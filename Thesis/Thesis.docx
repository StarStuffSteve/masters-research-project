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04628D49" w14:textId="21DC22E8" w:rsidR="00061EEA" w:rsidRDefault="00197314" w:rsidP="001B475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1533E624" w14:textId="77777777" w:rsidR="001B475A" w:rsidRPr="00197314" w:rsidRDefault="001B475A" w:rsidP="001B475A">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6B04C1">
          <w:footerReference w:type="default" r:id="rId9"/>
          <w:pgSz w:w="12240" w:h="15840"/>
          <w:pgMar w:top="1440" w:right="1800" w:bottom="1440" w:left="1800" w:header="576" w:footer="576" w:gutter="0"/>
          <w:pgNumType w:fmt="lowerRoman"/>
          <w:cols w:space="720"/>
          <w:docGrid w:linePitch="326"/>
        </w:sectPr>
      </w:pPr>
      <w:r>
        <w:t>Submitted</w:t>
      </w:r>
      <w:r w:rsidRPr="00061EEA">
        <w:t xml:space="preserve"> </w:t>
      </w:r>
      <w:r>
        <w:t>May</w:t>
      </w:r>
      <w:r w:rsidRPr="00061EEA">
        <w:t xml:space="preserve">, </w:t>
      </w:r>
      <w:r>
        <w:t>2017</w:t>
      </w:r>
    </w:p>
    <w:p w14:paraId="7051D66A" w14:textId="4B0B4C56" w:rsidR="000A6621" w:rsidRDefault="000A6621" w:rsidP="006B04C1">
      <w:pPr>
        <w:pStyle w:val="Chaptertitlenotnumbered"/>
        <w:spacing w:before="0"/>
      </w:pPr>
      <w:bookmarkStart w:id="0" w:name="_Toc482620959"/>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2B539B">
      <w:pPr>
        <w:pStyle w:val="Chaptertitlenotnumbered"/>
      </w:pPr>
      <w:bookmarkStart w:id="1" w:name="_Toc482620960"/>
      <w:r>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w:t>
      </w:r>
      <w:r w:rsidR="00CF71E4">
        <w:t>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2D07255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59DEA955" w:rsidR="00FB470A" w:rsidRDefault="00FB470A" w:rsidP="002B539B">
      <w:pPr>
        <w:pStyle w:val="Chaptertitlenotnumbered"/>
      </w:pPr>
      <w:bookmarkStart w:id="2" w:name="_Toc482620961"/>
      <w:r>
        <w:lastRenderedPageBreak/>
        <w:t>Abstract</w:t>
      </w:r>
      <w:bookmarkEnd w:id="2"/>
    </w:p>
    <w:p w14:paraId="409090C3" w14:textId="3DC6E3C5" w:rsidR="00584573" w:rsidRDefault="006937E8" w:rsidP="005C22C7">
      <w:r>
        <w:t>The successful demonstration of the first</w:t>
      </w:r>
      <w:r w:rsidR="005609EA">
        <w:t xml:space="preserve"> network </w:t>
      </w:r>
      <w:r>
        <w:t>of CubeSats in low Earth orbit marks the beginning of new era of CubeSat missions. Cu</w:t>
      </w:r>
      <w:r w:rsidR="00335C81">
        <w:t>beSat Network</w:t>
      </w:r>
      <w:r>
        <w:t xml:space="preserve"> (CSN)</w:t>
      </w:r>
      <w:r w:rsidR="00335C81">
        <w:t xml:space="preserve"> mission</w:t>
      </w:r>
      <w:r w:rsidR="00AC78FE">
        <w:t>s</w:t>
      </w:r>
      <w:r>
        <w:t xml:space="preserve"> </w:t>
      </w:r>
      <w:r w:rsidR="00AC78FE">
        <w:t>present</w:t>
      </w:r>
      <w:r>
        <w:t xml:space="preserve"> applications </w:t>
      </w:r>
      <w:r w:rsidRPr="006937E8">
        <w:t>heretofore</w:t>
      </w:r>
      <w:r>
        <w:t xml:space="preserve"> restricted to large</w:t>
      </w:r>
      <w:r w:rsidR="00335C81">
        <w:t>r</w:t>
      </w:r>
      <w:r>
        <w:t xml:space="preserve"> budget missions.</w:t>
      </w:r>
      <w:r w:rsidR="00584573">
        <w:t xml:space="preserve"> In particular, CSN missions offer unique opportunities to perform </w:t>
      </w:r>
      <w:r w:rsidR="00335C81" w:rsidRPr="00335C81">
        <w:t xml:space="preserve">coordinated </w:t>
      </w:r>
      <w:r w:rsidR="00584573">
        <w:t xml:space="preserve">multipoint sensing. Such sensing missions </w:t>
      </w:r>
      <w:r w:rsidR="00D4617A">
        <w:t xml:space="preserve">present novel applications in areas such as Earth observation and </w:t>
      </w:r>
      <w:r w:rsidR="005609EA">
        <w:t>Astronomy</w:t>
      </w:r>
      <w:r w:rsidR="00584573">
        <w:t>.</w:t>
      </w:r>
    </w:p>
    <w:p w14:paraId="4E12FDAB" w14:textId="3C0F23C4" w:rsidR="005C22C7" w:rsidRPr="005C22C7" w:rsidRDefault="006937E8" w:rsidP="005C22C7">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have been shown capable of 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r w:rsidR="007B6F41">
        <w:t>T</w:t>
      </w:r>
      <w:r w:rsidR="00D4617A">
        <w:t xml:space="preserve">his work presents an exploration of </w:t>
      </w:r>
      <w:r w:rsidR="005609EA">
        <w:t>the “power versus</w:t>
      </w:r>
      <w:r w:rsidR="00335C81">
        <w:t xml:space="preserve"> throughput</w:t>
      </w:r>
      <w:r w:rsidR="005609EA">
        <w:t>”</w:t>
      </w:r>
      <w:r w:rsidR="00335C81">
        <w:t xml:space="preserve"> (PvTP)</w:t>
      </w:r>
      <w:r w:rsidR="00D4617A">
        <w:t xml:space="preserve"> trade-off</w:t>
      </w:r>
      <w:r w:rsidR="00AC78FE">
        <w:t>.</w:t>
      </w:r>
      <w:r w:rsidR="00D4617A">
        <w:t xml:space="preserve"> </w:t>
      </w:r>
      <w:r w:rsidR="00AC78FE">
        <w:t>R</w:t>
      </w:r>
      <w:r w:rsidR="00D4617A">
        <w:t>elevant areas of prior art</w:t>
      </w:r>
      <w:r w:rsidR="00AC78FE">
        <w:t xml:space="preserve"> are examined</w:t>
      </w:r>
      <w:r w:rsidR="00D4617A">
        <w:t xml:space="preserve"> and </w:t>
      </w:r>
      <w:r w:rsidR="007B6F41">
        <w:t>specialized</w:t>
      </w:r>
      <w:r w:rsidR="00D4617A">
        <w:t xml:space="preserve"> Medium Access Control (MAC) and routing pro</w:t>
      </w:r>
      <w:r w:rsidR="007B6F41">
        <w:t>tocols</w:t>
      </w:r>
      <w:r w:rsidR="00AC78FE">
        <w:t xml:space="preserve"> are </w:t>
      </w:r>
      <w:r w:rsidR="005609EA">
        <w:t>proposed</w:t>
      </w:r>
      <w:r w:rsidR="00D4617A">
        <w:t xml:space="preserve">. This work’s proposed protocols are developed alongside a simulation of a hypothetical CSN mission using the network simulator, OMNeT++. </w:t>
      </w:r>
      <w:r w:rsidR="005609EA">
        <w:t>Proposed</w:t>
      </w:r>
      <w:r w:rsidR="00335C81">
        <w:t xml:space="preserve"> MAC protocol</w:t>
      </w:r>
      <w:r w:rsidR="00AC78FE">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335C81">
        <w:t xml:space="preserve"> routing protocol introduces the election of a CubeSat dedicated to performing S2G communication. An energy sensitive version of this election is shown to reduce the energy consumption of previously “over-worked” CubeSats. </w:t>
      </w:r>
      <w:r w:rsidR="00AC78FE">
        <w:t>However, t</w:t>
      </w:r>
      <w:r w:rsidR="00335C81">
        <w:t>his approach is</w:t>
      </w:r>
      <w:r w:rsidR="005609EA">
        <w:t xml:space="preserve"> also</w:t>
      </w:r>
      <w:r w:rsidR="00335C81">
        <w:t xml:space="preserve"> shown to negatively impact the overall energy efficiency of CSN communication.</w:t>
      </w:r>
    </w:p>
    <w:p w14:paraId="1BEF4E4B" w14:textId="46B30886" w:rsidR="007D4619" w:rsidRDefault="007D4619" w:rsidP="002B539B">
      <w:pPr>
        <w:pStyle w:val="ChaptertitleNoToC"/>
      </w:pPr>
      <w:r w:rsidRPr="000E334A">
        <w:lastRenderedPageBreak/>
        <w:t>Contents</w:t>
      </w:r>
    </w:p>
    <w:p w14:paraId="627404BE" w14:textId="677D0D24" w:rsidR="00951E12"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951E12">
        <w:rPr>
          <w:noProof/>
        </w:rPr>
        <w:t>Declaration</w:t>
      </w:r>
      <w:r w:rsidR="00951E12">
        <w:rPr>
          <w:noProof/>
        </w:rPr>
        <w:tab/>
      </w:r>
      <w:r w:rsidR="00951E12">
        <w:rPr>
          <w:noProof/>
        </w:rPr>
        <w:fldChar w:fldCharType="begin"/>
      </w:r>
      <w:r w:rsidR="00951E12">
        <w:rPr>
          <w:noProof/>
        </w:rPr>
        <w:instrText xml:space="preserve"> PAGEREF _Toc482620959 \h </w:instrText>
      </w:r>
      <w:r w:rsidR="00951E12">
        <w:rPr>
          <w:noProof/>
        </w:rPr>
      </w:r>
      <w:r w:rsidR="00951E12">
        <w:rPr>
          <w:noProof/>
        </w:rPr>
        <w:fldChar w:fldCharType="separate"/>
      </w:r>
      <w:r w:rsidR="00951E12">
        <w:rPr>
          <w:noProof/>
        </w:rPr>
        <w:t>i</w:t>
      </w:r>
      <w:r w:rsidR="00951E12">
        <w:rPr>
          <w:noProof/>
        </w:rPr>
        <w:fldChar w:fldCharType="end"/>
      </w:r>
    </w:p>
    <w:p w14:paraId="17E6EB48" w14:textId="5B1D9F97" w:rsidR="00951E12" w:rsidRDefault="00951E12">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_Toc482620960 \h </w:instrText>
      </w:r>
      <w:r>
        <w:rPr>
          <w:noProof/>
        </w:rPr>
      </w:r>
      <w:r>
        <w:rPr>
          <w:noProof/>
        </w:rPr>
        <w:fldChar w:fldCharType="separate"/>
      </w:r>
      <w:r>
        <w:rPr>
          <w:noProof/>
        </w:rPr>
        <w:t>ii</w:t>
      </w:r>
      <w:r>
        <w:rPr>
          <w:noProof/>
        </w:rPr>
        <w:fldChar w:fldCharType="end"/>
      </w:r>
    </w:p>
    <w:p w14:paraId="10DCDF1C" w14:textId="12ADBB64" w:rsidR="00951E12" w:rsidRDefault="00951E1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_Toc482620961 \h </w:instrText>
      </w:r>
      <w:r>
        <w:rPr>
          <w:noProof/>
        </w:rPr>
      </w:r>
      <w:r>
        <w:rPr>
          <w:noProof/>
        </w:rPr>
        <w:fldChar w:fldCharType="separate"/>
      </w:r>
      <w:r>
        <w:rPr>
          <w:noProof/>
        </w:rPr>
        <w:t>iii</w:t>
      </w:r>
      <w:r>
        <w:rPr>
          <w:noProof/>
        </w:rPr>
        <w:fldChar w:fldCharType="end"/>
      </w:r>
    </w:p>
    <w:p w14:paraId="0467E042" w14:textId="611D1050" w:rsidR="00951E12" w:rsidRDefault="00951E1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_Toc482620962 \h </w:instrText>
      </w:r>
      <w:r>
        <w:rPr>
          <w:noProof/>
        </w:rPr>
      </w:r>
      <w:r>
        <w:rPr>
          <w:noProof/>
        </w:rPr>
        <w:fldChar w:fldCharType="separate"/>
      </w:r>
      <w:r>
        <w:rPr>
          <w:noProof/>
        </w:rPr>
        <w:t>viii</w:t>
      </w:r>
      <w:r>
        <w:rPr>
          <w:noProof/>
        </w:rPr>
        <w:fldChar w:fldCharType="end"/>
      </w:r>
    </w:p>
    <w:p w14:paraId="20130877" w14:textId="77FE16F0" w:rsidR="00951E12" w:rsidRDefault="00951E1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_Toc482620963 \h </w:instrText>
      </w:r>
      <w:r>
        <w:rPr>
          <w:noProof/>
        </w:rPr>
      </w:r>
      <w:r>
        <w:rPr>
          <w:noProof/>
        </w:rPr>
        <w:fldChar w:fldCharType="separate"/>
      </w:r>
      <w:r>
        <w:rPr>
          <w:noProof/>
        </w:rPr>
        <w:t>xiii</w:t>
      </w:r>
      <w:r>
        <w:rPr>
          <w:noProof/>
        </w:rPr>
        <w:fldChar w:fldCharType="end"/>
      </w:r>
    </w:p>
    <w:p w14:paraId="15387175" w14:textId="3D93FEF0" w:rsidR="00951E12" w:rsidRDefault="00951E1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_Toc482620964 \h </w:instrText>
      </w:r>
      <w:r>
        <w:rPr>
          <w:noProof/>
        </w:rPr>
      </w:r>
      <w:r>
        <w:rPr>
          <w:noProof/>
        </w:rPr>
        <w:fldChar w:fldCharType="separate"/>
      </w:r>
      <w:r>
        <w:rPr>
          <w:noProof/>
        </w:rPr>
        <w:t>xiv</w:t>
      </w:r>
      <w:r>
        <w:rPr>
          <w:noProof/>
        </w:rPr>
        <w:fldChar w:fldCharType="end"/>
      </w:r>
    </w:p>
    <w:p w14:paraId="31656022" w14:textId="02BC78B7" w:rsidR="00951E12" w:rsidRDefault="00951E1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_Toc482620965 \h </w:instrText>
      </w:r>
      <w:r>
        <w:rPr>
          <w:noProof/>
        </w:rPr>
      </w:r>
      <w:r>
        <w:rPr>
          <w:noProof/>
        </w:rPr>
        <w:fldChar w:fldCharType="separate"/>
      </w:r>
      <w:r>
        <w:rPr>
          <w:noProof/>
        </w:rPr>
        <w:t>1</w:t>
      </w:r>
      <w:r>
        <w:rPr>
          <w:noProof/>
        </w:rPr>
        <w:fldChar w:fldCharType="end"/>
      </w:r>
    </w:p>
    <w:p w14:paraId="1925CEE5" w14:textId="06615BCB" w:rsidR="00951E12" w:rsidRDefault="00951E1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_Toc482620966 \h </w:instrText>
      </w:r>
      <w:r>
        <w:rPr>
          <w:noProof/>
        </w:rPr>
      </w:r>
      <w:r>
        <w:rPr>
          <w:noProof/>
        </w:rPr>
        <w:fldChar w:fldCharType="separate"/>
      </w:r>
      <w:r>
        <w:rPr>
          <w:noProof/>
        </w:rPr>
        <w:t>5</w:t>
      </w:r>
      <w:r>
        <w:rPr>
          <w:noProof/>
        </w:rPr>
        <w:fldChar w:fldCharType="end"/>
      </w:r>
    </w:p>
    <w:p w14:paraId="5A7EF929" w14:textId="487CC88D" w:rsidR="00951E12" w:rsidRDefault="00951E1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_Toc482620967 \h </w:instrText>
      </w:r>
      <w:r>
        <w:rPr>
          <w:noProof/>
        </w:rPr>
      </w:r>
      <w:r>
        <w:rPr>
          <w:noProof/>
        </w:rPr>
        <w:fldChar w:fldCharType="separate"/>
      </w:r>
      <w:r>
        <w:rPr>
          <w:noProof/>
        </w:rPr>
        <w:t>7</w:t>
      </w:r>
      <w:r>
        <w:rPr>
          <w:noProof/>
        </w:rPr>
        <w:fldChar w:fldCharType="end"/>
      </w:r>
    </w:p>
    <w:p w14:paraId="54298F28" w14:textId="40FC9326" w:rsidR="00951E12" w:rsidRDefault="00951E1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_Toc482620968 \h </w:instrText>
      </w:r>
      <w:r>
        <w:rPr>
          <w:noProof/>
        </w:rPr>
      </w:r>
      <w:r>
        <w:rPr>
          <w:noProof/>
        </w:rPr>
        <w:fldChar w:fldCharType="separate"/>
      </w:r>
      <w:r>
        <w:rPr>
          <w:noProof/>
        </w:rPr>
        <w:t>8</w:t>
      </w:r>
      <w:r>
        <w:rPr>
          <w:noProof/>
        </w:rPr>
        <w:fldChar w:fldCharType="end"/>
      </w:r>
    </w:p>
    <w:p w14:paraId="5965D5A2" w14:textId="12619CD7" w:rsidR="00951E12" w:rsidRDefault="00951E1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_Toc482620969 \h </w:instrText>
      </w:r>
      <w:r>
        <w:rPr>
          <w:noProof/>
        </w:rPr>
      </w:r>
      <w:r>
        <w:rPr>
          <w:noProof/>
        </w:rPr>
        <w:fldChar w:fldCharType="separate"/>
      </w:r>
      <w:r>
        <w:rPr>
          <w:noProof/>
        </w:rPr>
        <w:t>10</w:t>
      </w:r>
      <w:r>
        <w:rPr>
          <w:noProof/>
        </w:rPr>
        <w:fldChar w:fldCharType="end"/>
      </w:r>
    </w:p>
    <w:p w14:paraId="32C19B78" w14:textId="36E075ED" w:rsidR="00951E12" w:rsidRDefault="00951E1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_Toc482620970 \h </w:instrText>
      </w:r>
      <w:r>
        <w:rPr>
          <w:noProof/>
        </w:rPr>
      </w:r>
      <w:r>
        <w:rPr>
          <w:noProof/>
        </w:rPr>
        <w:fldChar w:fldCharType="separate"/>
      </w:r>
      <w:r>
        <w:rPr>
          <w:noProof/>
        </w:rPr>
        <w:t>11</w:t>
      </w:r>
      <w:r>
        <w:rPr>
          <w:noProof/>
        </w:rPr>
        <w:fldChar w:fldCharType="end"/>
      </w:r>
    </w:p>
    <w:p w14:paraId="4876087C" w14:textId="4BE31E94" w:rsidR="00951E12" w:rsidRDefault="00951E1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_Toc482620971 \h </w:instrText>
      </w:r>
      <w:r>
        <w:rPr>
          <w:noProof/>
        </w:rPr>
      </w:r>
      <w:r>
        <w:rPr>
          <w:noProof/>
        </w:rPr>
        <w:fldChar w:fldCharType="separate"/>
      </w:r>
      <w:r>
        <w:rPr>
          <w:noProof/>
        </w:rPr>
        <w:t>14</w:t>
      </w:r>
      <w:r>
        <w:rPr>
          <w:noProof/>
        </w:rPr>
        <w:fldChar w:fldCharType="end"/>
      </w:r>
    </w:p>
    <w:p w14:paraId="7330583B" w14:textId="6D3721DA" w:rsidR="00951E12" w:rsidRDefault="00951E12">
      <w:pPr>
        <w:pStyle w:val="TOC4"/>
        <w:tabs>
          <w:tab w:val="right" w:leader="dot" w:pos="8630"/>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_Toc482620972 \h </w:instrText>
      </w:r>
      <w:r>
        <w:rPr>
          <w:noProof/>
        </w:rPr>
      </w:r>
      <w:r>
        <w:rPr>
          <w:noProof/>
        </w:rPr>
        <w:fldChar w:fldCharType="separate"/>
      </w:r>
      <w:r>
        <w:rPr>
          <w:noProof/>
        </w:rPr>
        <w:t>15</w:t>
      </w:r>
      <w:r>
        <w:rPr>
          <w:noProof/>
        </w:rPr>
        <w:fldChar w:fldCharType="end"/>
      </w:r>
    </w:p>
    <w:p w14:paraId="20B5D1D0" w14:textId="4851AA20" w:rsidR="00951E12" w:rsidRDefault="00951E12">
      <w:pPr>
        <w:pStyle w:val="TOC4"/>
        <w:tabs>
          <w:tab w:val="right" w:leader="dot" w:pos="8630"/>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_Toc482620973 \h </w:instrText>
      </w:r>
      <w:r>
        <w:rPr>
          <w:noProof/>
        </w:rPr>
      </w:r>
      <w:r>
        <w:rPr>
          <w:noProof/>
        </w:rPr>
        <w:fldChar w:fldCharType="separate"/>
      </w:r>
      <w:r>
        <w:rPr>
          <w:noProof/>
        </w:rPr>
        <w:t>16</w:t>
      </w:r>
      <w:r>
        <w:rPr>
          <w:noProof/>
        </w:rPr>
        <w:fldChar w:fldCharType="end"/>
      </w:r>
    </w:p>
    <w:p w14:paraId="7A3ECE22" w14:textId="5EC10BFC" w:rsidR="00951E12" w:rsidRDefault="00951E12">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_Toc482620974 \h </w:instrText>
      </w:r>
      <w:r>
        <w:rPr>
          <w:noProof/>
        </w:rPr>
      </w:r>
      <w:r>
        <w:rPr>
          <w:noProof/>
        </w:rPr>
        <w:fldChar w:fldCharType="separate"/>
      </w:r>
      <w:r>
        <w:rPr>
          <w:noProof/>
        </w:rPr>
        <w:t>18</w:t>
      </w:r>
      <w:r>
        <w:rPr>
          <w:noProof/>
        </w:rPr>
        <w:fldChar w:fldCharType="end"/>
      </w:r>
    </w:p>
    <w:p w14:paraId="5676E9AF" w14:textId="3573C854" w:rsidR="00951E12" w:rsidRDefault="00951E12">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_Toc482620975 \h </w:instrText>
      </w:r>
      <w:r>
        <w:rPr>
          <w:noProof/>
        </w:rPr>
      </w:r>
      <w:r>
        <w:rPr>
          <w:noProof/>
        </w:rPr>
        <w:fldChar w:fldCharType="separate"/>
      </w:r>
      <w:r>
        <w:rPr>
          <w:noProof/>
        </w:rPr>
        <w:t>18</w:t>
      </w:r>
      <w:r>
        <w:rPr>
          <w:noProof/>
        </w:rPr>
        <w:fldChar w:fldCharType="end"/>
      </w:r>
    </w:p>
    <w:p w14:paraId="2AEFB7D1" w14:textId="52FDBBE0" w:rsidR="00951E12" w:rsidRDefault="00951E1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_Toc482620976 \h </w:instrText>
      </w:r>
      <w:r>
        <w:rPr>
          <w:noProof/>
        </w:rPr>
      </w:r>
      <w:r>
        <w:rPr>
          <w:noProof/>
        </w:rPr>
        <w:fldChar w:fldCharType="separate"/>
      </w:r>
      <w:r>
        <w:rPr>
          <w:noProof/>
        </w:rPr>
        <w:t>20</w:t>
      </w:r>
      <w:r>
        <w:rPr>
          <w:noProof/>
        </w:rPr>
        <w:fldChar w:fldCharType="end"/>
      </w:r>
    </w:p>
    <w:p w14:paraId="496B8D37" w14:textId="17367AE5" w:rsidR="00951E12" w:rsidRDefault="00951E12">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_Toc482620977 \h </w:instrText>
      </w:r>
      <w:r>
        <w:rPr>
          <w:noProof/>
        </w:rPr>
      </w:r>
      <w:r>
        <w:rPr>
          <w:noProof/>
        </w:rPr>
        <w:fldChar w:fldCharType="separate"/>
      </w:r>
      <w:r>
        <w:rPr>
          <w:noProof/>
        </w:rPr>
        <w:t>20</w:t>
      </w:r>
      <w:r>
        <w:rPr>
          <w:noProof/>
        </w:rPr>
        <w:fldChar w:fldCharType="end"/>
      </w:r>
    </w:p>
    <w:p w14:paraId="3E154AFA" w14:textId="2FFDE732" w:rsidR="00951E12" w:rsidRDefault="00951E12">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_Toc482620978 \h </w:instrText>
      </w:r>
      <w:r>
        <w:rPr>
          <w:noProof/>
        </w:rPr>
      </w:r>
      <w:r>
        <w:rPr>
          <w:noProof/>
        </w:rPr>
        <w:fldChar w:fldCharType="separate"/>
      </w:r>
      <w:r>
        <w:rPr>
          <w:noProof/>
        </w:rPr>
        <w:t>23</w:t>
      </w:r>
      <w:r>
        <w:rPr>
          <w:noProof/>
        </w:rPr>
        <w:fldChar w:fldCharType="end"/>
      </w:r>
    </w:p>
    <w:p w14:paraId="51EA240C" w14:textId="1908BBD7" w:rsidR="00951E12" w:rsidRDefault="00951E1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_Toc482620979 \h </w:instrText>
      </w:r>
      <w:r>
        <w:rPr>
          <w:noProof/>
        </w:rPr>
      </w:r>
      <w:r>
        <w:rPr>
          <w:noProof/>
        </w:rPr>
        <w:fldChar w:fldCharType="separate"/>
      </w:r>
      <w:r>
        <w:rPr>
          <w:noProof/>
        </w:rPr>
        <w:t>30</w:t>
      </w:r>
      <w:r>
        <w:rPr>
          <w:noProof/>
        </w:rPr>
        <w:fldChar w:fldCharType="end"/>
      </w:r>
    </w:p>
    <w:p w14:paraId="1E75C84A" w14:textId="500200A5" w:rsidR="00951E12" w:rsidRDefault="00951E1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_Toc482620980 \h </w:instrText>
      </w:r>
      <w:r>
        <w:rPr>
          <w:noProof/>
        </w:rPr>
      </w:r>
      <w:r>
        <w:rPr>
          <w:noProof/>
        </w:rPr>
        <w:fldChar w:fldCharType="separate"/>
      </w:r>
      <w:r>
        <w:rPr>
          <w:noProof/>
        </w:rPr>
        <w:t>31</w:t>
      </w:r>
      <w:r>
        <w:rPr>
          <w:noProof/>
        </w:rPr>
        <w:fldChar w:fldCharType="end"/>
      </w:r>
    </w:p>
    <w:p w14:paraId="27916FE3" w14:textId="38D042D6" w:rsidR="00951E12" w:rsidRDefault="00951E1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_Toc482620981 \h </w:instrText>
      </w:r>
      <w:r>
        <w:rPr>
          <w:noProof/>
        </w:rPr>
      </w:r>
      <w:r>
        <w:rPr>
          <w:noProof/>
        </w:rPr>
        <w:fldChar w:fldCharType="separate"/>
      </w:r>
      <w:r>
        <w:rPr>
          <w:noProof/>
        </w:rPr>
        <w:t>38</w:t>
      </w:r>
      <w:r>
        <w:rPr>
          <w:noProof/>
        </w:rPr>
        <w:fldChar w:fldCharType="end"/>
      </w:r>
    </w:p>
    <w:p w14:paraId="117E295D" w14:textId="432F0FEE" w:rsidR="00951E12" w:rsidRDefault="00951E12">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_Toc482620982 \h </w:instrText>
      </w:r>
      <w:r>
        <w:rPr>
          <w:noProof/>
        </w:rPr>
      </w:r>
      <w:r>
        <w:rPr>
          <w:noProof/>
        </w:rPr>
        <w:fldChar w:fldCharType="separate"/>
      </w:r>
      <w:r>
        <w:rPr>
          <w:noProof/>
        </w:rPr>
        <w:t>43</w:t>
      </w:r>
      <w:r>
        <w:rPr>
          <w:noProof/>
        </w:rPr>
        <w:fldChar w:fldCharType="end"/>
      </w:r>
    </w:p>
    <w:p w14:paraId="30059CB8" w14:textId="3D560CAD" w:rsidR="00951E12" w:rsidRDefault="00951E12">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_Toc482620983 \h </w:instrText>
      </w:r>
      <w:r>
        <w:rPr>
          <w:noProof/>
        </w:rPr>
      </w:r>
      <w:r>
        <w:rPr>
          <w:noProof/>
        </w:rPr>
        <w:fldChar w:fldCharType="separate"/>
      </w:r>
      <w:r>
        <w:rPr>
          <w:noProof/>
        </w:rPr>
        <w:t>44</w:t>
      </w:r>
      <w:r>
        <w:rPr>
          <w:noProof/>
        </w:rPr>
        <w:fldChar w:fldCharType="end"/>
      </w:r>
    </w:p>
    <w:p w14:paraId="625A00B4" w14:textId="6CF304BA" w:rsidR="00951E12" w:rsidRDefault="00951E12">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_Toc482620984 \h </w:instrText>
      </w:r>
      <w:r>
        <w:rPr>
          <w:noProof/>
        </w:rPr>
      </w:r>
      <w:r>
        <w:rPr>
          <w:noProof/>
        </w:rPr>
        <w:fldChar w:fldCharType="separate"/>
      </w:r>
      <w:r>
        <w:rPr>
          <w:noProof/>
        </w:rPr>
        <w:t>45</w:t>
      </w:r>
      <w:r>
        <w:rPr>
          <w:noProof/>
        </w:rPr>
        <w:fldChar w:fldCharType="end"/>
      </w:r>
    </w:p>
    <w:p w14:paraId="31D9ECA2" w14:textId="7F068681" w:rsidR="00951E12" w:rsidRDefault="00951E12">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_Toc482620985 \h </w:instrText>
      </w:r>
      <w:r>
        <w:rPr>
          <w:noProof/>
        </w:rPr>
      </w:r>
      <w:r>
        <w:rPr>
          <w:noProof/>
        </w:rPr>
        <w:fldChar w:fldCharType="separate"/>
      </w:r>
      <w:r>
        <w:rPr>
          <w:noProof/>
        </w:rPr>
        <w:t>51</w:t>
      </w:r>
      <w:r>
        <w:rPr>
          <w:noProof/>
        </w:rPr>
        <w:fldChar w:fldCharType="end"/>
      </w:r>
    </w:p>
    <w:p w14:paraId="1057C444" w14:textId="283A6B68" w:rsidR="00951E12" w:rsidRDefault="00951E12">
      <w:pPr>
        <w:pStyle w:val="TOC3"/>
        <w:rPr>
          <w:rFonts w:asciiTheme="minorHAnsi" w:hAnsiTheme="minorHAnsi"/>
          <w:noProof/>
          <w:lang w:val="en-US" w:eastAsia="en-US"/>
        </w:rPr>
      </w:pPr>
      <w:r>
        <w:rPr>
          <w:noProof/>
        </w:rPr>
        <w:t>2.3.4 Other Notable Works</w:t>
      </w:r>
      <w:r>
        <w:rPr>
          <w:noProof/>
        </w:rPr>
        <w:tab/>
      </w:r>
      <w:r>
        <w:rPr>
          <w:noProof/>
        </w:rPr>
        <w:fldChar w:fldCharType="begin"/>
      </w:r>
      <w:r>
        <w:rPr>
          <w:noProof/>
        </w:rPr>
        <w:instrText xml:space="preserve"> PAGEREF _Toc482620986 \h </w:instrText>
      </w:r>
      <w:r>
        <w:rPr>
          <w:noProof/>
        </w:rPr>
      </w:r>
      <w:r>
        <w:rPr>
          <w:noProof/>
        </w:rPr>
        <w:fldChar w:fldCharType="separate"/>
      </w:r>
      <w:r>
        <w:rPr>
          <w:noProof/>
        </w:rPr>
        <w:t>53</w:t>
      </w:r>
      <w:r>
        <w:rPr>
          <w:noProof/>
        </w:rPr>
        <w:fldChar w:fldCharType="end"/>
      </w:r>
    </w:p>
    <w:p w14:paraId="12112E23" w14:textId="4FA9FC3C" w:rsidR="00951E12" w:rsidRDefault="00951E1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_Toc482620987 \h </w:instrText>
      </w:r>
      <w:r>
        <w:rPr>
          <w:noProof/>
        </w:rPr>
      </w:r>
      <w:r>
        <w:rPr>
          <w:noProof/>
        </w:rPr>
        <w:fldChar w:fldCharType="separate"/>
      </w:r>
      <w:r>
        <w:rPr>
          <w:noProof/>
        </w:rPr>
        <w:t>53</w:t>
      </w:r>
      <w:r>
        <w:rPr>
          <w:noProof/>
        </w:rPr>
        <w:fldChar w:fldCharType="end"/>
      </w:r>
    </w:p>
    <w:p w14:paraId="3823A87E" w14:textId="3583F177" w:rsidR="00951E12" w:rsidRDefault="00951E1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_Toc482620988 \h </w:instrText>
      </w:r>
      <w:r>
        <w:rPr>
          <w:noProof/>
        </w:rPr>
      </w:r>
      <w:r>
        <w:rPr>
          <w:noProof/>
        </w:rPr>
        <w:fldChar w:fldCharType="separate"/>
      </w:r>
      <w:r>
        <w:rPr>
          <w:noProof/>
        </w:rPr>
        <w:t>53</w:t>
      </w:r>
      <w:r>
        <w:rPr>
          <w:noProof/>
        </w:rPr>
        <w:fldChar w:fldCharType="end"/>
      </w:r>
    </w:p>
    <w:p w14:paraId="4B03B0F4" w14:textId="03760103" w:rsidR="00951E12" w:rsidRDefault="00951E1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_Toc482620989 \h </w:instrText>
      </w:r>
      <w:r>
        <w:rPr>
          <w:noProof/>
        </w:rPr>
      </w:r>
      <w:r>
        <w:rPr>
          <w:noProof/>
        </w:rPr>
        <w:fldChar w:fldCharType="separate"/>
      </w:r>
      <w:r>
        <w:rPr>
          <w:noProof/>
        </w:rPr>
        <w:t>54</w:t>
      </w:r>
      <w:r>
        <w:rPr>
          <w:noProof/>
        </w:rPr>
        <w:fldChar w:fldCharType="end"/>
      </w:r>
    </w:p>
    <w:p w14:paraId="67A86FE8" w14:textId="3443C9AB" w:rsidR="00951E12" w:rsidRDefault="00951E1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_Toc482620990 \h </w:instrText>
      </w:r>
      <w:r>
        <w:rPr>
          <w:noProof/>
        </w:rPr>
      </w:r>
      <w:r>
        <w:rPr>
          <w:noProof/>
        </w:rPr>
        <w:fldChar w:fldCharType="separate"/>
      </w:r>
      <w:r>
        <w:rPr>
          <w:noProof/>
        </w:rPr>
        <w:t>55</w:t>
      </w:r>
      <w:r>
        <w:rPr>
          <w:noProof/>
        </w:rPr>
        <w:fldChar w:fldCharType="end"/>
      </w:r>
    </w:p>
    <w:p w14:paraId="43DA0D5E" w14:textId="5B618F86" w:rsidR="00951E12" w:rsidRDefault="00951E1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_Toc482620991 \h </w:instrText>
      </w:r>
      <w:r>
        <w:rPr>
          <w:noProof/>
        </w:rPr>
      </w:r>
      <w:r>
        <w:rPr>
          <w:noProof/>
        </w:rPr>
        <w:fldChar w:fldCharType="separate"/>
      </w:r>
      <w:r>
        <w:rPr>
          <w:noProof/>
        </w:rPr>
        <w:t>57</w:t>
      </w:r>
      <w:r>
        <w:rPr>
          <w:noProof/>
        </w:rPr>
        <w:fldChar w:fldCharType="end"/>
      </w:r>
    </w:p>
    <w:p w14:paraId="1F3FB32E" w14:textId="5E073DC3" w:rsidR="00951E12" w:rsidRDefault="00951E1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_Toc482620992 \h </w:instrText>
      </w:r>
      <w:r>
        <w:rPr>
          <w:noProof/>
        </w:rPr>
      </w:r>
      <w:r>
        <w:rPr>
          <w:noProof/>
        </w:rPr>
        <w:fldChar w:fldCharType="separate"/>
      </w:r>
      <w:r>
        <w:rPr>
          <w:noProof/>
        </w:rPr>
        <w:t>57</w:t>
      </w:r>
      <w:r>
        <w:rPr>
          <w:noProof/>
        </w:rPr>
        <w:fldChar w:fldCharType="end"/>
      </w:r>
    </w:p>
    <w:p w14:paraId="69C9B1FE" w14:textId="72F259B9" w:rsidR="00951E12" w:rsidRDefault="00951E1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_Toc482620993 \h </w:instrText>
      </w:r>
      <w:r>
        <w:rPr>
          <w:noProof/>
        </w:rPr>
      </w:r>
      <w:r>
        <w:rPr>
          <w:noProof/>
        </w:rPr>
        <w:fldChar w:fldCharType="separate"/>
      </w:r>
      <w:r>
        <w:rPr>
          <w:noProof/>
        </w:rPr>
        <w:t>58</w:t>
      </w:r>
      <w:r>
        <w:rPr>
          <w:noProof/>
        </w:rPr>
        <w:fldChar w:fldCharType="end"/>
      </w:r>
    </w:p>
    <w:p w14:paraId="79BE45A5" w14:textId="1B01D721" w:rsidR="00951E12" w:rsidRDefault="00951E1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_Toc482620994 \h </w:instrText>
      </w:r>
      <w:r>
        <w:rPr>
          <w:noProof/>
        </w:rPr>
      </w:r>
      <w:r>
        <w:rPr>
          <w:noProof/>
        </w:rPr>
        <w:fldChar w:fldCharType="separate"/>
      </w:r>
      <w:r>
        <w:rPr>
          <w:noProof/>
        </w:rPr>
        <w:t>60</w:t>
      </w:r>
      <w:r>
        <w:rPr>
          <w:noProof/>
        </w:rPr>
        <w:fldChar w:fldCharType="end"/>
      </w:r>
    </w:p>
    <w:p w14:paraId="1382CC1F" w14:textId="696190F5" w:rsidR="00951E12" w:rsidRDefault="00951E1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_Toc482620995 \h </w:instrText>
      </w:r>
      <w:r>
        <w:rPr>
          <w:noProof/>
        </w:rPr>
      </w:r>
      <w:r>
        <w:rPr>
          <w:noProof/>
        </w:rPr>
        <w:fldChar w:fldCharType="separate"/>
      </w:r>
      <w:r>
        <w:rPr>
          <w:noProof/>
        </w:rPr>
        <w:t>62</w:t>
      </w:r>
      <w:r>
        <w:rPr>
          <w:noProof/>
        </w:rPr>
        <w:fldChar w:fldCharType="end"/>
      </w:r>
    </w:p>
    <w:p w14:paraId="1BDD7A6F" w14:textId="18FF3BB9" w:rsidR="00951E12" w:rsidRDefault="00951E12">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_Toc482620996 \h </w:instrText>
      </w:r>
      <w:r>
        <w:rPr>
          <w:noProof/>
        </w:rPr>
      </w:r>
      <w:r>
        <w:rPr>
          <w:noProof/>
        </w:rPr>
        <w:fldChar w:fldCharType="separate"/>
      </w:r>
      <w:r>
        <w:rPr>
          <w:noProof/>
        </w:rPr>
        <w:t>63</w:t>
      </w:r>
      <w:r>
        <w:rPr>
          <w:noProof/>
        </w:rPr>
        <w:fldChar w:fldCharType="end"/>
      </w:r>
    </w:p>
    <w:p w14:paraId="1AAEBE81" w14:textId="6246616A" w:rsidR="00951E12" w:rsidRDefault="00951E1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_Toc482620997 \h </w:instrText>
      </w:r>
      <w:r>
        <w:rPr>
          <w:noProof/>
        </w:rPr>
      </w:r>
      <w:r>
        <w:rPr>
          <w:noProof/>
        </w:rPr>
        <w:fldChar w:fldCharType="separate"/>
      </w:r>
      <w:r>
        <w:rPr>
          <w:noProof/>
        </w:rPr>
        <w:t>66</w:t>
      </w:r>
      <w:r>
        <w:rPr>
          <w:noProof/>
        </w:rPr>
        <w:fldChar w:fldCharType="end"/>
      </w:r>
    </w:p>
    <w:p w14:paraId="3CCF2DF6" w14:textId="53FE4D57" w:rsidR="00951E12" w:rsidRDefault="00951E12">
      <w:pPr>
        <w:pStyle w:val="TOC2"/>
        <w:rPr>
          <w:rFonts w:asciiTheme="minorHAnsi" w:hAnsiTheme="minorHAnsi"/>
          <w:noProof/>
          <w:lang w:val="en-US" w:eastAsia="en-US"/>
        </w:rPr>
      </w:pPr>
      <w:r>
        <w:rPr>
          <w:noProof/>
        </w:rPr>
        <w:t>3.2 D</w:t>
      </w:r>
      <w:r w:rsidRPr="00004523">
        <w:rPr>
          <w:noProof/>
          <w:vertAlign w:val="superscript"/>
        </w:rPr>
        <w:t>3</w:t>
      </w:r>
      <w:r>
        <w:rPr>
          <w:noProof/>
        </w:rPr>
        <w:tab/>
      </w:r>
      <w:r>
        <w:rPr>
          <w:noProof/>
        </w:rPr>
        <w:fldChar w:fldCharType="begin"/>
      </w:r>
      <w:r>
        <w:rPr>
          <w:noProof/>
        </w:rPr>
        <w:instrText xml:space="preserve"> PAGEREF _Toc482620998 \h </w:instrText>
      </w:r>
      <w:r>
        <w:rPr>
          <w:noProof/>
        </w:rPr>
      </w:r>
      <w:r>
        <w:rPr>
          <w:noProof/>
        </w:rPr>
        <w:fldChar w:fldCharType="separate"/>
      </w:r>
      <w:r>
        <w:rPr>
          <w:noProof/>
        </w:rPr>
        <w:t>68</w:t>
      </w:r>
      <w:r>
        <w:rPr>
          <w:noProof/>
        </w:rPr>
        <w:fldChar w:fldCharType="end"/>
      </w:r>
    </w:p>
    <w:p w14:paraId="7322FAB3" w14:textId="6EE9763B" w:rsidR="00951E12" w:rsidRDefault="00951E1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_Toc482620999 \h </w:instrText>
      </w:r>
      <w:r>
        <w:rPr>
          <w:noProof/>
        </w:rPr>
      </w:r>
      <w:r>
        <w:rPr>
          <w:noProof/>
        </w:rPr>
        <w:fldChar w:fldCharType="separate"/>
      </w:r>
      <w:r>
        <w:rPr>
          <w:noProof/>
        </w:rPr>
        <w:t>69</w:t>
      </w:r>
      <w:r>
        <w:rPr>
          <w:noProof/>
        </w:rPr>
        <w:fldChar w:fldCharType="end"/>
      </w:r>
    </w:p>
    <w:p w14:paraId="1FF8980B" w14:textId="34D56EC6" w:rsidR="00951E12" w:rsidRDefault="00951E1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_Toc482621000 \h </w:instrText>
      </w:r>
      <w:r>
        <w:rPr>
          <w:noProof/>
        </w:rPr>
      </w:r>
      <w:r>
        <w:rPr>
          <w:noProof/>
        </w:rPr>
        <w:fldChar w:fldCharType="separate"/>
      </w:r>
      <w:r>
        <w:rPr>
          <w:noProof/>
        </w:rPr>
        <w:t>71</w:t>
      </w:r>
      <w:r>
        <w:rPr>
          <w:noProof/>
        </w:rPr>
        <w:fldChar w:fldCharType="end"/>
      </w:r>
    </w:p>
    <w:p w14:paraId="1EEDB0F2" w14:textId="5D04B4D5" w:rsidR="00951E12" w:rsidRDefault="00951E1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_Toc482621001 \h </w:instrText>
      </w:r>
      <w:r>
        <w:rPr>
          <w:noProof/>
        </w:rPr>
      </w:r>
      <w:r>
        <w:rPr>
          <w:noProof/>
        </w:rPr>
        <w:fldChar w:fldCharType="separate"/>
      </w:r>
      <w:r>
        <w:rPr>
          <w:noProof/>
        </w:rPr>
        <w:t>72</w:t>
      </w:r>
      <w:r>
        <w:rPr>
          <w:noProof/>
        </w:rPr>
        <w:fldChar w:fldCharType="end"/>
      </w:r>
    </w:p>
    <w:p w14:paraId="1FA9EA50" w14:textId="1E39D338" w:rsidR="00951E12" w:rsidRDefault="00951E1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_Toc482621002 \h </w:instrText>
      </w:r>
      <w:r>
        <w:rPr>
          <w:noProof/>
        </w:rPr>
      </w:r>
      <w:r>
        <w:rPr>
          <w:noProof/>
        </w:rPr>
        <w:fldChar w:fldCharType="separate"/>
      </w:r>
      <w:r>
        <w:rPr>
          <w:noProof/>
        </w:rPr>
        <w:t>73</w:t>
      </w:r>
      <w:r>
        <w:rPr>
          <w:noProof/>
        </w:rPr>
        <w:fldChar w:fldCharType="end"/>
      </w:r>
    </w:p>
    <w:p w14:paraId="548ED3F5" w14:textId="543ACB81" w:rsidR="00951E12" w:rsidRDefault="00951E1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_Toc482621003 \h </w:instrText>
      </w:r>
      <w:r>
        <w:rPr>
          <w:noProof/>
        </w:rPr>
      </w:r>
      <w:r>
        <w:rPr>
          <w:noProof/>
        </w:rPr>
        <w:fldChar w:fldCharType="separate"/>
      </w:r>
      <w:r>
        <w:rPr>
          <w:noProof/>
        </w:rPr>
        <w:t>76</w:t>
      </w:r>
      <w:r>
        <w:rPr>
          <w:noProof/>
        </w:rPr>
        <w:fldChar w:fldCharType="end"/>
      </w:r>
    </w:p>
    <w:p w14:paraId="06663021" w14:textId="661510CE" w:rsidR="00951E12" w:rsidRDefault="00951E1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_Toc482621004 \h </w:instrText>
      </w:r>
      <w:r>
        <w:rPr>
          <w:noProof/>
        </w:rPr>
      </w:r>
      <w:r>
        <w:rPr>
          <w:noProof/>
        </w:rPr>
        <w:fldChar w:fldCharType="separate"/>
      </w:r>
      <w:r>
        <w:rPr>
          <w:noProof/>
        </w:rPr>
        <w:t>77</w:t>
      </w:r>
      <w:r>
        <w:rPr>
          <w:noProof/>
        </w:rPr>
        <w:fldChar w:fldCharType="end"/>
      </w:r>
    </w:p>
    <w:p w14:paraId="19511877" w14:textId="2385DCA3" w:rsidR="00951E12" w:rsidRDefault="00951E12">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_Toc482621005 \h </w:instrText>
      </w:r>
      <w:r>
        <w:rPr>
          <w:noProof/>
        </w:rPr>
      </w:r>
      <w:r>
        <w:rPr>
          <w:noProof/>
        </w:rPr>
        <w:fldChar w:fldCharType="separate"/>
      </w:r>
      <w:r>
        <w:rPr>
          <w:noProof/>
        </w:rPr>
        <w:t>77</w:t>
      </w:r>
      <w:r>
        <w:rPr>
          <w:noProof/>
        </w:rPr>
        <w:fldChar w:fldCharType="end"/>
      </w:r>
    </w:p>
    <w:p w14:paraId="572442BA" w14:textId="2462AE6D" w:rsidR="00951E12" w:rsidRDefault="00951E12">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_Toc482621006 \h </w:instrText>
      </w:r>
      <w:r>
        <w:rPr>
          <w:noProof/>
        </w:rPr>
      </w:r>
      <w:r>
        <w:rPr>
          <w:noProof/>
        </w:rPr>
        <w:fldChar w:fldCharType="separate"/>
      </w:r>
      <w:r>
        <w:rPr>
          <w:noProof/>
        </w:rPr>
        <w:t>78</w:t>
      </w:r>
      <w:r>
        <w:rPr>
          <w:noProof/>
        </w:rPr>
        <w:fldChar w:fldCharType="end"/>
      </w:r>
    </w:p>
    <w:p w14:paraId="2520CDF0" w14:textId="2DDB18A5" w:rsidR="00951E12" w:rsidRDefault="00951E12">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_Toc482621007 \h </w:instrText>
      </w:r>
      <w:r>
        <w:rPr>
          <w:noProof/>
        </w:rPr>
      </w:r>
      <w:r>
        <w:rPr>
          <w:noProof/>
        </w:rPr>
        <w:fldChar w:fldCharType="separate"/>
      </w:r>
      <w:r>
        <w:rPr>
          <w:noProof/>
        </w:rPr>
        <w:t>78</w:t>
      </w:r>
      <w:r>
        <w:rPr>
          <w:noProof/>
        </w:rPr>
        <w:fldChar w:fldCharType="end"/>
      </w:r>
    </w:p>
    <w:p w14:paraId="76892708" w14:textId="5797B180" w:rsidR="00951E12" w:rsidRDefault="00951E12">
      <w:pPr>
        <w:pStyle w:val="TOC3"/>
        <w:rPr>
          <w:rFonts w:asciiTheme="minorHAnsi" w:hAnsiTheme="minorHAnsi"/>
          <w:noProof/>
          <w:lang w:val="en-US" w:eastAsia="en-US"/>
        </w:rPr>
      </w:pPr>
      <w:r>
        <w:rPr>
          <w:noProof/>
        </w:rPr>
        <w:t>3.2.7 D</w:t>
      </w:r>
      <w:r w:rsidRPr="00004523">
        <w:rPr>
          <w:noProof/>
          <w:vertAlign w:val="superscript"/>
        </w:rPr>
        <w:t>3</w:t>
      </w:r>
      <w:r>
        <w:rPr>
          <w:noProof/>
        </w:rPr>
        <w:t xml:space="preserve"> Modifications</w:t>
      </w:r>
      <w:r>
        <w:rPr>
          <w:noProof/>
        </w:rPr>
        <w:tab/>
      </w:r>
      <w:r>
        <w:rPr>
          <w:noProof/>
        </w:rPr>
        <w:fldChar w:fldCharType="begin"/>
      </w:r>
      <w:r>
        <w:rPr>
          <w:noProof/>
        </w:rPr>
        <w:instrText xml:space="preserve"> PAGEREF _Toc482621008 \h </w:instrText>
      </w:r>
      <w:r>
        <w:rPr>
          <w:noProof/>
        </w:rPr>
      </w:r>
      <w:r>
        <w:rPr>
          <w:noProof/>
        </w:rPr>
        <w:fldChar w:fldCharType="separate"/>
      </w:r>
      <w:r>
        <w:rPr>
          <w:noProof/>
        </w:rPr>
        <w:t>79</w:t>
      </w:r>
      <w:r>
        <w:rPr>
          <w:noProof/>
        </w:rPr>
        <w:fldChar w:fldCharType="end"/>
      </w:r>
    </w:p>
    <w:p w14:paraId="06AB5C9D" w14:textId="727FBB56" w:rsidR="00951E12" w:rsidRDefault="00951E12">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_Toc482621009 \h </w:instrText>
      </w:r>
      <w:r>
        <w:rPr>
          <w:noProof/>
        </w:rPr>
      </w:r>
      <w:r>
        <w:rPr>
          <w:noProof/>
        </w:rPr>
        <w:fldChar w:fldCharType="separate"/>
      </w:r>
      <w:r>
        <w:rPr>
          <w:noProof/>
        </w:rPr>
        <w:t>80</w:t>
      </w:r>
      <w:r>
        <w:rPr>
          <w:noProof/>
        </w:rPr>
        <w:fldChar w:fldCharType="end"/>
      </w:r>
    </w:p>
    <w:p w14:paraId="770CAC81" w14:textId="3EA5AEB8" w:rsidR="00951E12" w:rsidRDefault="00951E12">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_Toc482621010 \h </w:instrText>
      </w:r>
      <w:r>
        <w:rPr>
          <w:noProof/>
        </w:rPr>
      </w:r>
      <w:r>
        <w:rPr>
          <w:noProof/>
        </w:rPr>
        <w:fldChar w:fldCharType="separate"/>
      </w:r>
      <w:r>
        <w:rPr>
          <w:noProof/>
        </w:rPr>
        <w:t>83</w:t>
      </w:r>
      <w:r>
        <w:rPr>
          <w:noProof/>
        </w:rPr>
        <w:fldChar w:fldCharType="end"/>
      </w:r>
    </w:p>
    <w:p w14:paraId="3C42B6EB" w14:textId="330CC13E" w:rsidR="00951E12" w:rsidRDefault="00951E1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_Toc482621011 \h </w:instrText>
      </w:r>
      <w:r>
        <w:rPr>
          <w:noProof/>
        </w:rPr>
      </w:r>
      <w:r>
        <w:rPr>
          <w:noProof/>
        </w:rPr>
        <w:fldChar w:fldCharType="separate"/>
      </w:r>
      <w:r>
        <w:rPr>
          <w:noProof/>
        </w:rPr>
        <w:t>86</w:t>
      </w:r>
      <w:r>
        <w:rPr>
          <w:noProof/>
        </w:rPr>
        <w:fldChar w:fldCharType="end"/>
      </w:r>
    </w:p>
    <w:p w14:paraId="66701821" w14:textId="4FAEEF8D" w:rsidR="00951E12" w:rsidRDefault="00951E12">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_Toc482621012 \h </w:instrText>
      </w:r>
      <w:r>
        <w:rPr>
          <w:noProof/>
        </w:rPr>
      </w:r>
      <w:r>
        <w:rPr>
          <w:noProof/>
        </w:rPr>
        <w:fldChar w:fldCharType="separate"/>
      </w:r>
      <w:r>
        <w:rPr>
          <w:noProof/>
        </w:rPr>
        <w:t>89</w:t>
      </w:r>
      <w:r>
        <w:rPr>
          <w:noProof/>
        </w:rPr>
        <w:fldChar w:fldCharType="end"/>
      </w:r>
    </w:p>
    <w:p w14:paraId="755AA41E" w14:textId="65A330BF" w:rsidR="00951E12" w:rsidRDefault="00951E12">
      <w:pPr>
        <w:pStyle w:val="TOC3"/>
        <w:rPr>
          <w:rFonts w:asciiTheme="minorHAnsi" w:hAnsiTheme="minorHAnsi"/>
          <w:noProof/>
          <w:lang w:val="en-US" w:eastAsia="en-US"/>
        </w:rPr>
      </w:pPr>
      <w:r>
        <w:rPr>
          <w:noProof/>
        </w:rPr>
        <w:t>4.1.2 D</w:t>
      </w:r>
      <w:r w:rsidRPr="00004523">
        <w:rPr>
          <w:noProof/>
          <w:vertAlign w:val="superscript"/>
        </w:rPr>
        <w:t>3</w:t>
      </w:r>
      <w:r>
        <w:rPr>
          <w:noProof/>
        </w:rPr>
        <w:tab/>
      </w:r>
      <w:r>
        <w:rPr>
          <w:noProof/>
        </w:rPr>
        <w:fldChar w:fldCharType="begin"/>
      </w:r>
      <w:r>
        <w:rPr>
          <w:noProof/>
        </w:rPr>
        <w:instrText xml:space="preserve"> PAGEREF _Toc482621013 \h </w:instrText>
      </w:r>
      <w:r>
        <w:rPr>
          <w:noProof/>
        </w:rPr>
      </w:r>
      <w:r>
        <w:rPr>
          <w:noProof/>
        </w:rPr>
        <w:fldChar w:fldCharType="separate"/>
      </w:r>
      <w:r>
        <w:rPr>
          <w:noProof/>
        </w:rPr>
        <w:t>90</w:t>
      </w:r>
      <w:r>
        <w:rPr>
          <w:noProof/>
        </w:rPr>
        <w:fldChar w:fldCharType="end"/>
      </w:r>
    </w:p>
    <w:p w14:paraId="315715F3" w14:textId="558B56F0" w:rsidR="00951E12" w:rsidRDefault="00951E12">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_Toc482621014 \h </w:instrText>
      </w:r>
      <w:r>
        <w:rPr>
          <w:noProof/>
        </w:rPr>
      </w:r>
      <w:r>
        <w:rPr>
          <w:noProof/>
        </w:rPr>
        <w:fldChar w:fldCharType="separate"/>
      </w:r>
      <w:r>
        <w:rPr>
          <w:noProof/>
        </w:rPr>
        <w:t>93</w:t>
      </w:r>
      <w:r>
        <w:rPr>
          <w:noProof/>
        </w:rPr>
        <w:fldChar w:fldCharType="end"/>
      </w:r>
    </w:p>
    <w:p w14:paraId="74F1D946" w14:textId="09C716EB" w:rsidR="00951E12" w:rsidRDefault="00951E12">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_Toc482621015 \h </w:instrText>
      </w:r>
      <w:r>
        <w:rPr>
          <w:noProof/>
        </w:rPr>
      </w:r>
      <w:r>
        <w:rPr>
          <w:noProof/>
        </w:rPr>
        <w:fldChar w:fldCharType="separate"/>
      </w:r>
      <w:r>
        <w:rPr>
          <w:noProof/>
        </w:rPr>
        <w:t>95</w:t>
      </w:r>
      <w:r>
        <w:rPr>
          <w:noProof/>
        </w:rPr>
        <w:fldChar w:fldCharType="end"/>
      </w:r>
    </w:p>
    <w:p w14:paraId="7D295600" w14:textId="73CE65BE" w:rsidR="00951E12" w:rsidRDefault="00951E12">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_Toc482621016 \h </w:instrText>
      </w:r>
      <w:r>
        <w:rPr>
          <w:noProof/>
        </w:rPr>
      </w:r>
      <w:r>
        <w:rPr>
          <w:noProof/>
        </w:rPr>
        <w:fldChar w:fldCharType="separate"/>
      </w:r>
      <w:r>
        <w:rPr>
          <w:noProof/>
        </w:rPr>
        <w:t>95</w:t>
      </w:r>
      <w:r>
        <w:rPr>
          <w:noProof/>
        </w:rPr>
        <w:fldChar w:fldCharType="end"/>
      </w:r>
    </w:p>
    <w:p w14:paraId="35D53CB4" w14:textId="561510DE" w:rsidR="00951E12" w:rsidRDefault="00951E12">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_Toc482621017 \h </w:instrText>
      </w:r>
      <w:r>
        <w:rPr>
          <w:noProof/>
        </w:rPr>
      </w:r>
      <w:r>
        <w:rPr>
          <w:noProof/>
        </w:rPr>
        <w:fldChar w:fldCharType="separate"/>
      </w:r>
      <w:r>
        <w:rPr>
          <w:noProof/>
        </w:rPr>
        <w:t>95</w:t>
      </w:r>
      <w:r>
        <w:rPr>
          <w:noProof/>
        </w:rPr>
        <w:fldChar w:fldCharType="end"/>
      </w:r>
    </w:p>
    <w:p w14:paraId="5086A539" w14:textId="14FBAD40" w:rsidR="00951E12" w:rsidRDefault="00951E12">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_Toc482621018 \h </w:instrText>
      </w:r>
      <w:r>
        <w:rPr>
          <w:noProof/>
        </w:rPr>
      </w:r>
      <w:r>
        <w:rPr>
          <w:noProof/>
        </w:rPr>
        <w:fldChar w:fldCharType="separate"/>
      </w:r>
      <w:r>
        <w:rPr>
          <w:noProof/>
        </w:rPr>
        <w:t>96</w:t>
      </w:r>
      <w:r>
        <w:rPr>
          <w:noProof/>
        </w:rPr>
        <w:fldChar w:fldCharType="end"/>
      </w:r>
    </w:p>
    <w:p w14:paraId="587D61C2" w14:textId="54717C39" w:rsidR="00951E12" w:rsidRDefault="00951E12">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_Toc482621019 \h </w:instrText>
      </w:r>
      <w:r>
        <w:rPr>
          <w:noProof/>
        </w:rPr>
      </w:r>
      <w:r>
        <w:rPr>
          <w:noProof/>
        </w:rPr>
        <w:fldChar w:fldCharType="separate"/>
      </w:r>
      <w:r>
        <w:rPr>
          <w:noProof/>
        </w:rPr>
        <w:t>96</w:t>
      </w:r>
      <w:r>
        <w:rPr>
          <w:noProof/>
        </w:rPr>
        <w:fldChar w:fldCharType="end"/>
      </w:r>
    </w:p>
    <w:p w14:paraId="5D1C3873" w14:textId="4013C350" w:rsidR="00951E12" w:rsidRDefault="00951E12">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_Toc482621020 \h </w:instrText>
      </w:r>
      <w:r>
        <w:rPr>
          <w:noProof/>
        </w:rPr>
      </w:r>
      <w:r>
        <w:rPr>
          <w:noProof/>
        </w:rPr>
        <w:fldChar w:fldCharType="separate"/>
      </w:r>
      <w:r>
        <w:rPr>
          <w:noProof/>
        </w:rPr>
        <w:t>97</w:t>
      </w:r>
      <w:r>
        <w:rPr>
          <w:noProof/>
        </w:rPr>
        <w:fldChar w:fldCharType="end"/>
      </w:r>
    </w:p>
    <w:p w14:paraId="1EAE7FFA" w14:textId="67CDF3C4" w:rsidR="00951E12" w:rsidRDefault="00951E12">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_Toc482621021 \h </w:instrText>
      </w:r>
      <w:r>
        <w:rPr>
          <w:noProof/>
        </w:rPr>
      </w:r>
      <w:r>
        <w:rPr>
          <w:noProof/>
        </w:rPr>
        <w:fldChar w:fldCharType="separate"/>
      </w:r>
      <w:r>
        <w:rPr>
          <w:noProof/>
        </w:rPr>
        <w:t>98</w:t>
      </w:r>
      <w:r>
        <w:rPr>
          <w:noProof/>
        </w:rPr>
        <w:fldChar w:fldCharType="end"/>
      </w:r>
    </w:p>
    <w:p w14:paraId="27705863" w14:textId="2CB2071F" w:rsidR="00951E12" w:rsidRDefault="00951E12">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_Toc482621022 \h </w:instrText>
      </w:r>
      <w:r>
        <w:rPr>
          <w:noProof/>
        </w:rPr>
      </w:r>
      <w:r>
        <w:rPr>
          <w:noProof/>
        </w:rPr>
        <w:fldChar w:fldCharType="separate"/>
      </w:r>
      <w:r>
        <w:rPr>
          <w:noProof/>
        </w:rPr>
        <w:t>99</w:t>
      </w:r>
      <w:r>
        <w:rPr>
          <w:noProof/>
        </w:rPr>
        <w:fldChar w:fldCharType="end"/>
      </w:r>
    </w:p>
    <w:p w14:paraId="1BFB9B25" w14:textId="11BFAD4B" w:rsidR="00951E12" w:rsidRDefault="00951E1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_Toc482621023 \h </w:instrText>
      </w:r>
      <w:r>
        <w:rPr>
          <w:noProof/>
        </w:rPr>
      </w:r>
      <w:r>
        <w:rPr>
          <w:noProof/>
        </w:rPr>
        <w:fldChar w:fldCharType="separate"/>
      </w:r>
      <w:r>
        <w:rPr>
          <w:noProof/>
        </w:rPr>
        <w:t>100</w:t>
      </w:r>
      <w:r>
        <w:rPr>
          <w:noProof/>
        </w:rPr>
        <w:fldChar w:fldCharType="end"/>
      </w:r>
    </w:p>
    <w:p w14:paraId="1E7B915E" w14:textId="69A46713" w:rsidR="00951E12" w:rsidRDefault="00951E12">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_Toc482621024 \h </w:instrText>
      </w:r>
      <w:r>
        <w:rPr>
          <w:noProof/>
        </w:rPr>
      </w:r>
      <w:r>
        <w:rPr>
          <w:noProof/>
        </w:rPr>
        <w:fldChar w:fldCharType="separate"/>
      </w:r>
      <w:r>
        <w:rPr>
          <w:noProof/>
        </w:rPr>
        <w:t>101</w:t>
      </w:r>
      <w:r>
        <w:rPr>
          <w:noProof/>
        </w:rPr>
        <w:fldChar w:fldCharType="end"/>
      </w:r>
    </w:p>
    <w:p w14:paraId="05847C19" w14:textId="39BE0C56" w:rsidR="00951E12" w:rsidRDefault="00951E12">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_Toc482621025 \h </w:instrText>
      </w:r>
      <w:r>
        <w:rPr>
          <w:noProof/>
        </w:rPr>
      </w:r>
      <w:r>
        <w:rPr>
          <w:noProof/>
        </w:rPr>
        <w:fldChar w:fldCharType="separate"/>
      </w:r>
      <w:r>
        <w:rPr>
          <w:noProof/>
        </w:rPr>
        <w:t>104</w:t>
      </w:r>
      <w:r>
        <w:rPr>
          <w:noProof/>
        </w:rPr>
        <w:fldChar w:fldCharType="end"/>
      </w:r>
    </w:p>
    <w:p w14:paraId="4699805B" w14:textId="1FB9FE43" w:rsidR="00951E12" w:rsidRDefault="00951E12">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_Toc482621026 \h </w:instrText>
      </w:r>
      <w:r>
        <w:rPr>
          <w:noProof/>
        </w:rPr>
      </w:r>
      <w:r>
        <w:rPr>
          <w:noProof/>
        </w:rPr>
        <w:fldChar w:fldCharType="separate"/>
      </w:r>
      <w:r>
        <w:rPr>
          <w:noProof/>
        </w:rPr>
        <w:t>105</w:t>
      </w:r>
      <w:r>
        <w:rPr>
          <w:noProof/>
        </w:rPr>
        <w:fldChar w:fldCharType="end"/>
      </w:r>
    </w:p>
    <w:p w14:paraId="09DE0285" w14:textId="6B5C4E76" w:rsidR="00951E12" w:rsidRDefault="00951E12">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_Toc482621027 \h </w:instrText>
      </w:r>
      <w:r>
        <w:rPr>
          <w:noProof/>
        </w:rPr>
      </w:r>
      <w:r>
        <w:rPr>
          <w:noProof/>
        </w:rPr>
        <w:fldChar w:fldCharType="separate"/>
      </w:r>
      <w:r>
        <w:rPr>
          <w:noProof/>
        </w:rPr>
        <w:t>109</w:t>
      </w:r>
      <w:r>
        <w:rPr>
          <w:noProof/>
        </w:rPr>
        <w:fldChar w:fldCharType="end"/>
      </w:r>
    </w:p>
    <w:p w14:paraId="25136B87" w14:textId="1BBB503D" w:rsidR="00951E12" w:rsidRDefault="00951E12">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_Toc482621028 \h </w:instrText>
      </w:r>
      <w:r>
        <w:rPr>
          <w:noProof/>
        </w:rPr>
      </w:r>
      <w:r>
        <w:rPr>
          <w:noProof/>
        </w:rPr>
        <w:fldChar w:fldCharType="separate"/>
      </w:r>
      <w:r>
        <w:rPr>
          <w:noProof/>
        </w:rPr>
        <w:t>111</w:t>
      </w:r>
      <w:r>
        <w:rPr>
          <w:noProof/>
        </w:rPr>
        <w:fldChar w:fldCharType="end"/>
      </w:r>
    </w:p>
    <w:p w14:paraId="7510F142" w14:textId="3036E5B5" w:rsidR="00951E12" w:rsidRDefault="00951E12">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_Toc482621029 \h </w:instrText>
      </w:r>
      <w:r>
        <w:rPr>
          <w:noProof/>
        </w:rPr>
      </w:r>
      <w:r>
        <w:rPr>
          <w:noProof/>
        </w:rPr>
        <w:fldChar w:fldCharType="separate"/>
      </w:r>
      <w:r>
        <w:rPr>
          <w:noProof/>
        </w:rPr>
        <w:t>115</w:t>
      </w:r>
      <w:r>
        <w:rPr>
          <w:noProof/>
        </w:rPr>
        <w:fldChar w:fldCharType="end"/>
      </w:r>
    </w:p>
    <w:p w14:paraId="26045B4D" w14:textId="5F2BA147" w:rsidR="00951E12" w:rsidRDefault="00951E1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_Toc482621030 \h </w:instrText>
      </w:r>
      <w:r>
        <w:rPr>
          <w:noProof/>
        </w:rPr>
      </w:r>
      <w:r>
        <w:rPr>
          <w:noProof/>
        </w:rPr>
        <w:fldChar w:fldCharType="separate"/>
      </w:r>
      <w:r>
        <w:rPr>
          <w:noProof/>
        </w:rPr>
        <w:t>117</w:t>
      </w:r>
      <w:r>
        <w:rPr>
          <w:noProof/>
        </w:rPr>
        <w:fldChar w:fldCharType="end"/>
      </w:r>
    </w:p>
    <w:p w14:paraId="102F6939" w14:textId="7736B257" w:rsidR="00951E12" w:rsidRDefault="00951E1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_Toc482621031 \h </w:instrText>
      </w:r>
      <w:r>
        <w:rPr>
          <w:noProof/>
        </w:rPr>
      </w:r>
      <w:r>
        <w:rPr>
          <w:noProof/>
        </w:rPr>
        <w:fldChar w:fldCharType="separate"/>
      </w:r>
      <w:r>
        <w:rPr>
          <w:noProof/>
        </w:rPr>
        <w:t>118</w:t>
      </w:r>
      <w:r>
        <w:rPr>
          <w:noProof/>
        </w:rPr>
        <w:fldChar w:fldCharType="end"/>
      </w:r>
    </w:p>
    <w:p w14:paraId="05E477CB" w14:textId="56CB5F54" w:rsidR="00951E12" w:rsidRDefault="00951E1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_Toc482621032 \h </w:instrText>
      </w:r>
      <w:r>
        <w:rPr>
          <w:noProof/>
        </w:rPr>
      </w:r>
      <w:r>
        <w:rPr>
          <w:noProof/>
        </w:rPr>
        <w:fldChar w:fldCharType="separate"/>
      </w:r>
      <w:r>
        <w:rPr>
          <w:noProof/>
        </w:rPr>
        <w:t>118</w:t>
      </w:r>
      <w:r>
        <w:rPr>
          <w:noProof/>
        </w:rPr>
        <w:fldChar w:fldCharType="end"/>
      </w:r>
    </w:p>
    <w:p w14:paraId="28D4502F" w14:textId="5E353B9E" w:rsidR="00951E12" w:rsidRDefault="00951E1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_Toc482621033 \h </w:instrText>
      </w:r>
      <w:r>
        <w:rPr>
          <w:noProof/>
        </w:rPr>
      </w:r>
      <w:r>
        <w:rPr>
          <w:noProof/>
        </w:rPr>
        <w:fldChar w:fldCharType="separate"/>
      </w:r>
      <w:r>
        <w:rPr>
          <w:noProof/>
        </w:rPr>
        <w:t>120</w:t>
      </w:r>
      <w:r>
        <w:rPr>
          <w:noProof/>
        </w:rPr>
        <w:fldChar w:fldCharType="end"/>
      </w:r>
    </w:p>
    <w:p w14:paraId="7414DFB5" w14:textId="4ABA9921" w:rsidR="00951E12" w:rsidRDefault="00951E12">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_Toc482621034 \h </w:instrText>
      </w:r>
      <w:r>
        <w:rPr>
          <w:noProof/>
        </w:rPr>
      </w:r>
      <w:r>
        <w:rPr>
          <w:noProof/>
        </w:rPr>
        <w:fldChar w:fldCharType="separate"/>
      </w:r>
      <w:r>
        <w:rPr>
          <w:noProof/>
        </w:rPr>
        <w:t>120</w:t>
      </w:r>
      <w:r>
        <w:rPr>
          <w:noProof/>
        </w:rPr>
        <w:fldChar w:fldCharType="end"/>
      </w:r>
    </w:p>
    <w:p w14:paraId="5FD70B47" w14:textId="2BA55D3D" w:rsidR="00951E12" w:rsidRDefault="00951E12">
      <w:pPr>
        <w:pStyle w:val="TOC4"/>
        <w:tabs>
          <w:tab w:val="right" w:leader="dot" w:pos="8630"/>
        </w:tabs>
        <w:rPr>
          <w:rFonts w:asciiTheme="minorHAnsi" w:hAnsiTheme="minorHAnsi"/>
          <w:noProof/>
          <w:lang w:val="en-US" w:eastAsia="en-US"/>
        </w:rPr>
      </w:pPr>
      <w:r>
        <w:rPr>
          <w:noProof/>
        </w:rPr>
        <w:t>D</w:t>
      </w:r>
      <w:r w:rsidRPr="00004523">
        <w:rPr>
          <w:noProof/>
          <w:vertAlign w:val="superscript"/>
        </w:rPr>
        <w:t>3</w:t>
      </w:r>
      <w:r>
        <w:rPr>
          <w:noProof/>
        </w:rPr>
        <w:tab/>
      </w:r>
      <w:r>
        <w:rPr>
          <w:noProof/>
        </w:rPr>
        <w:fldChar w:fldCharType="begin"/>
      </w:r>
      <w:r>
        <w:rPr>
          <w:noProof/>
        </w:rPr>
        <w:instrText xml:space="preserve"> PAGEREF _Toc482621035 \h </w:instrText>
      </w:r>
      <w:r>
        <w:rPr>
          <w:noProof/>
        </w:rPr>
      </w:r>
      <w:r>
        <w:rPr>
          <w:noProof/>
        </w:rPr>
        <w:fldChar w:fldCharType="separate"/>
      </w:r>
      <w:r>
        <w:rPr>
          <w:noProof/>
        </w:rPr>
        <w:t>121</w:t>
      </w:r>
      <w:r>
        <w:rPr>
          <w:noProof/>
        </w:rPr>
        <w:fldChar w:fldCharType="end"/>
      </w:r>
    </w:p>
    <w:p w14:paraId="57D88B9E" w14:textId="289DA33A" w:rsidR="00951E12" w:rsidRDefault="00951E12">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_Toc482621036 \h </w:instrText>
      </w:r>
      <w:r>
        <w:rPr>
          <w:noProof/>
        </w:rPr>
      </w:r>
      <w:r>
        <w:rPr>
          <w:noProof/>
        </w:rPr>
        <w:fldChar w:fldCharType="separate"/>
      </w:r>
      <w:r>
        <w:rPr>
          <w:noProof/>
        </w:rPr>
        <w:t>123</w:t>
      </w:r>
      <w:r>
        <w:rPr>
          <w:noProof/>
        </w:rPr>
        <w:fldChar w:fldCharType="end"/>
      </w:r>
    </w:p>
    <w:p w14:paraId="29710AA9" w14:textId="15D7DFDE" w:rsidR="00951E12" w:rsidRDefault="00951E12">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_Toc482621037 \h </w:instrText>
      </w:r>
      <w:r>
        <w:rPr>
          <w:noProof/>
        </w:rPr>
      </w:r>
      <w:r>
        <w:rPr>
          <w:noProof/>
        </w:rPr>
        <w:fldChar w:fldCharType="separate"/>
      </w:r>
      <w:r>
        <w:rPr>
          <w:noProof/>
        </w:rPr>
        <w:t>124</w:t>
      </w:r>
      <w:r>
        <w:rPr>
          <w:noProof/>
        </w:rPr>
        <w:fldChar w:fldCharType="end"/>
      </w:r>
    </w:p>
    <w:p w14:paraId="70B2BC33" w14:textId="28F31A92" w:rsidR="00951E12" w:rsidRDefault="00951E1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_Toc482621038 \h </w:instrText>
      </w:r>
      <w:r>
        <w:rPr>
          <w:noProof/>
        </w:rPr>
      </w:r>
      <w:r>
        <w:rPr>
          <w:noProof/>
        </w:rPr>
        <w:fldChar w:fldCharType="separate"/>
      </w:r>
      <w:r>
        <w:rPr>
          <w:noProof/>
        </w:rPr>
        <w:t>125</w:t>
      </w:r>
      <w:r>
        <w:rPr>
          <w:noProof/>
        </w:rPr>
        <w:fldChar w:fldCharType="end"/>
      </w:r>
    </w:p>
    <w:p w14:paraId="13EAE352" w14:textId="29273499" w:rsidR="00951E12" w:rsidRDefault="00951E12">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_Toc482621039 \h </w:instrText>
      </w:r>
      <w:r>
        <w:rPr>
          <w:noProof/>
        </w:rPr>
      </w:r>
      <w:r>
        <w:rPr>
          <w:noProof/>
        </w:rPr>
        <w:fldChar w:fldCharType="separate"/>
      </w:r>
      <w:r>
        <w:rPr>
          <w:noProof/>
        </w:rPr>
        <w:t>125</w:t>
      </w:r>
      <w:r>
        <w:rPr>
          <w:noProof/>
        </w:rPr>
        <w:fldChar w:fldCharType="end"/>
      </w:r>
    </w:p>
    <w:p w14:paraId="351F7EC1" w14:textId="31906A03" w:rsidR="00951E12" w:rsidRDefault="00951E12">
      <w:pPr>
        <w:pStyle w:val="TOC3"/>
        <w:rPr>
          <w:rFonts w:asciiTheme="minorHAnsi" w:hAnsiTheme="minorHAnsi"/>
          <w:noProof/>
          <w:lang w:val="en-US" w:eastAsia="en-US"/>
        </w:rPr>
      </w:pPr>
      <w:r>
        <w:rPr>
          <w:noProof/>
        </w:rPr>
        <w:lastRenderedPageBreak/>
        <w:t>6.1.6 CubeSats Beyond LEO</w:t>
      </w:r>
      <w:r>
        <w:rPr>
          <w:noProof/>
        </w:rPr>
        <w:tab/>
      </w:r>
      <w:r>
        <w:rPr>
          <w:noProof/>
        </w:rPr>
        <w:fldChar w:fldCharType="begin"/>
      </w:r>
      <w:r>
        <w:rPr>
          <w:noProof/>
        </w:rPr>
        <w:instrText xml:space="preserve"> PAGEREF _Toc482621040 \h </w:instrText>
      </w:r>
      <w:r>
        <w:rPr>
          <w:noProof/>
        </w:rPr>
      </w:r>
      <w:r>
        <w:rPr>
          <w:noProof/>
        </w:rPr>
        <w:fldChar w:fldCharType="separate"/>
      </w:r>
      <w:r>
        <w:rPr>
          <w:noProof/>
        </w:rPr>
        <w:t>126</w:t>
      </w:r>
      <w:r>
        <w:rPr>
          <w:noProof/>
        </w:rPr>
        <w:fldChar w:fldCharType="end"/>
      </w:r>
    </w:p>
    <w:p w14:paraId="144E9446" w14:textId="1DAF1568" w:rsidR="00951E12" w:rsidRDefault="00951E1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_Toc482621041 \h </w:instrText>
      </w:r>
      <w:r>
        <w:rPr>
          <w:noProof/>
        </w:rPr>
      </w:r>
      <w:r>
        <w:rPr>
          <w:noProof/>
        </w:rPr>
        <w:fldChar w:fldCharType="separate"/>
      </w:r>
      <w:r>
        <w:rPr>
          <w:noProof/>
        </w:rPr>
        <w:t>127</w:t>
      </w:r>
      <w:r>
        <w:rPr>
          <w:noProof/>
        </w:rPr>
        <w:fldChar w:fldCharType="end"/>
      </w:r>
    </w:p>
    <w:p w14:paraId="259AF2F6" w14:textId="17193004" w:rsidR="00951E12" w:rsidRDefault="00951E12">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_Toc482621042 \h </w:instrText>
      </w:r>
      <w:r>
        <w:rPr>
          <w:noProof/>
        </w:rPr>
      </w:r>
      <w:r>
        <w:rPr>
          <w:noProof/>
        </w:rPr>
        <w:fldChar w:fldCharType="separate"/>
      </w:r>
      <w:r>
        <w:rPr>
          <w:noProof/>
        </w:rPr>
        <w:t>127</w:t>
      </w:r>
      <w:r>
        <w:rPr>
          <w:noProof/>
        </w:rPr>
        <w:fldChar w:fldCharType="end"/>
      </w:r>
    </w:p>
    <w:p w14:paraId="44677D51" w14:textId="27B39D41" w:rsidR="00951E12" w:rsidRDefault="00951E12">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_Toc482621043 \h </w:instrText>
      </w:r>
      <w:r>
        <w:rPr>
          <w:noProof/>
        </w:rPr>
      </w:r>
      <w:r>
        <w:rPr>
          <w:noProof/>
        </w:rPr>
        <w:fldChar w:fldCharType="separate"/>
      </w:r>
      <w:r>
        <w:rPr>
          <w:noProof/>
        </w:rPr>
        <w:t>128</w:t>
      </w:r>
      <w:r>
        <w:rPr>
          <w:noProof/>
        </w:rPr>
        <w:fldChar w:fldCharType="end"/>
      </w:r>
    </w:p>
    <w:p w14:paraId="513F5DDF" w14:textId="4F30BC43" w:rsidR="00951E12" w:rsidRDefault="00951E12">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_Toc482621044 \h </w:instrText>
      </w:r>
      <w:r>
        <w:rPr>
          <w:noProof/>
        </w:rPr>
      </w:r>
      <w:r>
        <w:rPr>
          <w:noProof/>
        </w:rPr>
        <w:fldChar w:fldCharType="separate"/>
      </w:r>
      <w:r>
        <w:rPr>
          <w:noProof/>
        </w:rPr>
        <w:t>128</w:t>
      </w:r>
      <w:r>
        <w:rPr>
          <w:noProof/>
        </w:rPr>
        <w:fldChar w:fldCharType="end"/>
      </w:r>
    </w:p>
    <w:p w14:paraId="07011EDD" w14:textId="5015D381" w:rsidR="00951E12" w:rsidRDefault="00951E12">
      <w:pPr>
        <w:pStyle w:val="TOC3"/>
        <w:rPr>
          <w:rFonts w:asciiTheme="minorHAnsi" w:hAnsiTheme="minorHAnsi"/>
          <w:noProof/>
          <w:lang w:val="en-US" w:eastAsia="en-US"/>
        </w:rPr>
      </w:pPr>
      <w:r>
        <w:rPr>
          <w:noProof/>
        </w:rPr>
        <w:t>6.2.4 D</w:t>
      </w:r>
      <w:r w:rsidRPr="00004523">
        <w:rPr>
          <w:noProof/>
          <w:vertAlign w:val="superscript"/>
        </w:rPr>
        <w:t>3</w:t>
      </w:r>
      <w:r>
        <w:rPr>
          <w:noProof/>
        </w:rPr>
        <w:tab/>
      </w:r>
      <w:r>
        <w:rPr>
          <w:noProof/>
        </w:rPr>
        <w:fldChar w:fldCharType="begin"/>
      </w:r>
      <w:r>
        <w:rPr>
          <w:noProof/>
        </w:rPr>
        <w:instrText xml:space="preserve"> PAGEREF _Toc482621045 \h </w:instrText>
      </w:r>
      <w:r>
        <w:rPr>
          <w:noProof/>
        </w:rPr>
      </w:r>
      <w:r>
        <w:rPr>
          <w:noProof/>
        </w:rPr>
        <w:fldChar w:fldCharType="separate"/>
      </w:r>
      <w:r>
        <w:rPr>
          <w:noProof/>
        </w:rPr>
        <w:t>129</w:t>
      </w:r>
      <w:r>
        <w:rPr>
          <w:noProof/>
        </w:rPr>
        <w:fldChar w:fldCharType="end"/>
      </w:r>
    </w:p>
    <w:p w14:paraId="5109B882" w14:textId="05B554BF" w:rsidR="00951E12" w:rsidRDefault="00951E12">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_Toc482621046 \h </w:instrText>
      </w:r>
      <w:r>
        <w:rPr>
          <w:noProof/>
        </w:rPr>
      </w:r>
      <w:r>
        <w:rPr>
          <w:noProof/>
        </w:rPr>
        <w:fldChar w:fldCharType="separate"/>
      </w:r>
      <w:r>
        <w:rPr>
          <w:noProof/>
        </w:rPr>
        <w:t>129</w:t>
      </w:r>
      <w:r>
        <w:rPr>
          <w:noProof/>
        </w:rPr>
        <w:fldChar w:fldCharType="end"/>
      </w:r>
    </w:p>
    <w:p w14:paraId="2456D8C9" w14:textId="3A477583" w:rsidR="007D4619" w:rsidRDefault="007D4619" w:rsidP="00362833">
      <w:r w:rsidRPr="00E463D9">
        <w:rPr>
          <w:sz w:val="20"/>
        </w:rPr>
        <w:fldChar w:fldCharType="end"/>
      </w:r>
    </w:p>
    <w:p w14:paraId="32C75D15" w14:textId="77777777" w:rsidR="007D4619" w:rsidRPr="00914860" w:rsidRDefault="007D4619" w:rsidP="002B539B">
      <w:pPr>
        <w:pStyle w:val="Chaptertitlenotnumbered"/>
      </w:pPr>
      <w:bookmarkStart w:id="3" w:name="_Toc482620962"/>
      <w:r w:rsidRPr="002B539B">
        <w:lastRenderedPageBreak/>
        <w:t>Figures</w:t>
      </w:r>
      <w:bookmarkEnd w:id="3"/>
    </w:p>
    <w:p w14:paraId="3B9082C8" w14:textId="74A921B3" w:rsidR="00951E12"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951E12">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sidR="00951E12">
        <w:rPr>
          <w:noProof/>
        </w:rPr>
        <w:tab/>
      </w:r>
      <w:r w:rsidR="00951E12">
        <w:rPr>
          <w:noProof/>
        </w:rPr>
        <w:fldChar w:fldCharType="begin"/>
      </w:r>
      <w:r w:rsidR="00951E12">
        <w:rPr>
          <w:noProof/>
        </w:rPr>
        <w:instrText xml:space="preserve"> PAGEREF _Toc482621047 \h </w:instrText>
      </w:r>
      <w:r w:rsidR="00951E12">
        <w:rPr>
          <w:noProof/>
        </w:rPr>
      </w:r>
      <w:r w:rsidR="00951E12">
        <w:rPr>
          <w:noProof/>
        </w:rPr>
        <w:fldChar w:fldCharType="separate"/>
      </w:r>
      <w:r w:rsidR="00951E12">
        <w:rPr>
          <w:noProof/>
        </w:rPr>
        <w:t>2</w:t>
      </w:r>
      <w:r w:rsidR="00951E12">
        <w:rPr>
          <w:noProof/>
        </w:rPr>
        <w:fldChar w:fldCharType="end"/>
      </w:r>
    </w:p>
    <w:p w14:paraId="31F60980" w14:textId="7B59836E" w:rsidR="00951E12" w:rsidRDefault="00951E12">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_Toc482621048 \h </w:instrText>
      </w:r>
      <w:r>
        <w:rPr>
          <w:noProof/>
        </w:rPr>
      </w:r>
      <w:r>
        <w:rPr>
          <w:noProof/>
        </w:rPr>
        <w:fldChar w:fldCharType="separate"/>
      </w:r>
      <w:r>
        <w:rPr>
          <w:noProof/>
        </w:rPr>
        <w:t>4</w:t>
      </w:r>
      <w:r>
        <w:rPr>
          <w:noProof/>
        </w:rPr>
        <w:fldChar w:fldCharType="end"/>
      </w:r>
    </w:p>
    <w:p w14:paraId="46D73AFB" w14:textId="084BF85B" w:rsidR="00951E12" w:rsidRDefault="00951E12">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_Toc482621049 \h </w:instrText>
      </w:r>
      <w:r>
        <w:rPr>
          <w:noProof/>
        </w:rPr>
      </w:r>
      <w:r>
        <w:rPr>
          <w:noProof/>
        </w:rPr>
        <w:fldChar w:fldCharType="separate"/>
      </w:r>
      <w:r>
        <w:rPr>
          <w:noProof/>
        </w:rPr>
        <w:t>7</w:t>
      </w:r>
      <w:r>
        <w:rPr>
          <w:noProof/>
        </w:rPr>
        <w:fldChar w:fldCharType="end"/>
      </w:r>
    </w:p>
    <w:p w14:paraId="49FE93F6" w14:textId="0FBF66D4" w:rsidR="00951E12" w:rsidRDefault="00951E12">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_Toc482621050 \h </w:instrText>
      </w:r>
      <w:r>
        <w:rPr>
          <w:noProof/>
        </w:rPr>
      </w:r>
      <w:r>
        <w:rPr>
          <w:noProof/>
        </w:rPr>
        <w:fldChar w:fldCharType="separate"/>
      </w:r>
      <w:r>
        <w:rPr>
          <w:noProof/>
        </w:rPr>
        <w:t>13</w:t>
      </w:r>
      <w:r>
        <w:rPr>
          <w:noProof/>
        </w:rPr>
        <w:fldChar w:fldCharType="end"/>
      </w:r>
    </w:p>
    <w:p w14:paraId="467F29F8" w14:textId="23D51DDD" w:rsidR="00951E12" w:rsidRDefault="00951E12">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_Toc482621051 \h </w:instrText>
      </w:r>
      <w:r>
        <w:rPr>
          <w:noProof/>
        </w:rPr>
      </w:r>
      <w:r>
        <w:rPr>
          <w:noProof/>
        </w:rPr>
        <w:fldChar w:fldCharType="separate"/>
      </w:r>
      <w:r>
        <w:rPr>
          <w:noProof/>
        </w:rPr>
        <w:t>14</w:t>
      </w:r>
      <w:r>
        <w:rPr>
          <w:noProof/>
        </w:rPr>
        <w:fldChar w:fldCharType="end"/>
      </w:r>
    </w:p>
    <w:p w14:paraId="1779F4A0" w14:textId="1778F443" w:rsidR="00951E12" w:rsidRDefault="00951E12">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_Toc482621052 \h </w:instrText>
      </w:r>
      <w:r>
        <w:rPr>
          <w:noProof/>
        </w:rPr>
      </w:r>
      <w:r>
        <w:rPr>
          <w:noProof/>
        </w:rPr>
        <w:fldChar w:fldCharType="separate"/>
      </w:r>
      <w:r>
        <w:rPr>
          <w:noProof/>
        </w:rPr>
        <w:t>17</w:t>
      </w:r>
      <w:r>
        <w:rPr>
          <w:noProof/>
        </w:rPr>
        <w:fldChar w:fldCharType="end"/>
      </w:r>
    </w:p>
    <w:p w14:paraId="3CAA5652" w14:textId="261D1445" w:rsidR="00951E12" w:rsidRDefault="00951E12">
      <w:pPr>
        <w:pStyle w:val="TableofFigures"/>
        <w:rPr>
          <w:rFonts w:asciiTheme="minorHAnsi" w:hAnsiTheme="minorHAnsi"/>
          <w:noProof/>
          <w:lang w:val="en-US" w:eastAsia="en-US"/>
        </w:rPr>
      </w:pPr>
      <w:r>
        <w:rPr>
          <w:noProof/>
        </w:rPr>
        <w:t>Figure 8.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_Toc482621053 \h </w:instrText>
      </w:r>
      <w:r>
        <w:rPr>
          <w:noProof/>
        </w:rPr>
      </w:r>
      <w:r>
        <w:rPr>
          <w:noProof/>
        </w:rPr>
        <w:fldChar w:fldCharType="separate"/>
      </w:r>
      <w:r>
        <w:rPr>
          <w:noProof/>
        </w:rPr>
        <w:t>19</w:t>
      </w:r>
      <w:r>
        <w:rPr>
          <w:noProof/>
        </w:rPr>
        <w:fldChar w:fldCharType="end"/>
      </w:r>
    </w:p>
    <w:p w14:paraId="6DBE6A78" w14:textId="2C558460" w:rsidR="00951E12" w:rsidRDefault="00951E12">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_Toc482621054 \h </w:instrText>
      </w:r>
      <w:r>
        <w:rPr>
          <w:noProof/>
        </w:rPr>
      </w:r>
      <w:r>
        <w:rPr>
          <w:noProof/>
        </w:rPr>
        <w:fldChar w:fldCharType="separate"/>
      </w:r>
      <w:r>
        <w:rPr>
          <w:noProof/>
        </w:rPr>
        <w:t>22</w:t>
      </w:r>
      <w:r>
        <w:rPr>
          <w:noProof/>
        </w:rPr>
        <w:fldChar w:fldCharType="end"/>
      </w:r>
    </w:p>
    <w:p w14:paraId="3D075FE6" w14:textId="678E654C" w:rsidR="00951E12" w:rsidRDefault="00951E12">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_Toc482621055 \h </w:instrText>
      </w:r>
      <w:r>
        <w:rPr>
          <w:noProof/>
        </w:rPr>
      </w:r>
      <w:r>
        <w:rPr>
          <w:noProof/>
        </w:rPr>
        <w:fldChar w:fldCharType="separate"/>
      </w:r>
      <w:r>
        <w:rPr>
          <w:noProof/>
        </w:rPr>
        <w:t>25</w:t>
      </w:r>
      <w:r>
        <w:rPr>
          <w:noProof/>
        </w:rPr>
        <w:fldChar w:fldCharType="end"/>
      </w:r>
    </w:p>
    <w:p w14:paraId="5EF6E061" w14:textId="287E5BDF" w:rsidR="00951E12" w:rsidRDefault="00951E12">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_Toc482621056 \h </w:instrText>
      </w:r>
      <w:r>
        <w:rPr>
          <w:noProof/>
        </w:rPr>
      </w:r>
      <w:r>
        <w:rPr>
          <w:noProof/>
        </w:rPr>
        <w:fldChar w:fldCharType="separate"/>
      </w:r>
      <w:r>
        <w:rPr>
          <w:noProof/>
        </w:rPr>
        <w:t>28</w:t>
      </w:r>
      <w:r>
        <w:rPr>
          <w:noProof/>
        </w:rPr>
        <w:fldChar w:fldCharType="end"/>
      </w:r>
    </w:p>
    <w:p w14:paraId="400AE3AC" w14:textId="6F72A681" w:rsidR="00951E12" w:rsidRDefault="00951E12">
      <w:pPr>
        <w:pStyle w:val="TableofFigures"/>
        <w:rPr>
          <w:rFonts w:asciiTheme="minorHAnsi" w:hAnsiTheme="minorHAnsi"/>
          <w:noProof/>
          <w:lang w:val="en-US" w:eastAsia="en-US"/>
        </w:rPr>
      </w:pPr>
      <w:r>
        <w:rPr>
          <w:noProof/>
        </w:rPr>
        <w:t>Figure 12.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_Toc482621057 \h </w:instrText>
      </w:r>
      <w:r>
        <w:rPr>
          <w:noProof/>
        </w:rPr>
      </w:r>
      <w:r>
        <w:rPr>
          <w:noProof/>
        </w:rPr>
        <w:fldChar w:fldCharType="separate"/>
      </w:r>
      <w:r>
        <w:rPr>
          <w:noProof/>
        </w:rPr>
        <w:t>32</w:t>
      </w:r>
      <w:r>
        <w:rPr>
          <w:noProof/>
        </w:rPr>
        <w:fldChar w:fldCharType="end"/>
      </w:r>
    </w:p>
    <w:p w14:paraId="7CCD0FAD" w14:textId="69415C3E" w:rsidR="00951E12" w:rsidRDefault="00951E12">
      <w:pPr>
        <w:pStyle w:val="TableofFigures"/>
        <w:rPr>
          <w:rFonts w:asciiTheme="minorHAnsi" w:hAnsiTheme="minorHAnsi"/>
          <w:noProof/>
          <w:lang w:val="en-US" w:eastAsia="en-US"/>
        </w:rPr>
      </w:pPr>
      <w:r>
        <w:rPr>
          <w:noProof/>
        </w:rPr>
        <w:t>Figure 13.</w:t>
      </w:r>
      <w:r w:rsidRPr="000752F2">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_Toc482621058 \h </w:instrText>
      </w:r>
      <w:r>
        <w:rPr>
          <w:noProof/>
        </w:rPr>
      </w:r>
      <w:r>
        <w:rPr>
          <w:noProof/>
        </w:rPr>
        <w:fldChar w:fldCharType="separate"/>
      </w:r>
      <w:r>
        <w:rPr>
          <w:noProof/>
        </w:rPr>
        <w:t>33</w:t>
      </w:r>
      <w:r>
        <w:rPr>
          <w:noProof/>
        </w:rPr>
        <w:fldChar w:fldCharType="end"/>
      </w:r>
    </w:p>
    <w:p w14:paraId="61DF6A04" w14:textId="25DD3D60" w:rsidR="00951E12" w:rsidRDefault="00951E12">
      <w:pPr>
        <w:pStyle w:val="TableofFigures"/>
        <w:rPr>
          <w:rFonts w:asciiTheme="minorHAnsi" w:hAnsiTheme="minorHAnsi"/>
          <w:noProof/>
          <w:lang w:val="en-US" w:eastAsia="en-US"/>
        </w:rPr>
      </w:pPr>
      <w:r>
        <w:rPr>
          <w:noProof/>
        </w:rPr>
        <w:t>Figure 14. An example of network cluster forming and election of cluster heads. With the introduction of a mobile sink (ground station), clustering can be adapted to insure election of cluster heads with longest contact durations and/or most resources [81].</w:t>
      </w:r>
      <w:r>
        <w:rPr>
          <w:noProof/>
        </w:rPr>
        <w:tab/>
      </w:r>
      <w:r>
        <w:rPr>
          <w:noProof/>
        </w:rPr>
        <w:fldChar w:fldCharType="begin"/>
      </w:r>
      <w:r>
        <w:rPr>
          <w:noProof/>
        </w:rPr>
        <w:instrText xml:space="preserve"> PAGEREF _Toc482621059 \h </w:instrText>
      </w:r>
      <w:r>
        <w:rPr>
          <w:noProof/>
        </w:rPr>
      </w:r>
      <w:r>
        <w:rPr>
          <w:noProof/>
        </w:rPr>
        <w:fldChar w:fldCharType="separate"/>
      </w:r>
      <w:r>
        <w:rPr>
          <w:noProof/>
        </w:rPr>
        <w:t>36</w:t>
      </w:r>
      <w:r>
        <w:rPr>
          <w:noProof/>
        </w:rPr>
        <w:fldChar w:fldCharType="end"/>
      </w:r>
    </w:p>
    <w:p w14:paraId="52F2F331" w14:textId="11C277D8" w:rsidR="00951E12" w:rsidRDefault="00951E12">
      <w:pPr>
        <w:pStyle w:val="TableofFigures"/>
        <w:rPr>
          <w:rFonts w:asciiTheme="minorHAnsi" w:hAnsiTheme="minorHAnsi"/>
          <w:noProof/>
          <w:lang w:val="en-US" w:eastAsia="en-US"/>
        </w:rPr>
      </w:pPr>
      <w:r>
        <w:rPr>
          <w:noProof/>
        </w:rPr>
        <w:t>Figure 15.</w:t>
      </w:r>
      <w:r w:rsidRPr="000752F2">
        <w:rPr>
          <w:b/>
          <w:noProof/>
        </w:rPr>
        <w:t xml:space="preserve"> </w:t>
      </w:r>
      <w:r>
        <w:rPr>
          <w:noProof/>
        </w:rPr>
        <w:t>An illustration of the broadcast RREQ unicast RREP approaches used by DSR and AODV. Targets will generate RREPs for each arriving RREQ. RREQs which revisit nodes are dropped. The route of dropped RREQs are not illustrated above.</w:t>
      </w:r>
      <w:r>
        <w:rPr>
          <w:noProof/>
        </w:rPr>
        <w:tab/>
      </w:r>
      <w:r>
        <w:rPr>
          <w:noProof/>
        </w:rPr>
        <w:fldChar w:fldCharType="begin"/>
      </w:r>
      <w:r>
        <w:rPr>
          <w:noProof/>
        </w:rPr>
        <w:instrText xml:space="preserve"> PAGEREF _Toc482621060 \h </w:instrText>
      </w:r>
      <w:r>
        <w:rPr>
          <w:noProof/>
        </w:rPr>
      </w:r>
      <w:r>
        <w:rPr>
          <w:noProof/>
        </w:rPr>
        <w:fldChar w:fldCharType="separate"/>
      </w:r>
      <w:r>
        <w:rPr>
          <w:noProof/>
        </w:rPr>
        <w:t>40</w:t>
      </w:r>
      <w:r>
        <w:rPr>
          <w:noProof/>
        </w:rPr>
        <w:fldChar w:fldCharType="end"/>
      </w:r>
    </w:p>
    <w:p w14:paraId="4D68938A" w14:textId="667F6479" w:rsidR="00951E12" w:rsidRDefault="00951E12">
      <w:pPr>
        <w:pStyle w:val="TableofFigures"/>
        <w:rPr>
          <w:rFonts w:asciiTheme="minorHAnsi" w:hAnsiTheme="minorHAnsi"/>
          <w:noProof/>
          <w:lang w:val="en-US" w:eastAsia="en-US"/>
        </w:rPr>
      </w:pPr>
      <w:r>
        <w:rPr>
          <w:noProof/>
        </w:rPr>
        <w:t>Figure 16.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_Toc482621061 \h </w:instrText>
      </w:r>
      <w:r>
        <w:rPr>
          <w:noProof/>
        </w:rPr>
      </w:r>
      <w:r>
        <w:rPr>
          <w:noProof/>
        </w:rPr>
        <w:fldChar w:fldCharType="separate"/>
      </w:r>
      <w:r>
        <w:rPr>
          <w:noProof/>
        </w:rPr>
        <w:t>44</w:t>
      </w:r>
      <w:r>
        <w:rPr>
          <w:noProof/>
        </w:rPr>
        <w:fldChar w:fldCharType="end"/>
      </w:r>
    </w:p>
    <w:p w14:paraId="3FF0EED3" w14:textId="736515BF" w:rsidR="00951E12" w:rsidRDefault="00951E12">
      <w:pPr>
        <w:pStyle w:val="TableofFigures"/>
        <w:rPr>
          <w:rFonts w:asciiTheme="minorHAnsi" w:hAnsiTheme="minorHAnsi"/>
          <w:noProof/>
          <w:lang w:val="en-US" w:eastAsia="en-US"/>
        </w:rPr>
      </w:pPr>
      <w:r>
        <w:rPr>
          <w:noProof/>
        </w:rPr>
        <w:t>Figure 17.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_Toc482621062 \h </w:instrText>
      </w:r>
      <w:r>
        <w:rPr>
          <w:noProof/>
        </w:rPr>
      </w:r>
      <w:r>
        <w:rPr>
          <w:noProof/>
        </w:rPr>
        <w:fldChar w:fldCharType="separate"/>
      </w:r>
      <w:r>
        <w:rPr>
          <w:noProof/>
        </w:rPr>
        <w:t>46</w:t>
      </w:r>
      <w:r>
        <w:rPr>
          <w:noProof/>
        </w:rPr>
        <w:fldChar w:fldCharType="end"/>
      </w:r>
    </w:p>
    <w:p w14:paraId="1906D864" w14:textId="3A0DDDD4" w:rsidR="00951E12" w:rsidRDefault="00951E12">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_Toc482621063 \h </w:instrText>
      </w:r>
      <w:r>
        <w:rPr>
          <w:noProof/>
        </w:rPr>
      </w:r>
      <w:r>
        <w:rPr>
          <w:noProof/>
        </w:rPr>
        <w:fldChar w:fldCharType="separate"/>
      </w:r>
      <w:r>
        <w:rPr>
          <w:noProof/>
        </w:rPr>
        <w:t>49</w:t>
      </w:r>
      <w:r>
        <w:rPr>
          <w:noProof/>
        </w:rPr>
        <w:fldChar w:fldCharType="end"/>
      </w:r>
    </w:p>
    <w:p w14:paraId="36A82F99" w14:textId="2167FEB9" w:rsidR="00951E12" w:rsidRDefault="00951E12">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C/TDMA. Image Credit: [111]</w:t>
      </w:r>
      <w:r>
        <w:rPr>
          <w:noProof/>
        </w:rPr>
        <w:tab/>
      </w:r>
      <w:r>
        <w:rPr>
          <w:noProof/>
        </w:rPr>
        <w:fldChar w:fldCharType="begin"/>
      </w:r>
      <w:r>
        <w:rPr>
          <w:noProof/>
        </w:rPr>
        <w:instrText xml:space="preserve"> PAGEREF _Toc482621064 \h </w:instrText>
      </w:r>
      <w:r>
        <w:rPr>
          <w:noProof/>
        </w:rPr>
      </w:r>
      <w:r>
        <w:rPr>
          <w:noProof/>
        </w:rPr>
        <w:fldChar w:fldCharType="separate"/>
      </w:r>
      <w:r>
        <w:rPr>
          <w:noProof/>
        </w:rPr>
        <w:t>50</w:t>
      </w:r>
      <w:r>
        <w:rPr>
          <w:noProof/>
        </w:rPr>
        <w:fldChar w:fldCharType="end"/>
      </w:r>
    </w:p>
    <w:p w14:paraId="6D36CE0E" w14:textId="2564DDC8" w:rsidR="00951E12" w:rsidRDefault="00951E12">
      <w:pPr>
        <w:pStyle w:val="TableofFigures"/>
        <w:rPr>
          <w:rFonts w:asciiTheme="minorHAnsi" w:hAnsiTheme="minorHAnsi"/>
          <w:noProof/>
          <w:lang w:val="en-US" w:eastAsia="en-US"/>
        </w:rPr>
      </w:pPr>
      <w:r>
        <w:rPr>
          <w:noProof/>
        </w:rPr>
        <w:t>Figure 20. NASA Tracking and Data Relay Satellites (TDRS) which form the backbone of NASA’s deep space network. Image Credit: NASA</w:t>
      </w:r>
      <w:r>
        <w:rPr>
          <w:noProof/>
        </w:rPr>
        <w:tab/>
      </w:r>
      <w:r>
        <w:rPr>
          <w:noProof/>
        </w:rPr>
        <w:fldChar w:fldCharType="begin"/>
      </w:r>
      <w:r>
        <w:rPr>
          <w:noProof/>
        </w:rPr>
        <w:instrText xml:space="preserve"> PAGEREF _Toc482621065 \h </w:instrText>
      </w:r>
      <w:r>
        <w:rPr>
          <w:noProof/>
        </w:rPr>
      </w:r>
      <w:r>
        <w:rPr>
          <w:noProof/>
        </w:rPr>
        <w:fldChar w:fldCharType="separate"/>
      </w:r>
      <w:r>
        <w:rPr>
          <w:noProof/>
        </w:rPr>
        <w:t>54</w:t>
      </w:r>
      <w:r>
        <w:rPr>
          <w:noProof/>
        </w:rPr>
        <w:fldChar w:fldCharType="end"/>
      </w:r>
    </w:p>
    <w:p w14:paraId="6A8BE83E" w14:textId="6CF13A19" w:rsidR="00951E12" w:rsidRDefault="00951E12">
      <w:pPr>
        <w:pStyle w:val="TableofFigures"/>
        <w:rPr>
          <w:rFonts w:asciiTheme="minorHAnsi" w:hAnsiTheme="minorHAnsi"/>
          <w:noProof/>
          <w:lang w:val="en-US" w:eastAsia="en-US"/>
        </w:rPr>
      </w:pPr>
      <w:r>
        <w:rPr>
          <w:noProof/>
        </w:rPr>
        <w:t>Figure 21. Inter and intra cluster communication in CubeMac. Note that slaves only communicate with one another via cluster masters.</w:t>
      </w:r>
      <w:r>
        <w:rPr>
          <w:noProof/>
        </w:rPr>
        <w:tab/>
      </w:r>
      <w:r>
        <w:rPr>
          <w:noProof/>
        </w:rPr>
        <w:fldChar w:fldCharType="begin"/>
      </w:r>
      <w:r>
        <w:rPr>
          <w:noProof/>
        </w:rPr>
        <w:instrText xml:space="preserve"> PAGEREF _Toc482621066 \h </w:instrText>
      </w:r>
      <w:r>
        <w:rPr>
          <w:noProof/>
        </w:rPr>
      </w:r>
      <w:r>
        <w:rPr>
          <w:noProof/>
        </w:rPr>
        <w:fldChar w:fldCharType="separate"/>
      </w:r>
      <w:r>
        <w:rPr>
          <w:noProof/>
        </w:rPr>
        <w:t>58</w:t>
      </w:r>
      <w:r>
        <w:rPr>
          <w:noProof/>
        </w:rPr>
        <w:fldChar w:fldCharType="end"/>
      </w:r>
    </w:p>
    <w:p w14:paraId="145987CA" w14:textId="5CF62A69" w:rsidR="00951E12" w:rsidRDefault="00951E12">
      <w:pPr>
        <w:pStyle w:val="TableofFigures"/>
        <w:rPr>
          <w:rFonts w:asciiTheme="minorHAnsi" w:hAnsiTheme="minorHAnsi"/>
          <w:noProof/>
          <w:lang w:val="en-US" w:eastAsia="en-US"/>
        </w:rPr>
      </w:pPr>
      <w:r>
        <w:rPr>
          <w:noProof/>
        </w:rPr>
        <w:t>Figure 22.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_Toc482621067 \h </w:instrText>
      </w:r>
      <w:r>
        <w:rPr>
          <w:noProof/>
        </w:rPr>
      </w:r>
      <w:r>
        <w:rPr>
          <w:noProof/>
        </w:rPr>
        <w:fldChar w:fldCharType="separate"/>
      </w:r>
      <w:r>
        <w:rPr>
          <w:noProof/>
        </w:rPr>
        <w:t>59</w:t>
      </w:r>
      <w:r>
        <w:rPr>
          <w:noProof/>
        </w:rPr>
        <w:fldChar w:fldCharType="end"/>
      </w:r>
    </w:p>
    <w:p w14:paraId="49BB0E20" w14:textId="1F12FBBD" w:rsidR="00951E12" w:rsidRDefault="00951E12">
      <w:pPr>
        <w:pStyle w:val="TableofFigures"/>
        <w:rPr>
          <w:rFonts w:asciiTheme="minorHAnsi" w:hAnsiTheme="minorHAnsi"/>
          <w:noProof/>
          <w:lang w:val="en-US" w:eastAsia="en-US"/>
        </w:rPr>
      </w:pPr>
      <w:r>
        <w:rPr>
          <w:noProof/>
        </w:rPr>
        <w:t>Figure 23.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_Toc482621068 \h </w:instrText>
      </w:r>
      <w:r>
        <w:rPr>
          <w:noProof/>
        </w:rPr>
      </w:r>
      <w:r>
        <w:rPr>
          <w:noProof/>
        </w:rPr>
        <w:fldChar w:fldCharType="separate"/>
      </w:r>
      <w:r>
        <w:rPr>
          <w:noProof/>
        </w:rPr>
        <w:t>60</w:t>
      </w:r>
      <w:r>
        <w:rPr>
          <w:noProof/>
        </w:rPr>
        <w:fldChar w:fldCharType="end"/>
      </w:r>
    </w:p>
    <w:p w14:paraId="2819AEE1" w14:textId="606EB4C0" w:rsidR="00951E12" w:rsidRDefault="00951E12">
      <w:pPr>
        <w:pStyle w:val="TableofFigures"/>
        <w:rPr>
          <w:rFonts w:asciiTheme="minorHAnsi" w:hAnsiTheme="minorHAnsi"/>
          <w:noProof/>
          <w:lang w:val="en-US" w:eastAsia="en-US"/>
        </w:rPr>
      </w:pPr>
      <w:r>
        <w:rPr>
          <w:noProof/>
        </w:rPr>
        <w:lastRenderedPageBreak/>
        <w:t>Figure 24.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_Toc482621069 \h </w:instrText>
      </w:r>
      <w:r>
        <w:rPr>
          <w:noProof/>
        </w:rPr>
      </w:r>
      <w:r>
        <w:rPr>
          <w:noProof/>
        </w:rPr>
        <w:fldChar w:fldCharType="separate"/>
      </w:r>
      <w:r>
        <w:rPr>
          <w:noProof/>
        </w:rPr>
        <w:t>61</w:t>
      </w:r>
      <w:r>
        <w:rPr>
          <w:noProof/>
        </w:rPr>
        <w:fldChar w:fldCharType="end"/>
      </w:r>
    </w:p>
    <w:p w14:paraId="7C56ABA0" w14:textId="15BCEE59" w:rsidR="00951E12" w:rsidRDefault="00951E12">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_Toc482621070 \h </w:instrText>
      </w:r>
      <w:r>
        <w:rPr>
          <w:noProof/>
        </w:rPr>
      </w:r>
      <w:r>
        <w:rPr>
          <w:noProof/>
        </w:rPr>
        <w:fldChar w:fldCharType="separate"/>
      </w:r>
      <w:r>
        <w:rPr>
          <w:noProof/>
        </w:rPr>
        <w:t>62</w:t>
      </w:r>
      <w:r>
        <w:rPr>
          <w:noProof/>
        </w:rPr>
        <w:fldChar w:fldCharType="end"/>
      </w:r>
    </w:p>
    <w:p w14:paraId="24031AAE" w14:textId="4BE93CE3" w:rsidR="00951E12" w:rsidRDefault="00951E12">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w:t>
      </w:r>
      <w:r>
        <w:rPr>
          <w:noProof/>
        </w:rPr>
        <w:tab/>
      </w:r>
      <w:r>
        <w:rPr>
          <w:noProof/>
        </w:rPr>
        <w:fldChar w:fldCharType="begin"/>
      </w:r>
      <w:r>
        <w:rPr>
          <w:noProof/>
        </w:rPr>
        <w:instrText xml:space="preserve"> PAGEREF _Toc482621071 \h </w:instrText>
      </w:r>
      <w:r>
        <w:rPr>
          <w:noProof/>
        </w:rPr>
      </w:r>
      <w:r>
        <w:rPr>
          <w:noProof/>
        </w:rPr>
        <w:fldChar w:fldCharType="separate"/>
      </w:r>
      <w:r>
        <w:rPr>
          <w:noProof/>
        </w:rPr>
        <w:t>65</w:t>
      </w:r>
      <w:r>
        <w:rPr>
          <w:noProof/>
        </w:rPr>
        <w:fldChar w:fldCharType="end"/>
      </w:r>
    </w:p>
    <w:p w14:paraId="26233AF0" w14:textId="15604E7E" w:rsidR="00951E12" w:rsidRDefault="00951E12">
      <w:pPr>
        <w:pStyle w:val="TableofFigures"/>
        <w:rPr>
          <w:rFonts w:asciiTheme="minorHAnsi" w:hAnsiTheme="minorHAnsi"/>
          <w:noProof/>
          <w:lang w:val="en-US" w:eastAsia="en-US"/>
        </w:rPr>
      </w:pPr>
      <w:r>
        <w:rPr>
          <w:noProof/>
        </w:rPr>
        <w:t>Figure 27. In order to allow multiple nodes in receiver mode to sleep,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_Toc482621072 \h </w:instrText>
      </w:r>
      <w:r>
        <w:rPr>
          <w:noProof/>
        </w:rPr>
      </w:r>
      <w:r>
        <w:rPr>
          <w:noProof/>
        </w:rPr>
        <w:fldChar w:fldCharType="separate"/>
      </w:r>
      <w:r>
        <w:rPr>
          <w:noProof/>
        </w:rPr>
        <w:t>65</w:t>
      </w:r>
      <w:r>
        <w:rPr>
          <w:noProof/>
        </w:rPr>
        <w:fldChar w:fldCharType="end"/>
      </w:r>
    </w:p>
    <w:p w14:paraId="3098C5BB" w14:textId="0ED7DCDA" w:rsidR="00951E12" w:rsidRDefault="00951E12">
      <w:pPr>
        <w:pStyle w:val="TableofFigures"/>
        <w:rPr>
          <w:rFonts w:asciiTheme="minorHAnsi" w:hAnsiTheme="minorHAnsi"/>
          <w:noProof/>
          <w:lang w:val="en-US" w:eastAsia="en-US"/>
        </w:rPr>
      </w:pPr>
      <w:r>
        <w:rPr>
          <w:noProof/>
        </w:rPr>
        <w:t xml:space="preserve">Figure 28. Packets generated within a buffer period or directly following the end of a slot must wait a minimum of approximately </w:t>
      </w:r>
      <w:r w:rsidRPr="000752F2">
        <w:rPr>
          <w:i/>
          <w:noProof/>
        </w:rPr>
        <w:t>N</w:t>
      </w:r>
      <w:r w:rsidRPr="000752F2">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_Toc482621073 \h </w:instrText>
      </w:r>
      <w:r>
        <w:rPr>
          <w:noProof/>
        </w:rPr>
      </w:r>
      <w:r>
        <w:rPr>
          <w:noProof/>
        </w:rPr>
        <w:fldChar w:fldCharType="separate"/>
      </w:r>
      <w:r>
        <w:rPr>
          <w:noProof/>
        </w:rPr>
        <w:t>66</w:t>
      </w:r>
      <w:r>
        <w:rPr>
          <w:noProof/>
        </w:rPr>
        <w:fldChar w:fldCharType="end"/>
      </w:r>
    </w:p>
    <w:p w14:paraId="6FE667C7" w14:textId="67990A78" w:rsidR="00951E12" w:rsidRDefault="00951E12">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_Toc482621074 \h </w:instrText>
      </w:r>
      <w:r>
        <w:rPr>
          <w:noProof/>
        </w:rPr>
      </w:r>
      <w:r>
        <w:rPr>
          <w:noProof/>
        </w:rPr>
        <w:fldChar w:fldCharType="separate"/>
      </w:r>
      <w:r>
        <w:rPr>
          <w:noProof/>
        </w:rPr>
        <w:t>69</w:t>
      </w:r>
      <w:r>
        <w:rPr>
          <w:noProof/>
        </w:rPr>
        <w:fldChar w:fldCharType="end"/>
      </w:r>
    </w:p>
    <w:p w14:paraId="75283D1E" w14:textId="47C18BE2" w:rsidR="00951E12" w:rsidRDefault="00951E12">
      <w:pPr>
        <w:pStyle w:val="TableofFigures"/>
        <w:rPr>
          <w:rFonts w:asciiTheme="minorHAnsi" w:hAnsiTheme="minorHAnsi"/>
          <w:noProof/>
          <w:lang w:val="en-US" w:eastAsia="en-US"/>
        </w:rPr>
      </w:pPr>
      <w:r>
        <w:rPr>
          <w:noProof/>
        </w:rPr>
        <w:t>Figure 30. The broadcast based propagation of an RERR message throughout the CSN.</w:t>
      </w:r>
      <w:r>
        <w:rPr>
          <w:noProof/>
        </w:rPr>
        <w:tab/>
      </w:r>
      <w:r>
        <w:rPr>
          <w:noProof/>
        </w:rPr>
        <w:fldChar w:fldCharType="begin"/>
      </w:r>
      <w:r>
        <w:rPr>
          <w:noProof/>
        </w:rPr>
        <w:instrText xml:space="preserve"> PAGEREF _Toc482621075 \h </w:instrText>
      </w:r>
      <w:r>
        <w:rPr>
          <w:noProof/>
        </w:rPr>
      </w:r>
      <w:r>
        <w:rPr>
          <w:noProof/>
        </w:rPr>
        <w:fldChar w:fldCharType="separate"/>
      </w:r>
      <w:r>
        <w:rPr>
          <w:noProof/>
        </w:rPr>
        <w:t>71</w:t>
      </w:r>
      <w:r>
        <w:rPr>
          <w:noProof/>
        </w:rPr>
        <w:fldChar w:fldCharType="end"/>
      </w:r>
    </w:p>
    <w:p w14:paraId="23BDA39B" w14:textId="2481E423" w:rsidR="00951E12" w:rsidRDefault="00951E12">
      <w:pPr>
        <w:pStyle w:val="TableofFigures"/>
        <w:rPr>
          <w:rFonts w:asciiTheme="minorHAnsi" w:hAnsiTheme="minorHAnsi"/>
          <w:noProof/>
          <w:lang w:val="en-US" w:eastAsia="en-US"/>
        </w:rPr>
      </w:pPr>
      <w:r>
        <w:rPr>
          <w:noProof/>
        </w:rPr>
        <w:t>Figure 31. As an RREQ, or RREP, packet moves through a network it accumulates link costs within it ‘metric’ field. Accumulated costs recorded within route entries created from route messages.</w:t>
      </w:r>
      <w:r>
        <w:rPr>
          <w:noProof/>
        </w:rPr>
        <w:tab/>
      </w:r>
      <w:r>
        <w:rPr>
          <w:noProof/>
        </w:rPr>
        <w:fldChar w:fldCharType="begin"/>
      </w:r>
      <w:r>
        <w:rPr>
          <w:noProof/>
        </w:rPr>
        <w:instrText xml:space="preserve"> PAGEREF _Toc482621076 \h </w:instrText>
      </w:r>
      <w:r>
        <w:rPr>
          <w:noProof/>
        </w:rPr>
      </w:r>
      <w:r>
        <w:rPr>
          <w:noProof/>
        </w:rPr>
        <w:fldChar w:fldCharType="separate"/>
      </w:r>
      <w:r>
        <w:rPr>
          <w:noProof/>
        </w:rPr>
        <w:t>73</w:t>
      </w:r>
      <w:r>
        <w:rPr>
          <w:noProof/>
        </w:rPr>
        <w:fldChar w:fldCharType="end"/>
      </w:r>
    </w:p>
    <w:p w14:paraId="3D3A46F4" w14:textId="43DBF48B" w:rsidR="00951E12" w:rsidRDefault="00951E12">
      <w:pPr>
        <w:pStyle w:val="TableofFigures"/>
        <w:rPr>
          <w:rFonts w:asciiTheme="minorHAnsi" w:hAnsiTheme="minorHAnsi"/>
          <w:noProof/>
          <w:lang w:val="en-US" w:eastAsia="en-US"/>
        </w:rPr>
      </w:pPr>
      <w:r>
        <w:rPr>
          <w:noProof/>
        </w:rPr>
        <w:t>Figure 32. DYMO detects loops by comparing a route message’s cost metric with relevant existing route entries. From RREQ route 1 Master 2 will generate a route to the Originator with a cost of ‘1’ (Hop Count). Master 2 will drop the RREQ taking route 2 as it already has a lower cost route entry to the Originator. RREQ route 3 will be dropped by the RREQ Originator as the RREQ’s originator field matches its own address.</w:t>
      </w:r>
      <w:r>
        <w:rPr>
          <w:noProof/>
        </w:rPr>
        <w:tab/>
      </w:r>
      <w:r>
        <w:rPr>
          <w:noProof/>
        </w:rPr>
        <w:fldChar w:fldCharType="begin"/>
      </w:r>
      <w:r>
        <w:rPr>
          <w:noProof/>
        </w:rPr>
        <w:instrText xml:space="preserve"> PAGEREF _Toc482621077 \h </w:instrText>
      </w:r>
      <w:r>
        <w:rPr>
          <w:noProof/>
        </w:rPr>
      </w:r>
      <w:r>
        <w:rPr>
          <w:noProof/>
        </w:rPr>
        <w:fldChar w:fldCharType="separate"/>
      </w:r>
      <w:r>
        <w:rPr>
          <w:noProof/>
        </w:rPr>
        <w:t>75</w:t>
      </w:r>
      <w:r>
        <w:rPr>
          <w:noProof/>
        </w:rPr>
        <w:fldChar w:fldCharType="end"/>
      </w:r>
    </w:p>
    <w:p w14:paraId="7FC0C9B7" w14:textId="75581A49" w:rsidR="00951E12" w:rsidRDefault="00951E12">
      <w:pPr>
        <w:pStyle w:val="TableofFigures"/>
        <w:rPr>
          <w:rFonts w:asciiTheme="minorHAnsi" w:hAnsiTheme="minorHAnsi"/>
          <w:noProof/>
          <w:lang w:val="en-US" w:eastAsia="en-US"/>
        </w:rPr>
      </w:pPr>
      <w:r>
        <w:rPr>
          <w:noProof/>
        </w:rPr>
        <w:t>Figure 33.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the node into a hold-down state</w:t>
      </w:r>
      <w:r>
        <w:rPr>
          <w:noProof/>
        </w:rPr>
        <w:tab/>
      </w:r>
      <w:r>
        <w:rPr>
          <w:noProof/>
        </w:rPr>
        <w:fldChar w:fldCharType="begin"/>
      </w:r>
      <w:r>
        <w:rPr>
          <w:noProof/>
        </w:rPr>
        <w:instrText xml:space="preserve"> PAGEREF _Toc482621078 \h </w:instrText>
      </w:r>
      <w:r>
        <w:rPr>
          <w:noProof/>
        </w:rPr>
      </w:r>
      <w:r>
        <w:rPr>
          <w:noProof/>
        </w:rPr>
        <w:fldChar w:fldCharType="separate"/>
      </w:r>
      <w:r>
        <w:rPr>
          <w:noProof/>
        </w:rPr>
        <w:t>76</w:t>
      </w:r>
      <w:r>
        <w:rPr>
          <w:noProof/>
        </w:rPr>
        <w:fldChar w:fldCharType="end"/>
      </w:r>
    </w:p>
    <w:p w14:paraId="220771D6" w14:textId="6F297965" w:rsidR="00951E12" w:rsidRDefault="00951E12">
      <w:pPr>
        <w:pStyle w:val="TableofFigures"/>
        <w:rPr>
          <w:rFonts w:asciiTheme="minorHAnsi" w:hAnsiTheme="minorHAnsi"/>
          <w:noProof/>
          <w:lang w:val="en-US" w:eastAsia="en-US"/>
        </w:rPr>
      </w:pPr>
      <w:r>
        <w:rPr>
          <w:noProof/>
        </w:rPr>
        <w:t>Figure 34.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_Toc482621079 \h </w:instrText>
      </w:r>
      <w:r>
        <w:rPr>
          <w:noProof/>
        </w:rPr>
      </w:r>
      <w:r>
        <w:rPr>
          <w:noProof/>
        </w:rPr>
        <w:fldChar w:fldCharType="separate"/>
      </w:r>
      <w:r>
        <w:rPr>
          <w:noProof/>
        </w:rPr>
        <w:t>80</w:t>
      </w:r>
      <w:r>
        <w:rPr>
          <w:noProof/>
        </w:rPr>
        <w:fldChar w:fldCharType="end"/>
      </w:r>
    </w:p>
    <w:p w14:paraId="12A6D811" w14:textId="457EB98C" w:rsidR="00951E12" w:rsidRDefault="00951E12">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w:t>
      </w:r>
      <w:r>
        <w:rPr>
          <w:noProof/>
        </w:rPr>
        <w:lastRenderedPageBreak/>
        <w:t>“nodeSlaves”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_Toc482621080 \h </w:instrText>
      </w:r>
      <w:r>
        <w:rPr>
          <w:noProof/>
        </w:rPr>
      </w:r>
      <w:r>
        <w:rPr>
          <w:noProof/>
        </w:rPr>
        <w:fldChar w:fldCharType="separate"/>
      </w:r>
      <w:r>
        <w:rPr>
          <w:noProof/>
        </w:rPr>
        <w:t>84</w:t>
      </w:r>
      <w:r>
        <w:rPr>
          <w:noProof/>
        </w:rPr>
        <w:fldChar w:fldCharType="end"/>
      </w:r>
    </w:p>
    <w:p w14:paraId="25BBB5EE" w14:textId="073CD165" w:rsidR="00951E12" w:rsidRDefault="00951E12">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irrelevant parameters are omitted.</w:t>
      </w:r>
      <w:r>
        <w:rPr>
          <w:noProof/>
        </w:rPr>
        <w:tab/>
      </w:r>
      <w:r>
        <w:rPr>
          <w:noProof/>
        </w:rPr>
        <w:fldChar w:fldCharType="begin"/>
      </w:r>
      <w:r>
        <w:rPr>
          <w:noProof/>
        </w:rPr>
        <w:instrText xml:space="preserve"> PAGEREF _Toc482621081 \h </w:instrText>
      </w:r>
      <w:r>
        <w:rPr>
          <w:noProof/>
        </w:rPr>
      </w:r>
      <w:r>
        <w:rPr>
          <w:noProof/>
        </w:rPr>
        <w:fldChar w:fldCharType="separate"/>
      </w:r>
      <w:r>
        <w:rPr>
          <w:noProof/>
        </w:rPr>
        <w:t>86</w:t>
      </w:r>
      <w:r>
        <w:rPr>
          <w:noProof/>
        </w:rPr>
        <w:fldChar w:fldCharType="end"/>
      </w:r>
    </w:p>
    <w:p w14:paraId="2D3F3651" w14:textId="512C236D" w:rsidR="00951E12" w:rsidRDefault="00951E12">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_Toc482621082 \h </w:instrText>
      </w:r>
      <w:r>
        <w:rPr>
          <w:noProof/>
        </w:rPr>
      </w:r>
      <w:r>
        <w:rPr>
          <w:noProof/>
        </w:rPr>
        <w:fldChar w:fldCharType="separate"/>
      </w:r>
      <w:r>
        <w:rPr>
          <w:noProof/>
        </w:rPr>
        <w:t>87</w:t>
      </w:r>
      <w:r>
        <w:rPr>
          <w:noProof/>
        </w:rPr>
        <w:fldChar w:fldCharType="end"/>
      </w:r>
    </w:p>
    <w:p w14:paraId="6D138682" w14:textId="00A6A3C4" w:rsidR="00951E12" w:rsidRDefault="00951E12">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w:t>
      </w:r>
      <w:r w:rsidRPr="000752F2">
        <w:rPr>
          <w:noProof/>
          <w:vertAlign w:val="superscript"/>
        </w:rPr>
        <w:t>3</w:t>
      </w:r>
      <w:r>
        <w:rPr>
          <w:noProof/>
        </w:rPr>
        <w:t xml:space="preserve"> and CubeMac.</w:t>
      </w:r>
      <w:r>
        <w:rPr>
          <w:noProof/>
        </w:rPr>
        <w:tab/>
      </w:r>
      <w:r>
        <w:rPr>
          <w:noProof/>
        </w:rPr>
        <w:fldChar w:fldCharType="begin"/>
      </w:r>
      <w:r>
        <w:rPr>
          <w:noProof/>
        </w:rPr>
        <w:instrText xml:space="preserve"> PAGEREF _Toc482621083 \h </w:instrText>
      </w:r>
      <w:r>
        <w:rPr>
          <w:noProof/>
        </w:rPr>
      </w:r>
      <w:r>
        <w:rPr>
          <w:noProof/>
        </w:rPr>
        <w:fldChar w:fldCharType="separate"/>
      </w:r>
      <w:r>
        <w:rPr>
          <w:noProof/>
        </w:rPr>
        <w:t>88</w:t>
      </w:r>
      <w:r>
        <w:rPr>
          <w:noProof/>
        </w:rPr>
        <w:fldChar w:fldCharType="end"/>
      </w:r>
    </w:p>
    <w:p w14:paraId="211C1533" w14:textId="5E88CF9F" w:rsidR="00951E12" w:rsidRDefault="00951E12">
      <w:pPr>
        <w:pStyle w:val="TableofFigures"/>
        <w:rPr>
          <w:rFonts w:asciiTheme="minorHAnsi" w:hAnsiTheme="minorHAnsi"/>
          <w:noProof/>
          <w:lang w:val="en-US" w:eastAsia="en-US"/>
        </w:rPr>
      </w:pPr>
      <w:r>
        <w:rPr>
          <w:noProof/>
        </w:rPr>
        <w:t>Figure 39. The various visible elements of a CubeMac module. From top to bottom are: Parameters,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_Toc482621084 \h </w:instrText>
      </w:r>
      <w:r>
        <w:rPr>
          <w:noProof/>
        </w:rPr>
      </w:r>
      <w:r>
        <w:rPr>
          <w:noProof/>
        </w:rPr>
        <w:fldChar w:fldCharType="separate"/>
      </w:r>
      <w:r>
        <w:rPr>
          <w:noProof/>
        </w:rPr>
        <w:t>89</w:t>
      </w:r>
      <w:r>
        <w:rPr>
          <w:noProof/>
        </w:rPr>
        <w:fldChar w:fldCharType="end"/>
      </w:r>
    </w:p>
    <w:p w14:paraId="4D6615A0" w14:textId="4BDF01A0" w:rsidR="00951E12" w:rsidRDefault="00951E12">
      <w:pPr>
        <w:pStyle w:val="TableofFigures"/>
        <w:rPr>
          <w:rFonts w:asciiTheme="minorHAnsi" w:hAnsiTheme="minorHAnsi"/>
          <w:noProof/>
          <w:lang w:val="en-US" w:eastAsia="en-US"/>
        </w:rPr>
      </w:pPr>
      <w:r>
        <w:rPr>
          <w:noProof/>
        </w:rPr>
        <w:t>Figure 40. Several parameters such as “sendIntermediateRREP” relate to D</w:t>
      </w:r>
      <w:r w:rsidRPr="000752F2">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_Toc482621085 \h </w:instrText>
      </w:r>
      <w:r>
        <w:rPr>
          <w:noProof/>
        </w:rPr>
      </w:r>
      <w:r>
        <w:rPr>
          <w:noProof/>
        </w:rPr>
        <w:fldChar w:fldCharType="separate"/>
      </w:r>
      <w:r>
        <w:rPr>
          <w:noProof/>
        </w:rPr>
        <w:t>90</w:t>
      </w:r>
      <w:r>
        <w:rPr>
          <w:noProof/>
        </w:rPr>
        <w:fldChar w:fldCharType="end"/>
      </w:r>
    </w:p>
    <w:p w14:paraId="60587BA2" w14:textId="754DBDE5" w:rsidR="00951E12" w:rsidRDefault="00951E12">
      <w:pPr>
        <w:pStyle w:val="TableofFigures"/>
        <w:rPr>
          <w:rFonts w:asciiTheme="minorHAnsi" w:hAnsiTheme="minorHAnsi"/>
          <w:noProof/>
          <w:lang w:val="en-US" w:eastAsia="en-US"/>
        </w:rPr>
      </w:pPr>
      <w:r>
        <w:rPr>
          <w:noProof/>
        </w:rPr>
        <w:t>Figure 41.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_Toc482621086 \h </w:instrText>
      </w:r>
      <w:r>
        <w:rPr>
          <w:noProof/>
        </w:rPr>
      </w:r>
      <w:r>
        <w:rPr>
          <w:noProof/>
        </w:rPr>
        <w:fldChar w:fldCharType="separate"/>
      </w:r>
      <w:r>
        <w:rPr>
          <w:noProof/>
        </w:rPr>
        <w:t>92</w:t>
      </w:r>
      <w:r>
        <w:rPr>
          <w:noProof/>
        </w:rPr>
        <w:fldChar w:fldCharType="end"/>
      </w:r>
    </w:p>
    <w:p w14:paraId="3D8BCDE5" w14:textId="040D1657" w:rsidR="00951E12" w:rsidRDefault="00951E12">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_Toc482621087 \h </w:instrText>
      </w:r>
      <w:r>
        <w:rPr>
          <w:noProof/>
        </w:rPr>
      </w:r>
      <w:r>
        <w:rPr>
          <w:noProof/>
        </w:rPr>
        <w:fldChar w:fldCharType="separate"/>
      </w:r>
      <w:r>
        <w:rPr>
          <w:noProof/>
        </w:rPr>
        <w:t>101</w:t>
      </w:r>
      <w:r>
        <w:rPr>
          <w:noProof/>
        </w:rPr>
        <w:fldChar w:fldCharType="end"/>
      </w:r>
    </w:p>
    <w:p w14:paraId="37668E14" w14:textId="724055C6" w:rsidR="00951E12" w:rsidRDefault="00951E12">
      <w:pPr>
        <w:pStyle w:val="TableofFigures"/>
        <w:rPr>
          <w:rFonts w:asciiTheme="minorHAnsi" w:hAnsiTheme="minorHAnsi"/>
          <w:noProof/>
          <w:lang w:val="en-US" w:eastAsia="en-US"/>
        </w:rPr>
      </w:pPr>
      <w:r>
        <w:rPr>
          <w:noProof/>
        </w:rPr>
        <w:t>Figure 43. The total energy consumed per node over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_Toc482621088 \h </w:instrText>
      </w:r>
      <w:r>
        <w:rPr>
          <w:noProof/>
        </w:rPr>
      </w:r>
      <w:r>
        <w:rPr>
          <w:noProof/>
        </w:rPr>
        <w:fldChar w:fldCharType="separate"/>
      </w:r>
      <w:r>
        <w:rPr>
          <w:noProof/>
        </w:rPr>
        <w:t>103</w:t>
      </w:r>
      <w:r>
        <w:rPr>
          <w:noProof/>
        </w:rPr>
        <w:fldChar w:fldCharType="end"/>
      </w:r>
    </w:p>
    <w:p w14:paraId="74655E78" w14:textId="343EFB92" w:rsidR="00951E12" w:rsidRDefault="00951E12">
      <w:pPr>
        <w:pStyle w:val="TableofFigures"/>
        <w:rPr>
          <w:rFonts w:asciiTheme="minorHAnsi" w:hAnsiTheme="minorHAnsi"/>
          <w:noProof/>
          <w:lang w:val="en-US" w:eastAsia="en-US"/>
        </w:rPr>
      </w:pPr>
      <w:r>
        <w:rPr>
          <w:noProof/>
        </w:rPr>
        <w:t>Figure 44.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_Toc482621089 \h </w:instrText>
      </w:r>
      <w:r>
        <w:rPr>
          <w:noProof/>
        </w:rPr>
      </w:r>
      <w:r>
        <w:rPr>
          <w:noProof/>
        </w:rPr>
        <w:fldChar w:fldCharType="separate"/>
      </w:r>
      <w:r>
        <w:rPr>
          <w:noProof/>
        </w:rPr>
        <w:t>104</w:t>
      </w:r>
      <w:r>
        <w:rPr>
          <w:noProof/>
        </w:rPr>
        <w:fldChar w:fldCharType="end"/>
      </w:r>
    </w:p>
    <w:p w14:paraId="6FE60D30" w14:textId="70C04BBC" w:rsidR="00951E12" w:rsidRDefault="00951E12">
      <w:pPr>
        <w:pStyle w:val="TableofFigures"/>
        <w:rPr>
          <w:rFonts w:asciiTheme="minorHAnsi" w:hAnsiTheme="minorHAnsi"/>
          <w:noProof/>
          <w:lang w:val="en-US" w:eastAsia="en-US"/>
        </w:rPr>
      </w:pPr>
      <w:r>
        <w:rPr>
          <w:noProof/>
        </w:rPr>
        <w:t>Figure 45. When compared with Figure 42 CubeMac’s pure TDMA mode can be seen to provide more consistent throughput.</w:t>
      </w:r>
      <w:r>
        <w:rPr>
          <w:noProof/>
        </w:rPr>
        <w:tab/>
      </w:r>
      <w:r>
        <w:rPr>
          <w:noProof/>
        </w:rPr>
        <w:fldChar w:fldCharType="begin"/>
      </w:r>
      <w:r>
        <w:rPr>
          <w:noProof/>
        </w:rPr>
        <w:instrText xml:space="preserve"> PAGEREF _Toc482621090 \h </w:instrText>
      </w:r>
      <w:r>
        <w:rPr>
          <w:noProof/>
        </w:rPr>
      </w:r>
      <w:r>
        <w:rPr>
          <w:noProof/>
        </w:rPr>
        <w:fldChar w:fldCharType="separate"/>
      </w:r>
      <w:r>
        <w:rPr>
          <w:noProof/>
        </w:rPr>
        <w:t>106</w:t>
      </w:r>
      <w:r>
        <w:rPr>
          <w:noProof/>
        </w:rPr>
        <w:fldChar w:fldCharType="end"/>
      </w:r>
    </w:p>
    <w:p w14:paraId="6794E458" w14:textId="1F81970A" w:rsidR="00951E12" w:rsidRDefault="00951E12">
      <w:pPr>
        <w:pStyle w:val="TableofFigures"/>
        <w:rPr>
          <w:rFonts w:asciiTheme="minorHAnsi" w:hAnsiTheme="minorHAnsi"/>
          <w:noProof/>
          <w:lang w:val="en-US" w:eastAsia="en-US"/>
        </w:rPr>
      </w:pPr>
      <w:r>
        <w:rPr>
          <w:noProof/>
        </w:rPr>
        <w:t>Figure 46.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_Toc482621091 \h </w:instrText>
      </w:r>
      <w:r>
        <w:rPr>
          <w:noProof/>
        </w:rPr>
      </w:r>
      <w:r>
        <w:rPr>
          <w:noProof/>
        </w:rPr>
        <w:fldChar w:fldCharType="separate"/>
      </w:r>
      <w:r>
        <w:rPr>
          <w:noProof/>
        </w:rPr>
        <w:t>106</w:t>
      </w:r>
      <w:r>
        <w:rPr>
          <w:noProof/>
        </w:rPr>
        <w:fldChar w:fldCharType="end"/>
      </w:r>
    </w:p>
    <w:p w14:paraId="5608F230" w14:textId="08276675" w:rsidR="00951E12" w:rsidRDefault="00951E12">
      <w:pPr>
        <w:pStyle w:val="TableofFigures"/>
        <w:rPr>
          <w:rFonts w:asciiTheme="minorHAnsi" w:hAnsiTheme="minorHAnsi"/>
          <w:noProof/>
          <w:lang w:val="en-US" w:eastAsia="en-US"/>
        </w:rPr>
      </w:pPr>
      <w:r>
        <w:rPr>
          <w:noProof/>
        </w:rPr>
        <w:lastRenderedPageBreak/>
        <w:t>Figure 47. The change in energy consumption of individual nodes in scenario 2a as compared to scenario 1a. Negative (outlined) columns represent instance in which nodes in scenario 2a, consumed less energy overall than corresponding nodes in scenario 1a.</w:t>
      </w:r>
      <w:r>
        <w:rPr>
          <w:noProof/>
        </w:rPr>
        <w:tab/>
      </w:r>
      <w:r>
        <w:rPr>
          <w:noProof/>
        </w:rPr>
        <w:fldChar w:fldCharType="begin"/>
      </w:r>
      <w:r>
        <w:rPr>
          <w:noProof/>
        </w:rPr>
        <w:instrText xml:space="preserve"> PAGEREF _Toc482621092 \h </w:instrText>
      </w:r>
      <w:r>
        <w:rPr>
          <w:noProof/>
        </w:rPr>
      </w:r>
      <w:r>
        <w:rPr>
          <w:noProof/>
        </w:rPr>
        <w:fldChar w:fldCharType="separate"/>
      </w:r>
      <w:r>
        <w:rPr>
          <w:noProof/>
        </w:rPr>
        <w:t>107</w:t>
      </w:r>
      <w:r>
        <w:rPr>
          <w:noProof/>
        </w:rPr>
        <w:fldChar w:fldCharType="end"/>
      </w:r>
    </w:p>
    <w:p w14:paraId="303FFCB2" w14:textId="3A3354DE" w:rsidR="00951E12" w:rsidRDefault="00951E12">
      <w:pPr>
        <w:pStyle w:val="TableofFigures"/>
        <w:rPr>
          <w:rFonts w:asciiTheme="minorHAnsi" w:hAnsiTheme="minorHAnsi"/>
          <w:noProof/>
          <w:lang w:val="en-US" w:eastAsia="en-US"/>
        </w:rPr>
      </w:pPr>
      <w:r>
        <w:rPr>
          <w:noProof/>
        </w:rPr>
        <w:t>Figure 48. In CubeMac’s pure TDMA mode all nodes act as masters. This arrangement creates a larger number of viable routes to ground. Solid lines above represent the movement of science data packets. This behaviour can be compared to the default CubeMac &amp; D</w:t>
      </w:r>
      <w:r w:rsidRPr="000752F2">
        <w:rPr>
          <w:noProof/>
          <w:vertAlign w:val="superscript"/>
        </w:rPr>
        <w:t>3</w:t>
      </w:r>
      <w:r>
        <w:rPr>
          <w:noProof/>
        </w:rPr>
        <w:t xml:space="preserve"> behaviour as illustrated in Figure 41.</w:t>
      </w:r>
      <w:r>
        <w:rPr>
          <w:noProof/>
        </w:rPr>
        <w:tab/>
      </w:r>
      <w:r>
        <w:rPr>
          <w:noProof/>
        </w:rPr>
        <w:fldChar w:fldCharType="begin"/>
      </w:r>
      <w:r>
        <w:rPr>
          <w:noProof/>
        </w:rPr>
        <w:instrText xml:space="preserve"> PAGEREF _Toc482621093 \h </w:instrText>
      </w:r>
      <w:r>
        <w:rPr>
          <w:noProof/>
        </w:rPr>
      </w:r>
      <w:r>
        <w:rPr>
          <w:noProof/>
        </w:rPr>
        <w:fldChar w:fldCharType="separate"/>
      </w:r>
      <w:r>
        <w:rPr>
          <w:noProof/>
        </w:rPr>
        <w:t>108</w:t>
      </w:r>
      <w:r>
        <w:rPr>
          <w:noProof/>
        </w:rPr>
        <w:fldChar w:fldCharType="end"/>
      </w:r>
    </w:p>
    <w:p w14:paraId="21CE09AA" w14:textId="3EBF0396" w:rsidR="00951E12" w:rsidRDefault="00951E12">
      <w:pPr>
        <w:pStyle w:val="TableofFigures"/>
        <w:rPr>
          <w:rFonts w:asciiTheme="minorHAnsi" w:hAnsiTheme="minorHAnsi"/>
          <w:noProof/>
          <w:lang w:val="en-US" w:eastAsia="en-US"/>
        </w:rPr>
      </w:pPr>
      <w:r>
        <w:rPr>
          <w:noProof/>
        </w:rPr>
        <w:t>Figure 49. This figure can be compared to both Figure 42 and Figure 45 which use the same y-axis scale.</w:t>
      </w:r>
      <w:r>
        <w:rPr>
          <w:noProof/>
        </w:rPr>
        <w:tab/>
      </w:r>
      <w:r>
        <w:rPr>
          <w:noProof/>
        </w:rPr>
        <w:fldChar w:fldCharType="begin"/>
      </w:r>
      <w:r>
        <w:rPr>
          <w:noProof/>
        </w:rPr>
        <w:instrText xml:space="preserve"> PAGEREF _Toc482621094 \h </w:instrText>
      </w:r>
      <w:r>
        <w:rPr>
          <w:noProof/>
        </w:rPr>
      </w:r>
      <w:r>
        <w:rPr>
          <w:noProof/>
        </w:rPr>
        <w:fldChar w:fldCharType="separate"/>
      </w:r>
      <w:r>
        <w:rPr>
          <w:noProof/>
        </w:rPr>
        <w:t>109</w:t>
      </w:r>
      <w:r>
        <w:rPr>
          <w:noProof/>
        </w:rPr>
        <w:fldChar w:fldCharType="end"/>
      </w:r>
    </w:p>
    <w:p w14:paraId="78557FCB" w14:textId="3765AE61" w:rsidR="00951E12" w:rsidRDefault="00951E12">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_Toc482621095 \h </w:instrText>
      </w:r>
      <w:r>
        <w:rPr>
          <w:noProof/>
        </w:rPr>
      </w:r>
      <w:r>
        <w:rPr>
          <w:noProof/>
        </w:rPr>
        <w:fldChar w:fldCharType="separate"/>
      </w:r>
      <w:r>
        <w:rPr>
          <w:noProof/>
        </w:rPr>
        <w:t>111</w:t>
      </w:r>
      <w:r>
        <w:rPr>
          <w:noProof/>
        </w:rPr>
        <w:fldChar w:fldCharType="end"/>
      </w:r>
    </w:p>
    <w:p w14:paraId="03148211" w14:textId="3D10EA5A" w:rsidR="00951E12" w:rsidRDefault="00951E12">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_Toc482621096 \h </w:instrText>
      </w:r>
      <w:r>
        <w:rPr>
          <w:noProof/>
        </w:rPr>
      </w:r>
      <w:r>
        <w:rPr>
          <w:noProof/>
        </w:rPr>
        <w:fldChar w:fldCharType="separate"/>
      </w:r>
      <w:r>
        <w:rPr>
          <w:noProof/>
        </w:rPr>
        <w:t>112</w:t>
      </w:r>
      <w:r>
        <w:rPr>
          <w:noProof/>
        </w:rPr>
        <w:fldChar w:fldCharType="end"/>
      </w:r>
    </w:p>
    <w:p w14:paraId="44CE6845" w14:textId="2E79B44C" w:rsidR="00951E12" w:rsidRDefault="00951E12">
      <w:pPr>
        <w:pStyle w:val="TableofFigures"/>
        <w:rPr>
          <w:rFonts w:asciiTheme="minorHAnsi" w:hAnsiTheme="minorHAnsi"/>
          <w:noProof/>
          <w:lang w:val="en-US" w:eastAsia="en-US"/>
        </w:rPr>
      </w:pPr>
      <w:r>
        <w:rPr>
          <w:noProof/>
        </w:rPr>
        <w:t>Figure 52.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_Toc482621097 \h </w:instrText>
      </w:r>
      <w:r>
        <w:rPr>
          <w:noProof/>
        </w:rPr>
      </w:r>
      <w:r>
        <w:rPr>
          <w:noProof/>
        </w:rPr>
        <w:fldChar w:fldCharType="separate"/>
      </w:r>
      <w:r>
        <w:rPr>
          <w:noProof/>
        </w:rPr>
        <w:t>113</w:t>
      </w:r>
      <w:r>
        <w:rPr>
          <w:noProof/>
        </w:rPr>
        <w:fldChar w:fldCharType="end"/>
      </w:r>
    </w:p>
    <w:p w14:paraId="3D82EB59" w14:textId="44D45C6A" w:rsidR="00951E12" w:rsidRDefault="00951E12">
      <w:pPr>
        <w:pStyle w:val="TableofFigures"/>
        <w:rPr>
          <w:rFonts w:asciiTheme="minorHAnsi" w:hAnsiTheme="minorHAnsi"/>
          <w:noProof/>
          <w:lang w:val="en-US" w:eastAsia="en-US"/>
        </w:rPr>
      </w:pPr>
      <w:r>
        <w:rPr>
          <w:noProof/>
        </w:rPr>
        <w:t>Figure 53. Negative (outlined) columns represent the energy saved by individual nodes as a result of D</w:t>
      </w:r>
      <w:r w:rsidRPr="000752F2">
        <w:rPr>
          <w:noProof/>
          <w:vertAlign w:val="superscript"/>
        </w:rPr>
        <w:t>3</w:t>
      </w:r>
      <w:r>
        <w:rPr>
          <w:noProof/>
        </w:rPr>
        <w:t>’s energy-distance election approach.</w:t>
      </w:r>
      <w:r>
        <w:rPr>
          <w:noProof/>
        </w:rPr>
        <w:tab/>
      </w:r>
      <w:r>
        <w:rPr>
          <w:noProof/>
        </w:rPr>
        <w:fldChar w:fldCharType="begin"/>
      </w:r>
      <w:r>
        <w:rPr>
          <w:noProof/>
        </w:rPr>
        <w:instrText xml:space="preserve"> PAGEREF _Toc482621098 \h </w:instrText>
      </w:r>
      <w:r>
        <w:rPr>
          <w:noProof/>
        </w:rPr>
      </w:r>
      <w:r>
        <w:rPr>
          <w:noProof/>
        </w:rPr>
        <w:fldChar w:fldCharType="separate"/>
      </w:r>
      <w:r>
        <w:rPr>
          <w:noProof/>
        </w:rPr>
        <w:t>114</w:t>
      </w:r>
      <w:r>
        <w:rPr>
          <w:noProof/>
        </w:rPr>
        <w:fldChar w:fldCharType="end"/>
      </w:r>
    </w:p>
    <w:p w14:paraId="628B7C5D" w14:textId="140D54F7" w:rsidR="00951E12" w:rsidRDefault="00951E12">
      <w:pPr>
        <w:pStyle w:val="TableofFigures"/>
        <w:rPr>
          <w:rFonts w:asciiTheme="minorHAnsi" w:hAnsiTheme="minorHAnsi"/>
          <w:noProof/>
          <w:lang w:val="en-US" w:eastAsia="en-US"/>
        </w:rPr>
      </w:pPr>
      <w:r>
        <w:rPr>
          <w:noProof/>
        </w:rPr>
        <w:t>Figure 54.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_Toc482621099 \h </w:instrText>
      </w:r>
      <w:r>
        <w:rPr>
          <w:noProof/>
        </w:rPr>
      </w:r>
      <w:r>
        <w:rPr>
          <w:noProof/>
        </w:rPr>
        <w:fldChar w:fldCharType="separate"/>
      </w:r>
      <w:r>
        <w:rPr>
          <w:noProof/>
        </w:rPr>
        <w:t>115</w:t>
      </w:r>
      <w:r>
        <w:rPr>
          <w:noProof/>
        </w:rPr>
        <w:fldChar w:fldCharType="end"/>
      </w:r>
    </w:p>
    <w:p w14:paraId="3DB7DAC5" w14:textId="5FF7AC0E" w:rsidR="007D4619" w:rsidRDefault="0060779F" w:rsidP="005C22C7">
      <w:r>
        <w:rPr>
          <w:noProof/>
        </w:rPr>
        <w:fldChar w:fldCharType="end"/>
      </w:r>
    </w:p>
    <w:p w14:paraId="515096CD" w14:textId="77777777" w:rsidR="007D4619" w:rsidRPr="00914860" w:rsidRDefault="007D4619" w:rsidP="002B539B">
      <w:pPr>
        <w:pStyle w:val="Chaptertitlenotnumbered"/>
      </w:pPr>
      <w:bookmarkStart w:id="4" w:name="_Toc482620963"/>
      <w:r w:rsidRPr="00914860">
        <w:lastRenderedPageBreak/>
        <w:t>Tables</w:t>
      </w:r>
      <w:bookmarkEnd w:id="4"/>
    </w:p>
    <w:p w14:paraId="4F127C29" w14:textId="780D9DC3" w:rsidR="00951E12"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951E12">
        <w:rPr>
          <w:noProof/>
        </w:rPr>
        <w:t>Table 1. An extension of Rault et al.’s table presented in [66]. The extension includes two relevant CSN applications. ET: Extra-Terrestrial.</w:t>
      </w:r>
      <w:r w:rsidR="00951E12">
        <w:rPr>
          <w:noProof/>
        </w:rPr>
        <w:tab/>
      </w:r>
      <w:r w:rsidR="00951E12">
        <w:rPr>
          <w:noProof/>
        </w:rPr>
        <w:fldChar w:fldCharType="begin"/>
      </w:r>
      <w:r w:rsidR="00951E12">
        <w:rPr>
          <w:noProof/>
        </w:rPr>
        <w:instrText xml:space="preserve"> PAGEREF _Toc482621100 \h </w:instrText>
      </w:r>
      <w:r w:rsidR="00951E12">
        <w:rPr>
          <w:noProof/>
        </w:rPr>
      </w:r>
      <w:r w:rsidR="00951E12">
        <w:rPr>
          <w:noProof/>
        </w:rPr>
        <w:fldChar w:fldCharType="separate"/>
      </w:r>
      <w:r w:rsidR="00951E12">
        <w:rPr>
          <w:noProof/>
        </w:rPr>
        <w:t>31</w:t>
      </w:r>
      <w:r w:rsidR="00951E12">
        <w:rPr>
          <w:noProof/>
        </w:rPr>
        <w:fldChar w:fldCharType="end"/>
      </w:r>
    </w:p>
    <w:p w14:paraId="13320498" w14:textId="743D7DA2" w:rsidR="00951E12" w:rsidRDefault="00951E12">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_Toc482621101 \h </w:instrText>
      </w:r>
      <w:r>
        <w:rPr>
          <w:noProof/>
        </w:rPr>
      </w:r>
      <w:r>
        <w:rPr>
          <w:noProof/>
        </w:rPr>
        <w:fldChar w:fldCharType="separate"/>
      </w:r>
      <w:r>
        <w:rPr>
          <w:noProof/>
        </w:rPr>
        <w:t>94</w:t>
      </w:r>
      <w:r>
        <w:rPr>
          <w:noProof/>
        </w:rPr>
        <w:fldChar w:fldCharType="end"/>
      </w:r>
    </w:p>
    <w:p w14:paraId="00E6EA94" w14:textId="164DCD05" w:rsidR="00951E12" w:rsidRDefault="00951E12">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FE5F31">
        <w:rPr>
          <w:noProof/>
          <w:vertAlign w:val="superscript"/>
        </w:rPr>
        <w:t>3</w:t>
      </w:r>
      <w:r>
        <w:rPr>
          <w:noProof/>
        </w:rPr>
        <w:t>’s oracle and the physical layout of nodes (Figure 41).</w:t>
      </w:r>
      <w:r>
        <w:rPr>
          <w:noProof/>
        </w:rPr>
        <w:tab/>
      </w:r>
      <w:r>
        <w:rPr>
          <w:noProof/>
        </w:rPr>
        <w:fldChar w:fldCharType="begin"/>
      </w:r>
      <w:r>
        <w:rPr>
          <w:noProof/>
        </w:rPr>
        <w:instrText xml:space="preserve"> PAGEREF _Toc482621102 \h </w:instrText>
      </w:r>
      <w:r>
        <w:rPr>
          <w:noProof/>
        </w:rPr>
      </w:r>
      <w:r>
        <w:rPr>
          <w:noProof/>
        </w:rPr>
        <w:fldChar w:fldCharType="separate"/>
      </w:r>
      <w:r>
        <w:rPr>
          <w:noProof/>
        </w:rPr>
        <w:t>102</w:t>
      </w:r>
      <w:r>
        <w:rPr>
          <w:noProof/>
        </w:rPr>
        <w:fldChar w:fldCharType="end"/>
      </w:r>
    </w:p>
    <w:p w14:paraId="35C1DB73" w14:textId="726F39A9" w:rsidR="00951E12" w:rsidRDefault="00951E12">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_Toc482621103 \h </w:instrText>
      </w:r>
      <w:r>
        <w:rPr>
          <w:noProof/>
        </w:rPr>
      </w:r>
      <w:r>
        <w:rPr>
          <w:noProof/>
        </w:rPr>
        <w:fldChar w:fldCharType="separate"/>
      </w:r>
      <w:r>
        <w:rPr>
          <w:noProof/>
        </w:rPr>
        <w:t>116</w:t>
      </w:r>
      <w:r>
        <w:rPr>
          <w:noProof/>
        </w:rPr>
        <w:fldChar w:fldCharType="end"/>
      </w:r>
    </w:p>
    <w:p w14:paraId="692DC38C" w14:textId="78D99ABF" w:rsidR="007D4619" w:rsidRDefault="0060779F" w:rsidP="00362833">
      <w:r>
        <w:rPr>
          <w:noProof/>
        </w:rPr>
        <w:fldChar w:fldCharType="end"/>
      </w:r>
    </w:p>
    <w:p w14:paraId="08DB7976" w14:textId="5C749DE7" w:rsidR="009044AF" w:rsidRPr="00362833" w:rsidRDefault="007D4619" w:rsidP="00AC5985">
      <w:pPr>
        <w:pStyle w:val="Chaptertitlenotnumbered"/>
      </w:pPr>
      <w:bookmarkStart w:id="5" w:name="_Toc482620964"/>
      <w:r w:rsidRPr="00914860">
        <w:lastRenderedPageBreak/>
        <w:t>Abbreviations</w:t>
      </w:r>
      <w:bookmarkEnd w:id="5"/>
    </w:p>
    <w:tbl>
      <w:tblPr>
        <w:tblW w:w="8235" w:type="dxa"/>
        <w:jc w:val="center"/>
        <w:tblLook w:val="04A0" w:firstRow="1" w:lastRow="0" w:firstColumn="1" w:lastColumn="0" w:noHBand="0" w:noVBand="1"/>
      </w:tblPr>
      <w:tblGrid>
        <w:gridCol w:w="1265"/>
        <w:gridCol w:w="530"/>
        <w:gridCol w:w="6440"/>
      </w:tblGrid>
      <w:tr w:rsidR="00AC5985" w:rsidRPr="00AC5985" w14:paraId="3D1412AE" w14:textId="1B54A49F" w:rsidTr="00F4440C">
        <w:trPr>
          <w:trHeight w:val="288"/>
          <w:jc w:val="center"/>
        </w:trPr>
        <w:tc>
          <w:tcPr>
            <w:tcW w:w="1265" w:type="dxa"/>
            <w:shd w:val="clear" w:color="auto" w:fill="auto"/>
            <w:noWrap/>
            <w:vAlign w:val="bottom"/>
            <w:hideMark/>
          </w:tcPr>
          <w:p w14:paraId="642FD60B" w14:textId="77777777" w:rsidR="00AC5985" w:rsidRPr="00AC5985" w:rsidRDefault="00AC5985" w:rsidP="00F4440C">
            <w:pPr>
              <w:spacing w:after="0" w:line="300" w:lineRule="auto"/>
              <w:rPr>
                <w:rFonts w:eastAsia="Times New Roman"/>
                <w:lang w:val="en-US" w:eastAsia="en-US"/>
              </w:rPr>
            </w:pPr>
            <w:bookmarkStart w:id="6" w:name="_Ref482009274"/>
            <w:r w:rsidRPr="00AC5985">
              <w:rPr>
                <w:rFonts w:eastAsia="Times New Roman"/>
                <w:lang w:val="en-US" w:eastAsia="en-US"/>
              </w:rPr>
              <w:t>CSN</w:t>
            </w:r>
          </w:p>
        </w:tc>
        <w:tc>
          <w:tcPr>
            <w:tcW w:w="530" w:type="dxa"/>
            <w:shd w:val="clear" w:color="auto" w:fill="auto"/>
            <w:noWrap/>
            <w:vAlign w:val="bottom"/>
            <w:hideMark/>
          </w:tcPr>
          <w:p w14:paraId="1A334CC0" w14:textId="77777777" w:rsidR="00AC5985" w:rsidRPr="00AC5985" w:rsidRDefault="00AC5985" w:rsidP="00F4440C">
            <w:pPr>
              <w:spacing w:after="0" w:line="300" w:lineRule="auto"/>
              <w:rPr>
                <w:rFonts w:eastAsia="Times New Roman"/>
                <w:lang w:val="en-US" w:eastAsia="en-US"/>
              </w:rPr>
            </w:pPr>
          </w:p>
        </w:tc>
        <w:tc>
          <w:tcPr>
            <w:tcW w:w="6440" w:type="dxa"/>
          </w:tcPr>
          <w:p w14:paraId="193C2056" w14:textId="27C9A1CC" w:rsidR="00AC5985" w:rsidRPr="00AC5985" w:rsidRDefault="00153C96" w:rsidP="00F4440C">
            <w:pPr>
              <w:spacing w:after="0" w:line="300" w:lineRule="auto"/>
              <w:rPr>
                <w:rFonts w:eastAsia="Times New Roman"/>
                <w:lang w:val="en-US" w:eastAsia="en-US"/>
              </w:rPr>
            </w:pPr>
            <w:r>
              <w:rPr>
                <w:rFonts w:eastAsia="Times New Roman"/>
                <w:lang w:val="en-US" w:eastAsia="en-US"/>
              </w:rPr>
              <w:t>CubeSat Network</w:t>
            </w:r>
          </w:p>
        </w:tc>
      </w:tr>
      <w:tr w:rsidR="00AC5985" w:rsidRPr="00AC5985" w14:paraId="7ED24ED6" w14:textId="32B13C0A" w:rsidTr="00F4440C">
        <w:trPr>
          <w:trHeight w:val="288"/>
          <w:jc w:val="center"/>
        </w:trPr>
        <w:tc>
          <w:tcPr>
            <w:tcW w:w="1265" w:type="dxa"/>
            <w:shd w:val="clear" w:color="auto" w:fill="auto"/>
            <w:noWrap/>
            <w:vAlign w:val="bottom"/>
            <w:hideMark/>
          </w:tcPr>
          <w:p w14:paraId="461D682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7130F921" w14:textId="77777777" w:rsidR="00AC5985" w:rsidRPr="00AC5985" w:rsidRDefault="00AC5985" w:rsidP="00F4440C">
            <w:pPr>
              <w:spacing w:after="0" w:line="300" w:lineRule="auto"/>
              <w:rPr>
                <w:rFonts w:eastAsia="Times New Roman"/>
                <w:lang w:val="en-US" w:eastAsia="en-US"/>
              </w:rPr>
            </w:pPr>
          </w:p>
        </w:tc>
        <w:tc>
          <w:tcPr>
            <w:tcW w:w="6440" w:type="dxa"/>
          </w:tcPr>
          <w:p w14:paraId="54591955" w14:textId="3070CC80"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Satellite-to-Satellite</w:t>
            </w:r>
          </w:p>
        </w:tc>
      </w:tr>
      <w:tr w:rsidR="00AC5985" w:rsidRPr="00AC5985" w14:paraId="36F86950" w14:textId="792DB994" w:rsidTr="00F4440C">
        <w:trPr>
          <w:trHeight w:val="288"/>
          <w:jc w:val="center"/>
        </w:trPr>
        <w:tc>
          <w:tcPr>
            <w:tcW w:w="1265" w:type="dxa"/>
            <w:shd w:val="clear" w:color="auto" w:fill="auto"/>
            <w:noWrap/>
            <w:vAlign w:val="bottom"/>
            <w:hideMark/>
          </w:tcPr>
          <w:p w14:paraId="65275EA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326710B3" w14:textId="77777777" w:rsidR="00AC5985" w:rsidRPr="00AC5985" w:rsidRDefault="00AC5985" w:rsidP="00F4440C">
            <w:pPr>
              <w:spacing w:after="0" w:line="300" w:lineRule="auto"/>
              <w:rPr>
                <w:rFonts w:eastAsia="Times New Roman"/>
                <w:lang w:val="en-US" w:eastAsia="en-US"/>
              </w:rPr>
            </w:pPr>
          </w:p>
        </w:tc>
        <w:tc>
          <w:tcPr>
            <w:tcW w:w="6440" w:type="dxa"/>
          </w:tcPr>
          <w:p w14:paraId="6A354B97" w14:textId="6B404FA9"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Satellite-to-Ground</w:t>
            </w:r>
          </w:p>
        </w:tc>
      </w:tr>
      <w:tr w:rsidR="00AC5985" w:rsidRPr="00AC5985" w14:paraId="00C15705" w14:textId="19A1BE31" w:rsidTr="00F4440C">
        <w:trPr>
          <w:trHeight w:val="288"/>
          <w:jc w:val="center"/>
        </w:trPr>
        <w:tc>
          <w:tcPr>
            <w:tcW w:w="1265" w:type="dxa"/>
            <w:shd w:val="clear" w:color="auto" w:fill="auto"/>
            <w:noWrap/>
            <w:vAlign w:val="bottom"/>
            <w:hideMark/>
          </w:tcPr>
          <w:p w14:paraId="72ECE41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04F687B8" w14:textId="77777777" w:rsidR="00AC5985" w:rsidRPr="00AC5985" w:rsidRDefault="00AC5985" w:rsidP="00F4440C">
            <w:pPr>
              <w:spacing w:after="0" w:line="300" w:lineRule="auto"/>
              <w:rPr>
                <w:rFonts w:eastAsia="Times New Roman"/>
                <w:lang w:val="en-US" w:eastAsia="en-US"/>
              </w:rPr>
            </w:pPr>
          </w:p>
        </w:tc>
        <w:tc>
          <w:tcPr>
            <w:tcW w:w="6440" w:type="dxa"/>
          </w:tcPr>
          <w:p w14:paraId="6D0A2B93" w14:textId="31F0C1CE" w:rsidR="00AC5985" w:rsidRPr="00AC5985" w:rsidRDefault="00083046" w:rsidP="00F4440C">
            <w:pPr>
              <w:spacing w:after="0" w:line="300" w:lineRule="auto"/>
              <w:rPr>
                <w:rFonts w:eastAsia="Times New Roman"/>
                <w:lang w:val="en-US" w:eastAsia="en-US"/>
              </w:rPr>
            </w:pPr>
            <w:r>
              <w:rPr>
                <w:rFonts w:eastAsia="Times New Roman"/>
                <w:lang w:val="en-US" w:eastAsia="en-US"/>
              </w:rPr>
              <w:t>Power versus Throughp</w:t>
            </w:r>
            <w:r w:rsidR="00153C96">
              <w:rPr>
                <w:rFonts w:eastAsia="Times New Roman"/>
                <w:lang w:val="en-US" w:eastAsia="en-US"/>
              </w:rPr>
              <w:t>ut</w:t>
            </w:r>
          </w:p>
        </w:tc>
      </w:tr>
      <w:tr w:rsidR="00AC5985" w:rsidRPr="00AC5985" w14:paraId="3AB9BD1D" w14:textId="3A369512" w:rsidTr="00F4440C">
        <w:trPr>
          <w:trHeight w:val="288"/>
          <w:jc w:val="center"/>
        </w:trPr>
        <w:tc>
          <w:tcPr>
            <w:tcW w:w="1265" w:type="dxa"/>
            <w:shd w:val="clear" w:color="auto" w:fill="auto"/>
            <w:noWrap/>
            <w:vAlign w:val="bottom"/>
            <w:hideMark/>
          </w:tcPr>
          <w:p w14:paraId="1433FE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MAC</w:t>
            </w:r>
          </w:p>
        </w:tc>
        <w:tc>
          <w:tcPr>
            <w:tcW w:w="530" w:type="dxa"/>
            <w:shd w:val="clear" w:color="auto" w:fill="auto"/>
            <w:noWrap/>
            <w:vAlign w:val="bottom"/>
            <w:hideMark/>
          </w:tcPr>
          <w:p w14:paraId="29BC5FF3" w14:textId="77777777" w:rsidR="00AC5985" w:rsidRPr="00AC5985" w:rsidRDefault="00AC5985" w:rsidP="00F4440C">
            <w:pPr>
              <w:spacing w:after="0" w:line="300" w:lineRule="auto"/>
              <w:rPr>
                <w:rFonts w:eastAsia="Times New Roman"/>
                <w:lang w:val="en-US" w:eastAsia="en-US"/>
              </w:rPr>
            </w:pPr>
          </w:p>
        </w:tc>
        <w:tc>
          <w:tcPr>
            <w:tcW w:w="6440" w:type="dxa"/>
          </w:tcPr>
          <w:p w14:paraId="5B01B851" w14:textId="7A99BFE6" w:rsidR="00AC5985" w:rsidRPr="00AC5985" w:rsidRDefault="00153C96" w:rsidP="00F4440C">
            <w:pPr>
              <w:spacing w:after="0" w:line="300" w:lineRule="auto"/>
              <w:rPr>
                <w:rFonts w:eastAsia="Times New Roman"/>
                <w:lang w:val="en-US" w:eastAsia="en-US"/>
              </w:rPr>
            </w:pPr>
            <w:r>
              <w:rPr>
                <w:rFonts w:eastAsia="Times New Roman"/>
                <w:lang w:val="en-US" w:eastAsia="en-US"/>
              </w:rPr>
              <w:t>Medium Access Control</w:t>
            </w:r>
          </w:p>
        </w:tc>
      </w:tr>
      <w:tr w:rsidR="00AC5985" w:rsidRPr="00AC5985" w14:paraId="3D5CD110" w14:textId="6C08E107" w:rsidTr="00F4440C">
        <w:trPr>
          <w:trHeight w:val="288"/>
          <w:jc w:val="center"/>
        </w:trPr>
        <w:tc>
          <w:tcPr>
            <w:tcW w:w="1265" w:type="dxa"/>
            <w:shd w:val="clear" w:color="auto" w:fill="auto"/>
            <w:noWrap/>
            <w:vAlign w:val="bottom"/>
            <w:hideMark/>
          </w:tcPr>
          <w:p w14:paraId="24B6453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298DCD7" w14:textId="1FD40AFD" w:rsidR="00AC5985" w:rsidRPr="00AC5985" w:rsidRDefault="00AC5985" w:rsidP="00F4440C">
            <w:pPr>
              <w:spacing w:after="0" w:line="300" w:lineRule="auto"/>
              <w:rPr>
                <w:rFonts w:eastAsia="Times New Roman"/>
                <w:lang w:val="en-US" w:eastAsia="en-US"/>
              </w:rPr>
            </w:pPr>
          </w:p>
        </w:tc>
        <w:tc>
          <w:tcPr>
            <w:tcW w:w="6440" w:type="dxa"/>
          </w:tcPr>
          <w:p w14:paraId="2BADAF13" w14:textId="7FDE29F8"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AC5985" w:rsidRPr="00AC5985" w14:paraId="21BC102B" w14:textId="4122242C" w:rsidTr="00F4440C">
        <w:trPr>
          <w:trHeight w:val="288"/>
          <w:jc w:val="center"/>
        </w:trPr>
        <w:tc>
          <w:tcPr>
            <w:tcW w:w="1265" w:type="dxa"/>
            <w:shd w:val="clear" w:color="auto" w:fill="auto"/>
            <w:noWrap/>
            <w:vAlign w:val="bottom"/>
            <w:hideMark/>
          </w:tcPr>
          <w:p w14:paraId="2CCD2C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561FEC60" w14:textId="77777777" w:rsidR="00AC5985" w:rsidRPr="00AC5985" w:rsidRDefault="00AC5985" w:rsidP="00F4440C">
            <w:pPr>
              <w:spacing w:after="0" w:line="300" w:lineRule="auto"/>
              <w:rPr>
                <w:rFonts w:eastAsia="Times New Roman"/>
                <w:lang w:val="en-US" w:eastAsia="en-US"/>
              </w:rPr>
            </w:pPr>
          </w:p>
        </w:tc>
        <w:tc>
          <w:tcPr>
            <w:tcW w:w="6440" w:type="dxa"/>
          </w:tcPr>
          <w:p w14:paraId="55D295A2" w14:textId="0ABBA54A" w:rsidR="00AC5985" w:rsidRPr="00AC5985" w:rsidRDefault="00153C96" w:rsidP="00F4440C">
            <w:pPr>
              <w:spacing w:after="0" w:line="300" w:lineRule="auto"/>
              <w:rPr>
                <w:rFonts w:eastAsia="Times New Roman"/>
                <w:lang w:val="en-US" w:eastAsia="en-US"/>
              </w:rPr>
            </w:pPr>
            <w:r>
              <w:rPr>
                <w:rFonts w:eastAsia="Times New Roman"/>
                <w:lang w:val="en-US" w:eastAsia="en-US"/>
              </w:rPr>
              <w:t>Low Earth Orbit</w:t>
            </w:r>
          </w:p>
        </w:tc>
      </w:tr>
      <w:tr w:rsidR="00AC5985" w:rsidRPr="00AC5985" w14:paraId="744B1EA3" w14:textId="0AC3460A" w:rsidTr="00F4440C">
        <w:trPr>
          <w:trHeight w:val="288"/>
          <w:jc w:val="center"/>
        </w:trPr>
        <w:tc>
          <w:tcPr>
            <w:tcW w:w="1265" w:type="dxa"/>
            <w:shd w:val="clear" w:color="auto" w:fill="auto"/>
            <w:noWrap/>
            <w:vAlign w:val="bottom"/>
            <w:hideMark/>
          </w:tcPr>
          <w:p w14:paraId="46C50DA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0AA6757" w14:textId="77777777" w:rsidR="00AC5985" w:rsidRPr="00AC5985" w:rsidRDefault="00AC5985" w:rsidP="00F4440C">
            <w:pPr>
              <w:spacing w:after="0" w:line="300" w:lineRule="auto"/>
              <w:rPr>
                <w:rFonts w:eastAsia="Times New Roman"/>
                <w:lang w:val="en-US" w:eastAsia="en-US"/>
              </w:rPr>
            </w:pPr>
          </w:p>
        </w:tc>
        <w:tc>
          <w:tcPr>
            <w:tcW w:w="6440" w:type="dxa"/>
          </w:tcPr>
          <w:p w14:paraId="0062AD7A" w14:textId="4708B7FF" w:rsidR="00AC5985" w:rsidRPr="00AC5985" w:rsidRDefault="00153C96" w:rsidP="00F4440C">
            <w:pPr>
              <w:spacing w:after="0" w:line="300" w:lineRule="auto"/>
              <w:rPr>
                <w:rFonts w:eastAsia="Times New Roman"/>
                <w:lang w:val="en-US" w:eastAsia="en-US"/>
              </w:rPr>
            </w:pPr>
            <w:r>
              <w:rPr>
                <w:rFonts w:eastAsia="Times New Roman"/>
                <w:lang w:val="en-US" w:eastAsia="en-US"/>
              </w:rPr>
              <w:t>Small to Medium Business</w:t>
            </w:r>
          </w:p>
        </w:tc>
      </w:tr>
      <w:tr w:rsidR="00AC5985" w:rsidRPr="00AC5985" w14:paraId="38B4F277" w14:textId="64A5CB81" w:rsidTr="00F4440C">
        <w:trPr>
          <w:trHeight w:val="288"/>
          <w:jc w:val="center"/>
        </w:trPr>
        <w:tc>
          <w:tcPr>
            <w:tcW w:w="1265" w:type="dxa"/>
            <w:shd w:val="clear" w:color="auto" w:fill="auto"/>
            <w:noWrap/>
            <w:vAlign w:val="bottom"/>
            <w:hideMark/>
          </w:tcPr>
          <w:p w14:paraId="00E34F9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2B716824" w14:textId="77777777" w:rsidR="00AC5985" w:rsidRPr="00AC5985" w:rsidRDefault="00AC5985" w:rsidP="00F4440C">
            <w:pPr>
              <w:spacing w:after="0" w:line="300" w:lineRule="auto"/>
              <w:rPr>
                <w:rFonts w:eastAsia="Times New Roman"/>
                <w:lang w:val="en-US" w:eastAsia="en-US"/>
              </w:rPr>
            </w:pPr>
          </w:p>
        </w:tc>
        <w:tc>
          <w:tcPr>
            <w:tcW w:w="6440" w:type="dxa"/>
          </w:tcPr>
          <w:p w14:paraId="477CF7D2" w14:textId="66FBFD24" w:rsidR="00AC5985" w:rsidRPr="00AC5985" w:rsidRDefault="00153C96" w:rsidP="00F4440C">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AC5985" w:rsidRPr="00AC5985" w14:paraId="31A75CFD" w14:textId="203C00FE" w:rsidTr="00F4440C">
        <w:trPr>
          <w:trHeight w:val="288"/>
          <w:jc w:val="center"/>
        </w:trPr>
        <w:tc>
          <w:tcPr>
            <w:tcW w:w="1265" w:type="dxa"/>
            <w:shd w:val="clear" w:color="auto" w:fill="auto"/>
            <w:noWrap/>
            <w:vAlign w:val="bottom"/>
            <w:hideMark/>
          </w:tcPr>
          <w:p w14:paraId="10C685D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2B09CA6C" w14:textId="77777777" w:rsidR="00AC5985" w:rsidRPr="00AC5985" w:rsidRDefault="00AC5985" w:rsidP="00F4440C">
            <w:pPr>
              <w:spacing w:after="0" w:line="300" w:lineRule="auto"/>
              <w:rPr>
                <w:rFonts w:eastAsia="Times New Roman"/>
                <w:lang w:val="en-US" w:eastAsia="en-US"/>
              </w:rPr>
            </w:pPr>
          </w:p>
        </w:tc>
        <w:tc>
          <w:tcPr>
            <w:tcW w:w="6440" w:type="dxa"/>
          </w:tcPr>
          <w:p w14:paraId="38FED19D" w14:textId="24B1AD22" w:rsidR="00AC5985" w:rsidRPr="00AC5985" w:rsidRDefault="00153C96" w:rsidP="00F4440C">
            <w:pPr>
              <w:spacing w:after="0" w:line="300" w:lineRule="auto"/>
              <w:rPr>
                <w:rFonts w:eastAsia="Times New Roman"/>
                <w:lang w:val="en-US" w:eastAsia="en-US"/>
              </w:rPr>
            </w:pPr>
            <w:r>
              <w:rPr>
                <w:rFonts w:eastAsia="Times New Roman"/>
                <w:lang w:val="en-US" w:eastAsia="en-US"/>
              </w:rPr>
              <w:t>Commercial Off The Shelf</w:t>
            </w:r>
          </w:p>
        </w:tc>
      </w:tr>
      <w:tr w:rsidR="00AC5985" w:rsidRPr="00AC5985" w14:paraId="52B744ED" w14:textId="22BC3680" w:rsidTr="00F4440C">
        <w:trPr>
          <w:trHeight w:val="288"/>
          <w:jc w:val="center"/>
        </w:trPr>
        <w:tc>
          <w:tcPr>
            <w:tcW w:w="1265" w:type="dxa"/>
            <w:shd w:val="clear" w:color="auto" w:fill="auto"/>
            <w:noWrap/>
            <w:vAlign w:val="bottom"/>
            <w:hideMark/>
          </w:tcPr>
          <w:p w14:paraId="7CA721E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32CBE259" w14:textId="77777777" w:rsidR="00AC5985" w:rsidRPr="00AC5985" w:rsidRDefault="00AC5985" w:rsidP="00F4440C">
            <w:pPr>
              <w:spacing w:after="0" w:line="300" w:lineRule="auto"/>
              <w:rPr>
                <w:rFonts w:eastAsia="Times New Roman"/>
                <w:lang w:val="en-US" w:eastAsia="en-US"/>
              </w:rPr>
            </w:pPr>
          </w:p>
        </w:tc>
        <w:tc>
          <w:tcPr>
            <w:tcW w:w="6440" w:type="dxa"/>
          </w:tcPr>
          <w:p w14:paraId="29838466" w14:textId="43CB2454" w:rsidR="00AC5985" w:rsidRPr="00AC5985" w:rsidRDefault="00153C96" w:rsidP="00F4440C">
            <w:pPr>
              <w:spacing w:after="0" w:line="300" w:lineRule="auto"/>
              <w:rPr>
                <w:rFonts w:eastAsia="Times New Roman"/>
                <w:lang w:val="en-US" w:eastAsia="en-US"/>
              </w:rPr>
            </w:pPr>
            <w:r>
              <w:rPr>
                <w:rFonts w:eastAsia="Times New Roman"/>
                <w:lang w:val="en-US" w:eastAsia="en-US"/>
              </w:rPr>
              <w:t>Attitude Determination and Control Systems</w:t>
            </w:r>
          </w:p>
        </w:tc>
      </w:tr>
      <w:tr w:rsidR="00AC5985" w:rsidRPr="00AC5985" w14:paraId="711A2043" w14:textId="357B03DD" w:rsidTr="00F4440C">
        <w:trPr>
          <w:trHeight w:val="288"/>
          <w:jc w:val="center"/>
        </w:trPr>
        <w:tc>
          <w:tcPr>
            <w:tcW w:w="1265" w:type="dxa"/>
            <w:shd w:val="clear" w:color="auto" w:fill="auto"/>
            <w:noWrap/>
            <w:vAlign w:val="bottom"/>
            <w:hideMark/>
          </w:tcPr>
          <w:p w14:paraId="5BDC14B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25135114" w14:textId="77777777" w:rsidR="00AC5985" w:rsidRPr="00AC5985" w:rsidRDefault="00AC5985" w:rsidP="00F4440C">
            <w:pPr>
              <w:spacing w:after="0" w:line="300" w:lineRule="auto"/>
              <w:rPr>
                <w:rFonts w:eastAsia="Times New Roman"/>
                <w:lang w:val="en-US" w:eastAsia="en-US"/>
              </w:rPr>
            </w:pPr>
          </w:p>
        </w:tc>
        <w:tc>
          <w:tcPr>
            <w:tcW w:w="6440" w:type="dxa"/>
          </w:tcPr>
          <w:p w14:paraId="4B5001B6" w14:textId="4F03C7E8" w:rsidR="00153C96" w:rsidRPr="00AC5985" w:rsidRDefault="00153C96" w:rsidP="00F4440C">
            <w:pPr>
              <w:spacing w:after="0" w:line="300" w:lineRule="auto"/>
              <w:rPr>
                <w:rFonts w:eastAsia="Times New Roman"/>
                <w:lang w:val="en-US" w:eastAsia="en-US"/>
              </w:rPr>
            </w:pPr>
            <w:r>
              <w:rPr>
                <w:rFonts w:eastAsia="Times New Roman"/>
                <w:lang w:val="en-US" w:eastAsia="en-US"/>
              </w:rPr>
              <w:t>Command and Data Handling</w:t>
            </w:r>
          </w:p>
        </w:tc>
      </w:tr>
      <w:tr w:rsidR="00AC5985" w:rsidRPr="00AC5985" w14:paraId="1D2F5B9B" w14:textId="575E8772" w:rsidTr="00F4440C">
        <w:trPr>
          <w:trHeight w:val="288"/>
          <w:jc w:val="center"/>
        </w:trPr>
        <w:tc>
          <w:tcPr>
            <w:tcW w:w="1265" w:type="dxa"/>
            <w:shd w:val="clear" w:color="auto" w:fill="auto"/>
            <w:noWrap/>
            <w:vAlign w:val="bottom"/>
            <w:hideMark/>
          </w:tcPr>
          <w:p w14:paraId="1254AC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575A45D" w14:textId="77777777" w:rsidR="00AC5985" w:rsidRPr="00AC5985" w:rsidRDefault="00AC5985" w:rsidP="00F4440C">
            <w:pPr>
              <w:spacing w:after="0" w:line="300" w:lineRule="auto"/>
              <w:rPr>
                <w:rFonts w:eastAsia="Times New Roman"/>
                <w:lang w:val="en-US" w:eastAsia="en-US"/>
              </w:rPr>
            </w:pPr>
          </w:p>
        </w:tc>
        <w:tc>
          <w:tcPr>
            <w:tcW w:w="6440" w:type="dxa"/>
          </w:tcPr>
          <w:p w14:paraId="607F0292" w14:textId="753AAA73" w:rsidR="00AC5985" w:rsidRPr="00AC5985" w:rsidRDefault="00153C96" w:rsidP="00F4440C">
            <w:pPr>
              <w:spacing w:after="0" w:line="300" w:lineRule="auto"/>
              <w:rPr>
                <w:rFonts w:eastAsia="Times New Roman"/>
                <w:lang w:val="en-US" w:eastAsia="en-US"/>
              </w:rPr>
            </w:pPr>
            <w:r>
              <w:rPr>
                <w:rFonts w:eastAsia="Times New Roman"/>
                <w:lang w:val="en-US" w:eastAsia="en-US"/>
              </w:rPr>
              <w:t>International Space Station</w:t>
            </w:r>
          </w:p>
        </w:tc>
      </w:tr>
      <w:tr w:rsidR="00AC5985" w:rsidRPr="00AC5985" w14:paraId="3B129A40" w14:textId="039272EF" w:rsidTr="00F4440C">
        <w:trPr>
          <w:trHeight w:val="288"/>
          <w:jc w:val="center"/>
        </w:trPr>
        <w:tc>
          <w:tcPr>
            <w:tcW w:w="1265" w:type="dxa"/>
            <w:shd w:val="clear" w:color="auto" w:fill="auto"/>
            <w:noWrap/>
            <w:vAlign w:val="bottom"/>
            <w:hideMark/>
          </w:tcPr>
          <w:p w14:paraId="3CD9F84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11170474" w14:textId="77777777" w:rsidR="00AC5985" w:rsidRPr="00AC5985" w:rsidRDefault="00AC5985" w:rsidP="00F4440C">
            <w:pPr>
              <w:spacing w:after="0" w:line="300" w:lineRule="auto"/>
              <w:rPr>
                <w:rFonts w:eastAsia="Times New Roman"/>
                <w:lang w:val="en-US" w:eastAsia="en-US"/>
              </w:rPr>
            </w:pPr>
          </w:p>
        </w:tc>
        <w:tc>
          <w:tcPr>
            <w:tcW w:w="6440" w:type="dxa"/>
          </w:tcPr>
          <w:p w14:paraId="244FF0C6" w14:textId="0C4F0CF4" w:rsidR="00AC5985" w:rsidRPr="00AC5985" w:rsidRDefault="006C4912" w:rsidP="00F4440C">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AC5985" w:rsidRPr="00AC5985" w14:paraId="2A74E8B4" w14:textId="29D4AD61" w:rsidTr="00F4440C">
        <w:trPr>
          <w:trHeight w:val="288"/>
          <w:jc w:val="center"/>
        </w:trPr>
        <w:tc>
          <w:tcPr>
            <w:tcW w:w="1265" w:type="dxa"/>
            <w:shd w:val="clear" w:color="auto" w:fill="auto"/>
            <w:noWrap/>
            <w:vAlign w:val="bottom"/>
            <w:hideMark/>
          </w:tcPr>
          <w:p w14:paraId="53B4675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4AEE13A8" w14:textId="77777777" w:rsidR="00AC5985" w:rsidRPr="00AC5985" w:rsidRDefault="00AC5985" w:rsidP="00F4440C">
            <w:pPr>
              <w:spacing w:after="0" w:line="300" w:lineRule="auto"/>
              <w:rPr>
                <w:rFonts w:eastAsia="Times New Roman"/>
                <w:lang w:val="en-US" w:eastAsia="en-US"/>
              </w:rPr>
            </w:pPr>
          </w:p>
        </w:tc>
        <w:tc>
          <w:tcPr>
            <w:tcW w:w="6440" w:type="dxa"/>
          </w:tcPr>
          <w:p w14:paraId="5F0C26B9" w14:textId="5E5229C5" w:rsidR="00AC5985" w:rsidRPr="00AC5985" w:rsidRDefault="006C4912" w:rsidP="00F4440C">
            <w:pPr>
              <w:spacing w:after="0" w:line="300" w:lineRule="auto"/>
              <w:rPr>
                <w:rFonts w:eastAsia="Times New Roman"/>
                <w:lang w:val="en-US" w:eastAsia="en-US"/>
              </w:rPr>
            </w:pPr>
            <w:r>
              <w:rPr>
                <w:rFonts w:eastAsia="Times New Roman"/>
                <w:lang w:val="en-US" w:eastAsia="en-US"/>
              </w:rPr>
              <w:t>Wireless Sensor Network</w:t>
            </w:r>
          </w:p>
        </w:tc>
      </w:tr>
      <w:tr w:rsidR="00AC5985" w:rsidRPr="00AC5985" w14:paraId="23877AF7" w14:textId="703661CB" w:rsidTr="00F4440C">
        <w:trPr>
          <w:trHeight w:val="288"/>
          <w:jc w:val="center"/>
        </w:trPr>
        <w:tc>
          <w:tcPr>
            <w:tcW w:w="1265" w:type="dxa"/>
            <w:shd w:val="clear" w:color="auto" w:fill="auto"/>
            <w:noWrap/>
            <w:vAlign w:val="bottom"/>
            <w:hideMark/>
          </w:tcPr>
          <w:p w14:paraId="620FFE9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1AA76983" w14:textId="77777777" w:rsidR="00AC5985" w:rsidRPr="00AC5985" w:rsidRDefault="00AC5985" w:rsidP="00F4440C">
            <w:pPr>
              <w:spacing w:after="0" w:line="300" w:lineRule="auto"/>
              <w:rPr>
                <w:rFonts w:eastAsia="Times New Roman"/>
                <w:lang w:val="en-US" w:eastAsia="en-US"/>
              </w:rPr>
            </w:pPr>
          </w:p>
        </w:tc>
        <w:tc>
          <w:tcPr>
            <w:tcW w:w="6440" w:type="dxa"/>
          </w:tcPr>
          <w:p w14:paraId="715299BC" w14:textId="6795FCB9" w:rsidR="00AC5985" w:rsidRPr="00AC5985" w:rsidRDefault="00083046" w:rsidP="00F4440C">
            <w:pPr>
              <w:spacing w:after="0" w:line="300" w:lineRule="auto"/>
              <w:rPr>
                <w:rFonts w:eastAsia="Times New Roman"/>
                <w:lang w:val="en-US" w:eastAsia="en-US"/>
              </w:rPr>
            </w:pPr>
            <w:r>
              <w:rPr>
                <w:rFonts w:eastAsia="Times New Roman"/>
                <w:lang w:val="en-US" w:eastAsia="en-US"/>
              </w:rPr>
              <w:t>Mobile Ad-Hoc Net</w:t>
            </w:r>
            <w:r w:rsidR="006C4912">
              <w:rPr>
                <w:rFonts w:eastAsia="Times New Roman"/>
                <w:lang w:val="en-US" w:eastAsia="en-US"/>
              </w:rPr>
              <w:t>work</w:t>
            </w:r>
          </w:p>
        </w:tc>
      </w:tr>
      <w:tr w:rsidR="00AC5985" w:rsidRPr="00AC5985" w14:paraId="6EC6A85D" w14:textId="08E0BE35" w:rsidTr="00F4440C">
        <w:trPr>
          <w:trHeight w:val="288"/>
          <w:jc w:val="center"/>
        </w:trPr>
        <w:tc>
          <w:tcPr>
            <w:tcW w:w="1265" w:type="dxa"/>
            <w:shd w:val="clear" w:color="auto" w:fill="auto"/>
            <w:noWrap/>
            <w:vAlign w:val="bottom"/>
            <w:hideMark/>
          </w:tcPr>
          <w:p w14:paraId="1F852E4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534DE7E9" w14:textId="77777777" w:rsidR="00AC5985" w:rsidRPr="00AC5985" w:rsidRDefault="00AC5985" w:rsidP="00F4440C">
            <w:pPr>
              <w:spacing w:after="0" w:line="300" w:lineRule="auto"/>
              <w:rPr>
                <w:rFonts w:eastAsia="Times New Roman"/>
                <w:lang w:val="en-US" w:eastAsia="en-US"/>
              </w:rPr>
            </w:pPr>
          </w:p>
        </w:tc>
        <w:tc>
          <w:tcPr>
            <w:tcW w:w="6440" w:type="dxa"/>
          </w:tcPr>
          <w:p w14:paraId="30EDA2F0" w14:textId="597D7C3E" w:rsidR="00AC5985" w:rsidRPr="00AC5985" w:rsidRDefault="006C4912" w:rsidP="00F4440C">
            <w:pPr>
              <w:spacing w:after="0" w:line="300" w:lineRule="auto"/>
              <w:rPr>
                <w:rFonts w:eastAsia="Times New Roman"/>
                <w:lang w:val="en-US" w:eastAsia="en-US"/>
              </w:rPr>
            </w:pPr>
            <w:r>
              <w:rPr>
                <w:rFonts w:eastAsia="Times New Roman"/>
                <w:lang w:val="en-US" w:eastAsia="en-US"/>
              </w:rPr>
              <w:t>Earth Observation</w:t>
            </w:r>
          </w:p>
        </w:tc>
      </w:tr>
      <w:tr w:rsidR="00AC5985" w:rsidRPr="00AC5985" w14:paraId="1DB827B4" w14:textId="1D54142B" w:rsidTr="00F4440C">
        <w:trPr>
          <w:trHeight w:val="288"/>
          <w:jc w:val="center"/>
        </w:trPr>
        <w:tc>
          <w:tcPr>
            <w:tcW w:w="1265" w:type="dxa"/>
            <w:shd w:val="clear" w:color="auto" w:fill="auto"/>
            <w:noWrap/>
            <w:vAlign w:val="bottom"/>
            <w:hideMark/>
          </w:tcPr>
          <w:p w14:paraId="473AF4E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3BD2B6B6" w14:textId="77777777" w:rsidR="00AC5985" w:rsidRPr="00AC5985" w:rsidRDefault="00AC5985" w:rsidP="00F4440C">
            <w:pPr>
              <w:spacing w:after="0" w:line="300" w:lineRule="auto"/>
              <w:rPr>
                <w:rFonts w:eastAsia="Times New Roman"/>
                <w:lang w:val="en-US" w:eastAsia="en-US"/>
              </w:rPr>
            </w:pPr>
          </w:p>
        </w:tc>
        <w:tc>
          <w:tcPr>
            <w:tcW w:w="6440" w:type="dxa"/>
          </w:tcPr>
          <w:p w14:paraId="3D966FFE" w14:textId="0F319588" w:rsidR="00AC5985" w:rsidRPr="00AC5985" w:rsidRDefault="006C4912" w:rsidP="00F4440C">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AC5985" w:rsidRPr="00AC5985" w14:paraId="1493CD2B" w14:textId="4F5329DB" w:rsidTr="00F4440C">
        <w:trPr>
          <w:trHeight w:val="288"/>
          <w:jc w:val="center"/>
        </w:trPr>
        <w:tc>
          <w:tcPr>
            <w:tcW w:w="1265" w:type="dxa"/>
            <w:shd w:val="clear" w:color="auto" w:fill="auto"/>
            <w:noWrap/>
            <w:vAlign w:val="bottom"/>
            <w:hideMark/>
          </w:tcPr>
          <w:p w14:paraId="3CD7F81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445539B6" w14:textId="77777777" w:rsidR="00AC5985" w:rsidRPr="00AC5985" w:rsidRDefault="00AC5985" w:rsidP="00F4440C">
            <w:pPr>
              <w:spacing w:after="0" w:line="300" w:lineRule="auto"/>
              <w:rPr>
                <w:rFonts w:eastAsia="Times New Roman"/>
                <w:lang w:val="en-US" w:eastAsia="en-US"/>
              </w:rPr>
            </w:pPr>
          </w:p>
        </w:tc>
        <w:tc>
          <w:tcPr>
            <w:tcW w:w="6440" w:type="dxa"/>
          </w:tcPr>
          <w:p w14:paraId="44799472" w14:textId="43A79885" w:rsidR="00AC5985" w:rsidRPr="00AC5985" w:rsidRDefault="006C4912" w:rsidP="00F4440C">
            <w:pPr>
              <w:spacing w:after="0" w:line="300" w:lineRule="auto"/>
              <w:rPr>
                <w:rFonts w:eastAsia="Times New Roman"/>
                <w:lang w:val="en-US" w:eastAsia="en-US"/>
              </w:rPr>
            </w:pPr>
            <w:r>
              <w:rPr>
                <w:rFonts w:eastAsia="Times New Roman"/>
                <w:lang w:val="en-US" w:eastAsia="en-US"/>
              </w:rPr>
              <w:t>Amateur X.25</w:t>
            </w:r>
          </w:p>
        </w:tc>
      </w:tr>
      <w:tr w:rsidR="00AC5985" w:rsidRPr="00AC5985" w14:paraId="665E374C" w14:textId="0740A3BF" w:rsidTr="00F4440C">
        <w:trPr>
          <w:trHeight w:val="288"/>
          <w:jc w:val="center"/>
        </w:trPr>
        <w:tc>
          <w:tcPr>
            <w:tcW w:w="1265" w:type="dxa"/>
            <w:shd w:val="clear" w:color="auto" w:fill="auto"/>
            <w:noWrap/>
            <w:vAlign w:val="bottom"/>
            <w:hideMark/>
          </w:tcPr>
          <w:p w14:paraId="05329A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DICE</w:t>
            </w:r>
          </w:p>
        </w:tc>
        <w:tc>
          <w:tcPr>
            <w:tcW w:w="530" w:type="dxa"/>
            <w:shd w:val="clear" w:color="auto" w:fill="auto"/>
            <w:noWrap/>
            <w:vAlign w:val="bottom"/>
            <w:hideMark/>
          </w:tcPr>
          <w:p w14:paraId="014F9D9D" w14:textId="77777777" w:rsidR="00AC5985" w:rsidRPr="00AC5985" w:rsidRDefault="00AC5985" w:rsidP="00F4440C">
            <w:pPr>
              <w:spacing w:after="0" w:line="300" w:lineRule="auto"/>
              <w:rPr>
                <w:rFonts w:eastAsia="Times New Roman"/>
                <w:lang w:val="en-US" w:eastAsia="en-US"/>
              </w:rPr>
            </w:pPr>
          </w:p>
        </w:tc>
        <w:tc>
          <w:tcPr>
            <w:tcW w:w="6440" w:type="dxa"/>
          </w:tcPr>
          <w:p w14:paraId="55D6910E" w14:textId="49517DB8"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AC5985" w:rsidRPr="00AC5985" w14:paraId="2BDCA053" w14:textId="2387A88B" w:rsidTr="00F4440C">
        <w:trPr>
          <w:trHeight w:val="288"/>
          <w:jc w:val="center"/>
        </w:trPr>
        <w:tc>
          <w:tcPr>
            <w:tcW w:w="1265" w:type="dxa"/>
            <w:shd w:val="clear" w:color="auto" w:fill="auto"/>
            <w:noWrap/>
            <w:vAlign w:val="bottom"/>
            <w:hideMark/>
          </w:tcPr>
          <w:p w14:paraId="477C3F5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0496E505" w14:textId="77777777" w:rsidR="00AC5985" w:rsidRPr="00AC5985" w:rsidRDefault="00AC5985" w:rsidP="00F4440C">
            <w:pPr>
              <w:spacing w:after="0" w:line="300" w:lineRule="auto"/>
              <w:rPr>
                <w:rFonts w:eastAsia="Times New Roman"/>
                <w:lang w:val="en-US" w:eastAsia="en-US"/>
              </w:rPr>
            </w:pPr>
          </w:p>
        </w:tc>
        <w:tc>
          <w:tcPr>
            <w:tcW w:w="6440" w:type="dxa"/>
          </w:tcPr>
          <w:p w14:paraId="2659A9E6" w14:textId="388279F3" w:rsidR="00AC5985" w:rsidRPr="00AC5985" w:rsidRDefault="006C4912" w:rsidP="00F4440C">
            <w:pPr>
              <w:spacing w:after="0" w:line="300" w:lineRule="auto"/>
              <w:rPr>
                <w:rFonts w:eastAsia="Times New Roman"/>
                <w:lang w:val="en-US" w:eastAsia="en-US"/>
              </w:rPr>
            </w:pPr>
            <w:r>
              <w:rPr>
                <w:rFonts w:eastAsia="Times New Roman"/>
                <w:lang w:val="en-US" w:eastAsia="en-US"/>
              </w:rPr>
              <w:t>Software Defined Radio</w:t>
            </w:r>
          </w:p>
        </w:tc>
      </w:tr>
      <w:tr w:rsidR="00AC5985" w:rsidRPr="00AC5985" w14:paraId="50DB6E51" w14:textId="58D7A862" w:rsidTr="00F4440C">
        <w:trPr>
          <w:trHeight w:val="288"/>
          <w:jc w:val="center"/>
        </w:trPr>
        <w:tc>
          <w:tcPr>
            <w:tcW w:w="1265" w:type="dxa"/>
            <w:shd w:val="clear" w:color="auto" w:fill="auto"/>
            <w:noWrap/>
            <w:vAlign w:val="bottom"/>
            <w:hideMark/>
          </w:tcPr>
          <w:p w14:paraId="49FF49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61BDFE8E" w14:textId="77777777" w:rsidR="00AC5985" w:rsidRPr="00AC5985" w:rsidRDefault="00AC5985" w:rsidP="00F4440C">
            <w:pPr>
              <w:spacing w:after="0" w:line="300" w:lineRule="auto"/>
              <w:rPr>
                <w:rFonts w:eastAsia="Times New Roman"/>
                <w:lang w:val="en-US" w:eastAsia="en-US"/>
              </w:rPr>
            </w:pPr>
          </w:p>
        </w:tc>
        <w:tc>
          <w:tcPr>
            <w:tcW w:w="6440" w:type="dxa"/>
          </w:tcPr>
          <w:p w14:paraId="64638A8C" w14:textId="45CF3D3F" w:rsidR="00AC5985" w:rsidRPr="00AC5985" w:rsidRDefault="006C4912" w:rsidP="00F4440C">
            <w:pPr>
              <w:spacing w:after="0" w:line="300" w:lineRule="auto"/>
              <w:rPr>
                <w:rFonts w:eastAsia="Times New Roman"/>
                <w:lang w:val="en-US" w:eastAsia="en-US"/>
              </w:rPr>
            </w:pPr>
            <w:r>
              <w:rPr>
                <w:rFonts w:eastAsia="Times New Roman"/>
                <w:lang w:val="en-US" w:eastAsia="en-US"/>
              </w:rPr>
              <w:t>Ultra-High Frequency</w:t>
            </w:r>
          </w:p>
        </w:tc>
      </w:tr>
      <w:tr w:rsidR="00AC5985" w:rsidRPr="00AC5985" w14:paraId="5D873B62" w14:textId="59C6F99F" w:rsidTr="00F4440C">
        <w:trPr>
          <w:trHeight w:val="288"/>
          <w:jc w:val="center"/>
        </w:trPr>
        <w:tc>
          <w:tcPr>
            <w:tcW w:w="1265" w:type="dxa"/>
            <w:shd w:val="clear" w:color="auto" w:fill="auto"/>
            <w:noWrap/>
            <w:vAlign w:val="bottom"/>
            <w:hideMark/>
          </w:tcPr>
          <w:p w14:paraId="0D24066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3A154866" w14:textId="77777777" w:rsidR="00AC5985" w:rsidRPr="00AC5985" w:rsidRDefault="00AC5985" w:rsidP="00F4440C">
            <w:pPr>
              <w:spacing w:after="0" w:line="300" w:lineRule="auto"/>
              <w:rPr>
                <w:rFonts w:eastAsia="Times New Roman"/>
                <w:lang w:val="en-US" w:eastAsia="en-US"/>
              </w:rPr>
            </w:pPr>
          </w:p>
        </w:tc>
        <w:tc>
          <w:tcPr>
            <w:tcW w:w="6440" w:type="dxa"/>
          </w:tcPr>
          <w:p w14:paraId="41631DA8" w14:textId="01E76CB6" w:rsidR="00AC5985" w:rsidRPr="00AC5985" w:rsidRDefault="006C4912" w:rsidP="00F4440C">
            <w:pPr>
              <w:spacing w:after="0" w:line="300" w:lineRule="auto"/>
              <w:rPr>
                <w:rFonts w:eastAsia="Times New Roman"/>
                <w:lang w:val="en-US" w:eastAsia="en-US"/>
              </w:rPr>
            </w:pPr>
            <w:r>
              <w:rPr>
                <w:rFonts w:eastAsia="Times New Roman"/>
                <w:lang w:val="en-US" w:eastAsia="en-US"/>
              </w:rPr>
              <w:t>Jet Propulsion Laboratory</w:t>
            </w:r>
          </w:p>
        </w:tc>
      </w:tr>
      <w:tr w:rsidR="00AC5985" w:rsidRPr="00AC5985" w14:paraId="285EC01A" w14:textId="12758828" w:rsidTr="00F4440C">
        <w:trPr>
          <w:trHeight w:val="288"/>
          <w:jc w:val="center"/>
        </w:trPr>
        <w:tc>
          <w:tcPr>
            <w:tcW w:w="1265" w:type="dxa"/>
            <w:shd w:val="clear" w:color="auto" w:fill="auto"/>
            <w:noWrap/>
            <w:vAlign w:val="bottom"/>
            <w:hideMark/>
          </w:tcPr>
          <w:p w14:paraId="27FDFF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5644CC4E" w14:textId="77777777" w:rsidR="00AC5985" w:rsidRPr="00AC5985" w:rsidRDefault="00AC5985" w:rsidP="00F4440C">
            <w:pPr>
              <w:spacing w:after="0" w:line="300" w:lineRule="auto"/>
              <w:rPr>
                <w:rFonts w:eastAsia="Times New Roman"/>
                <w:lang w:val="en-US" w:eastAsia="en-US"/>
              </w:rPr>
            </w:pPr>
          </w:p>
        </w:tc>
        <w:tc>
          <w:tcPr>
            <w:tcW w:w="6440" w:type="dxa"/>
          </w:tcPr>
          <w:p w14:paraId="41F51D01" w14:textId="259131E5"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AC5985" w:rsidRPr="00AC5985" w14:paraId="1A1508A4" w14:textId="73668B39" w:rsidTr="00F4440C">
        <w:trPr>
          <w:trHeight w:val="288"/>
          <w:jc w:val="center"/>
        </w:trPr>
        <w:tc>
          <w:tcPr>
            <w:tcW w:w="1265" w:type="dxa"/>
            <w:shd w:val="clear" w:color="auto" w:fill="auto"/>
            <w:noWrap/>
            <w:vAlign w:val="bottom"/>
            <w:hideMark/>
          </w:tcPr>
          <w:p w14:paraId="55FC71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50925D60" w14:textId="77777777" w:rsidR="00AC5985" w:rsidRPr="00AC5985" w:rsidRDefault="00AC5985" w:rsidP="00F4440C">
            <w:pPr>
              <w:spacing w:after="0" w:line="300" w:lineRule="auto"/>
              <w:rPr>
                <w:rFonts w:eastAsia="Times New Roman"/>
                <w:lang w:val="en-US" w:eastAsia="en-US"/>
              </w:rPr>
            </w:pPr>
          </w:p>
        </w:tc>
        <w:tc>
          <w:tcPr>
            <w:tcW w:w="6440" w:type="dxa"/>
          </w:tcPr>
          <w:p w14:paraId="3FF7FE12" w14:textId="1A884BDF" w:rsidR="00AC5985" w:rsidRPr="00AC5985" w:rsidRDefault="006C4912" w:rsidP="00F4440C">
            <w:pPr>
              <w:spacing w:after="0" w:line="300" w:lineRule="auto"/>
              <w:rPr>
                <w:rFonts w:eastAsia="Times New Roman"/>
                <w:lang w:val="en-US" w:eastAsia="en-US"/>
              </w:rPr>
            </w:pPr>
            <w:r>
              <w:rPr>
                <w:rFonts w:eastAsia="Times New Roman"/>
                <w:lang w:val="en-US" w:eastAsia="en-US"/>
              </w:rPr>
              <w:t>TianWang-1</w:t>
            </w:r>
          </w:p>
        </w:tc>
      </w:tr>
      <w:tr w:rsidR="00AC5985" w:rsidRPr="00AC5985" w14:paraId="0F828816" w14:textId="27DAD5D4" w:rsidTr="00F4440C">
        <w:trPr>
          <w:trHeight w:val="288"/>
          <w:jc w:val="center"/>
        </w:trPr>
        <w:tc>
          <w:tcPr>
            <w:tcW w:w="1265" w:type="dxa"/>
            <w:shd w:val="clear" w:color="auto" w:fill="auto"/>
            <w:noWrap/>
            <w:vAlign w:val="bottom"/>
            <w:hideMark/>
          </w:tcPr>
          <w:p w14:paraId="33F92A1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78D1464A" w14:textId="77777777" w:rsidR="00AC5985" w:rsidRPr="00AC5985" w:rsidRDefault="00AC5985" w:rsidP="00F4440C">
            <w:pPr>
              <w:spacing w:after="0" w:line="300" w:lineRule="auto"/>
              <w:rPr>
                <w:rFonts w:eastAsia="Times New Roman"/>
                <w:lang w:val="en-US" w:eastAsia="en-US"/>
              </w:rPr>
            </w:pPr>
          </w:p>
        </w:tc>
        <w:tc>
          <w:tcPr>
            <w:tcW w:w="6440" w:type="dxa"/>
          </w:tcPr>
          <w:p w14:paraId="1149DEF7" w14:textId="03BECAE2" w:rsidR="00AC5985" w:rsidRPr="00AC5985" w:rsidRDefault="006C4912" w:rsidP="00F4440C">
            <w:pPr>
              <w:spacing w:after="0" w:line="300" w:lineRule="auto"/>
              <w:rPr>
                <w:rFonts w:eastAsia="Times New Roman"/>
                <w:lang w:val="en-US" w:eastAsia="en-US"/>
              </w:rPr>
            </w:pPr>
            <w:r>
              <w:rPr>
                <w:rFonts w:eastAsia="Times New Roman"/>
                <w:lang w:val="en-US" w:eastAsia="en-US"/>
              </w:rPr>
              <w:t>European Space Agency</w:t>
            </w:r>
          </w:p>
        </w:tc>
      </w:tr>
      <w:tr w:rsidR="00AC5985" w:rsidRPr="00AC5985" w14:paraId="4707F708" w14:textId="59FB5F01" w:rsidTr="00F4440C">
        <w:trPr>
          <w:trHeight w:val="288"/>
          <w:jc w:val="center"/>
        </w:trPr>
        <w:tc>
          <w:tcPr>
            <w:tcW w:w="1265" w:type="dxa"/>
            <w:shd w:val="clear" w:color="auto" w:fill="auto"/>
            <w:noWrap/>
            <w:vAlign w:val="bottom"/>
            <w:hideMark/>
          </w:tcPr>
          <w:p w14:paraId="1DAB699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53FDB4A5" w14:textId="77777777" w:rsidR="00AC5985" w:rsidRPr="00AC5985" w:rsidRDefault="00AC5985" w:rsidP="00F4440C">
            <w:pPr>
              <w:spacing w:after="0" w:line="300" w:lineRule="auto"/>
              <w:rPr>
                <w:rFonts w:eastAsia="Times New Roman"/>
                <w:lang w:val="en-US" w:eastAsia="en-US"/>
              </w:rPr>
            </w:pPr>
          </w:p>
        </w:tc>
        <w:tc>
          <w:tcPr>
            <w:tcW w:w="6440" w:type="dxa"/>
          </w:tcPr>
          <w:p w14:paraId="1B7888D3" w14:textId="2F2AA0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SDR-based Ad hoc Space Network</w:t>
            </w:r>
          </w:p>
        </w:tc>
      </w:tr>
      <w:tr w:rsidR="00AC5985" w:rsidRPr="00AC5985" w14:paraId="6BC6307A" w14:textId="7A25C9DC" w:rsidTr="00F4440C">
        <w:trPr>
          <w:trHeight w:val="288"/>
          <w:jc w:val="center"/>
        </w:trPr>
        <w:tc>
          <w:tcPr>
            <w:tcW w:w="1265" w:type="dxa"/>
            <w:shd w:val="clear" w:color="auto" w:fill="auto"/>
            <w:noWrap/>
            <w:vAlign w:val="bottom"/>
            <w:hideMark/>
          </w:tcPr>
          <w:p w14:paraId="179CC6A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747C9DFF" w14:textId="77777777" w:rsidR="00AC5985" w:rsidRPr="00AC5985" w:rsidRDefault="00AC5985" w:rsidP="00F4440C">
            <w:pPr>
              <w:spacing w:after="0" w:line="300" w:lineRule="auto"/>
              <w:rPr>
                <w:rFonts w:eastAsia="Times New Roman"/>
                <w:lang w:val="en-US" w:eastAsia="en-US"/>
              </w:rPr>
            </w:pPr>
          </w:p>
        </w:tc>
        <w:tc>
          <w:tcPr>
            <w:tcW w:w="6440" w:type="dxa"/>
          </w:tcPr>
          <w:p w14:paraId="16BDFA81" w14:textId="12F6BBE2" w:rsidR="00AC5985" w:rsidRPr="00AC5985" w:rsidRDefault="006C4912" w:rsidP="00F4440C">
            <w:pPr>
              <w:spacing w:after="0" w:line="300" w:lineRule="auto"/>
              <w:rPr>
                <w:rFonts w:eastAsia="Times New Roman"/>
                <w:lang w:val="en-US" w:eastAsia="en-US"/>
              </w:rPr>
            </w:pPr>
            <w:r>
              <w:rPr>
                <w:rFonts w:eastAsia="Times New Roman"/>
                <w:lang w:val="en-US" w:eastAsia="en-US"/>
              </w:rPr>
              <w:t>Global Positioning Satellite</w:t>
            </w:r>
          </w:p>
        </w:tc>
      </w:tr>
      <w:tr w:rsidR="00AC5985" w:rsidRPr="00AC5985" w14:paraId="3D94ECE2" w14:textId="113FEAD4" w:rsidTr="00F4440C">
        <w:trPr>
          <w:trHeight w:val="288"/>
          <w:jc w:val="center"/>
        </w:trPr>
        <w:tc>
          <w:tcPr>
            <w:tcW w:w="1265" w:type="dxa"/>
            <w:shd w:val="clear" w:color="auto" w:fill="auto"/>
            <w:noWrap/>
            <w:vAlign w:val="bottom"/>
            <w:hideMark/>
          </w:tcPr>
          <w:p w14:paraId="2D3EA7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57AA5BE9" w14:textId="77777777" w:rsidR="00AC5985" w:rsidRPr="00AC5985" w:rsidRDefault="00AC5985" w:rsidP="00F4440C">
            <w:pPr>
              <w:spacing w:after="0" w:line="300" w:lineRule="auto"/>
              <w:rPr>
                <w:rFonts w:eastAsia="Times New Roman"/>
                <w:lang w:val="en-US" w:eastAsia="en-US"/>
              </w:rPr>
            </w:pPr>
          </w:p>
        </w:tc>
        <w:tc>
          <w:tcPr>
            <w:tcW w:w="6440" w:type="dxa"/>
          </w:tcPr>
          <w:p w14:paraId="5C2070D3" w14:textId="3797C9F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AC5985" w:rsidRPr="00AC5985" w14:paraId="4C935E2B" w14:textId="63953620" w:rsidTr="00F4440C">
        <w:trPr>
          <w:trHeight w:val="288"/>
          <w:jc w:val="center"/>
        </w:trPr>
        <w:tc>
          <w:tcPr>
            <w:tcW w:w="1265" w:type="dxa"/>
            <w:shd w:val="clear" w:color="auto" w:fill="auto"/>
            <w:noWrap/>
            <w:vAlign w:val="bottom"/>
            <w:hideMark/>
          </w:tcPr>
          <w:p w14:paraId="07B2D6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155081E1" w14:textId="3803DFF0" w:rsidR="00AC5985" w:rsidRPr="00AC5985" w:rsidRDefault="00AC5985" w:rsidP="00F4440C">
            <w:pPr>
              <w:spacing w:after="0" w:line="300" w:lineRule="auto"/>
              <w:rPr>
                <w:rFonts w:eastAsia="Times New Roman"/>
                <w:lang w:val="en-US" w:eastAsia="en-US"/>
              </w:rPr>
            </w:pPr>
          </w:p>
        </w:tc>
        <w:tc>
          <w:tcPr>
            <w:tcW w:w="6440" w:type="dxa"/>
          </w:tcPr>
          <w:p w14:paraId="6E4A63E8" w14:textId="12B85D1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Chang Zheng-2D</w:t>
            </w:r>
          </w:p>
        </w:tc>
      </w:tr>
      <w:tr w:rsidR="00AC5985" w:rsidRPr="00AC5985" w14:paraId="45256816" w14:textId="36E7A5E8" w:rsidTr="00F4440C">
        <w:trPr>
          <w:trHeight w:val="288"/>
          <w:jc w:val="center"/>
        </w:trPr>
        <w:tc>
          <w:tcPr>
            <w:tcW w:w="1265" w:type="dxa"/>
            <w:shd w:val="clear" w:color="auto" w:fill="auto"/>
            <w:noWrap/>
            <w:vAlign w:val="bottom"/>
            <w:hideMark/>
          </w:tcPr>
          <w:p w14:paraId="4C9071C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CNSA</w:t>
            </w:r>
          </w:p>
        </w:tc>
        <w:tc>
          <w:tcPr>
            <w:tcW w:w="530" w:type="dxa"/>
            <w:shd w:val="clear" w:color="auto" w:fill="auto"/>
            <w:noWrap/>
            <w:vAlign w:val="bottom"/>
            <w:hideMark/>
          </w:tcPr>
          <w:p w14:paraId="5C690D05" w14:textId="77777777" w:rsidR="00AC5985" w:rsidRPr="00AC5985" w:rsidRDefault="00AC5985" w:rsidP="00F4440C">
            <w:pPr>
              <w:spacing w:after="0" w:line="300" w:lineRule="auto"/>
              <w:rPr>
                <w:rFonts w:eastAsia="Times New Roman"/>
                <w:lang w:val="en-US" w:eastAsia="en-US"/>
              </w:rPr>
            </w:pPr>
          </w:p>
        </w:tc>
        <w:tc>
          <w:tcPr>
            <w:tcW w:w="6440" w:type="dxa"/>
          </w:tcPr>
          <w:p w14:paraId="6FD47B09" w14:textId="71F10A8B" w:rsidR="00AC5985" w:rsidRPr="00AC5985" w:rsidRDefault="006C4912" w:rsidP="00F4440C">
            <w:pPr>
              <w:spacing w:after="0" w:line="300" w:lineRule="auto"/>
              <w:rPr>
                <w:rFonts w:eastAsia="Times New Roman"/>
                <w:lang w:val="en-US" w:eastAsia="en-US"/>
              </w:rPr>
            </w:pPr>
            <w:r>
              <w:rPr>
                <w:rFonts w:eastAsia="Times New Roman"/>
                <w:lang w:val="en-US" w:eastAsia="en-US"/>
              </w:rPr>
              <w:t xml:space="preserve">Chinese National Space </w:t>
            </w:r>
            <w:r w:rsidR="00CF71E4">
              <w:rPr>
                <w:rFonts w:eastAsia="Times New Roman"/>
                <w:lang w:val="en-US" w:eastAsia="en-US"/>
              </w:rPr>
              <w:t>Agency</w:t>
            </w:r>
          </w:p>
        </w:tc>
      </w:tr>
      <w:tr w:rsidR="00AC5985" w:rsidRPr="00AC5985" w14:paraId="542AC782" w14:textId="45810C98" w:rsidTr="00F4440C">
        <w:trPr>
          <w:trHeight w:val="288"/>
          <w:jc w:val="center"/>
        </w:trPr>
        <w:tc>
          <w:tcPr>
            <w:tcW w:w="1265" w:type="dxa"/>
            <w:shd w:val="clear" w:color="auto" w:fill="auto"/>
            <w:noWrap/>
            <w:vAlign w:val="bottom"/>
            <w:hideMark/>
          </w:tcPr>
          <w:p w14:paraId="1EE23CE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4716E3B7" w14:textId="30754B9B" w:rsidR="00AC5985" w:rsidRPr="00AC5985" w:rsidRDefault="00AC5985" w:rsidP="00F4440C">
            <w:pPr>
              <w:spacing w:after="0" w:line="300" w:lineRule="auto"/>
              <w:rPr>
                <w:rFonts w:eastAsia="Times New Roman"/>
                <w:lang w:val="en-US" w:eastAsia="en-US"/>
              </w:rPr>
            </w:pPr>
          </w:p>
        </w:tc>
        <w:tc>
          <w:tcPr>
            <w:tcW w:w="6440" w:type="dxa"/>
          </w:tcPr>
          <w:p w14:paraId="02CCF4AB" w14:textId="123DBD23"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AC5985" w:rsidRPr="00AC5985" w14:paraId="020B99C8" w14:textId="0BD3089C" w:rsidTr="00F4440C">
        <w:trPr>
          <w:trHeight w:val="288"/>
          <w:jc w:val="center"/>
        </w:trPr>
        <w:tc>
          <w:tcPr>
            <w:tcW w:w="1265" w:type="dxa"/>
            <w:shd w:val="clear" w:color="auto" w:fill="auto"/>
            <w:noWrap/>
            <w:vAlign w:val="bottom"/>
            <w:hideMark/>
          </w:tcPr>
          <w:p w14:paraId="0834B2E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68BEFD62" w14:textId="77777777" w:rsidR="00AC5985" w:rsidRPr="00AC5985" w:rsidRDefault="00AC5985" w:rsidP="00F4440C">
            <w:pPr>
              <w:spacing w:after="0" w:line="300" w:lineRule="auto"/>
              <w:rPr>
                <w:rFonts w:eastAsia="Times New Roman"/>
                <w:lang w:val="en-US" w:eastAsia="en-US"/>
              </w:rPr>
            </w:pPr>
          </w:p>
        </w:tc>
        <w:tc>
          <w:tcPr>
            <w:tcW w:w="6440" w:type="dxa"/>
          </w:tcPr>
          <w:p w14:paraId="39FDFCE6" w14:textId="02C348A7" w:rsidR="00AC5985" w:rsidRPr="00AC5985" w:rsidRDefault="006C4912" w:rsidP="00F4440C">
            <w:pPr>
              <w:spacing w:after="0" w:line="300" w:lineRule="auto"/>
              <w:rPr>
                <w:rFonts w:eastAsia="Times New Roman"/>
                <w:lang w:val="en-US" w:eastAsia="en-US"/>
              </w:rPr>
            </w:pPr>
            <w:r>
              <w:rPr>
                <w:rFonts w:eastAsia="Times New Roman"/>
                <w:lang w:val="en-US" w:eastAsia="en-US"/>
              </w:rPr>
              <w:t>Earth Radiation Index</w:t>
            </w:r>
          </w:p>
        </w:tc>
      </w:tr>
      <w:tr w:rsidR="00AC5985" w:rsidRPr="00AC5985" w14:paraId="2204FD33" w14:textId="5FDBE52D" w:rsidTr="00F4440C">
        <w:trPr>
          <w:trHeight w:val="288"/>
          <w:jc w:val="center"/>
        </w:trPr>
        <w:tc>
          <w:tcPr>
            <w:tcW w:w="1265" w:type="dxa"/>
            <w:shd w:val="clear" w:color="auto" w:fill="auto"/>
            <w:noWrap/>
            <w:vAlign w:val="bottom"/>
            <w:hideMark/>
          </w:tcPr>
          <w:p w14:paraId="51BCA24B"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121746D4" w14:textId="0364EBF4" w:rsidR="00AC5985" w:rsidRPr="00AC5985" w:rsidRDefault="00AC5985" w:rsidP="00F4440C">
            <w:pPr>
              <w:spacing w:after="0" w:line="300" w:lineRule="auto"/>
              <w:rPr>
                <w:rFonts w:eastAsia="Times New Roman"/>
                <w:lang w:val="en-US" w:eastAsia="en-US"/>
              </w:rPr>
            </w:pPr>
          </w:p>
        </w:tc>
        <w:tc>
          <w:tcPr>
            <w:tcW w:w="6440" w:type="dxa"/>
          </w:tcPr>
          <w:p w14:paraId="11F3D3E8" w14:textId="43643F80"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 Compact Radiation belt Explorer</w:t>
            </w:r>
          </w:p>
        </w:tc>
      </w:tr>
      <w:tr w:rsidR="00AC5985" w:rsidRPr="00AC5985" w14:paraId="20A458F9" w14:textId="5215159D" w:rsidTr="00F4440C">
        <w:trPr>
          <w:trHeight w:val="288"/>
          <w:jc w:val="center"/>
        </w:trPr>
        <w:tc>
          <w:tcPr>
            <w:tcW w:w="1265" w:type="dxa"/>
            <w:shd w:val="clear" w:color="auto" w:fill="auto"/>
            <w:noWrap/>
            <w:vAlign w:val="bottom"/>
            <w:hideMark/>
          </w:tcPr>
          <w:p w14:paraId="5E765012"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34725143" w14:textId="6F45A921" w:rsidR="00AC5985" w:rsidRPr="00AC5985" w:rsidRDefault="00AC5985" w:rsidP="00F4440C">
            <w:pPr>
              <w:spacing w:after="0" w:line="300" w:lineRule="auto"/>
              <w:rPr>
                <w:rFonts w:eastAsia="Times New Roman"/>
                <w:lang w:val="en-US" w:eastAsia="en-US"/>
              </w:rPr>
            </w:pPr>
          </w:p>
        </w:tc>
        <w:tc>
          <w:tcPr>
            <w:tcW w:w="6440" w:type="dxa"/>
          </w:tcPr>
          <w:p w14:paraId="0DEB19EE" w14:textId="3ABCE64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AC5985" w:rsidRPr="00AC5985" w14:paraId="0AB444A0" w14:textId="0F4E7689" w:rsidTr="00F4440C">
        <w:trPr>
          <w:trHeight w:val="288"/>
          <w:jc w:val="center"/>
        </w:trPr>
        <w:tc>
          <w:tcPr>
            <w:tcW w:w="1265" w:type="dxa"/>
            <w:shd w:val="clear" w:color="auto" w:fill="auto"/>
            <w:noWrap/>
            <w:vAlign w:val="bottom"/>
            <w:hideMark/>
          </w:tcPr>
          <w:p w14:paraId="00A026E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SOCON</w:t>
            </w:r>
          </w:p>
        </w:tc>
        <w:tc>
          <w:tcPr>
            <w:tcW w:w="530" w:type="dxa"/>
            <w:shd w:val="clear" w:color="auto" w:fill="auto"/>
            <w:vAlign w:val="bottom"/>
          </w:tcPr>
          <w:p w14:paraId="5BF615EE" w14:textId="09CFB6B0" w:rsidR="00AC5985" w:rsidRPr="00AC5985" w:rsidRDefault="00AC5985" w:rsidP="00F4440C">
            <w:pPr>
              <w:spacing w:after="0" w:line="300" w:lineRule="auto"/>
              <w:rPr>
                <w:rFonts w:eastAsia="Times New Roman"/>
                <w:lang w:val="en-US" w:eastAsia="en-US"/>
              </w:rPr>
            </w:pPr>
          </w:p>
        </w:tc>
        <w:tc>
          <w:tcPr>
            <w:tcW w:w="6440" w:type="dxa"/>
          </w:tcPr>
          <w:p w14:paraId="50262CA7" w14:textId="7FBEAF4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AC5985" w:rsidRPr="00AC5985" w14:paraId="05E812DD" w14:textId="638BD610" w:rsidTr="00F4440C">
        <w:trPr>
          <w:trHeight w:val="288"/>
          <w:jc w:val="center"/>
        </w:trPr>
        <w:tc>
          <w:tcPr>
            <w:tcW w:w="1265" w:type="dxa"/>
            <w:shd w:val="clear" w:color="auto" w:fill="auto"/>
            <w:noWrap/>
            <w:vAlign w:val="bottom"/>
            <w:hideMark/>
          </w:tcPr>
          <w:p w14:paraId="40B9569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213B95A1" w14:textId="77777777" w:rsidR="00AC5985" w:rsidRPr="00AC5985" w:rsidRDefault="00AC5985" w:rsidP="00F4440C">
            <w:pPr>
              <w:spacing w:after="0" w:line="300" w:lineRule="auto"/>
              <w:rPr>
                <w:rFonts w:eastAsia="Times New Roman"/>
                <w:lang w:val="en-US" w:eastAsia="en-US"/>
              </w:rPr>
            </w:pPr>
          </w:p>
        </w:tc>
        <w:tc>
          <w:tcPr>
            <w:tcW w:w="6440" w:type="dxa"/>
          </w:tcPr>
          <w:p w14:paraId="06A00406" w14:textId="1CAD037F"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Open Systems Interconnection</w:t>
            </w:r>
          </w:p>
        </w:tc>
      </w:tr>
      <w:tr w:rsidR="00AC5985" w:rsidRPr="00AC5985" w14:paraId="4A9BFD54" w14:textId="43C71659" w:rsidTr="00F4440C">
        <w:trPr>
          <w:trHeight w:val="288"/>
          <w:jc w:val="center"/>
        </w:trPr>
        <w:tc>
          <w:tcPr>
            <w:tcW w:w="1265" w:type="dxa"/>
            <w:shd w:val="clear" w:color="auto" w:fill="auto"/>
            <w:noWrap/>
            <w:vAlign w:val="bottom"/>
            <w:hideMark/>
          </w:tcPr>
          <w:p w14:paraId="332865C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2FD6482F" w14:textId="77777777" w:rsidR="00AC5985" w:rsidRPr="00AC5985" w:rsidRDefault="00AC5985" w:rsidP="00F4440C">
            <w:pPr>
              <w:spacing w:after="0" w:line="300" w:lineRule="auto"/>
              <w:rPr>
                <w:rFonts w:eastAsia="Times New Roman"/>
                <w:lang w:val="en-US" w:eastAsia="en-US"/>
              </w:rPr>
            </w:pPr>
          </w:p>
        </w:tc>
        <w:tc>
          <w:tcPr>
            <w:tcW w:w="6440" w:type="dxa"/>
          </w:tcPr>
          <w:p w14:paraId="47B128B3" w14:textId="74C2BF36" w:rsidR="00AC5985" w:rsidRPr="00AC5985" w:rsidRDefault="006C4912" w:rsidP="00F4440C">
            <w:pPr>
              <w:spacing w:after="0" w:line="300" w:lineRule="auto"/>
              <w:rPr>
                <w:rFonts w:eastAsia="Times New Roman"/>
                <w:lang w:val="en-US" w:eastAsia="en-US"/>
              </w:rPr>
            </w:pPr>
            <w:r>
              <w:rPr>
                <w:rFonts w:eastAsia="Times New Roman"/>
                <w:lang w:val="en-US" w:eastAsia="en-US"/>
              </w:rPr>
              <w:t>State Of Health</w:t>
            </w:r>
          </w:p>
        </w:tc>
      </w:tr>
      <w:tr w:rsidR="00AC5985" w:rsidRPr="00AC5985" w14:paraId="242D21FF" w14:textId="72734918" w:rsidTr="00F4440C">
        <w:trPr>
          <w:trHeight w:val="288"/>
          <w:jc w:val="center"/>
        </w:trPr>
        <w:tc>
          <w:tcPr>
            <w:tcW w:w="1265" w:type="dxa"/>
            <w:shd w:val="clear" w:color="auto" w:fill="auto"/>
            <w:noWrap/>
            <w:vAlign w:val="bottom"/>
            <w:hideMark/>
          </w:tcPr>
          <w:p w14:paraId="5D525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B436958" w14:textId="77777777" w:rsidR="00AC5985" w:rsidRPr="00AC5985" w:rsidRDefault="00AC5985" w:rsidP="00F4440C">
            <w:pPr>
              <w:spacing w:after="0" w:line="300" w:lineRule="auto"/>
              <w:rPr>
                <w:rFonts w:eastAsia="Times New Roman"/>
                <w:lang w:val="en-US" w:eastAsia="en-US"/>
              </w:rPr>
            </w:pPr>
          </w:p>
        </w:tc>
        <w:tc>
          <w:tcPr>
            <w:tcW w:w="6440" w:type="dxa"/>
          </w:tcPr>
          <w:p w14:paraId="4BC81767" w14:textId="04FB8577" w:rsidR="00AC5985" w:rsidRPr="00AC5985" w:rsidRDefault="006C4912" w:rsidP="00F4440C">
            <w:pPr>
              <w:spacing w:after="0" w:line="300" w:lineRule="auto"/>
              <w:rPr>
                <w:rFonts w:eastAsia="Times New Roman"/>
                <w:lang w:val="en-US" w:eastAsia="en-US"/>
              </w:rPr>
            </w:pPr>
            <w:r>
              <w:rPr>
                <w:rFonts w:eastAsia="Times New Roman"/>
                <w:lang w:val="en-US" w:eastAsia="en-US"/>
              </w:rPr>
              <w:t>First In First Out</w:t>
            </w:r>
          </w:p>
        </w:tc>
      </w:tr>
      <w:tr w:rsidR="00AC5985" w:rsidRPr="00AC5985" w14:paraId="6C444B1E" w14:textId="5636A3A8" w:rsidTr="00F4440C">
        <w:trPr>
          <w:trHeight w:val="288"/>
          <w:jc w:val="center"/>
        </w:trPr>
        <w:tc>
          <w:tcPr>
            <w:tcW w:w="1265" w:type="dxa"/>
            <w:shd w:val="clear" w:color="auto" w:fill="auto"/>
            <w:noWrap/>
            <w:vAlign w:val="bottom"/>
            <w:hideMark/>
          </w:tcPr>
          <w:p w14:paraId="727E02F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67456519" w14:textId="77777777" w:rsidR="00AC5985" w:rsidRPr="00AC5985" w:rsidRDefault="00AC5985" w:rsidP="00F4440C">
            <w:pPr>
              <w:spacing w:after="0" w:line="300" w:lineRule="auto"/>
              <w:rPr>
                <w:rFonts w:eastAsia="Times New Roman"/>
                <w:lang w:val="en-US" w:eastAsia="en-US"/>
              </w:rPr>
            </w:pPr>
          </w:p>
        </w:tc>
        <w:tc>
          <w:tcPr>
            <w:tcW w:w="6440" w:type="dxa"/>
          </w:tcPr>
          <w:p w14:paraId="09314AB0" w14:textId="2D296FF4" w:rsidR="00AC5985" w:rsidRPr="00AC5985" w:rsidRDefault="006C4912" w:rsidP="00F4440C">
            <w:pPr>
              <w:spacing w:after="0" w:line="300" w:lineRule="auto"/>
              <w:rPr>
                <w:rFonts w:eastAsia="Times New Roman"/>
                <w:lang w:val="en-US" w:eastAsia="en-US"/>
              </w:rPr>
            </w:pPr>
            <w:r>
              <w:rPr>
                <w:rFonts w:eastAsia="Times New Roman"/>
                <w:lang w:val="en-US" w:eastAsia="en-US"/>
              </w:rPr>
              <w:t>Ground To Satellite</w:t>
            </w:r>
          </w:p>
        </w:tc>
      </w:tr>
      <w:tr w:rsidR="00AC5985" w:rsidRPr="00AC5985" w14:paraId="7F91D031" w14:textId="430AEF92" w:rsidTr="00F4440C">
        <w:trPr>
          <w:trHeight w:val="288"/>
          <w:jc w:val="center"/>
        </w:trPr>
        <w:tc>
          <w:tcPr>
            <w:tcW w:w="1265" w:type="dxa"/>
            <w:shd w:val="clear" w:color="auto" w:fill="auto"/>
            <w:noWrap/>
            <w:vAlign w:val="bottom"/>
            <w:hideMark/>
          </w:tcPr>
          <w:p w14:paraId="1302B25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69807192" w14:textId="77777777" w:rsidR="00AC5985" w:rsidRPr="00AC5985" w:rsidRDefault="00AC5985" w:rsidP="00F4440C">
            <w:pPr>
              <w:spacing w:after="0" w:line="300" w:lineRule="auto"/>
              <w:rPr>
                <w:rFonts w:eastAsia="Times New Roman"/>
                <w:lang w:val="en-US" w:eastAsia="en-US"/>
              </w:rPr>
            </w:pPr>
          </w:p>
        </w:tc>
        <w:tc>
          <w:tcPr>
            <w:tcW w:w="6440" w:type="dxa"/>
          </w:tcPr>
          <w:p w14:paraId="15957F45" w14:textId="3BE2A1CF" w:rsidR="00AC5985" w:rsidRPr="00AC5985" w:rsidRDefault="00083046" w:rsidP="00F4440C">
            <w:pPr>
              <w:spacing w:after="0" w:line="300" w:lineRule="auto"/>
              <w:rPr>
                <w:rFonts w:eastAsia="Times New Roman"/>
                <w:lang w:val="en-US" w:eastAsia="en-US"/>
              </w:rPr>
            </w:pPr>
            <w:r>
              <w:rPr>
                <w:rFonts w:eastAsia="Times New Roman"/>
                <w:lang w:val="en-US" w:eastAsia="en-US"/>
              </w:rPr>
              <w:t>Ack</w:t>
            </w:r>
            <w:r w:rsidR="006C4912">
              <w:rPr>
                <w:rFonts w:eastAsia="Times New Roman"/>
                <w:lang w:val="en-US" w:eastAsia="en-US"/>
              </w:rPr>
              <w:t>nowledgement</w:t>
            </w:r>
          </w:p>
        </w:tc>
      </w:tr>
      <w:tr w:rsidR="00AC5985" w:rsidRPr="00AC5985" w14:paraId="70BA915F" w14:textId="23403BA1" w:rsidTr="00F4440C">
        <w:trPr>
          <w:trHeight w:val="288"/>
          <w:jc w:val="center"/>
        </w:trPr>
        <w:tc>
          <w:tcPr>
            <w:tcW w:w="1265" w:type="dxa"/>
            <w:shd w:val="clear" w:color="auto" w:fill="auto"/>
            <w:noWrap/>
            <w:vAlign w:val="bottom"/>
            <w:hideMark/>
          </w:tcPr>
          <w:p w14:paraId="17ECE6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76428378" w14:textId="77777777" w:rsidR="00AC5985" w:rsidRPr="00AC5985" w:rsidRDefault="00AC5985" w:rsidP="00F4440C">
            <w:pPr>
              <w:spacing w:after="0" w:line="300" w:lineRule="auto"/>
              <w:rPr>
                <w:rFonts w:eastAsia="Times New Roman"/>
                <w:lang w:val="en-US" w:eastAsia="en-US"/>
              </w:rPr>
            </w:pPr>
          </w:p>
        </w:tc>
        <w:tc>
          <w:tcPr>
            <w:tcW w:w="6440" w:type="dxa"/>
          </w:tcPr>
          <w:p w14:paraId="723C66DA" w14:textId="6C90139F" w:rsidR="00AC5985" w:rsidRPr="00AC5985" w:rsidRDefault="006C4912" w:rsidP="00F4440C">
            <w:pPr>
              <w:spacing w:after="0" w:line="300" w:lineRule="auto"/>
              <w:rPr>
                <w:rFonts w:eastAsia="Times New Roman"/>
                <w:lang w:val="en-US" w:eastAsia="en-US"/>
              </w:rPr>
            </w:pPr>
            <w:r>
              <w:rPr>
                <w:rFonts w:eastAsia="Times New Roman"/>
                <w:lang w:val="en-US" w:eastAsia="en-US"/>
              </w:rPr>
              <w:t>Sequence Number</w:t>
            </w:r>
          </w:p>
        </w:tc>
      </w:tr>
      <w:tr w:rsidR="00AC5985" w:rsidRPr="00AC5985" w14:paraId="1BFE659B" w14:textId="1242B175" w:rsidTr="00F4440C">
        <w:trPr>
          <w:trHeight w:val="288"/>
          <w:jc w:val="center"/>
        </w:trPr>
        <w:tc>
          <w:tcPr>
            <w:tcW w:w="1265" w:type="dxa"/>
            <w:shd w:val="clear" w:color="auto" w:fill="auto"/>
            <w:noWrap/>
            <w:vAlign w:val="bottom"/>
            <w:hideMark/>
          </w:tcPr>
          <w:p w14:paraId="4067D03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9AC8F32" w14:textId="77777777" w:rsidR="00AC5985" w:rsidRPr="00AC5985" w:rsidRDefault="00AC5985" w:rsidP="00F4440C">
            <w:pPr>
              <w:spacing w:after="0" w:line="300" w:lineRule="auto"/>
              <w:rPr>
                <w:rFonts w:eastAsia="Times New Roman"/>
                <w:lang w:val="en-US" w:eastAsia="en-US"/>
              </w:rPr>
            </w:pPr>
          </w:p>
        </w:tc>
        <w:tc>
          <w:tcPr>
            <w:tcW w:w="6440" w:type="dxa"/>
          </w:tcPr>
          <w:p w14:paraId="239E9D83" w14:textId="40AFD48C"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AC5985" w:rsidRPr="00AC5985" w14:paraId="7D63B299" w14:textId="170D736C" w:rsidTr="00F4440C">
        <w:trPr>
          <w:trHeight w:val="288"/>
          <w:jc w:val="center"/>
        </w:trPr>
        <w:tc>
          <w:tcPr>
            <w:tcW w:w="1265" w:type="dxa"/>
            <w:shd w:val="clear" w:color="auto" w:fill="auto"/>
            <w:noWrap/>
            <w:vAlign w:val="bottom"/>
            <w:hideMark/>
          </w:tcPr>
          <w:p w14:paraId="098CA9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744104D7" w14:textId="77777777" w:rsidR="00AC5985" w:rsidRPr="00AC5985" w:rsidRDefault="00AC5985" w:rsidP="00F4440C">
            <w:pPr>
              <w:spacing w:after="0" w:line="300" w:lineRule="auto"/>
              <w:rPr>
                <w:rFonts w:eastAsia="Times New Roman"/>
                <w:lang w:val="en-US" w:eastAsia="en-US"/>
              </w:rPr>
            </w:pPr>
          </w:p>
        </w:tc>
        <w:tc>
          <w:tcPr>
            <w:tcW w:w="6440" w:type="dxa"/>
          </w:tcPr>
          <w:p w14:paraId="7A11BEFD" w14:textId="67D3D8C7"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AC5985" w:rsidRPr="00AC5985" w14:paraId="642DEC03" w14:textId="15D8D810" w:rsidTr="00F4440C">
        <w:trPr>
          <w:trHeight w:val="288"/>
          <w:jc w:val="center"/>
        </w:trPr>
        <w:tc>
          <w:tcPr>
            <w:tcW w:w="1265" w:type="dxa"/>
            <w:shd w:val="clear" w:color="auto" w:fill="auto"/>
            <w:noWrap/>
            <w:vAlign w:val="bottom"/>
            <w:hideMark/>
          </w:tcPr>
          <w:p w14:paraId="74C79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285BC8AA" w14:textId="77777777" w:rsidR="00AC5985" w:rsidRPr="00AC5985" w:rsidRDefault="00AC5985" w:rsidP="00F4440C">
            <w:pPr>
              <w:spacing w:after="0" w:line="300" w:lineRule="auto"/>
              <w:rPr>
                <w:rFonts w:eastAsia="Times New Roman"/>
                <w:lang w:val="en-US" w:eastAsia="en-US"/>
              </w:rPr>
            </w:pPr>
          </w:p>
        </w:tc>
        <w:tc>
          <w:tcPr>
            <w:tcW w:w="6440" w:type="dxa"/>
          </w:tcPr>
          <w:p w14:paraId="3AE5A3DF" w14:textId="668FA5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Utah State University</w:t>
            </w:r>
          </w:p>
        </w:tc>
      </w:tr>
      <w:tr w:rsidR="00AC5985" w:rsidRPr="00AC5985" w14:paraId="0BA003C0" w14:textId="16CC757C" w:rsidTr="00F4440C">
        <w:trPr>
          <w:trHeight w:val="288"/>
          <w:jc w:val="center"/>
        </w:trPr>
        <w:tc>
          <w:tcPr>
            <w:tcW w:w="1265" w:type="dxa"/>
            <w:shd w:val="clear" w:color="auto" w:fill="auto"/>
            <w:noWrap/>
            <w:vAlign w:val="bottom"/>
            <w:hideMark/>
          </w:tcPr>
          <w:p w14:paraId="79E745A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50C40927" w14:textId="60676700" w:rsidR="00AC5985" w:rsidRPr="00AC5985" w:rsidRDefault="00AC5985" w:rsidP="00F4440C">
            <w:pPr>
              <w:spacing w:after="0" w:line="300" w:lineRule="auto"/>
              <w:rPr>
                <w:rFonts w:eastAsia="Times New Roman"/>
                <w:lang w:val="en-US" w:eastAsia="en-US"/>
              </w:rPr>
            </w:pPr>
          </w:p>
        </w:tc>
        <w:tc>
          <w:tcPr>
            <w:tcW w:w="6440" w:type="dxa"/>
          </w:tcPr>
          <w:p w14:paraId="3CC3D6DC" w14:textId="76CBB60D"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Automatic Dependent Surveillance</w:t>
            </w:r>
          </w:p>
        </w:tc>
      </w:tr>
      <w:tr w:rsidR="00AC5985" w:rsidRPr="00AC5985" w14:paraId="6899E11B" w14:textId="40169455" w:rsidTr="00F4440C">
        <w:trPr>
          <w:trHeight w:val="288"/>
          <w:jc w:val="center"/>
        </w:trPr>
        <w:tc>
          <w:tcPr>
            <w:tcW w:w="1265" w:type="dxa"/>
            <w:shd w:val="clear" w:color="auto" w:fill="auto"/>
            <w:noWrap/>
            <w:vAlign w:val="bottom"/>
            <w:hideMark/>
          </w:tcPr>
          <w:p w14:paraId="14BC83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1F0A48DC" w14:textId="77777777" w:rsidR="00AC5985" w:rsidRPr="00AC5985" w:rsidRDefault="00AC5985" w:rsidP="00F4440C">
            <w:pPr>
              <w:spacing w:after="0" w:line="300" w:lineRule="auto"/>
              <w:rPr>
                <w:rFonts w:eastAsia="Times New Roman"/>
                <w:lang w:val="en-US" w:eastAsia="en-US"/>
              </w:rPr>
            </w:pPr>
          </w:p>
        </w:tc>
        <w:tc>
          <w:tcPr>
            <w:tcW w:w="6440" w:type="dxa"/>
          </w:tcPr>
          <w:p w14:paraId="3D4555A0" w14:textId="26693214" w:rsidR="00AC5985" w:rsidRPr="00AC5985" w:rsidRDefault="006C4912" w:rsidP="00F4440C">
            <w:pPr>
              <w:spacing w:after="0" w:line="300" w:lineRule="auto"/>
              <w:rPr>
                <w:rFonts w:eastAsia="Times New Roman"/>
                <w:lang w:val="en-US" w:eastAsia="en-US"/>
              </w:rPr>
            </w:pPr>
            <w:r>
              <w:rPr>
                <w:rFonts w:eastAsia="Times New Roman"/>
                <w:lang w:val="en-US" w:eastAsia="en-US"/>
              </w:rPr>
              <w:t>Asteroid Impact Mission</w:t>
            </w:r>
          </w:p>
        </w:tc>
      </w:tr>
      <w:tr w:rsidR="00AC5985" w:rsidRPr="00AC5985" w14:paraId="6EF561B2" w14:textId="27F29F50" w:rsidTr="00F4440C">
        <w:trPr>
          <w:trHeight w:val="288"/>
          <w:jc w:val="center"/>
        </w:trPr>
        <w:tc>
          <w:tcPr>
            <w:tcW w:w="1265" w:type="dxa"/>
            <w:shd w:val="clear" w:color="auto" w:fill="auto"/>
            <w:noWrap/>
            <w:vAlign w:val="bottom"/>
            <w:hideMark/>
          </w:tcPr>
          <w:p w14:paraId="725DCA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131D87F4" w14:textId="77777777" w:rsidR="00AC5985" w:rsidRPr="00AC5985" w:rsidRDefault="00AC5985" w:rsidP="00F4440C">
            <w:pPr>
              <w:spacing w:after="0" w:line="300" w:lineRule="auto"/>
              <w:rPr>
                <w:rFonts w:eastAsia="Times New Roman"/>
                <w:lang w:val="en-US" w:eastAsia="en-US"/>
              </w:rPr>
            </w:pPr>
          </w:p>
        </w:tc>
        <w:tc>
          <w:tcPr>
            <w:tcW w:w="6440" w:type="dxa"/>
          </w:tcPr>
          <w:p w14:paraId="21D67EC8" w14:textId="042061E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Opportunity Payloads</w:t>
            </w:r>
          </w:p>
        </w:tc>
      </w:tr>
      <w:tr w:rsidR="00AC5985" w:rsidRPr="00AC5985" w14:paraId="7674A936" w14:textId="3CCA7368" w:rsidTr="00F4440C">
        <w:trPr>
          <w:trHeight w:val="288"/>
          <w:jc w:val="center"/>
        </w:trPr>
        <w:tc>
          <w:tcPr>
            <w:tcW w:w="1265" w:type="dxa"/>
            <w:shd w:val="clear" w:color="auto" w:fill="auto"/>
            <w:noWrap/>
            <w:vAlign w:val="bottom"/>
            <w:hideMark/>
          </w:tcPr>
          <w:p w14:paraId="56B1E37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1716678" w14:textId="77777777" w:rsidR="00AC5985" w:rsidRPr="00AC5985" w:rsidRDefault="00AC5985" w:rsidP="00F4440C">
            <w:pPr>
              <w:spacing w:after="0" w:line="300" w:lineRule="auto"/>
              <w:rPr>
                <w:rFonts w:eastAsia="Times New Roman"/>
                <w:lang w:val="en-US" w:eastAsia="en-US"/>
              </w:rPr>
            </w:pPr>
          </w:p>
        </w:tc>
        <w:tc>
          <w:tcPr>
            <w:tcW w:w="6440" w:type="dxa"/>
          </w:tcPr>
          <w:p w14:paraId="3DBA31D3" w14:textId="4F7DC31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AC5985" w:rsidRPr="00AC5985" w14:paraId="1FBF8340" w14:textId="2B164BB6" w:rsidTr="00F4440C">
        <w:trPr>
          <w:trHeight w:val="288"/>
          <w:jc w:val="center"/>
        </w:trPr>
        <w:tc>
          <w:tcPr>
            <w:tcW w:w="1265" w:type="dxa"/>
            <w:shd w:val="clear" w:color="auto" w:fill="auto"/>
            <w:noWrap/>
            <w:vAlign w:val="bottom"/>
            <w:hideMark/>
          </w:tcPr>
          <w:p w14:paraId="25E689E5" w14:textId="77777777" w:rsidR="00001A17" w:rsidRDefault="00AC5985" w:rsidP="00F4440C">
            <w:pPr>
              <w:spacing w:after="0" w:line="300" w:lineRule="auto"/>
              <w:rPr>
                <w:rFonts w:eastAsia="Times New Roman"/>
                <w:lang w:val="en-US" w:eastAsia="en-US"/>
              </w:rPr>
            </w:pPr>
            <w:r w:rsidRPr="00AC5985">
              <w:rPr>
                <w:rFonts w:eastAsia="Times New Roman"/>
                <w:lang w:val="en-US" w:eastAsia="en-US"/>
              </w:rPr>
              <w:t>TROPICS</w:t>
            </w:r>
          </w:p>
          <w:p w14:paraId="748C6F7B" w14:textId="4F34567B" w:rsidR="00F4440C" w:rsidRPr="00AC5985" w:rsidRDefault="00F4440C" w:rsidP="00F4440C">
            <w:pPr>
              <w:spacing w:after="0" w:line="300" w:lineRule="auto"/>
              <w:rPr>
                <w:rFonts w:eastAsia="Times New Roman"/>
                <w:lang w:val="en-US" w:eastAsia="en-US"/>
              </w:rPr>
            </w:pPr>
          </w:p>
        </w:tc>
        <w:tc>
          <w:tcPr>
            <w:tcW w:w="530" w:type="dxa"/>
            <w:shd w:val="clear" w:color="auto" w:fill="auto"/>
            <w:noWrap/>
            <w:vAlign w:val="bottom"/>
            <w:hideMark/>
          </w:tcPr>
          <w:p w14:paraId="4A9DB898" w14:textId="77777777" w:rsidR="00AC5985" w:rsidRPr="00AC5985" w:rsidRDefault="00AC5985" w:rsidP="00F4440C">
            <w:pPr>
              <w:spacing w:after="0" w:line="300" w:lineRule="auto"/>
              <w:rPr>
                <w:rFonts w:eastAsia="Times New Roman"/>
                <w:lang w:val="en-US" w:eastAsia="en-US"/>
              </w:rPr>
            </w:pPr>
          </w:p>
        </w:tc>
        <w:tc>
          <w:tcPr>
            <w:tcW w:w="6440" w:type="dxa"/>
          </w:tcPr>
          <w:p w14:paraId="116359B7" w14:textId="1B98884E"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AC5985" w:rsidRPr="00AC5985" w14:paraId="13B31FB8" w14:textId="285E9032" w:rsidTr="00F4440C">
        <w:trPr>
          <w:trHeight w:val="288"/>
          <w:jc w:val="center"/>
        </w:trPr>
        <w:tc>
          <w:tcPr>
            <w:tcW w:w="1265" w:type="dxa"/>
            <w:shd w:val="clear" w:color="auto" w:fill="auto"/>
            <w:noWrap/>
            <w:vAlign w:val="bottom"/>
            <w:hideMark/>
          </w:tcPr>
          <w:p w14:paraId="2C2D9721" w14:textId="10C93235" w:rsidR="00F4440C" w:rsidRPr="00AC5985" w:rsidRDefault="00AC5985" w:rsidP="00F4440C">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6C0B972A" w14:textId="77777777" w:rsidR="00AC5985" w:rsidRPr="00AC5985" w:rsidRDefault="00AC5985" w:rsidP="00F4440C">
            <w:pPr>
              <w:spacing w:after="0" w:line="300" w:lineRule="auto"/>
              <w:rPr>
                <w:rFonts w:eastAsia="Times New Roman"/>
                <w:lang w:val="en-US" w:eastAsia="en-US"/>
              </w:rPr>
            </w:pPr>
          </w:p>
        </w:tc>
        <w:tc>
          <w:tcPr>
            <w:tcW w:w="6440" w:type="dxa"/>
          </w:tcPr>
          <w:p w14:paraId="4ECE83E3" w14:textId="2AD6459F" w:rsidR="00AC5985" w:rsidRPr="00AC5985" w:rsidRDefault="00001A17" w:rsidP="00F4440C">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AC5985" w:rsidRPr="00AC5985" w14:paraId="2F6D638C" w14:textId="63A67E5E" w:rsidTr="00F4440C">
        <w:trPr>
          <w:trHeight w:val="288"/>
          <w:jc w:val="center"/>
        </w:trPr>
        <w:tc>
          <w:tcPr>
            <w:tcW w:w="1265" w:type="dxa"/>
            <w:shd w:val="clear" w:color="auto" w:fill="auto"/>
            <w:noWrap/>
            <w:vAlign w:val="bottom"/>
            <w:hideMark/>
          </w:tcPr>
          <w:p w14:paraId="59D49A41" w14:textId="7D2B02B0" w:rsidR="00AC5985" w:rsidRPr="00AC5985" w:rsidRDefault="00001A17" w:rsidP="00F4440C">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4C2E833C" w14:textId="77777777" w:rsidR="00AC5985" w:rsidRPr="00AC5985" w:rsidRDefault="00AC5985" w:rsidP="00F4440C">
            <w:pPr>
              <w:spacing w:after="0" w:line="300" w:lineRule="auto"/>
              <w:rPr>
                <w:rFonts w:eastAsia="Times New Roman"/>
                <w:lang w:val="en-US" w:eastAsia="en-US"/>
              </w:rPr>
            </w:pPr>
          </w:p>
        </w:tc>
        <w:tc>
          <w:tcPr>
            <w:tcW w:w="6440" w:type="dxa"/>
          </w:tcPr>
          <w:p w14:paraId="054AD35D" w14:textId="76B7272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Flying </w:t>
            </w:r>
            <w:r w:rsidR="00083046">
              <w:rPr>
                <w:rFonts w:eastAsia="Times New Roman"/>
                <w:lang w:val="en-US" w:eastAsia="en-US"/>
              </w:rPr>
              <w:t>Ad-Hoc Net</w:t>
            </w:r>
            <w:r w:rsidRPr="00001A17">
              <w:rPr>
                <w:rFonts w:eastAsia="Times New Roman"/>
                <w:lang w:val="en-US" w:eastAsia="en-US"/>
              </w:rPr>
              <w:t>work</w:t>
            </w:r>
          </w:p>
        </w:tc>
      </w:tr>
      <w:tr w:rsidR="00AC5985" w:rsidRPr="00AC5985" w14:paraId="2DFA5EC7" w14:textId="229B49E3" w:rsidTr="00F4440C">
        <w:trPr>
          <w:trHeight w:val="288"/>
          <w:jc w:val="center"/>
        </w:trPr>
        <w:tc>
          <w:tcPr>
            <w:tcW w:w="1265" w:type="dxa"/>
            <w:shd w:val="clear" w:color="auto" w:fill="auto"/>
            <w:noWrap/>
            <w:vAlign w:val="bottom"/>
            <w:hideMark/>
          </w:tcPr>
          <w:p w14:paraId="1290C808" w14:textId="752445E5" w:rsidR="00AC5985" w:rsidRPr="00AC5985" w:rsidRDefault="00001A17" w:rsidP="00F4440C">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57568A09" w14:textId="77777777" w:rsidR="00AC5985" w:rsidRPr="00AC5985" w:rsidRDefault="00AC5985" w:rsidP="00F4440C">
            <w:pPr>
              <w:spacing w:after="0" w:line="300" w:lineRule="auto"/>
              <w:rPr>
                <w:rFonts w:eastAsia="Times New Roman"/>
                <w:lang w:val="en-US" w:eastAsia="en-US"/>
              </w:rPr>
            </w:pPr>
          </w:p>
        </w:tc>
        <w:tc>
          <w:tcPr>
            <w:tcW w:w="6440" w:type="dxa"/>
          </w:tcPr>
          <w:p w14:paraId="3A6E5EA9" w14:textId="6FED6090"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Vehicular </w:t>
            </w:r>
            <w:r w:rsidR="00083046">
              <w:rPr>
                <w:rFonts w:eastAsia="Times New Roman"/>
                <w:lang w:val="en-US" w:eastAsia="en-US"/>
              </w:rPr>
              <w:t>Ad-Hoc Net</w:t>
            </w:r>
            <w:r w:rsidRPr="00001A17">
              <w:rPr>
                <w:rFonts w:eastAsia="Times New Roman"/>
                <w:lang w:val="en-US" w:eastAsia="en-US"/>
              </w:rPr>
              <w:t>work</w:t>
            </w:r>
          </w:p>
        </w:tc>
      </w:tr>
      <w:tr w:rsidR="00AC5985" w:rsidRPr="00AC5985" w14:paraId="6E172F74" w14:textId="37324107" w:rsidTr="00F4440C">
        <w:trPr>
          <w:trHeight w:val="288"/>
          <w:jc w:val="center"/>
        </w:trPr>
        <w:tc>
          <w:tcPr>
            <w:tcW w:w="1265" w:type="dxa"/>
            <w:shd w:val="clear" w:color="auto" w:fill="auto"/>
            <w:noWrap/>
            <w:vAlign w:val="bottom"/>
            <w:hideMark/>
          </w:tcPr>
          <w:p w14:paraId="7912B42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5D9667C1" w14:textId="77777777" w:rsidR="00AC5985" w:rsidRPr="00AC5985" w:rsidRDefault="00AC5985" w:rsidP="00F4440C">
            <w:pPr>
              <w:spacing w:after="0" w:line="300" w:lineRule="auto"/>
              <w:rPr>
                <w:rFonts w:eastAsia="Times New Roman"/>
                <w:lang w:val="en-US" w:eastAsia="en-US"/>
              </w:rPr>
            </w:pPr>
          </w:p>
        </w:tc>
        <w:tc>
          <w:tcPr>
            <w:tcW w:w="6440" w:type="dxa"/>
          </w:tcPr>
          <w:p w14:paraId="1DF575E6" w14:textId="288D22B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AC5985" w:rsidRPr="00AC5985" w14:paraId="220B4C0E" w14:textId="6CB8AF8D" w:rsidTr="00F4440C">
        <w:trPr>
          <w:trHeight w:val="288"/>
          <w:jc w:val="center"/>
        </w:trPr>
        <w:tc>
          <w:tcPr>
            <w:tcW w:w="1265" w:type="dxa"/>
            <w:shd w:val="clear" w:color="auto" w:fill="auto"/>
            <w:noWrap/>
            <w:vAlign w:val="bottom"/>
            <w:hideMark/>
          </w:tcPr>
          <w:p w14:paraId="0A8454E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1B9DACB" w14:textId="77777777" w:rsidR="00AC5985" w:rsidRPr="00AC5985" w:rsidRDefault="00AC5985" w:rsidP="00F4440C">
            <w:pPr>
              <w:spacing w:after="0" w:line="300" w:lineRule="auto"/>
              <w:rPr>
                <w:rFonts w:eastAsia="Times New Roman"/>
                <w:lang w:val="en-US" w:eastAsia="en-US"/>
              </w:rPr>
            </w:pPr>
          </w:p>
        </w:tc>
        <w:tc>
          <w:tcPr>
            <w:tcW w:w="6440" w:type="dxa"/>
          </w:tcPr>
          <w:p w14:paraId="04339A81" w14:textId="517ED4E8" w:rsidR="00AC5985" w:rsidRPr="00AC5985" w:rsidRDefault="00001A17" w:rsidP="00F4440C">
            <w:pPr>
              <w:spacing w:after="0" w:line="300" w:lineRule="auto"/>
              <w:rPr>
                <w:rFonts w:eastAsia="Times New Roman"/>
                <w:lang w:val="en-US" w:eastAsia="en-US"/>
              </w:rPr>
            </w:pPr>
            <w:r>
              <w:rPr>
                <w:rFonts w:eastAsia="Times New Roman"/>
                <w:lang w:val="en-US" w:eastAsia="en-US"/>
              </w:rPr>
              <w:t>Bluetooth Low-Energy</w:t>
            </w:r>
          </w:p>
        </w:tc>
      </w:tr>
      <w:tr w:rsidR="00AC5985" w:rsidRPr="00AC5985" w14:paraId="1243BBBA" w14:textId="4ABAF817" w:rsidTr="00F4440C">
        <w:trPr>
          <w:trHeight w:val="288"/>
          <w:jc w:val="center"/>
        </w:trPr>
        <w:tc>
          <w:tcPr>
            <w:tcW w:w="1265" w:type="dxa"/>
            <w:shd w:val="clear" w:color="auto" w:fill="auto"/>
            <w:noWrap/>
            <w:vAlign w:val="bottom"/>
            <w:hideMark/>
          </w:tcPr>
          <w:p w14:paraId="2671724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693ADD2B" w14:textId="77777777" w:rsidR="00AC5985" w:rsidRPr="00AC5985" w:rsidRDefault="00AC5985" w:rsidP="00F4440C">
            <w:pPr>
              <w:spacing w:after="0" w:line="300" w:lineRule="auto"/>
              <w:rPr>
                <w:rFonts w:eastAsia="Times New Roman"/>
                <w:lang w:val="en-US" w:eastAsia="en-US"/>
              </w:rPr>
            </w:pPr>
          </w:p>
        </w:tc>
        <w:tc>
          <w:tcPr>
            <w:tcW w:w="6440" w:type="dxa"/>
          </w:tcPr>
          <w:p w14:paraId="01CC7129" w14:textId="57BAB6B4"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AC5985" w:rsidRPr="00AC5985" w14:paraId="22F17C28" w14:textId="1B1DED77" w:rsidTr="00F4440C">
        <w:trPr>
          <w:trHeight w:val="288"/>
          <w:jc w:val="center"/>
        </w:trPr>
        <w:tc>
          <w:tcPr>
            <w:tcW w:w="1265" w:type="dxa"/>
            <w:shd w:val="clear" w:color="auto" w:fill="auto"/>
            <w:noWrap/>
            <w:vAlign w:val="bottom"/>
            <w:hideMark/>
          </w:tcPr>
          <w:p w14:paraId="4B8580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5BA9FA3A" w14:textId="77777777" w:rsidR="00AC5985" w:rsidRPr="00AC5985" w:rsidRDefault="00AC5985" w:rsidP="00F4440C">
            <w:pPr>
              <w:spacing w:after="0" w:line="300" w:lineRule="auto"/>
              <w:rPr>
                <w:rFonts w:eastAsia="Times New Roman"/>
                <w:lang w:val="en-US" w:eastAsia="en-US"/>
              </w:rPr>
            </w:pPr>
          </w:p>
        </w:tc>
        <w:tc>
          <w:tcPr>
            <w:tcW w:w="6440" w:type="dxa"/>
          </w:tcPr>
          <w:p w14:paraId="662BB137" w14:textId="73C9FDE0" w:rsidR="00AC5985" w:rsidRPr="00AC5985" w:rsidRDefault="00001A17" w:rsidP="00F4440C">
            <w:pPr>
              <w:spacing w:after="0" w:line="300" w:lineRule="auto"/>
              <w:rPr>
                <w:rFonts w:eastAsia="Times New Roman"/>
                <w:lang w:val="en-US" w:eastAsia="en-US"/>
              </w:rPr>
            </w:pPr>
            <w:r>
              <w:rPr>
                <w:rFonts w:eastAsia="Times New Roman"/>
                <w:lang w:val="en-US" w:eastAsia="en-US"/>
              </w:rPr>
              <w:t>Cross Layer Optimization</w:t>
            </w:r>
          </w:p>
        </w:tc>
      </w:tr>
      <w:tr w:rsidR="00AC5985" w:rsidRPr="00AC5985" w14:paraId="76780138" w14:textId="353A8AA9" w:rsidTr="00F4440C">
        <w:trPr>
          <w:trHeight w:val="288"/>
          <w:jc w:val="center"/>
        </w:trPr>
        <w:tc>
          <w:tcPr>
            <w:tcW w:w="1265" w:type="dxa"/>
            <w:shd w:val="clear" w:color="auto" w:fill="auto"/>
            <w:noWrap/>
            <w:vAlign w:val="bottom"/>
            <w:hideMark/>
          </w:tcPr>
          <w:p w14:paraId="407BA89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2534D264" w14:textId="03C89152" w:rsidR="00AC5985" w:rsidRPr="00AC5985" w:rsidRDefault="00AC5985" w:rsidP="00F4440C">
            <w:pPr>
              <w:spacing w:after="0" w:line="300" w:lineRule="auto"/>
              <w:rPr>
                <w:rFonts w:eastAsia="Times New Roman"/>
                <w:lang w:val="en-US" w:eastAsia="en-US"/>
              </w:rPr>
            </w:pPr>
          </w:p>
        </w:tc>
        <w:tc>
          <w:tcPr>
            <w:tcW w:w="6440" w:type="dxa"/>
          </w:tcPr>
          <w:p w14:paraId="21E63CA7" w14:textId="20DFD76D" w:rsidR="00AC5985" w:rsidRPr="00AC5985" w:rsidRDefault="00AC5985" w:rsidP="00F4440C">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AC5985" w:rsidRPr="00AC5985" w14:paraId="34FDF0A5" w14:textId="18B1A28B" w:rsidTr="00F4440C">
        <w:trPr>
          <w:trHeight w:val="288"/>
          <w:jc w:val="center"/>
        </w:trPr>
        <w:tc>
          <w:tcPr>
            <w:tcW w:w="1265" w:type="dxa"/>
            <w:shd w:val="clear" w:color="auto" w:fill="auto"/>
            <w:noWrap/>
            <w:vAlign w:val="bottom"/>
            <w:hideMark/>
          </w:tcPr>
          <w:p w14:paraId="74D3B8B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961B8DD" w14:textId="77777777" w:rsidR="00AC5985" w:rsidRPr="00AC5985" w:rsidRDefault="00AC5985" w:rsidP="00F4440C">
            <w:pPr>
              <w:spacing w:after="0" w:line="300" w:lineRule="auto"/>
              <w:rPr>
                <w:rFonts w:eastAsia="Times New Roman"/>
                <w:lang w:val="en-US" w:eastAsia="en-US"/>
              </w:rPr>
            </w:pPr>
          </w:p>
        </w:tc>
        <w:tc>
          <w:tcPr>
            <w:tcW w:w="6440" w:type="dxa"/>
          </w:tcPr>
          <w:p w14:paraId="71B57A19" w14:textId="513C45A4" w:rsidR="00AC5985" w:rsidRPr="00AC5985" w:rsidRDefault="00001A17" w:rsidP="00F4440C">
            <w:pPr>
              <w:spacing w:after="0" w:line="300" w:lineRule="auto"/>
              <w:rPr>
                <w:rFonts w:eastAsia="Times New Roman"/>
                <w:lang w:val="en-US" w:eastAsia="en-US"/>
              </w:rPr>
            </w:pPr>
            <w:r>
              <w:rPr>
                <w:rFonts w:eastAsia="Times New Roman"/>
                <w:lang w:val="en-US" w:eastAsia="en-US"/>
              </w:rPr>
              <w:t>Wireless Sensor Network with Mobile Elements</w:t>
            </w:r>
          </w:p>
        </w:tc>
      </w:tr>
      <w:tr w:rsidR="00AC5985" w:rsidRPr="00AC5985" w14:paraId="2F06FA6B" w14:textId="5A19F57C" w:rsidTr="00F4440C">
        <w:trPr>
          <w:trHeight w:val="288"/>
          <w:jc w:val="center"/>
        </w:trPr>
        <w:tc>
          <w:tcPr>
            <w:tcW w:w="1265" w:type="dxa"/>
            <w:shd w:val="clear" w:color="auto" w:fill="auto"/>
            <w:noWrap/>
            <w:vAlign w:val="bottom"/>
            <w:hideMark/>
          </w:tcPr>
          <w:p w14:paraId="35A8BD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0D05B53F" w14:textId="46408E87" w:rsidR="00AC5985" w:rsidRPr="00AC5985" w:rsidRDefault="00AC5985" w:rsidP="00F4440C">
            <w:pPr>
              <w:spacing w:after="0" w:line="300" w:lineRule="auto"/>
              <w:rPr>
                <w:rFonts w:eastAsia="Times New Roman"/>
                <w:lang w:val="en-US" w:eastAsia="en-US"/>
              </w:rPr>
            </w:pPr>
          </w:p>
        </w:tc>
        <w:tc>
          <w:tcPr>
            <w:tcW w:w="6440" w:type="dxa"/>
          </w:tcPr>
          <w:p w14:paraId="30EB7F2C" w14:textId="1EEE223C" w:rsidR="00AC5985" w:rsidRPr="00AC5985" w:rsidRDefault="00AC5985" w:rsidP="00F4440C">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AC5985" w:rsidRPr="00AC5985" w14:paraId="5641872B" w14:textId="557A8EC1" w:rsidTr="00F4440C">
        <w:trPr>
          <w:trHeight w:val="288"/>
          <w:jc w:val="center"/>
        </w:trPr>
        <w:tc>
          <w:tcPr>
            <w:tcW w:w="1265" w:type="dxa"/>
            <w:shd w:val="clear" w:color="auto" w:fill="auto"/>
            <w:noWrap/>
            <w:vAlign w:val="bottom"/>
            <w:hideMark/>
          </w:tcPr>
          <w:p w14:paraId="1AFA115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39C1AE1E" w14:textId="375A36EE" w:rsidR="00AC5985" w:rsidRPr="00AC5985" w:rsidRDefault="00AC5985" w:rsidP="00F4440C">
            <w:pPr>
              <w:spacing w:after="0" w:line="300" w:lineRule="auto"/>
              <w:rPr>
                <w:rFonts w:eastAsia="Times New Roman"/>
                <w:lang w:val="en-US" w:eastAsia="en-US"/>
              </w:rPr>
            </w:pPr>
          </w:p>
        </w:tc>
        <w:tc>
          <w:tcPr>
            <w:tcW w:w="6440" w:type="dxa"/>
          </w:tcPr>
          <w:p w14:paraId="59C35ECC" w14:textId="3065CAAA"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Optimized Link State Protocol</w:t>
            </w:r>
          </w:p>
        </w:tc>
      </w:tr>
      <w:tr w:rsidR="00AC5985" w:rsidRPr="00AC5985" w14:paraId="23EA6150" w14:textId="3718AC66" w:rsidTr="00F4440C">
        <w:trPr>
          <w:trHeight w:val="288"/>
          <w:jc w:val="center"/>
        </w:trPr>
        <w:tc>
          <w:tcPr>
            <w:tcW w:w="1265" w:type="dxa"/>
            <w:shd w:val="clear" w:color="auto" w:fill="auto"/>
            <w:noWrap/>
            <w:vAlign w:val="bottom"/>
            <w:hideMark/>
          </w:tcPr>
          <w:p w14:paraId="33A74FE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2AEB6765" w14:textId="41BE1137" w:rsidR="00AC5985" w:rsidRPr="00AC5985" w:rsidRDefault="00AC5985" w:rsidP="00F4440C">
            <w:pPr>
              <w:spacing w:after="0" w:line="300" w:lineRule="auto"/>
              <w:rPr>
                <w:rFonts w:eastAsia="Times New Roman"/>
                <w:lang w:val="en-US" w:eastAsia="en-US"/>
              </w:rPr>
            </w:pPr>
          </w:p>
        </w:tc>
        <w:tc>
          <w:tcPr>
            <w:tcW w:w="6440" w:type="dxa"/>
          </w:tcPr>
          <w:p w14:paraId="489A9B4C" w14:textId="68108C8F"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AC5985" w:rsidRPr="00AC5985" w14:paraId="3CF2E9BB" w14:textId="6E448F12" w:rsidTr="00F4440C">
        <w:trPr>
          <w:trHeight w:val="288"/>
          <w:jc w:val="center"/>
        </w:trPr>
        <w:tc>
          <w:tcPr>
            <w:tcW w:w="1265" w:type="dxa"/>
            <w:shd w:val="clear" w:color="auto" w:fill="auto"/>
            <w:noWrap/>
            <w:vAlign w:val="bottom"/>
            <w:hideMark/>
          </w:tcPr>
          <w:p w14:paraId="1251C79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A408CF" w14:textId="3684738D" w:rsidR="00AC5985" w:rsidRPr="00AC5985" w:rsidRDefault="00AC5985" w:rsidP="00F4440C">
            <w:pPr>
              <w:spacing w:after="0" w:line="300" w:lineRule="auto"/>
              <w:rPr>
                <w:rFonts w:eastAsia="Times New Roman"/>
                <w:lang w:val="en-US" w:eastAsia="en-US"/>
              </w:rPr>
            </w:pPr>
          </w:p>
        </w:tc>
        <w:tc>
          <w:tcPr>
            <w:tcW w:w="6440" w:type="dxa"/>
          </w:tcPr>
          <w:p w14:paraId="573184EC" w14:textId="4C03F72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Cluster Based Routing Protocol</w:t>
            </w:r>
          </w:p>
        </w:tc>
      </w:tr>
      <w:tr w:rsidR="00AC5985" w:rsidRPr="00AC5985" w14:paraId="113A78D9" w14:textId="21C5346B" w:rsidTr="00F4440C">
        <w:trPr>
          <w:trHeight w:val="288"/>
          <w:jc w:val="center"/>
        </w:trPr>
        <w:tc>
          <w:tcPr>
            <w:tcW w:w="1265" w:type="dxa"/>
            <w:shd w:val="clear" w:color="auto" w:fill="auto"/>
            <w:noWrap/>
            <w:vAlign w:val="bottom"/>
            <w:hideMark/>
          </w:tcPr>
          <w:p w14:paraId="3185B33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 xml:space="preserve">DYMO </w:t>
            </w:r>
          </w:p>
        </w:tc>
        <w:tc>
          <w:tcPr>
            <w:tcW w:w="530" w:type="dxa"/>
            <w:shd w:val="clear" w:color="auto" w:fill="auto"/>
            <w:vAlign w:val="bottom"/>
          </w:tcPr>
          <w:p w14:paraId="4DFD8093" w14:textId="2EB359B8" w:rsidR="00AC5985" w:rsidRPr="00AC5985" w:rsidRDefault="00AC5985" w:rsidP="00F4440C">
            <w:pPr>
              <w:spacing w:after="0" w:line="300" w:lineRule="auto"/>
              <w:rPr>
                <w:rFonts w:eastAsia="Times New Roman"/>
                <w:lang w:val="en-US" w:eastAsia="en-US"/>
              </w:rPr>
            </w:pPr>
          </w:p>
        </w:tc>
        <w:tc>
          <w:tcPr>
            <w:tcW w:w="6440" w:type="dxa"/>
          </w:tcPr>
          <w:p w14:paraId="2578A8D1" w14:textId="617D012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AC5985" w:rsidRPr="00AC5985" w14:paraId="6A5BF81C" w14:textId="20F11964" w:rsidTr="00F4440C">
        <w:trPr>
          <w:trHeight w:val="288"/>
          <w:jc w:val="center"/>
        </w:trPr>
        <w:tc>
          <w:tcPr>
            <w:tcW w:w="1265" w:type="dxa"/>
            <w:shd w:val="clear" w:color="auto" w:fill="auto"/>
            <w:noWrap/>
            <w:vAlign w:val="bottom"/>
            <w:hideMark/>
          </w:tcPr>
          <w:p w14:paraId="6B65F42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0B3AD076" w14:textId="4B4D3137" w:rsidR="00AC5985" w:rsidRPr="00AC5985" w:rsidRDefault="00AC5985" w:rsidP="00F4440C">
            <w:pPr>
              <w:spacing w:after="0" w:line="300" w:lineRule="auto"/>
              <w:rPr>
                <w:rFonts w:eastAsia="Times New Roman"/>
                <w:lang w:val="en-US" w:eastAsia="en-US"/>
              </w:rPr>
            </w:pPr>
          </w:p>
        </w:tc>
        <w:tc>
          <w:tcPr>
            <w:tcW w:w="6440" w:type="dxa"/>
          </w:tcPr>
          <w:p w14:paraId="5C67E565" w14:textId="4526D89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Maximum Amount Shortest Path</w:t>
            </w:r>
          </w:p>
        </w:tc>
      </w:tr>
      <w:tr w:rsidR="00AC5985" w:rsidRPr="00AC5985" w14:paraId="6CC6A58C" w14:textId="18D84C41" w:rsidTr="00F4440C">
        <w:trPr>
          <w:trHeight w:val="288"/>
          <w:jc w:val="center"/>
        </w:trPr>
        <w:tc>
          <w:tcPr>
            <w:tcW w:w="1265" w:type="dxa"/>
            <w:shd w:val="clear" w:color="auto" w:fill="auto"/>
            <w:noWrap/>
            <w:vAlign w:val="bottom"/>
            <w:hideMark/>
          </w:tcPr>
          <w:p w14:paraId="053021A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654A41AE" w14:textId="5E267A56" w:rsidR="00AC5985" w:rsidRPr="00AC5985" w:rsidRDefault="00AC5985" w:rsidP="00F4440C">
            <w:pPr>
              <w:spacing w:after="0" w:line="300" w:lineRule="auto"/>
              <w:rPr>
                <w:rFonts w:eastAsia="Times New Roman"/>
                <w:lang w:val="en-US" w:eastAsia="en-US"/>
              </w:rPr>
            </w:pPr>
          </w:p>
        </w:tc>
        <w:tc>
          <w:tcPr>
            <w:tcW w:w="6440" w:type="dxa"/>
          </w:tcPr>
          <w:p w14:paraId="3CF2170E" w14:textId="405EBA1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Shortest Path Tree</w:t>
            </w:r>
          </w:p>
        </w:tc>
      </w:tr>
      <w:tr w:rsidR="00AC5985" w:rsidRPr="00AC5985" w14:paraId="29475808" w14:textId="2E6B4BD4" w:rsidTr="00F4440C">
        <w:trPr>
          <w:trHeight w:val="288"/>
          <w:jc w:val="center"/>
        </w:trPr>
        <w:tc>
          <w:tcPr>
            <w:tcW w:w="1265" w:type="dxa"/>
            <w:shd w:val="clear" w:color="auto" w:fill="auto"/>
            <w:noWrap/>
            <w:vAlign w:val="bottom"/>
            <w:hideMark/>
          </w:tcPr>
          <w:p w14:paraId="167C75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1BC9D6EF" w14:textId="3AA63CEF" w:rsidR="00AC5985" w:rsidRPr="00AC5985" w:rsidRDefault="00AC5985" w:rsidP="00F4440C">
            <w:pPr>
              <w:spacing w:after="0" w:line="300" w:lineRule="auto"/>
              <w:rPr>
                <w:rFonts w:eastAsia="Times New Roman"/>
                <w:lang w:val="en-US" w:eastAsia="en-US"/>
              </w:rPr>
            </w:pPr>
          </w:p>
        </w:tc>
        <w:tc>
          <w:tcPr>
            <w:tcW w:w="6440" w:type="dxa"/>
          </w:tcPr>
          <w:p w14:paraId="6548D263" w14:textId="2292480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Source Routing</w:t>
            </w:r>
          </w:p>
        </w:tc>
      </w:tr>
      <w:tr w:rsidR="00AC5985" w:rsidRPr="00AC5985" w14:paraId="3EF168A0" w14:textId="35BC2005" w:rsidTr="00F4440C">
        <w:trPr>
          <w:trHeight w:val="288"/>
          <w:jc w:val="center"/>
        </w:trPr>
        <w:tc>
          <w:tcPr>
            <w:tcW w:w="1265" w:type="dxa"/>
            <w:shd w:val="clear" w:color="auto" w:fill="auto"/>
            <w:noWrap/>
            <w:vAlign w:val="bottom"/>
            <w:hideMark/>
          </w:tcPr>
          <w:p w14:paraId="12B3497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3108F024" w14:textId="49C481C5" w:rsidR="00AC5985" w:rsidRPr="00AC5985" w:rsidRDefault="00AC5985" w:rsidP="00F4440C">
            <w:pPr>
              <w:spacing w:after="0" w:line="300" w:lineRule="auto"/>
              <w:rPr>
                <w:rFonts w:eastAsia="Times New Roman"/>
                <w:lang w:val="en-US" w:eastAsia="en-US"/>
              </w:rPr>
            </w:pPr>
          </w:p>
        </w:tc>
        <w:tc>
          <w:tcPr>
            <w:tcW w:w="6440" w:type="dxa"/>
          </w:tcPr>
          <w:p w14:paraId="0D25238E" w14:textId="3A428A24" w:rsidR="00AC5985" w:rsidRPr="00AC5985" w:rsidRDefault="00AC5985" w:rsidP="00F4440C">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AC5985" w:rsidRPr="00AC5985" w14:paraId="29826392" w14:textId="64D1B9DA" w:rsidTr="00F4440C">
        <w:trPr>
          <w:trHeight w:val="288"/>
          <w:jc w:val="center"/>
        </w:trPr>
        <w:tc>
          <w:tcPr>
            <w:tcW w:w="1265" w:type="dxa"/>
            <w:shd w:val="clear" w:color="auto" w:fill="auto"/>
            <w:noWrap/>
            <w:vAlign w:val="bottom"/>
            <w:hideMark/>
          </w:tcPr>
          <w:p w14:paraId="3230A1B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4E4789E8" w14:textId="05DE09F5" w:rsidR="00AC5985" w:rsidRPr="00AC5985" w:rsidRDefault="00AC5985" w:rsidP="00F4440C">
            <w:pPr>
              <w:spacing w:after="0" w:line="300" w:lineRule="auto"/>
              <w:rPr>
                <w:rFonts w:eastAsia="Times New Roman"/>
                <w:lang w:val="en-US" w:eastAsia="en-US"/>
              </w:rPr>
            </w:pPr>
          </w:p>
        </w:tc>
        <w:tc>
          <w:tcPr>
            <w:tcW w:w="6440" w:type="dxa"/>
          </w:tcPr>
          <w:p w14:paraId="5CD3D408" w14:textId="3C82189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AC5985" w:rsidRPr="00AC5985" w14:paraId="3D80446C" w14:textId="457A3011" w:rsidTr="00F4440C">
        <w:trPr>
          <w:trHeight w:val="288"/>
          <w:jc w:val="center"/>
        </w:trPr>
        <w:tc>
          <w:tcPr>
            <w:tcW w:w="1265" w:type="dxa"/>
            <w:shd w:val="clear" w:color="auto" w:fill="auto"/>
            <w:noWrap/>
            <w:vAlign w:val="bottom"/>
            <w:hideMark/>
          </w:tcPr>
          <w:p w14:paraId="0A32AD2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5529BE8F" w14:textId="77777777" w:rsidR="00AC5985" w:rsidRPr="00AC5985" w:rsidRDefault="00AC5985" w:rsidP="00F4440C">
            <w:pPr>
              <w:spacing w:after="0" w:line="300" w:lineRule="auto"/>
              <w:rPr>
                <w:rFonts w:eastAsia="Times New Roman"/>
                <w:lang w:val="en-US" w:eastAsia="en-US"/>
              </w:rPr>
            </w:pPr>
          </w:p>
        </w:tc>
        <w:tc>
          <w:tcPr>
            <w:tcW w:w="6440" w:type="dxa"/>
          </w:tcPr>
          <w:p w14:paraId="7B92CAFF" w14:textId="57BB55A3" w:rsidR="00AC5985" w:rsidRPr="00AC5985" w:rsidRDefault="00083046" w:rsidP="00F4440C">
            <w:pPr>
              <w:spacing w:after="0" w:line="300" w:lineRule="auto"/>
              <w:rPr>
                <w:rFonts w:eastAsia="Times New Roman"/>
                <w:lang w:val="en-US" w:eastAsia="en-US"/>
              </w:rPr>
            </w:pPr>
            <w:r>
              <w:rPr>
                <w:rFonts w:eastAsia="Times New Roman"/>
                <w:lang w:val="en-US" w:eastAsia="en-US"/>
              </w:rPr>
              <w:t>Route Req</w:t>
            </w:r>
            <w:r w:rsidR="00001A17">
              <w:rPr>
                <w:rFonts w:eastAsia="Times New Roman"/>
                <w:lang w:val="en-US" w:eastAsia="en-US"/>
              </w:rPr>
              <w:t>uest</w:t>
            </w:r>
          </w:p>
        </w:tc>
      </w:tr>
      <w:tr w:rsidR="00AC5985" w:rsidRPr="00AC5985" w14:paraId="3FAF6733" w14:textId="49829C23" w:rsidTr="00F4440C">
        <w:trPr>
          <w:trHeight w:val="288"/>
          <w:jc w:val="center"/>
        </w:trPr>
        <w:tc>
          <w:tcPr>
            <w:tcW w:w="1265" w:type="dxa"/>
            <w:shd w:val="clear" w:color="auto" w:fill="auto"/>
            <w:noWrap/>
            <w:vAlign w:val="bottom"/>
            <w:hideMark/>
          </w:tcPr>
          <w:p w14:paraId="7CCDC03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7C540E24" w14:textId="77777777" w:rsidR="00AC5985" w:rsidRPr="00AC5985" w:rsidRDefault="00AC5985" w:rsidP="00F4440C">
            <w:pPr>
              <w:spacing w:after="0" w:line="300" w:lineRule="auto"/>
              <w:rPr>
                <w:rFonts w:eastAsia="Times New Roman"/>
                <w:lang w:val="en-US" w:eastAsia="en-US"/>
              </w:rPr>
            </w:pPr>
          </w:p>
        </w:tc>
        <w:tc>
          <w:tcPr>
            <w:tcW w:w="6440" w:type="dxa"/>
          </w:tcPr>
          <w:p w14:paraId="32ACBC2A" w14:textId="1BCA01C3" w:rsidR="00AC5985" w:rsidRPr="00AC5985" w:rsidRDefault="00083046" w:rsidP="00F4440C">
            <w:pPr>
              <w:spacing w:after="0" w:line="300" w:lineRule="auto"/>
              <w:rPr>
                <w:rFonts w:eastAsia="Times New Roman"/>
                <w:lang w:val="en-US" w:eastAsia="en-US"/>
              </w:rPr>
            </w:pPr>
            <w:r>
              <w:rPr>
                <w:rFonts w:eastAsia="Times New Roman"/>
                <w:lang w:val="en-US" w:eastAsia="en-US"/>
              </w:rPr>
              <w:t>Route Resp</w:t>
            </w:r>
            <w:r w:rsidR="00001A17">
              <w:rPr>
                <w:rFonts w:eastAsia="Times New Roman"/>
                <w:lang w:val="en-US" w:eastAsia="en-US"/>
              </w:rPr>
              <w:t>onse</w:t>
            </w:r>
          </w:p>
        </w:tc>
      </w:tr>
      <w:tr w:rsidR="00AC5985" w:rsidRPr="00AC5985" w14:paraId="23A5578F" w14:textId="27BB5BBE" w:rsidTr="00F4440C">
        <w:trPr>
          <w:trHeight w:val="288"/>
          <w:jc w:val="center"/>
        </w:trPr>
        <w:tc>
          <w:tcPr>
            <w:tcW w:w="1265" w:type="dxa"/>
            <w:shd w:val="clear" w:color="auto" w:fill="auto"/>
            <w:noWrap/>
            <w:vAlign w:val="bottom"/>
            <w:hideMark/>
          </w:tcPr>
          <w:p w14:paraId="4716ED9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55A48594" w14:textId="77777777" w:rsidR="00AC5985" w:rsidRPr="00AC5985" w:rsidRDefault="00AC5985" w:rsidP="00F4440C">
            <w:pPr>
              <w:spacing w:after="0" w:line="300" w:lineRule="auto"/>
              <w:rPr>
                <w:rFonts w:eastAsia="Times New Roman"/>
                <w:lang w:val="en-US" w:eastAsia="en-US"/>
              </w:rPr>
            </w:pPr>
          </w:p>
        </w:tc>
        <w:tc>
          <w:tcPr>
            <w:tcW w:w="6440" w:type="dxa"/>
          </w:tcPr>
          <w:p w14:paraId="59BB629C" w14:textId="090A9588" w:rsidR="00AC5985" w:rsidRPr="00AC5985" w:rsidRDefault="00083046" w:rsidP="00F4440C">
            <w:pPr>
              <w:spacing w:after="0" w:line="300" w:lineRule="auto"/>
              <w:rPr>
                <w:rFonts w:eastAsia="Times New Roman"/>
                <w:lang w:val="en-US" w:eastAsia="en-US"/>
              </w:rPr>
            </w:pPr>
            <w:r>
              <w:rPr>
                <w:rFonts w:eastAsia="Times New Roman"/>
                <w:lang w:val="en-US" w:eastAsia="en-US"/>
              </w:rPr>
              <w:t>Route Err</w:t>
            </w:r>
            <w:r w:rsidR="00001A17">
              <w:rPr>
                <w:rFonts w:eastAsia="Times New Roman"/>
                <w:lang w:val="en-US" w:eastAsia="en-US"/>
              </w:rPr>
              <w:t>or</w:t>
            </w:r>
          </w:p>
        </w:tc>
      </w:tr>
      <w:tr w:rsidR="00AC5985" w:rsidRPr="00AC5985" w14:paraId="5335ABCA" w14:textId="04C2EBAB" w:rsidTr="00F4440C">
        <w:trPr>
          <w:trHeight w:val="288"/>
          <w:jc w:val="center"/>
        </w:trPr>
        <w:tc>
          <w:tcPr>
            <w:tcW w:w="1265" w:type="dxa"/>
            <w:shd w:val="clear" w:color="auto" w:fill="auto"/>
            <w:noWrap/>
            <w:vAlign w:val="bottom"/>
            <w:hideMark/>
          </w:tcPr>
          <w:p w14:paraId="191CC5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FDCC31A" w14:textId="77777777" w:rsidR="00AC5985" w:rsidRPr="00AC5985" w:rsidRDefault="00AC5985" w:rsidP="00F4440C">
            <w:pPr>
              <w:spacing w:after="0" w:line="300" w:lineRule="auto"/>
              <w:rPr>
                <w:rFonts w:eastAsia="Times New Roman"/>
                <w:lang w:val="en-US" w:eastAsia="en-US"/>
              </w:rPr>
            </w:pPr>
          </w:p>
        </w:tc>
        <w:tc>
          <w:tcPr>
            <w:tcW w:w="6440" w:type="dxa"/>
          </w:tcPr>
          <w:p w14:paraId="44D7AF4D" w14:textId="2453BD8B" w:rsidR="00AC5985" w:rsidRPr="00AC5985" w:rsidRDefault="00001A17" w:rsidP="00F4440C">
            <w:pPr>
              <w:spacing w:after="0" w:line="300" w:lineRule="auto"/>
              <w:rPr>
                <w:rFonts w:eastAsia="Times New Roman"/>
                <w:lang w:val="en-US" w:eastAsia="en-US"/>
              </w:rPr>
            </w:pPr>
            <w:r>
              <w:rPr>
                <w:rFonts w:eastAsia="Times New Roman"/>
                <w:lang w:val="en-US" w:eastAsia="en-US"/>
              </w:rPr>
              <w:t>Car-to-Car Network</w:t>
            </w:r>
          </w:p>
        </w:tc>
      </w:tr>
      <w:tr w:rsidR="00AC5985" w:rsidRPr="00AC5985" w14:paraId="26DA637A" w14:textId="00E877AC" w:rsidTr="00F4440C">
        <w:trPr>
          <w:trHeight w:val="288"/>
          <w:jc w:val="center"/>
        </w:trPr>
        <w:tc>
          <w:tcPr>
            <w:tcW w:w="1265" w:type="dxa"/>
            <w:shd w:val="clear" w:color="auto" w:fill="auto"/>
            <w:noWrap/>
            <w:vAlign w:val="bottom"/>
            <w:hideMark/>
          </w:tcPr>
          <w:p w14:paraId="59F6FE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5915729A" w14:textId="5A21B3AE" w:rsidR="00AC5985" w:rsidRPr="00AC5985" w:rsidRDefault="00AC5985" w:rsidP="00F4440C">
            <w:pPr>
              <w:spacing w:after="0" w:line="300" w:lineRule="auto"/>
              <w:rPr>
                <w:rFonts w:eastAsia="Times New Roman"/>
                <w:lang w:val="en-US" w:eastAsia="en-US"/>
              </w:rPr>
            </w:pPr>
          </w:p>
        </w:tc>
        <w:tc>
          <w:tcPr>
            <w:tcW w:w="6440" w:type="dxa"/>
          </w:tcPr>
          <w:p w14:paraId="7143A85F" w14:textId="21F4B9A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AC5985" w:rsidRPr="00AC5985" w14:paraId="7631DA28" w14:textId="4B9F28C4" w:rsidTr="00F4440C">
        <w:trPr>
          <w:trHeight w:val="288"/>
          <w:jc w:val="center"/>
        </w:trPr>
        <w:tc>
          <w:tcPr>
            <w:tcW w:w="1265" w:type="dxa"/>
            <w:shd w:val="clear" w:color="auto" w:fill="auto"/>
            <w:noWrap/>
            <w:vAlign w:val="bottom"/>
            <w:hideMark/>
          </w:tcPr>
          <w:p w14:paraId="2326F78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28F265A3" w14:textId="77777777" w:rsidR="00AC5985" w:rsidRPr="00AC5985" w:rsidRDefault="00AC5985" w:rsidP="00F4440C">
            <w:pPr>
              <w:spacing w:after="0" w:line="300" w:lineRule="auto"/>
              <w:rPr>
                <w:rFonts w:eastAsia="Times New Roman"/>
                <w:lang w:val="en-US" w:eastAsia="en-US"/>
              </w:rPr>
            </w:pPr>
          </w:p>
        </w:tc>
        <w:tc>
          <w:tcPr>
            <w:tcW w:w="6440" w:type="dxa"/>
          </w:tcPr>
          <w:p w14:paraId="33EBCDEE" w14:textId="2EAB7A45"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AC5985" w:rsidRPr="00AC5985" w14:paraId="268DE2EB" w14:textId="7847FE6C" w:rsidTr="00F4440C">
        <w:trPr>
          <w:trHeight w:val="288"/>
          <w:jc w:val="center"/>
        </w:trPr>
        <w:tc>
          <w:tcPr>
            <w:tcW w:w="1265" w:type="dxa"/>
            <w:shd w:val="clear" w:color="auto" w:fill="auto"/>
            <w:noWrap/>
            <w:vAlign w:val="bottom"/>
            <w:hideMark/>
          </w:tcPr>
          <w:p w14:paraId="718B165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7FE59B90" w14:textId="77777777" w:rsidR="00AC5985" w:rsidRPr="00AC5985" w:rsidRDefault="00AC5985" w:rsidP="00F4440C">
            <w:pPr>
              <w:spacing w:after="0" w:line="300" w:lineRule="auto"/>
              <w:rPr>
                <w:rFonts w:eastAsia="Times New Roman"/>
                <w:lang w:val="en-US" w:eastAsia="en-US"/>
              </w:rPr>
            </w:pPr>
          </w:p>
        </w:tc>
        <w:tc>
          <w:tcPr>
            <w:tcW w:w="6440" w:type="dxa"/>
          </w:tcPr>
          <w:p w14:paraId="7CF862B4" w14:textId="3C9BF4BD" w:rsidR="00AC5985" w:rsidRPr="00AC5985" w:rsidRDefault="00001A17" w:rsidP="00F4440C">
            <w:pPr>
              <w:spacing w:after="0" w:line="300" w:lineRule="auto"/>
              <w:rPr>
                <w:rFonts w:eastAsia="Times New Roman"/>
                <w:lang w:val="en-US" w:eastAsia="en-US"/>
              </w:rPr>
            </w:pPr>
            <w:r>
              <w:rPr>
                <w:rFonts w:eastAsia="Times New Roman"/>
                <w:lang w:val="en-US" w:eastAsia="en-US"/>
              </w:rPr>
              <w:t>Signal to Noise</w:t>
            </w:r>
          </w:p>
        </w:tc>
      </w:tr>
      <w:tr w:rsidR="00AC5985" w:rsidRPr="00AC5985" w14:paraId="3D803443" w14:textId="5FEF7BC4" w:rsidTr="00F4440C">
        <w:trPr>
          <w:trHeight w:val="288"/>
          <w:jc w:val="center"/>
        </w:trPr>
        <w:tc>
          <w:tcPr>
            <w:tcW w:w="1265" w:type="dxa"/>
            <w:shd w:val="clear" w:color="auto" w:fill="auto"/>
            <w:noWrap/>
            <w:vAlign w:val="bottom"/>
            <w:hideMark/>
          </w:tcPr>
          <w:p w14:paraId="2293ACD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2C4711BC" w14:textId="18983771" w:rsidR="00AC5985" w:rsidRPr="00AC5985" w:rsidRDefault="00AC5985" w:rsidP="00F4440C">
            <w:pPr>
              <w:spacing w:after="0" w:line="300" w:lineRule="auto"/>
              <w:rPr>
                <w:rFonts w:eastAsia="Times New Roman"/>
                <w:lang w:val="en-US" w:eastAsia="en-US"/>
              </w:rPr>
            </w:pPr>
          </w:p>
        </w:tc>
        <w:tc>
          <w:tcPr>
            <w:tcW w:w="6440" w:type="dxa"/>
          </w:tcPr>
          <w:p w14:paraId="016BE918" w14:textId="031CF43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Binary Phase Shift Keying</w:t>
            </w:r>
          </w:p>
        </w:tc>
      </w:tr>
      <w:tr w:rsidR="00AC5985" w:rsidRPr="00AC5985" w14:paraId="117ABEB8" w14:textId="23D9FDDC" w:rsidTr="00F4440C">
        <w:trPr>
          <w:trHeight w:val="288"/>
          <w:jc w:val="center"/>
        </w:trPr>
        <w:tc>
          <w:tcPr>
            <w:tcW w:w="1265" w:type="dxa"/>
            <w:shd w:val="clear" w:color="auto" w:fill="auto"/>
            <w:noWrap/>
            <w:vAlign w:val="bottom"/>
            <w:hideMark/>
          </w:tcPr>
          <w:p w14:paraId="258C72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7A61B572" w14:textId="22F17E71" w:rsidR="00AC5985" w:rsidRPr="00AC5985" w:rsidRDefault="00AC5985" w:rsidP="00F4440C">
            <w:pPr>
              <w:spacing w:after="0" w:line="300" w:lineRule="auto"/>
              <w:rPr>
                <w:rFonts w:eastAsia="Times New Roman"/>
                <w:lang w:val="en-US" w:eastAsia="en-US"/>
              </w:rPr>
            </w:pPr>
          </w:p>
        </w:tc>
        <w:tc>
          <w:tcPr>
            <w:tcW w:w="6440" w:type="dxa"/>
          </w:tcPr>
          <w:p w14:paraId="7CECA6FA" w14:textId="7F6F88A0" w:rsidR="00AC5985" w:rsidRPr="00AC5985" w:rsidRDefault="00001A17" w:rsidP="00F4440C">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AC5985" w:rsidRPr="00AC5985" w14:paraId="5560EC01" w14:textId="1DCECA28" w:rsidTr="00F4440C">
        <w:trPr>
          <w:trHeight w:val="288"/>
          <w:jc w:val="center"/>
        </w:trPr>
        <w:tc>
          <w:tcPr>
            <w:tcW w:w="1265" w:type="dxa"/>
            <w:shd w:val="clear" w:color="auto" w:fill="auto"/>
            <w:noWrap/>
            <w:vAlign w:val="bottom"/>
            <w:hideMark/>
          </w:tcPr>
          <w:p w14:paraId="2CF3465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BDDC1CF" w14:textId="008751B3" w:rsidR="00AC5985" w:rsidRPr="00AC5985" w:rsidRDefault="00AC5985" w:rsidP="00F4440C">
            <w:pPr>
              <w:spacing w:after="0" w:line="300" w:lineRule="auto"/>
              <w:rPr>
                <w:rFonts w:eastAsia="Times New Roman"/>
                <w:lang w:val="en-US" w:eastAsia="en-US"/>
              </w:rPr>
            </w:pPr>
          </w:p>
        </w:tc>
        <w:tc>
          <w:tcPr>
            <w:tcW w:w="6440" w:type="dxa"/>
          </w:tcPr>
          <w:p w14:paraId="212E3008" w14:textId="6D51E2EE"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Phase Shift Keying</w:t>
            </w:r>
          </w:p>
        </w:tc>
      </w:tr>
      <w:tr w:rsidR="00AC5985" w:rsidRPr="00AC5985" w14:paraId="07A74E21" w14:textId="03F57209" w:rsidTr="00F4440C">
        <w:trPr>
          <w:trHeight w:val="288"/>
          <w:jc w:val="center"/>
        </w:trPr>
        <w:tc>
          <w:tcPr>
            <w:tcW w:w="1265" w:type="dxa"/>
            <w:shd w:val="clear" w:color="auto" w:fill="auto"/>
            <w:noWrap/>
            <w:vAlign w:val="bottom"/>
            <w:hideMark/>
          </w:tcPr>
          <w:p w14:paraId="6A9C04D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024AB8FC" w14:textId="205EA992" w:rsidR="00AC5985" w:rsidRPr="00AC5985" w:rsidRDefault="00AC5985" w:rsidP="00F4440C">
            <w:pPr>
              <w:spacing w:after="0" w:line="300" w:lineRule="auto"/>
              <w:rPr>
                <w:rFonts w:eastAsia="Times New Roman"/>
                <w:lang w:val="en-US" w:eastAsia="en-US"/>
              </w:rPr>
            </w:pPr>
          </w:p>
        </w:tc>
        <w:tc>
          <w:tcPr>
            <w:tcW w:w="6440" w:type="dxa"/>
          </w:tcPr>
          <w:p w14:paraId="7A246F8D" w14:textId="0A04E35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Time Division Duplex</w:t>
            </w:r>
          </w:p>
        </w:tc>
      </w:tr>
      <w:tr w:rsidR="00AC5985" w:rsidRPr="00AC5985" w14:paraId="77FED091" w14:textId="62D85B79" w:rsidTr="00F4440C">
        <w:trPr>
          <w:trHeight w:val="288"/>
          <w:jc w:val="center"/>
        </w:trPr>
        <w:tc>
          <w:tcPr>
            <w:tcW w:w="1265" w:type="dxa"/>
            <w:shd w:val="clear" w:color="auto" w:fill="auto"/>
            <w:noWrap/>
            <w:vAlign w:val="bottom"/>
            <w:hideMark/>
          </w:tcPr>
          <w:p w14:paraId="386CEC6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45B626E4" w14:textId="77777777" w:rsidR="00AC5985" w:rsidRPr="00AC5985" w:rsidRDefault="00AC5985" w:rsidP="00F4440C">
            <w:pPr>
              <w:spacing w:after="0" w:line="300" w:lineRule="auto"/>
              <w:rPr>
                <w:rFonts w:eastAsia="Times New Roman"/>
                <w:lang w:val="en-US" w:eastAsia="en-US"/>
              </w:rPr>
            </w:pPr>
          </w:p>
        </w:tc>
        <w:tc>
          <w:tcPr>
            <w:tcW w:w="6440" w:type="dxa"/>
          </w:tcPr>
          <w:p w14:paraId="213A167D" w14:textId="249E7D70" w:rsidR="00AC5985" w:rsidRPr="00AC5985" w:rsidRDefault="00001A17" w:rsidP="00F4440C">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AC5985" w:rsidRPr="00AC5985" w14:paraId="0D5AEB02" w14:textId="4C7D719B" w:rsidTr="00F4440C">
        <w:trPr>
          <w:trHeight w:val="288"/>
          <w:jc w:val="center"/>
        </w:trPr>
        <w:tc>
          <w:tcPr>
            <w:tcW w:w="1265" w:type="dxa"/>
            <w:shd w:val="clear" w:color="auto" w:fill="auto"/>
            <w:noWrap/>
            <w:vAlign w:val="bottom"/>
            <w:hideMark/>
          </w:tcPr>
          <w:p w14:paraId="05943F6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23519F59" w14:textId="77777777" w:rsidR="00AC5985" w:rsidRPr="00AC5985" w:rsidRDefault="00AC5985" w:rsidP="00F4440C">
            <w:pPr>
              <w:spacing w:after="0" w:line="300" w:lineRule="auto"/>
              <w:rPr>
                <w:rFonts w:eastAsia="Times New Roman"/>
                <w:lang w:val="en-US" w:eastAsia="en-US"/>
              </w:rPr>
            </w:pPr>
          </w:p>
        </w:tc>
        <w:tc>
          <w:tcPr>
            <w:tcW w:w="6440" w:type="dxa"/>
          </w:tcPr>
          <w:p w14:paraId="037C29FE" w14:textId="46225110" w:rsidR="00AC5985" w:rsidRPr="00AC5985" w:rsidRDefault="00001A17" w:rsidP="00F4440C">
            <w:pPr>
              <w:spacing w:after="0" w:line="300" w:lineRule="auto"/>
              <w:rPr>
                <w:rFonts w:eastAsia="Times New Roman"/>
                <w:lang w:val="en-US" w:eastAsia="en-US"/>
              </w:rPr>
            </w:pPr>
            <w:r>
              <w:rPr>
                <w:rFonts w:eastAsia="Times New Roman"/>
                <w:lang w:val="en-US" w:eastAsia="en-US"/>
              </w:rPr>
              <w:t>Carrier Sense Multiple Access</w:t>
            </w:r>
          </w:p>
        </w:tc>
      </w:tr>
      <w:tr w:rsidR="00AC5985" w:rsidRPr="00AC5985" w14:paraId="3CB4355C" w14:textId="4D63B137" w:rsidTr="00F4440C">
        <w:trPr>
          <w:trHeight w:val="288"/>
          <w:jc w:val="center"/>
        </w:trPr>
        <w:tc>
          <w:tcPr>
            <w:tcW w:w="1265" w:type="dxa"/>
            <w:shd w:val="clear" w:color="auto" w:fill="auto"/>
            <w:noWrap/>
            <w:vAlign w:val="bottom"/>
            <w:hideMark/>
          </w:tcPr>
          <w:p w14:paraId="73F65EC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4D9DE057" w14:textId="77777777" w:rsidR="00AC5985" w:rsidRPr="00AC5985" w:rsidRDefault="00AC5985" w:rsidP="00F4440C">
            <w:pPr>
              <w:spacing w:after="0" w:line="300" w:lineRule="auto"/>
              <w:rPr>
                <w:rFonts w:eastAsia="Times New Roman"/>
                <w:lang w:val="en-US" w:eastAsia="en-US"/>
              </w:rPr>
            </w:pPr>
          </w:p>
        </w:tc>
        <w:tc>
          <w:tcPr>
            <w:tcW w:w="6440" w:type="dxa"/>
          </w:tcPr>
          <w:p w14:paraId="049270D0" w14:textId="1D2860AD" w:rsidR="00AC5985" w:rsidRPr="00AC5985" w:rsidRDefault="00001A17" w:rsidP="00F4440C">
            <w:pPr>
              <w:spacing w:after="0" w:line="300" w:lineRule="auto"/>
              <w:rPr>
                <w:rFonts w:eastAsia="Times New Roman"/>
                <w:lang w:val="en-US" w:eastAsia="en-US"/>
              </w:rPr>
            </w:pPr>
            <w:r>
              <w:rPr>
                <w:rFonts w:eastAsia="Times New Roman"/>
                <w:lang w:val="en-US" w:eastAsia="en-US"/>
              </w:rPr>
              <w:t>Code Division Multiple Access</w:t>
            </w:r>
          </w:p>
        </w:tc>
      </w:tr>
      <w:tr w:rsidR="00AC5985" w:rsidRPr="00AC5985" w14:paraId="5D4EB6B5" w14:textId="00FE8946" w:rsidTr="00F4440C">
        <w:trPr>
          <w:trHeight w:val="288"/>
          <w:jc w:val="center"/>
        </w:trPr>
        <w:tc>
          <w:tcPr>
            <w:tcW w:w="1265" w:type="dxa"/>
            <w:shd w:val="clear" w:color="auto" w:fill="auto"/>
            <w:noWrap/>
            <w:vAlign w:val="bottom"/>
            <w:hideMark/>
          </w:tcPr>
          <w:p w14:paraId="686FD6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2580E7F0" w14:textId="77777777" w:rsidR="00AC5985" w:rsidRPr="00AC5985" w:rsidRDefault="00AC5985" w:rsidP="00F4440C">
            <w:pPr>
              <w:spacing w:after="0" w:line="300" w:lineRule="auto"/>
              <w:rPr>
                <w:rFonts w:eastAsia="Times New Roman"/>
                <w:lang w:val="en-US" w:eastAsia="en-US"/>
              </w:rPr>
            </w:pPr>
          </w:p>
        </w:tc>
        <w:tc>
          <w:tcPr>
            <w:tcW w:w="6440" w:type="dxa"/>
          </w:tcPr>
          <w:p w14:paraId="3FE4EE43" w14:textId="07D27DF9"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AC5985" w:rsidRPr="00AC5985" w14:paraId="0F372158" w14:textId="4C956425" w:rsidTr="00F4440C">
        <w:trPr>
          <w:trHeight w:val="288"/>
          <w:jc w:val="center"/>
        </w:trPr>
        <w:tc>
          <w:tcPr>
            <w:tcW w:w="1265" w:type="dxa"/>
            <w:shd w:val="clear" w:color="auto" w:fill="auto"/>
            <w:noWrap/>
            <w:vAlign w:val="bottom"/>
            <w:hideMark/>
          </w:tcPr>
          <w:p w14:paraId="2FC413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1028FB23" w14:textId="77777777" w:rsidR="00AC5985" w:rsidRPr="00AC5985" w:rsidRDefault="00AC5985" w:rsidP="00F4440C">
            <w:pPr>
              <w:spacing w:after="0" w:line="300" w:lineRule="auto"/>
              <w:rPr>
                <w:rFonts w:eastAsia="Times New Roman"/>
                <w:lang w:val="en-US" w:eastAsia="en-US"/>
              </w:rPr>
            </w:pPr>
          </w:p>
        </w:tc>
        <w:tc>
          <w:tcPr>
            <w:tcW w:w="6440" w:type="dxa"/>
          </w:tcPr>
          <w:p w14:paraId="1A2FC2A6" w14:textId="6FB5646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AC5985" w:rsidRPr="00AC5985" w14:paraId="622AC9F6" w14:textId="354B20AA" w:rsidTr="00F4440C">
        <w:trPr>
          <w:trHeight w:val="288"/>
          <w:jc w:val="center"/>
        </w:trPr>
        <w:tc>
          <w:tcPr>
            <w:tcW w:w="1265" w:type="dxa"/>
            <w:shd w:val="clear" w:color="auto" w:fill="auto"/>
            <w:noWrap/>
            <w:vAlign w:val="bottom"/>
            <w:hideMark/>
          </w:tcPr>
          <w:p w14:paraId="5106E63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10BA9D22" w14:textId="77777777" w:rsidR="00AC5985" w:rsidRPr="00AC5985" w:rsidRDefault="00AC5985" w:rsidP="00F4440C">
            <w:pPr>
              <w:spacing w:after="0" w:line="300" w:lineRule="auto"/>
              <w:rPr>
                <w:rFonts w:eastAsia="Times New Roman"/>
                <w:lang w:val="en-US" w:eastAsia="en-US"/>
              </w:rPr>
            </w:pPr>
          </w:p>
        </w:tc>
        <w:tc>
          <w:tcPr>
            <w:tcW w:w="6440" w:type="dxa"/>
          </w:tcPr>
          <w:p w14:paraId="1E30E2BE" w14:textId="630A052B"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AC5985" w:rsidRPr="00AC5985" w14:paraId="33CB9657" w14:textId="5477435A" w:rsidTr="00F4440C">
        <w:trPr>
          <w:trHeight w:val="288"/>
          <w:jc w:val="center"/>
        </w:trPr>
        <w:tc>
          <w:tcPr>
            <w:tcW w:w="1265" w:type="dxa"/>
            <w:shd w:val="clear" w:color="auto" w:fill="auto"/>
            <w:noWrap/>
            <w:vAlign w:val="bottom"/>
            <w:hideMark/>
          </w:tcPr>
          <w:p w14:paraId="1E92CD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00E0312F" w14:textId="77777777" w:rsidR="00AC5985" w:rsidRPr="00AC5985" w:rsidRDefault="00AC5985" w:rsidP="00F4440C">
            <w:pPr>
              <w:spacing w:after="0" w:line="300" w:lineRule="auto"/>
              <w:rPr>
                <w:rFonts w:eastAsia="Times New Roman"/>
                <w:lang w:val="en-US" w:eastAsia="en-US"/>
              </w:rPr>
            </w:pPr>
          </w:p>
        </w:tc>
        <w:tc>
          <w:tcPr>
            <w:tcW w:w="6440" w:type="dxa"/>
          </w:tcPr>
          <w:p w14:paraId="7E5FB39A" w14:textId="1B28F8EA" w:rsidR="00AC5985" w:rsidRPr="00AC5985" w:rsidRDefault="00001A17" w:rsidP="00F4440C">
            <w:pPr>
              <w:spacing w:after="0" w:line="300" w:lineRule="auto"/>
              <w:rPr>
                <w:rFonts w:eastAsia="Times New Roman"/>
                <w:lang w:val="en-US" w:eastAsia="en-US"/>
              </w:rPr>
            </w:pPr>
            <w:r>
              <w:rPr>
                <w:rFonts w:eastAsia="Times New Roman"/>
                <w:lang w:val="en-US" w:eastAsia="en-US"/>
              </w:rPr>
              <w:t>Request To Send</w:t>
            </w:r>
          </w:p>
        </w:tc>
      </w:tr>
      <w:tr w:rsidR="00AC5985" w:rsidRPr="00AC5985" w14:paraId="5C0A76B3" w14:textId="387A07F7" w:rsidTr="00F4440C">
        <w:trPr>
          <w:trHeight w:val="288"/>
          <w:jc w:val="center"/>
        </w:trPr>
        <w:tc>
          <w:tcPr>
            <w:tcW w:w="1265" w:type="dxa"/>
            <w:shd w:val="clear" w:color="auto" w:fill="auto"/>
            <w:noWrap/>
            <w:vAlign w:val="bottom"/>
            <w:hideMark/>
          </w:tcPr>
          <w:p w14:paraId="24535F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2D7AD357" w14:textId="77777777" w:rsidR="00AC5985" w:rsidRPr="00AC5985" w:rsidRDefault="00AC5985" w:rsidP="00F4440C">
            <w:pPr>
              <w:spacing w:after="0" w:line="300" w:lineRule="auto"/>
              <w:rPr>
                <w:rFonts w:eastAsia="Times New Roman"/>
                <w:lang w:val="en-US" w:eastAsia="en-US"/>
              </w:rPr>
            </w:pPr>
          </w:p>
        </w:tc>
        <w:tc>
          <w:tcPr>
            <w:tcW w:w="6440" w:type="dxa"/>
          </w:tcPr>
          <w:p w14:paraId="3C9073A9" w14:textId="522329C9" w:rsidR="00AC5985" w:rsidRPr="00AC5985" w:rsidRDefault="00CF71E4" w:rsidP="00F4440C">
            <w:pPr>
              <w:spacing w:after="0" w:line="300" w:lineRule="auto"/>
              <w:rPr>
                <w:rFonts w:eastAsia="Times New Roman"/>
                <w:lang w:val="en-US" w:eastAsia="en-US"/>
              </w:rPr>
            </w:pPr>
            <w:r>
              <w:rPr>
                <w:rFonts w:eastAsia="Times New Roman"/>
                <w:lang w:val="en-US" w:eastAsia="en-US"/>
              </w:rPr>
              <w:t>Clear T</w:t>
            </w:r>
            <w:r w:rsidR="00001A17">
              <w:rPr>
                <w:rFonts w:eastAsia="Times New Roman"/>
                <w:lang w:val="en-US" w:eastAsia="en-US"/>
              </w:rPr>
              <w:t>o Send</w:t>
            </w:r>
          </w:p>
        </w:tc>
      </w:tr>
      <w:tr w:rsidR="00AC5985" w:rsidRPr="00AC5985" w14:paraId="65E56C3A" w14:textId="0CB1E793" w:rsidTr="00F4440C">
        <w:trPr>
          <w:trHeight w:val="288"/>
          <w:jc w:val="center"/>
        </w:trPr>
        <w:tc>
          <w:tcPr>
            <w:tcW w:w="1265" w:type="dxa"/>
            <w:shd w:val="clear" w:color="auto" w:fill="auto"/>
            <w:noWrap/>
            <w:vAlign w:val="bottom"/>
            <w:hideMark/>
          </w:tcPr>
          <w:p w14:paraId="2FC2F08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18789B2A" w14:textId="7D6BE87D" w:rsidR="00AC5985" w:rsidRPr="00AC5985" w:rsidRDefault="00AC5985" w:rsidP="00F4440C">
            <w:pPr>
              <w:spacing w:after="0" w:line="300" w:lineRule="auto"/>
              <w:rPr>
                <w:rFonts w:eastAsia="Times New Roman"/>
                <w:lang w:val="en-US" w:eastAsia="en-US"/>
              </w:rPr>
            </w:pPr>
          </w:p>
        </w:tc>
        <w:tc>
          <w:tcPr>
            <w:tcW w:w="6440" w:type="dxa"/>
          </w:tcPr>
          <w:p w14:paraId="200DA954" w14:textId="63B56F99"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Precision Formation Flying</w:t>
            </w:r>
          </w:p>
        </w:tc>
      </w:tr>
      <w:tr w:rsidR="00AC5985" w:rsidRPr="00AC5985" w14:paraId="18AA22CD" w14:textId="4725B476" w:rsidTr="00F4440C">
        <w:trPr>
          <w:trHeight w:val="288"/>
          <w:jc w:val="center"/>
        </w:trPr>
        <w:tc>
          <w:tcPr>
            <w:tcW w:w="1265" w:type="dxa"/>
            <w:shd w:val="clear" w:color="auto" w:fill="auto"/>
            <w:noWrap/>
            <w:vAlign w:val="bottom"/>
            <w:hideMark/>
          </w:tcPr>
          <w:p w14:paraId="2D75E256" w14:textId="683B007A" w:rsidR="00AC5985" w:rsidRPr="00AC5985" w:rsidRDefault="00001A17" w:rsidP="00F4440C">
            <w:pPr>
              <w:spacing w:after="0" w:line="300" w:lineRule="auto"/>
              <w:rPr>
                <w:rFonts w:eastAsia="Times New Roman"/>
                <w:lang w:val="en-US" w:eastAsia="en-US"/>
              </w:rPr>
            </w:pPr>
            <w:r>
              <w:rPr>
                <w:rFonts w:eastAsia="Times New Roman"/>
                <w:lang w:val="en-US" w:eastAsia="en-US"/>
              </w:rPr>
              <w:t>C/T</w:t>
            </w:r>
            <w:r w:rsidR="00AC5985" w:rsidRPr="00AC5985">
              <w:rPr>
                <w:rFonts w:eastAsia="Times New Roman"/>
                <w:lang w:val="en-US" w:eastAsia="en-US"/>
              </w:rPr>
              <w:t>DMA</w:t>
            </w:r>
          </w:p>
        </w:tc>
        <w:tc>
          <w:tcPr>
            <w:tcW w:w="530" w:type="dxa"/>
            <w:shd w:val="clear" w:color="auto" w:fill="auto"/>
            <w:noWrap/>
            <w:vAlign w:val="bottom"/>
            <w:hideMark/>
          </w:tcPr>
          <w:p w14:paraId="1E78BAFC" w14:textId="77777777" w:rsidR="00AC5985" w:rsidRPr="00AC5985" w:rsidRDefault="00AC5985" w:rsidP="00F4440C">
            <w:pPr>
              <w:spacing w:after="0" w:line="300" w:lineRule="auto"/>
              <w:rPr>
                <w:rFonts w:eastAsia="Times New Roman"/>
                <w:lang w:val="en-US" w:eastAsia="en-US"/>
              </w:rPr>
            </w:pPr>
          </w:p>
        </w:tc>
        <w:tc>
          <w:tcPr>
            <w:tcW w:w="6440" w:type="dxa"/>
          </w:tcPr>
          <w:p w14:paraId="0C88EE82" w14:textId="406E6DAD"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AC5985" w:rsidRPr="00AC5985" w14:paraId="4F09DE78" w14:textId="7C32AA52" w:rsidTr="00F4440C">
        <w:trPr>
          <w:trHeight w:val="288"/>
          <w:jc w:val="center"/>
        </w:trPr>
        <w:tc>
          <w:tcPr>
            <w:tcW w:w="1265" w:type="dxa"/>
            <w:shd w:val="clear" w:color="auto" w:fill="auto"/>
            <w:noWrap/>
            <w:vAlign w:val="bottom"/>
            <w:hideMark/>
          </w:tcPr>
          <w:p w14:paraId="5205D05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44175AF9" w14:textId="77777777" w:rsidR="00AC5985" w:rsidRPr="00AC5985" w:rsidRDefault="00AC5985" w:rsidP="00F4440C">
            <w:pPr>
              <w:spacing w:after="0" w:line="300" w:lineRule="auto"/>
              <w:rPr>
                <w:rFonts w:eastAsia="Times New Roman"/>
                <w:lang w:val="en-US" w:eastAsia="en-US"/>
              </w:rPr>
            </w:pPr>
          </w:p>
        </w:tc>
        <w:tc>
          <w:tcPr>
            <w:tcW w:w="6440" w:type="dxa"/>
          </w:tcPr>
          <w:p w14:paraId="3EBCF55D" w14:textId="0F6A0D5B"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AC5985" w:rsidRPr="00AC5985" w14:paraId="17C2FEF8" w14:textId="721DC813" w:rsidTr="00F4440C">
        <w:trPr>
          <w:trHeight w:val="288"/>
          <w:jc w:val="center"/>
        </w:trPr>
        <w:tc>
          <w:tcPr>
            <w:tcW w:w="1265" w:type="dxa"/>
            <w:shd w:val="clear" w:color="auto" w:fill="auto"/>
            <w:noWrap/>
            <w:vAlign w:val="bottom"/>
            <w:hideMark/>
          </w:tcPr>
          <w:p w14:paraId="48A87D8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02E49F61" w14:textId="77777777" w:rsidR="00AC5985" w:rsidRPr="00AC5985" w:rsidRDefault="00AC5985" w:rsidP="00F4440C">
            <w:pPr>
              <w:spacing w:after="0" w:line="300" w:lineRule="auto"/>
              <w:rPr>
                <w:rFonts w:eastAsia="Times New Roman"/>
                <w:lang w:val="en-US" w:eastAsia="en-US"/>
              </w:rPr>
            </w:pPr>
          </w:p>
        </w:tc>
        <w:tc>
          <w:tcPr>
            <w:tcW w:w="6440" w:type="dxa"/>
          </w:tcPr>
          <w:p w14:paraId="7B917231" w14:textId="13B95F7A" w:rsidR="00AC5985" w:rsidRPr="00AC5985" w:rsidRDefault="00001A17" w:rsidP="00F4440C">
            <w:pPr>
              <w:spacing w:after="0" w:line="300" w:lineRule="auto"/>
              <w:rPr>
                <w:rFonts w:eastAsia="Times New Roman"/>
                <w:lang w:val="en-US" w:eastAsia="en-US"/>
              </w:rPr>
            </w:pPr>
            <w:r>
              <w:rPr>
                <w:rFonts w:eastAsia="Times New Roman"/>
                <w:lang w:val="en-US" w:eastAsia="en-US"/>
              </w:rPr>
              <w:t>High Contention Level</w:t>
            </w:r>
          </w:p>
        </w:tc>
      </w:tr>
      <w:tr w:rsidR="00AC5985" w:rsidRPr="00AC5985" w14:paraId="5F0F8871" w14:textId="15D6B438" w:rsidTr="00F4440C">
        <w:trPr>
          <w:trHeight w:val="288"/>
          <w:jc w:val="center"/>
        </w:trPr>
        <w:tc>
          <w:tcPr>
            <w:tcW w:w="1265" w:type="dxa"/>
            <w:shd w:val="clear" w:color="auto" w:fill="auto"/>
            <w:noWrap/>
            <w:vAlign w:val="bottom"/>
            <w:hideMark/>
          </w:tcPr>
          <w:p w14:paraId="2EBC227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028262A8" w14:textId="77777777" w:rsidR="00AC5985" w:rsidRPr="00AC5985" w:rsidRDefault="00AC5985" w:rsidP="00F4440C">
            <w:pPr>
              <w:spacing w:after="0" w:line="300" w:lineRule="auto"/>
              <w:rPr>
                <w:rFonts w:eastAsia="Times New Roman"/>
                <w:lang w:val="en-US" w:eastAsia="en-US"/>
              </w:rPr>
            </w:pPr>
          </w:p>
        </w:tc>
        <w:tc>
          <w:tcPr>
            <w:tcW w:w="6440" w:type="dxa"/>
          </w:tcPr>
          <w:p w14:paraId="68CC89E7" w14:textId="74E757E8" w:rsidR="00AC5985" w:rsidRPr="00AC5985" w:rsidRDefault="00001A17" w:rsidP="00F4440C">
            <w:pPr>
              <w:spacing w:after="0" w:line="300" w:lineRule="auto"/>
              <w:rPr>
                <w:rFonts w:eastAsia="Times New Roman"/>
                <w:lang w:val="en-US" w:eastAsia="en-US"/>
              </w:rPr>
            </w:pPr>
            <w:r>
              <w:rPr>
                <w:rFonts w:eastAsia="Times New Roman"/>
                <w:lang w:val="en-US" w:eastAsia="en-US"/>
              </w:rPr>
              <w:t>Low Contention Level</w:t>
            </w:r>
          </w:p>
        </w:tc>
      </w:tr>
      <w:tr w:rsidR="00AC5985" w:rsidRPr="00AC5985" w14:paraId="433AEE4D" w14:textId="09D360A7" w:rsidTr="00F4440C">
        <w:trPr>
          <w:trHeight w:val="288"/>
          <w:jc w:val="center"/>
        </w:trPr>
        <w:tc>
          <w:tcPr>
            <w:tcW w:w="1265" w:type="dxa"/>
            <w:shd w:val="clear" w:color="auto" w:fill="auto"/>
            <w:noWrap/>
            <w:vAlign w:val="bottom"/>
            <w:hideMark/>
          </w:tcPr>
          <w:p w14:paraId="71F246D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7694BD9C" w14:textId="77777777" w:rsidR="00AC5985" w:rsidRPr="00AC5985" w:rsidRDefault="00AC5985" w:rsidP="00F4440C">
            <w:pPr>
              <w:spacing w:after="0" w:line="300" w:lineRule="auto"/>
              <w:rPr>
                <w:rFonts w:eastAsia="Times New Roman"/>
                <w:lang w:val="en-US" w:eastAsia="en-US"/>
              </w:rPr>
            </w:pPr>
          </w:p>
        </w:tc>
        <w:tc>
          <w:tcPr>
            <w:tcW w:w="6440" w:type="dxa"/>
          </w:tcPr>
          <w:p w14:paraId="0D2F9234" w14:textId="4B6A8CFA" w:rsidR="00AC5985" w:rsidRPr="00AC5985" w:rsidRDefault="00001A17" w:rsidP="00F4440C">
            <w:pPr>
              <w:spacing w:after="0" w:line="300" w:lineRule="auto"/>
              <w:rPr>
                <w:rFonts w:eastAsia="Times New Roman"/>
                <w:lang w:val="en-US" w:eastAsia="en-US"/>
              </w:rPr>
            </w:pPr>
            <w:r>
              <w:rPr>
                <w:rFonts w:eastAsia="Times New Roman"/>
                <w:lang w:val="en-US" w:eastAsia="en-US"/>
              </w:rPr>
              <w:t>Border Gateway Protocol</w:t>
            </w:r>
          </w:p>
        </w:tc>
      </w:tr>
      <w:tr w:rsidR="00AC5985" w:rsidRPr="00AC5985" w14:paraId="6E6455DA" w14:textId="75089CD2" w:rsidTr="00F4440C">
        <w:trPr>
          <w:trHeight w:val="288"/>
          <w:jc w:val="center"/>
        </w:trPr>
        <w:tc>
          <w:tcPr>
            <w:tcW w:w="1265" w:type="dxa"/>
            <w:shd w:val="clear" w:color="auto" w:fill="auto"/>
            <w:noWrap/>
            <w:vAlign w:val="bottom"/>
            <w:hideMark/>
          </w:tcPr>
          <w:p w14:paraId="7783949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46D4D7B7" w14:textId="6FADBEF4" w:rsidR="00AC5985" w:rsidRPr="00AC5985" w:rsidRDefault="00AC5985" w:rsidP="00F4440C">
            <w:pPr>
              <w:spacing w:after="0" w:line="300" w:lineRule="auto"/>
              <w:rPr>
                <w:rFonts w:eastAsia="Times New Roman"/>
                <w:lang w:val="en-US" w:eastAsia="en-US"/>
              </w:rPr>
            </w:pPr>
          </w:p>
        </w:tc>
        <w:tc>
          <w:tcPr>
            <w:tcW w:w="6440" w:type="dxa"/>
          </w:tcPr>
          <w:p w14:paraId="66750C83" w14:textId="57B4BBB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Multi-Layered Satellite Routing</w:t>
            </w:r>
          </w:p>
        </w:tc>
      </w:tr>
      <w:tr w:rsidR="00AC5985" w:rsidRPr="00AC5985" w14:paraId="0028230E" w14:textId="336DF0E8" w:rsidTr="00F4440C">
        <w:trPr>
          <w:trHeight w:val="288"/>
          <w:jc w:val="center"/>
        </w:trPr>
        <w:tc>
          <w:tcPr>
            <w:tcW w:w="1265" w:type="dxa"/>
            <w:shd w:val="clear" w:color="auto" w:fill="auto"/>
            <w:noWrap/>
            <w:vAlign w:val="bottom"/>
            <w:hideMark/>
          </w:tcPr>
          <w:p w14:paraId="1A3E8C4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6C97370F" w14:textId="77777777" w:rsidR="00AC5985" w:rsidRPr="00AC5985" w:rsidRDefault="00AC5985" w:rsidP="00F4440C">
            <w:pPr>
              <w:spacing w:after="0" w:line="300" w:lineRule="auto"/>
              <w:rPr>
                <w:rFonts w:eastAsia="Times New Roman"/>
                <w:lang w:val="en-US" w:eastAsia="en-US"/>
              </w:rPr>
            </w:pPr>
          </w:p>
        </w:tc>
        <w:tc>
          <w:tcPr>
            <w:tcW w:w="6440" w:type="dxa"/>
          </w:tcPr>
          <w:p w14:paraId="1BBFBCAA" w14:textId="465A6BD0" w:rsidR="00AC5985" w:rsidRPr="00AC5985" w:rsidRDefault="00001A17" w:rsidP="00F4440C">
            <w:pPr>
              <w:spacing w:after="0" w:line="300" w:lineRule="auto"/>
              <w:rPr>
                <w:rFonts w:eastAsia="Times New Roman"/>
                <w:lang w:val="en-US" w:eastAsia="en-US"/>
              </w:rPr>
            </w:pPr>
            <w:r>
              <w:rPr>
                <w:rFonts w:eastAsia="Times New Roman"/>
                <w:lang w:val="en-US" w:eastAsia="en-US"/>
              </w:rPr>
              <w:t>Delay Tolerant Network</w:t>
            </w:r>
          </w:p>
        </w:tc>
      </w:tr>
      <w:tr w:rsidR="00AC5985" w:rsidRPr="00AC5985" w14:paraId="61873760" w14:textId="25B58B12" w:rsidTr="00F4440C">
        <w:trPr>
          <w:trHeight w:val="288"/>
          <w:jc w:val="center"/>
        </w:trPr>
        <w:tc>
          <w:tcPr>
            <w:tcW w:w="1265" w:type="dxa"/>
            <w:shd w:val="clear" w:color="auto" w:fill="auto"/>
            <w:noWrap/>
            <w:vAlign w:val="bottom"/>
            <w:hideMark/>
          </w:tcPr>
          <w:p w14:paraId="1ED5731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7DAC996F" w14:textId="77777777" w:rsidR="00AC5985" w:rsidRPr="00AC5985" w:rsidRDefault="00AC5985" w:rsidP="00F4440C">
            <w:pPr>
              <w:spacing w:after="0" w:line="300" w:lineRule="auto"/>
              <w:rPr>
                <w:rFonts w:eastAsia="Times New Roman"/>
                <w:lang w:val="en-US" w:eastAsia="en-US"/>
              </w:rPr>
            </w:pPr>
          </w:p>
        </w:tc>
        <w:tc>
          <w:tcPr>
            <w:tcW w:w="6440" w:type="dxa"/>
          </w:tcPr>
          <w:p w14:paraId="40A4E5B0" w14:textId="10C6ABBD" w:rsidR="00AC5985" w:rsidRPr="00AC5985" w:rsidRDefault="00001A17" w:rsidP="00F4440C">
            <w:pPr>
              <w:spacing w:after="0" w:line="300" w:lineRule="auto"/>
              <w:rPr>
                <w:rFonts w:eastAsia="Times New Roman"/>
                <w:lang w:val="en-US" w:eastAsia="en-US"/>
              </w:rPr>
            </w:pPr>
            <w:r>
              <w:rPr>
                <w:rFonts w:eastAsia="Times New Roman"/>
                <w:lang w:val="en-US" w:eastAsia="en-US"/>
              </w:rPr>
              <w:t>Ground Master</w:t>
            </w:r>
          </w:p>
        </w:tc>
      </w:tr>
      <w:tr w:rsidR="00AC5985" w:rsidRPr="00AC5985" w14:paraId="612592B8" w14:textId="110C7AF7" w:rsidTr="00F4440C">
        <w:trPr>
          <w:trHeight w:val="288"/>
          <w:jc w:val="center"/>
        </w:trPr>
        <w:tc>
          <w:tcPr>
            <w:tcW w:w="1265" w:type="dxa"/>
            <w:shd w:val="clear" w:color="auto" w:fill="auto"/>
            <w:noWrap/>
            <w:vAlign w:val="bottom"/>
            <w:hideMark/>
          </w:tcPr>
          <w:p w14:paraId="1B64480D" w14:textId="1CB46020" w:rsidR="00AC5985" w:rsidRPr="00AC5985" w:rsidRDefault="00001A17" w:rsidP="00F4440C">
            <w:pPr>
              <w:spacing w:after="0" w:line="300" w:lineRule="auto"/>
              <w:rPr>
                <w:rFonts w:eastAsia="Times New Roman"/>
                <w:lang w:val="en-US" w:eastAsia="en-US"/>
              </w:rPr>
            </w:pPr>
            <w:r>
              <w:rPr>
                <w:rFonts w:eastAsia="Times New Roman"/>
                <w:lang w:val="en-US" w:eastAsia="en-US"/>
              </w:rPr>
              <w:lastRenderedPageBreak/>
              <w:t>D</w:t>
            </w:r>
            <w:r w:rsidR="00AC5985" w:rsidRPr="00AC5985">
              <w:rPr>
                <w:rFonts w:eastAsia="Times New Roman"/>
                <w:vertAlign w:val="superscript"/>
                <w:lang w:val="en-US" w:eastAsia="en-US"/>
              </w:rPr>
              <w:t>3</w:t>
            </w:r>
          </w:p>
        </w:tc>
        <w:tc>
          <w:tcPr>
            <w:tcW w:w="530" w:type="dxa"/>
            <w:shd w:val="clear" w:color="auto" w:fill="auto"/>
            <w:noWrap/>
            <w:vAlign w:val="bottom"/>
            <w:hideMark/>
          </w:tcPr>
          <w:p w14:paraId="712CDCF5" w14:textId="77777777" w:rsidR="00AC5985" w:rsidRPr="00AC5985" w:rsidRDefault="00AC5985" w:rsidP="00F4440C">
            <w:pPr>
              <w:spacing w:after="0" w:line="300" w:lineRule="auto"/>
              <w:rPr>
                <w:rFonts w:eastAsia="Times New Roman"/>
                <w:lang w:val="en-US" w:eastAsia="en-US"/>
              </w:rPr>
            </w:pPr>
          </w:p>
        </w:tc>
        <w:tc>
          <w:tcPr>
            <w:tcW w:w="6440" w:type="dxa"/>
          </w:tcPr>
          <w:p w14:paraId="26D60A08" w14:textId="0D3F9E47" w:rsidR="00AC5985" w:rsidRPr="00AC5985" w:rsidRDefault="00001A17" w:rsidP="00F4440C">
            <w:pPr>
              <w:spacing w:after="0" w:line="300" w:lineRule="auto"/>
              <w:rPr>
                <w:rFonts w:eastAsia="Times New Roman"/>
                <w:lang w:val="en-US" w:eastAsia="en-US"/>
              </w:rPr>
            </w:pPr>
            <w:r>
              <w:rPr>
                <w:rFonts w:eastAsia="Times New Roman"/>
                <w:lang w:val="en-US" w:eastAsia="en-US"/>
              </w:rPr>
              <w:t>DYMO Cubed</w:t>
            </w:r>
          </w:p>
        </w:tc>
      </w:tr>
      <w:tr w:rsidR="00AC5985" w:rsidRPr="00AC5985" w14:paraId="6EEAB269" w14:textId="7C4BA680" w:rsidTr="00F4440C">
        <w:trPr>
          <w:trHeight w:val="288"/>
          <w:jc w:val="center"/>
        </w:trPr>
        <w:tc>
          <w:tcPr>
            <w:tcW w:w="1265" w:type="dxa"/>
            <w:shd w:val="clear" w:color="auto" w:fill="auto"/>
            <w:noWrap/>
            <w:vAlign w:val="bottom"/>
            <w:hideMark/>
          </w:tcPr>
          <w:p w14:paraId="48BDB3B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797A9673" w14:textId="258DB74C" w:rsidR="00AC5985" w:rsidRPr="00AC5985" w:rsidRDefault="00AC5985" w:rsidP="00F4440C">
            <w:pPr>
              <w:spacing w:after="0" w:line="300" w:lineRule="auto"/>
              <w:rPr>
                <w:rFonts w:eastAsia="Times New Roman"/>
                <w:lang w:val="en-US" w:eastAsia="en-US"/>
              </w:rPr>
            </w:pPr>
          </w:p>
        </w:tc>
        <w:tc>
          <w:tcPr>
            <w:tcW w:w="6440" w:type="dxa"/>
          </w:tcPr>
          <w:p w14:paraId="7D3F7548" w14:textId="272D6A7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Amplitude Modulation</w:t>
            </w:r>
          </w:p>
        </w:tc>
      </w:tr>
      <w:tr w:rsidR="00AC5985" w:rsidRPr="00AC5985" w14:paraId="7F6404AC" w14:textId="068343DF" w:rsidTr="00F4440C">
        <w:trPr>
          <w:trHeight w:val="288"/>
          <w:jc w:val="center"/>
        </w:trPr>
        <w:tc>
          <w:tcPr>
            <w:tcW w:w="1265" w:type="dxa"/>
            <w:shd w:val="clear" w:color="auto" w:fill="auto"/>
            <w:noWrap/>
            <w:vAlign w:val="bottom"/>
            <w:hideMark/>
          </w:tcPr>
          <w:p w14:paraId="3CCB511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EF1DACE" w14:textId="77777777" w:rsidR="00AC5985" w:rsidRPr="00AC5985" w:rsidRDefault="00AC5985" w:rsidP="00F4440C">
            <w:pPr>
              <w:spacing w:after="0" w:line="300" w:lineRule="auto"/>
              <w:rPr>
                <w:rFonts w:eastAsia="Times New Roman"/>
                <w:lang w:val="en-US" w:eastAsia="en-US"/>
              </w:rPr>
            </w:pPr>
          </w:p>
        </w:tc>
        <w:tc>
          <w:tcPr>
            <w:tcW w:w="6440" w:type="dxa"/>
          </w:tcPr>
          <w:p w14:paraId="74CF6719" w14:textId="01769960" w:rsidR="00AC5985" w:rsidRPr="00AC5985" w:rsidRDefault="00001A17" w:rsidP="00F4440C">
            <w:pPr>
              <w:spacing w:after="0" w:line="300" w:lineRule="auto"/>
              <w:rPr>
                <w:rFonts w:eastAsia="Times New Roman"/>
                <w:lang w:val="en-US" w:eastAsia="en-US"/>
              </w:rPr>
            </w:pPr>
            <w:r>
              <w:rPr>
                <w:rFonts w:eastAsia="Times New Roman"/>
                <w:lang w:val="en-US" w:eastAsia="en-US"/>
              </w:rPr>
              <w:t>No Data</w:t>
            </w:r>
          </w:p>
        </w:tc>
      </w:tr>
      <w:tr w:rsidR="00AC5985" w:rsidRPr="00AC5985" w14:paraId="63828F35" w14:textId="53B326E9" w:rsidTr="00F4440C">
        <w:trPr>
          <w:trHeight w:val="288"/>
          <w:jc w:val="center"/>
        </w:trPr>
        <w:tc>
          <w:tcPr>
            <w:tcW w:w="1265" w:type="dxa"/>
            <w:shd w:val="clear" w:color="auto" w:fill="auto"/>
            <w:noWrap/>
            <w:vAlign w:val="bottom"/>
            <w:hideMark/>
          </w:tcPr>
          <w:p w14:paraId="3B1433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10E0FD8" w14:textId="77777777" w:rsidR="00AC5985" w:rsidRPr="00AC5985" w:rsidRDefault="00AC5985" w:rsidP="00F4440C">
            <w:pPr>
              <w:spacing w:after="0" w:line="300" w:lineRule="auto"/>
              <w:rPr>
                <w:rFonts w:eastAsia="Times New Roman"/>
                <w:lang w:val="en-US" w:eastAsia="en-US"/>
              </w:rPr>
            </w:pPr>
          </w:p>
        </w:tc>
        <w:tc>
          <w:tcPr>
            <w:tcW w:w="6440" w:type="dxa"/>
          </w:tcPr>
          <w:p w14:paraId="1AE8AA2A" w14:textId="58550D9B" w:rsidR="00AC5985" w:rsidRPr="00AC5985" w:rsidRDefault="00001A17" w:rsidP="00F4440C">
            <w:pPr>
              <w:spacing w:after="0" w:line="300" w:lineRule="auto"/>
              <w:rPr>
                <w:rFonts w:eastAsia="Times New Roman"/>
                <w:lang w:val="en-US" w:eastAsia="en-US"/>
              </w:rPr>
            </w:pPr>
            <w:r>
              <w:rPr>
                <w:rFonts w:eastAsia="Times New Roman"/>
                <w:lang w:val="en-US" w:eastAsia="en-US"/>
              </w:rPr>
              <w:t>Lightweight Multiple Access</w:t>
            </w:r>
          </w:p>
        </w:tc>
      </w:tr>
      <w:tr w:rsidR="00AC5985" w:rsidRPr="00AC5985" w14:paraId="41B243E7" w14:textId="6AD4C7D9" w:rsidTr="00F4440C">
        <w:trPr>
          <w:trHeight w:val="288"/>
          <w:jc w:val="center"/>
        </w:trPr>
        <w:tc>
          <w:tcPr>
            <w:tcW w:w="1265" w:type="dxa"/>
            <w:shd w:val="clear" w:color="auto" w:fill="auto"/>
            <w:noWrap/>
            <w:vAlign w:val="bottom"/>
            <w:hideMark/>
          </w:tcPr>
          <w:p w14:paraId="748791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22BCD7DF" w14:textId="29FD4688" w:rsidR="00AC5985" w:rsidRPr="00AC5985" w:rsidRDefault="00AC5985" w:rsidP="00F4440C">
            <w:pPr>
              <w:spacing w:after="0" w:line="300" w:lineRule="auto"/>
              <w:rPr>
                <w:rFonts w:eastAsia="Times New Roman"/>
                <w:lang w:val="en-US" w:eastAsia="en-US"/>
              </w:rPr>
            </w:pPr>
          </w:p>
        </w:tc>
        <w:tc>
          <w:tcPr>
            <w:tcW w:w="6440" w:type="dxa"/>
          </w:tcPr>
          <w:p w14:paraId="0003D1B0" w14:textId="009B833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Sequence Number</w:t>
            </w:r>
          </w:p>
        </w:tc>
      </w:tr>
      <w:tr w:rsidR="00AC5985" w:rsidRPr="00AC5985" w14:paraId="64088F39" w14:textId="2D8FF82C" w:rsidTr="00F4440C">
        <w:trPr>
          <w:trHeight w:val="288"/>
          <w:jc w:val="center"/>
        </w:trPr>
        <w:tc>
          <w:tcPr>
            <w:tcW w:w="1265" w:type="dxa"/>
            <w:shd w:val="clear" w:color="auto" w:fill="auto"/>
            <w:noWrap/>
            <w:vAlign w:val="bottom"/>
            <w:hideMark/>
          </w:tcPr>
          <w:p w14:paraId="6EE3D01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4B377D2" w14:textId="77777777" w:rsidR="00AC5985" w:rsidRPr="00AC5985" w:rsidRDefault="00AC5985" w:rsidP="00F4440C">
            <w:pPr>
              <w:spacing w:after="0" w:line="300" w:lineRule="auto"/>
              <w:rPr>
                <w:rFonts w:eastAsia="Times New Roman"/>
                <w:lang w:val="en-US" w:eastAsia="en-US"/>
              </w:rPr>
            </w:pPr>
          </w:p>
        </w:tc>
        <w:tc>
          <w:tcPr>
            <w:tcW w:w="6440" w:type="dxa"/>
          </w:tcPr>
          <w:p w14:paraId="07308269" w14:textId="2AD014BE" w:rsidR="00AC5985" w:rsidRPr="00AC5985" w:rsidRDefault="00083046" w:rsidP="00F4440C">
            <w:pPr>
              <w:spacing w:after="0" w:line="300" w:lineRule="auto"/>
              <w:rPr>
                <w:rFonts w:eastAsia="Times New Roman"/>
                <w:lang w:val="en-US" w:eastAsia="en-US"/>
              </w:rPr>
            </w:pPr>
            <w:r>
              <w:rPr>
                <w:rFonts w:eastAsia="Times New Roman"/>
                <w:lang w:val="en-US" w:eastAsia="en-US"/>
              </w:rPr>
              <w:t>Interf</w:t>
            </w:r>
            <w:r w:rsidR="00001A17">
              <w:rPr>
                <w:rFonts w:eastAsia="Times New Roman"/>
                <w:lang w:val="en-US" w:eastAsia="en-US"/>
              </w:rPr>
              <w:t>ace</w:t>
            </w:r>
          </w:p>
        </w:tc>
      </w:tr>
      <w:tr w:rsidR="00AC5985" w:rsidRPr="00AC5985" w14:paraId="33258AEC" w14:textId="6B07AFF3" w:rsidTr="00F4440C">
        <w:trPr>
          <w:trHeight w:val="288"/>
          <w:jc w:val="center"/>
        </w:trPr>
        <w:tc>
          <w:tcPr>
            <w:tcW w:w="1265" w:type="dxa"/>
            <w:shd w:val="clear" w:color="auto" w:fill="auto"/>
            <w:noWrap/>
            <w:vAlign w:val="bottom"/>
            <w:hideMark/>
          </w:tcPr>
          <w:p w14:paraId="376B790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310F4DB9" w14:textId="77777777" w:rsidR="00AC5985" w:rsidRPr="00AC5985" w:rsidRDefault="00AC5985" w:rsidP="00F4440C">
            <w:pPr>
              <w:spacing w:after="0" w:line="300" w:lineRule="auto"/>
              <w:rPr>
                <w:rFonts w:eastAsia="Times New Roman"/>
                <w:lang w:val="en-US" w:eastAsia="en-US"/>
              </w:rPr>
            </w:pPr>
          </w:p>
        </w:tc>
        <w:tc>
          <w:tcPr>
            <w:tcW w:w="6440" w:type="dxa"/>
          </w:tcPr>
          <w:p w14:paraId="20F5EF82" w14:textId="66888F7D"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AC5985" w:rsidRPr="00AC5985" w14:paraId="77BDA4CA" w14:textId="15F21197" w:rsidTr="00F4440C">
        <w:trPr>
          <w:trHeight w:val="288"/>
          <w:jc w:val="center"/>
        </w:trPr>
        <w:tc>
          <w:tcPr>
            <w:tcW w:w="1265" w:type="dxa"/>
            <w:shd w:val="clear" w:color="auto" w:fill="auto"/>
            <w:noWrap/>
            <w:vAlign w:val="bottom"/>
            <w:hideMark/>
          </w:tcPr>
          <w:p w14:paraId="424F5BF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798829EF" w14:textId="77777777" w:rsidR="00AC5985" w:rsidRPr="00AC5985" w:rsidRDefault="00AC5985" w:rsidP="00F4440C">
            <w:pPr>
              <w:spacing w:after="0" w:line="300" w:lineRule="auto"/>
              <w:rPr>
                <w:rFonts w:eastAsia="Times New Roman"/>
                <w:lang w:val="en-US" w:eastAsia="en-US"/>
              </w:rPr>
            </w:pPr>
          </w:p>
        </w:tc>
        <w:tc>
          <w:tcPr>
            <w:tcW w:w="6440" w:type="dxa"/>
          </w:tcPr>
          <w:p w14:paraId="02998CA6" w14:textId="6692558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Internet Protocol version 4</w:t>
            </w:r>
          </w:p>
        </w:tc>
      </w:tr>
      <w:tr w:rsidR="00AC5985" w:rsidRPr="00AC5985" w14:paraId="36957CDD" w14:textId="57B57805" w:rsidTr="00F4440C">
        <w:trPr>
          <w:trHeight w:val="288"/>
          <w:jc w:val="center"/>
        </w:trPr>
        <w:tc>
          <w:tcPr>
            <w:tcW w:w="1265" w:type="dxa"/>
            <w:shd w:val="clear" w:color="auto" w:fill="auto"/>
            <w:noWrap/>
            <w:vAlign w:val="bottom"/>
            <w:hideMark/>
          </w:tcPr>
          <w:p w14:paraId="4167DA0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8246076" w14:textId="77777777" w:rsidR="00AC5985" w:rsidRPr="00AC5985" w:rsidRDefault="00AC5985" w:rsidP="00F4440C">
            <w:pPr>
              <w:spacing w:after="0" w:line="300" w:lineRule="auto"/>
              <w:rPr>
                <w:rFonts w:eastAsia="Times New Roman"/>
                <w:lang w:val="en-US" w:eastAsia="en-US"/>
              </w:rPr>
            </w:pPr>
          </w:p>
        </w:tc>
        <w:tc>
          <w:tcPr>
            <w:tcW w:w="6440" w:type="dxa"/>
          </w:tcPr>
          <w:p w14:paraId="67CA4F1A" w14:textId="3A23010B" w:rsidR="00AC5985" w:rsidRPr="007E1249" w:rsidRDefault="00001A17" w:rsidP="00F4440C">
            <w:pPr>
              <w:spacing w:after="0" w:line="300" w:lineRule="auto"/>
              <w:rPr>
                <w:rFonts w:eastAsia="Times New Roman"/>
                <w:lang w:val="en-US" w:eastAsia="en-US"/>
              </w:rPr>
            </w:pPr>
            <w:r>
              <w:rPr>
                <w:rFonts w:eastAsia="Times New Roman"/>
                <w:lang w:val="en-US" w:eastAsia="en-US"/>
              </w:rPr>
              <w:t>Wireless Local Area Network</w:t>
            </w:r>
          </w:p>
        </w:tc>
      </w:tr>
      <w:tr w:rsidR="00AC5985" w:rsidRPr="00AC5985" w14:paraId="6144F5AE" w14:textId="57498FE1" w:rsidTr="00F4440C">
        <w:trPr>
          <w:trHeight w:val="288"/>
          <w:jc w:val="center"/>
        </w:trPr>
        <w:tc>
          <w:tcPr>
            <w:tcW w:w="1265" w:type="dxa"/>
            <w:shd w:val="clear" w:color="auto" w:fill="auto"/>
            <w:noWrap/>
            <w:vAlign w:val="bottom"/>
            <w:hideMark/>
          </w:tcPr>
          <w:p w14:paraId="1FE3F6A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0779A894" w14:textId="77777777" w:rsidR="00AC5985" w:rsidRPr="00AC5985" w:rsidRDefault="00AC5985" w:rsidP="00F4440C">
            <w:pPr>
              <w:spacing w:after="0" w:line="300" w:lineRule="auto"/>
              <w:rPr>
                <w:rFonts w:eastAsia="Times New Roman"/>
                <w:lang w:val="en-US" w:eastAsia="en-US"/>
              </w:rPr>
            </w:pPr>
          </w:p>
        </w:tc>
        <w:tc>
          <w:tcPr>
            <w:tcW w:w="6440" w:type="dxa"/>
          </w:tcPr>
          <w:p w14:paraId="3C21991C" w14:textId="063AADFA" w:rsidR="00AC5985" w:rsidRPr="00AC5985" w:rsidRDefault="00083046" w:rsidP="00F4440C">
            <w:pPr>
              <w:spacing w:after="0" w:line="300" w:lineRule="auto"/>
              <w:rPr>
                <w:rFonts w:eastAsia="Times New Roman"/>
                <w:lang w:val="en-US" w:eastAsia="en-US"/>
              </w:rPr>
            </w:pPr>
            <w:r>
              <w:rPr>
                <w:rFonts w:eastAsia="Times New Roman"/>
                <w:lang w:val="en-US" w:eastAsia="en-US"/>
              </w:rPr>
              <w:t>Network Interfac</w:t>
            </w:r>
            <w:r w:rsidR="00001A17">
              <w:rPr>
                <w:rFonts w:eastAsia="Times New Roman"/>
                <w:lang w:val="en-US" w:eastAsia="en-US"/>
              </w:rPr>
              <w:t>e</w:t>
            </w:r>
          </w:p>
        </w:tc>
      </w:tr>
      <w:tr w:rsidR="00AC5985" w:rsidRPr="00AC5985" w14:paraId="520D1E67" w14:textId="6FFB9000" w:rsidTr="00F4440C">
        <w:trPr>
          <w:trHeight w:val="288"/>
          <w:jc w:val="center"/>
        </w:trPr>
        <w:tc>
          <w:tcPr>
            <w:tcW w:w="1265" w:type="dxa"/>
            <w:shd w:val="clear" w:color="auto" w:fill="auto"/>
            <w:noWrap/>
            <w:vAlign w:val="bottom"/>
            <w:hideMark/>
          </w:tcPr>
          <w:p w14:paraId="468D0B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D91EBBB" w14:textId="6787246B" w:rsidR="00AC5985" w:rsidRPr="00AC5985" w:rsidRDefault="00AC5985" w:rsidP="00F4440C">
            <w:pPr>
              <w:spacing w:after="0" w:line="300" w:lineRule="auto"/>
              <w:rPr>
                <w:rFonts w:eastAsia="Times New Roman"/>
                <w:lang w:val="en-US" w:eastAsia="en-US"/>
              </w:rPr>
            </w:pPr>
          </w:p>
        </w:tc>
        <w:tc>
          <w:tcPr>
            <w:tcW w:w="6440" w:type="dxa"/>
          </w:tcPr>
          <w:p w14:paraId="20D03F1F" w14:textId="188376B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Internet Engineering Task Force</w:t>
            </w:r>
          </w:p>
        </w:tc>
      </w:tr>
      <w:tr w:rsidR="00AC5985" w:rsidRPr="00AC5985" w14:paraId="3DE4CDDF" w14:textId="70124A1F" w:rsidTr="00F4440C">
        <w:trPr>
          <w:trHeight w:val="288"/>
          <w:jc w:val="center"/>
        </w:trPr>
        <w:tc>
          <w:tcPr>
            <w:tcW w:w="1265" w:type="dxa"/>
            <w:shd w:val="clear" w:color="auto" w:fill="auto"/>
            <w:noWrap/>
            <w:vAlign w:val="bottom"/>
            <w:hideMark/>
          </w:tcPr>
          <w:p w14:paraId="5C543B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267A5392" w14:textId="77777777" w:rsidR="00AC5985" w:rsidRPr="00AC5985" w:rsidRDefault="00AC5985" w:rsidP="00F4440C">
            <w:pPr>
              <w:spacing w:after="0" w:line="300" w:lineRule="auto"/>
              <w:rPr>
                <w:rFonts w:eastAsia="Times New Roman"/>
                <w:lang w:val="en-US" w:eastAsia="en-US"/>
              </w:rPr>
            </w:pPr>
          </w:p>
        </w:tc>
        <w:tc>
          <w:tcPr>
            <w:tcW w:w="6440" w:type="dxa"/>
          </w:tcPr>
          <w:p w14:paraId="08B27A81" w14:textId="09DBA334" w:rsidR="00AC5985" w:rsidRPr="00AC5985" w:rsidRDefault="00F4440C" w:rsidP="00F4440C">
            <w:pPr>
              <w:spacing w:after="0" w:line="300" w:lineRule="auto"/>
              <w:rPr>
                <w:rFonts w:eastAsia="Times New Roman"/>
                <w:lang w:val="en-US" w:eastAsia="en-US"/>
              </w:rPr>
            </w:pPr>
            <w:r>
              <w:rPr>
                <w:rFonts w:eastAsia="Times New Roman"/>
                <w:lang w:val="en-US" w:eastAsia="en-US"/>
              </w:rPr>
              <w:t>Energy Rank</w:t>
            </w:r>
          </w:p>
        </w:tc>
      </w:tr>
      <w:tr w:rsidR="00AC5985" w:rsidRPr="00AC5985" w14:paraId="23F8C6DC" w14:textId="4212686D" w:rsidTr="00F4440C">
        <w:trPr>
          <w:trHeight w:val="288"/>
          <w:jc w:val="center"/>
        </w:trPr>
        <w:tc>
          <w:tcPr>
            <w:tcW w:w="1265" w:type="dxa"/>
            <w:shd w:val="clear" w:color="auto" w:fill="auto"/>
            <w:noWrap/>
            <w:vAlign w:val="bottom"/>
            <w:hideMark/>
          </w:tcPr>
          <w:p w14:paraId="0DBAC8F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51BB92BA" w14:textId="77777777" w:rsidR="00AC5985" w:rsidRPr="00AC5985" w:rsidRDefault="00AC5985" w:rsidP="00F4440C">
            <w:pPr>
              <w:spacing w:after="0" w:line="300" w:lineRule="auto"/>
              <w:rPr>
                <w:rFonts w:eastAsia="Times New Roman"/>
                <w:lang w:val="en-US" w:eastAsia="en-US"/>
              </w:rPr>
            </w:pPr>
          </w:p>
        </w:tc>
        <w:tc>
          <w:tcPr>
            <w:tcW w:w="6440" w:type="dxa"/>
          </w:tcPr>
          <w:p w14:paraId="573CF4F7" w14:textId="73207595" w:rsidR="00AC5985" w:rsidRPr="00AC5985" w:rsidRDefault="00F4440C" w:rsidP="00F4440C">
            <w:pPr>
              <w:spacing w:after="0" w:line="300" w:lineRule="auto"/>
              <w:rPr>
                <w:rFonts w:eastAsia="Times New Roman"/>
                <w:lang w:val="en-US" w:eastAsia="en-US"/>
              </w:rPr>
            </w:pPr>
            <w:r>
              <w:rPr>
                <w:rFonts w:eastAsia="Times New Roman"/>
                <w:lang w:val="en-US" w:eastAsia="en-US"/>
              </w:rPr>
              <w:t>Network Simulator - 3</w:t>
            </w:r>
          </w:p>
        </w:tc>
      </w:tr>
      <w:tr w:rsidR="00AC5985" w:rsidRPr="00AC5985" w14:paraId="65688649" w14:textId="588E79A0" w:rsidTr="00F4440C">
        <w:trPr>
          <w:trHeight w:val="288"/>
          <w:jc w:val="center"/>
        </w:trPr>
        <w:tc>
          <w:tcPr>
            <w:tcW w:w="1265" w:type="dxa"/>
            <w:shd w:val="clear" w:color="auto" w:fill="auto"/>
            <w:noWrap/>
            <w:vAlign w:val="bottom"/>
            <w:hideMark/>
          </w:tcPr>
          <w:p w14:paraId="536A432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19F19EDF" w14:textId="1AC6B068" w:rsidR="00AC5985" w:rsidRPr="00AC5985" w:rsidRDefault="00AC5985" w:rsidP="00F4440C">
            <w:pPr>
              <w:spacing w:after="0" w:line="300" w:lineRule="auto"/>
              <w:rPr>
                <w:rFonts w:eastAsia="Times New Roman"/>
                <w:lang w:val="en-US" w:eastAsia="en-US"/>
              </w:rPr>
            </w:pPr>
          </w:p>
        </w:tc>
        <w:tc>
          <w:tcPr>
            <w:tcW w:w="6440" w:type="dxa"/>
          </w:tcPr>
          <w:p w14:paraId="6CDCDD6B" w14:textId="106F218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Greedy Perimeter Stateless Routing</w:t>
            </w:r>
          </w:p>
        </w:tc>
      </w:tr>
    </w:tbl>
    <w:p w14:paraId="40C46CCF" w14:textId="43E04715" w:rsidR="009044AF" w:rsidRDefault="009044AF" w:rsidP="00690D8C">
      <w:pPr>
        <w:sectPr w:rsidR="009044AF" w:rsidSect="006B04C1">
          <w:footerReference w:type="default" r:id="rId10"/>
          <w:type w:val="continuous"/>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7" w:name="_Toc482620965"/>
      <w:bookmarkEnd w:id="6"/>
      <w:r>
        <w:lastRenderedPageBreak/>
        <w:t>Introduction</w:t>
      </w:r>
      <w:bookmarkEnd w:id="7"/>
    </w:p>
    <w:p w14:paraId="16ED3677" w14:textId="6E9CF951"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526F84D5"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59860BC7" w:rsidR="00EA097E" w:rsidRDefault="003258E0" w:rsidP="00D93C62">
      <w:pPr>
        <w:pStyle w:val="Centered"/>
      </w:pPr>
      <w:r>
        <w:rPr>
          <w:noProof/>
        </w:rPr>
        <w:lastRenderedPageBreak/>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0.9pt;height:298.15pt">
            <v:imagedata r:id="rId11" o:title="download"/>
          </v:shape>
        </w:pict>
      </w:r>
    </w:p>
    <w:p w14:paraId="5F3B7657" w14:textId="01B7670C" w:rsidR="00EA097E" w:rsidRPr="00EA097E" w:rsidRDefault="00EA097E" w:rsidP="00362833">
      <w:pPr>
        <w:pStyle w:val="Figurecaption"/>
      </w:pPr>
      <w:bookmarkStart w:id="8" w:name="_Ref480373065"/>
      <w:bookmarkStart w:id="9" w:name="_Toc482621047"/>
      <w:r>
        <w:t xml:space="preserve">Figure </w:t>
      </w:r>
      <w:r w:rsidR="00901AD3">
        <w:fldChar w:fldCharType="begin"/>
      </w:r>
      <w:r w:rsidR="00901AD3">
        <w:instrText xml:space="preserve"> SEQ Figure \* ARABIC </w:instrText>
      </w:r>
      <w:r w:rsidR="00901AD3">
        <w:fldChar w:fldCharType="separate"/>
      </w:r>
      <w:r w:rsidR="00951E12">
        <w:rPr>
          <w:noProof/>
        </w:rPr>
        <w:t>1</w:t>
      </w:r>
      <w:r w:rsidR="00901AD3">
        <w:rPr>
          <w:noProof/>
        </w:rPr>
        <w:fldChar w:fldCharType="end"/>
      </w:r>
      <w:bookmarkEnd w:id="8"/>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9"/>
    </w:p>
    <w:p w14:paraId="763DC792" w14:textId="6651BB8A"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951E12">
        <w:t xml:space="preserve">Figure </w:t>
      </w:r>
      <w:r w:rsidR="00951E12">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command and data handling (C&amp;DH)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w:t>
      </w:r>
      <w:r w:rsidR="003F446A">
        <w:lastRenderedPageBreak/>
        <w:t xml:space="preserve">‘payload’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5610AC42"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951E12">
        <w:t xml:space="preserve">Figure </w:t>
      </w:r>
      <w:r w:rsidR="00951E12">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3C370849"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w:t>
      </w:r>
      <w:r w:rsidR="00AE7090">
        <w:lastRenderedPageBreak/>
        <w:t xml:space="preserve">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951E12">
        <w:t xml:space="preserve">Figure </w:t>
      </w:r>
      <w:r w:rsidR="00951E12">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52EAE5CB" w:rsidR="00466DC4" w:rsidRDefault="00A27E0A" w:rsidP="00D93C62">
      <w:pPr>
        <w:pStyle w:val="Centered"/>
      </w:pPr>
      <w:r>
        <w:pict w14:anchorId="6D63C80F">
          <v:shape id="_x0000_i1027" type="#_x0000_t75" style="width:226.6pt;height:200.75pt">
            <v:imagedata r:id="rId12" o:title="EDSN Overview" croptop="170f" cropleft="-986f"/>
          </v:shape>
        </w:pict>
      </w:r>
    </w:p>
    <w:p w14:paraId="5F39D22A" w14:textId="155B4856" w:rsidR="00466DC4" w:rsidRDefault="00466DC4" w:rsidP="00362833">
      <w:pPr>
        <w:pStyle w:val="Figurecaption"/>
      </w:pPr>
      <w:bookmarkStart w:id="10" w:name="_Ref480373241"/>
      <w:bookmarkStart w:id="11" w:name="_Ref481853334"/>
      <w:bookmarkStart w:id="12" w:name="_Toc482621048"/>
      <w:r>
        <w:t xml:space="preserve">Figure </w:t>
      </w:r>
      <w:r w:rsidR="00901AD3">
        <w:fldChar w:fldCharType="begin"/>
      </w:r>
      <w:r w:rsidR="00901AD3">
        <w:instrText xml:space="preserve"> SEQ Figure \* ARABIC </w:instrText>
      </w:r>
      <w:r w:rsidR="00901AD3">
        <w:fldChar w:fldCharType="separate"/>
      </w:r>
      <w:r w:rsidR="00951E12">
        <w:rPr>
          <w:noProof/>
        </w:rPr>
        <w:t>2</w:t>
      </w:r>
      <w:r w:rsidR="00901AD3">
        <w:rPr>
          <w:noProof/>
        </w:rPr>
        <w:fldChar w:fldCharType="end"/>
      </w:r>
      <w:bookmarkEnd w:id="10"/>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1"/>
      <w:bookmarkEnd w:id="12"/>
    </w:p>
    <w:p w14:paraId="07A9E9E5" w14:textId="509BF1E3"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3" w:name="_Toc482620966"/>
      <w:r>
        <w:lastRenderedPageBreak/>
        <w:t>Objectives</w:t>
      </w:r>
      <w:bookmarkEnd w:id="13"/>
    </w:p>
    <w:p w14:paraId="1EED7343" w14:textId="5642EBAA"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7C6316">
        <w:t xml:space="preserve"> in the context of the PvTP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D30362">
        <w:t xml:space="preserve"> </w:t>
      </w:r>
      <w:r w:rsidR="00405514">
        <w:t>mission</w:t>
      </w:r>
      <w:r w:rsidR="00D60AC0">
        <w:t>.</w:t>
      </w:r>
    </w:p>
    <w:p w14:paraId="1E792ED6" w14:textId="059698AD"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 This work</w:t>
      </w:r>
      <w:r w:rsidR="001D26C8">
        <w:t xml:space="preserve"> ass</w:t>
      </w:r>
      <w:r w:rsidR="004456DF">
        <w:t>umes</w:t>
      </w:r>
      <w:r w:rsidR="001D26C8">
        <w:t xml:space="preserve">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 xml:space="preserve">and/or a better window of opportunity for S2G </w:t>
      </w:r>
      <w:r w:rsidR="005479EE">
        <w:lastRenderedPageBreak/>
        <w:t>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05BFADF8"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Default="00C410E9" w:rsidP="00C410E9">
      <w:pPr>
        <w:pStyle w:val="Heading2"/>
      </w:pPr>
      <w:bookmarkStart w:id="14" w:name="_Ref481848535"/>
      <w:bookmarkStart w:id="15" w:name="_Toc482620967"/>
      <w:r>
        <w:lastRenderedPageBreak/>
        <w:t>Hypothetical Mission</w:t>
      </w:r>
      <w:bookmarkEnd w:id="14"/>
      <w:bookmarkEnd w:id="15"/>
    </w:p>
    <w:p w14:paraId="7019D27E" w14:textId="34A720C5" w:rsidR="005651B6" w:rsidRDefault="003258E0" w:rsidP="005651B6">
      <w:pPr>
        <w:pStyle w:val="Centered"/>
        <w:keepNext/>
      </w:pPr>
      <w:r>
        <w:pict w14:anchorId="3310723B">
          <v:shape id="_x0000_i1028" type="#_x0000_t75" style="width:252.45pt;height:314.75pt">
            <v:imagedata r:id="rId13" o:title="Hypothetical Mission"/>
          </v:shape>
        </w:pict>
      </w:r>
    </w:p>
    <w:p w14:paraId="4CF1711E" w14:textId="5834B7C4" w:rsidR="005651B6" w:rsidRDefault="005651B6" w:rsidP="005651B6">
      <w:pPr>
        <w:pStyle w:val="Figurecaption"/>
      </w:pPr>
      <w:bookmarkStart w:id="16" w:name="_Ref481852278"/>
      <w:bookmarkStart w:id="17" w:name="_Toc482621049"/>
      <w:r>
        <w:t xml:space="preserve">Figure </w:t>
      </w:r>
      <w:r>
        <w:fldChar w:fldCharType="begin"/>
      </w:r>
      <w:r>
        <w:instrText xml:space="preserve"> SEQ Figure \* ARABIC </w:instrText>
      </w:r>
      <w:r>
        <w:fldChar w:fldCharType="separate"/>
      </w:r>
      <w:r w:rsidR="00951E12">
        <w:rPr>
          <w:noProof/>
        </w:rPr>
        <w:t>3</w:t>
      </w:r>
      <w:r>
        <w:fldChar w:fldCharType="end"/>
      </w:r>
      <w:bookmarkEnd w:id="16"/>
      <w:r w:rsidR="00623D71">
        <w:t>.</w:t>
      </w:r>
      <w:r>
        <w:t xml:space="preserve"> </w:t>
      </w:r>
      <w:r w:rsidR="00F04195">
        <w:t>The CubeSats and ground station of the hypothetical as viewed from a higher orbit looking down upon the Earth’s surface. The CubeSats are assumed to have an orbital altitude of 500km.</w:t>
      </w:r>
      <w:bookmarkEnd w:id="17"/>
      <w:r w:rsidR="00F04195">
        <w:t xml:space="preserve"> </w:t>
      </w:r>
    </w:p>
    <w:p w14:paraId="43BF4A5D" w14:textId="7314F5C6"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951E12">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lastRenderedPageBreak/>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56848AB8"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951E12">
        <w:t xml:space="preserve">Figure </w:t>
      </w:r>
      <w:r w:rsidR="00951E12">
        <w:rPr>
          <w:noProof/>
        </w:rPr>
        <w:t>3</w:t>
      </w:r>
      <w:r w:rsidR="00F04195">
        <w:fldChar w:fldCharType="end"/>
      </w:r>
      <w:r>
        <w:t>)</w:t>
      </w:r>
    </w:p>
    <w:p w14:paraId="4E2AC148" w14:textId="23DB22B1"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9B64FB">
        <w:t xml:space="preserve"> constant </w:t>
      </w:r>
      <w:r>
        <w:t>(</w:t>
      </w:r>
      <w:r w:rsidR="00F04195">
        <w:fldChar w:fldCharType="begin"/>
      </w:r>
      <w:r w:rsidR="00F04195">
        <w:instrText xml:space="preserve"> REF _Ref481852278 \h </w:instrText>
      </w:r>
      <w:r w:rsidR="00F04195">
        <w:fldChar w:fldCharType="separate"/>
      </w:r>
      <w:r w:rsidR="00951E12">
        <w:t xml:space="preserve">Figure </w:t>
      </w:r>
      <w:r w:rsidR="00951E12">
        <w:rPr>
          <w:noProof/>
        </w:rPr>
        <w:t>3</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5622F3A0"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951E12">
        <w:t xml:space="preserve">Figure </w:t>
      </w:r>
      <w:r w:rsidR="00951E12">
        <w:rPr>
          <w:noProof/>
        </w:rPr>
        <w:t>3</w:t>
      </w:r>
      <w:r w:rsidR="00F04195">
        <w:fldChar w:fldCharType="end"/>
      </w:r>
      <w:r>
        <w:t>)</w:t>
      </w:r>
    </w:p>
    <w:p w14:paraId="6E3E9CB5" w14:textId="4BDC431D"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951E12">
        <w:t xml:space="preserve">Figure </w:t>
      </w:r>
      <w:r w:rsidR="00951E12">
        <w:rPr>
          <w:noProof/>
        </w:rPr>
        <w:t>3</w:t>
      </w:r>
      <w:r>
        <w:fldChar w:fldCharType="end"/>
      </w:r>
      <w:r w:rsidR="005651B6">
        <w:t>)</w:t>
      </w:r>
    </w:p>
    <w:p w14:paraId="0835407F" w14:textId="5F00B431" w:rsidR="00C40FF8" w:rsidRPr="00C40FF8" w:rsidRDefault="00C40FF8" w:rsidP="00362833">
      <w:pPr>
        <w:pStyle w:val="Heading2"/>
      </w:pPr>
      <w:bookmarkStart w:id="18" w:name="_Toc482620968"/>
      <w:r>
        <w:t>Thesis Structure</w:t>
      </w:r>
      <w:bookmarkEnd w:id="18"/>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33172F80"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w:t>
      </w:r>
      <w:r w:rsidR="00091E72">
        <w:lastRenderedPageBreak/>
        <w:t xml:space="preserve">further in </w:t>
      </w:r>
      <w:r w:rsidR="003F4457">
        <w:t>Chapter 4. C</w:t>
      </w:r>
      <w:r w:rsidR="00091E72">
        <w:t>hapter</w:t>
      </w:r>
      <w:r w:rsidR="003F4457">
        <w:t xml:space="preserve"> 3</w:t>
      </w:r>
      <w:r w:rsidR="00091E72">
        <w:t xml:space="preserve"> presents </w:t>
      </w:r>
      <w:r w:rsidR="003F4457">
        <w:t>details</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3B667AEF"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w:t>
      </w:r>
      <w:r w:rsidR="003F4457">
        <w:t>proposed</w:t>
      </w:r>
      <w:r w:rsidR="00920D77">
        <w:t xml:space="preserve"> future work</w:t>
      </w:r>
      <w:r w:rsidR="003F4457">
        <w:t xml:space="preserve"> in several</w:t>
      </w:r>
      <w:r w:rsidR="00920D77">
        <w:t xml:space="preserve"> </w:t>
      </w:r>
      <w:r w:rsidR="003F4457">
        <w:t>areas related to this work</w:t>
      </w:r>
      <w:r w:rsidR="00920D77">
        <w:t>.</w:t>
      </w:r>
    </w:p>
    <w:p w14:paraId="0DB4BC98" w14:textId="202F9C77" w:rsidR="00B6274B" w:rsidRDefault="00C40FF8" w:rsidP="00362833">
      <w:pPr>
        <w:pStyle w:val="Heading1"/>
      </w:pPr>
      <w:bookmarkStart w:id="19" w:name="_Toc482620969"/>
      <w:r w:rsidRPr="00603952">
        <w:rPr>
          <w:sz w:val="40"/>
        </w:rPr>
        <w:lastRenderedPageBreak/>
        <w:t>State</w:t>
      </w:r>
      <w:r>
        <w:t xml:space="preserve"> of the Art</w:t>
      </w:r>
      <w:bookmarkEnd w:id="19"/>
    </w:p>
    <w:p w14:paraId="5455AA71" w14:textId="753A24A8" w:rsidR="001D01AA" w:rsidRDefault="008E2C33" w:rsidP="00362833">
      <w:r>
        <w:t>Review of l</w:t>
      </w:r>
      <w:r w:rsidR="00DE1143" w:rsidRPr="00DE1143">
        <w:t>ite</w:t>
      </w:r>
      <w:r w:rsidR="00764DB4">
        <w:t xml:space="preserve">rature informing this work </w:t>
      </w:r>
      <w:r>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t>exploration</w:t>
      </w:r>
      <w:r w:rsidR="00C27DCE">
        <w:t xml:space="preserve"> of</w:t>
      </w:r>
      <w:r w:rsidR="00764DB4">
        <w:t xml:space="preserve"> relevant terrestrial communication technologies</w:t>
      </w:r>
      <w:r>
        <w:t xml:space="preserve"> with a focus</w:t>
      </w:r>
      <w:r w:rsidR="00A05761">
        <w:t xml:space="preserve"> on Wireless Sensor Networks (WSNs) and Mobile Ad-Hoc Networks (MANETs)</w:t>
      </w:r>
      <w:r w:rsidR="00E52808">
        <w:t>. Detailing relevant terrestrial technology provides</w:t>
      </w:r>
      <w:r w:rsidR="00764DB4">
        <w:t xml:space="preserve"> important context for the following section on CubeSat com</w:t>
      </w:r>
      <w:r w:rsidR="00E52808">
        <w:t xml:space="preserve">munications. This final </w:t>
      </w:r>
      <w:r w:rsidR="005F3838">
        <w:t>major</w:t>
      </w:r>
      <w:r w:rsidR="00E52808">
        <w:t xml:space="preserve"> section seeks to </w:t>
      </w:r>
      <w:r>
        <w:t>examine</w:t>
      </w:r>
      <w:r w:rsidR="00E52808">
        <w:t xml:space="preserve">, in depth, examples of the latest proposed approaches to CubeSat communications. </w:t>
      </w:r>
      <w:r w:rsidR="004456DF">
        <w:t>Finally,</w:t>
      </w:r>
      <w:r w:rsidR="00D83129">
        <w:t xml:space="preserve">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 xml:space="preserve">work proposes two </w:t>
      </w:r>
      <w:r w:rsidR="008E2C33">
        <w:t>protocols, one MAC protocol within the data l</w:t>
      </w:r>
      <w:r w:rsidR="005F3838">
        <w:t>ink layer and</w:t>
      </w:r>
      <w:r w:rsidR="008E2C33">
        <w:t xml:space="preserve"> a routing protocol within the n</w:t>
      </w:r>
      <w:r w:rsidR="005F3838">
        <w:t>etwork layer.</w:t>
      </w:r>
    </w:p>
    <w:p w14:paraId="662AA94C" w14:textId="156D9185" w:rsidR="00674D01" w:rsidRPr="00970517" w:rsidRDefault="00674D01" w:rsidP="00362833">
      <w:r w:rsidRPr="00674D01">
        <w:t xml:space="preserve">This </w:t>
      </w:r>
      <w:r w:rsidR="008E2C33">
        <w:t>following section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0" w:name="_Toc482620970"/>
      <w:r>
        <w:t>CubeSats</w:t>
      </w:r>
      <w:bookmarkEnd w:id="20"/>
    </w:p>
    <w:p w14:paraId="52A69BCF" w14:textId="0BB821D7"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r w:rsidR="004740B2">
        <w:t xml:space="preserve"> </w:t>
      </w:r>
      <w:r w:rsidR="0038445F">
        <w:t xml:space="preserve"> </w:t>
      </w:r>
    </w:p>
    <w:p w14:paraId="5CB43634" w14:textId="3E716687"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t xml:space="preserve"> 2011. </w:t>
      </w:r>
      <w:r w:rsidR="00CB592D">
        <w:t>As discussed, t</w:t>
      </w:r>
      <w:r w:rsidR="00F32AC5">
        <w:t>his</w:t>
      </w:r>
      <w:r w:rsidR="0038445F">
        <w:t xml:space="preserve"> </w:t>
      </w:r>
      <w:r w:rsidR="0038445F">
        <w:lastRenderedPageBreak/>
        <w:t>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4DD3CCFA" w:rsidR="00F32AC5" w:rsidRDefault="00F32AC5" w:rsidP="00362833">
      <w:r>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3E95DB36" w:rsidR="00245816" w:rsidRDefault="003736FD" w:rsidP="00362833">
      <w:r>
        <w:t xml:space="preserve">Unsurprisingly, </w:t>
      </w:r>
      <w:r w:rsidR="00384D57">
        <w:t>the core motivation</w:t>
      </w:r>
      <w:r>
        <w:t xml:space="preserve"> behind t</w:t>
      </w:r>
      <w:r w:rsidR="00F02214">
        <w:t>he recent popularity of CubeSat missions is</w:t>
      </w:r>
      <w:r>
        <w:t xml:space="preserve"> </w:t>
      </w:r>
      <w:r w:rsidR="00516A5B">
        <w:t xml:space="preserve">their </w:t>
      </w:r>
      <w:r>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4C6C2875"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w:t>
      </w:r>
      <w:r w:rsidR="00516A5B">
        <w:t xml:space="preserve"> Dr.</w:t>
      </w:r>
      <w:r w:rsidR="00CD51D4">
        <w:t xml:space="preserve"> Puig-Suari at the </w:t>
      </w:r>
      <w:r w:rsidR="00CD51D4" w:rsidRPr="00CD51D4">
        <w:t>California Polytechnic State University</w:t>
      </w:r>
      <w:r w:rsidR="00CD51D4">
        <w:t xml:space="preserve"> (CalPoly)</w:t>
      </w:r>
      <w:r w:rsidR="004A6D01">
        <w:t>,</w:t>
      </w:r>
      <w:r w:rsidR="00CD51D4">
        <w:t xml:space="preserve"> have </w:t>
      </w:r>
      <w:r w:rsidR="00F02214">
        <w:t xml:space="preserve">advanced the domain through the specification </w:t>
      </w:r>
      <w:r w:rsidR="004456DF">
        <w:t xml:space="preserve">several </w:t>
      </w:r>
      <w:r>
        <w:t>pseudo-standards</w:t>
      </w:r>
      <w:r w:rsidR="00CD51D4">
        <w:t>. Cruciall</w:t>
      </w:r>
      <w:r w:rsidR="00AB5B3F">
        <w:t>y,</w:t>
      </w:r>
      <w:r w:rsidR="00F02214">
        <w:t xml:space="preserve"> researchers at</w:t>
      </w:r>
      <w:r w:rsidR="00AB5B3F">
        <w:t xml:space="preserve"> CalPoly le</w:t>
      </w:r>
      <w:r w:rsidR="00CD51D4">
        <w:t xml:space="preserve">d the development and design of </w:t>
      </w:r>
      <w:r w:rsidR="00516A5B">
        <w:lastRenderedPageBreak/>
        <w:t>pseudo-</w:t>
      </w:r>
      <w:r w:rsidR="00CD51D4">
        <w:t xml:space="preserve">standard CubeSat deployers </w:t>
      </w:r>
      <w:r w:rsidR="00CD51D4">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951E12">
        <w:rPr>
          <w:noProof/>
        </w:rPr>
        <w:t>[32]</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951E12">
        <w:t xml:space="preserve">Figure </w:t>
      </w:r>
      <w:r w:rsidR="00951E12">
        <w:rPr>
          <w:noProof/>
        </w:rPr>
        <w:t>4</w:t>
      </w:r>
      <w:r w:rsidR="0040745F">
        <w:fldChar w:fldCharType="end"/>
      </w:r>
      <w:r w:rsidR="0040745F">
        <w:t>)</w:t>
      </w:r>
      <w:r>
        <w:t xml:space="preserve">.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951E12">
        <w:rPr>
          <w:noProof/>
        </w:rPr>
        <w:t>[33]</w:t>
      </w:r>
      <w:r>
        <w:fldChar w:fldCharType="end"/>
      </w:r>
      <w:r>
        <w:t>. Recen</w:t>
      </w:r>
      <w:r w:rsidR="00E61608">
        <w:t>tly, “OpenOrbiter”</w:t>
      </w:r>
      <w:r w:rsidR="00516A5B">
        <w:t>,</w:t>
      </w:r>
      <w:r w:rsidR="00E61608">
        <w:t xml:space="preserve"> by Straub et</w:t>
      </w:r>
      <w:r>
        <w:t xml:space="preserve"> al</w:t>
      </w:r>
      <w:r w:rsidR="00E61608">
        <w:t>.</w:t>
      </w:r>
      <w:r>
        <w:t xml:space="preserve"> from the Unive</w:t>
      </w:r>
      <w:r w:rsidR="00516A5B">
        <w:t>rsity of North Dakota, offers an</w:t>
      </w:r>
      <w:r>
        <w:t xml:space="preserve"> open pseudo-standard framework</w:t>
      </w:r>
      <w:r w:rsidR="0038445F">
        <w:t xml:space="preserve"> for CubeSat development </w:t>
      </w:r>
      <w:r>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951E12">
        <w:rPr>
          <w:noProof/>
        </w:rPr>
        <w:t>[34]</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0B446516" w:rsidR="00926C1C" w:rsidRDefault="00926C1C" w:rsidP="00362833">
      <w:pPr>
        <w:pStyle w:val="Figurecaption"/>
      </w:pPr>
      <w:bookmarkStart w:id="21" w:name="_Ref480815487"/>
      <w:bookmarkStart w:id="22" w:name="_Ref482531844"/>
      <w:bookmarkStart w:id="23" w:name="_Toc482621050"/>
      <w:r>
        <w:t xml:space="preserve">Figure </w:t>
      </w:r>
      <w:r w:rsidR="00901AD3">
        <w:fldChar w:fldCharType="begin"/>
      </w:r>
      <w:r w:rsidR="00901AD3">
        <w:instrText xml:space="preserve"> SEQ Figure \* ARABIC </w:instrText>
      </w:r>
      <w:r w:rsidR="00901AD3">
        <w:fldChar w:fldCharType="separate"/>
      </w:r>
      <w:r w:rsidR="00951E12">
        <w:rPr>
          <w:noProof/>
        </w:rPr>
        <w:t>4</w:t>
      </w:r>
      <w:r w:rsidR="00901AD3">
        <w:rPr>
          <w:noProof/>
        </w:rPr>
        <w:fldChar w:fldCharType="end"/>
      </w:r>
      <w:bookmarkEnd w:id="21"/>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2"/>
      <w:bookmarkEnd w:id="23"/>
    </w:p>
    <w:p w14:paraId="3708ABB1" w14:textId="4D3CF676"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This can be compared to regular</w:t>
      </w:r>
      <w:r w:rsidR="005C565E">
        <w:t xml:space="preserve"> 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w:t>
      </w:r>
      <w:r w:rsidR="005C565E">
        <w:lastRenderedPageBreak/>
        <w:t>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951E12">
        <w:t xml:space="preserve">Figure </w:t>
      </w:r>
      <w:r w:rsidR="00951E12">
        <w:rPr>
          <w:noProof/>
        </w:rPr>
        <w:t>5</w:t>
      </w:r>
      <w:r w:rsidR="0040745F">
        <w:fldChar w:fldCharType="end"/>
      </w:r>
      <w:r w:rsidR="0040745F">
        <w:t>)</w:t>
      </w:r>
      <w:r w:rsidR="0030486E">
        <w:t>.</w:t>
      </w:r>
    </w:p>
    <w:p w14:paraId="2729787B" w14:textId="58AB9637" w:rsidR="00466DC4" w:rsidRDefault="003258E0" w:rsidP="00BD32BF">
      <w:pPr>
        <w:pStyle w:val="Centered"/>
      </w:pPr>
      <w:r>
        <w:rPr>
          <w:noProof/>
        </w:rPr>
        <w:pict w14:anchorId="42F2B1C6">
          <v:shape id="_x0000_i1029" type="#_x0000_t75" style="width:373.4pt;height:281.1pt">
            <v:imagedata r:id="rId15" o:title="2017-04-19 11_26_27-Space Launch System 2018 to carry CubeSats, uncrewed Orion capsule -"/>
          </v:shape>
        </w:pict>
      </w:r>
    </w:p>
    <w:p w14:paraId="48DD8C71" w14:textId="01C90B15" w:rsidR="003C5ECC" w:rsidRDefault="00466DC4" w:rsidP="00362833">
      <w:pPr>
        <w:pStyle w:val="Figurecaption"/>
      </w:pPr>
      <w:bookmarkStart w:id="24" w:name="_Ref480815569"/>
      <w:bookmarkStart w:id="25" w:name="_Toc482621051"/>
      <w:r>
        <w:t xml:space="preserve">Figure </w:t>
      </w:r>
      <w:r w:rsidR="00901AD3">
        <w:fldChar w:fldCharType="begin"/>
      </w:r>
      <w:r w:rsidR="00901AD3">
        <w:instrText xml:space="preserve"> SEQ Figure \* ARABIC </w:instrText>
      </w:r>
      <w:r w:rsidR="00901AD3">
        <w:fldChar w:fldCharType="separate"/>
      </w:r>
      <w:r w:rsidR="00951E12">
        <w:rPr>
          <w:noProof/>
        </w:rPr>
        <w:t>5</w:t>
      </w:r>
      <w:r w:rsidR="00901AD3">
        <w:rPr>
          <w:noProof/>
        </w:rPr>
        <w:fldChar w:fldCharType="end"/>
      </w:r>
      <w:bookmarkEnd w:id="24"/>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5"/>
    </w:p>
    <w:p w14:paraId="55B2B6BF" w14:textId="0035382C" w:rsidR="0064093C" w:rsidRDefault="0064093C" w:rsidP="00362833">
      <w:pPr>
        <w:pStyle w:val="Heading3"/>
      </w:pPr>
      <w:bookmarkStart w:id="26" w:name="_Ref482024155"/>
      <w:bookmarkStart w:id="27" w:name="_Toc482620971"/>
      <w:r w:rsidRPr="008D30A5">
        <w:t>Capabilities</w:t>
      </w:r>
      <w:bookmarkEnd w:id="26"/>
      <w:bookmarkEnd w:id="27"/>
    </w:p>
    <w:p w14:paraId="1FE72CEC" w14:textId="24A035C6"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 I</w:t>
      </w:r>
      <w:r w:rsidR="00145730">
        <w:t>n many cases, there is a need to</w:t>
      </w:r>
      <w:r w:rsidR="00A066B0">
        <w:t xml:space="preserve"> </w:t>
      </w:r>
      <w:r w:rsidR="00145730">
        <w:t xml:space="preserve">carefully </w:t>
      </w:r>
      <w:r w:rsidR="00145730">
        <w:lastRenderedPageBreak/>
        <w:t>assess</w:t>
      </w:r>
      <w:r w:rsidR="00A066B0">
        <w:t xml:space="preserve"> potential co</w:t>
      </w:r>
      <w:r w:rsidR="00145730">
        <w:t xml:space="preserve">mmunications strategies in the context of </w:t>
      </w:r>
      <w:r w:rsidR="00516A5B">
        <w:t xml:space="preserve">the </w:t>
      </w:r>
      <w:r w:rsidR="00A066B0">
        <w:t>current and emerging capabilities of the CubeSat platform.</w:t>
      </w:r>
    </w:p>
    <w:p w14:paraId="10BDC49C" w14:textId="059401E6" w:rsidR="00285006" w:rsidRPr="00BD32BF" w:rsidRDefault="00285006" w:rsidP="0004485D">
      <w:pPr>
        <w:pStyle w:val="Heading4"/>
      </w:pPr>
      <w:bookmarkStart w:id="28" w:name="_Toc482620972"/>
      <w:r w:rsidRPr="00BD32BF">
        <w:t>S</w:t>
      </w:r>
      <w:r w:rsidR="00740AB0">
        <w:t>atellite</w:t>
      </w:r>
      <w:r w:rsidRPr="00BD32BF">
        <w:t>-to-Ground Communication</w:t>
      </w:r>
      <w:bookmarkEnd w:id="28"/>
    </w:p>
    <w:p w14:paraId="06A6B7F4" w14:textId="63BB3F7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rsidR="00516A5B">
        <w:t>s</w:t>
      </w:r>
      <w:r>
        <w:t xml:space="preserve"> </w:t>
      </w:r>
      <w:r w:rsidR="00642D5D">
        <w:t xml:space="preserve">is </w:t>
      </w:r>
      <w:r>
        <w:t>application dependent</w:t>
      </w:r>
      <w:r w:rsidR="00516A5B">
        <w:t>. H</w:t>
      </w:r>
      <w:r>
        <w:t>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Implementations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B67BDB4"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3068F119"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79514A">
        <w:t xml:space="preserve">. This mission is an ideal candidate to use as a baseline for S2G </w:t>
      </w:r>
      <w:r w:rsidR="0079514A">
        <w:lastRenderedPageBreak/>
        <w:t>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power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ission power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04485D">
      <w:pPr>
        <w:pStyle w:val="Heading4"/>
      </w:pPr>
      <w:bookmarkStart w:id="29" w:name="_Toc482620973"/>
      <w:r w:rsidRPr="00BD32BF">
        <w:t>Satellite-to-Satellite Communication</w:t>
      </w:r>
      <w:bookmarkEnd w:id="29"/>
    </w:p>
    <w:p w14:paraId="45C3F598" w14:textId="7B78D4BE" w:rsidR="00F7156C" w:rsidRDefault="001E39C2" w:rsidP="00362833">
      <w:r>
        <w:t>The field</w:t>
      </w:r>
      <w:r w:rsidR="00851601">
        <w:t xml:space="preserve"> of CubeSat S2S communication</w:t>
      </w:r>
      <w:r w:rsidR="00F7156C">
        <w:t xml:space="preserve"> began to gain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12E930A2"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CubeSat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127913CA" w:rsidR="00E65C98" w:rsidRDefault="003258E0" w:rsidP="00CC6B59">
      <w:pPr>
        <w:pStyle w:val="Centered"/>
      </w:pPr>
      <w:r>
        <w:lastRenderedPageBreak/>
        <w:pict w14:anchorId="4C8428FC">
          <v:shape id="_x0000_i1030" type="#_x0000_t75" style="width:356.75pt;height:178.15pt">
            <v:imagedata r:id="rId16" o:title="GAMANET Overview"/>
          </v:shape>
        </w:pict>
      </w:r>
    </w:p>
    <w:p w14:paraId="3429342A" w14:textId="5FA346B4" w:rsidR="00E65C98" w:rsidRDefault="00E65C98" w:rsidP="00362833">
      <w:pPr>
        <w:pStyle w:val="Figurecaption"/>
      </w:pPr>
      <w:bookmarkStart w:id="30" w:name="_Toc482621052"/>
      <w:r>
        <w:t xml:space="preserve">Figure </w:t>
      </w:r>
      <w:r w:rsidR="00901AD3">
        <w:fldChar w:fldCharType="begin"/>
      </w:r>
      <w:r w:rsidR="00901AD3">
        <w:instrText xml:space="preserve"> SEQ Figure \* ARABIC </w:instrText>
      </w:r>
      <w:r w:rsidR="00901AD3">
        <w:fldChar w:fldCharType="separate"/>
      </w:r>
      <w:r w:rsidR="00951E12">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951E12">
        <w:t xml:space="preserve">Figure </w:t>
      </w:r>
      <w:r w:rsidR="00951E12">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0"/>
    </w:p>
    <w:p w14:paraId="116E07F9" w14:textId="6C8DDB68"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MANET technology is integral to the design and development of Gamalink.</w:t>
      </w:r>
    </w:p>
    <w:p w14:paraId="4EE30A0E" w14:textId="692787E0"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1" w:name="_Toc482620974"/>
      <w:r>
        <w:lastRenderedPageBreak/>
        <w:t>Battery and Recharge C</w:t>
      </w:r>
      <w:r w:rsidR="001643BE" w:rsidRPr="003A729A">
        <w:t>apabilities</w:t>
      </w:r>
      <w:bookmarkEnd w:id="31"/>
    </w:p>
    <w:p w14:paraId="25FEDA57" w14:textId="4D6D2C8C"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panels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5C8D1654"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sunlight for 50% of each orbit (~47.5m).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2" w:name="_Toc482620975"/>
      <w:r>
        <w:t>Other Capabilities</w:t>
      </w:r>
      <w:bookmarkEnd w:id="32"/>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xml:space="preserve">. In general, the capabilities of CubeSats have progressed closer to those of larger satellites. Despite strict power, weight </w:t>
      </w:r>
      <w:r>
        <w:lastRenderedPageBreak/>
        <w:t>and size constraints effectively all major large satellite su</w:t>
      </w:r>
      <w:r w:rsidR="002957C7">
        <w:t xml:space="preserve">b-systems have a corresponding </w:t>
      </w:r>
      <w:r>
        <w:t xml:space="preserve">CubeSat equivalent. </w:t>
      </w:r>
    </w:p>
    <w:p w14:paraId="6A8C71C9" w14:textId="3A53B0E1"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951E12">
        <w:t xml:space="preserve">Figure </w:t>
      </w:r>
      <w:r w:rsidR="00951E12">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3258E0" w:rsidP="00BD32BF">
      <w:pPr>
        <w:pStyle w:val="Centered"/>
      </w:pPr>
      <w:r>
        <w:rPr>
          <w:noProof/>
        </w:rPr>
        <w:pict w14:anchorId="154144FE">
          <v:shape id="_x0000_i1031" type="#_x0000_t75" style="width:208.15pt;height:196.6pt">
            <v:imagedata r:id="rId17" o:title="DSC08802_product_detail"/>
          </v:shape>
        </w:pict>
      </w:r>
    </w:p>
    <w:p w14:paraId="35D71C51" w14:textId="7A298A6F" w:rsidR="00D61D16" w:rsidRDefault="00D61D16" w:rsidP="00362833">
      <w:pPr>
        <w:pStyle w:val="Figurecaption"/>
      </w:pPr>
      <w:bookmarkStart w:id="33" w:name="_Ref480816343"/>
      <w:bookmarkStart w:id="34" w:name="_Toc482621053"/>
      <w:r>
        <w:t xml:space="preserve">Figure </w:t>
      </w:r>
      <w:r w:rsidR="00901AD3">
        <w:fldChar w:fldCharType="begin"/>
      </w:r>
      <w:r w:rsidR="00901AD3">
        <w:instrText xml:space="preserve"> SEQ Figure \* ARABIC </w:instrText>
      </w:r>
      <w:r w:rsidR="00901AD3">
        <w:fldChar w:fldCharType="separate"/>
      </w:r>
      <w:r w:rsidR="00951E12">
        <w:rPr>
          <w:noProof/>
        </w:rPr>
        <w:t>7</w:t>
      </w:r>
      <w:r w:rsidR="00901AD3">
        <w:rPr>
          <w:noProof/>
        </w:rPr>
        <w:fldChar w:fldCharType="end"/>
      </w:r>
      <w:bookmarkEnd w:id="33"/>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4"/>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w:t>
      </w:r>
      <w:r w:rsidR="002136D1">
        <w:lastRenderedPageBreak/>
        <w:t>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1533358" w:rsidR="00F7156C" w:rsidRPr="00F7156C" w:rsidRDefault="00AB77DE" w:rsidP="00362833">
      <w:r>
        <w:t>Finally, it is worth noting that</w:t>
      </w:r>
      <w:r w:rsidR="00A136CB">
        <w:t xml:space="preserve"> </w:t>
      </w:r>
      <w:r>
        <w:t>Gamalink</w:t>
      </w:r>
      <w:r w:rsidR="00A136CB">
        <w:t xml:space="preserve"> </w:t>
      </w:r>
      <w:r>
        <w:t xml:space="preserve">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5" w:name="_Ref482553681"/>
      <w:bookmarkStart w:id="36" w:name="_Toc482620976"/>
      <w:r>
        <w:t>Applications</w:t>
      </w:r>
      <w:bookmarkEnd w:id="35"/>
      <w:bookmarkEnd w:id="36"/>
    </w:p>
    <w:p w14:paraId="6C96898B" w14:textId="334D7C4A"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E93454">
        <w:t xml:space="preserve">References in this work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04485D">
      <w:pPr>
        <w:pStyle w:val="Heading4"/>
      </w:pPr>
      <w:bookmarkStart w:id="37" w:name="_Toc482620977"/>
      <w:r>
        <w:t>Sensing Missions</w:t>
      </w:r>
      <w:bookmarkEnd w:id="37"/>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28458664"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E93454">
        <w:t xml:space="preserve"> 3Cat-2 is</w:t>
      </w:r>
      <w:r w:rsidR="002310A6">
        <w:t xml:space="preserve">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xml:space="preserve">) operated by the CNSA. 3Cat-2 represents a significant mission in the </w:t>
      </w:r>
      <w:r w:rsidR="00C91DC7">
        <w:t>state-of-the-art</w:t>
      </w:r>
      <w:r w:rsidR="002310A6">
        <w:t xml:space="preserve"> for</w:t>
      </w:r>
      <w:r w:rsidR="00E93454">
        <w:t xml:space="preserve"> CubeSat</w:t>
      </w:r>
      <w:r w:rsidR="002310A6">
        <w:t xml:space="preserve"> Earth Observation</w:t>
      </w:r>
      <w:r w:rsidR="00DB7EEF">
        <w:t xml:space="preserve"> (EO)</w:t>
      </w:r>
      <w:r w:rsidR="00AB5B3F">
        <w:t>. The</w:t>
      </w:r>
      <w:r w:rsidR="002310A6">
        <w:t xml:space="preserve"> </w:t>
      </w:r>
      <w:r w:rsidR="002310A6">
        <w:lastRenderedPageBreak/>
        <w:t>extensive use of GNSS based systems</w:t>
      </w:r>
      <w:r w:rsidR="00093575">
        <w:t xml:space="preserve"> </w:t>
      </w:r>
      <w:r w:rsidR="00AB5B3F">
        <w:t>make</w:t>
      </w:r>
      <w:r w:rsidR="00E93454">
        <w:t>s</w:t>
      </w:r>
      <w:r w:rsidR="00AB5B3F">
        <w:t xml:space="preserv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E93454">
        <w:t>this work’s simulated</w:t>
      </w:r>
      <w:r w:rsidR="00B42835" w:rsidRPr="00B42835">
        <w:t xml:space="preserve"> S2G communications.</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GNSS based signals 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5679D07C"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E93454">
        <w:t>with a CSN</w:t>
      </w:r>
      <w:r w:rsidR="00B42835">
        <w:t>.</w:t>
      </w:r>
    </w:p>
    <w:p w14:paraId="3FB0CD1C" w14:textId="5CE593C8"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002F01C4"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 xml:space="preserve">as a first test </w:t>
      </w:r>
      <w:r w:rsidR="00DB7EEF">
        <w:lastRenderedPageBreak/>
        <w:t>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951E12">
        <w:t xml:space="preserve">Figure </w:t>
      </w:r>
      <w:r w:rsidR="00951E12">
        <w:rPr>
          <w:noProof/>
        </w:rPr>
        <w:t>8</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A27E0A" w:rsidP="00B01C0C">
      <w:pPr>
        <w:pStyle w:val="Centered"/>
      </w:pPr>
      <w:r>
        <w:rPr>
          <w:noProof/>
        </w:rPr>
        <w:pict w14:anchorId="04007BCD">
          <v:shape id="_x0000_i1032" type="#_x0000_t75" style="width:233.55pt;height:241.85pt">
            <v:imagedata r:id="rId18" o:title="RAVAN_Auto5" croptop="1006f" cropbottom="1006f" cropleft="914f" cropright="1044f"/>
          </v:shape>
        </w:pict>
      </w:r>
    </w:p>
    <w:p w14:paraId="64B7A838" w14:textId="78FC43E0" w:rsidR="00D61D16" w:rsidRDefault="008F3DA4" w:rsidP="00362833">
      <w:pPr>
        <w:pStyle w:val="Figurecaption"/>
      </w:pPr>
      <w:bookmarkStart w:id="38" w:name="_Ref480373880"/>
      <w:bookmarkStart w:id="39" w:name="_Toc482621054"/>
      <w:r>
        <w:t xml:space="preserve">Figure </w:t>
      </w:r>
      <w:r w:rsidR="00901AD3">
        <w:fldChar w:fldCharType="begin"/>
      </w:r>
      <w:r w:rsidR="00901AD3">
        <w:instrText xml:space="preserve"> SEQ Figure \* ARABIC </w:instrText>
      </w:r>
      <w:r w:rsidR="00901AD3">
        <w:fldChar w:fldCharType="separate"/>
      </w:r>
      <w:r w:rsidR="00951E12">
        <w:rPr>
          <w:noProof/>
        </w:rPr>
        <w:t>8</w:t>
      </w:r>
      <w:r w:rsidR="00901AD3">
        <w:rPr>
          <w:noProof/>
        </w:rPr>
        <w:fldChar w:fldCharType="end"/>
      </w:r>
      <w:bookmarkEnd w:id="38"/>
      <w:r w:rsidR="00623D71">
        <w:rPr>
          <w:noProof/>
        </w:rPr>
        <w:t>.</w:t>
      </w:r>
      <w:r>
        <w:t xml:space="preserve"> A conceptual illustration of the proposed RAVAN constellation. Image Credit: John Hopkins University Applied Physics Laboratory.</w:t>
      </w:r>
      <w:bookmarkEnd w:id="39"/>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CeREs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04485D">
      <w:pPr>
        <w:pStyle w:val="Heading4"/>
      </w:pPr>
      <w:bookmarkStart w:id="40" w:name="_Ref482553666"/>
      <w:bookmarkStart w:id="41" w:name="_Toc482620978"/>
      <w:r>
        <w:lastRenderedPageBreak/>
        <w:t xml:space="preserve">CubeSat </w:t>
      </w:r>
      <w:r w:rsidR="009A3419">
        <w:t>Network Missions</w:t>
      </w:r>
      <w:bookmarkEnd w:id="40"/>
      <w:bookmarkEnd w:id="41"/>
    </w:p>
    <w:p w14:paraId="5C9070AA" w14:textId="768107C7" w:rsidR="009A3419" w:rsidRPr="001E51C0" w:rsidRDefault="009A3419" w:rsidP="00362833">
      <w:r w:rsidRPr="001E51C0">
        <w:t>There are three major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0BDAF337"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 various activities involving</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EA27AD">
        <w:t>ements</w:t>
      </w:r>
      <w:r w:rsidR="008558D1">
        <w:t xml:space="preserve">, ADCS and </w:t>
      </w:r>
      <w:r w:rsidR="00EA27AD">
        <w:t>sensor</w:t>
      </w:r>
      <w:r w:rsidR="00A7272B">
        <w:t>y inputs. Each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xml:space="preserve">. </w:t>
      </w:r>
      <w:r w:rsidR="00A7272B">
        <w:t xml:space="preserve">For instance, </w:t>
      </w:r>
      <w:r w:rsidR="00FF605D">
        <w:t>EDSN’s sensing objective</w:t>
      </w:r>
      <w:r w:rsidR="007D43A6">
        <w:t>s</w:t>
      </w:r>
      <w:r w:rsidR="00FF605D">
        <w:t xml:space="preserve"> are not entirely dissimilar from those of the</w:t>
      </w:r>
      <w:r w:rsidR="00E56192">
        <w:t xml:space="preserve"> RAVAN mission</w:t>
      </w:r>
      <w:r w:rsidR="007249B2">
        <w:t>.</w:t>
      </w:r>
    </w:p>
    <w:p w14:paraId="61B7DFD6" w14:textId="4AAF9EC9"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w:t>
      </w:r>
      <w:r w:rsidR="00837D66">
        <w:lastRenderedPageBreak/>
        <w:t>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0BEB2C9E"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583B1132"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951E12">
        <w:t xml:space="preserve">Figure </w:t>
      </w:r>
      <w:r w:rsidR="00951E12">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951E12">
        <w:t xml:space="preserve">Figure </w:t>
      </w:r>
      <w:r w:rsidR="00951E12">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1E9F1A58"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w:t>
      </w:r>
      <w:r>
        <w:lastRenderedPageBreak/>
        <w:t>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951E12">
        <w:t xml:space="preserve">Figure </w:t>
      </w:r>
      <w:r w:rsidR="00951E12">
        <w:rPr>
          <w:noProof/>
        </w:rPr>
        <w:t>9</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3F695B3C" w:rsidR="002D35AE" w:rsidRDefault="002D35AE" w:rsidP="00362833">
      <w:pPr>
        <w:pStyle w:val="Figurecaption"/>
      </w:pPr>
      <w:bookmarkStart w:id="42" w:name="_Ref480374365"/>
      <w:bookmarkStart w:id="43" w:name="_Toc482621055"/>
      <w:r>
        <w:t xml:space="preserve">Figure </w:t>
      </w:r>
      <w:r>
        <w:fldChar w:fldCharType="begin"/>
      </w:r>
      <w:r>
        <w:instrText xml:space="preserve"> SEQ Figure \* ARABIC </w:instrText>
      </w:r>
      <w:r>
        <w:fldChar w:fldCharType="separate"/>
      </w:r>
      <w:r w:rsidR="00951E12">
        <w:rPr>
          <w:noProof/>
        </w:rPr>
        <w:t>9</w:t>
      </w:r>
      <w:r>
        <w:fldChar w:fldCharType="end"/>
      </w:r>
      <w:bookmarkEnd w:id="42"/>
      <w:r w:rsidR="00623D71">
        <w:t>.</w:t>
      </w:r>
      <w:r>
        <w:t xml:space="preserve"> The Cpt/Lt protocol. EDSN designers refer to S2S communication as crosslinking. The Captain pings a Lieutenant before receiving state-of-health and science data packets. Image Credit: NASA Ames Research Centre</w:t>
      </w:r>
      <w:bookmarkEnd w:id="43"/>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4144A9EE"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3ECED36A" w:rsidR="006C65A7"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w:t>
      </w:r>
      <w:r w:rsidR="006C65A7">
        <w:t xml:space="preserve"> within a minor cycle</w:t>
      </w:r>
      <w:r>
        <w:t xml:space="preserve"> </w:t>
      </w:r>
      <w:r w:rsidR="00D23945">
        <w:t xml:space="preserve">follow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7A4D31F5"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w:t>
      </w:r>
      <w:r w:rsidR="003D098A">
        <w:lastRenderedPageBreak/>
        <w:t>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6835E0A2"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used rather than 6 pings over 50 seconds. </w:t>
      </w:r>
      <w:r w:rsidR="0038664B">
        <w:t>In place of EDNS’s a fixed minor-cycle schedule</w:t>
      </w:r>
      <w:r w:rsidR="00553147">
        <w:t xml:space="preserve"> </w:t>
      </w:r>
      <w:r w:rsidR="0038664B">
        <w:t>Nodes craft dynamically negotiate between the assignment of the Cpt role</w:t>
      </w:r>
      <w:r w:rsidR="00254B9F">
        <w:t xml:space="preserve"> (</w:t>
      </w:r>
      <w:r w:rsidR="002D35AE">
        <w:fldChar w:fldCharType="begin"/>
      </w:r>
      <w:r w:rsidR="002D35AE">
        <w:instrText xml:space="preserve"> REF _Ref480374612 \h </w:instrText>
      </w:r>
      <w:r w:rsidR="002D35AE">
        <w:fldChar w:fldCharType="separate"/>
      </w:r>
      <w:r w:rsidR="00951E12">
        <w:t xml:space="preserve">Figure </w:t>
      </w:r>
      <w:r w:rsidR="00951E12">
        <w:rPr>
          <w:noProof/>
        </w:rPr>
        <w:t>10</w:t>
      </w:r>
      <w:r w:rsidR="002D35AE">
        <w:fldChar w:fldCharType="end"/>
      </w:r>
      <w:r w:rsidR="00826A03">
        <w:t>)</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7505BECD" w:rsidR="00602A14" w:rsidRDefault="00553147" w:rsidP="00362833">
      <w:r>
        <w:t>At</w:t>
      </w:r>
      <w:r w:rsidR="00B3286C">
        <w:t xml:space="preserve"> the start of each minor cycle the selected</w:t>
      </w:r>
      <w:r w:rsidR="0038664B">
        <w:t xml:space="preserve"> default Cpt initiates the captaincy</w:t>
      </w:r>
      <w:r>
        <w:t xml:space="preserv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3258E0" w:rsidP="00B01C0C">
      <w:pPr>
        <w:pStyle w:val="Centered"/>
      </w:pPr>
      <w:r>
        <w:rPr>
          <w:noProof/>
        </w:rPr>
        <w:lastRenderedPageBreak/>
        <w:pict w14:anchorId="219A0B71">
          <v:shape id="_x0000_i1033" type="#_x0000_t75" style="width:379.4pt;height:246.9pt">
            <v:imagedata r:id="rId20" o:title="2017-04-19 14_12_23-Nodes- A Flight Demonstration of Networked Spacecraft C&amp;C"/>
          </v:shape>
        </w:pict>
      </w:r>
    </w:p>
    <w:p w14:paraId="60E2A03F" w14:textId="4B4B50C3" w:rsidR="00254B9F" w:rsidRDefault="00254B9F" w:rsidP="00362833">
      <w:pPr>
        <w:pStyle w:val="Figurecaption"/>
      </w:pPr>
      <w:bookmarkStart w:id="44" w:name="_Ref480374612"/>
      <w:bookmarkStart w:id="45" w:name="_Toc482621056"/>
      <w:r>
        <w:t xml:space="preserve">Figure </w:t>
      </w:r>
      <w:r w:rsidR="00901AD3">
        <w:fldChar w:fldCharType="begin"/>
      </w:r>
      <w:r w:rsidR="00901AD3">
        <w:instrText xml:space="preserve"> SEQ Figure \* ARABIC </w:instrText>
      </w:r>
      <w:r w:rsidR="00901AD3">
        <w:fldChar w:fldCharType="separate"/>
      </w:r>
      <w:r w:rsidR="00951E12">
        <w:rPr>
          <w:noProof/>
        </w:rPr>
        <w:t>10</w:t>
      </w:r>
      <w:r w:rsidR="00901AD3">
        <w:rPr>
          <w:noProof/>
        </w:rPr>
        <w:fldChar w:fldCharType="end"/>
      </w:r>
      <w:bookmarkEnd w:id="44"/>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5"/>
    </w:p>
    <w:p w14:paraId="5A23CEC2" w14:textId="3E48D926" w:rsidR="00B3286C" w:rsidRDefault="00602A14" w:rsidP="00362833">
      <w:r>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62C6E56E"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w:t>
      </w:r>
      <w:r w:rsidR="0038664B">
        <w:t xml:space="preserve"> on Gamalink refer to section 2.1.1.</w:t>
      </w:r>
    </w:p>
    <w:p w14:paraId="6C200F22" w14:textId="3DAA2224"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TW-</w:t>
      </w:r>
      <w:r w:rsidR="00C111E7">
        <w:lastRenderedPageBreak/>
        <w:t xml:space="preserve">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14D7C83B"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6" w:name="_Toc482620979"/>
      <w:r>
        <w:t>Terrestrial Communications</w:t>
      </w:r>
      <w:bookmarkEnd w:id="46"/>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59D02C1C" w:rsidR="006C65A7" w:rsidRDefault="00FF251A" w:rsidP="00362833">
      <w:r>
        <w:t>The following sections</w:t>
      </w:r>
      <w:r w:rsidR="00E24909">
        <w:t xml:space="preserve"> on WSNs and MANETs</w:t>
      </w:r>
      <w:r>
        <w:t xml:space="preserve"> attempt to identify the most relevant sub-domains within each field. </w:t>
      </w:r>
      <w:r w:rsidR="006C65A7">
        <w:t>As the majority of CubeSat applications involve sensing, CSNs have several similarities to 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most</w:t>
      </w:r>
      <w:r w:rsidR="006C65A7">
        <w:t xml:space="preserve"> relevant</w:t>
      </w:r>
      <w:r w:rsidR="003A35AB">
        <w:t>.</w:t>
      </w:r>
      <w:r w:rsidR="008C4EBC">
        <w:t xml:space="preserve"> </w:t>
      </w:r>
    </w:p>
    <w:p w14:paraId="02E3EDD0" w14:textId="62248B63"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w:t>
      </w:r>
      <w:r w:rsidR="0090081E">
        <w:lastRenderedPageBreak/>
        <w:t xml:space="preserve">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may be</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7" w:name="_Toc482620980"/>
      <w:r>
        <w:t>Wireless Sensor Networks</w:t>
      </w:r>
      <w:bookmarkEnd w:id="47"/>
    </w:p>
    <w:p w14:paraId="5B2BEC2E" w14:textId="00CA7D3E"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(CubeSat) mobility</w:t>
      </w:r>
      <w:r w:rsidR="00602F22">
        <w:t>.</w:t>
      </w:r>
      <w:r w:rsidR="00165693">
        <w:t xml:space="preserve"> </w:t>
      </w:r>
    </w:p>
    <w:p w14:paraId="4044613A" w14:textId="20C6FA91"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951E12">
        <w:t xml:space="preserve">Table </w:t>
      </w:r>
      <w:r w:rsidR="00951E12">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029D92B5" w14:textId="03CF9051" w:rsidR="006959E9" w:rsidRDefault="006959E9" w:rsidP="00362833">
      <w:pPr>
        <w:pStyle w:val="Tabletitle"/>
      </w:pPr>
      <w:bookmarkStart w:id="48" w:name="_Ref480454648"/>
      <w:bookmarkStart w:id="49" w:name="_Toc482621100"/>
      <w:r>
        <w:t xml:space="preserve">Table </w:t>
      </w:r>
      <w:r>
        <w:fldChar w:fldCharType="begin"/>
      </w:r>
      <w:r>
        <w:instrText xml:space="preserve"> SEQ Table \* ARABIC </w:instrText>
      </w:r>
      <w:r>
        <w:fldChar w:fldCharType="separate"/>
      </w:r>
      <w:r w:rsidR="00951E12">
        <w:rPr>
          <w:noProof/>
        </w:rPr>
        <w:t>1</w:t>
      </w:r>
      <w:r>
        <w:fldChar w:fldCharType="end"/>
      </w:r>
      <w:bookmarkEnd w:id="48"/>
      <w:r w:rsidR="009A37B2">
        <w:t>.</w:t>
      </w:r>
      <w:r w:rsidR="00E61608">
        <w:t xml:space="preserve"> An extension of Rault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49"/>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0EC4DE76" w:rsidR="007968F0" w:rsidRDefault="00373FD7" w:rsidP="00362833">
      <w:r>
        <w:t xml:space="preserve">Rault </w:t>
      </w:r>
      <w:r w:rsidR="00E61608">
        <w:t>et al.</w:t>
      </w:r>
      <w:r w:rsidR="00CB5969">
        <w:t xml:space="preserve"> </w:t>
      </w:r>
      <w:r w:rsidR="00BE0DCE">
        <w:t>detail</w:t>
      </w:r>
      <w:r>
        <w:t xml:space="preserve">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xml:space="preserve">. No one standard presents itself </w:t>
      </w:r>
      <w:r w:rsidR="002A0D85">
        <w:lastRenderedPageBreak/>
        <w:t>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B37638">
        <w:t>many extensions of 802.15.4</w:t>
      </w:r>
      <w:r w:rsidR="002A0D85">
        <w:t xml:space="preserve">. </w:t>
      </w:r>
    </w:p>
    <w:p w14:paraId="5F3D7144" w14:textId="73330DA4"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433B5E">
        <w:t xml:space="preserve"> Although</w:t>
      </w:r>
      <w:r w:rsidR="00B93652">
        <w:t xml:space="preserve"> these </w:t>
      </w:r>
      <w:r w:rsidR="00BE0DCE">
        <w:t>approaches</w:t>
      </w:r>
      <w:r w:rsidR="00B93652">
        <w:t xml:space="preserve">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67EE445A"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951E12">
        <w:t xml:space="preserve">Figure </w:t>
      </w:r>
      <w:r w:rsidR="00951E12">
        <w:rPr>
          <w:noProof/>
        </w:rPr>
        <w:t>11</w:t>
      </w:r>
      <w:r w:rsidR="009069D3">
        <w:fldChar w:fldCharType="end"/>
      </w:r>
      <w:r w:rsidR="009069D3">
        <w:t xml:space="preserve">). This work adopts Rault et al.’s definition of CLO from here on.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951E12">
        <w:t xml:space="preserve">Figure </w:t>
      </w:r>
      <w:r w:rsidR="00951E12">
        <w:rPr>
          <w:noProof/>
        </w:rPr>
        <w:t>11</w:t>
      </w:r>
      <w:r w:rsidR="009069D3">
        <w:fldChar w:fldCharType="end"/>
      </w:r>
      <w:r w:rsidR="009069D3">
        <w:t>.</w:t>
      </w:r>
    </w:p>
    <w:p w14:paraId="7C8B6EC2" w14:textId="1F0076C2" w:rsidR="001953DD" w:rsidRDefault="003258E0" w:rsidP="00890AA5">
      <w:pPr>
        <w:pStyle w:val="Centered"/>
      </w:pPr>
      <w:r>
        <w:pict w14:anchorId="55194883">
          <v:shape id="_x0000_i1034" type="#_x0000_t75" style="width:320.75pt;height:149.55pt">
            <v:imagedata r:id="rId21" o:title="Cross Layer Optimization"/>
          </v:shape>
        </w:pict>
      </w:r>
    </w:p>
    <w:p w14:paraId="7171EE1B" w14:textId="17A62D2D" w:rsidR="001953DD" w:rsidRDefault="001953DD" w:rsidP="00362833">
      <w:pPr>
        <w:pStyle w:val="Figurecaption"/>
      </w:pPr>
      <w:bookmarkStart w:id="50" w:name="_Ref480549034"/>
      <w:bookmarkStart w:id="51" w:name="_Toc482621057"/>
      <w:r>
        <w:t xml:space="preserve">Figure </w:t>
      </w:r>
      <w:r>
        <w:fldChar w:fldCharType="begin"/>
      </w:r>
      <w:r>
        <w:instrText xml:space="preserve"> SEQ Figure \* ARABIC </w:instrText>
      </w:r>
      <w:r>
        <w:fldChar w:fldCharType="separate"/>
      </w:r>
      <w:r w:rsidR="00951E12">
        <w:rPr>
          <w:noProof/>
        </w:rPr>
        <w:t>11</w:t>
      </w:r>
      <w:r>
        <w:fldChar w:fldCharType="end"/>
      </w:r>
      <w:bookmarkEnd w:id="50"/>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1"/>
      <w:r>
        <w:t xml:space="preserve"> </w:t>
      </w:r>
    </w:p>
    <w:p w14:paraId="7097C513" w14:textId="32098596" w:rsidR="00373FD7" w:rsidRDefault="00B93652" w:rsidP="00362833">
      <w:r>
        <w:lastRenderedPageBreak/>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65939E61" w:rsidR="0050185A"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951E12">
        <w:t xml:space="preserve">Figure </w:t>
      </w:r>
      <w:r w:rsidR="00951E12">
        <w:rPr>
          <w:noProof/>
        </w:rPr>
        <w:t>12</w:t>
      </w:r>
      <w:r w:rsidR="00612350">
        <w:fldChar w:fldCharType="end"/>
      </w:r>
      <w:r w:rsidR="000B7DB0">
        <w:t xml:space="preserve">). </w:t>
      </w:r>
      <w:r w:rsidR="00A16114">
        <w:t xml:space="preserve">With CSNs, </w:t>
      </w:r>
      <w:r w:rsidR="0050185A">
        <w:t xml:space="preserve">one </w:t>
      </w:r>
      <w:r w:rsidR="007A1DC2">
        <w:t>can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951E12">
        <w:t xml:space="preserve">Figure </w:t>
      </w:r>
      <w:r w:rsidR="00951E12">
        <w:rPr>
          <w:noProof/>
        </w:rPr>
        <w:t>3</w:t>
      </w:r>
      <w:r w:rsidR="007A1DC2">
        <w:fldChar w:fldCharType="end"/>
      </w:r>
      <w:r w:rsidR="007A1DC2">
        <w:t>)</w:t>
      </w:r>
      <w:r w:rsidR="0050185A">
        <w:t xml:space="preserve">. </w:t>
      </w:r>
    </w:p>
    <w:p w14:paraId="07FB568F" w14:textId="7A60847B" w:rsidR="0050185A" w:rsidRDefault="003258E0" w:rsidP="004E55D1">
      <w:pPr>
        <w:pStyle w:val="Centered"/>
      </w:pPr>
      <w:r>
        <w:pict w14:anchorId="573CF071">
          <v:shape id="_x0000_i1035" type="#_x0000_t75" style="width:316.6pt;height:228.9pt">
            <v:imagedata r:id="rId22" o:title="CSN Similar to WSN-ME"/>
          </v:shape>
        </w:pict>
      </w:r>
    </w:p>
    <w:p w14:paraId="7611B5F6" w14:textId="033068F6" w:rsidR="0050185A" w:rsidRDefault="0050185A" w:rsidP="00362833">
      <w:pPr>
        <w:pStyle w:val="Figurecaption"/>
      </w:pPr>
      <w:bookmarkStart w:id="52" w:name="_Ref480537249"/>
      <w:bookmarkStart w:id="53" w:name="_Toc482621058"/>
      <w:r>
        <w:t xml:space="preserve">Figure </w:t>
      </w:r>
      <w:r>
        <w:fldChar w:fldCharType="begin"/>
      </w:r>
      <w:r>
        <w:instrText xml:space="preserve"> SEQ Figure \* ARABIC </w:instrText>
      </w:r>
      <w:r>
        <w:fldChar w:fldCharType="separate"/>
      </w:r>
      <w:r w:rsidR="00951E12">
        <w:rPr>
          <w:noProof/>
        </w:rPr>
        <w:t>12</w:t>
      </w:r>
      <w:r>
        <w:fldChar w:fldCharType="end"/>
      </w:r>
      <w:bookmarkEnd w:id="52"/>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3"/>
      <w:r w:rsidR="004E55D1">
        <w:t xml:space="preserve"> </w:t>
      </w:r>
    </w:p>
    <w:p w14:paraId="2C62CD0F" w14:textId="02160207" w:rsidR="00B86B84" w:rsidRDefault="0050185A" w:rsidP="00362833">
      <w:r>
        <w:lastRenderedPageBreak/>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30F9AA62"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7A1DC2">
        <w:t xml:space="preserve"> </w:t>
      </w:r>
      <w:r w:rsidR="00747EC0">
        <w:t>schedules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w:t>
      </w:r>
      <w:r w:rsidR="00747EC0">
        <w:t>In the case of CSN and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951E12">
        <w:t xml:space="preserve">Figure </w:t>
      </w:r>
      <w:r w:rsidR="00951E12">
        <w:rPr>
          <w:noProof/>
        </w:rPr>
        <w:t>12</w:t>
      </w:r>
      <w:r w:rsidR="00747EC0">
        <w:fldChar w:fldCharType="end"/>
      </w:r>
      <w:r w:rsidR="00747EC0">
        <w:t>).</w:t>
      </w:r>
    </w:p>
    <w:p w14:paraId="014135E6" w14:textId="7359FBB6"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and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FB3204">
        <w:t>. However,</w:t>
      </w:r>
      <w:r w:rsidR="001C78D2">
        <w:t xml:space="preserve"> </w:t>
      </w:r>
      <w:r w:rsidR="00747EC0">
        <w:t xml:space="preserve">the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0109108A" w:rsidR="001C78D2" w:rsidRDefault="001C78D2" w:rsidP="00362833">
      <w:r>
        <w:lastRenderedPageBreak/>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WSNs.</w:t>
      </w:r>
    </w:p>
    <w:p w14:paraId="5FB5B550" w14:textId="2FFDB340" w:rsidR="006E7409" w:rsidRDefault="00A24B6D" w:rsidP="00362833">
      <w:r>
        <w:t>The r</w:t>
      </w:r>
      <w:r w:rsidR="00090D21">
        <w:t>outing</w:t>
      </w:r>
      <w:r>
        <w:t xml:space="preserve"> phase</w:t>
      </w:r>
      <w:r w:rsidR="00090D21">
        <w:t xml:space="preserve"> in WSN’s,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3D7D06D1"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 stability of a</w:t>
      </w:r>
      <w:r w:rsidR="0077643F">
        <w:t>n inter-</w:t>
      </w:r>
      <w:r w:rsidR="00A24B6D">
        <w:t xml:space="preserve">node </w:t>
      </w:r>
      <w:r w:rsidR="00784E10">
        <w:t xml:space="preserve">link </w:t>
      </w:r>
      <w:r w:rsidR="00A24B6D">
        <w:lastRenderedPageBreak/>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A24B6D">
        <w:t>However</w:t>
      </w:r>
      <w:r w:rsidR="0094523B">
        <w:t>,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951E12">
        <w:t xml:space="preserve">Figure </w:t>
      </w:r>
      <w:r w:rsidR="00951E12">
        <w:rPr>
          <w:noProof/>
        </w:rPr>
        <w:t>13</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7C662EEA" w:rsidR="008338B5" w:rsidRDefault="00A27E0A" w:rsidP="004C7875">
      <w:pPr>
        <w:pStyle w:val="Centered"/>
      </w:pPr>
      <w:r>
        <w:pict w14:anchorId="7A33A408">
          <v:shape id="_x0000_i1063" type="#_x0000_t75" style="width:226.15pt;height:203.1pt">
            <v:imagedata r:id="rId23" o:title="Cluster Heads"/>
          </v:shape>
        </w:pict>
      </w:r>
    </w:p>
    <w:p w14:paraId="1470D2B9" w14:textId="0263A3A2" w:rsidR="008338B5" w:rsidRDefault="008338B5" w:rsidP="00362833">
      <w:pPr>
        <w:pStyle w:val="Figurecaption"/>
      </w:pPr>
      <w:bookmarkStart w:id="54" w:name="_Ref480550221"/>
      <w:bookmarkStart w:id="55" w:name="_Toc482621059"/>
      <w:r>
        <w:t xml:space="preserve">Figure </w:t>
      </w:r>
      <w:r>
        <w:fldChar w:fldCharType="begin"/>
      </w:r>
      <w:r>
        <w:instrText xml:space="preserve"> SEQ Figure \* ARABIC </w:instrText>
      </w:r>
      <w:r>
        <w:fldChar w:fldCharType="separate"/>
      </w:r>
      <w:r w:rsidR="00951E12">
        <w:rPr>
          <w:noProof/>
        </w:rPr>
        <w:t>13</w:t>
      </w:r>
      <w:r>
        <w:fldChar w:fldCharType="end"/>
      </w:r>
      <w:bookmarkEnd w:id="54"/>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5"/>
      <w:r>
        <w:t xml:space="preserve"> </w:t>
      </w:r>
    </w:p>
    <w:p w14:paraId="0074E110" w14:textId="67AB05F7"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7D5D846E" w:rsidR="005E5ADA" w:rsidRDefault="009676AB" w:rsidP="00362833">
      <w:r>
        <w:t xml:space="preserve">The work of Gao et al. represents a </w:t>
      </w:r>
      <w:r w:rsidR="00C91DC7">
        <w:t>state-of-the-art</w:t>
      </w:r>
      <w:r>
        <w:t xml:space="preserve">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6" w:name="_Toc482620981"/>
      <w:r w:rsidRPr="008D30A5">
        <w:lastRenderedPageBreak/>
        <w:t>Mobile Ad-Hoc Networks</w:t>
      </w:r>
      <w:bookmarkEnd w:id="56"/>
    </w:p>
    <w:p w14:paraId="49AAF023" w14:textId="0B90ED79"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the</w:t>
      </w:r>
      <w:r w:rsidR="00AC5437">
        <w:t xml:space="preserve"> </w:t>
      </w:r>
      <w:r w:rsidR="00B054CC" w:rsidRPr="00B054CC">
        <w:t>constraints</w:t>
      </w:r>
      <w:r w:rsidR="00CB05D1">
        <w:t xml:space="preserve"> of network members</w:t>
      </w:r>
      <w:r w:rsidR="003511F0">
        <w:t>, such as</w:t>
      </w:r>
      <w:r w:rsidR="00CB05D1">
        <w:t xml:space="preserve"> those relating to</w:t>
      </w:r>
      <w:r w:rsidR="003511F0">
        <w:t xml:space="preserve"> power and bandwidth. Rather, a focus is</w:t>
      </w:r>
      <w:r w:rsidR="00AC5437">
        <w:t xml:space="preserve"> placed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14CD30BF"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 topology change</w:t>
      </w:r>
      <w:r w:rsidR="00B054CC">
        <w:t xml:space="preserve"> </w:t>
      </w:r>
      <w:r w:rsidR="003511F0">
        <w:t>and</w:t>
      </w:r>
      <w:r w:rsidR="00CB05D1">
        <w:t xml:space="preserve"> provide</w:t>
      </w:r>
      <w:r w:rsidR="003511F0">
        <w:t xml:space="preserve"> </w:t>
      </w:r>
      <w:r w:rsidR="00B054CC">
        <w:t>energy efficient</w:t>
      </w:r>
      <w:r w:rsidR="00CB05D1">
        <w:t xml:space="preserve"> communication</w:t>
      </w:r>
      <w:r w:rsidR="00B054CC">
        <w:t>.</w:t>
      </w:r>
    </w:p>
    <w:p w14:paraId="5CAE5C27" w14:textId="3C0590BF"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38AA5BD"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w:t>
      </w:r>
      <w:r w:rsidR="004A1376">
        <w:lastRenderedPageBreak/>
        <w:t>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CB05D1">
        <w:t>complex protocol</w:t>
      </w:r>
      <w:r w:rsidR="00433B5E">
        <w:t>s</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394C930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packet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238E98AE"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w:t>
      </w:r>
      <w:r w:rsidR="00CB05D1">
        <w:lastRenderedPageBreak/>
        <w:t xml:space="preserve">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CB05D1">
        <w:t xml:space="preserve"> node</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3258E0" w:rsidP="004C7875">
      <w:pPr>
        <w:pStyle w:val="Centered"/>
      </w:pPr>
      <w:r>
        <w:pict w14:anchorId="59B8869E">
          <v:shape id="_x0000_i1037" type="#_x0000_t75" style="width:317.55pt;height:276pt">
            <v:imagedata r:id="rId24" o:title="RREQ &amp; RREP"/>
          </v:shape>
        </w:pict>
      </w:r>
    </w:p>
    <w:p w14:paraId="19C401CE" w14:textId="73C0B8F1" w:rsidR="00295694" w:rsidRPr="00323C8F" w:rsidRDefault="00295694" w:rsidP="00362833">
      <w:pPr>
        <w:pStyle w:val="Figurecaption"/>
        <w:rPr>
          <w:b/>
        </w:rPr>
      </w:pPr>
      <w:bookmarkStart w:id="57" w:name="_Ref481857841"/>
      <w:bookmarkStart w:id="58" w:name="_Toc482621060"/>
      <w:r>
        <w:t xml:space="preserve">Figure </w:t>
      </w:r>
      <w:r>
        <w:fldChar w:fldCharType="begin"/>
      </w:r>
      <w:r>
        <w:instrText xml:space="preserve"> SEQ Figure \* ARABIC </w:instrText>
      </w:r>
      <w:r>
        <w:fldChar w:fldCharType="separate"/>
      </w:r>
      <w:r w:rsidR="00951E12">
        <w:rPr>
          <w:noProof/>
        </w:rPr>
        <w:t>14</w:t>
      </w:r>
      <w:r>
        <w:fldChar w:fldCharType="end"/>
      </w:r>
      <w:bookmarkEnd w:id="57"/>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REQ. RREQs which revisit nodes are dropped. The route of dropped RREQs</w:t>
      </w:r>
      <w:r w:rsidR="00223687">
        <w:t xml:space="preserve"> are not </w:t>
      </w:r>
      <w:r w:rsidR="00592FB3">
        <w:t>illustrated above</w:t>
      </w:r>
      <w:r w:rsidR="00223687">
        <w:t>.</w:t>
      </w:r>
      <w:bookmarkEnd w:id="58"/>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xml:space="preserve">. The primary </w:t>
      </w:r>
      <w:r>
        <w:lastRenderedPageBreak/>
        <w:t>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46191C8F"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7AE8300A"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xml:space="preserve">. Capability and resource constraints are more central within the field of </w:t>
      </w:r>
      <w:r w:rsidR="00E610ED">
        <w:lastRenderedPageBreak/>
        <w:t>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discovery, this </w:t>
      </w:r>
      <w:r w:rsidR="00DE1799">
        <w:t>modified AODV protocol has similar properties</w:t>
      </w:r>
      <w:r w:rsidR="00592FB3">
        <w:t xml:space="preserve"> to the combined behaviour</w:t>
      </w:r>
      <w:r w:rsidR="00DE1799">
        <w:t xml:space="preserve"> of</w:t>
      </w:r>
      <w:r w:rsidR="00433B5E">
        <w:t xml:space="preserve"> the</w:t>
      </w:r>
      <w:r w:rsidR="00DE1799">
        <w:t xml:space="preserve"> protocol</w:t>
      </w:r>
      <w:r w:rsidR="00393463">
        <w:t>s</w:t>
      </w:r>
      <w:r w:rsidR="00DE1799">
        <w:t xml:space="preserve"> proposed by this work.</w:t>
      </w:r>
    </w:p>
    <w:p w14:paraId="29108F05" w14:textId="1B9C76C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lastRenderedPageBreak/>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59" w:name="_Toc482620982"/>
      <w:r w:rsidRPr="008D30A5">
        <w:t>CubeSat Communication</w:t>
      </w:r>
      <w:r w:rsidR="00764DB4">
        <w:t>s</w:t>
      </w:r>
      <w:bookmarkEnd w:id="59"/>
    </w:p>
    <w:p w14:paraId="42D9986E" w14:textId="26075765"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51E12">
        <w:instrText xml:space="preserve"> ADDIN EN.CITE </w:instrText>
      </w:r>
      <w:r w:rsidR="00951E12">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51E12">
        <w:instrText xml:space="preserve"> ADDIN EN.CITE.DATA </w:instrText>
      </w:r>
      <w:r w:rsidR="00951E12">
        <w:fldChar w:fldCharType="end"/>
      </w:r>
      <w:r w:rsidR="008D30A5" w:rsidRPr="008D30A5">
        <w:fldChar w:fldCharType="separate"/>
      </w:r>
      <w:r w:rsidR="00951E12">
        <w:rPr>
          <w:noProof/>
        </w:rPr>
        <w:t>[37, 99-102]</w:t>
      </w:r>
      <w:r w:rsidR="008D30A5" w:rsidRPr="008D30A5">
        <w:fldChar w:fldCharType="end"/>
      </w:r>
      <w:r w:rsidR="008D30A5" w:rsidRPr="008D30A5">
        <w:t xml:space="preserve">. These works are out of the scope of this project as </w:t>
      </w:r>
      <w:r w:rsidR="00592FB3">
        <w:t>due to their focus on</w:t>
      </w:r>
      <w:r w:rsidR="008D30A5" w:rsidRPr="008D30A5">
        <w:t xml:space="preserve"> applications r</w:t>
      </w:r>
      <w:r w:rsidR="00592FB3">
        <w:t xml:space="preserve">unning upon CSNs over CubeSat </w:t>
      </w:r>
      <w:r w:rsidR="000E33B8">
        <w:t>c</w:t>
      </w:r>
      <w:r w:rsidR="00592FB3">
        <w:t>ommunication</w:t>
      </w:r>
      <w:r w:rsidR="00530468">
        <w:t>.</w:t>
      </w:r>
    </w:p>
    <w:p w14:paraId="18722E76" w14:textId="1C06F93A" w:rsidR="005A779C" w:rsidRDefault="007835F0" w:rsidP="00362833">
      <w:r>
        <w:t xml:space="preserve">The most relevant 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of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 as well as communication </w:t>
      </w:r>
      <w:r w:rsidR="004A220E">
        <w:t>energy efficiency.</w:t>
      </w:r>
    </w:p>
    <w:p w14:paraId="5FA84B56" w14:textId="0C9C9C00"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w:t>
      </w:r>
      <w:r>
        <w:t>topology</w:t>
      </w:r>
      <w:r w:rsidR="004A220E">
        <w:t xml:space="preserve"> or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lastRenderedPageBreak/>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951E12">
        <w:t xml:space="preserve">Figure </w:t>
      </w:r>
      <w:r w:rsidR="00951E12">
        <w:rPr>
          <w:noProof/>
        </w:rPr>
        <w:t>15</w:t>
      </w:r>
      <w:r w:rsidR="00932170">
        <w:fldChar w:fldCharType="end"/>
      </w:r>
      <w:r w:rsidR="007835F0">
        <w:t>). T</w:t>
      </w:r>
      <w:r w:rsidR="00932170">
        <w:t>his work consider</w:t>
      </w:r>
      <w:r w:rsidR="007835F0">
        <w:t>s</w:t>
      </w:r>
      <w:r w:rsidR="00932170">
        <w:t xml:space="preserve"> CSNs which fly in cluster formations and operate as swarms.</w:t>
      </w:r>
    </w:p>
    <w:p w14:paraId="32A2946C" w14:textId="2861AD99" w:rsidR="00932170" w:rsidRDefault="003258E0" w:rsidP="004C7875">
      <w:pPr>
        <w:pStyle w:val="Centered"/>
      </w:pPr>
      <w:r>
        <w:rPr>
          <w:noProof/>
        </w:rPr>
        <w:pict w14:anchorId="455E18A4">
          <v:shape id="_x0000_i1038" type="#_x0000_t75" style="width:324.45pt;height:245.55pt">
            <v:imagedata r:id="rId25" o:title="f6_topgraphic01_landscape-1"/>
          </v:shape>
        </w:pict>
      </w:r>
    </w:p>
    <w:p w14:paraId="6AEFD073" w14:textId="6D27B257" w:rsidR="00932170" w:rsidRDefault="00932170" w:rsidP="00362833">
      <w:pPr>
        <w:pStyle w:val="Figurecaption"/>
      </w:pPr>
      <w:bookmarkStart w:id="60" w:name="_Ref480791655"/>
      <w:bookmarkStart w:id="61" w:name="_Toc482621061"/>
      <w:r>
        <w:t xml:space="preserve">Figure </w:t>
      </w:r>
      <w:r>
        <w:fldChar w:fldCharType="begin"/>
      </w:r>
      <w:r>
        <w:instrText xml:space="preserve"> SEQ Figure \* ARABIC </w:instrText>
      </w:r>
      <w:r>
        <w:fldChar w:fldCharType="separate"/>
      </w:r>
      <w:r w:rsidR="00951E12">
        <w:rPr>
          <w:noProof/>
        </w:rPr>
        <w:t>15</w:t>
      </w:r>
      <w:r>
        <w:fldChar w:fldCharType="end"/>
      </w:r>
      <w:bookmarkEnd w:id="60"/>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1"/>
    </w:p>
    <w:p w14:paraId="309262D2" w14:textId="0042669D" w:rsidR="009607E9" w:rsidRDefault="009607E9" w:rsidP="00362833">
      <w:pPr>
        <w:pStyle w:val="Heading3"/>
      </w:pPr>
      <w:bookmarkStart w:id="62" w:name="_Ref481852912"/>
      <w:bookmarkStart w:id="63" w:name="_Toc482620983"/>
      <w:r>
        <w:t>Physical Layer</w:t>
      </w:r>
      <w:bookmarkEnd w:id="62"/>
      <w:bookmarkEnd w:id="63"/>
    </w:p>
    <w:p w14:paraId="58B23791" w14:textId="55765AAB" w:rsidR="00932170" w:rsidRDefault="007835F0" w:rsidP="00362833">
      <w:r>
        <w:t>Although aspects of the</w:t>
      </w:r>
      <w:r w:rsidR="00932170">
        <w:t xml:space="preserve"> physical layer of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lastRenderedPageBreak/>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708E8A27"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advanced antenna. Unfortunately, no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4" w:name="_Toc482620984"/>
      <w:r>
        <w:t>Data Link Layer</w:t>
      </w:r>
      <w:bookmarkEnd w:id="64"/>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1E1848ED" w:rsidR="00FF10CF" w:rsidRDefault="00621C58" w:rsidP="00362833">
      <w:r>
        <w:lastRenderedPageBreak/>
        <w:t xml:space="preserve">Wireless </w:t>
      </w:r>
      <w:r w:rsidR="00704CE3">
        <w:t xml:space="preserve">MAC protocols determine how multiple </w:t>
      </w:r>
      <w:r>
        <w:t>network nodes</w:t>
      </w:r>
      <w:r w:rsidR="00704CE3">
        <w:t xml:space="preserve"> share a</w:t>
      </w:r>
      <w:r w:rsidR="00FF10CF">
        <w:t xml:space="preserve"> common radio medium.</w:t>
      </w:r>
      <w:r w:rsidR="00922466">
        <w:t xml:space="preserve"> </w:t>
      </w:r>
      <w:r w:rsidR="00FF10CF">
        <w:t>As such</w:t>
      </w:r>
      <w:r w:rsidR="00922466">
        <w:t>,</w:t>
      </w:r>
      <w:r w:rsidR="00FF10CF">
        <w:t xml:space="preserve"> MAC protocol</w:t>
      </w:r>
      <w:r w:rsidR="00704CE3">
        <w:t>s</w:t>
      </w:r>
      <w:r w:rsidR="00FF10CF">
        <w:t xml:space="preserve"> have a considerable effect on energy efficiency, network scalability, channel utilization, latency and throughput. </w:t>
      </w:r>
      <w:r w:rsidR="00704CE3">
        <w:t>There are two main classifications of MAC protocol: contention based and contention free. Contention based protocols such as Carrier Sense Multiple Access (CSMA)</w:t>
      </w:r>
      <w:r>
        <w:t xml:space="preserve"> derivatives</w:t>
      </w:r>
      <w:r w:rsidR="00704CE3">
        <w:t xml:space="preserve"> rely on detecting when the medium is in use and when two sign</w:t>
      </w:r>
      <w:r>
        <w:t xml:space="preserve">als 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951E12">
        <w:t xml:space="preserve">Figure </w:t>
      </w:r>
      <w:r w:rsidR="00951E12">
        <w:rPr>
          <w:noProof/>
        </w:rPr>
        <w:t>16</w:t>
      </w:r>
      <w:r w:rsidR="00704CE3">
        <w:fldChar w:fldCharType="end"/>
      </w:r>
      <w:r w:rsidR="00704CE3">
        <w:t>).</w:t>
      </w:r>
    </w:p>
    <w:p w14:paraId="27B18A62" w14:textId="1465A972" w:rsidR="00704CE3" w:rsidRDefault="003258E0" w:rsidP="004C7875">
      <w:pPr>
        <w:pStyle w:val="Centered"/>
      </w:pPr>
      <w:r>
        <w:pict w14:anchorId="6D172468">
          <v:shape id="_x0000_i1039" type="#_x0000_t75" style="width:209.55pt;height:226.15pt">
            <v:imagedata r:id="rId26" o:title="F-T-CDMA"/>
          </v:shape>
        </w:pict>
      </w:r>
    </w:p>
    <w:p w14:paraId="77309D75" w14:textId="6EAFA3DB" w:rsidR="00704CE3" w:rsidRDefault="00704CE3" w:rsidP="00362833">
      <w:pPr>
        <w:pStyle w:val="Figurecaption"/>
      </w:pPr>
      <w:bookmarkStart w:id="65" w:name="_Ref480795265"/>
      <w:bookmarkStart w:id="66" w:name="_Toc482621062"/>
      <w:r>
        <w:t xml:space="preserve">Figure </w:t>
      </w:r>
      <w:r>
        <w:fldChar w:fldCharType="begin"/>
      </w:r>
      <w:r>
        <w:instrText xml:space="preserve"> SEQ Figure \* ARABIC </w:instrText>
      </w:r>
      <w:r>
        <w:fldChar w:fldCharType="separate"/>
      </w:r>
      <w:r w:rsidR="00951E12">
        <w:rPr>
          <w:noProof/>
        </w:rPr>
        <w:t>16</w:t>
      </w:r>
      <w:r>
        <w:fldChar w:fldCharType="end"/>
      </w:r>
      <w:bookmarkEnd w:id="65"/>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6"/>
      <w:r>
        <w:t xml:space="preserve"> </w:t>
      </w:r>
    </w:p>
    <w:p w14:paraId="62F9BBE4" w14:textId="66293FCF"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w:t>
      </w:r>
      <w:r>
        <w:lastRenderedPageBreak/>
        <w:t>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known propagation models and GNSS based information the </w:t>
      </w:r>
      <w:r w:rsidR="00621C58">
        <w:t xml:space="preserve">proposed </w:t>
      </w:r>
      <w:r>
        <w:t>modified</w:t>
      </w:r>
      <w:r w:rsidR="00621C58">
        <w:t xml:space="preserve"> 802.11 approach adjusts</w:t>
      </w:r>
      <w:r>
        <w:t xml:space="preserve"> contention windows to fit communication delays. The distributed adjustment of IFSs and contention windows introduces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77CC5726"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224EB0">
        <w:t>for</w:t>
      </w:r>
      <w:r w:rsidR="00885976">
        <w:t xml:space="preserve"> situations with low frequency communications</w:t>
      </w:r>
      <w:r w:rsidR="0001547A">
        <w:t xml:space="preserve"> </w:t>
      </w:r>
      <w:r w:rsidR="00224EB0">
        <w:t>and</w:t>
      </w:r>
      <w:r w:rsidR="0001547A">
        <w:t xml:space="preserve"> tightly grouped formations.</w:t>
      </w:r>
    </w:p>
    <w:p w14:paraId="694918EA" w14:textId="333CB30C"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xml:space="preserve">. The proposed protocol employs a form </w:t>
      </w:r>
      <w:r>
        <w:lastRenderedPageBreak/>
        <w:t>of half-duplex CDMA which allows for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3B2D46EB"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951E12">
        <w:t xml:space="preserve">Figure </w:t>
      </w:r>
      <w:r w:rsidR="00951E12">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0C07E304" w:rsidR="004149BA" w:rsidRDefault="00606E30" w:rsidP="00362833">
      <w:r>
        <w:t xml:space="preserve">In LCL mode, a version of CSMA is used. </w:t>
      </w:r>
      <w:r w:rsidR="00E47BBE">
        <w:t>Several nodes in LDMA may be</w:t>
      </w:r>
      <w:r>
        <w:t xml:space="preserv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from LCL to HCL based on the number of conflict frames </w:t>
      </w:r>
      <w:r w:rsidR="00E47BBE">
        <w:t>detected</w:t>
      </w:r>
      <w:r w:rsidR="00531890">
        <w:t xml:space="preserve">.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3E3C9DDE" w:rsidR="004149BA" w:rsidRDefault="004149BA" w:rsidP="00362833">
      <w:pPr>
        <w:pStyle w:val="Figurecaption"/>
      </w:pPr>
      <w:bookmarkStart w:id="67" w:name="_Ref480803268"/>
      <w:bookmarkStart w:id="68" w:name="_Toc482621063"/>
      <w:r>
        <w:t xml:space="preserve">Figure </w:t>
      </w:r>
      <w:r>
        <w:fldChar w:fldCharType="begin"/>
      </w:r>
      <w:r>
        <w:instrText xml:space="preserve"> SEQ Figure \* ARABIC </w:instrText>
      </w:r>
      <w:r>
        <w:fldChar w:fldCharType="separate"/>
      </w:r>
      <w:r w:rsidR="00951E12">
        <w:rPr>
          <w:noProof/>
        </w:rPr>
        <w:t>17</w:t>
      </w:r>
      <w:r>
        <w:fldChar w:fldCharType="end"/>
      </w:r>
      <w:bookmarkEnd w:id="67"/>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68"/>
      <w:r w:rsidR="001042AC">
        <w:fldChar w:fldCharType="end"/>
      </w:r>
    </w:p>
    <w:p w14:paraId="6844ADFE" w14:textId="0DF1DE8E"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heavy load</w:t>
      </w:r>
      <w:r>
        <w:t xml:space="preserve"> conditions wherein </w:t>
      </w:r>
      <w:r w:rsidR="0001617E">
        <w:t xml:space="preserve">a node always has a data </w:t>
      </w:r>
      <w:r w:rsidR="000B273F">
        <w:t>packet queued to</w:t>
      </w:r>
      <w:r w:rsidR="0001617E">
        <w:t xml:space="preserve"> send</w:t>
      </w:r>
      <w:r w:rsidR="00E47BBE">
        <w:t xml:space="preserve"> (saturation)</w:t>
      </w:r>
      <w:r w:rsidR="0001617E">
        <w:t>.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951E12">
        <w:t xml:space="preserve">Figure </w:t>
      </w:r>
      <w:r w:rsidR="00951E12">
        <w:rPr>
          <w:noProof/>
        </w:rPr>
        <w:t>17</w:t>
      </w:r>
      <w:r w:rsidR="0001617E">
        <w:fldChar w:fldCharType="end"/>
      </w:r>
      <w:r w:rsidR="0001617E">
        <w:t xml:space="preserve">. </w:t>
      </w:r>
    </w:p>
    <w:p w14:paraId="18982E1A" w14:textId="0FA5651B"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approach. I</w:t>
      </w:r>
      <w:r w:rsidR="000B273F">
        <w:t xml:space="preserve">t follows that the protocol </w:t>
      </w:r>
      <w:r w:rsidR="00E47BBE">
        <w:t>mirrors</w:t>
      </w:r>
      <w:r>
        <w:t xml:space="preserve"> pure TDMA as activity increases</w:t>
      </w:r>
      <w:r w:rsidR="00E47BBE">
        <w:t xml:space="preserve"> (</w:t>
      </w:r>
      <w:r w:rsidR="00E47BBE">
        <w:fldChar w:fldCharType="begin"/>
      </w:r>
      <w:r w:rsidR="00E47BBE">
        <w:instrText xml:space="preserve"> REF _Ref480803268 \h </w:instrText>
      </w:r>
      <w:r w:rsidR="00E47BBE">
        <w:fldChar w:fldCharType="separate"/>
      </w:r>
      <w:r w:rsidR="00951E12">
        <w:t xml:space="preserve">Figure </w:t>
      </w:r>
      <w:r w:rsidR="00951E12">
        <w:rPr>
          <w:noProof/>
        </w:rPr>
        <w:t>17</w:t>
      </w:r>
      <w:r w:rsidR="00E47BBE">
        <w:fldChar w:fldCharType="end"/>
      </w:r>
      <w:r w:rsidR="00E47BBE">
        <w:t>)</w:t>
      </w:r>
      <w:r>
        <w:t>.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w:t>
      </w:r>
      <w:r w:rsidR="004A6B7D">
        <w:lastRenderedPageBreak/>
        <w:t>consumption 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7ECB6FE1"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6C11DB1B" w:rsidR="00A27E0A" w:rsidRDefault="00A27E0A" w:rsidP="00A27E0A">
      <w:pPr>
        <w:pStyle w:val="Centered"/>
      </w:pPr>
      <w:r>
        <w:rPr>
          <w:noProof/>
          <w:lang w:val="en-US" w:eastAsia="en-US"/>
        </w:rPr>
        <w:drawing>
          <wp:inline distT="0" distB="0" distL="0" distR="0" wp14:anchorId="4E272DCC" wp14:editId="4912AA08">
            <wp:extent cx="4170045" cy="2500630"/>
            <wp:effectExtent l="0" t="0" r="190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0045" cy="2500630"/>
                    </a:xfrm>
                    <a:prstGeom prst="rect">
                      <a:avLst/>
                    </a:prstGeom>
                    <a:noFill/>
                    <a:ln>
                      <a:noFill/>
                    </a:ln>
                  </pic:spPr>
                </pic:pic>
              </a:graphicData>
            </a:graphic>
          </wp:inline>
        </w:drawing>
      </w:r>
    </w:p>
    <w:p w14:paraId="0E38982E" w14:textId="12DC38F2" w:rsidR="00A27E0A" w:rsidRDefault="00A27E0A" w:rsidP="00A27E0A">
      <w:pPr>
        <w:pStyle w:val="Figurecaption"/>
      </w:pPr>
      <w:bookmarkStart w:id="69" w:name="_Ref480806838"/>
      <w:bookmarkStart w:id="70" w:name="_Toc482621064"/>
      <w:r>
        <w:t xml:space="preserve">Figure </w:t>
      </w:r>
      <w:r>
        <w:fldChar w:fldCharType="begin"/>
      </w:r>
      <w:r>
        <w:instrText xml:space="preserve"> SEQ Figure \* ARABIC </w:instrText>
      </w:r>
      <w:r>
        <w:fldChar w:fldCharType="separate"/>
      </w:r>
      <w:r w:rsidR="00951E12">
        <w:rPr>
          <w:noProof/>
        </w:rPr>
        <w:t>18</w:t>
      </w:r>
      <w:r>
        <w:fldChar w:fldCharType="end"/>
      </w:r>
      <w:bookmarkEnd w:id="69"/>
      <w:r>
        <w:t xml:space="preserve">. Throughput here is measured as the amount of time spent transmitting data divided by the amount of time available to transmit data. Considering the findings in </w:t>
      </w:r>
      <w:r>
        <w:fldChar w:fldCharType="begin"/>
      </w:r>
      <w:r>
        <w:instrText xml:space="preserve"> REF _Ref480803268 \h </w:instrText>
      </w:r>
      <w:r>
        <w:fldChar w:fldCharType="separate"/>
      </w:r>
      <w:r w:rsidR="00951E12">
        <w:t xml:space="preserve">Figure </w:t>
      </w:r>
      <w:r w:rsidR="00951E12">
        <w:rPr>
          <w:noProof/>
        </w:rPr>
        <w:t>17</w:t>
      </w:r>
      <w:r>
        <w:fldChar w:fldCharType="end"/>
      </w:r>
      <w:r>
        <w:t xml:space="preserve"> It is likely that the experimental setup and the traffic simulated naturally favoured C/TDMA.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0"/>
      <w:r>
        <w:fldChar w:fldCharType="end"/>
      </w:r>
    </w:p>
    <w:p w14:paraId="164AD739" w14:textId="4F9B5087" w:rsidR="00512F15" w:rsidRDefault="00512F15" w:rsidP="00362833">
      <w:r>
        <w:t xml:space="preserve">The C/TDMA protocol </w:t>
      </w:r>
      <w:r w:rsidR="00860CDE">
        <w:t xml:space="preserve">is </w:t>
      </w:r>
      <w:r>
        <w:t xml:space="preserve">chosen as the starting point for </w:t>
      </w:r>
      <w:r w:rsidR="00860CDE">
        <w:t>this work’s proposed</w:t>
      </w:r>
      <w:r>
        <w:t xml:space="preserve"> MAC protocol. As such</w:t>
      </w:r>
      <w:r w:rsidR="00A009E2">
        <w:t>, the details</w:t>
      </w:r>
      <w:r>
        <w:t xml:space="preserve"> of the protocol will be discussed </w:t>
      </w:r>
      <w:r w:rsidR="00860CDE">
        <w:t>at length in chapter 3</w:t>
      </w:r>
      <w:r>
        <w:t xml:space="preserve">. </w:t>
      </w:r>
      <w:r w:rsidR="00CA134E">
        <w:t xml:space="preserve">The </w:t>
      </w:r>
      <w:r w:rsidR="00CA134E">
        <w:lastRenderedPageBreak/>
        <w:t xml:space="preserve">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t>CSMA/CA approach (</w:t>
      </w:r>
      <w:r w:rsidR="00A009E2">
        <w:fldChar w:fldCharType="begin"/>
      </w:r>
      <w:r w:rsidR="00A009E2">
        <w:instrText xml:space="preserve"> REF _Ref480806838 \h </w:instrText>
      </w:r>
      <w:r w:rsidR="00A009E2">
        <w:fldChar w:fldCharType="separate"/>
      </w:r>
      <w:r w:rsidR="00951E12">
        <w:t xml:space="preserve">Figure </w:t>
      </w:r>
      <w:r w:rsidR="00951E12">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44AA5C3" w14:textId="334FB5B1" w:rsidR="00BC16ED" w:rsidRDefault="00BC16ED" w:rsidP="00362833">
      <w:pPr>
        <w:pStyle w:val="Heading3"/>
      </w:pPr>
      <w:bookmarkStart w:id="71" w:name="_Toc482620985"/>
      <w:r>
        <w:t>Network Layer</w:t>
      </w:r>
      <w:bookmarkEnd w:id="71"/>
    </w:p>
    <w:p w14:paraId="13FA2796" w14:textId="4765B4E8"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09D38127"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w:t>
      </w:r>
      <w:r w:rsidR="00486575">
        <w:lastRenderedPageBreak/>
        <w:t xml:space="preserve">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t>instance,</w:t>
      </w:r>
      <w:r w:rsidR="003B4DBD">
        <w:t xml:space="preserv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24A5AC77"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is provided</w:t>
      </w:r>
      <w:r w:rsidR="00541940">
        <w:t>. H</w:t>
      </w:r>
      <w:r w:rsidR="002A3400">
        <w:t xml:space="preserve">owever, </w:t>
      </w:r>
      <w:r>
        <w:t xml:space="preserve">there is clear need for such work.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3D88DF9E" w:rsidR="00BC16ED" w:rsidRPr="00BC16ED" w:rsidRDefault="00BC16ED" w:rsidP="00362833">
      <w:pPr>
        <w:pStyle w:val="Heading3"/>
      </w:pPr>
      <w:bookmarkStart w:id="72" w:name="_Toc482620986"/>
      <w:r>
        <w:lastRenderedPageBreak/>
        <w:t>Other</w:t>
      </w:r>
      <w:r w:rsidR="00224EB0">
        <w:t xml:space="preserve"> Notable</w:t>
      </w:r>
      <w:r>
        <w:t xml:space="preserve"> Works</w:t>
      </w:r>
      <w:bookmarkEnd w:id="72"/>
    </w:p>
    <w:p w14:paraId="07B72AF5" w14:textId="5D9A35E5"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12583971" w:rsidR="008D30A5" w:rsidRDefault="008D30A5" w:rsidP="00362833">
      <w:r w:rsidRPr="008D30A5">
        <w:t xml:space="preserve">Another survey style paper on inter-satellite link for CubeSats by Budianu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3" w:name="_Toc482620987"/>
      <w:r>
        <w:t>Other Areas of Note</w:t>
      </w:r>
      <w:bookmarkEnd w:id="73"/>
    </w:p>
    <w:p w14:paraId="7A470A9A" w14:textId="0C7455B4"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w:t>
      </w:r>
      <w:r w:rsidR="00541940">
        <w:t xml:space="preserve"> be considered when exploring aspects of</w:t>
      </w:r>
      <w:r>
        <w:t xml:space="preserve"> CubeS</w:t>
      </w:r>
      <w:r w:rsidR="00541940">
        <w:t>at networking</w:t>
      </w:r>
      <w:r w:rsidR="00A27E0A">
        <w:t>.</w:t>
      </w:r>
    </w:p>
    <w:p w14:paraId="3142AD27" w14:textId="22250689" w:rsidR="00A0374E" w:rsidRDefault="00A0374E" w:rsidP="00362833">
      <w:pPr>
        <w:pStyle w:val="Heading3"/>
      </w:pPr>
      <w:bookmarkStart w:id="74" w:name="_Toc482620988"/>
      <w:r>
        <w:t>Energy Aware Scheduling</w:t>
      </w:r>
      <w:bookmarkEnd w:id="74"/>
    </w:p>
    <w:p w14:paraId="017883B3" w14:textId="2D129214"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related notable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w:t>
      </w:r>
      <w:r w:rsidR="009E7163">
        <w:lastRenderedPageBreak/>
        <w:t>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predict</w:t>
      </w:r>
      <w:r w:rsidR="00541940">
        <w:t>s</w:t>
      </w:r>
      <w:r w:rsidR="009E7163">
        <w:t xml:space="preserve"> battery usage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9E7163">
        <w:t>.</w:t>
      </w:r>
    </w:p>
    <w:p w14:paraId="4D067CF6" w14:textId="65B9FEAC" w:rsidR="00A0374E" w:rsidRDefault="00A0374E" w:rsidP="00362833">
      <w:pPr>
        <w:pStyle w:val="Heading3"/>
      </w:pPr>
      <w:bookmarkStart w:id="75" w:name="_Toc482620989"/>
      <w:r>
        <w:t>Delay Tolerant Networking</w:t>
      </w:r>
      <w:bookmarkEnd w:id="75"/>
    </w:p>
    <w:p w14:paraId="419315E2" w14:textId="34CDCC27" w:rsidR="00102E7B" w:rsidRDefault="00A27E0A" w:rsidP="009044AF">
      <w:pPr>
        <w:pStyle w:val="Centered"/>
      </w:pPr>
      <w:r>
        <w:rPr>
          <w:noProof/>
        </w:rPr>
        <w:pict w14:anchorId="11546EEC">
          <v:shape id="_x0000_i1041" type="#_x0000_t75" style="width:290.3pt;height:199.85pt">
            <v:imagedata r:id="rId29" o:title="2017-04-24 16_16_17-93673main_TDRSH,I,Jlithofront"/>
          </v:shape>
        </w:pict>
      </w:r>
    </w:p>
    <w:p w14:paraId="4DCF2754" w14:textId="1A3D04E2" w:rsidR="00102E7B" w:rsidRDefault="00102E7B" w:rsidP="00362833">
      <w:pPr>
        <w:pStyle w:val="Figurecaption"/>
      </w:pPr>
      <w:bookmarkStart w:id="76" w:name="_Ref480814130"/>
      <w:bookmarkStart w:id="77" w:name="_Toc482621065"/>
      <w:r>
        <w:t xml:space="preserve">Figure </w:t>
      </w:r>
      <w:r>
        <w:fldChar w:fldCharType="begin"/>
      </w:r>
      <w:r>
        <w:instrText xml:space="preserve"> SEQ Figure \* ARABIC </w:instrText>
      </w:r>
      <w:r>
        <w:fldChar w:fldCharType="separate"/>
      </w:r>
      <w:r w:rsidR="00951E12">
        <w:rPr>
          <w:noProof/>
        </w:rPr>
        <w:t>19</w:t>
      </w:r>
      <w:r>
        <w:fldChar w:fldCharType="end"/>
      </w:r>
      <w:bookmarkEnd w:id="76"/>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7"/>
    </w:p>
    <w:p w14:paraId="77FE7735" w14:textId="4873E579" w:rsidR="00A71D7F" w:rsidRDefault="004C2790" w:rsidP="00362833">
      <w:r>
        <w:t>Interplanetary communication presents many novel problems. Delay tolerant networking (DTN) approaches have been employed successfully</w:t>
      </w:r>
      <w:r w:rsidR="00624479">
        <w:t xml:space="preserve"> over the past decades</w:t>
      </w:r>
      <w:r>
        <w:t xml:space="preserve"> </w:t>
      </w:r>
      <w:r w:rsidR="00624479">
        <w:t>to solve many of these problems</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951E12">
        <w:t xml:space="preserve">Figure </w:t>
      </w:r>
      <w:r w:rsidR="00951E12">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based approaches</w:t>
      </w:r>
      <w:r>
        <w:t xml:space="preserve"> 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Default="008D30A5" w:rsidP="00362833">
      <w:pPr>
        <w:pStyle w:val="Heading1"/>
      </w:pPr>
      <w:bookmarkStart w:id="78" w:name="_Toc482620990"/>
      <w:r>
        <w:lastRenderedPageBreak/>
        <w:t>Proposed</w:t>
      </w:r>
      <w:r w:rsidR="0034741C">
        <w:t xml:space="preserve"> </w:t>
      </w:r>
      <w:r w:rsidR="000C04DC">
        <w:t>Protocols</w:t>
      </w:r>
      <w:bookmarkEnd w:id="78"/>
    </w:p>
    <w:p w14:paraId="7E1B9375" w14:textId="0183B59C" w:rsidR="00A013B8" w:rsidRDefault="00027F9C" w:rsidP="00362833">
      <w:r>
        <w:t>One-hop network topologies</w:t>
      </w:r>
      <w:r w:rsidR="002A6599">
        <w:t xml:space="preserve"> are the current </w:t>
      </w:r>
      <w:r w:rsidR="00C91DC7">
        <w:t>state-of-the-art</w:t>
      </w:r>
      <w:r w:rsidR="002A6599">
        <w:t xml:space="preserve">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951E12">
        <w:t xml:space="preserve">Figure </w:t>
      </w:r>
      <w:r w:rsidR="00951E12">
        <w:rPr>
          <w:noProof/>
        </w:rPr>
        <w:t>2</w:t>
      </w:r>
      <w:r w:rsidR="00B571B2">
        <w:fldChar w:fldCharType="end"/>
      </w:r>
      <w:r w:rsidR="00B571B2">
        <w:t>)</w:t>
      </w:r>
      <w:r w:rsidR="00F87E40">
        <w:t xml:space="preserve">. If </w:t>
      </w:r>
      <w:r w:rsidR="00B571B2">
        <w:t xml:space="preserve">EDSN </w:t>
      </w:r>
      <w:r w:rsidR="00F87E40">
        <w:t xml:space="preserve">CubeSats </w:t>
      </w:r>
      <w:r w:rsidR="00D82E4A">
        <w:t xml:space="preserve">are not </w:t>
      </w:r>
      <w:r w:rsidR="008C3700">
        <w:t>within communication</w:t>
      </w:r>
      <w:r w:rsidR="00D82E4A">
        <w:t xml:space="preserve">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951E12">
        <w:t>2.3.1</w:t>
      </w:r>
      <w:r w:rsidR="00B8215D">
        <w:fldChar w:fldCharType="end"/>
      </w:r>
      <w:r w:rsidR="00F87E40">
        <w:t xml:space="preserve"> briefly discusses the </w:t>
      </w:r>
      <w:r w:rsidR="00C91DC7">
        <w:t>state-of-the-art</w:t>
      </w:r>
      <w:r w:rsidR="00F87E40">
        <w:t xml:space="preserve">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481FAF6E" w14:textId="707E50E5"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D467C5F" w:rsidR="00E001F6" w:rsidRDefault="00C6541F" w:rsidP="00362833">
      <w:r>
        <w:t xml:space="preserve">This work makes a several changes to C/TDMA as specified by </w:t>
      </w:r>
      <w:r w:rsidRPr="00C6541F">
        <w:t>Radhakrishnan et al.</w:t>
      </w:r>
      <w:r>
        <w:t xml:space="preserve"> These changes</w:t>
      </w:r>
      <w:r w:rsidR="0058485B">
        <w:t xml:space="preserve"> primarily</w:t>
      </w:r>
      <w:r>
        <w:t xml:space="preserve"> </w:t>
      </w:r>
      <w:r w:rsidR="008C3700">
        <w:t>intend to enable</w:t>
      </w:r>
      <w:r w:rsidR="0058485B">
        <w:t xml:space="preserve"> nodes to opportunistically</w:t>
      </w:r>
      <w:r>
        <w:t xml:space="preserve"> conserve energy.</w:t>
      </w:r>
      <w:r w:rsidR="00CD204C">
        <w:t xml:space="preserve"> The final protocol is referred to as “CubeMac” for convenience.</w:t>
      </w:r>
      <w:r w:rsidR="005946B8">
        <w:t xml:space="preserve"> CubeMac’s oper</w:t>
      </w:r>
      <w:r w:rsidR="00D82E4A">
        <w:t xml:space="preserve">ation remains </w:t>
      </w:r>
      <w:r w:rsidR="00D82E4A">
        <w:lastRenderedPageBreak/>
        <w:t>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1A9C805"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xml:space="preserve"> for use with CSNs.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EDSN Captain</w:t>
      </w:r>
      <w:r w:rsidR="00295E6F">
        <w:t xml:space="preserve"> in that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41B39A57"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027F9C">
        <w:t xml:space="preserve">Ultimately, </w:t>
      </w:r>
      <w:r w:rsidR="00701B0E">
        <w:t xml:space="preserve">both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79" w:name="_Ref482015639"/>
      <w:bookmarkStart w:id="80" w:name="_Toc482620991"/>
      <w:r>
        <w:lastRenderedPageBreak/>
        <w:t>CubeMac</w:t>
      </w:r>
      <w:bookmarkEnd w:id="79"/>
      <w:bookmarkEnd w:id="80"/>
    </w:p>
    <w:p w14:paraId="48FA7560" w14:textId="206E05FA"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CubeMac focuses on data collection and attempts to avoid distributed decision making where possible in an attempt to reduce energy consumption.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1" w:name="_Toc482620992"/>
      <w:r>
        <w:t>TDMA</w:t>
      </w:r>
      <w:bookmarkEnd w:id="81"/>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6EE81E5E"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 xml:space="preserve">The Cpt/Lt protocol, although adaptive </w:t>
      </w:r>
      <w:r w:rsidR="003370C8">
        <w:lastRenderedPageBreak/>
        <w:t xml:space="preserve">in its assignment of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2" w:name="_Toc482620993"/>
      <w:r>
        <w:t>Cluster Formation</w:t>
      </w:r>
      <w:bookmarkEnd w:id="82"/>
    </w:p>
    <w:p w14:paraId="2C693ECF" w14:textId="35EFAD1A"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’s C/TDMA. This integration is made possible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19692D">
        <w:t xml:space="preserve"> clusters as in (</w:t>
      </w:r>
      <w:r w:rsidR="0077789A">
        <w:fldChar w:fldCharType="begin"/>
      </w:r>
      <w:r w:rsidR="0077789A">
        <w:instrText xml:space="preserve"> REF _Ref480550221 \h </w:instrText>
      </w:r>
      <w:r w:rsidR="0077789A">
        <w:fldChar w:fldCharType="separate"/>
      </w:r>
      <w:r w:rsidR="00951E12">
        <w:t xml:space="preserve">Figure </w:t>
      </w:r>
      <w:r w:rsidR="00951E12">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951E12">
        <w:t xml:space="preserve">Figure </w:t>
      </w:r>
      <w:r w:rsidR="00951E12">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cluster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951E12">
        <w:t xml:space="preserve">Figure </w:t>
      </w:r>
      <w:r w:rsidR="00951E12">
        <w:rPr>
          <w:noProof/>
        </w:rPr>
        <w:t>21</w:t>
      </w:r>
      <w:r w:rsidR="004F6279">
        <w:fldChar w:fldCharType="end"/>
      </w:r>
      <w:r w:rsidR="004F6279">
        <w:t>)</w:t>
      </w:r>
      <w:r w:rsidR="00A33194">
        <w:t xml:space="preserve">. </w:t>
      </w:r>
    </w:p>
    <w:p w14:paraId="06717F8C" w14:textId="432D84ED" w:rsidR="00DA09C0" w:rsidRDefault="00DF14D7" w:rsidP="00DA09C0">
      <w:pPr>
        <w:keepNext/>
        <w:jc w:val="center"/>
      </w:pPr>
      <w:r>
        <w:pict w14:anchorId="5E9F9B63">
          <v:shape id="_x0000_i1177" type="#_x0000_t75" style="width:198.9pt;height:231.25pt">
            <v:imagedata r:id="rId30" o:title="Inter-Intra Cluster"/>
          </v:shape>
        </w:pict>
      </w:r>
    </w:p>
    <w:p w14:paraId="17875ABF" w14:textId="1E67AECC" w:rsidR="0077789A" w:rsidRDefault="00DA09C0" w:rsidP="00DA09C0">
      <w:pPr>
        <w:pStyle w:val="Figurecaption"/>
      </w:pPr>
      <w:bookmarkStart w:id="83" w:name="_Ref481931917"/>
      <w:bookmarkStart w:id="84" w:name="_Toc482621066"/>
      <w:r>
        <w:t xml:space="preserve">Figure </w:t>
      </w:r>
      <w:r>
        <w:fldChar w:fldCharType="begin"/>
      </w:r>
      <w:r>
        <w:instrText xml:space="preserve"> SEQ Figure \* ARABIC </w:instrText>
      </w:r>
      <w:r>
        <w:fldChar w:fldCharType="separate"/>
      </w:r>
      <w:r w:rsidR="00951E12">
        <w:rPr>
          <w:noProof/>
        </w:rPr>
        <w:t>20</w:t>
      </w:r>
      <w:r>
        <w:fldChar w:fldCharType="end"/>
      </w:r>
      <w:bookmarkEnd w:id="83"/>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4"/>
      <w:r w:rsidR="00CA3D48">
        <w:t xml:space="preserve"> </w:t>
      </w:r>
    </w:p>
    <w:p w14:paraId="27DEDC63" w14:textId="50BA47C4" w:rsidR="00583694" w:rsidRDefault="009D52E0" w:rsidP="007B6BF6">
      <w:r w:rsidRPr="009D52E0">
        <w:lastRenderedPageBreak/>
        <w:t>It is worth noting that 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951E12">
        <w:t xml:space="preserve">Figure </w:t>
      </w:r>
      <w:r w:rsidR="00951E12">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 xml:space="preserve">to as ‘downlinking’.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3258E0" w:rsidP="00CA3D48">
      <w:pPr>
        <w:keepNext/>
        <w:jc w:val="center"/>
      </w:pPr>
      <w:r>
        <w:pict w14:anchorId="49D4766A">
          <v:shape id="_x0000_i1043" type="#_x0000_t75" style="width:431.55pt;height:111.25pt">
            <v:imagedata r:id="rId31" o:title="CubeMac Frame"/>
          </v:shape>
        </w:pict>
      </w:r>
    </w:p>
    <w:p w14:paraId="0901784E" w14:textId="63EFAAA7" w:rsidR="009F65E8" w:rsidRDefault="00CA3D48" w:rsidP="00CA3D48">
      <w:pPr>
        <w:pStyle w:val="Figurecaption"/>
      </w:pPr>
      <w:bookmarkStart w:id="85" w:name="_Ref481932039"/>
      <w:bookmarkStart w:id="86" w:name="_Toc482621067"/>
      <w:r>
        <w:t xml:space="preserve">Figure </w:t>
      </w:r>
      <w:r>
        <w:fldChar w:fldCharType="begin"/>
      </w:r>
      <w:r>
        <w:instrText xml:space="preserve"> SEQ Figure \* ARABIC </w:instrText>
      </w:r>
      <w:r>
        <w:fldChar w:fldCharType="separate"/>
      </w:r>
      <w:r w:rsidR="00951E12">
        <w:rPr>
          <w:noProof/>
        </w:rPr>
        <w:t>21</w:t>
      </w:r>
      <w:r>
        <w:fldChar w:fldCharType="end"/>
      </w:r>
      <w:bookmarkEnd w:id="85"/>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6"/>
    </w:p>
    <w:p w14:paraId="0ECD4032" w14:textId="24395C6A"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951E12">
        <w:t xml:space="preserve">Figure </w:t>
      </w:r>
      <w:r w:rsidR="00951E12">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951E12">
        <w:t xml:space="preserve">Figure </w:t>
      </w:r>
      <w:r w:rsidR="00951E12">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4F6279">
        <w:rPr>
          <w:vertAlign w:val="superscript"/>
        </w:rPr>
        <w:t xml:space="preserve">  </w:t>
      </w:r>
      <w:r w:rsidR="004F6279">
        <w:t xml:space="preserve">however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38545A2F" w:rsidR="00CA3D48" w:rsidRDefault="00F72F0F" w:rsidP="00F72F0F">
      <w:pPr>
        <w:pStyle w:val="Centered"/>
      </w:pPr>
      <w:r>
        <w:lastRenderedPageBreak/>
        <w:pict w14:anchorId="6A1D4F6A">
          <v:shape id="_x0000_i1077" type="#_x0000_t75" style="width:172.6pt;height:228pt">
            <v:imagedata r:id="rId32" o:title="Slave to Ground"/>
          </v:shape>
        </w:pict>
      </w:r>
    </w:p>
    <w:p w14:paraId="78752D63" w14:textId="7472B590" w:rsidR="009F65E8" w:rsidRDefault="00CA3D48" w:rsidP="00CA3D48">
      <w:pPr>
        <w:pStyle w:val="Figurecaption"/>
      </w:pPr>
      <w:bookmarkStart w:id="87" w:name="_Ref481932212"/>
      <w:bookmarkStart w:id="88" w:name="_Toc482621068"/>
      <w:r>
        <w:t xml:space="preserve">Figure </w:t>
      </w:r>
      <w:r>
        <w:fldChar w:fldCharType="begin"/>
      </w:r>
      <w:r>
        <w:instrText xml:space="preserve"> SEQ Figure \* ARABIC </w:instrText>
      </w:r>
      <w:r>
        <w:fldChar w:fldCharType="separate"/>
      </w:r>
      <w:r w:rsidR="00951E12">
        <w:rPr>
          <w:noProof/>
        </w:rPr>
        <w:t>22</w:t>
      </w:r>
      <w:r>
        <w:fldChar w:fldCharType="end"/>
      </w:r>
      <w:bookmarkEnd w:id="87"/>
      <w:r w:rsidR="00623D71">
        <w:t>.</w:t>
      </w:r>
      <w:r>
        <w:t xml:space="preserve"> All </w:t>
      </w:r>
      <w:r w:rsidR="00F72F0F">
        <w:t>routes</w:t>
      </w:r>
      <w:r>
        <w:t xml:space="preserve"> from slaves to ground require one or more masters. The Ground Master always constitutes the final hop on a path to ground.</w:t>
      </w:r>
      <w:bookmarkEnd w:id="88"/>
    </w:p>
    <w:p w14:paraId="54D80AC1" w14:textId="3D0BE9D4" w:rsidR="00A01CEC" w:rsidRDefault="00A01CEC" w:rsidP="00A0330A">
      <w:pPr>
        <w:pStyle w:val="Heading3"/>
      </w:pPr>
      <w:bookmarkStart w:id="89" w:name="_Toc482620994"/>
      <w:r>
        <w:t>CDMA</w:t>
      </w:r>
      <w:bookmarkEnd w:id="89"/>
    </w:p>
    <w:p w14:paraId="34C75673" w14:textId="0A17798A" w:rsidR="005C6FDA" w:rsidRDefault="0083330A" w:rsidP="007B6BF6">
      <w:r>
        <w:t>Simu</w:t>
      </w:r>
      <w:r w:rsidR="004F6279">
        <w:t>lations of CubeMac employ</w:t>
      </w:r>
      <w:r>
        <w:t xml:space="preserve"> simplif</w:t>
      </w:r>
      <w:r w:rsidR="004F6279">
        <w:t>ied implementation</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xml:space="preserve">. </w:t>
      </w:r>
    </w:p>
    <w:p w14:paraId="1435F1EB" w14:textId="79832A61"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951E12">
        <w:t xml:space="preserve">Figure </w:t>
      </w:r>
      <w:r w:rsidR="00951E12">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3258E0" w:rsidP="00CA3D48">
      <w:pPr>
        <w:keepNext/>
        <w:jc w:val="center"/>
      </w:pPr>
      <w:r>
        <w:lastRenderedPageBreak/>
        <w:pict w14:anchorId="4BE572E6">
          <v:shape id="_x0000_i1045" type="#_x0000_t75" style="width:330.45pt;height:208.6pt">
            <v:imagedata r:id="rId33" o:title="CDMA Spreading"/>
          </v:shape>
        </w:pict>
      </w:r>
    </w:p>
    <w:p w14:paraId="5D18BECF" w14:textId="12194123" w:rsidR="003C69FB" w:rsidRDefault="00CA3D48" w:rsidP="00CA3D48">
      <w:pPr>
        <w:pStyle w:val="Figurecaption"/>
      </w:pPr>
      <w:bookmarkStart w:id="90" w:name="_Ref481932372"/>
      <w:bookmarkStart w:id="91" w:name="_Toc482621069"/>
      <w:r>
        <w:t xml:space="preserve">Figure </w:t>
      </w:r>
      <w:r>
        <w:fldChar w:fldCharType="begin"/>
      </w:r>
      <w:r>
        <w:instrText xml:space="preserve"> SEQ Figure \* ARABIC </w:instrText>
      </w:r>
      <w:r>
        <w:fldChar w:fldCharType="separate"/>
      </w:r>
      <w:r w:rsidR="00951E12">
        <w:rPr>
          <w:noProof/>
        </w:rPr>
        <w:t>23</w:t>
      </w:r>
      <w:r>
        <w:fldChar w:fldCharType="end"/>
      </w:r>
      <w:bookmarkEnd w:id="90"/>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1"/>
      <w:r>
        <w:t xml:space="preserve"> </w:t>
      </w:r>
    </w:p>
    <w:p w14:paraId="360D33B1" w14:textId="42446B34"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951E12">
        <w:t xml:space="preserve">Figure </w:t>
      </w:r>
      <w:r w:rsidR="00951E12">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encoded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2" w:name="_Toc482620995"/>
      <w:r>
        <w:lastRenderedPageBreak/>
        <w:t>Frame Structure</w:t>
      </w:r>
      <w:bookmarkEnd w:id="92"/>
    </w:p>
    <w:p w14:paraId="11E303F7" w14:textId="0134EB3D"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FA614E">
        <w:rPr>
          <w:i/>
        </w:rPr>
        <w:t>N</w:t>
      </w:r>
      <w:r w:rsidR="00FA614E" w:rsidRPr="00FA614E">
        <w:rPr>
          <w:i/>
          <w:vertAlign w:val="subscript"/>
        </w:rPr>
        <w:t>m</w:t>
      </w:r>
      <w:r w:rsidR="00FA614E">
        <w:t xml:space="preserve"> </w:t>
      </w:r>
      <w:r>
        <w:t xml:space="preserve">+1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 </w:t>
      </w:r>
      <w:r w:rsidR="00BC0089">
        <w:t>ID</w:t>
      </w:r>
      <w:r>
        <w:t xml:space="preserve"> 1 (</w:t>
      </w:r>
      <w:r w:rsidR="00FA614E">
        <w:t>M1) will occupy time slot 1</w:t>
      </w:r>
      <w:r>
        <w:t>.</w:t>
      </w:r>
      <w:r w:rsidR="00BC0089">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rsidR="00BC0089">
        <w:t>, named the “uplink” slot, is reserved for cluster slaves</w:t>
      </w:r>
      <w:r w:rsidR="00D1778B">
        <w:t>. During this sla</w:t>
      </w:r>
      <w:r w:rsidR="00BC0089">
        <w:t xml:space="preserve">ve 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951E12">
        <w:t xml:space="preserve">Figure </w:t>
      </w:r>
      <w:r w:rsidR="00951E12">
        <w:rPr>
          <w:noProof/>
        </w:rPr>
        <w:t>24</w:t>
      </w:r>
      <w:r w:rsidR="00A5580A">
        <w:fldChar w:fldCharType="end"/>
      </w:r>
      <w:r w:rsidR="00A5580A">
        <w:t>)</w:t>
      </w:r>
      <w:r w:rsidR="00281086">
        <w:t>.</w:t>
      </w:r>
    </w:p>
    <w:p w14:paraId="4651293D" w14:textId="77777777" w:rsidR="00281086" w:rsidRDefault="003258E0" w:rsidP="00281086">
      <w:pPr>
        <w:keepNext/>
        <w:jc w:val="center"/>
      </w:pPr>
      <w:r>
        <w:pict w14:anchorId="43A243F3">
          <v:shape id="_x0000_i1046" type="#_x0000_t75" style="width:431.55pt;height:188.3pt">
            <v:imagedata r:id="rId34" o:title="Node States"/>
          </v:shape>
        </w:pict>
      </w:r>
    </w:p>
    <w:p w14:paraId="0A0FD71D" w14:textId="6B75DBC3" w:rsidR="00DA7E28" w:rsidRDefault="00281086" w:rsidP="00281086">
      <w:pPr>
        <w:pStyle w:val="Figurecaption"/>
      </w:pPr>
      <w:bookmarkStart w:id="93" w:name="_Ref481932666"/>
      <w:bookmarkStart w:id="94" w:name="_Toc482621070"/>
      <w:r>
        <w:t xml:space="preserve">Figure </w:t>
      </w:r>
      <w:r>
        <w:fldChar w:fldCharType="begin"/>
      </w:r>
      <w:r>
        <w:instrText xml:space="preserve"> SEQ Figure \* ARABIC </w:instrText>
      </w:r>
      <w:r>
        <w:fldChar w:fldCharType="separate"/>
      </w:r>
      <w:r w:rsidR="00951E12">
        <w:rPr>
          <w:noProof/>
        </w:rPr>
        <w:t>24</w:t>
      </w:r>
      <w:r>
        <w:fldChar w:fldCharType="end"/>
      </w:r>
      <w:bookmarkEnd w:id="93"/>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4"/>
    </w:p>
    <w:p w14:paraId="5A25324E" w14:textId="099F1F4B"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w:t>
      </w:r>
      <w:r>
        <w:lastRenderedPageBreak/>
        <w:t>each master reserve</w:t>
      </w:r>
      <w:r w:rsidR="00A5580A">
        <w:t>s</w:t>
      </w:r>
      <w:r>
        <w:t xml:space="preserve"> 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or route discovery.</w:t>
      </w:r>
    </w:p>
    <w:p w14:paraId="00F51BEB" w14:textId="46F5ADF8" w:rsidR="00125575" w:rsidRDefault="00281086" w:rsidP="00362833">
      <w:r>
        <w:fldChar w:fldCharType="begin"/>
      </w:r>
      <w:r>
        <w:instrText xml:space="preserve"> REF _Ref481932039 \h </w:instrText>
      </w:r>
      <w:r>
        <w:fldChar w:fldCharType="separate"/>
      </w:r>
      <w:r w:rsidR="00951E12">
        <w:t xml:space="preserve">Figure </w:t>
      </w:r>
      <w:r w:rsidR="00951E12">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951E12">
        <w:t xml:space="preserve">Figure </w:t>
      </w:r>
      <w:r w:rsidR="00951E12">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transmit within any given slot. </w:t>
      </w:r>
    </w:p>
    <w:p w14:paraId="731C9F79" w14:textId="66D76F18" w:rsidR="00A01CEC" w:rsidRDefault="00A0330A" w:rsidP="00A0330A">
      <w:pPr>
        <w:pStyle w:val="Heading3"/>
      </w:pPr>
      <w:bookmarkStart w:id="95" w:name="_Ref482024980"/>
      <w:bookmarkStart w:id="96" w:name="_Toc482620996"/>
      <w:r>
        <w:t xml:space="preserve">Energy </w:t>
      </w:r>
      <w:bookmarkEnd w:id="95"/>
      <w:r w:rsidR="00A5580A">
        <w:t>Saving Features</w:t>
      </w:r>
      <w:bookmarkEnd w:id="96"/>
    </w:p>
    <w:p w14:paraId="682F744C" w14:textId="68DBB36A"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951E12">
        <w:t xml:space="preserve">Figure </w:t>
      </w:r>
      <w:r w:rsidR="00951E12">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788BBBC7"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951E12">
        <w:t xml:space="preserve">Figure </w:t>
      </w:r>
      <w:r w:rsidR="00951E12">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951E12">
        <w:t xml:space="preserve">Figure </w:t>
      </w:r>
      <w:r w:rsidR="00951E12">
        <w:rPr>
          <w:noProof/>
        </w:rPr>
        <w:t>25</w:t>
      </w:r>
      <w:r w:rsidR="00D34752">
        <w:fldChar w:fldCharType="end"/>
      </w:r>
      <w:r w:rsidR="00281086">
        <w:t>)</w:t>
      </w:r>
      <w:r w:rsidR="005C4EC1">
        <w:t xml:space="preserve">. </w:t>
      </w:r>
    </w:p>
    <w:p w14:paraId="19EF903E" w14:textId="2C878B9D" w:rsidR="0005474E" w:rsidRDefault="00866B29" w:rsidP="00362833">
      <w:r>
        <w:lastRenderedPageBreak/>
        <w:t xml:space="preserve">CubeMac’s optional </w:t>
      </w:r>
      <w:r w:rsidR="002157DC">
        <w:t>“no data” (ND) packet</w:t>
      </w:r>
      <w:r>
        <w:t>s</w:t>
      </w:r>
      <w:r w:rsidR="00A82286">
        <w:t xml:space="preserve"> and ND header field</w:t>
      </w:r>
      <w:r>
        <w:t>s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951E12">
        <w:t xml:space="preserve">Figure </w:t>
      </w:r>
      <w:r w:rsidR="00951E12">
        <w:rPr>
          <w:noProof/>
        </w:rPr>
        <w:t>26</w:t>
      </w:r>
      <w:r w:rsidR="00D34752">
        <w:fldChar w:fldCharType="end"/>
      </w:r>
      <w:r w:rsidR="00281086">
        <w:t>)</w:t>
      </w:r>
      <w:r w:rsidR="002157DC">
        <w:t>. A node</w:t>
      </w:r>
      <w:r w:rsidR="007E490B">
        <w:t xml:space="preserve"> with no packets on its queue to send</w:t>
      </w:r>
      <w:r w:rsidR="00A82286">
        <w:t xml:space="preserve"> may broadcast an ND packet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951E12">
        <w:t xml:space="preserve">Figure </w:t>
      </w:r>
      <w:r w:rsidR="00951E12">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7702D2EA" w:rsidR="003A65E9" w:rsidRDefault="00CF71E4" w:rsidP="00362833">
      <w:r>
        <w:t>M</w:t>
      </w:r>
      <w:r w:rsidR="003A65E9">
        <w:t xml:space="preserve">aster </w:t>
      </w:r>
      <w:r w:rsidR="007E490B">
        <w:t>node</w:t>
      </w:r>
      <w:r>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22B4D75B" w:rsidR="005C4EC1" w:rsidRDefault="00866B29" w:rsidP="005C4EC1">
      <w:pPr>
        <w:pStyle w:val="ListParagraph"/>
        <w:numPr>
          <w:ilvl w:val="6"/>
          <w:numId w:val="22"/>
        </w:numPr>
      </w:pPr>
      <w:r>
        <w:t>D</w:t>
      </w:r>
      <w:r w:rsidR="005C4EC1">
        <w:t xml:space="preserve">uring an uplink, all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0EB39512" w:rsidR="005C4EC1" w:rsidRDefault="00CF71E4" w:rsidP="005C4EC1">
      <w:r>
        <w:t>S</w:t>
      </w:r>
      <w:r w:rsidR="005C4EC1">
        <w:t xml:space="preserve">lave </w:t>
      </w:r>
      <w:r w:rsidR="007E490B">
        <w:t>node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07BFB19D" w:rsidR="004B0A8E" w:rsidRDefault="004B0A8E" w:rsidP="004B0A8E">
      <w:pPr>
        <w:pStyle w:val="Figurecaption"/>
      </w:pPr>
      <w:bookmarkStart w:id="97" w:name="_Ref481933171"/>
      <w:bookmarkStart w:id="98" w:name="_Toc482621071"/>
      <w:r>
        <w:t xml:space="preserve">Figure </w:t>
      </w:r>
      <w:r>
        <w:fldChar w:fldCharType="begin"/>
      </w:r>
      <w:r>
        <w:instrText xml:space="preserve"> SEQ Figure \* ARABIC </w:instrText>
      </w:r>
      <w:r>
        <w:fldChar w:fldCharType="separate"/>
      </w:r>
      <w:r w:rsidR="00951E12">
        <w:rPr>
          <w:noProof/>
        </w:rPr>
        <w:t>25</w:t>
      </w:r>
      <w:r>
        <w:fldChar w:fldCharType="end"/>
      </w:r>
      <w:bookmarkEnd w:id="97"/>
      <w:r w:rsidR="00623D71">
        <w:t>.</w:t>
      </w:r>
      <w:r>
        <w:t xml:space="preserve"> The last packet transmitted by any node within a slot will contain a flag indicating that no further packets should be expected.</w:t>
      </w:r>
      <w:bookmarkEnd w:id="98"/>
    </w:p>
    <w:p w14:paraId="3EDC2986" w14:textId="3AF79F7D" w:rsidR="004B0A8E" w:rsidRDefault="004B0A8E" w:rsidP="004B0A8E">
      <w:pPr>
        <w:keepNext/>
        <w:jc w:val="center"/>
      </w:pPr>
      <w:r>
        <w:rPr>
          <w:noProof/>
          <w:lang w:val="en-US" w:eastAsia="en-US"/>
        </w:rPr>
        <w:drawing>
          <wp:inline distT="0" distB="0" distL="0" distR="0" wp14:anchorId="0E90FF1F" wp14:editId="253126CC">
            <wp:extent cx="4075949" cy="1795619"/>
            <wp:effectExtent l="0" t="0" r="127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78101" cy="1796567"/>
                    </a:xfrm>
                    <a:prstGeom prst="rect">
                      <a:avLst/>
                    </a:prstGeom>
                    <a:noFill/>
                    <a:ln>
                      <a:noFill/>
                    </a:ln>
                  </pic:spPr>
                </pic:pic>
              </a:graphicData>
            </a:graphic>
          </wp:inline>
        </w:drawing>
      </w:r>
    </w:p>
    <w:p w14:paraId="114132CD" w14:textId="682A013F" w:rsidR="004B0A8E" w:rsidRDefault="004B0A8E" w:rsidP="004B0A8E">
      <w:pPr>
        <w:pStyle w:val="Figurecaption"/>
      </w:pPr>
      <w:bookmarkStart w:id="99" w:name="_Ref481933160"/>
      <w:bookmarkStart w:id="100" w:name="_Toc482621072"/>
      <w:r>
        <w:t xml:space="preserve">Figure </w:t>
      </w:r>
      <w:r>
        <w:fldChar w:fldCharType="begin"/>
      </w:r>
      <w:r>
        <w:instrText xml:space="preserve"> SEQ Figure \* ARABIC </w:instrText>
      </w:r>
      <w:r>
        <w:fldChar w:fldCharType="separate"/>
      </w:r>
      <w:r w:rsidR="00951E12">
        <w:rPr>
          <w:noProof/>
        </w:rPr>
        <w:t>26</w:t>
      </w:r>
      <w:r>
        <w:fldChar w:fldCharType="end"/>
      </w:r>
      <w:bookmarkEnd w:id="99"/>
      <w:r w:rsidR="00623D71">
        <w:t>.</w:t>
      </w:r>
      <w:r>
        <w:t xml:space="preserve"> In order to allow multiple nodes in receiver mode to sleep, node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0"/>
    </w:p>
    <w:p w14:paraId="34E0A45F" w14:textId="463BC482"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available windows of </w:t>
      </w:r>
      <w:r w:rsidR="007B3EB2">
        <w:t>communication</w:t>
      </w:r>
      <w:r w:rsidR="002157DC">
        <w:t>.</w:t>
      </w:r>
      <w:r w:rsidR="00E14FCE">
        <w:t xml:space="preserve"> </w:t>
      </w:r>
    </w:p>
    <w:p w14:paraId="1A7E9951" w14:textId="4520F45F" w:rsidR="00A01CEC" w:rsidRDefault="00357E41" w:rsidP="00A0330A">
      <w:pPr>
        <w:pStyle w:val="Heading3"/>
      </w:pPr>
      <w:bookmarkStart w:id="101" w:name="_Ref482346321"/>
      <w:bookmarkStart w:id="102" w:name="_Toc482620997"/>
      <w:r>
        <w:lastRenderedPageBreak/>
        <w:t>Drawbacks</w:t>
      </w:r>
      <w:bookmarkEnd w:id="101"/>
      <w:bookmarkEnd w:id="102"/>
    </w:p>
    <w:p w14:paraId="2AFECDE9" w14:textId="1A0F6D4B" w:rsidR="007B3EB2"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951E12">
        <w:t>2.1.2</w:t>
      </w:r>
      <w:r w:rsidR="00595519">
        <w:fldChar w:fldCharType="end"/>
      </w:r>
      <w:r w:rsidR="00595519">
        <w:t xml:space="preserve">) </w:t>
      </w:r>
    </w:p>
    <w:p w14:paraId="72FF1BFA" w14:textId="07F204F6" w:rsidR="00DB1CBB" w:rsidRDefault="00787ECC" w:rsidP="00153A58">
      <w:r>
        <w:t xml:space="preserve">The second major drawback is one inherent in effectively all TDMA or schedule based systems. If a new packet is generated the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951E12">
        <w:t xml:space="preserve">Figure </w:t>
      </w:r>
      <w:r w:rsidR="00951E12">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595519">
        <w:t xml:space="preserve"> an ND or “last” packet face the same scenario.</w:t>
      </w:r>
      <w:r w:rsidR="00FB0AD9">
        <w:t xml:space="preserve"> However, the effects of ill-timed packet generation are</w:t>
      </w:r>
      <w:r>
        <w:t xml:space="preserve"> of little concern in the context of this work. Ill-timed packet generation will affect </w:t>
      </w:r>
      <w:r w:rsidR="00595519">
        <w:t xml:space="preserve">packet </w:t>
      </w:r>
      <w:r>
        <w:t>latency but overall will not affect</w:t>
      </w:r>
      <w:r w:rsidR="00595519">
        <w:t xml:space="preserve"> 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77777777" w:rsidR="00E63286" w:rsidRDefault="003258E0" w:rsidP="00E63286">
      <w:pPr>
        <w:keepNext/>
        <w:jc w:val="center"/>
      </w:pPr>
      <w:r>
        <w:pict w14:anchorId="04B70B2F">
          <v:shape id="_x0000_i1047" type="#_x0000_t75" style="width:431.55pt;height:107.55pt">
            <v:imagedata r:id="rId37" o:title="Poorly Timed Packet"/>
          </v:shape>
        </w:pict>
      </w:r>
    </w:p>
    <w:p w14:paraId="6CF30B76" w14:textId="483C149E" w:rsidR="00DA7E28" w:rsidRDefault="00E63286" w:rsidP="00E63286">
      <w:pPr>
        <w:pStyle w:val="Figurecaption"/>
      </w:pPr>
      <w:bookmarkStart w:id="103" w:name="_Ref482346397"/>
      <w:bookmarkStart w:id="104" w:name="_Toc482621073"/>
      <w:r>
        <w:t xml:space="preserve">Figure </w:t>
      </w:r>
      <w:r>
        <w:fldChar w:fldCharType="begin"/>
      </w:r>
      <w:r>
        <w:instrText xml:space="preserve"> SEQ Figure \* ARABIC </w:instrText>
      </w:r>
      <w:r>
        <w:fldChar w:fldCharType="separate"/>
      </w:r>
      <w:r w:rsidR="00951E12">
        <w:rPr>
          <w:noProof/>
        </w:rPr>
        <w:t>27</w:t>
      </w:r>
      <w:r>
        <w:fldChar w:fldCharType="end"/>
      </w:r>
      <w:bookmarkEnd w:id="103"/>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4"/>
    </w:p>
    <w:p w14:paraId="2CA819EA" w14:textId="616E9868" w:rsidR="00D03C40" w:rsidRDefault="00DB1CBB" w:rsidP="00153A58">
      <w:r>
        <w:lastRenderedPageBreak/>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w:t>
      </w:r>
      <w:r w:rsidR="003E41B0">
        <w:t xml:space="preserve"> single</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3E41B0">
        <w:t xml:space="preserve"> This creates an even “base”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2DFF7924" w:rsidR="00B908F2" w:rsidRDefault="00D03C40" w:rsidP="00153A58">
      <w:r>
        <w:lastRenderedPageBreak/>
        <w:t>The</w:t>
      </w:r>
      <w:r w:rsidR="00357E41">
        <w:t xml:space="preserve"> general</w:t>
      </w:r>
      <w:r>
        <w:t xml:space="preserve"> nature of CubeMac makes it ill-suited fo</w:t>
      </w:r>
      <w:r w:rsidR="00247569">
        <w:t>r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951E12">
        <w:t xml:space="preserve">Figure </w:t>
      </w:r>
      <w:r w:rsidR="00951E12">
        <w:rPr>
          <w:noProof/>
        </w:rPr>
        <w:t>20</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4715073C"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 scenarios. This work considered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3E41B0">
        <w:t>. As discussed, EDSN’s captaincy election mirrors that of 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5" w:name="_Ref482558073"/>
      <w:bookmarkStart w:id="106" w:name="_Toc482620998"/>
      <w:r>
        <w:t>D</w:t>
      </w:r>
      <w:r w:rsidRPr="007E1249">
        <w:rPr>
          <w:vertAlign w:val="superscript"/>
        </w:rPr>
        <w:t>3</w:t>
      </w:r>
      <w:bookmarkEnd w:id="105"/>
      <w:bookmarkEnd w:id="106"/>
    </w:p>
    <w:p w14:paraId="711A9D37" w14:textId="605F65D4"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w:t>
      </w:r>
      <w:r w:rsidR="00A858A8">
        <w:lastRenderedPageBreak/>
        <w:t>(RERRs)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951E12">
        <w:t xml:space="preserve">Figure </w:t>
      </w:r>
      <w:r w:rsidR="00951E12">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7" w:name="_Toc482620999"/>
      <w:r>
        <w:t>Intermediate RREPs</w:t>
      </w:r>
      <w:bookmarkEnd w:id="107"/>
    </w:p>
    <w:p w14:paraId="562B69D5" w14:textId="15C6C3AE"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951E12">
        <w:t xml:space="preserve">Figure </w:t>
      </w:r>
      <w:r w:rsidR="00951E12">
        <w:rPr>
          <w:noProof/>
        </w:rPr>
        <w:t>28</w:t>
      </w:r>
      <w:r w:rsidR="001E4683">
        <w:fldChar w:fldCharType="end"/>
      </w:r>
      <w:r w:rsidR="001E4683">
        <w:t>)</w:t>
      </w:r>
      <w:r>
        <w:t>. This RREP will be identical to an RREP a target receiving the same RREQ would generate.</w:t>
      </w:r>
    </w:p>
    <w:p w14:paraId="13071B99" w14:textId="59B44CD2" w:rsidR="00606047" w:rsidRDefault="006B72D3" w:rsidP="00606047">
      <w:pPr>
        <w:keepNext/>
        <w:jc w:val="center"/>
      </w:pPr>
      <w:r>
        <w:pict w14:anchorId="4E359B09">
          <v:shape id="_x0000_i1086" type="#_x0000_t75" style="width:246pt;height:267.7pt">
            <v:imagedata r:id="rId38" o:title="Intermediate RREP"/>
          </v:shape>
        </w:pict>
      </w:r>
    </w:p>
    <w:p w14:paraId="7F244BBA" w14:textId="52071D46" w:rsidR="00BC727A" w:rsidRDefault="00606047" w:rsidP="00606047">
      <w:pPr>
        <w:pStyle w:val="Figurecaption"/>
      </w:pPr>
      <w:bookmarkStart w:id="108" w:name="_Ref481933955"/>
      <w:bookmarkStart w:id="109" w:name="_Toc482621074"/>
      <w:r>
        <w:t xml:space="preserve">Figure </w:t>
      </w:r>
      <w:r>
        <w:fldChar w:fldCharType="begin"/>
      </w:r>
      <w:r>
        <w:instrText xml:space="preserve"> SEQ Figure \* ARABIC </w:instrText>
      </w:r>
      <w:r>
        <w:fldChar w:fldCharType="separate"/>
      </w:r>
      <w:r w:rsidR="00951E12">
        <w:rPr>
          <w:noProof/>
        </w:rPr>
        <w:t>28</w:t>
      </w:r>
      <w:r>
        <w:fldChar w:fldCharType="end"/>
      </w:r>
      <w:bookmarkEnd w:id="108"/>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9"/>
    </w:p>
    <w:p w14:paraId="5ED1E251" w14:textId="77777777" w:rsidR="00A7533E" w:rsidRDefault="00BC727A" w:rsidP="00BC727A">
      <w:r>
        <w:lastRenderedPageBreak/>
        <w:t>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77777777"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 ground. In CubeMac 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0" w:name="_Toc482621000"/>
      <w:r>
        <w:lastRenderedPageBreak/>
        <w:t>RERRs</w:t>
      </w:r>
      <w:bookmarkEnd w:id="110"/>
    </w:p>
    <w:p w14:paraId="6AE76972" w14:textId="28E5C238" w:rsidR="00007DC5" w:rsidRDefault="00B278C5" w:rsidP="00007DC5">
      <w:pPr>
        <w:keepNext/>
        <w:jc w:val="center"/>
      </w:pPr>
      <w:r>
        <w:pict w14:anchorId="732AFA19">
          <v:shape id="_x0000_i1097" type="#_x0000_t75" style="width:291.7pt;height:295.85pt">
            <v:imagedata r:id="rId39" o:title="RERRs"/>
          </v:shape>
        </w:pict>
      </w:r>
    </w:p>
    <w:p w14:paraId="1D51FCAF" w14:textId="13160C06" w:rsidR="00A6121A" w:rsidRPr="00384402" w:rsidRDefault="00007DC5" w:rsidP="00007DC5">
      <w:pPr>
        <w:pStyle w:val="Figurecaption"/>
      </w:pPr>
      <w:bookmarkStart w:id="111" w:name="_Ref481934140"/>
      <w:bookmarkStart w:id="112" w:name="_Toc482621075"/>
      <w:r>
        <w:t xml:space="preserve">Figure </w:t>
      </w:r>
      <w:r>
        <w:fldChar w:fldCharType="begin"/>
      </w:r>
      <w:r>
        <w:instrText xml:space="preserve"> SEQ Figure \* ARABIC </w:instrText>
      </w:r>
      <w:r>
        <w:fldChar w:fldCharType="separate"/>
      </w:r>
      <w:r w:rsidR="00951E12">
        <w:rPr>
          <w:noProof/>
        </w:rPr>
        <w:t>29</w:t>
      </w:r>
      <w:r>
        <w:fldChar w:fldCharType="end"/>
      </w:r>
      <w:bookmarkEnd w:id="111"/>
      <w:r w:rsidR="00623D71">
        <w:t>.</w:t>
      </w:r>
      <w:r>
        <w:t xml:space="preserve"> The broadcast based propagation of a</w:t>
      </w:r>
      <w:r w:rsidR="00A7533E">
        <w:t>n</w:t>
      </w:r>
      <w:r>
        <w:t xml:space="preserve"> RERR message throughout the CSN.</w:t>
      </w:r>
      <w:bookmarkEnd w:id="112"/>
    </w:p>
    <w:p w14:paraId="2A349EE1" w14:textId="77777777" w:rsidR="00A7533E" w:rsidRDefault="00A858A8" w:rsidP="007B6BF6">
      <w:r>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005C0393" w:rsidR="002839A6" w:rsidRDefault="00007DC5" w:rsidP="007B6BF6">
      <w:r>
        <w:t>In this work, a</w:t>
      </w:r>
      <w:r w:rsidR="00A858A8">
        <w:t xml:space="preserve"> node’s motion relative to ground is the only source in this work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951E12">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t xml:space="preserve"> Unlike CubeMac, t</w:t>
      </w:r>
      <w:r w:rsidR="00D20781">
        <w:t xml:space="preserve">his CSMA protocol does utilize </w:t>
      </w:r>
      <w:r w:rsidR="00D20781">
        <w:lastRenderedPageBreak/>
        <w:t>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951E12">
        <w:t xml:space="preserve">Figure </w:t>
      </w:r>
      <w:r w:rsidR="00951E12">
        <w:rPr>
          <w:noProof/>
        </w:rPr>
        <w:t>29</w:t>
      </w:r>
      <w:r w:rsidR="00101A38">
        <w:fldChar w:fldCharType="end"/>
      </w:r>
      <w:r w:rsidR="00D20781">
        <w:t>.</w:t>
      </w:r>
    </w:p>
    <w:p w14:paraId="6D544215" w14:textId="61E77C63" w:rsidR="002C7B7E" w:rsidRDefault="002C7B7E" w:rsidP="00A0330A">
      <w:pPr>
        <w:pStyle w:val="Heading3"/>
      </w:pPr>
      <w:bookmarkStart w:id="113" w:name="_Toc482621001"/>
      <w:r>
        <w:t>Sequence Numbers</w:t>
      </w:r>
      <w:bookmarkEnd w:id="113"/>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4" w:name="_Toc482621002"/>
      <w:r>
        <w:lastRenderedPageBreak/>
        <w:t>Route Costs</w:t>
      </w:r>
      <w:bookmarkEnd w:id="114"/>
    </w:p>
    <w:p w14:paraId="25ADBB65" w14:textId="05B6DD6D" w:rsidR="00101A38" w:rsidRDefault="00B278C5" w:rsidP="00101A38">
      <w:pPr>
        <w:keepNext/>
        <w:jc w:val="center"/>
      </w:pPr>
      <w:r>
        <w:pict w14:anchorId="23B212D4">
          <v:shape id="_x0000_i1104" type="#_x0000_t75" style="width:272.3pt;height:271.85pt">
            <v:imagedata r:id="rId40" o:title="Link Costs"/>
          </v:shape>
        </w:pict>
      </w:r>
    </w:p>
    <w:p w14:paraId="7910EBEC" w14:textId="4AF5FC17" w:rsidR="005B0E3E" w:rsidRPr="005B0E3E" w:rsidRDefault="00101A38" w:rsidP="00101A38">
      <w:pPr>
        <w:pStyle w:val="Figurecaption"/>
        <w:rPr>
          <w:i/>
        </w:rPr>
      </w:pPr>
      <w:bookmarkStart w:id="115" w:name="_Ref482457732"/>
      <w:bookmarkStart w:id="116" w:name="_Toc482621076"/>
      <w:r>
        <w:t xml:space="preserve">Figure </w:t>
      </w:r>
      <w:r>
        <w:fldChar w:fldCharType="begin"/>
      </w:r>
      <w:r>
        <w:instrText xml:space="preserve"> SEQ Figure \* ARABIC </w:instrText>
      </w:r>
      <w:r>
        <w:fldChar w:fldCharType="separate"/>
      </w:r>
      <w:r w:rsidR="00951E12">
        <w:rPr>
          <w:noProof/>
        </w:rPr>
        <w:t>30</w:t>
      </w:r>
      <w:r>
        <w:fldChar w:fldCharType="end"/>
      </w:r>
      <w:bookmarkEnd w:id="115"/>
      <w:r w:rsidR="00623D71">
        <w:t>.</w:t>
      </w:r>
      <w:r>
        <w:t xml:space="preserve"> As an RREQ, or RREP, packet moves through a network it accumulates link costs</w:t>
      </w:r>
      <w:r w:rsidR="00B278C5">
        <w:t xml:space="preserve"> within it ‘metric’ field. Accumulated costs recorded within route entries created from route messages.</w:t>
      </w:r>
      <w:bookmarkEnd w:id="116"/>
      <w:r>
        <w:t xml:space="preserve"> </w:t>
      </w:r>
    </w:p>
    <w:p w14:paraId="69DE197C" w14:textId="65109680" w:rsidR="00D4784F" w:rsidRDefault="003C2526" w:rsidP="007B6BF6">
      <w:r>
        <w:t xml:space="preserve">As </w:t>
      </w:r>
      <w:r w:rsidR="008C1B70">
        <w:t>previously mentioned</w:t>
      </w:r>
      <w:r>
        <w:t>, 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val</w:t>
      </w:r>
      <w:r w:rsidR="005B0E3E">
        <w:t xml:space="preserve">ue to the RREP’s ‘cost’ field </w:t>
      </w:r>
      <w:r w:rsidR="00492D29">
        <w:t>(</w:t>
      </w:r>
      <w:r w:rsidR="00492D29">
        <w:fldChar w:fldCharType="begin"/>
      </w:r>
      <w:r w:rsidR="00492D29">
        <w:instrText xml:space="preserve"> REF _Ref482457732 \h </w:instrText>
      </w:r>
      <w:r w:rsidR="00492D29">
        <w:fldChar w:fldCharType="separate"/>
      </w:r>
      <w:r w:rsidR="00951E12">
        <w:t xml:space="preserve">Figure </w:t>
      </w:r>
      <w:r w:rsidR="00951E12">
        <w:rPr>
          <w:noProof/>
        </w:rPr>
        <w:t>30</w:t>
      </w:r>
      <w:r w:rsidR="00492D29">
        <w:fldChar w:fldCharType="end"/>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951E12">
        <w:t xml:space="preserve">Figure </w:t>
      </w:r>
      <w:r w:rsidR="00951E12">
        <w:rPr>
          <w:noProof/>
        </w:rPr>
        <w:t>30</w:t>
      </w:r>
      <w:r w:rsidR="00492D29">
        <w:fldChar w:fldCharType="end"/>
      </w:r>
      <w:r w:rsidR="002C7B7E">
        <w:t>)</w:t>
      </w:r>
      <w:r>
        <w:t xml:space="preserve">. </w:t>
      </w:r>
    </w:p>
    <w:p w14:paraId="35FE2801" w14:textId="3D70708D" w:rsidR="00F966E5" w:rsidRDefault="004E4347" w:rsidP="007B6BF6">
      <w:r w:rsidRPr="004E4347">
        <w:lastRenderedPageBreak/>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nodes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D4784F">
        <w:t xml:space="preserve">battery capacity &lt; </w:t>
      </w:r>
      <w:r w:rsidR="00297E84">
        <w:rPr>
          <w:i/>
        </w:rPr>
        <w:t xml:space="preserve">X </w:t>
      </w:r>
      <w:r w:rsidR="00D4784F">
        <w:t xml:space="preserve">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the</w:t>
      </w:r>
      <w:r>
        <w:t xml:space="preserve"> route</w:t>
      </w:r>
      <w:r w:rsidR="00661A74">
        <w:t xml:space="preserve"> with the lowest hop count</w:t>
      </w:r>
      <w:r>
        <w:t xml:space="preserve"> will be used</w:t>
      </w:r>
      <w:r w:rsidR="00D4784F">
        <w:t xml:space="preserve">. </w:t>
      </w:r>
    </w:p>
    <w:p w14:paraId="435F44D0" w14:textId="08F4F8E0"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538B3696" w14:textId="018BF4FE" w:rsidR="00872104" w:rsidRDefault="006B72D3" w:rsidP="00872104">
      <w:pPr>
        <w:keepNext/>
        <w:jc w:val="center"/>
      </w:pPr>
      <w:r>
        <w:lastRenderedPageBreak/>
        <w:pict w14:anchorId="06472806">
          <v:shape id="_x0000_i1051" type="#_x0000_t75" style="width:239.55pt;height:277.85pt">
            <v:imagedata r:id="rId41" o:title="Loop Freedom"/>
          </v:shape>
        </w:pict>
      </w:r>
    </w:p>
    <w:p w14:paraId="2445EA34" w14:textId="6F1ECDA3" w:rsidR="00700920" w:rsidRDefault="00872104" w:rsidP="00872104">
      <w:pPr>
        <w:pStyle w:val="Figurecaption"/>
      </w:pPr>
      <w:bookmarkStart w:id="117" w:name="_Ref481934713"/>
      <w:bookmarkStart w:id="118" w:name="_Toc482621077"/>
      <w:r>
        <w:t xml:space="preserve">Figure </w:t>
      </w:r>
      <w:r>
        <w:fldChar w:fldCharType="begin"/>
      </w:r>
      <w:r>
        <w:instrText xml:space="preserve"> SEQ Figure \* ARABIC </w:instrText>
      </w:r>
      <w:r>
        <w:fldChar w:fldCharType="separate"/>
      </w:r>
      <w:r w:rsidR="00951E12">
        <w:rPr>
          <w:noProof/>
        </w:rPr>
        <w:t>31</w:t>
      </w:r>
      <w:r>
        <w:fldChar w:fldCharType="end"/>
      </w:r>
      <w:bookmarkEnd w:id="117"/>
      <w:r w:rsidR="00623D71">
        <w:t>.</w:t>
      </w:r>
      <w:r>
        <w:t xml:space="preserve"> </w:t>
      </w:r>
      <w:r w:rsidR="00661A74">
        <w:t>DYMO detects loops by comparing</w:t>
      </w:r>
      <w:r>
        <w:t xml:space="preserve"> a route message</w:t>
      </w:r>
      <w:r w:rsidR="00661A74">
        <w:t>’</w:t>
      </w:r>
      <w:r>
        <w:t>s cost metric</w:t>
      </w:r>
      <w:r w:rsidR="00661A74">
        <w:t xml:space="preserve"> with relevant existing route entries</w:t>
      </w:r>
      <w:r>
        <w:t xml:space="preserve">. </w:t>
      </w:r>
      <w:r w:rsidR="006B72D3">
        <w:t>From RREQ route 1</w:t>
      </w:r>
      <w:r>
        <w:t xml:space="preserve"> Master 2 will generate a route to the Originator with a cost of ‘1’ (Hop Count). Master 2 will drop the RREQ taking route 2 as it already has a lower cost route</w:t>
      </w:r>
      <w:r w:rsidR="00661A74">
        <w:t xml:space="preserve"> entry</w:t>
      </w:r>
      <w:r>
        <w:t xml:space="preserve"> </w:t>
      </w:r>
      <w:r w:rsidR="009C5F93">
        <w:t>to the Originator. RREQ route 3</w:t>
      </w:r>
      <w:r>
        <w:t xml:space="preserve"> will be dropped by </w:t>
      </w:r>
      <w:r w:rsidR="006B72D3">
        <w:t xml:space="preserve">the </w:t>
      </w:r>
      <w:r w:rsidR="00661A74">
        <w:t xml:space="preserve">RREQ </w:t>
      </w:r>
      <w:r>
        <w:t>Originator as the RREQ’s originator field matches its own address.</w:t>
      </w:r>
      <w:bookmarkEnd w:id="118"/>
    </w:p>
    <w:p w14:paraId="4D825015" w14:textId="3E7DB3CB"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 xml:space="preserve">ress. In </w:t>
      </w:r>
      <w:r w:rsidR="00C97841">
        <w:fldChar w:fldCharType="begin"/>
      </w:r>
      <w:r w:rsidR="00C97841">
        <w:instrText xml:space="preserve"> REF _Ref481934713 \h </w:instrText>
      </w:r>
      <w:r w:rsidR="00C97841">
        <w:fldChar w:fldCharType="separate"/>
      </w:r>
      <w:r w:rsidR="00951E12">
        <w:t xml:space="preserve">Figure </w:t>
      </w:r>
      <w:r w:rsidR="00951E12">
        <w:rPr>
          <w:noProof/>
        </w:rPr>
        <w:t>31</w:t>
      </w:r>
      <w:r w:rsidR="00C97841">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records a route entry for the RO. When M2 receives the RREQ taking route 2 it compares the cost recorded within the RREQ to its existing route entry</w:t>
      </w:r>
      <w:r w:rsidR="00AE6388">
        <w:t xml:space="preserve"> for the RO</w:t>
      </w:r>
      <w:r w:rsidR="000D40A7">
        <w:t xml:space="preserve">. </w:t>
      </w:r>
      <w:r w:rsidR="00AE6388">
        <w:t xml:space="preserve">As </w:t>
      </w:r>
      <w:r w:rsidR="000D40A7">
        <w:t>M</w:t>
      </w:r>
      <w:r w:rsidR="00AE6388">
        <w:t xml:space="preserve">2 </w:t>
      </w:r>
      <w:r w:rsidR="000D40A7">
        <w:t>has a lower cost route e</w:t>
      </w:r>
      <w:r w:rsidR="00AE6388">
        <w:t xml:space="preserve">ntry for the originator 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 reaching the</w:t>
      </w:r>
      <w:r w:rsidR="00AE6388">
        <w:t xml:space="preserve"> original</w:t>
      </w:r>
      <w:r w:rsidR="000D40A7">
        <w:t xml:space="preserve"> </w:t>
      </w:r>
      <w:r w:rsidR="00DC2CDC">
        <w:t>RREQ’s hop</w:t>
      </w:r>
      <w:r w:rsidR="000D40A7">
        <w:t xml:space="preserve"> limit. </w:t>
      </w:r>
    </w:p>
    <w:p w14:paraId="01026FEC" w14:textId="26D681A3" w:rsidR="004E4347" w:rsidRDefault="00DC2CDC" w:rsidP="007B6BF6">
      <w:r>
        <w:lastRenderedPageBreak/>
        <w:t>DYMO implements a slight different approach to handle RREQ route 3</w:t>
      </w:r>
      <w:r w:rsidR="00AE6388">
        <w:t>. The RO broadcasts its RREQ which is received by the first hop on route 2. This receiver rebroadcasts the RREQ. This second 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951E12">
        <w:t xml:space="preserve">Figure </w:t>
      </w:r>
      <w:r w:rsidR="00951E12">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19" w:name="_Toc482621003"/>
      <w:r>
        <w:t xml:space="preserve">Discovery and Maintenance </w:t>
      </w:r>
      <w:r w:rsidR="00050850">
        <w:t>Patterns</w:t>
      </w:r>
      <w:bookmarkEnd w:id="119"/>
    </w:p>
    <w:p w14:paraId="75585BB0" w14:textId="5617CF23" w:rsidR="007B6BF6" w:rsidRDefault="00DC2CDC" w:rsidP="00362833">
      <w:r>
        <w:t>DYMO’s</w:t>
      </w:r>
      <w:r w:rsidR="00520664">
        <w:t xml:space="preserve"> route messages, sequence numbers and route costs</w:t>
      </w:r>
      <w:r>
        <w:t xml:space="preserve"> provide </w:t>
      </w:r>
      <w:r w:rsidR="00C04EFE">
        <w:t>sufficient</w:t>
      </w:r>
      <w:r w:rsidR="00520664">
        <w:t xml:space="preserve"> capabilities to discovery, chose and detect the breakage of routes. The remaining salient asp</w:t>
      </w:r>
      <w:r w:rsidR="00AD1ED5">
        <w:t xml:space="preserve">ects </w:t>
      </w:r>
      <w:r w:rsidR="002C7B7E">
        <w:t xml:space="preserve">of DYMO relate 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7D30CB">
        <w:t xml:space="preserve">By </w:t>
      </w:r>
      <w:r>
        <w:t>default,</w:t>
      </w:r>
      <w:r w:rsidR="007D30CB">
        <w:t xml:space="preserve"> DYMO includes no explicit rou</w:t>
      </w:r>
      <w:r w:rsidR="004D40CE">
        <w:t xml:space="preserve">te maintenance. Like AODV, DYMO’s specification includes optional </w:t>
      </w:r>
      <w:r w:rsidR="007D30CB">
        <w:t>“Hello” messages which are intended to help maintain up to date routes and route costs</w:t>
      </w:r>
      <w:r w:rsidR="004D40CE">
        <w:t>.</w:t>
      </w:r>
      <w:r w:rsidR="007D30CB">
        <w:t xml:space="preserve"> </w:t>
      </w:r>
    </w:p>
    <w:p w14:paraId="044222F9" w14:textId="77777777" w:rsidR="00872104" w:rsidRDefault="003258E0" w:rsidP="00872104">
      <w:pPr>
        <w:keepNext/>
        <w:jc w:val="center"/>
      </w:pPr>
      <w:r>
        <w:pict w14:anchorId="5E701612">
          <v:shape id="_x0000_i1052" type="#_x0000_t75" style="width:398.75pt;height:89.55pt">
            <v:imagedata r:id="rId42" o:title="Discovery Cycle"/>
          </v:shape>
        </w:pict>
      </w:r>
    </w:p>
    <w:p w14:paraId="3F24AF48" w14:textId="063D443A" w:rsidR="00700920" w:rsidRPr="00172660" w:rsidRDefault="00872104" w:rsidP="00872104">
      <w:pPr>
        <w:pStyle w:val="Figurecaption"/>
      </w:pPr>
      <w:bookmarkStart w:id="120" w:name="_Ref481934965"/>
      <w:bookmarkStart w:id="121" w:name="_Toc482621078"/>
      <w:r>
        <w:t xml:space="preserve">Figure </w:t>
      </w:r>
      <w:r>
        <w:fldChar w:fldCharType="begin"/>
      </w:r>
      <w:r>
        <w:instrText xml:space="preserve"> SEQ Figure \* ARABIC </w:instrText>
      </w:r>
      <w:r>
        <w:fldChar w:fldCharType="separate"/>
      </w:r>
      <w:r w:rsidR="00951E12">
        <w:rPr>
          <w:noProof/>
        </w:rPr>
        <w:t>32</w:t>
      </w:r>
      <w:r>
        <w:fldChar w:fldCharType="end"/>
      </w:r>
      <w:bookmarkEnd w:id="120"/>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the node into a hold-down </w:t>
      </w:r>
      <w:r w:rsidR="004D40CE">
        <w:t>state</w:t>
      </w:r>
      <w:bookmarkEnd w:id="121"/>
    </w:p>
    <w:p w14:paraId="5AC70D8D" w14:textId="4E36AD16"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w:t>
      </w:r>
      <w:r>
        <w:lastRenderedPageBreak/>
        <w:t xml:space="preserve">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951E12">
        <w:t xml:space="preserve">Figure </w:t>
      </w:r>
      <w:r w:rsidR="00951E12">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951E12">
        <w:t xml:space="preserve">Figure </w:t>
      </w:r>
      <w:r w:rsidR="00951E12">
        <w:rPr>
          <w:noProof/>
        </w:rPr>
        <w:t>32</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951E12">
        <w:t xml:space="preserve">Figure </w:t>
      </w:r>
      <w:r w:rsidR="00951E12">
        <w:rPr>
          <w:noProof/>
        </w:rPr>
        <w:t>32</w:t>
      </w:r>
      <w:r w:rsidR="006E49F7">
        <w:fldChar w:fldCharType="end"/>
      </w:r>
      <w:r w:rsidR="006E49F7">
        <w:t>)</w:t>
      </w:r>
      <w:r w:rsidR="007E0C86">
        <w:t>. The duration of this holddown state is configurable. Holddown states only affects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2" w:name="_Toc482621004"/>
      <w:r>
        <w:t xml:space="preserve">Other </w:t>
      </w:r>
      <w:r w:rsidR="00546BEA">
        <w:t>Features</w:t>
      </w:r>
      <w:bookmarkEnd w:id="122"/>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3" w:name="_Toc482621005"/>
      <w:r>
        <w:t>Router Clients</w:t>
      </w:r>
      <w:bookmarkEnd w:id="123"/>
    </w:p>
    <w:p w14:paraId="0E0979E6" w14:textId="2732D208" w:rsidR="00BC727A" w:rsidRPr="00BC727A" w:rsidRDefault="00BC727A" w:rsidP="00BC727A">
      <w:r>
        <w:t>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the workload of clients.</w:t>
      </w:r>
    </w:p>
    <w:p w14:paraId="62ED92BC" w14:textId="01EC4552" w:rsidR="00F05708" w:rsidRDefault="00F05708" w:rsidP="00F05708">
      <w:pPr>
        <w:pStyle w:val="Heading4"/>
      </w:pPr>
      <w:bookmarkStart w:id="124" w:name="_Toc482621006"/>
      <w:r>
        <w:lastRenderedPageBreak/>
        <w:t>Multicast RREPs</w:t>
      </w:r>
      <w:bookmarkEnd w:id="124"/>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4FC1426A"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the RREP to opportunistically populate its routing table.</w:t>
      </w:r>
      <w:r w:rsidR="00484855">
        <w:t xml:space="preserve"> </w:t>
      </w:r>
    </w:p>
    <w:p w14:paraId="56FF860E" w14:textId="449E38F1" w:rsidR="00F05708" w:rsidRDefault="00F05708" w:rsidP="00F05708">
      <w:pPr>
        <w:pStyle w:val="Heading4"/>
      </w:pPr>
      <w:bookmarkStart w:id="125" w:name="_Toc482621007"/>
      <w:r>
        <w:t>Hop Limits</w:t>
      </w:r>
      <w:bookmarkEnd w:id="125"/>
    </w:p>
    <w:p w14:paraId="04FB6100" w14:textId="76FA86BD"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6" w:name="_Ref482016983"/>
      <w:bookmarkStart w:id="127" w:name="_Ref482034222"/>
      <w:bookmarkStart w:id="128" w:name="_Ref482034555"/>
      <w:bookmarkStart w:id="129" w:name="_Toc482621008"/>
      <w:r>
        <w:lastRenderedPageBreak/>
        <w:t>D</w:t>
      </w:r>
      <w:r w:rsidRPr="007E1249">
        <w:rPr>
          <w:vertAlign w:val="superscript"/>
        </w:rPr>
        <w:t>3</w:t>
      </w:r>
      <w:r w:rsidR="00A0330A">
        <w:t xml:space="preserve"> Modifications</w:t>
      </w:r>
      <w:bookmarkEnd w:id="126"/>
      <w:bookmarkEnd w:id="127"/>
      <w:bookmarkEnd w:id="128"/>
      <w:bookmarkEnd w:id="129"/>
    </w:p>
    <w:p w14:paraId="06B66DA8" w14:textId="14DCDC50"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t xml:space="preserve"> all CubeSats with a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2FB33D1A" w:rsidR="00F44864" w:rsidRDefault="00B733C4" w:rsidP="00A0330A">
      <w:r>
        <w:t xml:space="preserve">DYMO also includes a default behaviour wherein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951E12">
        <w:t>4.1.2</w:t>
      </w:r>
      <w:r>
        <w:fldChar w:fldCharType="end"/>
      </w:r>
      <w:r w:rsidR="00284970">
        <w:t>.</w:t>
      </w:r>
    </w:p>
    <w:p w14:paraId="4A915B73" w14:textId="41608107" w:rsidR="006E49F7" w:rsidRDefault="00A27E0A" w:rsidP="006E49F7">
      <w:pPr>
        <w:keepNext/>
        <w:jc w:val="center"/>
      </w:pPr>
      <w:r>
        <w:lastRenderedPageBreak/>
        <w:pict w14:anchorId="5A27CAF9">
          <v:shape id="_x0000_i1121" type="#_x0000_t75" style="width:246pt;height:221.1pt">
            <v:imagedata r:id="rId43" o:title="GM Multi-NIC"/>
          </v:shape>
        </w:pict>
      </w:r>
    </w:p>
    <w:p w14:paraId="2AC887DD" w14:textId="062451E5" w:rsidR="00700920" w:rsidRDefault="006E49F7" w:rsidP="006E49F7">
      <w:pPr>
        <w:pStyle w:val="Figurecaption"/>
      </w:pPr>
      <w:bookmarkStart w:id="130" w:name="_Ref481935340"/>
      <w:bookmarkStart w:id="131" w:name="_Toc482621079"/>
      <w:r>
        <w:t xml:space="preserve">Figure </w:t>
      </w:r>
      <w:r>
        <w:fldChar w:fldCharType="begin"/>
      </w:r>
      <w:r>
        <w:instrText xml:space="preserve"> SEQ Figure \* ARABIC </w:instrText>
      </w:r>
      <w:r>
        <w:fldChar w:fldCharType="separate"/>
      </w:r>
      <w:r w:rsidR="00951E12">
        <w:rPr>
          <w:noProof/>
        </w:rPr>
        <w:t>33</w:t>
      </w:r>
      <w:r>
        <w:fldChar w:fldCharType="end"/>
      </w:r>
      <w:bookmarkEnd w:id="130"/>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1"/>
    </w:p>
    <w:p w14:paraId="44B0BA33" w14:textId="0EC843BC"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951E12">
        <w:t xml:space="preserve">Figure </w:t>
      </w:r>
      <w:r w:rsidR="00951E12">
        <w:rPr>
          <w:noProof/>
        </w:rPr>
        <w:t>33</w:t>
      </w:r>
      <w:r w:rsidR="006E49F7">
        <w:fldChar w:fldCharType="end"/>
      </w:r>
      <w:r w:rsidR="006E49F7">
        <w:t>)</w:t>
      </w:r>
      <w:r>
        <w:t>.</w:t>
      </w:r>
      <w:r w:rsidR="00E3293A">
        <w:t xml:space="preserve"> GMs must also change their def</w:t>
      </w:r>
      <w:r w:rsidR="00DC2CDC">
        <w:t>ault route storage approach to e</w:t>
      </w:r>
      <w:r w:rsidR="00E3293A">
        <w:t xml:space="preserve">nsure that the next hop address in routes to ground reference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2" w:name="_Toc482621009"/>
      <w:r>
        <w:t>Drawbacks</w:t>
      </w:r>
      <w:bookmarkEnd w:id="132"/>
    </w:p>
    <w:p w14:paraId="6411AFF9" w14:textId="4A4D6997"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against the overall network cost of requiring a complete route discovery attempt every time a route breaks.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 xml:space="preserve">hold </w:t>
      </w:r>
      <w:r w:rsidR="00B733C4">
        <w:lastRenderedPageBreak/>
        <w:t>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2EBAB1E6"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w:t>
      </w:r>
      <w:r>
        <w:lastRenderedPageBreak/>
        <w:t xml:space="preserve">degree of communication with the CSN </w:t>
      </w:r>
      <w:r w:rsidR="008D4D3D">
        <w:t>to avoid isolation from the CSN</w:t>
      </w:r>
      <w:r w:rsidR="0071397F">
        <w:t>. The primary drawback of this approach is the added energy 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Default="0034741C" w:rsidP="0041407E">
      <w:pPr>
        <w:pStyle w:val="Heading1"/>
      </w:pPr>
      <w:bookmarkStart w:id="133" w:name="_Toc482621010"/>
      <w:r>
        <w:lastRenderedPageBreak/>
        <w:t>Simulation</w:t>
      </w:r>
      <w:bookmarkEnd w:id="133"/>
    </w:p>
    <w:p w14:paraId="27E624F2" w14:textId="16ED885E"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85422C">
        <w:t>OMNeT++</w:t>
      </w:r>
      <w:r w:rsidR="00DD7691">
        <w:t xml:space="preserve"> specific</w:t>
      </w:r>
      <w:r w:rsidR="0085422C">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7E0E84">
        <w:t xml:space="preserve">and analyse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597059A5"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951E12">
        <w:t xml:space="preserve">Figure </w:t>
      </w:r>
      <w:r w:rsidR="00951E12">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3258E0" w:rsidP="00EC6B8B">
      <w:pPr>
        <w:pStyle w:val="Centered"/>
        <w:keepNext/>
      </w:pPr>
      <w:r>
        <w:lastRenderedPageBreak/>
        <w:pict w14:anchorId="451A0EBE">
          <v:shape id="_x0000_i1054" type="#_x0000_t75" style="width:148.15pt;height:245.1pt">
            <v:imagedata r:id="rId44" o:title="Simulation Baseline"/>
          </v:shape>
        </w:pict>
      </w:r>
    </w:p>
    <w:p w14:paraId="7D9A2630" w14:textId="29E9AC8A" w:rsidR="00EC6B8B" w:rsidRPr="00F53AA9" w:rsidRDefault="00EC6B8B" w:rsidP="00F53AA9">
      <w:pPr>
        <w:pStyle w:val="Figurecaption"/>
        <w:rPr>
          <w:b/>
        </w:rPr>
      </w:pPr>
      <w:bookmarkStart w:id="134" w:name="_Ref482002478"/>
      <w:bookmarkStart w:id="135" w:name="_Toc482621080"/>
      <w:r>
        <w:t xml:space="preserve">Figure </w:t>
      </w:r>
      <w:r>
        <w:fldChar w:fldCharType="begin"/>
      </w:r>
      <w:r>
        <w:instrText xml:space="preserve"> SEQ Figure \* ARABIC </w:instrText>
      </w:r>
      <w:r>
        <w:fldChar w:fldCharType="separate"/>
      </w:r>
      <w:r w:rsidR="00951E12">
        <w:rPr>
          <w:noProof/>
        </w:rPr>
        <w:t>34</w:t>
      </w:r>
      <w:r>
        <w:fldChar w:fldCharType="end"/>
      </w:r>
      <w:bookmarkEnd w:id="134"/>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951E12">
        <w:t xml:space="preserve">Figure </w:t>
      </w:r>
      <w:r w:rsidR="00951E12">
        <w:rPr>
          <w:noProof/>
        </w:rPr>
        <w:t>3</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5"/>
    </w:p>
    <w:p w14:paraId="1605A222" w14:textId="38A43EBB"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951E12">
        <w:t xml:space="preserve">Figure </w:t>
      </w:r>
      <w:r w:rsidR="00951E12">
        <w:rPr>
          <w:noProof/>
        </w:rPr>
        <w:t>3</w:t>
      </w:r>
      <w:r>
        <w:fldChar w:fldCharType="end"/>
      </w:r>
      <w:r>
        <w:t xml:space="preserve"> and </w:t>
      </w:r>
      <w:r>
        <w:fldChar w:fldCharType="begin"/>
      </w:r>
      <w:r>
        <w:instrText xml:space="preserve"> REF _Ref482002478 \h </w:instrText>
      </w:r>
      <w:r>
        <w:fldChar w:fldCharType="separate"/>
      </w:r>
      <w:r w:rsidR="00951E12">
        <w:t xml:space="preserve">Figure </w:t>
      </w:r>
      <w:r w:rsidR="00951E12">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599D8EF9"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ital speeds at an altitude of 50</w:t>
      </w:r>
      <w:r w:rsidR="00912BD6">
        <w:t>0km</w:t>
      </w:r>
      <w:r w:rsidR="00564DB1">
        <w:t xml:space="preserve"> and reasonable S2G communication ranges</w:t>
      </w:r>
      <w:r w:rsidR="00912BD6">
        <w:t>.</w:t>
      </w:r>
    </w:p>
    <w:p w14:paraId="52BD66AC" w14:textId="5DECD837"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951E12">
        <w:t xml:space="preserve">Figure </w:t>
      </w:r>
      <w:r w:rsidR="00951E12">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4FE12C5C" w:rsidR="00912BD6" w:rsidRPr="009B1B84" w:rsidRDefault="00912BD6" w:rsidP="00912BD6">
      <w:r>
        <w:t xml:space="preserve">This chapter’s remaining sections provide further detail regarding the development of this work’s simulation scenarios and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6" w:name="_Ref482022139"/>
      <w:bookmarkStart w:id="137" w:name="_Toc482621011"/>
      <w:r>
        <w:lastRenderedPageBreak/>
        <w:t>Implementation</w:t>
      </w:r>
      <w:bookmarkEnd w:id="136"/>
      <w:bookmarkEnd w:id="137"/>
    </w:p>
    <w:p w14:paraId="05B6C54A" w14:textId="35E1F094" w:rsidR="00181E14" w:rsidRDefault="00181E14" w:rsidP="00181E14">
      <w:pPr>
        <w:pStyle w:val="Centered"/>
        <w:keepNext/>
      </w:pPr>
      <w:r>
        <w:rPr>
          <w:noProof/>
          <w:lang w:val="en-US" w:eastAsia="en-US"/>
        </w:rPr>
        <w:drawing>
          <wp:inline distT="0" distB="0" distL="0" distR="0" wp14:anchorId="289F6372" wp14:editId="63251CF1">
            <wp:extent cx="3390900" cy="3041650"/>
            <wp:effectExtent l="0" t="0" r="3810" b="889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556E4ACA" w:rsidR="00181E14" w:rsidRDefault="00181E14" w:rsidP="00181E14">
      <w:pPr>
        <w:pStyle w:val="Figurecaption"/>
      </w:pPr>
      <w:bookmarkStart w:id="138" w:name="_Ref482008255"/>
      <w:bookmarkStart w:id="139" w:name="_Toc482621081"/>
      <w:r>
        <w:t xml:space="preserve">Figure </w:t>
      </w:r>
      <w:r>
        <w:fldChar w:fldCharType="begin"/>
      </w:r>
      <w:r>
        <w:instrText xml:space="preserve"> SEQ Figure \* ARABIC </w:instrText>
      </w:r>
      <w:r>
        <w:fldChar w:fldCharType="separate"/>
      </w:r>
      <w:r w:rsidR="00951E12">
        <w:rPr>
          <w:noProof/>
        </w:rPr>
        <w:t>35</w:t>
      </w:r>
      <w:r>
        <w:fldChar w:fldCharType="end"/>
      </w:r>
      <w:bookmarkEnd w:id="138"/>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951E12">
        <w:t xml:space="preserve">Figure </w:t>
      </w:r>
      <w:r w:rsidR="00951E12">
        <w:rPr>
          <w:noProof/>
        </w:rPr>
        <w:t>34</w:t>
      </w:r>
      <w:r>
        <w:fldChar w:fldCharType="end"/>
      </w:r>
      <w:r>
        <w:t>). Several</w:t>
      </w:r>
      <w:r w:rsidR="007E0E84">
        <w:t xml:space="preserve"> irrelevant</w:t>
      </w:r>
      <w:r>
        <w:t xml:space="preserve"> parameters are omitted.</w:t>
      </w:r>
      <w:bookmarkEnd w:id="139"/>
      <w:r>
        <w:t xml:space="preserve"> </w:t>
      </w:r>
    </w:p>
    <w:p w14:paraId="1046E229" w14:textId="1D4E0738"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951E12">
        <w:t xml:space="preserve">Figure </w:t>
      </w:r>
      <w:r w:rsidR="00951E12">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951E12">
        <w:t xml:space="preserve">Figure </w:t>
      </w:r>
      <w:r w:rsidR="00951E12">
        <w:rPr>
          <w:noProof/>
        </w:rPr>
        <w:t>35</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In this case wlan[0]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951E12">
        <w:t xml:space="preserve">Figure </w:t>
      </w:r>
      <w:r w:rsidR="00951E12">
        <w:rPr>
          <w:noProof/>
        </w:rPr>
        <w:t>36</w:t>
      </w:r>
      <w:r w:rsidR="004237C8">
        <w:fldChar w:fldCharType="end"/>
      </w:r>
      <w:r w:rsidR="004237C8">
        <w:t>)</w:t>
      </w:r>
      <w:r w:rsidR="00B03DD3">
        <w:t xml:space="preserve">. </w:t>
      </w:r>
    </w:p>
    <w:p w14:paraId="6DE66F29" w14:textId="77777777" w:rsidR="00FB6D52" w:rsidRDefault="003258E0" w:rsidP="00FB6D52">
      <w:pPr>
        <w:pStyle w:val="Centered"/>
        <w:keepNext/>
      </w:pPr>
      <w:r>
        <w:pict w14:anchorId="1AD92B2C">
          <v:shape id="_x0000_i1055" type="#_x0000_t75" style="width:265.85pt;height:108.9pt">
            <v:imagedata r:id="rId46" o:title="nodeMaster[0]"/>
          </v:shape>
        </w:pict>
      </w:r>
    </w:p>
    <w:p w14:paraId="2B0809A9" w14:textId="319F3D79" w:rsidR="00FB6D52" w:rsidRDefault="00FB6D52" w:rsidP="00FB6D52">
      <w:pPr>
        <w:pStyle w:val="Figurecaption"/>
      </w:pPr>
      <w:bookmarkStart w:id="140" w:name="_Ref482008275"/>
      <w:bookmarkStart w:id="141" w:name="_Toc482621082"/>
      <w:r>
        <w:t xml:space="preserve">Figure </w:t>
      </w:r>
      <w:r>
        <w:fldChar w:fldCharType="begin"/>
      </w:r>
      <w:r>
        <w:instrText xml:space="preserve"> SEQ Figure \* ARABIC </w:instrText>
      </w:r>
      <w:r>
        <w:fldChar w:fldCharType="separate"/>
      </w:r>
      <w:r w:rsidR="00951E12">
        <w:rPr>
          <w:noProof/>
        </w:rPr>
        <w:t>36</w:t>
      </w:r>
      <w:r>
        <w:fldChar w:fldCharType="end"/>
      </w:r>
      <w:bookmarkEnd w:id="140"/>
      <w:r w:rsidR="00623D71">
        <w:t>.</w:t>
      </w:r>
      <w:r>
        <w:t xml:space="preserve"> The parameters of and modules within nodeMaster[0]’s “wlan[0]” module. Wlan[0] constitutes nodeMaster[0]’s S2S interface.</w:t>
      </w:r>
      <w:bookmarkEnd w:id="141"/>
    </w:p>
    <w:p w14:paraId="303F16EA" w14:textId="1DF4B8E6"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951E12">
        <w:t xml:space="preserve">Figure </w:t>
      </w:r>
      <w:r w:rsidR="00951E12">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951E12">
        <w:t xml:space="preserve">Figure </w:t>
      </w:r>
      <w:r w:rsidR="00951E12">
        <w:rPr>
          <w:noProof/>
        </w:rPr>
        <w:t>37</w:t>
      </w:r>
      <w:r w:rsidR="004237C8">
        <w:fldChar w:fldCharType="end"/>
      </w:r>
      <w:r w:rsidR="00431120">
        <w:t>.</w:t>
      </w:r>
    </w:p>
    <w:p w14:paraId="4833C242" w14:textId="4FCA8D00" w:rsidR="004237C8" w:rsidRDefault="00B278C5" w:rsidP="004237C8">
      <w:pPr>
        <w:pStyle w:val="Centered"/>
        <w:keepNext/>
      </w:pPr>
      <w:r>
        <w:pict w14:anchorId="1EFC2406">
          <v:shape id="_x0000_i1114" type="#_x0000_t75" style="width:284.75pt;height:217.4pt">
            <v:imagedata r:id="rId47" o:title="Packet Progression"/>
          </v:shape>
        </w:pict>
      </w:r>
    </w:p>
    <w:p w14:paraId="1B3B2C76" w14:textId="1E5E769C" w:rsidR="00431120" w:rsidRDefault="004237C8" w:rsidP="004237C8">
      <w:pPr>
        <w:pStyle w:val="Figurecaption"/>
      </w:pPr>
      <w:bookmarkStart w:id="142" w:name="_Ref482008584"/>
      <w:bookmarkStart w:id="143" w:name="_Toc482621083"/>
      <w:r>
        <w:t xml:space="preserve">Figure </w:t>
      </w:r>
      <w:r>
        <w:fldChar w:fldCharType="begin"/>
      </w:r>
      <w:r>
        <w:instrText xml:space="preserve"> SEQ Figure \* ARABIC </w:instrText>
      </w:r>
      <w:r>
        <w:fldChar w:fldCharType="separate"/>
      </w:r>
      <w:r w:rsidR="00951E12">
        <w:rPr>
          <w:noProof/>
        </w:rPr>
        <w:t>37</w:t>
      </w:r>
      <w:r>
        <w:fldChar w:fldCharType="end"/>
      </w:r>
      <w:bookmarkEnd w:id="142"/>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rsidR="00276D9D">
        <w:t xml:space="preserve"> both D</w:t>
      </w:r>
      <w:r w:rsidR="00276D9D" w:rsidRPr="007E1249">
        <w:rPr>
          <w:vertAlign w:val="superscript"/>
        </w:rPr>
        <w:t>3</w:t>
      </w:r>
      <w:r>
        <w:t xml:space="preserve"> and CubeMac.</w:t>
      </w:r>
      <w:bookmarkEnd w:id="143"/>
    </w:p>
    <w:p w14:paraId="20120958" w14:textId="77BC96FA"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951E12">
        <w:t>4.2</w:t>
      </w:r>
      <w:r w:rsidR="001E7F9E">
        <w:fldChar w:fldCharType="end"/>
      </w:r>
      <w:r w:rsidR="001E7F9E">
        <w:t xml:space="preserve">. </w:t>
      </w:r>
    </w:p>
    <w:p w14:paraId="6906DCF2" w14:textId="0A438939" w:rsidR="00F90713" w:rsidRDefault="00F90713" w:rsidP="001E7F9E">
      <w:pPr>
        <w:pStyle w:val="Heading3"/>
      </w:pPr>
      <w:bookmarkStart w:id="144" w:name="_Toc482621012"/>
      <w:r>
        <w:lastRenderedPageBreak/>
        <w:t>CubeMac</w:t>
      </w:r>
      <w:bookmarkEnd w:id="144"/>
    </w:p>
    <w:p w14:paraId="49319896" w14:textId="77777777" w:rsidR="00F07D8C" w:rsidRDefault="003258E0" w:rsidP="00F07D8C">
      <w:pPr>
        <w:keepNext/>
        <w:jc w:val="center"/>
      </w:pPr>
      <w:r>
        <w:pict w14:anchorId="680A7979">
          <v:shape id="_x0000_i1057" type="#_x0000_t75" style="width:265.4pt;height:281.55pt">
            <v:imagedata r:id="rId48" o:title="CubeMac Module"/>
          </v:shape>
        </w:pict>
      </w:r>
    </w:p>
    <w:p w14:paraId="5BF4049B" w14:textId="568299EF" w:rsidR="00F90713" w:rsidRDefault="00F07D8C" w:rsidP="00F07D8C">
      <w:pPr>
        <w:pStyle w:val="Figurecaption"/>
      </w:pPr>
      <w:bookmarkStart w:id="145" w:name="_Ref482015671"/>
      <w:bookmarkStart w:id="146" w:name="_Toc482621084"/>
      <w:r>
        <w:t xml:space="preserve">Figure </w:t>
      </w:r>
      <w:r>
        <w:fldChar w:fldCharType="begin"/>
      </w:r>
      <w:r>
        <w:instrText xml:space="preserve"> SEQ Figure \* ARABIC </w:instrText>
      </w:r>
      <w:r>
        <w:fldChar w:fldCharType="separate"/>
      </w:r>
      <w:r w:rsidR="00951E12">
        <w:rPr>
          <w:noProof/>
        </w:rPr>
        <w:t>38</w:t>
      </w:r>
      <w:r>
        <w:fldChar w:fldCharType="end"/>
      </w:r>
      <w:bookmarkEnd w:id="145"/>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6"/>
    </w:p>
    <w:p w14:paraId="6492828F" w14:textId="33920E4D" w:rsidR="00D8593F"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951E12">
        <w:t>3.1</w:t>
      </w:r>
      <w:r w:rsidR="00833B1C">
        <w:fldChar w:fldCharType="end"/>
      </w:r>
      <w:r w:rsidR="00833B1C">
        <w:t xml:space="preserve">. </w:t>
      </w:r>
      <w:r w:rsidR="00511089">
        <w:t>CubeMac ca</w:t>
      </w:r>
      <w:r w:rsidR="00F321AE">
        <w:t>n be configured to act in a pure</w:t>
      </w:r>
      <w:r w:rsidR="00511089">
        <w:t xml:space="preserve"> TDMA mode</w:t>
      </w:r>
      <w:r w:rsidR="00F321AE">
        <w:t xml:space="preserve">, without clustering or CDMA, </w:t>
      </w:r>
      <w:r w:rsidR="00511089">
        <w:t xml:space="preserve">using the </w:t>
      </w:r>
      <w:r w:rsidR="00E65064">
        <w:t>“</w:t>
      </w:r>
      <w:r w:rsidR="00511089">
        <w:t>pureTDMA</w:t>
      </w:r>
      <w:r w:rsidR="00E65064">
        <w:t>”</w:t>
      </w:r>
      <w:r w:rsidR="00673F0E">
        <w:t xml:space="preserve"> parameter. In this </w:t>
      </w:r>
      <w:r w:rsidR="00DD7691">
        <w:t>mode,</w:t>
      </w:r>
      <w:r w:rsidR="007A24EB">
        <w:t xml:space="preserve"> all</w:t>
      </w:r>
      <w:r w:rsidR="00511089">
        <w:t xml:space="preserve"> nodes act as masters.</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as masters</w:t>
      </w:r>
      <w:r w:rsidR="00F321AE">
        <w:t xml:space="preserve"> (nodeMasters) may conduct S2G communication</w:t>
      </w:r>
      <w:r w:rsidR="00673F0E">
        <w:t>.</w:t>
      </w:r>
      <w:r w:rsidR="00511089">
        <w:t xml:space="preserve"> CubeMac is</w:t>
      </w:r>
      <w:r w:rsidR="007A24EB">
        <w:t xml:space="preserve"> compared to its</w:t>
      </w:r>
      <w:r w:rsidR="00511089">
        <w:t xml:space="preserve"> pure TDMA</w:t>
      </w:r>
      <w:r w:rsidR="007A24EB">
        <w:t xml:space="preserve"> module </w:t>
      </w:r>
      <w:r w:rsidR="00F321AE">
        <w:t>in simulation</w:t>
      </w:r>
      <w:r w:rsidR="00511089">
        <w:t xml:space="preserve"> scenario 2</w:t>
      </w:r>
      <w:r w:rsidR="00E65064">
        <w:t>a</w:t>
      </w:r>
      <w:r w:rsidR="00511089">
        <w:t xml:space="preserve">. </w:t>
      </w:r>
    </w:p>
    <w:p w14:paraId="0D753A4D" w14:textId="77777777" w:rsidR="00F321AE" w:rsidRDefault="00E65064" w:rsidP="00D8593F">
      <w:r>
        <w:lastRenderedPageBreak/>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42BBD415"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951E12">
        <w:t xml:space="preserve">Figure </w:t>
      </w:r>
      <w:r w:rsidR="00951E12">
        <w:rPr>
          <w:noProof/>
        </w:rPr>
        <w:t>37</w:t>
      </w:r>
      <w:r>
        <w:fldChar w:fldCharType="end"/>
      </w:r>
      <w:r>
        <w:t xml:space="preserve">). 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951E12">
        <w:t>4.2</w:t>
      </w:r>
      <w:r w:rsidR="00511089">
        <w:fldChar w:fldCharType="end"/>
      </w:r>
      <w:r w:rsidR="00511089">
        <w:t xml:space="preserve">. </w:t>
      </w:r>
    </w:p>
    <w:p w14:paraId="4B500233" w14:textId="3B0AA138" w:rsidR="00F90713" w:rsidRDefault="00F90713" w:rsidP="001E7F9E">
      <w:pPr>
        <w:pStyle w:val="Heading3"/>
      </w:pPr>
      <w:bookmarkStart w:id="147" w:name="_Ref482034254"/>
      <w:bookmarkStart w:id="148" w:name="_Ref482554887"/>
      <w:bookmarkStart w:id="149" w:name="_Ref482556545"/>
      <w:bookmarkStart w:id="150" w:name="_Toc482621013"/>
      <w:r>
        <w:t>D</w:t>
      </w:r>
      <w:bookmarkEnd w:id="147"/>
      <w:r w:rsidR="00276D9D" w:rsidRPr="007E1249">
        <w:rPr>
          <w:vertAlign w:val="superscript"/>
        </w:rPr>
        <w:t>3</w:t>
      </w:r>
      <w:bookmarkEnd w:id="148"/>
      <w:bookmarkEnd w:id="149"/>
      <w:bookmarkEnd w:id="150"/>
    </w:p>
    <w:p w14:paraId="0875E276" w14:textId="77777777" w:rsidR="00F07D8C" w:rsidRDefault="003258E0" w:rsidP="00F07D8C">
      <w:pPr>
        <w:pStyle w:val="Centered"/>
        <w:keepNext/>
      </w:pPr>
      <w:r>
        <w:pict w14:anchorId="2B3EE2F2">
          <v:shape id="_x0000_i1058" type="#_x0000_t75" style="width:269.1pt;height:244.15pt">
            <v:imagedata r:id="rId49" o:title="D3 Module"/>
          </v:shape>
        </w:pict>
      </w:r>
    </w:p>
    <w:p w14:paraId="1FCDD098" w14:textId="6FBA6DF9" w:rsidR="00855F8E" w:rsidRDefault="005C22C7" w:rsidP="00F07D8C">
      <w:pPr>
        <w:pStyle w:val="Figurecaption"/>
      </w:pPr>
      <w:bookmarkStart w:id="151" w:name="_Ref482022786"/>
      <w:bookmarkStart w:id="152" w:name="_Toc482621085"/>
      <w:r>
        <w:t xml:space="preserve">Figure </w:t>
      </w:r>
      <w:r w:rsidR="00F07D8C">
        <w:fldChar w:fldCharType="begin"/>
      </w:r>
      <w:r w:rsidR="00F07D8C">
        <w:instrText xml:space="preserve"> SEQ Figure \* ARABIC </w:instrText>
      </w:r>
      <w:r w:rsidR="00F07D8C">
        <w:fldChar w:fldCharType="separate"/>
      </w:r>
      <w:r w:rsidR="00951E12">
        <w:rPr>
          <w:noProof/>
        </w:rPr>
        <w:t>39</w:t>
      </w:r>
      <w:r w:rsidR="00F07D8C">
        <w:fldChar w:fldCharType="end"/>
      </w:r>
      <w:bookmarkEnd w:id="151"/>
      <w:r w:rsidR="00623D71">
        <w:t>.</w:t>
      </w:r>
      <w:r w:rsidR="00D8593F">
        <w:t xml:space="preserve"> Several parameters such as “se</w:t>
      </w:r>
      <w:r w:rsidR="00276D9D">
        <w:t>ndIntermediateRREP”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951E12">
        <w:t>3.2</w:t>
      </w:r>
      <w:r w:rsidR="00F321AE">
        <w:fldChar w:fldCharType="end"/>
      </w:r>
      <w:r w:rsidR="00D8593F">
        <w:t>.</w:t>
      </w:r>
      <w:bookmarkEnd w:id="152"/>
    </w:p>
    <w:p w14:paraId="410E390A" w14:textId="21D29967" w:rsidR="007A5D8F" w:rsidRDefault="00276D9D" w:rsidP="00D8593F">
      <w:r>
        <w:lastRenderedPageBreak/>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951E12">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659740D7"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 the </w:t>
      </w:r>
      <w:r w:rsidR="00F44BE9">
        <w:t xml:space="preserve">DYMO’s </w:t>
      </w:r>
      <w:r>
        <w:t xml:space="preserve">existing INET module. Most notably,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freedom </w:t>
      </w:r>
      <w:r w:rsidR="00131674">
        <w:t>were made</w:t>
      </w:r>
      <w:r w:rsidR="00276D9D">
        <w:t xml:space="preserve"> operative in D</w:t>
      </w:r>
      <w:r w:rsidR="00276D9D" w:rsidRPr="007E1249">
        <w:rPr>
          <w:vertAlign w:val="superscript"/>
        </w:rPr>
        <w:t>3</w:t>
      </w:r>
      <w:r>
        <w:t xml:space="preserve">. A “stand-in” solution for RERRs was implemented alongside the </w:t>
      </w:r>
      <w:r w:rsidR="007D3B73">
        <w:t>logic for the election of ground masters.</w:t>
      </w:r>
    </w:p>
    <w:p w14:paraId="7AE0A16C" w14:textId="10C6FF86"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0D8AF159"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w:t>
      </w:r>
      <w:r w:rsidR="000A5047">
        <w:lastRenderedPageBreak/>
        <w:t>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951E12">
        <w:t xml:space="preserve">Figure </w:t>
      </w:r>
      <w:r w:rsidR="00951E12">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in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3258E0" w:rsidP="00B76B71">
      <w:pPr>
        <w:pStyle w:val="Centered"/>
        <w:keepNext/>
      </w:pPr>
      <w:r>
        <w:pict w14:anchorId="492EC470">
          <v:shape id="_x0000_i1059" type="#_x0000_t75" style="width:182.3pt;height:263.55pt">
            <v:imagedata r:id="rId50" o:title="Closest Master GM"/>
          </v:shape>
        </w:pict>
      </w:r>
    </w:p>
    <w:p w14:paraId="060A5735" w14:textId="644D62DE" w:rsidR="00510680" w:rsidRDefault="00B76B71" w:rsidP="00B76B71">
      <w:pPr>
        <w:pStyle w:val="Figurecaption"/>
      </w:pPr>
      <w:bookmarkStart w:id="153" w:name="_Ref482020123"/>
      <w:bookmarkStart w:id="154" w:name="_Toc482621086"/>
      <w:r>
        <w:t xml:space="preserve">Figure </w:t>
      </w:r>
      <w:r>
        <w:fldChar w:fldCharType="begin"/>
      </w:r>
      <w:r>
        <w:instrText xml:space="preserve"> SEQ Figure \* ARABIC </w:instrText>
      </w:r>
      <w:r>
        <w:fldChar w:fldCharType="separate"/>
      </w:r>
      <w:r w:rsidR="00951E12">
        <w:rPr>
          <w:noProof/>
        </w:rPr>
        <w:t>40</w:t>
      </w:r>
      <w:r>
        <w:fldChar w:fldCharType="end"/>
      </w:r>
      <w:bookmarkEnd w:id="153"/>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4"/>
    </w:p>
    <w:p w14:paraId="79923C91" w14:textId="3F17EE3A" w:rsidR="007D3B73" w:rsidRPr="00D8593F" w:rsidRDefault="00B76B71" w:rsidP="00D8593F">
      <w:r>
        <w:lastRenderedPageBreak/>
        <w:fldChar w:fldCharType="begin"/>
      </w:r>
      <w:r>
        <w:instrText xml:space="preserve"> REF _Ref482020123 \h </w:instrText>
      </w:r>
      <w:r>
        <w:fldChar w:fldCharType="separate"/>
      </w:r>
      <w:r w:rsidR="00951E12">
        <w:t xml:space="preserve">Figure </w:t>
      </w:r>
      <w:r w:rsidR="00951E12">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951E12">
        <w:t xml:space="preserve">Figure </w:t>
      </w:r>
      <w:r w:rsidR="00951E12">
        <w:rPr>
          <w:noProof/>
        </w:rPr>
        <w:t>31</w:t>
      </w:r>
      <w:r>
        <w:fldChar w:fldCharType="end"/>
      </w:r>
      <w:r w:rsidR="00276D9D">
        <w:t>) D</w:t>
      </w:r>
      <w:r w:rsidR="00276D9D" w:rsidRPr="007E1249">
        <w:rPr>
          <w:vertAlign w:val="superscript"/>
        </w:rPr>
        <w:t>3</w:t>
      </w:r>
      <w:r>
        <w:t xml:space="preserve"> implements a 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951E12">
        <w:t xml:space="preserve">Figure </w:t>
      </w:r>
      <w:r w:rsidR="00951E12">
        <w:rPr>
          <w:noProof/>
        </w:rPr>
        <w:t>40</w:t>
      </w:r>
      <w:r w:rsidR="002655F3">
        <w:fldChar w:fldCharType="end"/>
      </w:r>
      <w:r w:rsidR="002655F3">
        <w:t xml:space="preserve"> as the available route to nodeMast</w:t>
      </w:r>
      <w:r w:rsidR="00654E09">
        <w:t>er[3] is necessarily cheaper. A</w:t>
      </w:r>
      <w:r w:rsidR="002655F3">
        <w:t>ll link costs must</w:t>
      </w:r>
      <w:r w:rsidR="00F44BE9">
        <w:t xml:space="preserve"> be</w:t>
      </w:r>
      <w:r w:rsidR="002655F3">
        <w:t xml:space="preserve"> </w:t>
      </w:r>
      <w:r w:rsidR="00654E09">
        <w:t>values</w:t>
      </w:r>
      <w:r w:rsidR="002655F3">
        <w:t xml:space="preserve"> greater than zero.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4] began route discovery and received an intermediate RREP from nod</w:t>
      </w:r>
      <w:r w:rsidR="00654E09">
        <w:t>eMaster[2]. A</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5" w:name="_Toc482621014"/>
      <w:r>
        <w:t>Parameterization</w:t>
      </w:r>
      <w:bookmarkEnd w:id="155"/>
    </w:p>
    <w:p w14:paraId="2D094C60" w14:textId="79A2AA9A"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951E12">
        <w:t xml:space="preserve">Figure </w:t>
      </w:r>
      <w:r w:rsidR="00951E12">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951E12">
        <w:t xml:space="preserve">Table </w:t>
      </w:r>
      <w:r w:rsidR="00951E12">
        <w:rPr>
          <w:noProof/>
        </w:rPr>
        <w:t>2</w:t>
      </w:r>
      <w:r w:rsidR="0065371E">
        <w:fldChar w:fldCharType="end"/>
      </w:r>
      <w:r>
        <w:t xml:space="preserve">. </w:t>
      </w:r>
    </w:p>
    <w:p w14:paraId="5CE03654" w14:textId="32C6F1D3" w:rsidR="0065371E" w:rsidRDefault="0065371E" w:rsidP="0065371E">
      <w:pPr>
        <w:pStyle w:val="Tabletitle"/>
      </w:pPr>
      <w:bookmarkStart w:id="156" w:name="_Ref482023491"/>
      <w:bookmarkStart w:id="157" w:name="_Ref482023487"/>
      <w:bookmarkStart w:id="158" w:name="_Toc482621101"/>
      <w:r>
        <w:lastRenderedPageBreak/>
        <w:t xml:space="preserve">Table </w:t>
      </w:r>
      <w:r>
        <w:fldChar w:fldCharType="begin"/>
      </w:r>
      <w:r>
        <w:instrText xml:space="preserve"> SEQ Table \* ARABIC </w:instrText>
      </w:r>
      <w:r>
        <w:fldChar w:fldCharType="separate"/>
      </w:r>
      <w:r w:rsidR="00951E12">
        <w:rPr>
          <w:noProof/>
        </w:rPr>
        <w:t>2</w:t>
      </w:r>
      <w:r>
        <w:fldChar w:fldCharType="end"/>
      </w:r>
      <w:bookmarkEnd w:id="156"/>
      <w:r w:rsidR="00623D71">
        <w:t>.</w:t>
      </w:r>
      <w:r>
        <w:t xml:space="preserve"> </w:t>
      </w:r>
      <w:bookmarkEnd w:id="157"/>
      <w:r w:rsidR="00141999">
        <w:t>Parameter values are based, where possible and practical, on the known capabilities of CubeSats.</w:t>
      </w:r>
      <w:bookmarkEnd w:id="158"/>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3E8D9681"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951E12">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7B6A0E0A"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951E12" w:rsidRPr="00951E12">
              <w:rPr>
                <w:sz w:val="18"/>
                <w:szCs w:val="18"/>
              </w:rPr>
              <w:t xml:space="preserve">Figure </w:t>
            </w:r>
            <w:r w:rsidR="00951E12" w:rsidRPr="00951E12">
              <w:rPr>
                <w:noProof/>
                <w:sz w:val="18"/>
                <w:szCs w:val="18"/>
              </w:rPr>
              <w:t>38</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1036DD72"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951E12" w:rsidRPr="00951E12">
              <w:rPr>
                <w:sz w:val="18"/>
                <w:szCs w:val="18"/>
              </w:rPr>
              <w:t xml:space="preserve">Figure </w:t>
            </w:r>
            <w:r w:rsidR="00951E12" w:rsidRPr="00951E12">
              <w:rPr>
                <w:noProof/>
                <w:sz w:val="18"/>
                <w:szCs w:val="18"/>
              </w:rPr>
              <w:t>39</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00042878"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951E12">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70B836AD"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951E12">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059FD46A"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951E12">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46FC5E01"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951E12">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59" w:name="_Ref482212175"/>
      <w:bookmarkStart w:id="160" w:name="_Toc482621015"/>
      <w:r>
        <w:lastRenderedPageBreak/>
        <w:t>Scenario 1</w:t>
      </w:r>
      <w:bookmarkEnd w:id="159"/>
      <w:r w:rsidR="00911A06">
        <w:t>a &amp; 1b</w:t>
      </w:r>
      <w:bookmarkEnd w:id="160"/>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1" w:name="_Toc482621016"/>
      <w:r>
        <w:t>Scenario 2</w:t>
      </w:r>
      <w:r w:rsidR="00911A06">
        <w:t>a &amp; 2b</w:t>
      </w:r>
      <w:bookmarkEnd w:id="161"/>
    </w:p>
    <w:p w14:paraId="0B87A66B" w14:textId="7B9739D7"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parameter set to true</w:t>
      </w:r>
      <w:r>
        <w:t xml:space="preserve"> </w:t>
      </w:r>
      <w:r w:rsidR="00214321">
        <w:t>(</w:t>
      </w:r>
      <w:r>
        <w:fldChar w:fldCharType="begin"/>
      </w:r>
      <w:r>
        <w:instrText xml:space="preserve"> REF _Ref482015671 \h </w:instrText>
      </w:r>
      <w:r>
        <w:fldChar w:fldCharType="separate"/>
      </w:r>
      <w:r w:rsidR="00951E12">
        <w:t xml:space="preserve">Figure </w:t>
      </w:r>
      <w:r w:rsidR="00951E12">
        <w:rPr>
          <w:noProof/>
        </w:rPr>
        <w:t>38</w:t>
      </w:r>
      <w:r>
        <w:fldChar w:fldCharType="end"/>
      </w:r>
      <w:r w:rsidR="00214321">
        <w:t>)</w:t>
      </w:r>
      <w:r>
        <w:t xml:space="preserve">. All slaves have their parameters adjusted to match those of master nodes. </w:t>
      </w:r>
    </w:p>
    <w:p w14:paraId="2E0605F3" w14:textId="117D35DA" w:rsidR="0004485D" w:rsidRPr="00A471F4" w:rsidRDefault="00870574" w:rsidP="0004485D">
      <w:pPr>
        <w:rPr>
          <w:b/>
        </w:rPr>
      </w:pPr>
      <w:r>
        <w:t>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62" w:name="_Ref482214435"/>
      <w:bookmarkStart w:id="163" w:name="_Ref482350666"/>
      <w:bookmarkStart w:id="164" w:name="_Toc482621017"/>
      <w:r>
        <w:t>Scenario 3</w:t>
      </w:r>
      <w:bookmarkEnd w:id="162"/>
      <w:bookmarkEnd w:id="163"/>
      <w:bookmarkEnd w:id="164"/>
    </w:p>
    <w:p w14:paraId="71EE46BA" w14:textId="24A06173"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“energy</w:t>
      </w:r>
      <w:r w:rsidR="00F4112B">
        <w:t>-distance</w:t>
      </w:r>
      <w:r>
        <w:t>” approach calculates a score for each master</w:t>
      </w:r>
      <w:r w:rsidR="00C72A93">
        <w:t xml:space="preserve">. </w:t>
      </w:r>
      <w:r w:rsidR="000D3251">
        <w:t>Where a</w:t>
      </w:r>
      <w:r w:rsidR="00C72A93">
        <w:t xml:space="preserve"> lower score indicates a more favourable master</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6B72D3"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lastRenderedPageBreak/>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2D9B26F8" w:rsidR="00563A22" w:rsidRPr="000D3251" w:rsidRDefault="000D3251" w:rsidP="00563A22">
      <w:r>
        <w:t>This approach is inspired by the Nodes mission’s captaincy election. It is worth noting that this election approach could be further extended to include the election factors considered by Nodes CubeSats i.e. battery voltage, the amount of science data collection and the predicted duration of the next ground station pass.</w:t>
      </w:r>
    </w:p>
    <w:p w14:paraId="17129FF0" w14:textId="4706AD98" w:rsidR="0004485D" w:rsidRDefault="0004485D" w:rsidP="00A471F4">
      <w:pPr>
        <w:pStyle w:val="Heading2"/>
      </w:pPr>
      <w:bookmarkStart w:id="165" w:name="_Ref482009285"/>
      <w:bookmarkStart w:id="166" w:name="_Ref482016297"/>
      <w:bookmarkStart w:id="167" w:name="_Ref482016317"/>
      <w:bookmarkStart w:id="168" w:name="_Toc482621018"/>
      <w:r>
        <w:t>Issues</w:t>
      </w:r>
      <w:bookmarkEnd w:id="165"/>
      <w:bookmarkEnd w:id="166"/>
      <w:bookmarkEnd w:id="167"/>
      <w:bookmarkEnd w:id="168"/>
    </w:p>
    <w:p w14:paraId="3CF18ECA" w14:textId="7B2F8D7F" w:rsidR="000915E7" w:rsidRDefault="00AC5029" w:rsidP="000915E7">
      <w:pPr>
        <w:rPr>
          <w:i/>
        </w:rPr>
      </w:pPr>
      <w:r>
        <w:t>The design a</w:t>
      </w:r>
      <w:r w:rsidR="00033C0B">
        <w:t>nd implementation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69" w:name="_Ref482277993"/>
      <w:bookmarkStart w:id="170" w:name="_Toc482621019"/>
      <w:r>
        <w:t>CDMA</w:t>
      </w:r>
      <w:bookmarkEnd w:id="169"/>
      <w:bookmarkEnd w:id="170"/>
    </w:p>
    <w:p w14:paraId="64CD7B44" w14:textId="2849C17C"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951E12">
        <w:t xml:space="preserve">Figure </w:t>
      </w:r>
      <w:r w:rsidR="00951E12">
        <w:rPr>
          <w:noProof/>
        </w:rPr>
        <w:t>37</w:t>
      </w:r>
      <w:r>
        <w:fldChar w:fldCharType="end"/>
      </w:r>
      <w:r>
        <w:t>). These module</w:t>
      </w:r>
      <w:r w:rsidR="001266E5">
        <w:t>s</w:t>
      </w:r>
      <w:r>
        <w:t xml:space="preserve"> inherit the majority of their code from the INET “Radio” module. </w:t>
      </w:r>
      <w:r w:rsidR="001266E5">
        <w:t xml:space="preserve">The Radio module is </w:t>
      </w:r>
      <w:r w:rsidR="001266E5">
        <w:lastRenderedPageBreak/>
        <w:t>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1AC6F2D"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71" w:name="_Toc482621020"/>
      <w:r>
        <w:t>Routing Protocol Modules</w:t>
      </w:r>
      <w:bookmarkEnd w:id="171"/>
    </w:p>
    <w:p w14:paraId="3D0E38C5" w14:textId="212FC15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lastRenderedPageBreak/>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2" w:name="_Toc482621021"/>
      <w:r>
        <w:t>DYMO</w:t>
      </w:r>
      <w:bookmarkEnd w:id="172"/>
    </w:p>
    <w:p w14:paraId="2DB4F173" w14:textId="3184CBBC"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951E12">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951E12">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951E12">
        <w:t xml:space="preserve">Figure </w:t>
      </w:r>
      <w:r w:rsidR="00951E12">
        <w:rPr>
          <w:noProof/>
        </w:rPr>
        <w:t>33</w:t>
      </w:r>
      <w:r w:rsidR="001A6D81">
        <w:fldChar w:fldCharType="end"/>
      </w:r>
      <w:r w:rsidR="001A6D81">
        <w:t>)</w:t>
      </w:r>
      <w:r w:rsidR="008F2B4A">
        <w:t>.</w:t>
      </w:r>
      <w:r w:rsidR="007038B1">
        <w:t xml:space="preserve"> </w:t>
      </w:r>
    </w:p>
    <w:p w14:paraId="3E06A689" w14:textId="354D91FC" w:rsidR="007038B1" w:rsidRDefault="007038B1" w:rsidP="00D61678">
      <w:r>
        <w:t>By default</w:t>
      </w:r>
      <w:r w:rsidR="001A6D81">
        <w:t>,</w:t>
      </w:r>
      <w:r w:rsidR="008F2B4A">
        <w:t xml:space="preserve"> DYMO </w:t>
      </w:r>
      <w:r>
        <w:t xml:space="preserve">is implemented to announce, a single </w:t>
      </w:r>
      <w:r w:rsidR="00CB2CC4">
        <w:t>“routerID”</w:t>
      </w:r>
      <w:r>
        <w:t xml:space="preserve">. In </w:t>
      </w:r>
      <w:r w:rsidR="003C2E53">
        <w:t>many</w:t>
      </w:r>
      <w:r>
        <w:t xml:space="preserve"> cases, this ID is added to </w:t>
      </w:r>
      <w:r w:rsidR="00F43F5A">
        <w:t>an</w:t>
      </w:r>
      <w:r>
        <w:t xml:space="preserve"> address field of 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w:t>
      </w:r>
      <w:r w:rsidR="008F2B4A">
        <w:lastRenderedPageBreak/>
        <w:t>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24B0C925"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1A6D81">
        <w:t xml:space="preserve"> application</w:t>
      </w:r>
      <w:r>
        <w:t xml:space="preserve"> with</w:t>
      </w:r>
      <w:r w:rsidR="00F43F5A">
        <w:t xml:space="preserve"> even simple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3" w:name="_Toc482621022"/>
      <w:r>
        <w:t>Intermittent Failures</w:t>
      </w:r>
      <w:bookmarkEnd w:id="173"/>
    </w:p>
    <w:p w14:paraId="5E4C7CA7" w14:textId="309A9A2B"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EB6E48">
        <w:t xml:space="preserve"> I</w:t>
      </w:r>
      <w:r>
        <w:t xml:space="preserve">t was possible to avoid </w:t>
      </w:r>
      <w:r w:rsidR="003C2E53">
        <w:t>many</w:t>
      </w:r>
      <w:r>
        <w:t xml:space="preserve"> these issues. However, 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74" w:name="_Toc482621023"/>
      <w:r>
        <w:lastRenderedPageBreak/>
        <w:t>Results</w:t>
      </w:r>
      <w:bookmarkEnd w:id="174"/>
    </w:p>
    <w:p w14:paraId="20F4F3C9" w14:textId="7D4FED4D"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of </w:t>
      </w:r>
      <w:r w:rsidR="00F677A5">
        <w:t>the</w:t>
      </w:r>
      <w:r w:rsidR="000303EE">
        <w:t xml:space="preserve"> aspects of</w:t>
      </w:r>
      <w:r w:rsidR="00F677A5">
        <w:t xml:space="preserv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545CF7EF" w:rsidR="008A628A" w:rsidRDefault="00276D9D" w:rsidP="008A628A">
      <w:r>
        <w:t>D</w:t>
      </w:r>
      <w:r w:rsidRPr="007E1249">
        <w:rPr>
          <w:vertAlign w:val="superscript"/>
        </w:rPr>
        <w:t>3</w:t>
      </w:r>
      <w:r w:rsidR="00BA04CA">
        <w:t>’s</w:t>
      </w:r>
      <w:r w:rsidR="008A628A">
        <w:t xml:space="preserve"> route messages are excluded from </w:t>
      </w:r>
      <w:r w:rsidR="004E64CA">
        <w:t>received packet counts</w:t>
      </w:r>
      <w:r w:rsidR="008A628A">
        <w:t>. However, the e</w:t>
      </w:r>
      <w:r>
        <w:t>ffects of D</w:t>
      </w:r>
      <w:r w:rsidRPr="007E1249">
        <w:rPr>
          <w:vertAlign w:val="superscript"/>
        </w:rPr>
        <w:t>3</w:t>
      </w:r>
      <w:r w:rsidR="00F677A5">
        <w:t>’s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w:t>
      </w:r>
      <w:r w:rsidR="00BB00A2">
        <w:lastRenderedPageBreak/>
        <w:t xml:space="preserve">for radio modules and submodules are presented in </w:t>
      </w:r>
      <w:r w:rsidR="00BB00A2">
        <w:fldChar w:fldCharType="begin"/>
      </w:r>
      <w:r w:rsidR="00BB00A2">
        <w:instrText xml:space="preserve"> REF _Ref482023491 \h </w:instrText>
      </w:r>
      <w:r w:rsidR="00BB00A2">
        <w:fldChar w:fldCharType="separate"/>
      </w:r>
      <w:r w:rsidR="00951E12">
        <w:t xml:space="preserve">Table </w:t>
      </w:r>
      <w:r w:rsidR="00951E12">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5" w:name="_Toc482621024"/>
      <w:r>
        <w:t>Scenario</w:t>
      </w:r>
      <w:r w:rsidR="00CA77B1">
        <w:t xml:space="preserve"> 1</w:t>
      </w:r>
      <w:r w:rsidR="00813F58">
        <w:t>a</w:t>
      </w:r>
      <w:bookmarkEnd w:id="175"/>
    </w:p>
    <w:p w14:paraId="77F0313C" w14:textId="5C57E8B7" w:rsidR="00D27B16" w:rsidRDefault="00BB00A2" w:rsidP="00362833">
      <w:r>
        <w:t xml:space="preserve">As discussed in section </w:t>
      </w:r>
      <w:r>
        <w:fldChar w:fldCharType="begin"/>
      </w:r>
      <w:r>
        <w:instrText xml:space="preserve"> REF _Ref482212175 \r \h </w:instrText>
      </w:r>
      <w:r>
        <w:fldChar w:fldCharType="separate"/>
      </w:r>
      <w:r w:rsidR="00951E12">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energy saving features enabled. </w:t>
      </w:r>
      <w:r w:rsidR="00AB4AFF">
        <w:t xml:space="preserve">The results presented in this section are </w:t>
      </w:r>
      <w:r w:rsidR="00F677A5">
        <w:t>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A020CE9" w14:textId="2B1C1747" w:rsidR="00813F58" w:rsidRDefault="003C665E" w:rsidP="003C665E">
      <w:pPr>
        <w:pStyle w:val="Figurecaption"/>
      </w:pPr>
      <w:bookmarkStart w:id="176" w:name="_Ref482213203"/>
      <w:bookmarkStart w:id="177" w:name="_Toc482621087"/>
      <w:r>
        <w:t xml:space="preserve">Figure </w:t>
      </w:r>
      <w:r>
        <w:fldChar w:fldCharType="begin"/>
      </w:r>
      <w:r>
        <w:instrText xml:space="preserve"> SEQ Figure \* ARABIC </w:instrText>
      </w:r>
      <w:r>
        <w:fldChar w:fldCharType="separate"/>
      </w:r>
      <w:r w:rsidR="00951E12">
        <w:rPr>
          <w:noProof/>
        </w:rPr>
        <w:t>41</w:t>
      </w:r>
      <w:r>
        <w:fldChar w:fldCharType="end"/>
      </w:r>
      <w:bookmarkEnd w:id="176"/>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7"/>
    </w:p>
    <w:p w14:paraId="2BCDE371" w14:textId="24722038"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951E12">
        <w:t xml:space="preserve">Figure </w:t>
      </w:r>
      <w:r w:rsidR="00951E12">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 passes</w:t>
      </w:r>
      <w:r w:rsidR="00F61913">
        <w:t>. NodeMaster[2] is the last master in the C</w:t>
      </w:r>
      <w:r w:rsidR="00276D9D">
        <w:t>SN to obtain the GM role when D</w:t>
      </w:r>
      <w:r w:rsidR="00276D9D" w:rsidRPr="007E1249">
        <w:rPr>
          <w:vertAlign w:val="superscript"/>
        </w:rPr>
        <w:t>3</w:t>
      </w:r>
      <w:r w:rsidR="00F61913">
        <w:t xml:space="preserve"> is configured to </w:t>
      </w:r>
      <w:r>
        <w:t>elected using the closest master approach</w:t>
      </w:r>
      <w:r w:rsidR="00B22017">
        <w:t xml:space="preserve"> (</w:t>
      </w:r>
      <w:r w:rsidR="00B22017">
        <w:fldChar w:fldCharType="begin"/>
      </w:r>
      <w:r w:rsidR="00B22017">
        <w:instrText xml:space="preserve"> REF _Ref482020123 \h </w:instrText>
      </w:r>
      <w:r w:rsidR="00B22017">
        <w:fldChar w:fldCharType="separate"/>
      </w:r>
      <w:r w:rsidR="00951E12">
        <w:t xml:space="preserve">Figure </w:t>
      </w:r>
      <w:r w:rsidR="00951E12">
        <w:rPr>
          <w:noProof/>
        </w:rPr>
        <w:t>40</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951E12">
        <w:t xml:space="preserve">Table </w:t>
      </w:r>
      <w:r w:rsidR="00951E12">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951E12">
        <w:t xml:space="preserve">Figure </w:t>
      </w:r>
      <w:r w:rsidR="00951E12">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951E12">
        <w:t xml:space="preserve">Figure </w:t>
      </w:r>
      <w:r w:rsidR="00951E12">
        <w:rPr>
          <w:noProof/>
        </w:rPr>
        <w:t>41</w:t>
      </w:r>
      <w:r w:rsidR="00BA744F">
        <w:fldChar w:fldCharType="end"/>
      </w:r>
      <w:r w:rsidR="00BA744F">
        <w:t xml:space="preserve">). </w:t>
      </w:r>
    </w:p>
    <w:p w14:paraId="7F0201E4" w14:textId="5BA2601D" w:rsidR="000303EE" w:rsidRDefault="000303EE" w:rsidP="000303EE">
      <w:pPr>
        <w:pStyle w:val="Tabletitle"/>
      </w:pPr>
      <w:bookmarkStart w:id="178" w:name="_Ref482279755"/>
      <w:bookmarkStart w:id="179" w:name="_Toc482621102"/>
      <w:r>
        <w:t xml:space="preserve">Table </w:t>
      </w:r>
      <w:r>
        <w:fldChar w:fldCharType="begin"/>
      </w:r>
      <w:r>
        <w:instrText xml:space="preserve"> SEQ Table \* ARABIC </w:instrText>
      </w:r>
      <w:r>
        <w:fldChar w:fldCharType="separate"/>
      </w:r>
      <w:r w:rsidR="00951E12">
        <w:rPr>
          <w:noProof/>
        </w:rPr>
        <w:t>3</w:t>
      </w:r>
      <w:r>
        <w:fldChar w:fldCharType="end"/>
      </w:r>
      <w:bookmarkEnd w:id="178"/>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951E12">
        <w:t xml:space="preserve">Figure </w:t>
      </w:r>
      <w:r w:rsidR="00951E12">
        <w:rPr>
          <w:noProof/>
        </w:rPr>
        <w:t>40</w:t>
      </w:r>
      <w:r>
        <w:fldChar w:fldCharType="end"/>
      </w:r>
      <w:r>
        <w:t>).</w:t>
      </w:r>
      <w:bookmarkEnd w:id="179"/>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725902D4">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C97841"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C97841" w:rsidRPr="00B22017" w:rsidRDefault="00C97841"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C97841" w:rsidRPr="00B22017" w:rsidRDefault="00C97841"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C97841" w:rsidRPr="00B22017" w:rsidRDefault="00C97841"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C97841"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C97841"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97841"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C97841"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97841"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C97841" w:rsidRDefault="00C97841"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C97841"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C97841" w:rsidRPr="00B22017" w:rsidRDefault="00C97841"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C97841" w:rsidRPr="00B22017" w:rsidRDefault="00C97841"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C97841" w:rsidRPr="00B22017" w:rsidRDefault="00C97841"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C97841"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C97841"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97841"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C97841"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97841"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C97841" w:rsidRPr="0061716F" w:rsidRDefault="00C97841"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C97841" w:rsidRDefault="00C97841" w:rsidP="000303EE"/>
                  </w:txbxContent>
                </v:textbox>
                <w10:anchorlock/>
              </v:shape>
            </w:pict>
          </mc:Fallback>
        </mc:AlternateContent>
      </w:r>
    </w:p>
    <w:p w14:paraId="12474AA3" w14:textId="4BC943E6"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951E12">
        <w:t>4.2</w:t>
      </w:r>
      <w:r w:rsidR="00167E73">
        <w:fldChar w:fldCharType="end"/>
      </w:r>
      <w:r w:rsidR="00167E73">
        <w:t>, it is possible that changes made to core INET mod</w:t>
      </w:r>
      <w:r w:rsidR="00B22017">
        <w:t>ules caused these anomalies. This</w:t>
      </w:r>
      <w:r w:rsidR="00167E73">
        <w:t xml:space="preserve"> possibility is </w:t>
      </w:r>
      <w:r w:rsidR="003C2E53">
        <w:t>strengthened</w:t>
      </w:r>
      <w:r w:rsidR="00167E73">
        <w:t xml:space="preserve"> by the fact that </w:t>
      </w:r>
      <w:r w:rsidR="00B22017">
        <w:t xml:space="preserve">this anomaly is </w:t>
      </w:r>
      <w:r w:rsidR="00167E73">
        <w:t xml:space="preserve">not present in scenario 2a’s </w:t>
      </w:r>
      <w:r w:rsidR="00167E73">
        <w:lastRenderedPageBreak/>
        <w:t xml:space="preserve">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951E12">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3C665E">
      <w:pPr>
        <w:keepNext/>
      </w:pPr>
      <w:r>
        <w:rPr>
          <w:noProof/>
          <w:lang w:val="en-US" w:eastAsia="en-US"/>
        </w:rPr>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C63F870" w14:textId="0BE95E8D" w:rsidR="003F34C9" w:rsidRDefault="003C665E" w:rsidP="003C665E">
      <w:pPr>
        <w:pStyle w:val="Figurecaption"/>
      </w:pPr>
      <w:bookmarkStart w:id="180" w:name="_Ref482279494"/>
      <w:bookmarkStart w:id="181" w:name="_Toc482621088"/>
      <w:r>
        <w:t xml:space="preserve">Figure </w:t>
      </w:r>
      <w:r>
        <w:fldChar w:fldCharType="begin"/>
      </w:r>
      <w:r>
        <w:instrText xml:space="preserve"> SEQ Figure \* ARABIC </w:instrText>
      </w:r>
      <w:r>
        <w:fldChar w:fldCharType="separate"/>
      </w:r>
      <w:r w:rsidR="00951E12">
        <w:rPr>
          <w:noProof/>
        </w:rPr>
        <w:t>42</w:t>
      </w:r>
      <w:r>
        <w:fldChar w:fldCharType="end"/>
      </w:r>
      <w:bookmarkEnd w:id="180"/>
      <w:r w:rsidR="00623D71">
        <w:t>.</w:t>
      </w:r>
      <w:r w:rsidR="001D3E34">
        <w:t xml:space="preserve"> The total energy consumed per node over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1"/>
    </w:p>
    <w:p w14:paraId="36C04E41" w14:textId="6E75C08F" w:rsidR="003F34C9" w:rsidRDefault="00A07270" w:rsidP="003F34C9">
      <w:r>
        <w:t>As expected from the design of</w:t>
      </w:r>
      <w:r w:rsidR="000303EE">
        <w:t xml:space="preserve"> CubeMac</w:t>
      </w:r>
      <w:r>
        <w:t xml:space="preserve">, master nodes consume more energy overall than slave nodes. It is also evident from </w:t>
      </w:r>
      <w:r>
        <w:fldChar w:fldCharType="begin"/>
      </w:r>
      <w:r>
        <w:instrText xml:space="preserve"> REF _Ref482279494 \h </w:instrText>
      </w:r>
      <w:r>
        <w:fldChar w:fldCharType="separate"/>
      </w:r>
      <w:r w:rsidR="00951E12">
        <w:t xml:space="preserve">Figure </w:t>
      </w:r>
      <w:r w:rsidR="00951E12">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951E12">
        <w:t xml:space="preserve">Table </w:t>
      </w:r>
      <w:r w:rsidR="00951E12">
        <w:rPr>
          <w:noProof/>
        </w:rPr>
        <w:t>3</w:t>
      </w:r>
      <w:r>
        <w:fldChar w:fldCharType="end"/>
      </w:r>
      <w:r>
        <w:t xml:space="preserve">). Without the </w:t>
      </w:r>
      <w:r w:rsidR="003C2E53">
        <w:t>scenario 1a</w:t>
      </w:r>
      <w:r>
        <w:t xml:space="preserve"> anomaly, it is expected that nodeMaster[2] would also consume a similar amount of energy as nodeMaster[0]. </w:t>
      </w:r>
    </w:p>
    <w:p w14:paraId="04D9746E" w14:textId="7CDA1760" w:rsidR="00A3639E" w:rsidRDefault="00A07270" w:rsidP="003F34C9">
      <w:r>
        <w:t>Packet generation intervals are establi</w:t>
      </w:r>
      <w:r w:rsidR="00A3639E">
        <w:t>shed through the pseudo-random</w:t>
      </w:r>
      <w:r>
        <w:t xml:space="preserve"> sampling a of exponential distribution as described in section </w:t>
      </w:r>
      <w:r>
        <w:fldChar w:fldCharType="begin"/>
      </w:r>
      <w:r>
        <w:instrText xml:space="preserve"> REF _Ref482022139 \r \h </w:instrText>
      </w:r>
      <w:r>
        <w:fldChar w:fldCharType="separate"/>
      </w:r>
      <w:r w:rsidR="00951E12">
        <w:t>4.1</w:t>
      </w:r>
      <w:r>
        <w:fldChar w:fldCharType="end"/>
      </w:r>
      <w:r>
        <w:t>. This results in an uneven distribution of the total number of packets generated per node. This is the likely cause of flu</w:t>
      </w:r>
      <w:r w:rsidR="004B6B01">
        <w:t xml:space="preserve">ctuations </w:t>
      </w:r>
      <w:r w:rsidR="00A3639E">
        <w:lastRenderedPageBreak/>
        <w:t>in slave energy consumption</w:t>
      </w:r>
      <w:r w:rsidR="004B6B01">
        <w:t xml:space="preserve">. Within a single cluster slave energy consumption results are closely matched. </w:t>
      </w:r>
    </w:p>
    <w:p w14:paraId="4EB84395" w14:textId="6D6E54AF"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951E12">
        <w:t xml:space="preserve">Figure </w:t>
      </w:r>
      <w:r w:rsidR="00951E12">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C17785">
        <w:t>. N</w:t>
      </w:r>
      <w:r w:rsidR="004B6B01">
        <w:t xml:space="preserve">odeMaster[1] is </w:t>
      </w:r>
      <w:r w:rsidR="00EB0BBF">
        <w:t xml:space="preserve">also </w:t>
      </w:r>
      <w:r w:rsidR="004B6B01">
        <w:t>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82" w:name="_Toc482621025"/>
      <w:r>
        <w:t>Scenario 1b</w:t>
      </w:r>
      <w:bookmarkEnd w:id="182"/>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3236034" w14:textId="2E3697B7" w:rsidR="00F240A0" w:rsidRDefault="003C665E" w:rsidP="003C665E">
      <w:pPr>
        <w:pStyle w:val="Figurecaption"/>
      </w:pPr>
      <w:bookmarkStart w:id="183" w:name="_Toc482621089"/>
      <w:r>
        <w:t xml:space="preserve">Figure </w:t>
      </w:r>
      <w:r>
        <w:fldChar w:fldCharType="begin"/>
      </w:r>
      <w:r>
        <w:instrText xml:space="preserve"> SEQ Figure \* ARABIC </w:instrText>
      </w:r>
      <w:r>
        <w:fldChar w:fldCharType="separate"/>
      </w:r>
      <w:r w:rsidR="00951E12">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corresponding node</w:t>
      </w:r>
      <w:r w:rsidR="001D3E34">
        <w:t>s energy consumption in scenario 1</w:t>
      </w:r>
      <w:r w:rsidR="00FA614E">
        <w:t>a.</w:t>
      </w:r>
      <w:bookmarkEnd w:id="183"/>
    </w:p>
    <w:p w14:paraId="31A86F90" w14:textId="215B3066" w:rsidR="00F240A0" w:rsidRDefault="00B06600" w:rsidP="00813F58">
      <w:r w:rsidRPr="00B06600">
        <w:lastRenderedPageBreak/>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951E12">
        <w:t xml:space="preserve">Figure </w:t>
      </w:r>
      <w:r w:rsidR="00951E12">
        <w:rPr>
          <w:noProof/>
        </w:rPr>
        <w:t>41</w:t>
      </w:r>
      <w:r w:rsidR="00A3639E">
        <w:fldChar w:fldCharType="end"/>
      </w:r>
      <w:r w:rsidR="00A3639E">
        <w:t>)</w:t>
      </w:r>
      <w:r w:rsidRPr="00B06600">
        <w:t>. As such,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55A1F277" w:rsidR="00B06600" w:rsidRDefault="00B06600" w:rsidP="00813F58">
      <w:r>
        <w:fldChar w:fldCharType="begin"/>
      </w:r>
      <w:r>
        <w:instrText xml:space="preserve"> REF _Ref482279494 \h </w:instrText>
      </w:r>
      <w:r>
        <w:fldChar w:fldCharType="separate"/>
      </w:r>
      <w:r w:rsidR="00951E12">
        <w:t xml:space="preserve">Figure </w:t>
      </w:r>
      <w:r w:rsidR="00951E12">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rsidR="003C2E53">
        <w:t xml:space="preserve"> totals show a low variation</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4" w:name="_Toc482621026"/>
      <w:r>
        <w:t>Scenario 2a</w:t>
      </w:r>
      <w:bookmarkEnd w:id="184"/>
    </w:p>
    <w:p w14:paraId="2740FF81" w14:textId="34F9105E"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 slaves exhibit the behaviour of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681E2A73">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3920E6F" w14:textId="0E911CF2" w:rsidR="005E4DB1" w:rsidRDefault="003C665E" w:rsidP="003C665E">
      <w:pPr>
        <w:pStyle w:val="Figurecaption"/>
      </w:pPr>
      <w:bookmarkStart w:id="185" w:name="_Ref482214115"/>
      <w:bookmarkStart w:id="186" w:name="_Toc482621090"/>
      <w:r>
        <w:t xml:space="preserve">Figure </w:t>
      </w:r>
      <w:r>
        <w:fldChar w:fldCharType="begin"/>
      </w:r>
      <w:r>
        <w:instrText xml:space="preserve"> SEQ Figure \* ARABIC </w:instrText>
      </w:r>
      <w:r>
        <w:fldChar w:fldCharType="separate"/>
      </w:r>
      <w:r w:rsidR="00951E12">
        <w:rPr>
          <w:noProof/>
        </w:rPr>
        <w:t>44</w:t>
      </w:r>
      <w:r>
        <w:fldChar w:fldCharType="end"/>
      </w:r>
      <w:bookmarkEnd w:id="185"/>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951E12">
        <w:t xml:space="preserve">Figure </w:t>
      </w:r>
      <w:r w:rsidR="00951E12">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6"/>
    </w:p>
    <w:p w14:paraId="528E4851" w14:textId="77777777" w:rsidR="00834E56" w:rsidRDefault="00834E56" w:rsidP="00834E56">
      <w:pPr>
        <w:pStyle w:val="Centered"/>
        <w:keepNext/>
      </w:pPr>
      <w:r>
        <w:rPr>
          <w:noProof/>
          <w:lang w:val="en-US" w:eastAsia="en-US"/>
        </w:rPr>
        <w:drawing>
          <wp:inline distT="0" distB="0" distL="0" distR="0" wp14:anchorId="3E102DF2" wp14:editId="21021E66">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A977807" w14:textId="712D1C2E" w:rsidR="00834E56" w:rsidRPr="00834E56" w:rsidRDefault="00834E56" w:rsidP="00834E56">
      <w:pPr>
        <w:pStyle w:val="Figurecaption"/>
      </w:pPr>
      <w:bookmarkStart w:id="187" w:name="_Ref482282944"/>
      <w:bookmarkStart w:id="188" w:name="_Toc482621091"/>
      <w:r>
        <w:t xml:space="preserve">Figure </w:t>
      </w:r>
      <w:r>
        <w:fldChar w:fldCharType="begin"/>
      </w:r>
      <w:r>
        <w:instrText xml:space="preserve"> SEQ Figure \* ARABIC </w:instrText>
      </w:r>
      <w:r>
        <w:fldChar w:fldCharType="separate"/>
      </w:r>
      <w:r w:rsidR="00951E12">
        <w:rPr>
          <w:noProof/>
        </w:rPr>
        <w:t>45</w:t>
      </w:r>
      <w:r>
        <w:fldChar w:fldCharType="end"/>
      </w:r>
      <w:bookmarkEnd w:id="187"/>
      <w:r>
        <w:t>. The difference over time in the number of packets received in scenario 2a as compared with scenario 1a. Negative values (outlined) represent interval values in which scenario 1a’s ground station received more packets than scenario 2a’s ground station.</w:t>
      </w:r>
      <w:bookmarkEnd w:id="188"/>
      <w:r>
        <w:t xml:space="preserve"> </w:t>
      </w:r>
    </w:p>
    <w:p w14:paraId="400F3ED0" w14:textId="693B8DD8"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951E12">
        <w:t xml:space="preserve">Figure </w:t>
      </w:r>
      <w:r w:rsidR="00951E12">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951E12">
        <w:t xml:space="preserve">Figure </w:t>
      </w:r>
      <w:r w:rsidR="00951E12">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468A883">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BB90E" w14:textId="189C4501" w:rsidR="008F3C8E" w:rsidRDefault="003C665E" w:rsidP="003C665E">
      <w:pPr>
        <w:pStyle w:val="Figurecaption"/>
      </w:pPr>
      <w:bookmarkStart w:id="189" w:name="_Ref482283878"/>
      <w:bookmarkStart w:id="190" w:name="_Toc482621092"/>
      <w:r>
        <w:t xml:space="preserve">Figure </w:t>
      </w:r>
      <w:r>
        <w:fldChar w:fldCharType="begin"/>
      </w:r>
      <w:r>
        <w:instrText xml:space="preserve"> SEQ Figure \* ARABIC </w:instrText>
      </w:r>
      <w:r>
        <w:fldChar w:fldCharType="separate"/>
      </w:r>
      <w:r w:rsidR="00951E12">
        <w:rPr>
          <w:noProof/>
        </w:rPr>
        <w:t>46</w:t>
      </w:r>
      <w:r>
        <w:fldChar w:fldCharType="end"/>
      </w:r>
      <w:bookmarkEnd w:id="189"/>
      <w:r w:rsidR="00623D71">
        <w:t>.</w:t>
      </w:r>
      <w:r w:rsidR="000A4787">
        <w:t xml:space="preserve"> The change in energy consumption of individual nodes in scenario 2a as compared to scenario 1a. Negative (outlined) columns represent</w:t>
      </w:r>
      <w:r w:rsidR="00187EDA">
        <w:t xml:space="preserve"> instance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0"/>
    </w:p>
    <w:p w14:paraId="430DD64E" w14:textId="19AC60AB"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951E12">
        <w:t xml:space="preserve">Figure </w:t>
      </w:r>
      <w:r w:rsidR="00951E12">
        <w:rPr>
          <w:noProof/>
        </w:rPr>
        <w:t>46</w:t>
      </w:r>
      <w:r>
        <w:fldChar w:fldCharType="end"/>
      </w:r>
      <w:r>
        <w:t xml:space="preserve"> shows that nodeMaster[2]’s energy consumption increases significantly when it communicates with ground for the expected 255s duration. All other changes in node energy consumption are </w:t>
      </w:r>
      <w:r>
        <w:lastRenderedPageBreak/>
        <w:t>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951E12">
        <w:t xml:space="preserve">Figure </w:t>
      </w:r>
      <w:r w:rsidR="00951E12">
        <w:rPr>
          <w:noProof/>
        </w:rPr>
        <w:t>47</w:t>
      </w:r>
      <w:r w:rsidR="009F3C68">
        <w:fldChar w:fldCharType="end"/>
      </w:r>
      <w:r w:rsidR="009F3C68">
        <w:t>).</w:t>
      </w:r>
    </w:p>
    <w:p w14:paraId="7F6DE68F" w14:textId="45D4506B" w:rsidR="003C665E" w:rsidRDefault="003258E0" w:rsidP="003C665E">
      <w:pPr>
        <w:pStyle w:val="Centered"/>
        <w:keepNext/>
      </w:pPr>
      <w:r>
        <w:pict w14:anchorId="70E8B22B">
          <v:shape id="_x0000_i1060" type="#_x0000_t75" style="width:164.75pt;height:241.4pt">
            <v:imagedata r:id="rId57" o:title="Pure TDMA routing"/>
          </v:shape>
        </w:pict>
      </w:r>
    </w:p>
    <w:p w14:paraId="1A03C6C0" w14:textId="307292B0" w:rsidR="00040E61" w:rsidRDefault="003C665E" w:rsidP="009F3C68">
      <w:pPr>
        <w:pStyle w:val="Figurecaption"/>
      </w:pPr>
      <w:bookmarkStart w:id="191" w:name="_Ref482284157"/>
      <w:bookmarkStart w:id="192" w:name="_Toc482621093"/>
      <w:r>
        <w:t xml:space="preserve">Figure </w:t>
      </w:r>
      <w:r>
        <w:fldChar w:fldCharType="begin"/>
      </w:r>
      <w:r>
        <w:instrText xml:space="preserve"> SEQ Figure \* ARABIC </w:instrText>
      </w:r>
      <w:r>
        <w:fldChar w:fldCharType="separate"/>
      </w:r>
      <w:r w:rsidR="00951E12">
        <w:rPr>
          <w:noProof/>
        </w:rPr>
        <w:t>47</w:t>
      </w:r>
      <w:r>
        <w:fldChar w:fldCharType="end"/>
      </w:r>
      <w:bookmarkEnd w:id="191"/>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951E12">
        <w:t xml:space="preserve">Figure </w:t>
      </w:r>
      <w:r w:rsidR="00951E12">
        <w:rPr>
          <w:noProof/>
        </w:rPr>
        <w:t>40</w:t>
      </w:r>
      <w:r w:rsidR="000A4787">
        <w:fldChar w:fldCharType="end"/>
      </w:r>
      <w:r w:rsidR="000A4787">
        <w:t>.</w:t>
      </w:r>
      <w:bookmarkEnd w:id="192"/>
      <w:r w:rsidR="000A4787">
        <w:t xml:space="preserve"> </w:t>
      </w:r>
    </w:p>
    <w:p w14:paraId="6C292ADA" w14:textId="18DA7CA3" w:rsidR="00673BCC" w:rsidRDefault="00CE5B85" w:rsidP="00CE5B85">
      <w:r>
        <w:t xml:space="preserve">Scenario </w:t>
      </w:r>
      <w:r w:rsidR="00673BCC">
        <w:t xml:space="preserve">2a’s performance in terms of </w:t>
      </w:r>
      <w:r>
        <w:t xml:space="preserve">energy </w:t>
      </w:r>
      <w:r w:rsidR="00673BCC">
        <w:t xml:space="preserve">consumption and </w:t>
      </w:r>
      <w:r>
        <w:t>S2G throughput, approaches equivalency with that of section 1a</w:t>
      </w:r>
      <w:r w:rsidR="00CA5973">
        <w:t xml:space="preserve"> when results are adjusted for</w:t>
      </w:r>
      <w:r>
        <w:t xml:space="preserve"> section 1a’s anomaly </w:t>
      </w:r>
      <w:r w:rsidR="00CA5973">
        <w:t xml:space="preserve">removed.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187EDA">
        <w:t xml:space="preserve"> by an INET UDPBasicApp module</w:t>
      </w:r>
      <w:r w:rsidR="001902EF">
        <w:t xml:space="preserve">. </w:t>
      </w:r>
    </w:p>
    <w:p w14:paraId="3FED3182" w14:textId="61FD40CB" w:rsidR="00CE5B85" w:rsidRPr="00CE5B85" w:rsidRDefault="001902EF" w:rsidP="00CE5B85">
      <w:r>
        <w:t xml:space="preserve">In </w:t>
      </w:r>
      <w:r w:rsidR="00187EDA">
        <w:t>all scenarios</w:t>
      </w:r>
      <w:r w:rsidR="00673BCC">
        <w:t>,</w:t>
      </w:r>
      <w:r w:rsidR="00187EDA">
        <w:t xml:space="preserve"> time slots have a duration of</w:t>
      </w:r>
      <w:r>
        <w:t xml:space="preserve"> 100ms. </w:t>
      </w:r>
      <w:r w:rsidR="003C2E53">
        <w:t>Thus</w:t>
      </w:r>
      <w:r w:rsidR="00722890">
        <w:t>,</w:t>
      </w:r>
      <w:r>
        <w:t xml:space="preserve"> each CubeMac frame has a duration of 600ms in scenario 1a and 1.5s in scenario 2a. These frame lengths are a central </w:t>
      </w:r>
      <w:r>
        <w:lastRenderedPageBreak/>
        <w:t xml:space="preserve">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951E12">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951E12">
        <w:t xml:space="preserve">Figure </w:t>
      </w:r>
      <w:r w:rsidR="00951E12">
        <w:rPr>
          <w:noProof/>
        </w:rPr>
        <w:t>27</w:t>
      </w:r>
      <w:r w:rsidR="00187EDA">
        <w:fldChar w:fldCharType="end"/>
      </w:r>
      <w:r w:rsidR="00187EDA">
        <w:t xml:space="preserve"> illustrates a possible worst case timing for the generation of a packet.</w:t>
      </w:r>
    </w:p>
    <w:p w14:paraId="6D7ACE15" w14:textId="53B1142E" w:rsidR="00D27B16" w:rsidRDefault="00D27B16" w:rsidP="00362833">
      <w:pPr>
        <w:pStyle w:val="Heading2"/>
      </w:pPr>
      <w:bookmarkStart w:id="193" w:name="_Toc482621027"/>
      <w:r>
        <w:t xml:space="preserve">Scenario </w:t>
      </w:r>
      <w:r w:rsidR="00CA77B1">
        <w:t>2</w:t>
      </w:r>
      <w:r w:rsidR="00813F58">
        <w:t>b</w:t>
      </w:r>
      <w:bookmarkEnd w:id="193"/>
    </w:p>
    <w:p w14:paraId="4B6017FB" w14:textId="39519EA6" w:rsidR="004E791D" w:rsidRPr="004E791D" w:rsidRDefault="004E791D" w:rsidP="004E791D">
      <w:r>
        <w:t xml:space="preserve">Scenario 2b replaces the custom CubeMac module entirely with an existing INET module which implements a CSMA based protocol. As </w:t>
      </w:r>
      <w:r w:rsidR="00187EDA">
        <w:t>in scenario 2a,</w:t>
      </w:r>
      <w:r>
        <w:t xml:space="preserve">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0747A827">
            <wp:extent cx="5623560" cy="2313214"/>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A3AD1C" w14:textId="0B42DCE9" w:rsidR="00B80588" w:rsidRDefault="003C665E" w:rsidP="003C665E">
      <w:pPr>
        <w:pStyle w:val="Figurecaption"/>
      </w:pPr>
      <w:bookmarkStart w:id="194" w:name="_Ref482284570"/>
      <w:bookmarkStart w:id="195" w:name="_Toc482621094"/>
      <w:r>
        <w:t xml:space="preserve">Figure </w:t>
      </w:r>
      <w:r>
        <w:fldChar w:fldCharType="begin"/>
      </w:r>
      <w:r>
        <w:instrText xml:space="preserve"> SEQ Figure \* ARABIC </w:instrText>
      </w:r>
      <w:r>
        <w:fldChar w:fldCharType="separate"/>
      </w:r>
      <w:r w:rsidR="00951E12">
        <w:rPr>
          <w:noProof/>
        </w:rPr>
        <w:t>48</w:t>
      </w:r>
      <w:r>
        <w:fldChar w:fldCharType="end"/>
      </w:r>
      <w:bookmarkEnd w:id="194"/>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951E12">
        <w:t xml:space="preserve">Figure </w:t>
      </w:r>
      <w:r w:rsidR="00951E12">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951E12">
        <w:t xml:space="preserve">Figure </w:t>
      </w:r>
      <w:r w:rsidR="00951E12">
        <w:rPr>
          <w:noProof/>
        </w:rPr>
        <w:t>44</w:t>
      </w:r>
      <w:r w:rsidR="004B11E4">
        <w:fldChar w:fldCharType="end"/>
      </w:r>
      <w:r w:rsidR="004B11E4">
        <w:t xml:space="preserve"> which use the same y-axis </w:t>
      </w:r>
      <w:r w:rsidR="00CA5973">
        <w:t>scale</w:t>
      </w:r>
      <w:r w:rsidR="004B11E4">
        <w:t>.</w:t>
      </w:r>
      <w:bookmarkEnd w:id="195"/>
    </w:p>
    <w:p w14:paraId="0CECF142" w14:textId="3B45242E" w:rsidR="009F3C68" w:rsidRDefault="009F3C68" w:rsidP="009F3C68">
      <w:r>
        <w:lastRenderedPageBreak/>
        <w:fldChar w:fldCharType="begin"/>
      </w:r>
      <w:r>
        <w:instrText xml:space="preserve"> REF _Ref482284570 \h </w:instrText>
      </w:r>
      <w:r>
        <w:fldChar w:fldCharType="separate"/>
      </w:r>
      <w:r w:rsidR="00951E12">
        <w:t xml:space="preserve">Figure </w:t>
      </w:r>
      <w:r w:rsidR="00951E12">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951E12">
        <w:t xml:space="preserve">Table </w:t>
      </w:r>
      <w:r w:rsidR="00951E12">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In this work, scenario 1a achieves an S2G throughput of 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0A99452C" w14:textId="793AE1B7" w:rsidR="00CA5973"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73A1CD80"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broadcasts. In this work, all nodes will attempt route discovery at approximately the sam</w:t>
      </w:r>
      <w:r>
        <w:t>e time. This is caused by the D</w:t>
      </w:r>
      <w:r w:rsidRPr="007E1249">
        <w:rPr>
          <w:vertAlign w:val="superscript"/>
        </w:rPr>
        <w:t>3</w:t>
      </w:r>
      <w:r w:rsidR="00F5021B">
        <w:t xml:space="preserve"> oracle’s instantaneous removal of all routes to ground in response to a change in</w:t>
      </w:r>
      <w:r w:rsidR="00690C69">
        <w:t xml:space="preserve"> GM</w:t>
      </w:r>
      <w:r w:rsidR="00F5021B">
        <w:t>. Simultaneous route discovery attempts by all nodes will result in numerous collisions</w:t>
      </w:r>
      <w:r w:rsidR="00690C69">
        <w:t xml:space="preserve"> which will slow CSMA based communication. This results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w:t>
      </w:r>
      <w:r w:rsidR="00F5021B">
        <w:lastRenderedPageBreak/>
        <w:t>back off period</w:t>
      </w:r>
      <w:r w:rsidR="00690C69">
        <w:t xml:space="preserve"> (</w:t>
      </w:r>
      <w:r w:rsidR="00690C69">
        <w:fldChar w:fldCharType="begin"/>
      </w:r>
      <w:r w:rsidR="00690C69">
        <w:instrText xml:space="preserve"> REF _Ref481934965 \h </w:instrText>
      </w:r>
      <w:r w:rsidR="00690C69">
        <w:fldChar w:fldCharType="separate"/>
      </w:r>
      <w:r w:rsidR="00951E12">
        <w:t xml:space="preserve">Figure </w:t>
      </w:r>
      <w:r w:rsidR="00951E12">
        <w:rPr>
          <w:noProof/>
        </w:rPr>
        <w:t>32</w:t>
      </w:r>
      <w:r w:rsidR="00690C69">
        <w:fldChar w:fldCharType="end"/>
      </w:r>
      <w:r w:rsidR="00690C69">
        <w:t>)</w:t>
      </w:r>
      <w:r w:rsidR="00F5021B">
        <w:t xml:space="preserve">. Overall, the use of CSMA greatly reduces the </w:t>
      </w:r>
      <w:r w:rsidR="007F003F">
        <w:t xml:space="preserve">time taken for </w:t>
      </w:r>
      <w:r w:rsidR="00F5021B">
        <w:t>nodes to obtain valid routes to</w:t>
      </w:r>
      <w:r w:rsidR="007F003F">
        <w:t xml:space="preserve"> ground</w:t>
      </w:r>
      <w:r w:rsidR="00F5021B">
        <w:t xml:space="preserve">. </w:t>
      </w:r>
      <w:r w:rsidR="00D8210B">
        <w:t>This reduces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D8210B">
        <w:t xml:space="preserve">the total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6" w:name="_Toc482621028"/>
      <w:r>
        <w:t>Scenario</w:t>
      </w:r>
      <w:r w:rsidR="00CA77B1">
        <w:t xml:space="preserve"> 3</w:t>
      </w:r>
      <w:bookmarkEnd w:id="196"/>
    </w:p>
    <w:p w14:paraId="14718D74" w14:textId="6CAC7612"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951E12">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1C93A80A">
            <wp:extent cx="5574030" cy="2674711"/>
            <wp:effectExtent l="0" t="0" r="7620" b="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0C5E0BB" w14:textId="56BEC307" w:rsidR="0042469D" w:rsidRDefault="003C665E" w:rsidP="008A331D">
      <w:pPr>
        <w:pStyle w:val="Figurecaption"/>
      </w:pPr>
      <w:bookmarkStart w:id="197" w:name="_Ref482351275"/>
      <w:bookmarkStart w:id="198" w:name="_Toc482621095"/>
      <w:r>
        <w:t xml:space="preserve">Figure </w:t>
      </w:r>
      <w:r>
        <w:fldChar w:fldCharType="begin"/>
      </w:r>
      <w:r>
        <w:instrText xml:space="preserve"> SEQ Figure \* ARABIC </w:instrText>
      </w:r>
      <w:r>
        <w:fldChar w:fldCharType="separate"/>
      </w:r>
      <w:r w:rsidR="00951E12">
        <w:rPr>
          <w:noProof/>
        </w:rPr>
        <w:t>49</w:t>
      </w:r>
      <w:r>
        <w:fldChar w:fldCharType="end"/>
      </w:r>
      <w:bookmarkEnd w:id="197"/>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951E12">
        <w:t>4.1.6</w:t>
      </w:r>
      <w:r w:rsidR="004B11E4">
        <w:fldChar w:fldCharType="end"/>
      </w:r>
      <w:r w:rsidR="004B11E4">
        <w:t>.</w:t>
      </w:r>
      <w:r w:rsidR="00D8210B">
        <w:t xml:space="preserve"> This results in several deliberate “gaps” in packet reception.</w:t>
      </w:r>
      <w:bookmarkEnd w:id="198"/>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4156D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43857E1" w14:textId="21DD9E72" w:rsidR="0042469D" w:rsidRDefault="003C665E" w:rsidP="003C665E">
      <w:pPr>
        <w:pStyle w:val="Figurecaption"/>
      </w:pPr>
      <w:bookmarkStart w:id="199" w:name="_Ref482351716"/>
      <w:bookmarkStart w:id="200" w:name="_Toc482621096"/>
      <w:r>
        <w:t xml:space="preserve">Figure </w:t>
      </w:r>
      <w:r>
        <w:fldChar w:fldCharType="begin"/>
      </w:r>
      <w:r>
        <w:instrText xml:space="preserve"> SEQ Figure \* ARABIC </w:instrText>
      </w:r>
      <w:r>
        <w:fldChar w:fldCharType="separate"/>
      </w:r>
      <w:r w:rsidR="00951E12">
        <w:rPr>
          <w:noProof/>
        </w:rPr>
        <w:t>50</w:t>
      </w:r>
      <w:r>
        <w:fldChar w:fldCharType="end"/>
      </w:r>
      <w:bookmarkEnd w:id="199"/>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0"/>
    </w:p>
    <w:p w14:paraId="55F16889" w14:textId="4B1230EB"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951E12">
        <w:t xml:space="preserve">Figure </w:t>
      </w:r>
      <w:r w:rsidR="00951E12">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3A04AC2E"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951E12">
        <w:t xml:space="preserve">Figure </w:t>
      </w:r>
      <w:r w:rsidR="00951E12">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951E12">
        <w:t xml:space="preserve">Figure </w:t>
      </w:r>
      <w:r w:rsidR="00951E12">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the GM durations of the ‘inner’ masters</w:t>
      </w:r>
      <w:r w:rsidR="00D8210B">
        <w:t xml:space="preserve"> during the first pass. This effectively reduces</w:t>
      </w:r>
      <w:r w:rsidR="008B2AF1">
        <w:t xml:space="preserve"> the load on nodeMaster[2]. The first pass </w:t>
      </w:r>
      <w:r w:rsidR="008B2AF1">
        <w:lastRenderedPageBreak/>
        <w:t>beings with all nodes having consumed zero Joule</w:t>
      </w:r>
      <w:r w:rsidR="00D8210B">
        <w:t>s</w:t>
      </w:r>
      <w:r w:rsidR="008B2AF1">
        <w:t xml:space="preserve"> of energy. As such, it is not possible to relieve the pressure on nodeMaster[0] in a similar manner to nodeMaster[2].</w:t>
      </w:r>
    </w:p>
    <w:p w14:paraId="116B6865" w14:textId="47A78E67" w:rsidR="008B2AF1" w:rsidRDefault="008B2AF1" w:rsidP="003F34C9">
      <w:r>
        <w:t>Overall, scenario 3’s ground station receives 1716 fewer packets than scenario 1a’s ground station and 2796 than scenario 2a’s ground station. Within each 10 second result interval scenario 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7E31C914">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739F50" w14:textId="23573001" w:rsidR="00F95DA8" w:rsidRDefault="00C120A8" w:rsidP="00C120A8">
      <w:pPr>
        <w:pStyle w:val="Figurecaption"/>
      </w:pPr>
      <w:bookmarkStart w:id="201" w:name="_Ref482350139"/>
      <w:bookmarkStart w:id="202" w:name="_Toc482621097"/>
      <w:r>
        <w:t xml:space="preserve">Figure </w:t>
      </w:r>
      <w:r>
        <w:fldChar w:fldCharType="begin"/>
      </w:r>
      <w:r>
        <w:instrText xml:space="preserve"> SEQ Figure \* ARABIC </w:instrText>
      </w:r>
      <w:r>
        <w:fldChar w:fldCharType="separate"/>
      </w:r>
      <w:r w:rsidR="00951E12">
        <w:rPr>
          <w:noProof/>
        </w:rPr>
        <w:t>51</w:t>
      </w:r>
      <w:r>
        <w:fldChar w:fldCharType="end"/>
      </w:r>
      <w:bookmarkEnd w:id="201"/>
      <w:r w:rsidR="00D8210B">
        <w:t>.</w:t>
      </w:r>
      <w:r w:rsidR="00D15BEB">
        <w:t xml:space="preserve"> Due to scenario 3’s altered election approach masters experience an overall drop in energy consumption when compared with scenario 1a and 2a.</w:t>
      </w:r>
      <w:bookmarkEnd w:id="202"/>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1437695" w14:textId="6A09627A" w:rsidR="00040E61" w:rsidRDefault="003C665E" w:rsidP="003C665E">
      <w:pPr>
        <w:pStyle w:val="Figurecaption"/>
      </w:pPr>
      <w:bookmarkStart w:id="203" w:name="_Toc482621098"/>
      <w:r>
        <w:t xml:space="preserve">Figure </w:t>
      </w:r>
      <w:r>
        <w:fldChar w:fldCharType="begin"/>
      </w:r>
      <w:r>
        <w:instrText xml:space="preserve"> SEQ Figure \* ARABIC </w:instrText>
      </w:r>
      <w:r>
        <w:fldChar w:fldCharType="separate"/>
      </w:r>
      <w:r w:rsidR="00951E12">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3"/>
    </w:p>
    <w:p w14:paraId="73D154C1" w14:textId="70954C3D" w:rsidR="00C120A8"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951E12">
        <w:t xml:space="preserve">Figure </w:t>
      </w:r>
      <w:r w:rsidR="00951E12">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951E12">
        <w:t xml:space="preserve">Figure </w:t>
      </w:r>
      <w:r w:rsidR="00951E12">
        <w:rPr>
          <w:noProof/>
        </w:rPr>
        <w:t>42</w:t>
      </w:r>
      <w:r w:rsidR="00C120A8">
        <w:fldChar w:fldCharType="end"/>
      </w:r>
      <w:r w:rsidR="00F832D0">
        <w:t xml:space="preserve">. </w:t>
      </w:r>
    </w:p>
    <w:p w14:paraId="261F4D09" w14:textId="422F60F1" w:rsidR="00040E61" w:rsidRDefault="00C120A8" w:rsidP="003F34C9">
      <w:r>
        <w:t>The reduction in standard deviation</w:t>
      </w:r>
      <w:r w:rsidR="00F832D0">
        <w:t xml:space="preserve"> represents </w:t>
      </w:r>
      <w:r w:rsidR="00276D9D">
        <w:t>the success of D</w:t>
      </w:r>
      <w:r w:rsidR="00276D9D" w:rsidRPr="007E1249">
        <w:rPr>
          <w:vertAlign w:val="superscript"/>
        </w:rPr>
        <w:t>3</w:t>
      </w:r>
      <w:r w:rsidR="009A37B2">
        <w:t>’</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951E12">
        <w:t xml:space="preserve">Table </w:t>
      </w:r>
      <w:r w:rsidR="00951E12">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which have consumed less energy relative to the CSN’s other masters. This increased favourability results in an increase in the GM duration of masters which have consumed </w:t>
      </w:r>
      <w:r w:rsidR="009A37B2">
        <w:lastRenderedPageBreak/>
        <w:t>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951E12">
        <w:t xml:space="preserve">Figure </w:t>
      </w:r>
      <w:r w:rsidR="00951E12">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3258E0" w:rsidP="003C665E">
      <w:pPr>
        <w:pStyle w:val="Centered"/>
        <w:keepNext/>
      </w:pPr>
      <w:r>
        <w:pict w14:anchorId="603F0D3E">
          <v:shape id="_x0000_i1061" type="#_x0000_t75" style="width:177.7pt;height:257.55pt">
            <v:imagedata r:id="rId63" o:title="Scenario 3 Early Handover"/>
          </v:shape>
        </w:pict>
      </w:r>
    </w:p>
    <w:p w14:paraId="4A79F912" w14:textId="1092559B" w:rsidR="00685994" w:rsidRDefault="003C665E" w:rsidP="00D43BF9">
      <w:pPr>
        <w:pStyle w:val="Figurecaption"/>
      </w:pPr>
      <w:bookmarkStart w:id="204" w:name="_Ref482349219"/>
      <w:bookmarkStart w:id="205" w:name="_Ref482349087"/>
      <w:bookmarkStart w:id="206" w:name="_Toc482621099"/>
      <w:r>
        <w:t xml:space="preserve">Figure </w:t>
      </w:r>
      <w:r>
        <w:fldChar w:fldCharType="begin"/>
      </w:r>
      <w:r>
        <w:instrText xml:space="preserve"> SEQ Figure \* ARABIC </w:instrText>
      </w:r>
      <w:r>
        <w:fldChar w:fldCharType="separate"/>
      </w:r>
      <w:r w:rsidR="00951E12">
        <w:rPr>
          <w:noProof/>
        </w:rPr>
        <w:t>53</w:t>
      </w:r>
      <w:r>
        <w:fldChar w:fldCharType="end"/>
      </w:r>
      <w:bookmarkEnd w:id="204"/>
      <w:r w:rsidR="00623D71">
        <w:t>.</w:t>
      </w:r>
      <w:r>
        <w:t xml:space="preserve"> </w:t>
      </w:r>
      <w:bookmarkEnd w:id="205"/>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6"/>
    </w:p>
    <w:p w14:paraId="12953429" w14:textId="10B9E82C" w:rsidR="00813F58" w:rsidRDefault="00A8336F" w:rsidP="008A628A">
      <w:pPr>
        <w:pStyle w:val="Heading2"/>
      </w:pPr>
      <w:bookmarkStart w:id="207" w:name="_Toc482621029"/>
      <w:r>
        <w:t>Efficiency</w:t>
      </w:r>
      <w:bookmarkEnd w:id="207"/>
    </w:p>
    <w:p w14:paraId="2425B3F7" w14:textId="45CD85A0"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951E12">
        <w:t xml:space="preserve">Table </w:t>
      </w:r>
      <w:r w:rsidR="00951E12">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 however, scenario 1a’s anomaly calls this result into question. Scenario 2b is, as expected, considerably less efficient. </w:t>
      </w:r>
      <w:r w:rsidR="003C2E53">
        <w:lastRenderedPageBreak/>
        <w:t>Finally,</w:t>
      </w:r>
      <w:r>
        <w:t xml:space="preserve"> scenario 3’s drop in efficiency is unexpected. Scenario 1a’s anomaly tends to falsely improve the performance</w:t>
      </w:r>
      <w:r w:rsidR="00F8322F">
        <w:t xml:space="preserve"> of</w:t>
      </w:r>
      <w:r>
        <w:t xml:space="preserve"> </w:t>
      </w:r>
      <w:r w:rsidR="00F8322F">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951E12">
        <w:t xml:space="preserve">Table </w:t>
      </w:r>
      <w:r w:rsidR="00951E12">
        <w:rPr>
          <w:noProof/>
        </w:rPr>
        <w:t>4</w:t>
      </w:r>
      <w:r w:rsidR="007432B6">
        <w:fldChar w:fldCharType="end"/>
      </w:r>
      <w:r w:rsidR="007432B6">
        <w:t xml:space="preserve">. </w:t>
      </w:r>
    </w:p>
    <w:p w14:paraId="41FA9D86" w14:textId="53A2417F" w:rsidR="00BB6CB6" w:rsidRDefault="00BB6CB6" w:rsidP="00813F58">
      <w:r>
        <w:t>The most likely source of s</w:t>
      </w:r>
      <w:r w:rsidRPr="00BB6CB6">
        <w:t>cen</w:t>
      </w:r>
      <w:r>
        <w:t>ario 3’s reduced efficiency is the energy consumed by</w:t>
      </w:r>
      <w:r w:rsidRPr="00BB6CB6">
        <w:t xml:space="preserve"> route discovery.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Pr="00BB6CB6">
        <w:t xml:space="preserve"> energy-distance </w:t>
      </w:r>
      <w:r>
        <w:t xml:space="preserve">approach’s impact on throughput </w:t>
      </w:r>
      <w:r w:rsidRPr="00BB6CB6">
        <w:t>is not matched by a proportional decrease in energy consumed by route discovery.</w:t>
      </w:r>
    </w:p>
    <w:p w14:paraId="212A5F1C" w14:textId="5ED0B9B3" w:rsidR="008803FE" w:rsidRDefault="008803FE" w:rsidP="008803FE">
      <w:pPr>
        <w:pStyle w:val="Tabletitle"/>
      </w:pPr>
      <w:bookmarkStart w:id="208" w:name="_Ref482284902"/>
      <w:bookmarkStart w:id="209" w:name="_Toc482621103"/>
      <w:r>
        <w:t xml:space="preserve">Table </w:t>
      </w:r>
      <w:r>
        <w:fldChar w:fldCharType="begin"/>
      </w:r>
      <w:r>
        <w:instrText xml:space="preserve"> SEQ Table \* ARABIC </w:instrText>
      </w:r>
      <w:r>
        <w:fldChar w:fldCharType="separate"/>
      </w:r>
      <w:r w:rsidR="00951E12">
        <w:rPr>
          <w:noProof/>
        </w:rPr>
        <w:t>4</w:t>
      </w:r>
      <w:r>
        <w:fldChar w:fldCharType="end"/>
      </w:r>
      <w:bookmarkEnd w:id="208"/>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09"/>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C97841"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C97841" w:rsidRPr="00D85D56" w:rsidRDefault="00C97841"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C97841"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C97841" w:rsidRPr="0061716F" w:rsidRDefault="00C97841"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C97841"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C97841" w:rsidRPr="0061716F" w:rsidRDefault="00C97841"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C97841"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C97841" w:rsidRPr="0061716F" w:rsidRDefault="00C97841"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C97841"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C97841" w:rsidRPr="0061716F" w:rsidRDefault="00C97841"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C97841" w:rsidRPr="0061716F" w:rsidRDefault="00C97841"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C97841"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C97841" w:rsidRPr="0061716F" w:rsidRDefault="00C97841"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C97841" w:rsidRPr="0061716F" w:rsidRDefault="00C97841"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C97841" w:rsidRDefault="00C97841"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C97841"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C97841" w:rsidRPr="00D85D56" w:rsidRDefault="00C97841"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C97841" w:rsidRPr="00D85D56" w:rsidRDefault="00C97841"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C97841"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C97841" w:rsidRPr="0061716F" w:rsidRDefault="00C97841"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C97841"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C97841" w:rsidRPr="0061716F" w:rsidRDefault="00C97841"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C97841"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C97841" w:rsidRPr="0061716F" w:rsidRDefault="00C97841"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C97841"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C97841" w:rsidRPr="0061716F" w:rsidRDefault="00C97841"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C97841" w:rsidRPr="0061716F" w:rsidRDefault="00C97841"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C97841"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C97841" w:rsidRPr="0061716F" w:rsidRDefault="00C97841"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C97841" w:rsidRPr="0061716F" w:rsidRDefault="00C97841"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C97841" w:rsidRPr="0061716F" w:rsidRDefault="00C97841"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C97841" w:rsidRPr="0061716F" w:rsidRDefault="00C97841"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C97841" w:rsidRDefault="00C97841" w:rsidP="0061716F"/>
                  </w:txbxContent>
                </v:textbox>
                <w10:anchorlock/>
              </v:shape>
            </w:pict>
          </mc:Fallback>
        </mc:AlternateContent>
      </w:r>
    </w:p>
    <w:p w14:paraId="4775F779" w14:textId="77777777" w:rsidR="00A8336F" w:rsidRPr="00813F58" w:rsidRDefault="00A8336F" w:rsidP="00813F58"/>
    <w:p w14:paraId="7D483E20" w14:textId="54B2D1B9" w:rsidR="00F90C42" w:rsidRDefault="002473AA" w:rsidP="00362833">
      <w:pPr>
        <w:pStyle w:val="Heading1"/>
      </w:pPr>
      <w:bookmarkStart w:id="210" w:name="_Toc482621030"/>
      <w:r>
        <w:lastRenderedPageBreak/>
        <w:t>Conclusions</w:t>
      </w:r>
      <w:bookmarkEnd w:id="210"/>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w:t>
      </w:r>
      <w:r w:rsidR="009F292C">
        <w:t>adequately</w:t>
      </w:r>
      <w:r w:rsidR="007D21B9">
        <w:t xml:space="preserve"> assess and </w:t>
      </w:r>
      <w:r w:rsidR="00EB4E84">
        <w:t>approach the</w:t>
      </w:r>
      <w:r w:rsidR="00F8322F">
        <w:t xml:space="preserve"> CSN</w:t>
      </w:r>
      <w:r w:rsidR="007D21B9">
        <w:t xml:space="preserve"> PvTP trade-off. </w:t>
      </w:r>
    </w:p>
    <w:p w14:paraId="35A39B4E" w14:textId="2F4D964A" w:rsidR="00CE62AC"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w:t>
      </w:r>
    </w:p>
    <w:p w14:paraId="0A6EEF0C" w14:textId="156011E2" w:rsidR="00EB4E84" w:rsidRDefault="00EB4E84" w:rsidP="000816F1">
      <w:r>
        <w:t>Three major areas of relevant prior art are investigated; WSNs, MANETs, and CubeSat communications. Works relating to WSNs were found to be more relevant than those relating to MANETs due to</w:t>
      </w:r>
      <w:r w:rsidR="00A82533">
        <w:t xml:space="preserve"> a</w:t>
      </w:r>
      <w:r>
        <w:t xml:space="preserve"> </w:t>
      </w:r>
      <w:r w:rsidR="007C5E3B">
        <w:t>greater</w:t>
      </w:r>
      <w:r>
        <w:t xml:space="preserve"> treatment of resource constraints and node failures. </w:t>
      </w:r>
      <w:r w:rsidR="00130069">
        <w:t>Works relating to CubeSat communications</w:t>
      </w:r>
      <w:r>
        <w:t xml:space="preserve"> provided a strong basis for this work’s proposed MAC protocol. </w:t>
      </w:r>
      <w:r w:rsidR="007C5E3B">
        <w:t xml:space="preserve">However, </w:t>
      </w:r>
      <w:r>
        <w:t>a notable lack of relevant routing protocol</w:t>
      </w:r>
      <w:r w:rsidR="007C5E3B">
        <w:t xml:space="preserve"> related work</w:t>
      </w:r>
      <w:r w:rsidR="00F8322F">
        <w:t xml:space="preserve"> was identified</w:t>
      </w:r>
      <w:r w:rsidR="00CE62AC">
        <w:t>. As such, MANE</w:t>
      </w:r>
      <w:r w:rsidR="00130069">
        <w:t>T related works were</w:t>
      </w:r>
      <w:r w:rsidR="00CE62AC">
        <w:t xml:space="preserve"> of value in </w:t>
      </w:r>
      <w:r w:rsidR="00130069">
        <w:t xml:space="preserve">informing </w:t>
      </w:r>
      <w:r w:rsidR="00CE62AC">
        <w:t>the development of this work’s proposed routing protocol.</w:t>
      </w:r>
      <w:r>
        <w:t xml:space="preserve"> </w:t>
      </w:r>
    </w:p>
    <w:p w14:paraId="7EB45D03" w14:textId="1F5BE3C3" w:rsidR="006647F3" w:rsidRDefault="00CE62AC" w:rsidP="000816F1">
      <w:r>
        <w:t>This work’s proposed protocols are intended to address the CSN PvT</w:t>
      </w:r>
      <w:r w:rsidR="00276D9D">
        <w:t>P trade-off. Both CubeMac and D</w:t>
      </w:r>
      <w:r w:rsidR="00276D9D" w:rsidRPr="007E1249">
        <w:rPr>
          <w:vertAlign w:val="superscript"/>
        </w:rPr>
        <w:t>3</w:t>
      </w:r>
      <w:r>
        <w:t xml:space="preserve"> were shown to be potentially viable thr</w:t>
      </w:r>
      <w:r w:rsidR="007C5E3B">
        <w:t>ough OMNeT++ based simulation</w:t>
      </w:r>
      <w:r w:rsidR="00F8322F">
        <w:t xml:space="preserve"> scenarios</w:t>
      </w:r>
      <w:r w:rsidR="006647F3">
        <w:t>.</w:t>
      </w:r>
      <w:r w:rsidR="007C5E3B">
        <w:t xml:space="preserve"> A c</w:t>
      </w:r>
      <w:r w:rsidR="006647F3">
        <w:t>onsiderable amount</w:t>
      </w:r>
      <w:r w:rsidR="007C5E3B">
        <w:t xml:space="preserve"> of</w:t>
      </w:r>
      <w:r>
        <w:t xml:space="preserve"> further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w:t>
      </w:r>
      <w:r>
        <w:lastRenderedPageBreak/>
        <w:t xml:space="preserve">saving </w:t>
      </w:r>
      <w:r w:rsidR="00276D9D">
        <w:t>features and D</w:t>
      </w:r>
      <w:r w:rsidR="00276D9D" w:rsidRPr="007E1249">
        <w:rPr>
          <w:vertAlign w:val="superscript"/>
        </w:rPr>
        <w:t>3</w:t>
      </w:r>
      <w:r>
        <w:t>’s energy-distance GM election. Such modifications</w:t>
      </w:r>
      <w:r w:rsidR="007C5E3B">
        <w:t xml:space="preserve"> effect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1" w:name="_Toc482621031"/>
      <w:r>
        <w:t>Discussion</w:t>
      </w:r>
      <w:bookmarkEnd w:id="211"/>
    </w:p>
    <w:p w14:paraId="745C149D" w14:textId="29838D8D"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xml:space="preserve">. Where possible, the impact of this work’s findings are established in </w:t>
      </w:r>
      <w:r w:rsidR="00F8322F">
        <w:t xml:space="preserve">the </w:t>
      </w:r>
      <w:r w:rsidRPr="00A82533">
        <w:t>wider context of CubeSats and the space industry.</w:t>
      </w:r>
      <w:r>
        <w:t xml:space="preserve"> This section concludes with discussions of s</w:t>
      </w:r>
      <w:r w:rsidRPr="00A82533">
        <w:t>everal broader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2" w:name="_Ref482353967"/>
      <w:bookmarkStart w:id="213" w:name="_Toc482621032"/>
      <w:r>
        <w:t>Results</w:t>
      </w:r>
      <w:bookmarkEnd w:id="212"/>
      <w:bookmarkEnd w:id="213"/>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 xml:space="preserve">he base simulation reflects only a small subset of the expected properties of CSNs. Also, considering the quantity and severities </w:t>
      </w:r>
      <w:r w:rsidR="00097CA4">
        <w:lastRenderedPageBreak/>
        <w:t>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0FEF7977" w:rsidR="006538ED" w:rsidRDefault="00C85DE1" w:rsidP="006538ED">
      <w:r>
        <w:t xml:space="preserve">An assumption made regarding CDMA based communication in the base simulation has a considerable impact on results relating to the difference in energy consumption between masters and slave. It is assumed that CDMA based communication requires 16% more energy. It was not possible to identify a relevant reference for the increase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35FC8C2D" w:rsidR="00097CA4" w:rsidRDefault="00097CA4" w:rsidP="006E49F7">
      <w:r>
        <w:t xml:space="preserve">Section </w:t>
      </w:r>
      <w:r>
        <w:fldChar w:fldCharType="begin"/>
      </w:r>
      <w:r>
        <w:instrText xml:space="preserve"> REF _Ref482024155 \r \h </w:instrText>
      </w:r>
      <w:r>
        <w:fldChar w:fldCharType="separate"/>
      </w:r>
      <w:r w:rsidR="00951E12">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D5320E">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D5320E">
        <w:t>. Although, a CubeSat’s radios typically only consume a small proportion of the overall energy budget, the validity of this result is dubious. This result may be incorrect due to an improper assessment of the literature published regarding the EDSN</w:t>
      </w:r>
      <w:r w:rsidR="00F652D4">
        <w:t xml:space="preserve"> mission</w:t>
      </w:r>
      <w:r w:rsidR="00D5320E">
        <w:t xml:space="preserve"> and/or 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4" w:name="_Toc482621033"/>
      <w:r>
        <w:lastRenderedPageBreak/>
        <w:t>Contribution</w:t>
      </w:r>
      <w:r w:rsidR="000915E7">
        <w:t>s</w:t>
      </w:r>
      <w:bookmarkEnd w:id="214"/>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5" w:name="_Toc482621034"/>
      <w:r>
        <w:t>CubeMac</w:t>
      </w:r>
      <w:bookmarkEnd w:id="215"/>
    </w:p>
    <w:p w14:paraId="2AC809A2" w14:textId="226C69F8" w:rsidR="00A747A3" w:rsidRDefault="00EA5885" w:rsidP="000915E7">
      <w:r>
        <w:t>This work’s proposed MAC protocols contributes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consumption without negatively effecting S2G throughput. </w:t>
      </w:r>
    </w:p>
    <w:p w14:paraId="7000EAE2" w14:textId="5DDFB479" w:rsidR="00F71A68" w:rsidRDefault="00A747A3" w:rsidP="000915E7">
      <w:r>
        <w:lastRenderedPageBreak/>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D57D289" w:rsidR="00A747A3" w:rsidRDefault="00A747A3" w:rsidP="000915E7">
      <w:r>
        <w:t xml:space="preserve">CubeMac </w:t>
      </w:r>
      <w:r w:rsidR="00F71A68">
        <w:t xml:space="preserve">omits any features which may dynamically form clusters and elect cluster masters. These features, as discussed in section 3.1, </w:t>
      </w:r>
      <w:r w:rsidR="005D1ABE">
        <w:t>are</w:t>
      </w:r>
      <w:r w:rsidR="00F71A68">
        <w:t xml:space="preserve"> critical </w:t>
      </w:r>
      <w:r w:rsidR="005D1ABE">
        <w:t xml:space="preserve">in </w:t>
      </w:r>
      <w:r w:rsidR="00F71A68">
        <w:t xml:space="preserve">real world applications of CubeMac. 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6" w:name="_Toc482621035"/>
      <w:r>
        <w:t>D</w:t>
      </w:r>
      <w:r w:rsidR="00276D9D" w:rsidRPr="007E1249">
        <w:rPr>
          <w:vertAlign w:val="superscript"/>
        </w:rPr>
        <w:t>3</w:t>
      </w:r>
      <w:bookmarkEnd w:id="216"/>
    </w:p>
    <w:p w14:paraId="17BE2342" w14:textId="7F1DA24C" w:rsidR="00AF07E8" w:rsidRDefault="00276D9D" w:rsidP="000915E7">
      <w:r>
        <w:t>This work’s 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302F1751"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non-ideal but proved necessary given this work’s limited development resources. </w:t>
      </w:r>
      <w:r>
        <w:t>Aside from D</w:t>
      </w:r>
      <w:r w:rsidRPr="007E1249">
        <w:rPr>
          <w:vertAlign w:val="superscript"/>
        </w:rPr>
        <w:t>3</w:t>
      </w:r>
      <w:r w:rsidR="004D7887">
        <w:t xml:space="preserve">’s oracle, this </w:t>
      </w:r>
      <w:r w:rsidR="004D7887">
        <w:lastRenderedPageBreak/>
        <w:t>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 yet costly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58746EB3"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may still benefit from the introduction of multiple </w:t>
      </w:r>
      <w:r w:rsidR="00DB0F0B">
        <w:t xml:space="preserve">concurrent </w:t>
      </w:r>
      <w:r>
        <w:t xml:space="preserve">GMs. </w:t>
      </w:r>
      <w:r w:rsidR="00DB0F0B">
        <w:t>For instance, a</w:t>
      </w:r>
      <w:r>
        <w:t xml:space="preserve"> master </w:t>
      </w:r>
      <w:r w:rsidR="00DB0F0B">
        <w:t>may assume the GM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GM receiving more packets than can be communicated to ground during its GM</w:t>
      </w:r>
      <w:r w:rsidR="000435CF">
        <w:t xml:space="preserve"> duration</w:t>
      </w:r>
      <w:r>
        <w:t xml:space="preserve">. </w:t>
      </w:r>
    </w:p>
    <w:p w14:paraId="5F2C2C32" w14:textId="6F60284D"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any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DB0F0B">
        <w:t xml:space="preserve">beginning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D4F2E70" w:rsidR="001F6E53" w:rsidRDefault="00E454F5" w:rsidP="000915E7">
      <w:r>
        <w:lastRenderedPageBreak/>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 which may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7" w:name="_Toc482621036"/>
      <w:r>
        <w:t>Simulation</w:t>
      </w:r>
      <w:bookmarkEnd w:id="217"/>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 xml:space="preserve">The notable issues encountered during development are </w:t>
      </w:r>
      <w:r w:rsidR="009F1667">
        <w:lastRenderedPageBreak/>
        <w:t>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18" w:name="_Toc482621037"/>
      <w:r>
        <w:t>Space Junk</w:t>
      </w:r>
      <w:bookmarkEnd w:id="218"/>
    </w:p>
    <w:p w14:paraId="2D3FD6F2" w14:textId="660F90D9"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mal works were identified during</w:t>
      </w:r>
      <w:r w:rsidR="00405745">
        <w:t xml:space="preserve"> research 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694CF6CA"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reduction of space junk may poses a threat to the growth of</w:t>
      </w:r>
      <w:r>
        <w:t xml:space="preserve"> CSN missions. For instance, regulation introduced to slow the growth of space junk may place limits on the number of CubeSats which can be launched into a single formation</w:t>
      </w:r>
      <w:r w:rsidR="000435CF">
        <w:t xml:space="preserve"> or within a certain duration</w:t>
      </w:r>
      <w:r>
        <w:t>.</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 </w:t>
      </w:r>
      <w:r w:rsidR="000435CF">
        <w:t>where</w:t>
      </w:r>
      <w:r w:rsidR="00157690">
        <w:t xml:space="preserve"> possible reduce existing space junk.</w:t>
      </w:r>
    </w:p>
    <w:p w14:paraId="294D208E" w14:textId="2234634C" w:rsidR="00885037" w:rsidRDefault="00885037" w:rsidP="00362833">
      <w:pPr>
        <w:pStyle w:val="Heading3"/>
      </w:pPr>
      <w:bookmarkStart w:id="219" w:name="_Toc482621038"/>
      <w:r>
        <w:lastRenderedPageBreak/>
        <w:t>Mission Design</w:t>
      </w:r>
      <w:bookmarkEnd w:id="219"/>
    </w:p>
    <w:p w14:paraId="2B7D32DF" w14:textId="50FA97C9"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w:t>
      </w:r>
      <w:r>
        <w:t>communication behaviour</w:t>
      </w:r>
      <w:r w:rsidR="00885037" w:rsidRPr="00362833">
        <w:t xml:space="preserve"> by mission desig</w:t>
      </w:r>
      <w:r>
        <w:t>ners and operators. This approach also</w:t>
      </w:r>
      <w:r w:rsidR="00885037" w:rsidRPr="00362833">
        <w:t xml:space="preserve"> </w:t>
      </w:r>
      <w:r w:rsidR="000435CF">
        <w:t xml:space="preserve">potentially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p>
    <w:p w14:paraId="12C1EAD6" w14:textId="3CC7C403" w:rsidR="006B7776" w:rsidRDefault="00C3725D" w:rsidP="006B7776">
      <w:pPr>
        <w:pStyle w:val="Heading3"/>
      </w:pPr>
      <w:bookmarkStart w:id="220" w:name="_Toc482621039"/>
      <w:r>
        <w:t>Remote</w:t>
      </w:r>
      <w:r w:rsidR="00F740BF">
        <w:t xml:space="preserve"> and Extreme Environments</w:t>
      </w:r>
      <w:bookmarkEnd w:id="220"/>
    </w:p>
    <w:p w14:paraId="5811CC13" w14:textId="40B7DD2B" w:rsidR="00670F04" w:rsidRDefault="00670F04" w:rsidP="00C3725D">
      <w:r>
        <w:t>Future CSNs may provide low bandwidth communications for remote and extreme environments. CubeSat S2G downlink speeds are unlikely to reach levels suitable to provide basic internet based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t xml:space="preserve"> incoming emergencies services</w:t>
      </w:r>
      <w:r w:rsidR="004B3895">
        <w:t xml:space="preserve"> and aid</w:t>
      </w:r>
      <w:r>
        <w:t xml:space="preserve">.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w:t>
      </w:r>
      <w:r w:rsidR="004B3895">
        <w:lastRenderedPageBreak/>
        <w:t>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1" w:name="_Toc482621040"/>
      <w:r>
        <w:t>CubeSats Beyond LEO</w:t>
      </w:r>
      <w:bookmarkEnd w:id="221"/>
    </w:p>
    <w:p w14:paraId="244D9E44" w14:textId="4B2E174A"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951E12">
        <w:t xml:space="preserve">Figure </w:t>
      </w:r>
      <w:r w:rsidR="00951E12">
        <w:rPr>
          <w:noProof/>
        </w:rPr>
        <w:t>5</w:t>
      </w:r>
      <w:r>
        <w:fldChar w:fldCharType="end"/>
      </w:r>
      <w:r w:rsidR="00226531">
        <w:t xml:space="preserve">). Alongside SLS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0EF9A6D3" w:rsidR="00566061" w:rsidRDefault="00226531" w:rsidP="00C3725D">
      <w:r>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w:t>
      </w:r>
      <w:r w:rsidR="00566061">
        <w:lastRenderedPageBreak/>
        <w:t xml:space="preserve">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2" w:name="_Toc482621041"/>
      <w:r>
        <w:t>Future Work</w:t>
      </w:r>
      <w:bookmarkEnd w:id="222"/>
    </w:p>
    <w:p w14:paraId="6E52AC55" w14:textId="6A6671EB" w:rsidR="000915E7" w:rsidRDefault="009624D5" w:rsidP="000915E7">
      <w:r>
        <w:t xml:space="preserve">The section presents several opportunities for future work which may develop </w:t>
      </w:r>
      <w:r w:rsidR="000F381D">
        <w:t xml:space="preserve">upon the contributions and </w:t>
      </w:r>
      <w:r>
        <w:t xml:space="preserve">findings </w:t>
      </w:r>
      <w:r w:rsidR="000F381D">
        <w:t>of this work. Several unaddressed research problems are also noted as candidates for future research efforts. The majority of the proposed areas of future have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3" w:name="_Toc482621042"/>
      <w:r>
        <w:t>Data Dissemination</w:t>
      </w:r>
      <w:bookmarkEnd w:id="223"/>
    </w:p>
    <w:p w14:paraId="2C59AFCC" w14:textId="535E0719" w:rsidR="000F381D" w:rsidRDefault="000F381D" w:rsidP="000F381D">
      <w:r>
        <w:t>This work focuses on the data collection challenge as discussed in relation to WSNs. NASA’s Nodes investigates, to an extent, the dissemination of command and control data across a single hop CSN. In its impl</w:t>
      </w:r>
      <w:r w:rsidR="00276D9D">
        <w:t>ementation of route messages, D</w:t>
      </w:r>
      <w:r w:rsidR="00276D9D" w:rsidRPr="007E1249">
        <w:rPr>
          <w:vertAlign w:val="superscript"/>
        </w:rPr>
        <w:t>3</w:t>
      </w:r>
      <w:r>
        <w:t xml:space="preserve"> illustrates a basic approach to the dissemination of data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E9220C0" w:rsidR="009475BC" w:rsidRDefault="009475BC" w:rsidP="000F381D">
      <w:pPr>
        <w:pStyle w:val="ListParagraph"/>
        <w:numPr>
          <w:ilvl w:val="0"/>
          <w:numId w:val="29"/>
        </w:numPr>
      </w:pPr>
      <w:r>
        <w:lastRenderedPageBreak/>
        <w:t>The distribution of software or firmware updates across members of the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4" w:name="_Toc482621043"/>
      <w:r>
        <w:t>Expanded</w:t>
      </w:r>
      <w:r w:rsidR="00B049BE">
        <w:t xml:space="preserve"> CSNs</w:t>
      </w:r>
      <w:bookmarkEnd w:id="224"/>
    </w:p>
    <w:p w14:paraId="7402954E" w14:textId="2EEE79A4" w:rsidR="000F381D" w:rsidRDefault="000F381D" w:rsidP="000F381D">
      <w:r>
        <w:t xml:space="preserve">The simulated CSN 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70832278" w14:textId="1B2F0DE9" w:rsidR="0057035A" w:rsidRPr="00B049BE" w:rsidRDefault="0057035A" w:rsidP="006B04C1">
      <w:pPr>
        <w:pStyle w:val="ListParagraph"/>
        <w:numPr>
          <w:ilvl w:val="0"/>
          <w:numId w:val="29"/>
        </w:numPr>
      </w:pPr>
      <w:r>
        <w:t>The opportunistic use of larger more capable craft to relay data to and from ground</w:t>
      </w:r>
    </w:p>
    <w:p w14:paraId="69F10E0E" w14:textId="6834416F" w:rsidR="000F381D" w:rsidRDefault="0098065D" w:rsidP="000F381D">
      <w:pPr>
        <w:pStyle w:val="Heading3"/>
      </w:pPr>
      <w:bookmarkStart w:id="225" w:name="_Toc482621044"/>
      <w:r>
        <w:t>CubeMac</w:t>
      </w:r>
      <w:bookmarkEnd w:id="225"/>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6537629F"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lastRenderedPageBreak/>
        <w:t>A c</w:t>
      </w:r>
      <w:r w:rsidR="002C042C">
        <w:t>omparative performance study with LDMA and LMAC</w:t>
      </w:r>
    </w:p>
    <w:p w14:paraId="4A3F9309" w14:textId="01C53ADF" w:rsidR="000F381D" w:rsidRDefault="0098065D" w:rsidP="000F381D">
      <w:pPr>
        <w:pStyle w:val="Heading3"/>
      </w:pPr>
      <w:bookmarkStart w:id="226" w:name="_Toc482621045"/>
      <w:r>
        <w:t>D</w:t>
      </w:r>
      <w:r w:rsidR="00276D9D" w:rsidRPr="007E1249">
        <w:rPr>
          <w:vertAlign w:val="superscript"/>
        </w:rPr>
        <w:t>3</w:t>
      </w:r>
      <w:bookmarkEnd w:id="226"/>
    </w:p>
    <w:p w14:paraId="03F89551" w14:textId="77777777" w:rsidR="000F381D" w:rsidRDefault="000F381D" w:rsidP="000F381D">
      <w:r>
        <w:t>Proposed areas of future work:</w:t>
      </w:r>
    </w:p>
    <w:p w14:paraId="7F451D1F" w14:textId="4A715FD5" w:rsidR="00280E51" w:rsidRDefault="00280E51" w:rsidP="00280E51">
      <w:pPr>
        <w:pStyle w:val="ListParagraph"/>
        <w:numPr>
          <w:ilvl w:val="0"/>
          <w:numId w:val="29"/>
        </w:numPr>
      </w:pPr>
      <w:r>
        <w:t>Replacement of stand-in oracle approach with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7" w:name="_Toc482621046"/>
      <w:bookmarkStart w:id="228" w:name="_GoBack"/>
      <w:bookmarkEnd w:id="228"/>
      <w:r>
        <w:t xml:space="preserve">CSN </w:t>
      </w:r>
      <w:r w:rsidR="0098065D">
        <w:t>Simulation</w:t>
      </w:r>
      <w:bookmarkEnd w:id="227"/>
    </w:p>
    <w:p w14:paraId="29762A22" w14:textId="34D2834A" w:rsidR="000F381D" w:rsidRDefault="000F381D" w:rsidP="000F381D">
      <w:r>
        <w:t>Proposed areas of future work:</w:t>
      </w:r>
    </w:p>
    <w:p w14:paraId="38216175" w14:textId="345A23E9"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6B97F21C"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 </w:t>
      </w:r>
      <w:r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51E12">
        <w:instrText xml:space="preserve"> ADDIN EN.CITE </w:instrText>
      </w:r>
      <w:r w:rsidR="00951E12">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51E12">
        <w:instrText xml:space="preserve"> ADDIN EN.CITE.DATA </w:instrText>
      </w:r>
      <w:r w:rsidR="00951E12">
        <w:fldChar w:fldCharType="end"/>
      </w:r>
      <w:r w:rsidRPr="008D30A5">
        <w:fldChar w:fldCharType="separate"/>
      </w:r>
      <w:r w:rsidR="00951E12">
        <w:rPr>
          <w:noProof/>
        </w:rPr>
        <w:t>[37, 99-102]</w:t>
      </w:r>
      <w:r w:rsidRPr="008D30A5">
        <w:fldChar w:fldCharType="end"/>
      </w:r>
    </w:p>
    <w:p w14:paraId="0F155C00" w14:textId="61F843F1" w:rsidR="002C042C" w:rsidRPr="002C042C" w:rsidRDefault="002C042C" w:rsidP="00EC3C97">
      <w:pPr>
        <w:pStyle w:val="ListParagraph"/>
        <w:numPr>
          <w:ilvl w:val="0"/>
          <w:numId w:val="29"/>
        </w:num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51B4D95B" w14:textId="77777777" w:rsidR="002C042C" w:rsidRPr="0098065D" w:rsidRDefault="002C042C" w:rsidP="005C22C7">
      <w:pPr>
        <w:pStyle w:val="ListParagraph"/>
        <w:numPr>
          <w:ilvl w:val="0"/>
          <w:numId w:val="29"/>
        </w:numPr>
        <w:sectPr w:rsidR="002C042C" w:rsidRPr="0098065D" w:rsidSect="008B1169">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6594ACDC" w14:textId="77777777" w:rsidR="00951E12" w:rsidRPr="00951E12" w:rsidRDefault="00DF291E" w:rsidP="00951E12">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951E12" w:rsidRPr="00951E12">
        <w:t>References</w:t>
      </w:r>
    </w:p>
    <w:p w14:paraId="212CFC46" w14:textId="77777777" w:rsidR="00951E12" w:rsidRPr="00951E12" w:rsidRDefault="00951E12" w:rsidP="00951E12">
      <w:pPr>
        <w:pStyle w:val="EndNoteBibliographyTitle"/>
      </w:pPr>
    </w:p>
    <w:p w14:paraId="5FFB8F18" w14:textId="77777777" w:rsidR="00951E12" w:rsidRPr="00951E12" w:rsidRDefault="00951E12" w:rsidP="00951E12">
      <w:pPr>
        <w:pStyle w:val="EndNoteBibliography"/>
        <w:spacing w:after="0"/>
        <w:ind w:left="720" w:hanging="720"/>
      </w:pPr>
      <w:r w:rsidRPr="00951E12">
        <w:t>[1]</w:t>
      </w:r>
      <w:r w:rsidRPr="00951E12">
        <w:tab/>
        <w:t xml:space="preserve">L. Brennan and A. Vecchi, </w:t>
      </w:r>
      <w:r w:rsidRPr="00951E12">
        <w:rPr>
          <w:i/>
        </w:rPr>
        <w:t>The business of space: The next frontier of international competition</w:t>
      </w:r>
      <w:r w:rsidRPr="00951E12">
        <w:t>: Palgrave Macmillan, 2011.</w:t>
      </w:r>
    </w:p>
    <w:p w14:paraId="090EC12A" w14:textId="75F84F2C" w:rsidR="00951E12" w:rsidRPr="00951E12" w:rsidRDefault="00951E12" w:rsidP="00951E12">
      <w:pPr>
        <w:pStyle w:val="EndNoteBibliography"/>
        <w:spacing w:after="0"/>
        <w:ind w:left="720" w:hanging="720"/>
      </w:pPr>
      <w:r w:rsidRPr="00951E12">
        <w:t>[2]</w:t>
      </w:r>
      <w:r w:rsidRPr="00951E12">
        <w:tab/>
        <w:t xml:space="preserve">G. Johnson. (2012, January, 15). </w:t>
      </w:r>
      <w:r w:rsidRPr="00951E12">
        <w:rPr>
          <w:i/>
        </w:rPr>
        <w:t>Revised, Expanded Launch Cost Data</w:t>
      </w:r>
      <w:r w:rsidRPr="00951E12">
        <w:t xml:space="preserve">. Available: </w:t>
      </w:r>
      <w:hyperlink r:id="rId64" w:history="1">
        <w:r w:rsidRPr="00951E12">
          <w:rPr>
            <w:rStyle w:val="Hyperlink"/>
          </w:rPr>
          <w:t>http://exrocketman.blogspot.ie/2012/05/revised-expanded-launch-cost-data.html</w:t>
        </w:r>
      </w:hyperlink>
    </w:p>
    <w:p w14:paraId="43F81FE8" w14:textId="7017B85C" w:rsidR="00951E12" w:rsidRPr="00951E12" w:rsidRDefault="00951E12" w:rsidP="00951E12">
      <w:pPr>
        <w:pStyle w:val="EndNoteBibliography"/>
        <w:spacing w:after="0"/>
        <w:ind w:left="720" w:hanging="720"/>
      </w:pPr>
      <w:r w:rsidRPr="00951E12">
        <w:t>[3]</w:t>
      </w:r>
      <w:r w:rsidRPr="00951E12">
        <w:tab/>
        <w:t xml:space="preserve">S. Korus. (2016, May 15th). </w:t>
      </w:r>
      <w:r w:rsidRPr="00951E12">
        <w:rPr>
          <w:i/>
        </w:rPr>
        <w:t>Reusable Rockets: At the First Stage</w:t>
      </w:r>
      <w:r w:rsidRPr="00951E12">
        <w:t xml:space="preserve">. Available: </w:t>
      </w:r>
      <w:hyperlink r:id="rId65" w:history="1">
        <w:r w:rsidRPr="00951E12">
          <w:rPr>
            <w:rStyle w:val="Hyperlink"/>
          </w:rPr>
          <w:t>https://ark-invest.com/research/reusable-rockets</w:t>
        </w:r>
      </w:hyperlink>
    </w:p>
    <w:p w14:paraId="38AD8F74" w14:textId="77777777" w:rsidR="00951E12" w:rsidRPr="00951E12" w:rsidRDefault="00951E12" w:rsidP="00951E12">
      <w:pPr>
        <w:pStyle w:val="EndNoteBibliography"/>
        <w:spacing w:after="0"/>
        <w:ind w:left="720" w:hanging="720"/>
      </w:pPr>
      <w:r w:rsidRPr="00951E12">
        <w:t>[4]</w:t>
      </w:r>
      <w:r w:rsidRPr="00951E12">
        <w:tab/>
        <w:t xml:space="preserve">A. Scholz and J.-N. Juang, "Toward open source CubeSat design," </w:t>
      </w:r>
      <w:r w:rsidRPr="00951E12">
        <w:rPr>
          <w:i/>
        </w:rPr>
        <w:t xml:space="preserve">Acta Astronautica, </w:t>
      </w:r>
      <w:r w:rsidRPr="00951E12">
        <w:t>vol. 115, pp. 384-392, 2015.</w:t>
      </w:r>
    </w:p>
    <w:p w14:paraId="42474D35" w14:textId="77777777" w:rsidR="00951E12" w:rsidRPr="00951E12" w:rsidRDefault="00951E12" w:rsidP="00951E12">
      <w:pPr>
        <w:pStyle w:val="EndNoteBibliography"/>
        <w:spacing w:after="0"/>
        <w:ind w:left="720" w:hanging="720"/>
      </w:pPr>
      <w:r w:rsidRPr="00951E12">
        <w:t>[5]</w:t>
      </w:r>
      <w:r w:rsidRPr="00951E12">
        <w:tab/>
        <w:t xml:space="preserve">S. Padmanabhan, S. Brown, B. Lim, P. Kangaslahti, D. Russell, and R. Stachnik, "Airborne Deployment and Calibration of Microwave Atmospheric Sounder on 6U CubeSat," in </w:t>
      </w:r>
      <w:r w:rsidRPr="00951E12">
        <w:rPr>
          <w:i/>
        </w:rPr>
        <w:t>AGU Fall Meeting Abstracts</w:t>
      </w:r>
      <w:r w:rsidRPr="00951E12">
        <w:t>, 2015.</w:t>
      </w:r>
    </w:p>
    <w:p w14:paraId="5B3CFF45" w14:textId="77777777" w:rsidR="00951E12" w:rsidRPr="00951E12" w:rsidRDefault="00951E12" w:rsidP="00951E12">
      <w:pPr>
        <w:pStyle w:val="EndNoteBibliography"/>
        <w:spacing w:after="0"/>
        <w:ind w:left="720" w:hanging="720"/>
      </w:pPr>
      <w:r w:rsidRPr="00951E12">
        <w:t>[6]</w:t>
      </w:r>
      <w:r w:rsidRPr="00951E12">
        <w:tab/>
        <w:t>V. Hernandez, P. Gankidi, A. Chandra, A. Miller, P. Scowen, H. Barnaby</w:t>
      </w:r>
      <w:r w:rsidRPr="00951E12">
        <w:rPr>
          <w:i/>
        </w:rPr>
        <w:t>, et al.</w:t>
      </w:r>
      <w:r w:rsidRPr="00951E12">
        <w:t>, "SWIMSat: Space Weather and Meteor Impact Monitoring using a Low-Cost 6U CubeSat," 2016.</w:t>
      </w:r>
    </w:p>
    <w:p w14:paraId="7AEE42CC" w14:textId="77777777" w:rsidR="00951E12" w:rsidRPr="00951E12" w:rsidRDefault="00951E12" w:rsidP="00951E12">
      <w:pPr>
        <w:pStyle w:val="EndNoteBibliography"/>
        <w:spacing w:after="0"/>
        <w:ind w:left="720" w:hanging="720"/>
      </w:pPr>
      <w:r w:rsidRPr="00951E12">
        <w:t>[7]</w:t>
      </w:r>
      <w:r w:rsidRPr="00951E12">
        <w:tab/>
        <w:t>U. Kvell, M. Puusepp, F. Kaminski, J.-E. Past, K. Palmer, T.-A. Grönland</w:t>
      </w:r>
      <w:r w:rsidRPr="00951E12">
        <w:rPr>
          <w:i/>
        </w:rPr>
        <w:t>, et al.</w:t>
      </w:r>
      <w:r w:rsidRPr="00951E12">
        <w:t xml:space="preserve">, "Nanosatellite orbit control using MEMS cold gas thrusters," </w:t>
      </w:r>
      <w:r w:rsidRPr="00951E12">
        <w:rPr>
          <w:i/>
        </w:rPr>
        <w:t xml:space="preserve">Proceedings of the Estonian Academy of Sciences, </w:t>
      </w:r>
      <w:r w:rsidRPr="00951E12">
        <w:t>vol. 63, p. 279, 2014.</w:t>
      </w:r>
    </w:p>
    <w:p w14:paraId="4AEC0256" w14:textId="77777777" w:rsidR="00951E12" w:rsidRPr="00951E12" w:rsidRDefault="00951E12" w:rsidP="00951E12">
      <w:pPr>
        <w:pStyle w:val="EndNoteBibliography"/>
        <w:spacing w:after="0"/>
        <w:ind w:left="720" w:hanging="720"/>
      </w:pPr>
      <w:r w:rsidRPr="00951E12">
        <w:t>[8]</w:t>
      </w:r>
      <w:r w:rsidRPr="00951E12">
        <w:tab/>
        <w:t xml:space="preserve">X. Sun and X. Wu, "A cubesat attitude control system with linear piezoelectric actuator," in </w:t>
      </w:r>
      <w:r w:rsidRPr="00951E12">
        <w:rPr>
          <w:i/>
        </w:rPr>
        <w:t>Piezoelectricity, Acoustic Waves, and Device Applications (SPAWDA), 2014 Symposium on</w:t>
      </w:r>
      <w:r w:rsidRPr="00951E12">
        <w:t>, 2014, pp. 72-75.</w:t>
      </w:r>
    </w:p>
    <w:p w14:paraId="54283356" w14:textId="77777777" w:rsidR="00951E12" w:rsidRPr="00951E12" w:rsidRDefault="00951E12" w:rsidP="00951E12">
      <w:pPr>
        <w:pStyle w:val="EndNoteBibliography"/>
        <w:spacing w:after="0"/>
        <w:ind w:left="720" w:hanging="720"/>
      </w:pPr>
      <w:r w:rsidRPr="00951E12">
        <w:lastRenderedPageBreak/>
        <w:t>[9]</w:t>
      </w:r>
      <w:r w:rsidRPr="00951E12">
        <w:tab/>
        <w:t xml:space="preserve">A. Budianu, T. J. W. Castro, A. Meijerink, and M. J. Bentum, "Inter-satellite links for cubesats," in </w:t>
      </w:r>
      <w:r w:rsidRPr="00951E12">
        <w:rPr>
          <w:i/>
        </w:rPr>
        <w:t>Aerospace Conference, 2013 IEEE</w:t>
      </w:r>
      <w:r w:rsidRPr="00951E12">
        <w:t>, 2013, pp. 1-10.</w:t>
      </w:r>
    </w:p>
    <w:p w14:paraId="157A3EE5" w14:textId="77777777" w:rsidR="00951E12" w:rsidRPr="00951E12" w:rsidRDefault="00951E12" w:rsidP="00951E12">
      <w:pPr>
        <w:pStyle w:val="EndNoteBibliography"/>
        <w:spacing w:after="0"/>
        <w:ind w:left="720" w:hanging="720"/>
      </w:pPr>
      <w:r w:rsidRPr="00951E12">
        <w:t>[10]</w:t>
      </w:r>
      <w:r w:rsidRPr="00951E12">
        <w:tab/>
        <w:t xml:space="preserve">R. Radhakrishnan, W. W. Edmonson, F. Afghah, R. M. Rodriguez-Osorio, F. Pinto, and S. C. Burleigh, "Survey of Inter-satellite Communication for Small Satellite Systems: Physical Layer to Network Layer View," </w:t>
      </w:r>
      <w:r w:rsidRPr="00951E12">
        <w:rPr>
          <w:i/>
        </w:rPr>
        <w:t xml:space="preserve">IEEE Communications Surveys &amp; Tutorials, </w:t>
      </w:r>
      <w:r w:rsidRPr="00951E12">
        <w:t>vol. 18, pp. 2442-2473, 2016.</w:t>
      </w:r>
    </w:p>
    <w:p w14:paraId="058605BF" w14:textId="77777777" w:rsidR="00951E12" w:rsidRPr="00951E12" w:rsidRDefault="00951E12" w:rsidP="00951E12">
      <w:pPr>
        <w:pStyle w:val="EndNoteBibliography"/>
        <w:spacing w:after="0"/>
        <w:ind w:left="720" w:hanging="720"/>
      </w:pPr>
      <w:r w:rsidRPr="00951E12">
        <w:t>[11]</w:t>
      </w:r>
      <w:r w:rsidRPr="00951E12">
        <w:tab/>
        <w:t>Y. F. Wong, O. Kegege, S. H. Schaire, G. Bussey, S. Altunc, Y. Zhang</w:t>
      </w:r>
      <w:r w:rsidRPr="00951E12">
        <w:rPr>
          <w:i/>
        </w:rPr>
        <w:t>, et al.</w:t>
      </w:r>
      <w:r w:rsidRPr="00951E12">
        <w:t>, "An Optimum Space-to-Ground Communication Concept for CubeSat Platform Utilizing NASA Space Network and Near Earth Network," 2016.</w:t>
      </w:r>
    </w:p>
    <w:p w14:paraId="72AC4966" w14:textId="77777777" w:rsidR="00951E12" w:rsidRPr="00951E12" w:rsidRDefault="00951E12" w:rsidP="00951E12">
      <w:pPr>
        <w:pStyle w:val="EndNoteBibliography"/>
        <w:spacing w:after="0"/>
        <w:ind w:left="720" w:hanging="720"/>
      </w:pPr>
      <w:r w:rsidRPr="00951E12">
        <w:t>[12]</w:t>
      </w:r>
      <w:r w:rsidRPr="00951E12">
        <w:tab/>
        <w:t xml:space="preserve">W. Harrington and J. Heath, "Development of a Low-Cost, Open Software/Hardware Command, Control and Communications Module for CubeSats," in </w:t>
      </w:r>
      <w:r w:rsidRPr="00951E12">
        <w:rPr>
          <w:i/>
        </w:rPr>
        <w:t>AIAA SPACE 2016</w:t>
      </w:r>
      <w:r w:rsidRPr="00951E12">
        <w:t>, ed, 2016, p. 5616.</w:t>
      </w:r>
    </w:p>
    <w:p w14:paraId="3DC090CB" w14:textId="77777777" w:rsidR="00951E12" w:rsidRPr="00951E12" w:rsidRDefault="00951E12" w:rsidP="00951E12">
      <w:pPr>
        <w:pStyle w:val="EndNoteBibliography"/>
        <w:spacing w:after="0"/>
        <w:ind w:left="720" w:hanging="720"/>
      </w:pPr>
      <w:r w:rsidRPr="00951E12">
        <w:t>[13]</w:t>
      </w:r>
      <w:r w:rsidRPr="00951E12">
        <w:tab/>
        <w:t>J. Hanson, A. G. Luna, R. DeRosee, K. Oyadomari, J. Wolfe, W. Attai</w:t>
      </w:r>
      <w:r w:rsidRPr="00951E12">
        <w:rPr>
          <w:i/>
        </w:rPr>
        <w:t>, et al.</w:t>
      </w:r>
      <w:r w:rsidRPr="00951E12">
        <w:t>, "Nodes: A Flight Demonstration of Networked Spacecraft Command and Control," 2016.</w:t>
      </w:r>
    </w:p>
    <w:p w14:paraId="617DAD6B" w14:textId="77777777" w:rsidR="00951E12" w:rsidRPr="00951E12" w:rsidRDefault="00951E12" w:rsidP="00951E12">
      <w:pPr>
        <w:pStyle w:val="EndNoteBibliography"/>
        <w:spacing w:after="0"/>
        <w:ind w:left="720" w:hanging="720"/>
      </w:pPr>
      <w:r w:rsidRPr="00951E12">
        <w:t>[14]</w:t>
      </w:r>
      <w:r w:rsidRPr="00951E12">
        <w:tab/>
        <w:t xml:space="preserve">A. Tatomirescu, G. F. Pedersen, J. Christiansen, and D. Gerhardt, "Antenna system for nano-satelite mission GOMX-3," in </w:t>
      </w:r>
      <w:r w:rsidRPr="00951E12">
        <w:rPr>
          <w:i/>
        </w:rPr>
        <w:t>Antennas and Propagation in Wireless Communications (APWC), 2016 IEEE-APS Topical Conference on</w:t>
      </w:r>
      <w:r w:rsidRPr="00951E12">
        <w:t>, 2016, pp. 282-285.</w:t>
      </w:r>
    </w:p>
    <w:p w14:paraId="26D9F84E" w14:textId="77777777" w:rsidR="00951E12" w:rsidRPr="00951E12" w:rsidRDefault="00951E12" w:rsidP="00951E12">
      <w:pPr>
        <w:pStyle w:val="EndNoteBibliography"/>
        <w:spacing w:after="0"/>
        <w:ind w:left="720" w:hanging="720"/>
      </w:pPr>
      <w:r w:rsidRPr="00951E12">
        <w:t>[15]</w:t>
      </w:r>
      <w:r w:rsidRPr="00951E12">
        <w:tab/>
        <w:t xml:space="preserve">M. Swartwout, "The first one hundred CubeSats: A statistical look," </w:t>
      </w:r>
      <w:r w:rsidRPr="00951E12">
        <w:rPr>
          <w:i/>
        </w:rPr>
        <w:t xml:space="preserve">Journal of Small Satellites, </w:t>
      </w:r>
      <w:r w:rsidRPr="00951E12">
        <w:t>vol. 2, pp. 213-233, 2013.</w:t>
      </w:r>
    </w:p>
    <w:p w14:paraId="2CA4019D" w14:textId="77777777" w:rsidR="00951E12" w:rsidRPr="00951E12" w:rsidRDefault="00951E12" w:rsidP="00951E12">
      <w:pPr>
        <w:pStyle w:val="EndNoteBibliography"/>
        <w:spacing w:after="0"/>
        <w:ind w:left="720" w:hanging="720"/>
      </w:pPr>
      <w:r w:rsidRPr="00951E12">
        <w:t>[16]</w:t>
      </w:r>
      <w:r w:rsidRPr="00951E12">
        <w:tab/>
        <w:t xml:space="preserve">K. Kelley, "Launch systems to support the booming nanosatellite industry," in </w:t>
      </w:r>
      <w:r w:rsidRPr="00951E12">
        <w:rPr>
          <w:i/>
        </w:rPr>
        <w:t>Aerospace Conference, 2015 IEEE</w:t>
      </w:r>
      <w:r w:rsidRPr="00951E12">
        <w:t>, 2015, pp. 1-6.</w:t>
      </w:r>
    </w:p>
    <w:p w14:paraId="3B2D4E52" w14:textId="77777777" w:rsidR="00951E12" w:rsidRPr="00951E12" w:rsidRDefault="00951E12" w:rsidP="00951E12">
      <w:pPr>
        <w:pStyle w:val="EndNoteBibliography"/>
        <w:spacing w:after="0"/>
        <w:ind w:left="720" w:hanging="720"/>
      </w:pPr>
      <w:r w:rsidRPr="00951E12">
        <w:t>[17]</w:t>
      </w:r>
      <w:r w:rsidRPr="00951E12">
        <w:tab/>
        <w:t>D. Hitt, K. F. Robinson, and S. D. Creech, "NASA's Space Launch System: A New Opportunity for CubeSats," 2016.</w:t>
      </w:r>
    </w:p>
    <w:p w14:paraId="0E1381CB" w14:textId="77777777" w:rsidR="00951E12" w:rsidRPr="00951E12" w:rsidRDefault="00951E12" w:rsidP="00951E12">
      <w:pPr>
        <w:pStyle w:val="EndNoteBibliography"/>
        <w:spacing w:after="0"/>
        <w:ind w:left="720" w:hanging="720"/>
      </w:pPr>
      <w:r w:rsidRPr="00951E12">
        <w:t>[18]</w:t>
      </w:r>
      <w:r w:rsidRPr="00951E12">
        <w:tab/>
        <w:t xml:space="preserve">D. Masutti, T. Banyai, J. Thoemel, T. Magin, B. Taylor, and D. Kataria, "Investigating the Middle and Lower Thermosphere using a Cubesat Constellation: the QB50 Mission and its Particular Challenges," in </w:t>
      </w:r>
      <w:r w:rsidRPr="00951E12">
        <w:rPr>
          <w:i/>
        </w:rPr>
        <w:t>EGU General Assembly Conference Abstracts</w:t>
      </w:r>
      <w:r w:rsidRPr="00951E12">
        <w:t>, 2015, p. 9016.</w:t>
      </w:r>
    </w:p>
    <w:p w14:paraId="3793E029" w14:textId="77777777" w:rsidR="00951E12" w:rsidRPr="00951E12" w:rsidRDefault="00951E12" w:rsidP="00951E12">
      <w:pPr>
        <w:pStyle w:val="EndNoteBibliography"/>
        <w:spacing w:after="0"/>
        <w:ind w:left="720" w:hanging="720"/>
      </w:pPr>
      <w:r w:rsidRPr="00951E12">
        <w:lastRenderedPageBreak/>
        <w:t>[19]</w:t>
      </w:r>
      <w:r w:rsidRPr="00951E12">
        <w:tab/>
        <w:t>M. Tsay, J. Frongillo, K. Hohman, and B. K. Malphrus, "LunarCube: A Deep Space 6U CubeSat with Mission Enabling Ion Propulsion Technology," 2015.</w:t>
      </w:r>
    </w:p>
    <w:p w14:paraId="2913A916" w14:textId="77777777" w:rsidR="00951E12" w:rsidRPr="00951E12" w:rsidRDefault="00951E12" w:rsidP="00951E12">
      <w:pPr>
        <w:pStyle w:val="EndNoteBibliography"/>
        <w:spacing w:after="0"/>
        <w:ind w:left="720" w:hanging="720"/>
      </w:pPr>
      <w:r w:rsidRPr="00951E12">
        <w:t>[20]</w:t>
      </w:r>
      <w:r w:rsidRPr="00951E12">
        <w:tab/>
        <w:t>R. W. Ridenoure, D. A. Spencer, D. A. Stetson, B. Betts, R. Munakata, S. D. Wong</w:t>
      </w:r>
      <w:r w:rsidRPr="00951E12">
        <w:rPr>
          <w:i/>
        </w:rPr>
        <w:t>, et al.</w:t>
      </w:r>
      <w:r w:rsidRPr="00951E12">
        <w:t xml:space="preserve">, "Status of the Dual CubeSat LightSail Program," in </w:t>
      </w:r>
      <w:r w:rsidRPr="00951E12">
        <w:rPr>
          <w:i/>
        </w:rPr>
        <w:t>AIAA SPACE 2015 Conference and Exposition</w:t>
      </w:r>
      <w:r w:rsidRPr="00951E12">
        <w:t>, 2015, p. 4424.</w:t>
      </w:r>
    </w:p>
    <w:p w14:paraId="2DDD0029" w14:textId="77777777" w:rsidR="00951E12" w:rsidRPr="00951E12" w:rsidRDefault="00951E12" w:rsidP="00951E12">
      <w:pPr>
        <w:pStyle w:val="EndNoteBibliography"/>
        <w:spacing w:after="0"/>
        <w:ind w:left="720" w:hanging="720"/>
      </w:pPr>
      <w:r w:rsidRPr="00951E12">
        <w:t>[21]</w:t>
      </w:r>
      <w:r w:rsidRPr="00951E12">
        <w:tab/>
        <w:t xml:space="preserve">R. Glumb, C. Lietzke, S. Luce, and P. Wloszek, "Cubesat Fourier Transform Spectrometer (CubeSat-FTS) for Three-Dimensional Global Wind Measurements," in </w:t>
      </w:r>
      <w:r w:rsidRPr="00951E12">
        <w:rPr>
          <w:i/>
        </w:rPr>
        <w:t>American Meteorological Society Annual Meeting,(January 2015)</w:t>
      </w:r>
      <w:r w:rsidRPr="00951E12">
        <w:t>, 2015.</w:t>
      </w:r>
    </w:p>
    <w:p w14:paraId="65E0CEE9" w14:textId="77777777" w:rsidR="00951E12" w:rsidRPr="00951E12" w:rsidRDefault="00951E12" w:rsidP="00951E12">
      <w:pPr>
        <w:pStyle w:val="EndNoteBibliography"/>
        <w:spacing w:after="0"/>
        <w:ind w:left="720" w:hanging="720"/>
      </w:pPr>
      <w:r w:rsidRPr="00951E12">
        <w:t>[22]</w:t>
      </w:r>
      <w:r w:rsidRPr="00951E12">
        <w:tab/>
        <w:t xml:space="preserve">S. Nag, J. L. Rios, D. Gerhardt, and C. Pham, "CubeSat constellation design for air traffic monitoring," </w:t>
      </w:r>
      <w:r w:rsidRPr="00951E12">
        <w:rPr>
          <w:i/>
        </w:rPr>
        <w:t xml:space="preserve">Acta Astronautica, </w:t>
      </w:r>
      <w:r w:rsidRPr="00951E12">
        <w:t>vol. 128, pp. 180-193, 2016.</w:t>
      </w:r>
    </w:p>
    <w:p w14:paraId="3B150E1D" w14:textId="77777777" w:rsidR="00951E12" w:rsidRPr="00951E12" w:rsidRDefault="00951E12" w:rsidP="00951E12">
      <w:pPr>
        <w:pStyle w:val="EndNoteBibliography"/>
        <w:spacing w:after="0"/>
        <w:ind w:left="720" w:hanging="720"/>
      </w:pPr>
      <w:r w:rsidRPr="00951E12">
        <w:t>[23]</w:t>
      </w:r>
      <w:r w:rsidRPr="00951E12">
        <w:tab/>
        <w:t>D. Westley, A. Martinez, and A. Petro, "Edison Demonstration of Smallsat Networks," 2015.</w:t>
      </w:r>
    </w:p>
    <w:p w14:paraId="03CD4E32" w14:textId="77777777" w:rsidR="00951E12" w:rsidRPr="00951E12" w:rsidRDefault="00951E12" w:rsidP="00951E12">
      <w:pPr>
        <w:pStyle w:val="EndNoteBibliography"/>
        <w:spacing w:after="0"/>
        <w:ind w:left="720" w:hanging="720"/>
      </w:pPr>
      <w:r w:rsidRPr="00951E12">
        <w:t>[24]</w:t>
      </w:r>
      <w:r w:rsidRPr="00951E12">
        <w:tab/>
        <w:t xml:space="preserve">R. Barbosa. (2015, September, 24). </w:t>
      </w:r>
      <w:r w:rsidRPr="00951E12">
        <w:rPr>
          <w:i/>
        </w:rPr>
        <w:t>China debuts Long March 11 lofting Tianwang-1 trio</w:t>
      </w:r>
      <w:r w:rsidRPr="00951E12">
        <w:t>. Available: NASASpaceFlight.com</w:t>
      </w:r>
    </w:p>
    <w:p w14:paraId="2F366B06" w14:textId="77777777" w:rsidR="00951E12" w:rsidRPr="00951E12" w:rsidRDefault="00951E12" w:rsidP="00951E12">
      <w:pPr>
        <w:pStyle w:val="EndNoteBibliography"/>
        <w:spacing w:after="0"/>
        <w:ind w:left="720" w:hanging="720"/>
      </w:pPr>
      <w:r w:rsidRPr="00951E12">
        <w:t>[25]</w:t>
      </w:r>
      <w:r w:rsidRPr="00951E12">
        <w:tab/>
        <w:t xml:space="preserve">A. Varga, "OMNeT++," </w:t>
      </w:r>
      <w:r w:rsidRPr="00951E12">
        <w:rPr>
          <w:i/>
        </w:rPr>
        <w:t xml:space="preserve">Modeling and tools for network simulation, </w:t>
      </w:r>
      <w:r w:rsidRPr="00951E12">
        <w:t>pp. 35-59, 2010.</w:t>
      </w:r>
    </w:p>
    <w:p w14:paraId="22DB4C19" w14:textId="77777777" w:rsidR="00951E12" w:rsidRPr="00951E12" w:rsidRDefault="00951E12" w:rsidP="00951E12">
      <w:pPr>
        <w:pStyle w:val="EndNoteBibliography"/>
        <w:spacing w:after="0"/>
        <w:ind w:left="720" w:hanging="720"/>
      </w:pPr>
      <w:r w:rsidRPr="00951E12">
        <w:t>[26]</w:t>
      </w:r>
      <w:r w:rsidRPr="00951E12">
        <w:tab/>
        <w:t xml:space="preserve">G. Bora, S. Bora, S. Singh, and S. M. Arsalan, "OSI reference model: An overview," </w:t>
      </w:r>
      <w:r w:rsidRPr="00951E12">
        <w:rPr>
          <w:i/>
        </w:rPr>
        <w:t xml:space="preserve">International Journal of Computer Trends and Technology (IJCTT, </w:t>
      </w:r>
      <w:r w:rsidRPr="00951E12">
        <w:t>vol. 7, 2014.</w:t>
      </w:r>
    </w:p>
    <w:p w14:paraId="5F17FEA8" w14:textId="77777777" w:rsidR="00951E12" w:rsidRPr="00951E12" w:rsidRDefault="00951E12" w:rsidP="00951E12">
      <w:pPr>
        <w:pStyle w:val="EndNoteBibliography"/>
        <w:spacing w:after="0"/>
        <w:ind w:left="720" w:hanging="720"/>
      </w:pPr>
      <w:r w:rsidRPr="00951E12">
        <w:t>[27]</w:t>
      </w:r>
      <w:r w:rsidRPr="00951E12">
        <w:tab/>
        <w:t xml:space="preserve">H. Helvajian and S. W. Janson, </w:t>
      </w:r>
      <w:r w:rsidRPr="00951E12">
        <w:rPr>
          <w:i/>
        </w:rPr>
        <w:t>Small satellites: past, present, and future</w:t>
      </w:r>
      <w:r w:rsidRPr="00951E12">
        <w:t>: Aerospace Press, 2008.</w:t>
      </w:r>
    </w:p>
    <w:p w14:paraId="52144644" w14:textId="77777777" w:rsidR="00951E12" w:rsidRPr="00951E12" w:rsidRDefault="00951E12" w:rsidP="00951E12">
      <w:pPr>
        <w:pStyle w:val="EndNoteBibliography"/>
        <w:spacing w:after="0"/>
        <w:ind w:left="720" w:hanging="720"/>
      </w:pPr>
      <w:r w:rsidRPr="00951E12">
        <w:t>[28]</w:t>
      </w:r>
      <w:r w:rsidRPr="00951E12">
        <w:tab/>
        <w:t>H. Heidt, J. Puig-Suari, A. Moore, S. Nakasuka, and R. Twiggs, "CubeSat: A new generation of picosatellite for education and industry low-cost space experimentation," 2000.</w:t>
      </w:r>
    </w:p>
    <w:p w14:paraId="03B1B153" w14:textId="77777777" w:rsidR="00951E12" w:rsidRPr="00951E12" w:rsidRDefault="00951E12" w:rsidP="00951E12">
      <w:pPr>
        <w:pStyle w:val="EndNoteBibliography"/>
        <w:spacing w:after="0"/>
        <w:ind w:left="720" w:hanging="720"/>
      </w:pPr>
      <w:r w:rsidRPr="00951E12">
        <w:t>[29]</w:t>
      </w:r>
      <w:r w:rsidRPr="00951E12">
        <w:tab/>
        <w:t xml:space="preserve">M. Swartwout, "Cubesat database," </w:t>
      </w:r>
      <w:r w:rsidRPr="00951E12">
        <w:rPr>
          <w:i/>
        </w:rPr>
        <w:t xml:space="preserve">St. Louis University.[Online].[Accessed 7 February 2015], </w:t>
      </w:r>
      <w:r w:rsidRPr="00951E12">
        <w:t>2015.</w:t>
      </w:r>
    </w:p>
    <w:p w14:paraId="5B6F2776" w14:textId="77777777" w:rsidR="00951E12" w:rsidRPr="00951E12" w:rsidRDefault="00951E12" w:rsidP="00951E12">
      <w:pPr>
        <w:pStyle w:val="EndNoteBibliography"/>
        <w:spacing w:after="0"/>
        <w:ind w:left="720" w:hanging="720"/>
      </w:pPr>
      <w:r w:rsidRPr="00951E12">
        <w:t>[30]</w:t>
      </w:r>
      <w:r w:rsidRPr="00951E12">
        <w:tab/>
        <w:t>C. Boshuizen, J. Mason, P. Klupar, and S. Spanhake, "Results from the planet labs flock constellation," 2014.</w:t>
      </w:r>
    </w:p>
    <w:p w14:paraId="741AAEE9" w14:textId="77777777" w:rsidR="00951E12" w:rsidRPr="00951E12" w:rsidRDefault="00951E12" w:rsidP="00951E12">
      <w:pPr>
        <w:pStyle w:val="EndNoteBibliography"/>
        <w:spacing w:after="0"/>
        <w:ind w:left="720" w:hanging="720"/>
      </w:pPr>
      <w:r w:rsidRPr="00951E12">
        <w:lastRenderedPageBreak/>
        <w:t>[31]</w:t>
      </w:r>
      <w:r w:rsidRPr="00951E12">
        <w:tab/>
        <w:t xml:space="preserve">R. A. Deepak and R. J. Twiggs, "Thinking out of the box: Space science beyond the CubeSat," </w:t>
      </w:r>
      <w:r w:rsidRPr="00951E12">
        <w:rPr>
          <w:i/>
        </w:rPr>
        <w:t xml:space="preserve">Journal of Small Satellites, </w:t>
      </w:r>
      <w:r w:rsidRPr="00951E12">
        <w:t>vol. 1, pp. 3-7, 2012.</w:t>
      </w:r>
    </w:p>
    <w:p w14:paraId="0EA1A5A9" w14:textId="77777777" w:rsidR="00951E12" w:rsidRPr="00951E12" w:rsidRDefault="00951E12" w:rsidP="00951E12">
      <w:pPr>
        <w:pStyle w:val="EndNoteBibliography"/>
        <w:spacing w:after="0"/>
        <w:ind w:left="720" w:hanging="720"/>
      </w:pPr>
      <w:r w:rsidRPr="00951E12">
        <w:t>[32]</w:t>
      </w:r>
      <w:r w:rsidRPr="00951E12">
        <w:tab/>
        <w:t xml:space="preserve">J. Puig-Suari, J. Schoos, C. Turner, T. Wagner, R. Connolly, and R. Block, "CubeSat developments at Cal Poly: the standard deployer and PolySat," in </w:t>
      </w:r>
      <w:r w:rsidRPr="00951E12">
        <w:rPr>
          <w:i/>
        </w:rPr>
        <w:t>Proceedings of SPIE-The International Society for Optical Engineering</w:t>
      </w:r>
      <w:r w:rsidRPr="00951E12">
        <w:t>, 2000, pp. 72-78.</w:t>
      </w:r>
    </w:p>
    <w:p w14:paraId="5BDA494E" w14:textId="77777777" w:rsidR="00951E12" w:rsidRPr="00951E12" w:rsidRDefault="00951E12" w:rsidP="00951E12">
      <w:pPr>
        <w:pStyle w:val="EndNoteBibliography"/>
        <w:spacing w:after="0"/>
        <w:ind w:left="720" w:hanging="720"/>
      </w:pPr>
      <w:r w:rsidRPr="00951E12">
        <w:t>[33]</w:t>
      </w:r>
      <w:r w:rsidRPr="00951E12">
        <w:tab/>
        <w:t xml:space="preserve">J. Farkas, "CPX: Design of a standard cubesat software bus," </w:t>
      </w:r>
      <w:r w:rsidRPr="00951E12">
        <w:rPr>
          <w:i/>
        </w:rPr>
        <w:t xml:space="preserve">California State University, California, USA, </w:t>
      </w:r>
      <w:r w:rsidRPr="00951E12">
        <w:t>2005.</w:t>
      </w:r>
    </w:p>
    <w:p w14:paraId="666CC3E4" w14:textId="77777777" w:rsidR="00951E12" w:rsidRPr="00951E12" w:rsidRDefault="00951E12" w:rsidP="00951E12">
      <w:pPr>
        <w:pStyle w:val="EndNoteBibliography"/>
        <w:spacing w:after="0"/>
        <w:ind w:left="720" w:hanging="720"/>
      </w:pPr>
      <w:r w:rsidRPr="00951E12">
        <w:t>[34]</w:t>
      </w:r>
      <w:r w:rsidRPr="00951E12">
        <w:tab/>
        <w:t>J. Straub, C. Korvald, A. Nervold, A. Mohammad, N. Root, N. Long</w:t>
      </w:r>
      <w:r w:rsidRPr="00951E12">
        <w:rPr>
          <w:i/>
        </w:rPr>
        <w:t>, et al.</w:t>
      </w:r>
      <w:r w:rsidRPr="00951E12">
        <w:t xml:space="preserve">, "OpenOrbiter: A low-cost, educational prototype CubeSat mission architecture," </w:t>
      </w:r>
      <w:r w:rsidRPr="00951E12">
        <w:rPr>
          <w:i/>
        </w:rPr>
        <w:t xml:space="preserve">Machines, </w:t>
      </w:r>
      <w:r w:rsidRPr="00951E12">
        <w:t>vol. 1, p. 1, 2013.</w:t>
      </w:r>
    </w:p>
    <w:p w14:paraId="2CEC613D" w14:textId="77777777" w:rsidR="00951E12" w:rsidRPr="00951E12" w:rsidRDefault="00951E12" w:rsidP="00951E12">
      <w:pPr>
        <w:pStyle w:val="EndNoteBibliography"/>
        <w:spacing w:after="0"/>
        <w:ind w:left="720" w:hanging="720"/>
      </w:pPr>
      <w:r w:rsidRPr="00951E12">
        <w:t>[35]</w:t>
      </w:r>
      <w:r w:rsidRPr="00951E12">
        <w:tab/>
        <w:t xml:space="preserve">A. K. Nervold, J. Berk, J. Straub, and D. Whalen, "A Pathway to Small Satellite Market Growth," </w:t>
      </w:r>
      <w:r w:rsidRPr="00951E12">
        <w:rPr>
          <w:i/>
        </w:rPr>
        <w:t xml:space="preserve">Advances in Aerospace Science and Technology, </w:t>
      </w:r>
      <w:r w:rsidRPr="00951E12">
        <w:t>vol. 1, p. 14, 2016.</w:t>
      </w:r>
    </w:p>
    <w:p w14:paraId="19368C1F" w14:textId="77777777" w:rsidR="00951E12" w:rsidRPr="00951E12" w:rsidRDefault="00951E12" w:rsidP="00951E12">
      <w:pPr>
        <w:pStyle w:val="EndNoteBibliography"/>
        <w:spacing w:after="0"/>
        <w:ind w:left="720" w:hanging="720"/>
      </w:pPr>
      <w:r w:rsidRPr="00951E12">
        <w:t>[36]</w:t>
      </w:r>
      <w:r w:rsidRPr="00951E12">
        <w:tab/>
        <w:t xml:space="preserve">W. A. Beech, D. E. Nielsen, J. T. Noo, and L. K. Ncuu, "AX. 25 Link Access Protocol for Amateur Packet Radio, Version: 2.2 Rev," in </w:t>
      </w:r>
      <w:r w:rsidRPr="00951E12">
        <w:rPr>
          <w:i/>
        </w:rPr>
        <w:t>Tucson Amateur Packet Radio Corp</w:t>
      </w:r>
      <w:r w:rsidRPr="00951E12">
        <w:t>, 1997.</w:t>
      </w:r>
    </w:p>
    <w:p w14:paraId="65684E7B" w14:textId="77777777" w:rsidR="00951E12" w:rsidRPr="00951E12" w:rsidRDefault="00951E12" w:rsidP="00951E12">
      <w:pPr>
        <w:pStyle w:val="EndNoteBibliography"/>
        <w:spacing w:after="0"/>
        <w:ind w:left="720" w:hanging="720"/>
      </w:pPr>
      <w:r w:rsidRPr="00951E12">
        <w:t>[37]</w:t>
      </w:r>
      <w:r w:rsidRPr="00951E12">
        <w:tab/>
        <w:t xml:space="preserve">P. Muri and J. McNair, "A survey of communication sub-systems for intersatellite linked systems and CubeSat missions," </w:t>
      </w:r>
      <w:r w:rsidRPr="00951E12">
        <w:rPr>
          <w:i/>
        </w:rPr>
        <w:t xml:space="preserve">JCM, </w:t>
      </w:r>
      <w:r w:rsidRPr="00951E12">
        <w:t>vol. 7, pp. 290-308, 2012.</w:t>
      </w:r>
    </w:p>
    <w:p w14:paraId="70C55D04" w14:textId="77777777" w:rsidR="00951E12" w:rsidRPr="00951E12" w:rsidRDefault="00951E12" w:rsidP="00951E12">
      <w:pPr>
        <w:pStyle w:val="EndNoteBibliography"/>
        <w:spacing w:after="0"/>
        <w:ind w:left="720" w:hanging="720"/>
      </w:pPr>
      <w:r w:rsidRPr="00951E12">
        <w:t>[38]</w:t>
      </w:r>
      <w:r w:rsidRPr="00951E12">
        <w:tab/>
        <w:t>C. Fish, C. Swenson, T. Neilsen, B. Bingham, J. Gunther, E. Stromberg</w:t>
      </w:r>
      <w:r w:rsidRPr="00951E12">
        <w:rPr>
          <w:i/>
        </w:rPr>
        <w:t>, et al.</w:t>
      </w:r>
      <w:r w:rsidRPr="00951E12">
        <w:t>, "Dice mission design, development, and implementation: Success and challenges," 2012.</w:t>
      </w:r>
    </w:p>
    <w:p w14:paraId="379B6D05" w14:textId="77777777" w:rsidR="00951E12" w:rsidRPr="00951E12" w:rsidRDefault="00951E12" w:rsidP="00951E12">
      <w:pPr>
        <w:pStyle w:val="EndNoteBibliography"/>
        <w:spacing w:after="0"/>
        <w:ind w:left="720" w:hanging="720"/>
      </w:pPr>
      <w:r w:rsidRPr="00951E12">
        <w:t>[39]</w:t>
      </w:r>
      <w:r w:rsidRPr="00951E12">
        <w:tab/>
        <w:t>R. Hodges, B. Shah, D. Muthulingham, and T. Freeman, "ISARA–Integrated Solar Array and Reflectarray Mission Overview," 2013.</w:t>
      </w:r>
    </w:p>
    <w:p w14:paraId="2F036C11" w14:textId="77777777" w:rsidR="00951E12" w:rsidRPr="00951E12" w:rsidRDefault="00951E12" w:rsidP="00951E12">
      <w:pPr>
        <w:pStyle w:val="EndNoteBibliography"/>
        <w:spacing w:after="0"/>
        <w:ind w:left="720" w:hanging="720"/>
      </w:pPr>
      <w:r w:rsidRPr="00951E12">
        <w:t>[40]</w:t>
      </w:r>
      <w:r w:rsidRPr="00951E12">
        <w:tab/>
        <w:t>S. Wu, W. Chen, and C. Chao, "The STU-2 CubeSat Mission and In-Orbit Test Results," 2016.</w:t>
      </w:r>
    </w:p>
    <w:p w14:paraId="00DB6244" w14:textId="77777777" w:rsidR="00951E12" w:rsidRPr="00951E12" w:rsidRDefault="00951E12" w:rsidP="00951E12">
      <w:pPr>
        <w:pStyle w:val="EndNoteBibliography"/>
        <w:spacing w:after="0"/>
        <w:ind w:left="720" w:hanging="720"/>
      </w:pPr>
      <w:r w:rsidRPr="00951E12">
        <w:t>[41]</w:t>
      </w:r>
      <w:r w:rsidRPr="00951E12">
        <w:tab/>
        <w:t xml:space="preserve">S. S. Arnold, R. Nuzzaci, and A. Gordon-Ross, "Energy budgeting for CubeSats with an integrated FPGA," in </w:t>
      </w:r>
      <w:r w:rsidRPr="00951E12">
        <w:rPr>
          <w:i/>
        </w:rPr>
        <w:t>Aerospace Conference, 2012 IEEE</w:t>
      </w:r>
      <w:r w:rsidRPr="00951E12">
        <w:t>, 2012, pp. 1-14.</w:t>
      </w:r>
    </w:p>
    <w:p w14:paraId="178EF6A4" w14:textId="0BD1B60B" w:rsidR="00951E12" w:rsidRPr="00951E12" w:rsidRDefault="00951E12" w:rsidP="00951E12">
      <w:pPr>
        <w:pStyle w:val="EndNoteBibliography"/>
        <w:spacing w:after="0"/>
        <w:ind w:left="720" w:hanging="720"/>
      </w:pPr>
      <w:r w:rsidRPr="00951E12">
        <w:lastRenderedPageBreak/>
        <w:t>[42]</w:t>
      </w:r>
      <w:r w:rsidRPr="00951E12">
        <w:tab/>
        <w:t xml:space="preserve">A. Oliveira. (2015, 02-02). </w:t>
      </w:r>
      <w:r w:rsidRPr="00951E12">
        <w:rPr>
          <w:i/>
        </w:rPr>
        <w:t>Final Report Summary - GAMALINK (Generic SDR-bAsed Multifunctional spAce LINK)</w:t>
      </w:r>
      <w:r w:rsidRPr="00951E12">
        <w:t xml:space="preserve">. Available: </w:t>
      </w:r>
      <w:hyperlink r:id="rId66" w:history="1">
        <w:r w:rsidRPr="00951E12">
          <w:rPr>
            <w:rStyle w:val="Hyperlink"/>
          </w:rPr>
          <w:t>http://cordis.europa.eu/result/rcn/172006_en.html</w:t>
        </w:r>
      </w:hyperlink>
    </w:p>
    <w:p w14:paraId="66BC2966" w14:textId="130A1151" w:rsidR="00951E12" w:rsidRPr="00951E12" w:rsidRDefault="00951E12" w:rsidP="00951E12">
      <w:pPr>
        <w:pStyle w:val="EndNoteBibliography"/>
        <w:spacing w:after="0"/>
        <w:ind w:left="720" w:hanging="720"/>
      </w:pPr>
      <w:r w:rsidRPr="00951E12">
        <w:t>[43]</w:t>
      </w:r>
      <w:r w:rsidRPr="00951E12">
        <w:tab/>
        <w:t xml:space="preserve">(2016, April 14th). </w:t>
      </w:r>
      <w:r w:rsidRPr="00951E12">
        <w:rPr>
          <w:i/>
        </w:rPr>
        <w:t>CubeSat Design Overview Report</w:t>
      </w:r>
      <w:r w:rsidRPr="00951E12">
        <w:t xml:space="preserve">. Available: </w:t>
      </w:r>
      <w:hyperlink r:id="rId67" w:history="1">
        <w:r w:rsidRPr="00951E12">
          <w:rPr>
            <w:rStyle w:val="Hyperlink"/>
          </w:rPr>
          <w:t>http://sydney.edu.au/engineering/aeromech/AERO3760/private/CDR/1%20%20Critical%20Design%20Overview%20i-INSPIRE%EF%BC%92.pdf</w:t>
        </w:r>
      </w:hyperlink>
    </w:p>
    <w:p w14:paraId="1F601C4A" w14:textId="77777777" w:rsidR="00951E12" w:rsidRPr="00951E12" w:rsidRDefault="00951E12" w:rsidP="00951E12">
      <w:pPr>
        <w:pStyle w:val="EndNoteBibliography"/>
        <w:spacing w:after="0"/>
        <w:ind w:left="720" w:hanging="720"/>
      </w:pPr>
      <w:r w:rsidRPr="00951E12">
        <w:t>[44]</w:t>
      </w:r>
      <w:r w:rsidRPr="00951E12">
        <w:tab/>
        <w:t>J. Guo, J. Bouwmeester, and E. Gill, "From Single to Formation Flying CubeSats: An Update from the Delft Programme," 2013.</w:t>
      </w:r>
    </w:p>
    <w:p w14:paraId="11514420" w14:textId="77777777" w:rsidR="00951E12" w:rsidRPr="00951E12" w:rsidRDefault="00951E12" w:rsidP="00951E12">
      <w:pPr>
        <w:pStyle w:val="EndNoteBibliography"/>
        <w:spacing w:after="0"/>
        <w:ind w:left="720" w:hanging="720"/>
      </w:pPr>
      <w:r w:rsidRPr="00951E12">
        <w:t>[45]</w:t>
      </w:r>
      <w:r w:rsidRPr="00951E12">
        <w:tab/>
        <w:t>M. Focardi, V. Noce, S. Buckley, K. O'Neill, A. Bemporad, S. Fineschi</w:t>
      </w:r>
      <w:r w:rsidRPr="00951E12">
        <w:rPr>
          <w:i/>
        </w:rPr>
        <w:t>, et al.</w:t>
      </w:r>
      <w:r w:rsidRPr="00951E12">
        <w:t xml:space="preserve">, "The shadow position sensors (SPS) formation flying metrology subsystem for the ESA PROBA-3 mission: present status and future developments," in </w:t>
      </w:r>
      <w:r w:rsidRPr="00951E12">
        <w:rPr>
          <w:i/>
        </w:rPr>
        <w:t>SPIE Astronomical Telescopes+ Instrumentation</w:t>
      </w:r>
      <w:r w:rsidRPr="00951E12">
        <w:t>, 2016, pp. 99044Z-99044Z-17.</w:t>
      </w:r>
    </w:p>
    <w:p w14:paraId="72C2A420" w14:textId="77777777" w:rsidR="00951E12" w:rsidRPr="00951E12" w:rsidRDefault="00951E12" w:rsidP="00951E12">
      <w:pPr>
        <w:pStyle w:val="EndNoteBibliography"/>
        <w:spacing w:after="0"/>
        <w:ind w:left="720" w:hanging="720"/>
      </w:pPr>
      <w:r w:rsidRPr="00951E12">
        <w:t>[46]</w:t>
      </w:r>
      <w:r w:rsidRPr="00951E12">
        <w:tab/>
        <w:t>J. M. EncinasPlaza, J. A. VilanVilan, F. AquadoAgelet, J. BrandiaranMancheno, M. LopezEstevez, C. MartinezFernandez</w:t>
      </w:r>
      <w:r w:rsidRPr="00951E12">
        <w:rPr>
          <w:i/>
        </w:rPr>
        <w:t>, et al.</w:t>
      </w:r>
      <w:r w:rsidRPr="00951E12">
        <w:t>, "Xatcobeo: Small Mechanisms for CubeSat Satellites-Antenna and Solar Array Deployment," 2010.</w:t>
      </w:r>
    </w:p>
    <w:p w14:paraId="3DA0C5DD" w14:textId="77777777" w:rsidR="00951E12" w:rsidRPr="00951E12" w:rsidRDefault="00951E12" w:rsidP="00951E12">
      <w:pPr>
        <w:pStyle w:val="EndNoteBibliography"/>
        <w:spacing w:after="0"/>
        <w:ind w:left="720" w:hanging="720"/>
      </w:pPr>
      <w:r w:rsidRPr="00951E12">
        <w:t>[47]</w:t>
      </w:r>
      <w:r w:rsidRPr="00951E12">
        <w:tab/>
        <w:t>G. Sun, X. Xia, S. Wu, Z. Wu, and W. Chen, "Attitude Determination and Control System Design for STU-2A CubeSat and In-Orbit Results," 2016.</w:t>
      </w:r>
    </w:p>
    <w:p w14:paraId="6C2A39DD" w14:textId="77777777" w:rsidR="00951E12" w:rsidRPr="00951E12" w:rsidRDefault="00951E12" w:rsidP="00951E12">
      <w:pPr>
        <w:pStyle w:val="EndNoteBibliography"/>
        <w:spacing w:after="0"/>
        <w:ind w:left="720" w:hanging="720"/>
      </w:pPr>
      <w:r w:rsidRPr="00951E12">
        <w:t>[48]</w:t>
      </w:r>
      <w:r w:rsidRPr="00951E12">
        <w:tab/>
        <w:t xml:space="preserve">J. Li, M. Post, T. Wright, and R. Lee, "Design of attitude control systems for cubesat-class nanosatellite," </w:t>
      </w:r>
      <w:r w:rsidRPr="00951E12">
        <w:rPr>
          <w:i/>
        </w:rPr>
        <w:t xml:space="preserve">Journal of Control Science and Engineering, </w:t>
      </w:r>
      <w:r w:rsidRPr="00951E12">
        <w:t>vol. 2013, p. 4, 2013.</w:t>
      </w:r>
    </w:p>
    <w:p w14:paraId="0A900422" w14:textId="77777777" w:rsidR="00951E12" w:rsidRPr="00951E12" w:rsidRDefault="00951E12" w:rsidP="00951E12">
      <w:pPr>
        <w:pStyle w:val="EndNoteBibliography"/>
        <w:spacing w:after="0"/>
        <w:ind w:left="720" w:hanging="720"/>
      </w:pPr>
      <w:r w:rsidRPr="00951E12">
        <w:t>[49]</w:t>
      </w:r>
      <w:r w:rsidRPr="00951E12">
        <w:tab/>
        <w:t xml:space="preserve">E. Glennon, J. Gauthier, M. Choudhury, A. Dempster, and K. Parkinson, "Synchronization and syntonization of formation flying cubesats using the namuru V3. 2 spaceborne GPS receiver," in </w:t>
      </w:r>
      <w:r w:rsidRPr="00951E12">
        <w:rPr>
          <w:i/>
        </w:rPr>
        <w:t>Proceedings of the the ION 2013 Pacific PNT Meeting, Honolulu, HI, USA</w:t>
      </w:r>
      <w:r w:rsidRPr="00951E12">
        <w:t>, 2013, pp. 23-25.</w:t>
      </w:r>
    </w:p>
    <w:p w14:paraId="4095C352" w14:textId="77777777" w:rsidR="00951E12" w:rsidRPr="00951E12" w:rsidRDefault="00951E12" w:rsidP="00951E12">
      <w:pPr>
        <w:pStyle w:val="EndNoteBibliography"/>
        <w:spacing w:after="0"/>
        <w:ind w:left="720" w:hanging="720"/>
      </w:pPr>
      <w:r w:rsidRPr="00951E12">
        <w:t>[50]</w:t>
      </w:r>
      <w:r w:rsidRPr="00951E12">
        <w:tab/>
        <w:t>A. Cortiella, D. Vidal, J. Jané, E. Juan, R. Olivé, A. Amézaga</w:t>
      </w:r>
      <w:r w:rsidRPr="00951E12">
        <w:rPr>
          <w:i/>
        </w:rPr>
        <w:t>, et al.</w:t>
      </w:r>
      <w:r w:rsidRPr="00951E12">
        <w:t xml:space="preserve">, "3CAT-2: Attitude Determination and Control System for a GNSS-R Earth Observation 6U CubeSat Mission," </w:t>
      </w:r>
      <w:r w:rsidRPr="00951E12">
        <w:rPr>
          <w:i/>
        </w:rPr>
        <w:t xml:space="preserve">European Journal of Remote Sensing, </w:t>
      </w:r>
      <w:r w:rsidRPr="00951E12">
        <w:t>vol. 49, pp. 759-776, 2016.</w:t>
      </w:r>
    </w:p>
    <w:p w14:paraId="2F3B8E3C" w14:textId="77777777" w:rsidR="00951E12" w:rsidRPr="00951E12" w:rsidRDefault="00951E12" w:rsidP="00951E12">
      <w:pPr>
        <w:pStyle w:val="EndNoteBibliography"/>
        <w:spacing w:after="0"/>
        <w:ind w:left="720" w:hanging="720"/>
      </w:pPr>
      <w:r w:rsidRPr="00951E12">
        <w:lastRenderedPageBreak/>
        <w:t>[51]</w:t>
      </w:r>
      <w:r w:rsidRPr="00951E12">
        <w:tab/>
        <w:t>W. H. Swartz, S. R. Lorentz, P. M. Huang, A. W. Smith, D. M. Deglau, S. X. Liang</w:t>
      </w:r>
      <w:r w:rsidRPr="00951E12">
        <w:rPr>
          <w:i/>
        </w:rPr>
        <w:t>, et al.</w:t>
      </w:r>
      <w:r w:rsidRPr="00951E12">
        <w:t>, "The Radiometer Assessment using Vertically Aligned Nanotubes (RAVAN) CubeSat Mission: A Pathfinder for a New Measurement of Earth's Radiation Budget," 2016.</w:t>
      </w:r>
    </w:p>
    <w:p w14:paraId="6E7D4359" w14:textId="77777777" w:rsidR="00951E12" w:rsidRPr="00951E12" w:rsidRDefault="00951E12" w:rsidP="00951E12">
      <w:pPr>
        <w:pStyle w:val="EndNoteBibliography"/>
        <w:spacing w:after="0"/>
        <w:ind w:left="720" w:hanging="720"/>
      </w:pPr>
      <w:r w:rsidRPr="00951E12">
        <w:t>[52]</w:t>
      </w:r>
      <w:r w:rsidRPr="00951E12">
        <w:tab/>
        <w:t>W. H. Swartz, L. P. Dyrud, S. R. Lorentz, D. L. Wu, W. J. Wiscombe, S. J. Papadakis</w:t>
      </w:r>
      <w:r w:rsidRPr="00951E12">
        <w:rPr>
          <w:i/>
        </w:rPr>
        <w:t>, et al.</w:t>
      </w:r>
      <w:r w:rsidRPr="00951E12">
        <w:t xml:space="preserve">, "The RAVAN CubeSat mission: advancing technologies for climate observation," in </w:t>
      </w:r>
      <w:r w:rsidRPr="00951E12">
        <w:rPr>
          <w:i/>
        </w:rPr>
        <w:t>Geoscience and Remote Sensing Symposium (IGARSS), 2015 IEEE International</w:t>
      </w:r>
      <w:r w:rsidRPr="00951E12">
        <w:t>, 2015, pp. 5300-5303.</w:t>
      </w:r>
    </w:p>
    <w:p w14:paraId="14C51E57" w14:textId="0BC102EA" w:rsidR="00951E12" w:rsidRPr="00951E12" w:rsidRDefault="00951E12" w:rsidP="00951E12">
      <w:pPr>
        <w:pStyle w:val="EndNoteBibliography"/>
        <w:spacing w:after="0"/>
        <w:ind w:left="720" w:hanging="720"/>
      </w:pPr>
      <w:r w:rsidRPr="00951E12">
        <w:t>[53]</w:t>
      </w:r>
      <w:r w:rsidRPr="00951E12">
        <w:tab/>
        <w:t>S. Kanekal, P. O'Brien, D. N. Baker, K. Ogasawara, J. Fennell, E. Christian</w:t>
      </w:r>
      <w:r w:rsidRPr="00951E12">
        <w:rPr>
          <w:i/>
        </w:rPr>
        <w:t>, et al.</w:t>
      </w:r>
      <w:r w:rsidRPr="00951E12">
        <w:t xml:space="preserve">, "Radition belt dynamics: Recent results from van Allen Probes and future observations from CeREs," in </w:t>
      </w:r>
      <w:r w:rsidRPr="00951E12">
        <w:rPr>
          <w:i/>
        </w:rPr>
        <w:t xml:space="preserve">41st COSPAR Scientific Assembly, abstracts from the meeting that was to be held 30 July-7 August at the Istanbul Congress Center (ICC), Turkey, but was cancelled. See </w:t>
      </w:r>
      <w:hyperlink r:id="rId68" w:history="1">
        <w:r w:rsidRPr="00951E12">
          <w:rPr>
            <w:rStyle w:val="Hyperlink"/>
          </w:rPr>
          <w:t>http://cospar2016</w:t>
        </w:r>
      </w:hyperlink>
      <w:r w:rsidRPr="00951E12">
        <w:rPr>
          <w:i/>
        </w:rPr>
        <w:t>. tubitak. gov. tr/en/, Abstract PRBEM. 2-1-16.</w:t>
      </w:r>
      <w:r w:rsidRPr="00951E12">
        <w:t>, 2016.</w:t>
      </w:r>
    </w:p>
    <w:p w14:paraId="6DDCF7A0" w14:textId="77777777" w:rsidR="00951E12" w:rsidRPr="00951E12" w:rsidRDefault="00951E12" w:rsidP="00951E12">
      <w:pPr>
        <w:pStyle w:val="EndNoteBibliography"/>
        <w:spacing w:after="0"/>
        <w:ind w:left="720" w:hanging="720"/>
      </w:pPr>
      <w:r w:rsidRPr="00951E12">
        <w:t>[54]</w:t>
      </w:r>
      <w:r w:rsidRPr="00951E12">
        <w:tab/>
        <w:t>J. Westerhoff, G. Earle, R. Bishop, G. R. Swenson, S. Vadas, J. Clemmons</w:t>
      </w:r>
      <w:r w:rsidRPr="00951E12">
        <w:rPr>
          <w:i/>
        </w:rPr>
        <w:t>, et al.</w:t>
      </w:r>
      <w:r w:rsidRPr="00951E12">
        <w:t xml:space="preserve">, "LAICE CubeSat mission for gravity wave studies," </w:t>
      </w:r>
      <w:r w:rsidRPr="00951E12">
        <w:rPr>
          <w:i/>
        </w:rPr>
        <w:t xml:space="preserve">Advances in Space Research, </w:t>
      </w:r>
      <w:r w:rsidRPr="00951E12">
        <w:t>vol. 56, pp. 1413-1427, 2015.</w:t>
      </w:r>
    </w:p>
    <w:p w14:paraId="1E94D645" w14:textId="77777777" w:rsidR="00951E12" w:rsidRPr="00951E12" w:rsidRDefault="00951E12" w:rsidP="00951E12">
      <w:pPr>
        <w:pStyle w:val="EndNoteBibliography"/>
        <w:spacing w:after="0"/>
        <w:ind w:left="720" w:hanging="720"/>
      </w:pPr>
      <w:r w:rsidRPr="00951E12">
        <w:t>[55]</w:t>
      </w:r>
      <w:r w:rsidRPr="00951E12">
        <w:tab/>
        <w:t>J. M. Morrison, H. Jeffrey, H. Gorter, P. Anderson, C. Clark, A. Holmes</w:t>
      </w:r>
      <w:r w:rsidRPr="00951E12">
        <w:rPr>
          <w:i/>
        </w:rPr>
        <w:t>, et al.</w:t>
      </w:r>
      <w:r w:rsidRPr="00951E12">
        <w:t xml:space="preserve">, "SeaHawk: an advanced CubeSat mission for sustained ocean colour monitoring," in </w:t>
      </w:r>
      <w:r w:rsidRPr="00951E12">
        <w:rPr>
          <w:i/>
        </w:rPr>
        <w:t>SPIE Remote Sensing</w:t>
      </w:r>
      <w:r w:rsidRPr="00951E12">
        <w:t>, 2016, pp. 100001C-100001C-11.</w:t>
      </w:r>
    </w:p>
    <w:p w14:paraId="5C58B011" w14:textId="77777777" w:rsidR="00951E12" w:rsidRPr="00951E12" w:rsidRDefault="00951E12" w:rsidP="00951E12">
      <w:pPr>
        <w:pStyle w:val="EndNoteBibliography"/>
        <w:spacing w:after="0"/>
        <w:ind w:left="720" w:hanging="720"/>
      </w:pPr>
      <w:r w:rsidRPr="00951E12">
        <w:t>[56]</w:t>
      </w:r>
      <w:r w:rsidRPr="00951E12">
        <w:tab/>
        <w:t xml:space="preserve">M. Bentum, A. Meijerink, A.-J. Boonstra, C. Verhoeven, and A.-J. v. d. Veen, "OLFAR: the orbiting low frequency array, how a cube sat swarm becomes a novel radio astronomy instrument in space," </w:t>
      </w:r>
      <w:r w:rsidRPr="00951E12">
        <w:rPr>
          <w:i/>
        </w:rPr>
        <w:t xml:space="preserve">De Vonk, </w:t>
      </w:r>
      <w:r w:rsidRPr="00951E12">
        <w:t>vol. 25, pp. 1-5, 2010.</w:t>
      </w:r>
    </w:p>
    <w:p w14:paraId="745DA835" w14:textId="77777777" w:rsidR="00951E12" w:rsidRPr="00951E12" w:rsidRDefault="00951E12" w:rsidP="00951E12">
      <w:pPr>
        <w:pStyle w:val="EndNoteBibliography"/>
        <w:spacing w:after="0"/>
        <w:ind w:left="720" w:hanging="720"/>
      </w:pPr>
      <w:r w:rsidRPr="00951E12">
        <w:t>[57]</w:t>
      </w:r>
      <w:r w:rsidRPr="00951E12">
        <w:tab/>
        <w:t>J. Hanson, J. Chartres, H. Sanchez, and K. Oyadomari, "The EDSN intersatellite communications architecture," 2014.</w:t>
      </w:r>
    </w:p>
    <w:p w14:paraId="6813AF0B" w14:textId="77777777" w:rsidR="00951E12" w:rsidRPr="00951E12" w:rsidRDefault="00951E12" w:rsidP="00951E12">
      <w:pPr>
        <w:pStyle w:val="EndNoteBibliography"/>
        <w:spacing w:after="0"/>
        <w:ind w:left="720" w:hanging="720"/>
      </w:pPr>
      <w:r w:rsidRPr="00951E12">
        <w:t>[58]</w:t>
      </w:r>
      <w:r w:rsidRPr="00951E12">
        <w:tab/>
        <w:t>J. Chartres, H. Sanchez, and J. Hanson, "EDSN development lessons learned," 2014.</w:t>
      </w:r>
    </w:p>
    <w:p w14:paraId="6C02D316" w14:textId="77777777" w:rsidR="00951E12" w:rsidRPr="00951E12" w:rsidRDefault="00951E12" w:rsidP="00951E12">
      <w:pPr>
        <w:pStyle w:val="EndNoteBibliography"/>
        <w:spacing w:after="0"/>
        <w:ind w:left="720" w:hanging="720"/>
      </w:pPr>
      <w:r w:rsidRPr="00951E12">
        <w:t>[59]</w:t>
      </w:r>
      <w:r w:rsidRPr="00951E12">
        <w:tab/>
        <w:t>K. I. Parker, "State-of-the-Art for Small Satellite Propulsion Systems," 2016.</w:t>
      </w:r>
    </w:p>
    <w:p w14:paraId="707234D3" w14:textId="77777777" w:rsidR="00951E12" w:rsidRPr="00951E12" w:rsidRDefault="00951E12" w:rsidP="00951E12">
      <w:pPr>
        <w:pStyle w:val="EndNoteBibliography"/>
        <w:spacing w:after="0"/>
        <w:ind w:left="720" w:hanging="720"/>
      </w:pPr>
      <w:r w:rsidRPr="00951E12">
        <w:lastRenderedPageBreak/>
        <w:t>[60]</w:t>
      </w:r>
      <w:r w:rsidRPr="00951E12">
        <w:tab/>
        <w:t>O. Barnouin, J. Biele, I. Carnelli, V. Ciarletti, A. Cheng, A. Galvez</w:t>
      </w:r>
      <w:r w:rsidRPr="00951E12">
        <w:rPr>
          <w:i/>
        </w:rPr>
        <w:t>, et al.</w:t>
      </w:r>
      <w:r w:rsidRPr="00951E12">
        <w:t xml:space="preserve">, "The Asteroid Impact and Deflection Assessment (AIDA) mission: Science Proximity Operations," in </w:t>
      </w:r>
      <w:r w:rsidRPr="00951E12">
        <w:rPr>
          <w:i/>
        </w:rPr>
        <w:t>LPSC 2016 47th Lunar and Planetary Science Conference</w:t>
      </w:r>
      <w:r w:rsidRPr="00951E12">
        <w:t>, 2016, p. 1427.</w:t>
      </w:r>
    </w:p>
    <w:p w14:paraId="29DF6DB9" w14:textId="77777777" w:rsidR="00951E12" w:rsidRPr="00951E12" w:rsidRDefault="00951E12" w:rsidP="00951E12">
      <w:pPr>
        <w:pStyle w:val="EndNoteBibliography"/>
        <w:spacing w:after="0"/>
        <w:ind w:left="720" w:hanging="720"/>
      </w:pPr>
      <w:r w:rsidRPr="00951E12">
        <w:t>[61]</w:t>
      </w:r>
      <w:r w:rsidRPr="00951E12">
        <w:tab/>
        <w:t xml:space="preserve">M. Bisgaard, D. Gerhardt, H. Hermanns, J. Krčál, G. Nies, and M. Stenger, "Battery-Aware Scheduling in Low Orbit: The GomX–3 Case," in </w:t>
      </w:r>
      <w:r w:rsidRPr="00951E12">
        <w:rPr>
          <w:i/>
        </w:rPr>
        <w:t>FM 2016: Formal Methods: 21st International Symposium, Limassol, Cyprus, November 9-11, 2016, Proceedings 21</w:t>
      </w:r>
      <w:r w:rsidRPr="00951E12">
        <w:t>, 2016, pp. 559-576.</w:t>
      </w:r>
    </w:p>
    <w:p w14:paraId="23F9CBC0" w14:textId="77777777" w:rsidR="00951E12" w:rsidRPr="00951E12" w:rsidRDefault="00951E12" w:rsidP="00951E12">
      <w:pPr>
        <w:pStyle w:val="EndNoteBibliography"/>
        <w:spacing w:after="0"/>
        <w:ind w:left="720" w:hanging="720"/>
      </w:pPr>
      <w:r w:rsidRPr="00951E12">
        <w:t>[62]</w:t>
      </w:r>
      <w:r w:rsidRPr="00951E12">
        <w:tab/>
        <w:t>B. Niels, "ESA and GomSpace Sign Contract to Launch Advanced Nanosatellite," ed. Web: GOMspace, 2016.</w:t>
      </w:r>
    </w:p>
    <w:p w14:paraId="442C6BED" w14:textId="77777777" w:rsidR="00951E12" w:rsidRPr="00951E12" w:rsidRDefault="00951E12" w:rsidP="00951E12">
      <w:pPr>
        <w:pStyle w:val="EndNoteBibliography"/>
        <w:spacing w:after="0"/>
        <w:ind w:left="720" w:hanging="720"/>
      </w:pPr>
      <w:r w:rsidRPr="00951E12">
        <w:t>[63]</w:t>
      </w:r>
      <w:r w:rsidRPr="00951E12">
        <w:tab/>
        <w:t>M. Villa, A. Martinez, and A. Petro, "Cubesat Proximity Operations Demonstration (CPOD)," 2015.</w:t>
      </w:r>
    </w:p>
    <w:p w14:paraId="49FC17C6" w14:textId="77777777" w:rsidR="00951E12" w:rsidRPr="00951E12" w:rsidRDefault="00951E12" w:rsidP="00951E12">
      <w:pPr>
        <w:pStyle w:val="EndNoteBibliography"/>
        <w:spacing w:after="0"/>
        <w:ind w:left="720" w:hanging="720"/>
      </w:pPr>
      <w:r w:rsidRPr="00951E12">
        <w:t>[64]</w:t>
      </w:r>
      <w:r w:rsidRPr="00951E12">
        <w:tab/>
        <w:t>D. Cecil, "Potential Future NASA Satellite Data and Applications for Tropical Cyclones," 2016.</w:t>
      </w:r>
    </w:p>
    <w:p w14:paraId="68E3D6BB" w14:textId="77777777" w:rsidR="00951E12" w:rsidRPr="00951E12" w:rsidRDefault="00951E12" w:rsidP="00951E12">
      <w:pPr>
        <w:pStyle w:val="EndNoteBibliography"/>
        <w:spacing w:after="0"/>
        <w:ind w:left="720" w:hanging="720"/>
      </w:pPr>
      <w:r w:rsidRPr="00951E12">
        <w:t>[65]</w:t>
      </w:r>
      <w:r w:rsidRPr="00951E12">
        <w:tab/>
        <w:t xml:space="preserve">E. Gill, P. Sundaramoorthy, J. Bouwmeester, B. Zandbergen, and R. Reinhard, "Formation flying within a constellation of nano-satellites: The QB50 mission," </w:t>
      </w:r>
      <w:r w:rsidRPr="00951E12">
        <w:rPr>
          <w:i/>
        </w:rPr>
        <w:t xml:space="preserve">Acta Astronautica, </w:t>
      </w:r>
      <w:r w:rsidRPr="00951E12">
        <w:t>vol. 82, pp. 110-117, 2013.</w:t>
      </w:r>
    </w:p>
    <w:p w14:paraId="4717E2E8" w14:textId="77777777" w:rsidR="00951E12" w:rsidRPr="00951E12" w:rsidRDefault="00951E12" w:rsidP="00951E12">
      <w:pPr>
        <w:pStyle w:val="EndNoteBibliography"/>
        <w:spacing w:after="0"/>
        <w:ind w:left="720" w:hanging="720"/>
      </w:pPr>
      <w:r w:rsidRPr="00951E12">
        <w:t>[66]</w:t>
      </w:r>
      <w:r w:rsidRPr="00951E12">
        <w:tab/>
        <w:t xml:space="preserve">T. Rault, A. Bouabdallah, and Y. Challal, "Energy efficiency in wireless sensor networks: A top-down survey," </w:t>
      </w:r>
      <w:r w:rsidRPr="00951E12">
        <w:rPr>
          <w:i/>
        </w:rPr>
        <w:t xml:space="preserve">Computer Networks, </w:t>
      </w:r>
      <w:r w:rsidRPr="00951E12">
        <w:t>vol. 67, pp. 104-122, 2014.</w:t>
      </w:r>
    </w:p>
    <w:p w14:paraId="2FF8F931" w14:textId="77777777" w:rsidR="00951E12" w:rsidRPr="00951E12" w:rsidRDefault="00951E12" w:rsidP="00951E12">
      <w:pPr>
        <w:pStyle w:val="EndNoteBibliography"/>
        <w:spacing w:after="0"/>
        <w:ind w:left="720" w:hanging="720"/>
      </w:pPr>
      <w:r w:rsidRPr="00951E12">
        <w:t>[67]</w:t>
      </w:r>
      <w:r w:rsidRPr="00951E12">
        <w:tab/>
        <w:t>J. Zheng and M. J. Lee, "A comprehensive performance study of IEEE 802.15. 4," ed: IEEE Press book Los Alamitos, 2004.</w:t>
      </w:r>
    </w:p>
    <w:p w14:paraId="2E997B37" w14:textId="77777777" w:rsidR="00951E12" w:rsidRPr="00951E12" w:rsidRDefault="00951E12" w:rsidP="00951E12">
      <w:pPr>
        <w:pStyle w:val="EndNoteBibliography"/>
        <w:spacing w:after="0"/>
        <w:ind w:left="720" w:hanging="720"/>
      </w:pPr>
      <w:r w:rsidRPr="00951E12">
        <w:t>[68]</w:t>
      </w:r>
      <w:r w:rsidRPr="00951E12">
        <w:tab/>
        <w:t xml:space="preserve">C. Gomez, J. Oller, and J. Paradells, "Overview and evaluation of bluetooth low energy: An emerging low-power wireless technology," </w:t>
      </w:r>
      <w:r w:rsidRPr="00951E12">
        <w:rPr>
          <w:i/>
        </w:rPr>
        <w:t xml:space="preserve">Sensors, </w:t>
      </w:r>
      <w:r w:rsidRPr="00951E12">
        <w:t>vol. 12, pp. 11734-11753, 2012.</w:t>
      </w:r>
    </w:p>
    <w:p w14:paraId="2EC6CB76" w14:textId="77777777" w:rsidR="00951E12" w:rsidRPr="00951E12" w:rsidRDefault="00951E12" w:rsidP="00951E12">
      <w:pPr>
        <w:pStyle w:val="EndNoteBibliography"/>
        <w:spacing w:after="0"/>
        <w:ind w:left="720" w:hanging="720"/>
      </w:pPr>
      <w:r w:rsidRPr="00951E12">
        <w:t>[69]</w:t>
      </w:r>
      <w:r w:rsidRPr="00951E12">
        <w:tab/>
        <w:t xml:space="preserve">N. Accettura, L. A. Grieco, G. Boggia, and P. Camarda, "Performance analysis of the RPL routing protocol," in </w:t>
      </w:r>
      <w:r w:rsidRPr="00951E12">
        <w:rPr>
          <w:i/>
        </w:rPr>
        <w:t>Mechatronics (ICM), 2011 IEEE International Conference on</w:t>
      </w:r>
      <w:r w:rsidRPr="00951E12">
        <w:t>, 2011, pp. 767-772.</w:t>
      </w:r>
    </w:p>
    <w:p w14:paraId="6110FE86" w14:textId="77777777" w:rsidR="00951E12" w:rsidRPr="00951E12" w:rsidRDefault="00951E12" w:rsidP="00951E12">
      <w:pPr>
        <w:pStyle w:val="EndNoteBibliography"/>
        <w:spacing w:after="0"/>
        <w:ind w:left="720" w:hanging="720"/>
      </w:pPr>
      <w:r w:rsidRPr="00951E12">
        <w:t>[70]</w:t>
      </w:r>
      <w:r w:rsidRPr="00951E12">
        <w:tab/>
        <w:t xml:space="preserve">P. T. A. Quang and D.-S. Kim, "Throughput-aware routing for industrial sensor networks: Application to ISA100. 11a," </w:t>
      </w:r>
      <w:r w:rsidRPr="00951E12">
        <w:rPr>
          <w:i/>
        </w:rPr>
        <w:t xml:space="preserve">IEEE Transactions on Industrial Informatics, </w:t>
      </w:r>
      <w:r w:rsidRPr="00951E12">
        <w:t>vol. 10, pp. 351-363, 2014.</w:t>
      </w:r>
    </w:p>
    <w:p w14:paraId="1BB3C701" w14:textId="77777777" w:rsidR="00951E12" w:rsidRPr="00951E12" w:rsidRDefault="00951E12" w:rsidP="00951E12">
      <w:pPr>
        <w:pStyle w:val="EndNoteBibliography"/>
        <w:spacing w:after="0"/>
        <w:ind w:left="720" w:hanging="720"/>
      </w:pPr>
      <w:r w:rsidRPr="00951E12">
        <w:lastRenderedPageBreak/>
        <w:t>[71]</w:t>
      </w:r>
      <w:r w:rsidRPr="00951E12">
        <w:tab/>
        <w:t xml:space="preserve">L. D. Mendes and J. J. Rodrigues, "A survey on cross-layer solutions for wireless sensor networks," </w:t>
      </w:r>
      <w:r w:rsidRPr="00951E12">
        <w:rPr>
          <w:i/>
        </w:rPr>
        <w:t xml:space="preserve">Journal of Network and Computer Applications, </w:t>
      </w:r>
      <w:r w:rsidRPr="00951E12">
        <w:t>vol. 34, pp. 523-534, 2011.</w:t>
      </w:r>
    </w:p>
    <w:p w14:paraId="4D5ED867" w14:textId="77777777" w:rsidR="00951E12" w:rsidRPr="00951E12" w:rsidRDefault="00951E12" w:rsidP="00951E12">
      <w:pPr>
        <w:pStyle w:val="EndNoteBibliography"/>
        <w:spacing w:after="0"/>
        <w:ind w:left="720" w:hanging="720"/>
      </w:pPr>
      <w:r w:rsidRPr="00951E12">
        <w:t>[72]</w:t>
      </w:r>
      <w:r w:rsidRPr="00951E12">
        <w:tab/>
        <w:t xml:space="preserve">G. Miao, N. Himayat, Y. G. Li, and A. Swami, "Cross‐layer optimization for energy‐efficient wireless communications: a survey," </w:t>
      </w:r>
      <w:r w:rsidRPr="00951E12">
        <w:rPr>
          <w:i/>
        </w:rPr>
        <w:t xml:space="preserve">Wireless Communications and Mobile Computing, </w:t>
      </w:r>
      <w:r w:rsidRPr="00951E12">
        <w:t>vol. 9, pp. 529-542, 2009.</w:t>
      </w:r>
    </w:p>
    <w:p w14:paraId="18FE04DE" w14:textId="77777777" w:rsidR="00951E12" w:rsidRPr="00951E12" w:rsidRDefault="00951E12" w:rsidP="00951E12">
      <w:pPr>
        <w:pStyle w:val="EndNoteBibliography"/>
        <w:spacing w:after="0"/>
        <w:ind w:left="720" w:hanging="720"/>
      </w:pPr>
      <w:r w:rsidRPr="00951E12">
        <w:t>[73]</w:t>
      </w:r>
      <w:r w:rsidRPr="00951E12">
        <w:tab/>
        <w:t xml:space="preserve">M. Di Francesco, S. K. Das, and G. Anastasi, "Data collection in wireless sensor networks with mobile elements: A survey," </w:t>
      </w:r>
      <w:r w:rsidRPr="00951E12">
        <w:rPr>
          <w:i/>
        </w:rPr>
        <w:t xml:space="preserve">ACM Transactions on Sensor Networks (TOSN), </w:t>
      </w:r>
      <w:r w:rsidRPr="00951E12">
        <w:t>vol. 8, p. 7, 2011.</w:t>
      </w:r>
    </w:p>
    <w:p w14:paraId="6B61C2D1" w14:textId="77777777" w:rsidR="00951E12" w:rsidRPr="00951E12" w:rsidRDefault="00951E12" w:rsidP="00951E12">
      <w:pPr>
        <w:pStyle w:val="EndNoteBibliography"/>
        <w:spacing w:after="0"/>
        <w:ind w:left="720" w:hanging="720"/>
      </w:pPr>
      <w:r w:rsidRPr="00951E12">
        <w:t>[74]</w:t>
      </w:r>
      <w:r w:rsidRPr="00951E12">
        <w:tab/>
        <w:t xml:space="preserve">C. Schurgers, V. Tsiatsis, S. Ganeriwal, and M. Srivastava, "Optimizing sensor networks in the energy-latency-density design space," </w:t>
      </w:r>
      <w:r w:rsidRPr="00951E12">
        <w:rPr>
          <w:i/>
        </w:rPr>
        <w:t xml:space="preserve">IEEE Transactions on mobile computing, </w:t>
      </w:r>
      <w:r w:rsidRPr="00951E12">
        <w:t>vol. 99, pp. 70-80, 2002.</w:t>
      </w:r>
    </w:p>
    <w:p w14:paraId="59E9408E" w14:textId="77777777" w:rsidR="00951E12" w:rsidRPr="00951E12" w:rsidRDefault="00951E12" w:rsidP="00951E12">
      <w:pPr>
        <w:pStyle w:val="EndNoteBibliography"/>
        <w:spacing w:after="0"/>
        <w:ind w:left="720" w:hanging="720"/>
      </w:pPr>
      <w:r w:rsidRPr="00951E12">
        <w:t>[75]</w:t>
      </w:r>
      <w:r w:rsidRPr="00951E12">
        <w:tab/>
        <w:t xml:space="preserve">L. Bölöni and D. Turgut, "Should I send now or send later? A decision‐theoretic approach to transmission scheduling in sensor networks with mobile sinks," </w:t>
      </w:r>
      <w:r w:rsidRPr="00951E12">
        <w:rPr>
          <w:i/>
        </w:rPr>
        <w:t xml:space="preserve">Wireless Communications and Mobile Computing, </w:t>
      </w:r>
      <w:r w:rsidRPr="00951E12">
        <w:t>vol. 8, pp. 385-403, 2008.</w:t>
      </w:r>
    </w:p>
    <w:p w14:paraId="20CC2BF7" w14:textId="77777777" w:rsidR="00951E12" w:rsidRPr="00951E12" w:rsidRDefault="00951E12" w:rsidP="00951E12">
      <w:pPr>
        <w:pStyle w:val="EndNoteBibliography"/>
        <w:spacing w:after="0"/>
        <w:ind w:left="720" w:hanging="720"/>
      </w:pPr>
      <w:r w:rsidRPr="00951E12">
        <w:t>[76]</w:t>
      </w:r>
      <w:r w:rsidRPr="00951E12">
        <w:tab/>
        <w:t xml:space="preserve">A. Kansal, A. A. Somasundara, D. D. Jea, M. B. Srivastava, and D. Estrin, "Intelligent fluid infrastructure for embedded networks," in </w:t>
      </w:r>
      <w:r w:rsidRPr="00951E12">
        <w:rPr>
          <w:i/>
        </w:rPr>
        <w:t>Proceedings of the 2nd international conference on Mobile systems, applications, and services</w:t>
      </w:r>
      <w:r w:rsidRPr="00951E12">
        <w:t>, 2004, pp. 111-124.</w:t>
      </w:r>
    </w:p>
    <w:p w14:paraId="56D8BDF5" w14:textId="77777777" w:rsidR="00951E12" w:rsidRPr="00951E12" w:rsidRDefault="00951E12" w:rsidP="00951E12">
      <w:pPr>
        <w:pStyle w:val="EndNoteBibliography"/>
        <w:spacing w:after="0"/>
        <w:ind w:left="720" w:hanging="720"/>
      </w:pPr>
      <w:r w:rsidRPr="00951E12">
        <w:t>[77]</w:t>
      </w:r>
      <w:r w:rsidRPr="00951E12">
        <w:tab/>
        <w:t xml:space="preserve">G. Anastasi, M. Conti, E. Gregori, C. Spagoni, and G. Valente, "Motes sensor networks in dynamic scenarios: an experimental study for pervasive applications in urban environments," </w:t>
      </w:r>
      <w:r w:rsidRPr="00951E12">
        <w:rPr>
          <w:i/>
        </w:rPr>
        <w:t xml:space="preserve">Journal of Ubiquitous Computing and Intelligence, </w:t>
      </w:r>
      <w:r w:rsidRPr="00951E12">
        <w:t>vol. 1, pp. 9-16, 2007.</w:t>
      </w:r>
    </w:p>
    <w:p w14:paraId="6F54E878" w14:textId="77777777" w:rsidR="00951E12" w:rsidRPr="00951E12" w:rsidRDefault="00951E12" w:rsidP="00951E12">
      <w:pPr>
        <w:pStyle w:val="EndNoteBibliography"/>
        <w:spacing w:after="0"/>
        <w:ind w:left="720" w:hanging="720"/>
      </w:pPr>
      <w:r w:rsidRPr="00951E12">
        <w:t>[78]</w:t>
      </w:r>
      <w:r w:rsidRPr="00951E12">
        <w:tab/>
        <w:t xml:space="preserve">L. Pelusi, A. Passarella, and M. Conti, "Encoding for Efficient Data Distribution in Multihop Ad Hoc Networks1," </w:t>
      </w:r>
      <w:r w:rsidRPr="00951E12">
        <w:rPr>
          <w:i/>
        </w:rPr>
        <w:t xml:space="preserve">Algorithms and Protocols for Wireless and Mobile Ad hoc Networks, </w:t>
      </w:r>
      <w:r w:rsidRPr="00951E12">
        <w:t>p. 87, 2009.</w:t>
      </w:r>
    </w:p>
    <w:p w14:paraId="1AB8DBFD" w14:textId="77777777" w:rsidR="00951E12" w:rsidRPr="00951E12" w:rsidRDefault="00951E12" w:rsidP="00951E12">
      <w:pPr>
        <w:pStyle w:val="EndNoteBibliography"/>
        <w:spacing w:after="0"/>
        <w:ind w:left="720" w:hanging="720"/>
      </w:pPr>
      <w:r w:rsidRPr="00951E12">
        <w:t>[79]</w:t>
      </w:r>
      <w:r w:rsidRPr="00951E12">
        <w:tab/>
        <w:t xml:space="preserve">K. Dantu and G. S. Sukhatme, "Connectivity vs. control: Using directional and positional cues to stabilize routing in robot networks," in </w:t>
      </w:r>
      <w:r w:rsidRPr="00951E12">
        <w:rPr>
          <w:i/>
        </w:rPr>
        <w:t>Robot Communication and Coordination, 2009. ROBOCOMM'09. Second International Conference on</w:t>
      </w:r>
      <w:r w:rsidRPr="00951E12">
        <w:t>, 2009, pp. 1-6.</w:t>
      </w:r>
    </w:p>
    <w:p w14:paraId="5B65CF34" w14:textId="77777777" w:rsidR="00951E12" w:rsidRPr="00951E12" w:rsidRDefault="00951E12" w:rsidP="00951E12">
      <w:pPr>
        <w:pStyle w:val="EndNoteBibliography"/>
        <w:spacing w:after="0"/>
        <w:ind w:left="720" w:hanging="720"/>
      </w:pPr>
      <w:r w:rsidRPr="00951E12">
        <w:lastRenderedPageBreak/>
        <w:t>[80]</w:t>
      </w:r>
      <w:r w:rsidRPr="00951E12">
        <w:tab/>
        <w:t xml:space="preserve">K. Akkaya and M. Younis, "Energy-aware routing to a mobile gateway in wireless sensor networks," in </w:t>
      </w:r>
      <w:r w:rsidRPr="00951E12">
        <w:rPr>
          <w:i/>
        </w:rPr>
        <w:t>Global Telecommunications Conference Workshops, 2004. GlobeCom Workshops 2004. IEEE</w:t>
      </w:r>
      <w:r w:rsidRPr="00951E12">
        <w:t>, 2004, pp. 16-21.</w:t>
      </w:r>
    </w:p>
    <w:p w14:paraId="47154CF9" w14:textId="77777777" w:rsidR="00951E12" w:rsidRPr="00951E12" w:rsidRDefault="00951E12" w:rsidP="00951E12">
      <w:pPr>
        <w:pStyle w:val="EndNoteBibliography"/>
        <w:spacing w:after="0"/>
        <w:ind w:left="720" w:hanging="720"/>
      </w:pPr>
      <w:r w:rsidRPr="00951E12">
        <w:t>[81]</w:t>
      </w:r>
      <w:r w:rsidRPr="00951E12">
        <w:tab/>
        <w:t xml:space="preserve">A. A. Somasundara, A. Kansal, D. D. Jea, D. Estrin, and M. B. Srivastava, "Controllably mobile infrastructure for low energy embedded networks," </w:t>
      </w:r>
      <w:r w:rsidRPr="00951E12">
        <w:rPr>
          <w:i/>
        </w:rPr>
        <w:t xml:space="preserve">IEEE Transactions on Mobile Computing, </w:t>
      </w:r>
      <w:r w:rsidRPr="00951E12">
        <w:t>vol. 5, pp. 958-973, 2006.</w:t>
      </w:r>
    </w:p>
    <w:p w14:paraId="0477B8C9" w14:textId="77777777" w:rsidR="00951E12" w:rsidRPr="00951E12" w:rsidRDefault="00951E12" w:rsidP="00951E12">
      <w:pPr>
        <w:pStyle w:val="EndNoteBibliography"/>
        <w:spacing w:after="0"/>
        <w:ind w:left="720" w:hanging="720"/>
      </w:pPr>
      <w:r w:rsidRPr="00951E12">
        <w:t>[82]</w:t>
      </w:r>
      <w:r w:rsidRPr="00951E12">
        <w:tab/>
        <w:t xml:space="preserve">S. A. Awwad, C. K. Ng, N. K. Noordin, and M. F. A. Rasid, "Cluster based routing protocol for mobile nodes in wireless sensor network," in </w:t>
      </w:r>
      <w:r w:rsidRPr="00951E12">
        <w:rPr>
          <w:i/>
        </w:rPr>
        <w:t>Collaborative Technologies and Systems, 2009. CTS'09. International Symposium on</w:t>
      </w:r>
      <w:r w:rsidRPr="00951E12">
        <w:t>, 2009, pp. 233-241.</w:t>
      </w:r>
    </w:p>
    <w:p w14:paraId="3CB5E7DF" w14:textId="77777777" w:rsidR="00951E12" w:rsidRPr="00951E12" w:rsidRDefault="00951E12" w:rsidP="00951E12">
      <w:pPr>
        <w:pStyle w:val="EndNoteBibliography"/>
        <w:spacing w:after="0"/>
        <w:ind w:left="720" w:hanging="720"/>
      </w:pPr>
      <w:r w:rsidRPr="00951E12">
        <w:t>[83]</w:t>
      </w:r>
      <w:r w:rsidRPr="00951E12">
        <w:tab/>
        <w:t xml:space="preserve">C. Perkins and I. Chakeres, "Dynamic MANET on-demand (DYMO) routing," </w:t>
      </w:r>
      <w:r w:rsidRPr="00951E12">
        <w:rPr>
          <w:i/>
        </w:rPr>
        <w:t xml:space="preserve">draft-ietf-manet-dymo-26 (work in progress), </w:t>
      </w:r>
      <w:r w:rsidRPr="00951E12">
        <w:t>p. 127, 2013.</w:t>
      </w:r>
    </w:p>
    <w:p w14:paraId="2B95F646" w14:textId="77777777" w:rsidR="00951E12" w:rsidRPr="00951E12" w:rsidRDefault="00951E12" w:rsidP="00951E12">
      <w:pPr>
        <w:pStyle w:val="EndNoteBibliography"/>
        <w:spacing w:after="0"/>
        <w:ind w:left="720" w:hanging="720"/>
      </w:pPr>
      <w:r w:rsidRPr="00951E12">
        <w:t>[84]</w:t>
      </w:r>
      <w:r w:rsidRPr="00951E12">
        <w:tab/>
        <w:t xml:space="preserve">S. Gao, H. Zhang, and S. K. Das, "Efficient data collection in wireless sensor networks with path-constrained mobile sinks," </w:t>
      </w:r>
      <w:r w:rsidRPr="00951E12">
        <w:rPr>
          <w:i/>
        </w:rPr>
        <w:t xml:space="preserve">IEEE Transactions on Mobile Computing, </w:t>
      </w:r>
      <w:r w:rsidRPr="00951E12">
        <w:t>vol. 10, pp. 592-608, 2011.</w:t>
      </w:r>
    </w:p>
    <w:p w14:paraId="617EF941" w14:textId="77777777" w:rsidR="00951E12" w:rsidRPr="00951E12" w:rsidRDefault="00951E12" w:rsidP="00951E12">
      <w:pPr>
        <w:pStyle w:val="EndNoteBibliography"/>
        <w:spacing w:after="0"/>
        <w:ind w:left="720" w:hanging="720"/>
      </w:pPr>
      <w:r w:rsidRPr="00951E12">
        <w:t>[85]</w:t>
      </w:r>
      <w:r w:rsidRPr="00951E12">
        <w:tab/>
        <w:t xml:space="preserve">S. Mohseni, R. Hassan, A. Patel, and R. Razali, "Comparative review study of reactive and proactive routing protocols in MANETs," in </w:t>
      </w:r>
      <w:r w:rsidRPr="00951E12">
        <w:rPr>
          <w:i/>
        </w:rPr>
        <w:t>Digital ecosystems and technologies (DEST), 2010 4th IEEE international conference on</w:t>
      </w:r>
      <w:r w:rsidRPr="00951E12">
        <w:t>, 2010, pp. 304-309.</w:t>
      </w:r>
    </w:p>
    <w:p w14:paraId="38B71AC0" w14:textId="77777777" w:rsidR="00951E12" w:rsidRPr="00951E12" w:rsidRDefault="00951E12" w:rsidP="00951E12">
      <w:pPr>
        <w:pStyle w:val="EndNoteBibliography"/>
        <w:spacing w:after="0"/>
        <w:ind w:left="720" w:hanging="720"/>
      </w:pPr>
      <w:r w:rsidRPr="00951E12">
        <w:t>[86]</w:t>
      </w:r>
      <w:r w:rsidRPr="00951E12">
        <w:tab/>
        <w:t>D. Johnson, Y.-c. Hu, and D. Maltz, "The dynamic source routing protocol (DSR) for mobile ad hoc networks for IPv4,"  2070-1721, 2007.</w:t>
      </w:r>
    </w:p>
    <w:p w14:paraId="4358B973" w14:textId="77777777" w:rsidR="00951E12" w:rsidRPr="00951E12" w:rsidRDefault="00951E12" w:rsidP="00951E12">
      <w:pPr>
        <w:pStyle w:val="EndNoteBibliography"/>
        <w:spacing w:after="0"/>
        <w:ind w:left="720" w:hanging="720"/>
      </w:pPr>
      <w:r w:rsidRPr="00951E12">
        <w:t>[87]</w:t>
      </w:r>
      <w:r w:rsidRPr="00951E12">
        <w:tab/>
        <w:t>C. Perkins, E. Belding-Royer, and S. Das, "Ad hoc on-demand distance vector (AODV) routing,"  2070-1721, 2003.</w:t>
      </w:r>
    </w:p>
    <w:p w14:paraId="7F816A66" w14:textId="77777777" w:rsidR="00951E12" w:rsidRPr="00951E12" w:rsidRDefault="00951E12" w:rsidP="00951E12">
      <w:pPr>
        <w:pStyle w:val="EndNoteBibliography"/>
        <w:spacing w:after="0"/>
        <w:ind w:left="720" w:hanging="720"/>
      </w:pPr>
      <w:r w:rsidRPr="00951E12">
        <w:t>[88]</w:t>
      </w:r>
      <w:r w:rsidRPr="00951E12">
        <w:tab/>
        <w:t xml:space="preserve">V. D. Park and M. S. Corson, "A highly adaptive distributed routing algorithm for mobile wireless networks," in </w:t>
      </w:r>
      <w:r w:rsidRPr="00951E12">
        <w:rPr>
          <w:i/>
        </w:rPr>
        <w:t>INFOCOM'97. Sixteenth Annual Joint Conference of the IEEE Computer and Communications Societies. Driving the Information Revolution., Proceedings IEEE</w:t>
      </w:r>
      <w:r w:rsidRPr="00951E12">
        <w:t>, 1997, pp. 1405-1413.</w:t>
      </w:r>
    </w:p>
    <w:p w14:paraId="6211F72D" w14:textId="77777777" w:rsidR="00951E12" w:rsidRPr="00951E12" w:rsidRDefault="00951E12" w:rsidP="00951E12">
      <w:pPr>
        <w:pStyle w:val="EndNoteBibliography"/>
        <w:spacing w:after="0"/>
        <w:ind w:left="720" w:hanging="720"/>
      </w:pPr>
      <w:r w:rsidRPr="00951E12">
        <w:t>[89]</w:t>
      </w:r>
      <w:r w:rsidRPr="00951E12">
        <w:tab/>
        <w:t xml:space="preserve">C. E. Perkins and P. Bhagwat, "Highly dynamic destination-sequenced distance-vector routing (DSDV) for mobile </w:t>
      </w:r>
      <w:r w:rsidRPr="00951E12">
        <w:lastRenderedPageBreak/>
        <w:t xml:space="preserve">computers," in </w:t>
      </w:r>
      <w:r w:rsidRPr="00951E12">
        <w:rPr>
          <w:i/>
        </w:rPr>
        <w:t>ACM SIGCOMM computer communication review</w:t>
      </w:r>
      <w:r w:rsidRPr="00951E12">
        <w:t>, 1994, pp. 234-244.</w:t>
      </w:r>
    </w:p>
    <w:p w14:paraId="540C2E0F" w14:textId="77777777" w:rsidR="00951E12" w:rsidRPr="00951E12" w:rsidRDefault="00951E12" w:rsidP="00951E12">
      <w:pPr>
        <w:pStyle w:val="EndNoteBibliography"/>
        <w:spacing w:after="0"/>
        <w:ind w:left="720" w:hanging="720"/>
      </w:pPr>
      <w:r w:rsidRPr="00951E12">
        <w:t>[90]</w:t>
      </w:r>
      <w:r w:rsidRPr="00951E12">
        <w:tab/>
        <w:t xml:space="preserve">S. A. Mohammad, A. Rasheed, and A. Qayyum, "VANET architectures and protocol stacks: a survey," in </w:t>
      </w:r>
      <w:r w:rsidRPr="00951E12">
        <w:rPr>
          <w:i/>
        </w:rPr>
        <w:t>International Workshop on Communication Technologies for Vehicles</w:t>
      </w:r>
      <w:r w:rsidRPr="00951E12">
        <w:t>, 2011, pp. 95-105.</w:t>
      </w:r>
    </w:p>
    <w:p w14:paraId="7357DD80" w14:textId="77777777" w:rsidR="00951E12" w:rsidRPr="00951E12" w:rsidRDefault="00951E12" w:rsidP="00951E12">
      <w:pPr>
        <w:pStyle w:val="EndNoteBibliography"/>
        <w:spacing w:after="0"/>
        <w:ind w:left="720" w:hanging="720"/>
      </w:pPr>
      <w:r w:rsidRPr="00951E12">
        <w:t>[91]</w:t>
      </w:r>
      <w:r w:rsidRPr="00951E12">
        <w:tab/>
        <w:t xml:space="preserve">T. L. Willke, P. Tientrakool, and N. F. Maxemchuk, "A survey of inter-vehicle communication protocols and their applications," </w:t>
      </w:r>
      <w:r w:rsidRPr="00951E12">
        <w:rPr>
          <w:i/>
        </w:rPr>
        <w:t xml:space="preserve">IEEE Communications Surveys &amp; Tutorials, </w:t>
      </w:r>
      <w:r w:rsidRPr="00951E12">
        <w:t>vol. 11, 2009.</w:t>
      </w:r>
    </w:p>
    <w:p w14:paraId="09C734B3" w14:textId="77777777" w:rsidR="00951E12" w:rsidRPr="00951E12" w:rsidRDefault="00951E12" w:rsidP="00951E12">
      <w:pPr>
        <w:pStyle w:val="EndNoteBibliography"/>
        <w:spacing w:after="0"/>
        <w:ind w:left="720" w:hanging="720"/>
      </w:pPr>
      <w:r w:rsidRPr="00951E12">
        <w:t>[92]</w:t>
      </w:r>
      <w:r w:rsidRPr="00951E12">
        <w:tab/>
        <w:t xml:space="preserve">I. Bekmezci, O. K. Sahingoz, and Ş. Temel, "Flying ad-hoc networks (FANETs): A survey," </w:t>
      </w:r>
      <w:r w:rsidRPr="00951E12">
        <w:rPr>
          <w:i/>
        </w:rPr>
        <w:t xml:space="preserve">Ad Hoc Networks, </w:t>
      </w:r>
      <w:r w:rsidRPr="00951E12">
        <w:t>vol. 11, pp. 1254-1270, 2013.</w:t>
      </w:r>
    </w:p>
    <w:p w14:paraId="7EA5E803" w14:textId="77777777" w:rsidR="00951E12" w:rsidRPr="00951E12" w:rsidRDefault="00951E12" w:rsidP="00951E12">
      <w:pPr>
        <w:pStyle w:val="EndNoteBibliography"/>
        <w:spacing w:after="0"/>
        <w:ind w:left="720" w:hanging="720"/>
      </w:pPr>
      <w:r w:rsidRPr="00951E12">
        <w:t>[93]</w:t>
      </w:r>
      <w:r w:rsidRPr="00951E12">
        <w:tab/>
        <w:t xml:space="preserve">J. H. Forsmann, R. E. Hiromoto, and J. Svoboda, "A time-slotted on-demand routing protocol for mobile ad hoc unmanned vehicle systems," in </w:t>
      </w:r>
      <w:r w:rsidRPr="00951E12">
        <w:rPr>
          <w:i/>
        </w:rPr>
        <w:t>Defense and Security Symposium</w:t>
      </w:r>
      <w:r w:rsidRPr="00951E12">
        <w:t>, 2007, pp. 65611P-65611P-11.</w:t>
      </w:r>
    </w:p>
    <w:p w14:paraId="1EC3FEE2" w14:textId="77777777" w:rsidR="00951E12" w:rsidRPr="00951E12" w:rsidRDefault="00951E12" w:rsidP="00951E12">
      <w:pPr>
        <w:pStyle w:val="EndNoteBibliography"/>
        <w:spacing w:after="0"/>
        <w:ind w:left="720" w:hanging="720"/>
      </w:pPr>
      <w:r w:rsidRPr="00951E12">
        <w:t>[94]</w:t>
      </w:r>
      <w:r w:rsidRPr="00951E12">
        <w:tab/>
        <w:t xml:space="preserve">B. Karp and H.-T. Kung, "GPSR: Greedy perimeter stateless routing for wireless networks," in </w:t>
      </w:r>
      <w:r w:rsidRPr="00951E12">
        <w:rPr>
          <w:i/>
        </w:rPr>
        <w:t>Proceedings of the 6th annual international conference on Mobile computing and networking</w:t>
      </w:r>
      <w:r w:rsidRPr="00951E12">
        <w:t>, 2000, pp. 243-254.</w:t>
      </w:r>
    </w:p>
    <w:p w14:paraId="34298D15" w14:textId="77777777" w:rsidR="00951E12" w:rsidRPr="00951E12" w:rsidRDefault="00951E12" w:rsidP="00951E12">
      <w:pPr>
        <w:pStyle w:val="EndNoteBibliography"/>
        <w:spacing w:after="0"/>
        <w:ind w:left="720" w:hanging="720"/>
      </w:pPr>
      <w:r w:rsidRPr="00951E12">
        <w:t>[95]</w:t>
      </w:r>
      <w:r w:rsidRPr="00951E12">
        <w:tab/>
        <w:t xml:space="preserve">A. I. Alshabtat, L. Dong, J. Li, and F. Yang, "Low latency routing algorithm for unmanned aerial vehicles ad-hoc networks," </w:t>
      </w:r>
      <w:r w:rsidRPr="00951E12">
        <w:rPr>
          <w:i/>
        </w:rPr>
        <w:t xml:space="preserve">International Journal of Electrical and Computer Engineering, </w:t>
      </w:r>
      <w:r w:rsidRPr="00951E12">
        <w:t>vol. 6, pp. 48-54, 2010.</w:t>
      </w:r>
    </w:p>
    <w:p w14:paraId="100DF309" w14:textId="77777777" w:rsidR="00951E12" w:rsidRPr="00951E12" w:rsidRDefault="00951E12" w:rsidP="00951E12">
      <w:pPr>
        <w:pStyle w:val="EndNoteBibliography"/>
        <w:spacing w:after="0"/>
        <w:ind w:left="720" w:hanging="720"/>
      </w:pPr>
      <w:r w:rsidRPr="00951E12">
        <w:t>[96]</w:t>
      </w:r>
      <w:r w:rsidRPr="00951E12">
        <w:tab/>
        <w:t>S. Chaumette, R. Laplace, C. Mazel, R. Mirault, A. Dunand, Y. Lecoutre</w:t>
      </w:r>
      <w:r w:rsidRPr="00951E12">
        <w:rPr>
          <w:i/>
        </w:rPr>
        <w:t>, et al.</w:t>
      </w:r>
      <w:r w:rsidRPr="00951E12">
        <w:t xml:space="preserve">, "Carus, an operational retasking application for a swarm of autonomous uavs: First return on experience," in </w:t>
      </w:r>
      <w:r w:rsidRPr="00951E12">
        <w:rPr>
          <w:i/>
        </w:rPr>
        <w:t>MILITARY COMMUNICATIONS CONFERENCE, 2011-MILCOM 2011</w:t>
      </w:r>
      <w:r w:rsidRPr="00951E12">
        <w:t>, 2011, pp. 2003-2010.</w:t>
      </w:r>
    </w:p>
    <w:p w14:paraId="3F59AB91" w14:textId="77777777" w:rsidR="00951E12" w:rsidRPr="00951E12" w:rsidRDefault="00951E12" w:rsidP="00951E12">
      <w:pPr>
        <w:pStyle w:val="EndNoteBibliography"/>
        <w:spacing w:after="0"/>
        <w:ind w:left="720" w:hanging="720"/>
      </w:pPr>
      <w:r w:rsidRPr="00951E12">
        <w:t>[97]</w:t>
      </w:r>
      <w:r w:rsidRPr="00951E12">
        <w:tab/>
        <w:t xml:space="preserve">W. Huba and N. Shenoy, "Airborne surveillance networks with directional antennas," in </w:t>
      </w:r>
      <w:r w:rsidRPr="00951E12">
        <w:rPr>
          <w:i/>
        </w:rPr>
        <w:t>IARIA International conference on Computers and network Systems, ICNS</w:t>
      </w:r>
      <w:r w:rsidRPr="00951E12">
        <w:t>, 2012.</w:t>
      </w:r>
    </w:p>
    <w:p w14:paraId="1D62EB3B" w14:textId="77777777" w:rsidR="00951E12" w:rsidRPr="00951E12" w:rsidRDefault="00951E12" w:rsidP="00951E12">
      <w:pPr>
        <w:pStyle w:val="EndNoteBibliography"/>
        <w:spacing w:after="0"/>
        <w:ind w:left="720" w:hanging="720"/>
      </w:pPr>
      <w:r w:rsidRPr="00951E12">
        <w:t>[98]</w:t>
      </w:r>
      <w:r w:rsidRPr="00951E12">
        <w:tab/>
        <w:t xml:space="preserve">A. I. Alshbatat and L. Dong, "Cross layer design for mobile ad-hoc unmanned aerial vehicle communication networks," in </w:t>
      </w:r>
      <w:r w:rsidRPr="00951E12">
        <w:rPr>
          <w:i/>
        </w:rPr>
        <w:lastRenderedPageBreak/>
        <w:t>Networking, Sensing and Control (ICNSC), 2010 International Conference on</w:t>
      </w:r>
      <w:r w:rsidRPr="00951E12">
        <w:t>, 2010, pp. 331-336.</w:t>
      </w:r>
    </w:p>
    <w:p w14:paraId="7DE2FD5A" w14:textId="77777777" w:rsidR="00951E12" w:rsidRPr="00951E12" w:rsidRDefault="00951E12" w:rsidP="00951E12">
      <w:pPr>
        <w:pStyle w:val="EndNoteBibliography"/>
        <w:spacing w:after="0"/>
        <w:ind w:left="720" w:hanging="720"/>
      </w:pPr>
      <w:r w:rsidRPr="00951E12">
        <w:t>[99]</w:t>
      </w:r>
      <w:r w:rsidRPr="00951E12">
        <w:tab/>
        <w:t>O. N. Challa, "CubeSat Cloud: A framework for distributed storage, processing and communication of remote sensing data on cubesat clusters," 2013.</w:t>
      </w:r>
    </w:p>
    <w:p w14:paraId="13E09FB0" w14:textId="77777777" w:rsidR="00951E12" w:rsidRPr="00951E12" w:rsidRDefault="00951E12" w:rsidP="00951E12">
      <w:pPr>
        <w:pStyle w:val="EndNoteBibliography"/>
        <w:spacing w:after="0"/>
        <w:ind w:left="720" w:hanging="720"/>
      </w:pPr>
      <w:r w:rsidRPr="00951E12">
        <w:t>[100]</w:t>
      </w:r>
      <w:r w:rsidRPr="00951E12">
        <w:tab/>
        <w:t xml:space="preserve">O. N. Challa and J. McNair, "Cubesat torrent: Torrent like distributed communications for cubesat satellite clusters," in </w:t>
      </w:r>
      <w:r w:rsidRPr="00951E12">
        <w:rPr>
          <w:i/>
        </w:rPr>
        <w:t>MILCOM 2012-2012 IEEE Military Communications Conference</w:t>
      </w:r>
      <w:r w:rsidRPr="00951E12">
        <w:t>, 2012, pp. 1-6.</w:t>
      </w:r>
    </w:p>
    <w:p w14:paraId="6B1AE485" w14:textId="77777777" w:rsidR="00951E12" w:rsidRPr="00951E12" w:rsidRDefault="00951E12" w:rsidP="00951E12">
      <w:pPr>
        <w:pStyle w:val="EndNoteBibliography"/>
        <w:spacing w:after="0"/>
        <w:ind w:left="720" w:hanging="720"/>
      </w:pPr>
      <w:r w:rsidRPr="00951E12">
        <w:t>[101]</w:t>
      </w:r>
      <w:r w:rsidRPr="00951E12">
        <w:tab/>
        <w:t xml:space="preserve">O. Challa and J. McNair, "Distributed Computing on CubeSat Clusters using MapReduce," in </w:t>
      </w:r>
      <w:r w:rsidRPr="00951E12">
        <w:rPr>
          <w:i/>
        </w:rPr>
        <w:t>Proceedings of the 1st Interplanetary CubeSat Workshop, Cambridge, MA</w:t>
      </w:r>
      <w:r w:rsidRPr="00951E12">
        <w:t>, 2012.</w:t>
      </w:r>
    </w:p>
    <w:p w14:paraId="63728CF6" w14:textId="77777777" w:rsidR="00951E12" w:rsidRPr="00951E12" w:rsidRDefault="00951E12" w:rsidP="00951E12">
      <w:pPr>
        <w:pStyle w:val="EndNoteBibliography"/>
        <w:spacing w:after="0"/>
        <w:ind w:left="720" w:hanging="720"/>
      </w:pPr>
      <w:r w:rsidRPr="00951E12">
        <w:t>[102]</w:t>
      </w:r>
      <w:r w:rsidRPr="00951E12">
        <w:tab/>
        <w:t xml:space="preserve">O. N. Challa and J. McNair, "Distributed Data Storage on CubeSat Clusters," </w:t>
      </w:r>
      <w:r w:rsidRPr="00951E12">
        <w:rPr>
          <w:i/>
        </w:rPr>
        <w:t xml:space="preserve">Advances in Computing, </w:t>
      </w:r>
      <w:r w:rsidRPr="00951E12">
        <w:t>vol. 3, pp. 36-49, 2013.</w:t>
      </w:r>
    </w:p>
    <w:p w14:paraId="4DC418F7" w14:textId="77777777" w:rsidR="00951E12" w:rsidRPr="00951E12" w:rsidRDefault="00951E12" w:rsidP="00951E12">
      <w:pPr>
        <w:pStyle w:val="EndNoteBibliography"/>
        <w:spacing w:after="0"/>
        <w:ind w:left="720" w:hanging="720"/>
      </w:pPr>
      <w:r w:rsidRPr="00951E12">
        <w:t>[103]</w:t>
      </w:r>
      <w:r w:rsidRPr="00951E12">
        <w:tab/>
        <w:t xml:space="preserve">P. P. Sundaramoorthy, E. Gill, and C. Verhoeven, </w:t>
      </w:r>
      <w:r w:rsidRPr="00951E12">
        <w:rPr>
          <w:i/>
        </w:rPr>
        <w:t>Systematic Identification of Applications for a Cluster of Femto-satellites</w:t>
      </w:r>
      <w:r w:rsidRPr="00951E12">
        <w:t>: International Astronautical Federation, 2010.</w:t>
      </w:r>
    </w:p>
    <w:p w14:paraId="22F8AE78" w14:textId="77777777" w:rsidR="00951E12" w:rsidRPr="00951E12" w:rsidRDefault="00951E12" w:rsidP="00951E12">
      <w:pPr>
        <w:pStyle w:val="EndNoteBibliography"/>
        <w:spacing w:after="0"/>
        <w:ind w:left="720" w:hanging="720"/>
      </w:pPr>
      <w:r w:rsidRPr="00951E12">
        <w:t>[104]</w:t>
      </w:r>
      <w:r w:rsidRPr="00951E12">
        <w:tab/>
        <w:t xml:space="preserve">M. de Milliano and C. Verhoeven, "Towards the next generation of nanosatellite communication systems," </w:t>
      </w:r>
      <w:r w:rsidRPr="00951E12">
        <w:rPr>
          <w:i/>
        </w:rPr>
        <w:t xml:space="preserve">Acta Astronautica, </w:t>
      </w:r>
      <w:r w:rsidRPr="00951E12">
        <w:t>vol. 66, pp. 1425-1433, 2010.</w:t>
      </w:r>
    </w:p>
    <w:p w14:paraId="311946F2" w14:textId="77777777" w:rsidR="00951E12" w:rsidRPr="00951E12" w:rsidRDefault="00951E12" w:rsidP="00951E12">
      <w:pPr>
        <w:pStyle w:val="EndNoteBibliography"/>
        <w:spacing w:after="0"/>
        <w:ind w:left="720" w:hanging="720"/>
      </w:pPr>
      <w:r w:rsidRPr="00951E12">
        <w:t>[105]</w:t>
      </w:r>
      <w:r w:rsidRPr="00951E12">
        <w:tab/>
        <w:t>P. Rodrigues, A. Oliveira, R. Mendes, S. Cunha, R. Garcia Von Pinho, C. Salotto</w:t>
      </w:r>
      <w:r w:rsidRPr="00951E12">
        <w:rPr>
          <w:i/>
        </w:rPr>
        <w:t>, et al.</w:t>
      </w:r>
      <w:r w:rsidRPr="00951E12">
        <w:t>, "GAMANET: Disrupting communications and networking in space," presented at the 64th International Astronautical Congress, Beijing, China, 2013.</w:t>
      </w:r>
    </w:p>
    <w:p w14:paraId="5A69900C" w14:textId="77777777" w:rsidR="00951E12" w:rsidRPr="00951E12" w:rsidRDefault="00951E12" w:rsidP="00951E12">
      <w:pPr>
        <w:pStyle w:val="EndNoteBibliography"/>
        <w:spacing w:after="0"/>
        <w:ind w:left="720" w:hanging="720"/>
      </w:pPr>
      <w:r w:rsidRPr="00951E12">
        <w:t>[106]</w:t>
      </w:r>
      <w:r w:rsidRPr="00951E12">
        <w:tab/>
        <w:t xml:space="preserve">K. Sidibeh and T. Vladimirova, "Wireless communication in LEO satellite formations," in </w:t>
      </w:r>
      <w:r w:rsidRPr="00951E12">
        <w:rPr>
          <w:i/>
        </w:rPr>
        <w:t>Adaptive Hardware and Systems, 2008. AHS'08. NASA/ESA Conference on</w:t>
      </w:r>
      <w:r w:rsidRPr="00951E12">
        <w:t>, 2008, pp. 255-262.</w:t>
      </w:r>
    </w:p>
    <w:p w14:paraId="4A362715" w14:textId="77777777" w:rsidR="00951E12" w:rsidRPr="00951E12" w:rsidRDefault="00951E12" w:rsidP="00951E12">
      <w:pPr>
        <w:pStyle w:val="EndNoteBibliography"/>
        <w:spacing w:after="0"/>
        <w:ind w:left="720" w:hanging="720"/>
      </w:pPr>
      <w:r w:rsidRPr="00951E12">
        <w:t>[107]</w:t>
      </w:r>
      <w:r w:rsidRPr="00951E12">
        <w:tab/>
        <w:t xml:space="preserve">R. Radhakishnan, W. Edmonson, and Q. Zeng, "The performance evaluation of distributed inter-satellite communication protocols for cube satellite systems," in </w:t>
      </w:r>
      <w:r w:rsidRPr="00951E12">
        <w:rPr>
          <w:i/>
        </w:rPr>
        <w:t>The 4th Design, Development and Research Conference, Capetown, South Africa</w:t>
      </w:r>
      <w:r w:rsidRPr="00951E12">
        <w:t>, 2014.</w:t>
      </w:r>
    </w:p>
    <w:p w14:paraId="2DDE73BA" w14:textId="77777777" w:rsidR="00951E12" w:rsidRPr="00951E12" w:rsidRDefault="00951E12" w:rsidP="00951E12">
      <w:pPr>
        <w:pStyle w:val="EndNoteBibliography"/>
        <w:spacing w:after="0"/>
        <w:ind w:left="720" w:hanging="720"/>
      </w:pPr>
      <w:r w:rsidRPr="00951E12">
        <w:t>[108]</w:t>
      </w:r>
      <w:r w:rsidRPr="00951E12">
        <w:tab/>
        <w:t xml:space="preserve">R. Sun, J. Guo, E. Gill, and D. Maessen, "Potentials and limitations of CDMA networks for combined inter-satellite </w:t>
      </w:r>
      <w:r w:rsidRPr="00951E12">
        <w:lastRenderedPageBreak/>
        <w:t xml:space="preserve">communication and relative navigation," </w:t>
      </w:r>
      <w:r w:rsidRPr="00951E12">
        <w:rPr>
          <w:i/>
        </w:rPr>
        <w:t xml:space="preserve">Int J Adv Telecommun, </w:t>
      </w:r>
      <w:r w:rsidRPr="00951E12">
        <w:t>vol. 5, 2012.</w:t>
      </w:r>
    </w:p>
    <w:p w14:paraId="64FE0864" w14:textId="77777777" w:rsidR="00951E12" w:rsidRPr="00951E12" w:rsidRDefault="00951E12" w:rsidP="00951E12">
      <w:pPr>
        <w:pStyle w:val="EndNoteBibliography"/>
        <w:spacing w:after="0"/>
        <w:ind w:left="720" w:hanging="720"/>
      </w:pPr>
      <w:r w:rsidRPr="00951E12">
        <w:t>[109]</w:t>
      </w:r>
      <w:r w:rsidRPr="00951E12">
        <w:tab/>
        <w:t xml:space="preserve">B. Chen and L. Yu, "Design and implementation of LDMA for low earth orbit satellite formation network," in </w:t>
      </w:r>
      <w:r w:rsidRPr="00951E12">
        <w:rPr>
          <w:i/>
        </w:rPr>
        <w:t>Embedded and Ubiquitous Computing (EUC), 2011 IFIP 9th International Conference on</w:t>
      </w:r>
      <w:r w:rsidRPr="00951E12">
        <w:t>, 2011, pp. 409-413.</w:t>
      </w:r>
    </w:p>
    <w:p w14:paraId="68416768" w14:textId="77777777" w:rsidR="00951E12" w:rsidRPr="00951E12" w:rsidRDefault="00951E12" w:rsidP="00951E12">
      <w:pPr>
        <w:pStyle w:val="EndNoteBibliography"/>
        <w:spacing w:after="0"/>
        <w:ind w:left="720" w:hanging="720"/>
      </w:pPr>
      <w:r w:rsidRPr="00951E12">
        <w:t>[110]</w:t>
      </w:r>
      <w:r w:rsidRPr="00951E12">
        <w:tab/>
        <w:t xml:space="preserve">W. Alliance, "WiMedia logical link control protocol," </w:t>
      </w:r>
      <w:r w:rsidRPr="00951E12">
        <w:rPr>
          <w:i/>
        </w:rPr>
        <w:t xml:space="preserve">WLP Specification Approved Draft, </w:t>
      </w:r>
      <w:r w:rsidRPr="00951E12">
        <w:t>vol. 1, 2007.</w:t>
      </w:r>
    </w:p>
    <w:p w14:paraId="1F7B13B2" w14:textId="77777777" w:rsidR="00951E12" w:rsidRPr="00951E12" w:rsidRDefault="00951E12" w:rsidP="00951E12">
      <w:pPr>
        <w:pStyle w:val="EndNoteBibliography"/>
        <w:spacing w:after="0"/>
        <w:ind w:left="720" w:hanging="720"/>
      </w:pPr>
      <w:r w:rsidRPr="00951E12">
        <w:t>[111]</w:t>
      </w:r>
      <w:r w:rsidRPr="00951E12">
        <w:tab/>
        <w:t xml:space="preserve">R. Radhakrishnan, W. W. Edmonson, F. Afghah, J. Chenou, R. M. Rodriguez-Osorio, and Q.-A. Zeng, "Optimal multiple access protocol for inter-satellite communication in small satellite systems," in </w:t>
      </w:r>
      <w:r w:rsidRPr="00951E12">
        <w:rPr>
          <w:i/>
        </w:rPr>
        <w:t>4S Small Satellite Systems and Services Symposium</w:t>
      </w:r>
      <w:r w:rsidRPr="00951E12">
        <w:t>, 2014.</w:t>
      </w:r>
    </w:p>
    <w:p w14:paraId="0D7EBD3F" w14:textId="77777777" w:rsidR="00951E12" w:rsidRPr="00951E12" w:rsidRDefault="00951E12" w:rsidP="00951E12">
      <w:pPr>
        <w:pStyle w:val="EndNoteBibliography"/>
        <w:spacing w:after="0"/>
        <w:ind w:left="720" w:hanging="720"/>
      </w:pPr>
      <w:r w:rsidRPr="00951E12">
        <w:t>[112]</w:t>
      </w:r>
      <w:r w:rsidRPr="00951E12">
        <w:tab/>
        <w:t xml:space="preserve">E. Ekici, I. F. Akyildiz, and M. D. Bender, "Network layer integration of terrestrial and satellite IP networks over BGP-S," in </w:t>
      </w:r>
      <w:r w:rsidRPr="00951E12">
        <w:rPr>
          <w:i/>
        </w:rPr>
        <w:t>Global Telecommunications Conference, 2001. GLOBECOM'01. IEEE</w:t>
      </w:r>
      <w:r w:rsidRPr="00951E12">
        <w:t>, 2001, pp. 2698-2702.</w:t>
      </w:r>
    </w:p>
    <w:p w14:paraId="6B9B8C51" w14:textId="77777777" w:rsidR="00951E12" w:rsidRPr="00951E12" w:rsidRDefault="00951E12" w:rsidP="00951E12">
      <w:pPr>
        <w:pStyle w:val="EndNoteBibliography"/>
        <w:spacing w:after="0"/>
        <w:ind w:left="720" w:hanging="720"/>
      </w:pPr>
      <w:r w:rsidRPr="00951E12">
        <w:t>[113]</w:t>
      </w:r>
      <w:r w:rsidRPr="00951E12">
        <w:tab/>
        <w:t xml:space="preserve">I. F. Akyildiz, E. Ekici, and G. Yue, "A distributed multicast routing scheme for multi-layered satellite IP networks," </w:t>
      </w:r>
      <w:r w:rsidRPr="00951E12">
        <w:rPr>
          <w:i/>
        </w:rPr>
        <w:t xml:space="preserve">Wireless Networks, </w:t>
      </w:r>
      <w:r w:rsidRPr="00951E12">
        <w:t>vol. 9, pp. 535-544, 2003.</w:t>
      </w:r>
    </w:p>
    <w:p w14:paraId="71554A84" w14:textId="77777777" w:rsidR="00951E12" w:rsidRPr="00951E12" w:rsidRDefault="00951E12" w:rsidP="00951E12">
      <w:pPr>
        <w:pStyle w:val="EndNoteBibliography"/>
        <w:spacing w:after="0"/>
        <w:ind w:left="720" w:hanging="720"/>
      </w:pPr>
      <w:r w:rsidRPr="00951E12">
        <w:t>[114]</w:t>
      </w:r>
      <w:r w:rsidRPr="00951E12">
        <w:tab/>
        <w:t xml:space="preserve">M. A. Bergamo, "High-Throughput Distributed Spacecraft Network: architecture and multiple access technologies," </w:t>
      </w:r>
      <w:r w:rsidRPr="00951E12">
        <w:rPr>
          <w:i/>
        </w:rPr>
        <w:t xml:space="preserve">Computer Networks, </w:t>
      </w:r>
      <w:r w:rsidRPr="00951E12">
        <w:t>vol. 47, pp. 725-749, 2005.</w:t>
      </w:r>
    </w:p>
    <w:p w14:paraId="14183C23" w14:textId="77777777" w:rsidR="00951E12" w:rsidRPr="00951E12" w:rsidRDefault="00951E12" w:rsidP="00951E12">
      <w:pPr>
        <w:pStyle w:val="EndNoteBibliography"/>
        <w:spacing w:after="0"/>
        <w:ind w:left="720" w:hanging="720"/>
      </w:pPr>
      <w:r w:rsidRPr="00951E12">
        <w:t>[115]</w:t>
      </w:r>
      <w:r w:rsidRPr="00951E12">
        <w:tab/>
        <w:t xml:space="preserve">C.-T. Cheng, K. T. Chi, and F. C. Lau, "An energy-aware scheduling scheme for wireless sensor networks," </w:t>
      </w:r>
      <w:r w:rsidRPr="00951E12">
        <w:rPr>
          <w:i/>
        </w:rPr>
        <w:t xml:space="preserve">IEEE Transactions on vehicular technology, </w:t>
      </w:r>
      <w:r w:rsidRPr="00951E12">
        <w:t>vol. 59, pp. 3427-3444, 2010.</w:t>
      </w:r>
    </w:p>
    <w:p w14:paraId="3220B148" w14:textId="77777777" w:rsidR="00951E12" w:rsidRPr="00951E12" w:rsidRDefault="00951E12" w:rsidP="00951E12">
      <w:pPr>
        <w:pStyle w:val="EndNoteBibliography"/>
        <w:spacing w:after="0"/>
        <w:ind w:left="720" w:hanging="720"/>
      </w:pPr>
      <w:r w:rsidRPr="00951E12">
        <w:t>[116]</w:t>
      </w:r>
      <w:r w:rsidRPr="00951E12">
        <w:tab/>
        <w:t>D. Gerhardt, M. Bisgaard, L. Alminde, R. Walker, M. A. Fernandez, A. Latiri</w:t>
      </w:r>
      <w:r w:rsidRPr="00951E12">
        <w:rPr>
          <w:i/>
        </w:rPr>
        <w:t>, et al.</w:t>
      </w:r>
      <w:r w:rsidRPr="00951E12">
        <w:t>, "GOMX-3: Mission Results from the Inaugural ESA In-Orbit Demonstration CubeSat," 2016.</w:t>
      </w:r>
    </w:p>
    <w:p w14:paraId="027166F4" w14:textId="77777777" w:rsidR="00951E12" w:rsidRPr="00951E12" w:rsidRDefault="00951E12" w:rsidP="00951E12">
      <w:pPr>
        <w:pStyle w:val="EndNoteBibliography"/>
        <w:spacing w:after="0"/>
        <w:ind w:left="720" w:hanging="720"/>
      </w:pPr>
      <w:r w:rsidRPr="00951E12">
        <w:t>[117]</w:t>
      </w:r>
      <w:r w:rsidRPr="00951E12">
        <w:tab/>
        <w:t>S. Burleigh, A. Hooke, L. Torgerson, K. Fall, V. Cerf, B. Durst</w:t>
      </w:r>
      <w:r w:rsidRPr="00951E12">
        <w:rPr>
          <w:i/>
        </w:rPr>
        <w:t>, et al.</w:t>
      </w:r>
      <w:r w:rsidRPr="00951E12">
        <w:t xml:space="preserve">, "Delay-tolerant networking: an approach to interplanetary internet," </w:t>
      </w:r>
      <w:r w:rsidRPr="00951E12">
        <w:rPr>
          <w:i/>
        </w:rPr>
        <w:t xml:space="preserve">IEEE Communications Magazine, </w:t>
      </w:r>
      <w:r w:rsidRPr="00951E12">
        <w:t>vol. 41, pp. 128-136, 2003.</w:t>
      </w:r>
    </w:p>
    <w:p w14:paraId="26D59439" w14:textId="77777777" w:rsidR="00951E12" w:rsidRPr="00951E12" w:rsidRDefault="00951E12" w:rsidP="00951E12">
      <w:pPr>
        <w:pStyle w:val="EndNoteBibliography"/>
        <w:spacing w:after="0"/>
        <w:ind w:left="720" w:hanging="720"/>
      </w:pPr>
      <w:r w:rsidRPr="00951E12">
        <w:lastRenderedPageBreak/>
        <w:t>[118]</w:t>
      </w:r>
      <w:r w:rsidRPr="00951E12">
        <w:tab/>
        <w:t xml:space="preserve">D. J. Mudgway and R. Launius, </w:t>
      </w:r>
      <w:r w:rsidRPr="00951E12">
        <w:rPr>
          <w:i/>
        </w:rPr>
        <w:t>Uplink-Downlink: A History of the Deep Space Network, 1957-1997</w:t>
      </w:r>
      <w:r w:rsidRPr="00951E12">
        <w:t>, 2001.</w:t>
      </w:r>
    </w:p>
    <w:p w14:paraId="60E6412A" w14:textId="77777777" w:rsidR="00951E12" w:rsidRPr="00951E12" w:rsidRDefault="00951E12" w:rsidP="00951E12">
      <w:pPr>
        <w:pStyle w:val="EndNoteBibliography"/>
        <w:spacing w:after="0"/>
        <w:ind w:left="720" w:hanging="720"/>
      </w:pPr>
      <w:r w:rsidRPr="00951E12">
        <w:t>[119]</w:t>
      </w:r>
      <w:r w:rsidRPr="00951E12">
        <w:tab/>
        <w:t>L. F. Van Hoesel and P. J. Havinga, "A lightweight medium access protocol (LMAC) for wireless sensor networks: Reducing preamble transmissions and transceiver state switches," 2004.</w:t>
      </w:r>
    </w:p>
    <w:p w14:paraId="5A9C6701" w14:textId="77777777" w:rsidR="00951E12" w:rsidRPr="00951E12" w:rsidRDefault="00951E12" w:rsidP="00951E12">
      <w:pPr>
        <w:pStyle w:val="EndNoteBibliography"/>
        <w:spacing w:after="0"/>
        <w:ind w:left="720" w:hanging="720"/>
      </w:pPr>
      <w:r w:rsidRPr="00951E12">
        <w:t>[120]</w:t>
      </w:r>
      <w:r w:rsidRPr="00951E12">
        <w:tab/>
        <w:t xml:space="preserve">F. N. Ali, P. K. Appani, J. L. Hammond, V. V. Mehta, D. Noneaker, and H. Russell, "Distributed and adaptive TDMA algorithms for multiple-hop mobile networks," in </w:t>
      </w:r>
      <w:r w:rsidRPr="00951E12">
        <w:rPr>
          <w:i/>
        </w:rPr>
        <w:t>MILCOM 2002. Proceedings</w:t>
      </w:r>
      <w:r w:rsidRPr="00951E12">
        <w:t>, 2002, pp. 546-551.</w:t>
      </w:r>
    </w:p>
    <w:p w14:paraId="1FE7A3B4" w14:textId="77777777" w:rsidR="00951E12" w:rsidRPr="00951E12" w:rsidRDefault="00951E12" w:rsidP="00951E12">
      <w:pPr>
        <w:pStyle w:val="EndNoteBibliography"/>
        <w:spacing w:after="0"/>
        <w:ind w:left="720" w:hanging="720"/>
      </w:pPr>
      <w:r w:rsidRPr="00951E12">
        <w:t>[121]</w:t>
      </w:r>
      <w:r w:rsidRPr="00951E12">
        <w:tab/>
        <w:t xml:space="preserve">W. T. Webb and L. Hanzo, </w:t>
      </w:r>
      <w:r w:rsidRPr="00951E12">
        <w:rPr>
          <w:i/>
        </w:rPr>
        <w:t>Modern Quadrature Amplitude Modulation: Principles and applications for fixed and wireless channels: one</w:t>
      </w:r>
      <w:r w:rsidRPr="00951E12">
        <w:t>: IEEE Press-John Wiley, 1994.</w:t>
      </w:r>
    </w:p>
    <w:p w14:paraId="2248AA23" w14:textId="77777777" w:rsidR="00951E12" w:rsidRPr="00951E12" w:rsidRDefault="00951E12" w:rsidP="00951E12">
      <w:pPr>
        <w:pStyle w:val="EndNoteBibliography"/>
        <w:spacing w:after="0"/>
        <w:ind w:left="720" w:hanging="720"/>
      </w:pPr>
      <w:r w:rsidRPr="00951E12">
        <w:t>[122]</w:t>
      </w:r>
      <w:r w:rsidRPr="00951E12">
        <w:tab/>
        <w:t xml:space="preserve">S. M. Bilal, C. J. Bernardos, and C. Guerrero, "Position-based routing in vehicular networks: A survey," </w:t>
      </w:r>
      <w:r w:rsidRPr="00951E12">
        <w:rPr>
          <w:i/>
        </w:rPr>
        <w:t xml:space="preserve">Journal of Network and Computer Applications, </w:t>
      </w:r>
      <w:r w:rsidRPr="00951E12">
        <w:t>vol. 36, pp. 685-697, 2013.</w:t>
      </w:r>
    </w:p>
    <w:p w14:paraId="016AC999" w14:textId="77777777" w:rsidR="00951E12" w:rsidRPr="00951E12" w:rsidRDefault="00951E12" w:rsidP="00951E12">
      <w:pPr>
        <w:pStyle w:val="EndNoteBibliography"/>
        <w:spacing w:after="0"/>
        <w:ind w:left="720" w:hanging="720"/>
      </w:pPr>
      <w:r w:rsidRPr="00951E12">
        <w:t>[123]</w:t>
      </w:r>
      <w:r w:rsidRPr="00951E12">
        <w:tab/>
        <w:t xml:space="preserve">S. Ennis, "CubeSat Networks: Balancing Power with Satellite-to-Ground Data Throughput " </w:t>
      </w:r>
      <w:r w:rsidRPr="00951E12">
        <w:rPr>
          <w:i/>
        </w:rPr>
        <w:t xml:space="preserve">YouTube Video, </w:t>
      </w:r>
      <w:r w:rsidRPr="00951E12">
        <w:t>13/5/2017 2017.</w:t>
      </w:r>
    </w:p>
    <w:p w14:paraId="56036A4F" w14:textId="77777777" w:rsidR="00951E12" w:rsidRPr="00951E12" w:rsidRDefault="00951E12" w:rsidP="00951E12">
      <w:pPr>
        <w:pStyle w:val="EndNoteBibliography"/>
        <w:spacing w:after="0"/>
        <w:ind w:left="720" w:hanging="720"/>
      </w:pPr>
      <w:r w:rsidRPr="00951E12">
        <w:t>[124]</w:t>
      </w:r>
      <w:r w:rsidRPr="00951E12">
        <w:tab/>
        <w:t xml:space="preserve">S. Ennis, "CubeSat Networks: Balancing Power with Satellite-to-Ground Data Throughput," </w:t>
      </w:r>
      <w:r w:rsidRPr="00951E12">
        <w:rPr>
          <w:i/>
        </w:rPr>
        <w:t xml:space="preserve">GitHub repository, </w:t>
      </w:r>
      <w:r w:rsidRPr="00951E12">
        <w:t>2017.</w:t>
      </w:r>
    </w:p>
    <w:p w14:paraId="4E879758" w14:textId="77777777" w:rsidR="00951E12" w:rsidRPr="00951E12" w:rsidRDefault="00951E12" w:rsidP="00951E12">
      <w:pPr>
        <w:pStyle w:val="EndNoteBibliography"/>
        <w:spacing w:after="0"/>
        <w:ind w:left="720" w:hanging="720"/>
      </w:pPr>
      <w:r w:rsidRPr="00951E12">
        <w:t>[125]</w:t>
      </w:r>
      <w:r w:rsidRPr="00951E12">
        <w:tab/>
        <w:t xml:space="preserve">T. Steinbach, H. D. Kenfack, F. Korf, and T. C. Schmidt, "An extension of the OMNeT++ INET framework for simulating real-time ethernet with high accuracy," in </w:t>
      </w:r>
      <w:r w:rsidRPr="00951E12">
        <w:rPr>
          <w:i/>
        </w:rPr>
        <w:t>Proceedings of the 4th International ICST Conference on Simulation Tools and Techniques</w:t>
      </w:r>
      <w:r w:rsidRPr="00951E12">
        <w:t>, 2011, pp. 375-382.</w:t>
      </w:r>
    </w:p>
    <w:p w14:paraId="3DFB9E75" w14:textId="77777777" w:rsidR="00951E12" w:rsidRPr="00951E12" w:rsidRDefault="00951E12" w:rsidP="00951E12">
      <w:pPr>
        <w:pStyle w:val="EndNoteBibliography"/>
        <w:spacing w:after="0"/>
        <w:ind w:left="720" w:hanging="720"/>
      </w:pPr>
      <w:r w:rsidRPr="00951E12">
        <w:t>[126]</w:t>
      </w:r>
      <w:r w:rsidRPr="00951E12">
        <w:tab/>
        <w:t xml:space="preserve">G. F. Riley and T. R. Henderson, "The ns-3 network simulator," </w:t>
      </w:r>
      <w:r w:rsidRPr="00951E12">
        <w:rPr>
          <w:i/>
        </w:rPr>
        <w:t xml:space="preserve">Modeling and tools for network simulation, </w:t>
      </w:r>
      <w:r w:rsidRPr="00951E12">
        <w:t>pp. 15-34, 2010.</w:t>
      </w:r>
    </w:p>
    <w:p w14:paraId="28A4281F" w14:textId="77777777" w:rsidR="00951E12" w:rsidRPr="00951E12" w:rsidRDefault="00951E12" w:rsidP="00951E12">
      <w:pPr>
        <w:pStyle w:val="EndNoteBibliography"/>
        <w:spacing w:after="0"/>
        <w:ind w:left="720" w:hanging="720"/>
      </w:pPr>
      <w:r w:rsidRPr="00951E12">
        <w:t>[127]</w:t>
      </w:r>
      <w:r w:rsidRPr="00951E12">
        <w:tab/>
        <w:t xml:space="preserve">H. Klinkrad, </w:t>
      </w:r>
      <w:r w:rsidRPr="00951E12">
        <w:rPr>
          <w:i/>
        </w:rPr>
        <w:t>Space debris</w:t>
      </w:r>
      <w:r w:rsidRPr="00951E12">
        <w:t>: Wiley Online Library, 2010.</w:t>
      </w:r>
    </w:p>
    <w:p w14:paraId="76619F49" w14:textId="77777777" w:rsidR="00951E12" w:rsidRPr="00951E12" w:rsidRDefault="00951E12" w:rsidP="00951E12">
      <w:pPr>
        <w:pStyle w:val="EndNoteBibliography"/>
        <w:spacing w:after="0"/>
        <w:ind w:left="720" w:hanging="720"/>
      </w:pPr>
      <w:r w:rsidRPr="00951E12">
        <w:t>[128]</w:t>
      </w:r>
      <w:r w:rsidRPr="00951E12">
        <w:tab/>
        <w:t>D. Oltrogge and K. Leveque, "An evaluation of CubeSat orbital decay," 2011.</w:t>
      </w:r>
    </w:p>
    <w:p w14:paraId="255B7F34" w14:textId="77777777" w:rsidR="00951E12" w:rsidRPr="00951E12" w:rsidRDefault="00951E12" w:rsidP="00951E12">
      <w:pPr>
        <w:pStyle w:val="EndNoteBibliography"/>
        <w:spacing w:after="0"/>
        <w:ind w:left="720" w:hanging="720"/>
      </w:pPr>
      <w:r w:rsidRPr="00951E12">
        <w:t>[129]</w:t>
      </w:r>
      <w:r w:rsidRPr="00951E12">
        <w:tab/>
        <w:t>J. Andrews, K. Watry, and K. Brown, "Nanosat deorbit and recovery system to enable new missions," 2011.</w:t>
      </w:r>
    </w:p>
    <w:p w14:paraId="5CC7D0BA" w14:textId="77777777" w:rsidR="00951E12" w:rsidRPr="00951E12" w:rsidRDefault="00951E12" w:rsidP="00951E12">
      <w:pPr>
        <w:pStyle w:val="EndNoteBibliography"/>
        <w:spacing w:after="0"/>
        <w:ind w:left="720" w:hanging="720"/>
      </w:pPr>
      <w:r w:rsidRPr="00951E12">
        <w:t>[130]</w:t>
      </w:r>
      <w:r w:rsidRPr="00951E12">
        <w:tab/>
        <w:t>B. Cohen, "Lunar Flashlight: mapping lunar surface volatiles using a CubeSat," 2014.</w:t>
      </w:r>
    </w:p>
    <w:p w14:paraId="11969568" w14:textId="77777777" w:rsidR="00951E12" w:rsidRPr="00951E12" w:rsidRDefault="00951E12" w:rsidP="00951E12">
      <w:pPr>
        <w:pStyle w:val="EndNoteBibliography"/>
        <w:ind w:left="720" w:hanging="720"/>
      </w:pPr>
      <w:r w:rsidRPr="00951E12">
        <w:lastRenderedPageBreak/>
        <w:t>[131]</w:t>
      </w:r>
      <w:r w:rsidRPr="00951E12">
        <w:tab/>
        <w:t>F. Ferrari, M. Lavagna, B. Burmann, I. Gerth, M. Scheper, and I. Carnelli, "ESA's Asteroid Impact Mission: Mission Analysis and Payload Operations State of the Art," 2016.</w:t>
      </w:r>
    </w:p>
    <w:p w14:paraId="76FB6D61" w14:textId="789F47E8"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ADE815" w14:textId="77777777" w:rsidR="00970C4C" w:rsidRDefault="00970C4C" w:rsidP="00362833">
      <w:r>
        <w:separator/>
      </w:r>
    </w:p>
    <w:p w14:paraId="76AD4D62" w14:textId="77777777" w:rsidR="00970C4C" w:rsidRDefault="00970C4C" w:rsidP="00362833"/>
  </w:endnote>
  <w:endnote w:type="continuationSeparator" w:id="0">
    <w:p w14:paraId="23E7EF88" w14:textId="77777777" w:rsidR="00970C4C" w:rsidRDefault="00970C4C" w:rsidP="00362833">
      <w:r>
        <w:continuationSeparator/>
      </w:r>
    </w:p>
    <w:p w14:paraId="13DD00E9" w14:textId="77777777" w:rsidR="00970C4C" w:rsidRDefault="00970C4C"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9078F" w14:textId="0CF38D62" w:rsidR="00C97841" w:rsidRDefault="00C978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387120"/>
      <w:docPartObj>
        <w:docPartGallery w:val="Page Numbers (Bottom of Page)"/>
        <w:docPartUnique/>
      </w:docPartObj>
    </w:sdtPr>
    <w:sdtEndPr>
      <w:rPr>
        <w:noProof/>
      </w:rPr>
    </w:sdtEndPr>
    <w:sdtContent>
      <w:p w14:paraId="02E3020C" w14:textId="60805D50" w:rsidR="00C97841" w:rsidRDefault="00C97841">
        <w:pPr>
          <w:pStyle w:val="Footer"/>
        </w:pPr>
        <w:r>
          <w:fldChar w:fldCharType="begin"/>
        </w:r>
        <w:r>
          <w:instrText xml:space="preserve"> PAGE   \* MERGEFORMAT </w:instrText>
        </w:r>
        <w:r>
          <w:fldChar w:fldCharType="separate"/>
        </w:r>
        <w:r w:rsidR="00951E12">
          <w:rPr>
            <w:noProof/>
          </w:rPr>
          <w:t>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431065" w14:textId="77777777" w:rsidR="00970C4C" w:rsidRDefault="00970C4C" w:rsidP="00362833">
      <w:r>
        <w:separator/>
      </w:r>
    </w:p>
    <w:p w14:paraId="40D8F00C" w14:textId="77777777" w:rsidR="00970C4C" w:rsidRDefault="00970C4C" w:rsidP="00362833"/>
  </w:footnote>
  <w:footnote w:type="continuationSeparator" w:id="0">
    <w:p w14:paraId="3EE87BB3" w14:textId="77777777" w:rsidR="00970C4C" w:rsidRDefault="00970C4C" w:rsidP="00362833">
      <w:r>
        <w:continuationSeparator/>
      </w:r>
    </w:p>
    <w:p w14:paraId="77DE6441" w14:textId="77777777" w:rsidR="00970C4C" w:rsidRDefault="00970C4C"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390"/>
    <w:rsid w:val="00001A17"/>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38B6"/>
    <w:rsid w:val="000C5709"/>
    <w:rsid w:val="000C5A0A"/>
    <w:rsid w:val="000D3251"/>
    <w:rsid w:val="000D3FBF"/>
    <w:rsid w:val="000D40A7"/>
    <w:rsid w:val="000D47A5"/>
    <w:rsid w:val="000D6BFD"/>
    <w:rsid w:val="000D700F"/>
    <w:rsid w:val="000D76A1"/>
    <w:rsid w:val="000D7DE3"/>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CE"/>
    <w:rsid w:val="001B2CF2"/>
    <w:rsid w:val="001B389E"/>
    <w:rsid w:val="001B475A"/>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20F85"/>
    <w:rsid w:val="00222D36"/>
    <w:rsid w:val="00223687"/>
    <w:rsid w:val="00224C7B"/>
    <w:rsid w:val="00224EB0"/>
    <w:rsid w:val="00226531"/>
    <w:rsid w:val="002302BC"/>
    <w:rsid w:val="002305E1"/>
    <w:rsid w:val="002310A6"/>
    <w:rsid w:val="002318C7"/>
    <w:rsid w:val="00231BF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276"/>
    <w:rsid w:val="00252D2A"/>
    <w:rsid w:val="00252E7A"/>
    <w:rsid w:val="00253D57"/>
    <w:rsid w:val="00254B9F"/>
    <w:rsid w:val="00254F47"/>
    <w:rsid w:val="00254FDC"/>
    <w:rsid w:val="00260DDA"/>
    <w:rsid w:val="00261AFD"/>
    <w:rsid w:val="0026256F"/>
    <w:rsid w:val="002655F3"/>
    <w:rsid w:val="00267FDA"/>
    <w:rsid w:val="00271E8A"/>
    <w:rsid w:val="00276D9D"/>
    <w:rsid w:val="00280E51"/>
    <w:rsid w:val="00281086"/>
    <w:rsid w:val="00282EA3"/>
    <w:rsid w:val="002839A6"/>
    <w:rsid w:val="00284970"/>
    <w:rsid w:val="00284DA3"/>
    <w:rsid w:val="00285006"/>
    <w:rsid w:val="00285510"/>
    <w:rsid w:val="00290CF7"/>
    <w:rsid w:val="00292640"/>
    <w:rsid w:val="00293AC4"/>
    <w:rsid w:val="00295694"/>
    <w:rsid w:val="002957C7"/>
    <w:rsid w:val="0029597F"/>
    <w:rsid w:val="00295E6F"/>
    <w:rsid w:val="00297E84"/>
    <w:rsid w:val="002A0B16"/>
    <w:rsid w:val="002A0D85"/>
    <w:rsid w:val="002A13B7"/>
    <w:rsid w:val="002A3400"/>
    <w:rsid w:val="002A35E7"/>
    <w:rsid w:val="002A3882"/>
    <w:rsid w:val="002A6599"/>
    <w:rsid w:val="002B0796"/>
    <w:rsid w:val="002B2376"/>
    <w:rsid w:val="002B4DCA"/>
    <w:rsid w:val="002B50D5"/>
    <w:rsid w:val="002B539B"/>
    <w:rsid w:val="002B5E39"/>
    <w:rsid w:val="002C042C"/>
    <w:rsid w:val="002C6088"/>
    <w:rsid w:val="002C734F"/>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2808"/>
    <w:rsid w:val="003730CA"/>
    <w:rsid w:val="003736FD"/>
    <w:rsid w:val="00373FD7"/>
    <w:rsid w:val="0037493C"/>
    <w:rsid w:val="003778F0"/>
    <w:rsid w:val="00380951"/>
    <w:rsid w:val="00383063"/>
    <w:rsid w:val="00384402"/>
    <w:rsid w:val="0038445F"/>
    <w:rsid w:val="00384D57"/>
    <w:rsid w:val="0038664B"/>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98A"/>
    <w:rsid w:val="003D1B8C"/>
    <w:rsid w:val="003D1ED2"/>
    <w:rsid w:val="003D30B5"/>
    <w:rsid w:val="003D3C92"/>
    <w:rsid w:val="003D5EE6"/>
    <w:rsid w:val="003D7EAE"/>
    <w:rsid w:val="003E19ED"/>
    <w:rsid w:val="003E41B0"/>
    <w:rsid w:val="003E4427"/>
    <w:rsid w:val="003E4683"/>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3B5E"/>
    <w:rsid w:val="0043408C"/>
    <w:rsid w:val="00437766"/>
    <w:rsid w:val="0044334D"/>
    <w:rsid w:val="00443ECE"/>
    <w:rsid w:val="004456DF"/>
    <w:rsid w:val="00446048"/>
    <w:rsid w:val="004512C3"/>
    <w:rsid w:val="004556F2"/>
    <w:rsid w:val="0046015A"/>
    <w:rsid w:val="00461BFF"/>
    <w:rsid w:val="00466DC4"/>
    <w:rsid w:val="004671DD"/>
    <w:rsid w:val="00473321"/>
    <w:rsid w:val="004740B2"/>
    <w:rsid w:val="00474926"/>
    <w:rsid w:val="00476D57"/>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790"/>
    <w:rsid w:val="004C5118"/>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FEC"/>
    <w:rsid w:val="00510680"/>
    <w:rsid w:val="00511089"/>
    <w:rsid w:val="00512299"/>
    <w:rsid w:val="00512F15"/>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3694"/>
    <w:rsid w:val="00584573"/>
    <w:rsid w:val="0058485B"/>
    <w:rsid w:val="00584FF4"/>
    <w:rsid w:val="00586DEB"/>
    <w:rsid w:val="00587194"/>
    <w:rsid w:val="00592A98"/>
    <w:rsid w:val="00592FB3"/>
    <w:rsid w:val="005946B8"/>
    <w:rsid w:val="005946EB"/>
    <w:rsid w:val="00595519"/>
    <w:rsid w:val="00595CB4"/>
    <w:rsid w:val="005A03E6"/>
    <w:rsid w:val="005A0B69"/>
    <w:rsid w:val="005A1AA0"/>
    <w:rsid w:val="005A1D1B"/>
    <w:rsid w:val="005A2A4A"/>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4093C"/>
    <w:rsid w:val="00640B6A"/>
    <w:rsid w:val="006410F0"/>
    <w:rsid w:val="00642B76"/>
    <w:rsid w:val="00642D5D"/>
    <w:rsid w:val="00642F38"/>
    <w:rsid w:val="00645653"/>
    <w:rsid w:val="00645FAE"/>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70C"/>
    <w:rsid w:val="00690C69"/>
    <w:rsid w:val="00690D8C"/>
    <w:rsid w:val="006937E8"/>
    <w:rsid w:val="00693D57"/>
    <w:rsid w:val="006958BB"/>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7409"/>
    <w:rsid w:val="006F231A"/>
    <w:rsid w:val="006F358E"/>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47EC0"/>
    <w:rsid w:val="00750352"/>
    <w:rsid w:val="007503FE"/>
    <w:rsid w:val="007507A3"/>
    <w:rsid w:val="00750BBE"/>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35F0"/>
    <w:rsid w:val="00784319"/>
    <w:rsid w:val="00784E10"/>
    <w:rsid w:val="00786A1F"/>
    <w:rsid w:val="00787CE2"/>
    <w:rsid w:val="00787ECC"/>
    <w:rsid w:val="00790258"/>
    <w:rsid w:val="00793783"/>
    <w:rsid w:val="00793E00"/>
    <w:rsid w:val="007947BB"/>
    <w:rsid w:val="0079514A"/>
    <w:rsid w:val="00795C0E"/>
    <w:rsid w:val="007968F0"/>
    <w:rsid w:val="007975B3"/>
    <w:rsid w:val="00797A0D"/>
    <w:rsid w:val="007A1DC2"/>
    <w:rsid w:val="007A24EB"/>
    <w:rsid w:val="007A5D8F"/>
    <w:rsid w:val="007B0544"/>
    <w:rsid w:val="007B23E5"/>
    <w:rsid w:val="007B315E"/>
    <w:rsid w:val="007B3478"/>
    <w:rsid w:val="007B3EB2"/>
    <w:rsid w:val="007B5540"/>
    <w:rsid w:val="007B6BF6"/>
    <w:rsid w:val="007B6F41"/>
    <w:rsid w:val="007B73C4"/>
    <w:rsid w:val="007B7504"/>
    <w:rsid w:val="007C17C3"/>
    <w:rsid w:val="007C201C"/>
    <w:rsid w:val="007C3A01"/>
    <w:rsid w:val="007C5E3B"/>
    <w:rsid w:val="007C62BF"/>
    <w:rsid w:val="007C6316"/>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A331D"/>
    <w:rsid w:val="008A628A"/>
    <w:rsid w:val="008B055C"/>
    <w:rsid w:val="008B1155"/>
    <w:rsid w:val="008B1169"/>
    <w:rsid w:val="008B2AF1"/>
    <w:rsid w:val="008B57AA"/>
    <w:rsid w:val="008B6C28"/>
    <w:rsid w:val="008C1B70"/>
    <w:rsid w:val="008C3700"/>
    <w:rsid w:val="008C4D09"/>
    <w:rsid w:val="008C4EBC"/>
    <w:rsid w:val="008C5604"/>
    <w:rsid w:val="008D02CC"/>
    <w:rsid w:val="008D30A5"/>
    <w:rsid w:val="008D4D3D"/>
    <w:rsid w:val="008D6E16"/>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BD6"/>
    <w:rsid w:val="00912C57"/>
    <w:rsid w:val="0091409F"/>
    <w:rsid w:val="00914860"/>
    <w:rsid w:val="00917BE3"/>
    <w:rsid w:val="00920D77"/>
    <w:rsid w:val="00922466"/>
    <w:rsid w:val="00922B48"/>
    <w:rsid w:val="00923317"/>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E12"/>
    <w:rsid w:val="00951F9F"/>
    <w:rsid w:val="00953741"/>
    <w:rsid w:val="00953C7D"/>
    <w:rsid w:val="009543DC"/>
    <w:rsid w:val="00954FBE"/>
    <w:rsid w:val="00956554"/>
    <w:rsid w:val="009607E9"/>
    <w:rsid w:val="009624D5"/>
    <w:rsid w:val="00962672"/>
    <w:rsid w:val="00962949"/>
    <w:rsid w:val="009656B3"/>
    <w:rsid w:val="009656BE"/>
    <w:rsid w:val="009676AB"/>
    <w:rsid w:val="00970517"/>
    <w:rsid w:val="00970ADC"/>
    <w:rsid w:val="00970C4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4B6D"/>
    <w:rsid w:val="00A2597C"/>
    <w:rsid w:val="00A279EE"/>
    <w:rsid w:val="00A27CA2"/>
    <w:rsid w:val="00A27E0A"/>
    <w:rsid w:val="00A30215"/>
    <w:rsid w:val="00A319E2"/>
    <w:rsid w:val="00A33194"/>
    <w:rsid w:val="00A3639E"/>
    <w:rsid w:val="00A367AB"/>
    <w:rsid w:val="00A41FE8"/>
    <w:rsid w:val="00A471F4"/>
    <w:rsid w:val="00A508FB"/>
    <w:rsid w:val="00A5580A"/>
    <w:rsid w:val="00A6121A"/>
    <w:rsid w:val="00A612EF"/>
    <w:rsid w:val="00A61EFC"/>
    <w:rsid w:val="00A63F08"/>
    <w:rsid w:val="00A70007"/>
    <w:rsid w:val="00A71D7F"/>
    <w:rsid w:val="00A7272B"/>
    <w:rsid w:val="00A747A3"/>
    <w:rsid w:val="00A74CCA"/>
    <w:rsid w:val="00A7533E"/>
    <w:rsid w:val="00A82286"/>
    <w:rsid w:val="00A82533"/>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E70"/>
    <w:rsid w:val="00AE3F84"/>
    <w:rsid w:val="00AE4240"/>
    <w:rsid w:val="00AE4913"/>
    <w:rsid w:val="00AE495D"/>
    <w:rsid w:val="00AE6388"/>
    <w:rsid w:val="00AE7090"/>
    <w:rsid w:val="00AF078A"/>
    <w:rsid w:val="00AF07E8"/>
    <w:rsid w:val="00AF0ECF"/>
    <w:rsid w:val="00AF26E5"/>
    <w:rsid w:val="00AF7112"/>
    <w:rsid w:val="00B01C0C"/>
    <w:rsid w:val="00B03DD3"/>
    <w:rsid w:val="00B049BE"/>
    <w:rsid w:val="00B049F0"/>
    <w:rsid w:val="00B054CC"/>
    <w:rsid w:val="00B06600"/>
    <w:rsid w:val="00B101D7"/>
    <w:rsid w:val="00B12FD4"/>
    <w:rsid w:val="00B133BD"/>
    <w:rsid w:val="00B22017"/>
    <w:rsid w:val="00B23F82"/>
    <w:rsid w:val="00B278C5"/>
    <w:rsid w:val="00B300C5"/>
    <w:rsid w:val="00B3286C"/>
    <w:rsid w:val="00B3313B"/>
    <w:rsid w:val="00B35C82"/>
    <w:rsid w:val="00B36F87"/>
    <w:rsid w:val="00B374DB"/>
    <w:rsid w:val="00B37638"/>
    <w:rsid w:val="00B40850"/>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F2E"/>
    <w:rsid w:val="00BD32BF"/>
    <w:rsid w:val="00BD3C1B"/>
    <w:rsid w:val="00BD4C62"/>
    <w:rsid w:val="00BD58E3"/>
    <w:rsid w:val="00BD699C"/>
    <w:rsid w:val="00BD7E42"/>
    <w:rsid w:val="00BE0DCE"/>
    <w:rsid w:val="00BE0F0A"/>
    <w:rsid w:val="00BE29CB"/>
    <w:rsid w:val="00BF15A7"/>
    <w:rsid w:val="00BF16B6"/>
    <w:rsid w:val="00BF179F"/>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495C"/>
    <w:rsid w:val="00C15A7E"/>
    <w:rsid w:val="00C17785"/>
    <w:rsid w:val="00C22C9B"/>
    <w:rsid w:val="00C22D63"/>
    <w:rsid w:val="00C2350C"/>
    <w:rsid w:val="00C2366B"/>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541F"/>
    <w:rsid w:val="00C662A3"/>
    <w:rsid w:val="00C66DBF"/>
    <w:rsid w:val="00C67BB6"/>
    <w:rsid w:val="00C71EBA"/>
    <w:rsid w:val="00C72A93"/>
    <w:rsid w:val="00C81CE4"/>
    <w:rsid w:val="00C84E68"/>
    <w:rsid w:val="00C85DE1"/>
    <w:rsid w:val="00C87398"/>
    <w:rsid w:val="00C91DC7"/>
    <w:rsid w:val="00C91F26"/>
    <w:rsid w:val="00C942AD"/>
    <w:rsid w:val="00C97841"/>
    <w:rsid w:val="00CA134E"/>
    <w:rsid w:val="00CA144C"/>
    <w:rsid w:val="00CA1C42"/>
    <w:rsid w:val="00CA2DAB"/>
    <w:rsid w:val="00CA3D48"/>
    <w:rsid w:val="00CA3E14"/>
    <w:rsid w:val="00CA3F7E"/>
    <w:rsid w:val="00CA5973"/>
    <w:rsid w:val="00CA77B1"/>
    <w:rsid w:val="00CB05D1"/>
    <w:rsid w:val="00CB21CE"/>
    <w:rsid w:val="00CB2CC4"/>
    <w:rsid w:val="00CB592D"/>
    <w:rsid w:val="00CB5969"/>
    <w:rsid w:val="00CB67D7"/>
    <w:rsid w:val="00CC0F27"/>
    <w:rsid w:val="00CC154B"/>
    <w:rsid w:val="00CC535F"/>
    <w:rsid w:val="00CC6B59"/>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7DD"/>
    <w:rsid w:val="00CF71E4"/>
    <w:rsid w:val="00D0042D"/>
    <w:rsid w:val="00D03C40"/>
    <w:rsid w:val="00D046E6"/>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61D8"/>
    <w:rsid w:val="00DD7691"/>
    <w:rsid w:val="00DE0A0C"/>
    <w:rsid w:val="00DE1143"/>
    <w:rsid w:val="00DE1799"/>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1AE"/>
    <w:rsid w:val="00F326FB"/>
    <w:rsid w:val="00F32AC5"/>
    <w:rsid w:val="00F335A0"/>
    <w:rsid w:val="00F33A8B"/>
    <w:rsid w:val="00F35536"/>
    <w:rsid w:val="00F37691"/>
    <w:rsid w:val="00F4112B"/>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F0F"/>
    <w:rsid w:val="00F740BF"/>
    <w:rsid w:val="00F77A1C"/>
    <w:rsid w:val="00F81FD9"/>
    <w:rsid w:val="00F8322F"/>
    <w:rsid w:val="00F8326A"/>
    <w:rsid w:val="00F832D0"/>
    <w:rsid w:val="00F84AA6"/>
    <w:rsid w:val="00F85897"/>
    <w:rsid w:val="00F863AD"/>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3.png"/><Relationship Id="rId68"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3.xml"/><Relationship Id="rId58" Type="http://schemas.openxmlformats.org/officeDocument/2006/relationships/chart" Target="charts/chart7.xml"/><Relationship Id="rId66" Type="http://schemas.openxmlformats.org/officeDocument/2006/relationships/hyperlink" Target="http://cordis.europa.eu/result/rcn/172006_en.html" TargetMode="External"/><Relationship Id="rId5" Type="http://schemas.openxmlformats.org/officeDocument/2006/relationships/webSettings" Target="webSettings.xml"/><Relationship Id="rId61" Type="http://schemas.openxmlformats.org/officeDocument/2006/relationships/chart" Target="charts/chart10.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6.xml"/><Relationship Id="rId64" Type="http://schemas.openxmlformats.org/officeDocument/2006/relationships/hyperlink" Target="http://exrocketman.blogspot.ie/2012/05/revised-expanded-launch-cost-data.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8.xml"/><Relationship Id="rId67"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4.xml"/><Relationship Id="rId62" Type="http://schemas.openxmlformats.org/officeDocument/2006/relationships/chart" Target="charts/chart1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2.xml"/><Relationship Id="rId60" Type="http://schemas.openxmlformats.org/officeDocument/2006/relationships/chart" Target="charts/chart9.xml"/><Relationship Id="rId65" Type="http://schemas.openxmlformats.org/officeDocument/2006/relationships/hyperlink" Target="https://ark-invest.com/research/reusable-rocket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7F720B-17FF-4FA6-995B-97D3BBCA8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365</TotalTime>
  <Pages>161</Pages>
  <Words>56251</Words>
  <Characters>320634</Characters>
  <Application>Microsoft Office Word</Application>
  <DocSecurity>0</DocSecurity>
  <Lines>2671</Lines>
  <Paragraphs>752</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21</cp:revision>
  <cp:lastPrinted>2017-05-15T13:00:00Z</cp:lastPrinted>
  <dcterms:created xsi:type="dcterms:W3CDTF">2017-05-15T07:08:00Z</dcterms:created>
  <dcterms:modified xsi:type="dcterms:W3CDTF">2017-05-15T13:13:00Z</dcterms:modified>
</cp:coreProperties>
</file>