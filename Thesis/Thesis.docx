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0DE6598F" w:rsidR="009656BE" w:rsidRPr="009656BE" w:rsidRDefault="006B500A" w:rsidP="00362833">
      <w:pPr>
        <w:pStyle w:val="Centeredtexttitlepage"/>
      </w:pPr>
      <w:r>
        <w:t xml:space="preserve">CubeSat Networks: Balancing Power with Space-to-Ground </w:t>
      </w:r>
      <w:r w:rsidR="00810B4D">
        <w:t xml:space="preserve">Data </w:t>
      </w:r>
      <w:r>
        <w:t>Throughput</w:t>
      </w:r>
    </w:p>
    <w:p w14:paraId="60D5B0D3" w14:textId="2BB5A5DB" w:rsidR="004D38A1" w:rsidRDefault="00F56F0E" w:rsidP="00362833">
      <w:pPr>
        <w:jc w:val="center"/>
      </w:pPr>
      <w:r>
        <w:pict w14:anchorId="16AD0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93.85pt">
            <v:imagedata r:id="rId8" o:title="TCD"/>
          </v:shape>
        </w:pict>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13299874" w:rsidR="00B6274B" w:rsidRDefault="00810B4D" w:rsidP="00362833">
      <w:pPr>
        <w:pStyle w:val="Centered"/>
      </w:pPr>
      <w:r>
        <w:t>18/05</w:t>
      </w:r>
      <w:r w:rsidR="00D400C8">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2211756"/>
      <w:r>
        <w:lastRenderedPageBreak/>
        <w:t>Acknowledgements</w:t>
      </w:r>
      <w:bookmarkEnd w:id="0"/>
    </w:p>
    <w:p w14:paraId="5D466FE5" w14:textId="4689E36F" w:rsidR="005E6B05" w:rsidRDefault="003A34B5" w:rsidP="00362833">
      <w:r>
        <w:t xml:space="preserve">I would like to thank Dr. Jonathon Dukes for his exceptional supervision and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t xml:space="preserve"> voluntarily during a notably busy period of the academic term.</w:t>
      </w:r>
      <w:r w:rsidR="0074401A">
        <w:t xml:space="preserve"> Working with Dr. Dukes has proved</w:t>
      </w:r>
      <w:r w:rsidR="00810B4D">
        <w:t>, from the offset,</w:t>
      </w:r>
      <w:r w:rsidR="0074401A">
        <w:t xml:space="preserve">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4B59CC1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Shanghai Engineering Center for Microsatellites</w:t>
      </w:r>
      <w:r>
        <w:t xml:space="preserve">’s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3E40F299" w:rsidR="00FB470A" w:rsidRDefault="00FB470A" w:rsidP="00362833">
      <w:pPr>
        <w:pStyle w:val="Chaptertitlenotnumbered"/>
      </w:pPr>
      <w:bookmarkStart w:id="1" w:name="_Toc482211757"/>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279C1628" w14:textId="7C03077E" w:rsidR="00BA04CA"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BA04CA">
        <w:rPr>
          <w:noProof/>
        </w:rPr>
        <w:t>Acknowledgements</w:t>
      </w:r>
      <w:r w:rsidR="00BA04CA">
        <w:rPr>
          <w:noProof/>
        </w:rPr>
        <w:tab/>
      </w:r>
      <w:r w:rsidR="00BA04CA">
        <w:rPr>
          <w:noProof/>
        </w:rPr>
        <w:fldChar w:fldCharType="begin"/>
      </w:r>
      <w:r w:rsidR="00BA04CA">
        <w:rPr>
          <w:noProof/>
        </w:rPr>
        <w:instrText xml:space="preserve"> PAGEREF _Toc482211756 \h </w:instrText>
      </w:r>
      <w:r w:rsidR="00BA04CA">
        <w:rPr>
          <w:noProof/>
        </w:rPr>
      </w:r>
      <w:r w:rsidR="00BA04CA">
        <w:rPr>
          <w:noProof/>
        </w:rPr>
        <w:fldChar w:fldCharType="separate"/>
      </w:r>
      <w:r w:rsidR="00A2597C">
        <w:rPr>
          <w:noProof/>
        </w:rPr>
        <w:t>ii</w:t>
      </w:r>
      <w:r w:rsidR="00BA04CA">
        <w:rPr>
          <w:noProof/>
        </w:rPr>
        <w:fldChar w:fldCharType="end"/>
      </w:r>
    </w:p>
    <w:p w14:paraId="2A0ACB48" w14:textId="04A74559" w:rsidR="00BA04CA" w:rsidRDefault="00BA04CA">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_Toc482211757 \h </w:instrText>
      </w:r>
      <w:r>
        <w:rPr>
          <w:noProof/>
        </w:rPr>
      </w:r>
      <w:r>
        <w:rPr>
          <w:noProof/>
        </w:rPr>
        <w:fldChar w:fldCharType="separate"/>
      </w:r>
      <w:r w:rsidR="00A2597C">
        <w:rPr>
          <w:noProof/>
        </w:rPr>
        <w:t>iii</w:t>
      </w:r>
      <w:r>
        <w:rPr>
          <w:noProof/>
        </w:rPr>
        <w:fldChar w:fldCharType="end"/>
      </w:r>
    </w:p>
    <w:p w14:paraId="7B255F52" w14:textId="702C3528" w:rsidR="00BA04CA" w:rsidRDefault="00BA04CA">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_Toc482211758 \h </w:instrText>
      </w:r>
      <w:r>
        <w:rPr>
          <w:noProof/>
        </w:rPr>
      </w:r>
      <w:r>
        <w:rPr>
          <w:noProof/>
        </w:rPr>
        <w:fldChar w:fldCharType="separate"/>
      </w:r>
      <w:r w:rsidR="00A2597C">
        <w:rPr>
          <w:noProof/>
        </w:rPr>
        <w:t>vii</w:t>
      </w:r>
      <w:r>
        <w:rPr>
          <w:noProof/>
        </w:rPr>
        <w:fldChar w:fldCharType="end"/>
      </w:r>
    </w:p>
    <w:p w14:paraId="63C6C8A5" w14:textId="7EF6B687" w:rsidR="00BA04CA" w:rsidRDefault="00BA04CA">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_Toc482211759 \h </w:instrText>
      </w:r>
      <w:r>
        <w:rPr>
          <w:noProof/>
        </w:rPr>
      </w:r>
      <w:r>
        <w:rPr>
          <w:noProof/>
        </w:rPr>
        <w:fldChar w:fldCharType="separate"/>
      </w:r>
      <w:r w:rsidR="00A2597C">
        <w:rPr>
          <w:noProof/>
        </w:rPr>
        <w:t>xi</w:t>
      </w:r>
      <w:r>
        <w:rPr>
          <w:noProof/>
        </w:rPr>
        <w:fldChar w:fldCharType="end"/>
      </w:r>
    </w:p>
    <w:p w14:paraId="5C0C4585" w14:textId="015FAA43" w:rsidR="00BA04CA" w:rsidRDefault="00BA04CA">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_Toc482211760 \h </w:instrText>
      </w:r>
      <w:r>
        <w:rPr>
          <w:noProof/>
        </w:rPr>
      </w:r>
      <w:r>
        <w:rPr>
          <w:noProof/>
        </w:rPr>
        <w:fldChar w:fldCharType="separate"/>
      </w:r>
      <w:r w:rsidR="00A2597C">
        <w:rPr>
          <w:noProof/>
        </w:rPr>
        <w:t>xii</w:t>
      </w:r>
      <w:r>
        <w:rPr>
          <w:noProof/>
        </w:rPr>
        <w:fldChar w:fldCharType="end"/>
      </w:r>
    </w:p>
    <w:p w14:paraId="5DD3E884" w14:textId="5B077E86" w:rsidR="00BA04CA" w:rsidRDefault="00BA04CA">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_Toc482211761 \h </w:instrText>
      </w:r>
      <w:r>
        <w:rPr>
          <w:noProof/>
        </w:rPr>
      </w:r>
      <w:r>
        <w:rPr>
          <w:noProof/>
        </w:rPr>
        <w:fldChar w:fldCharType="separate"/>
      </w:r>
      <w:r w:rsidR="00A2597C">
        <w:rPr>
          <w:noProof/>
        </w:rPr>
        <w:t>1</w:t>
      </w:r>
      <w:r>
        <w:rPr>
          <w:noProof/>
        </w:rPr>
        <w:fldChar w:fldCharType="end"/>
      </w:r>
    </w:p>
    <w:p w14:paraId="258BEAB1" w14:textId="5D3ED962" w:rsidR="00BA04CA" w:rsidRDefault="00BA04CA">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_Toc482211762 \h </w:instrText>
      </w:r>
      <w:r>
        <w:rPr>
          <w:noProof/>
        </w:rPr>
      </w:r>
      <w:r>
        <w:rPr>
          <w:noProof/>
        </w:rPr>
        <w:fldChar w:fldCharType="separate"/>
      </w:r>
      <w:r w:rsidR="00A2597C">
        <w:rPr>
          <w:noProof/>
        </w:rPr>
        <w:t>5</w:t>
      </w:r>
      <w:r>
        <w:rPr>
          <w:noProof/>
        </w:rPr>
        <w:fldChar w:fldCharType="end"/>
      </w:r>
    </w:p>
    <w:p w14:paraId="03B760DF" w14:textId="0F0A5AD4" w:rsidR="00BA04CA" w:rsidRDefault="00BA04CA">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_Toc482211763 \h </w:instrText>
      </w:r>
      <w:r>
        <w:rPr>
          <w:noProof/>
        </w:rPr>
      </w:r>
      <w:r>
        <w:rPr>
          <w:noProof/>
        </w:rPr>
        <w:fldChar w:fldCharType="separate"/>
      </w:r>
      <w:r w:rsidR="00A2597C">
        <w:rPr>
          <w:noProof/>
        </w:rPr>
        <w:t>8</w:t>
      </w:r>
      <w:r>
        <w:rPr>
          <w:noProof/>
        </w:rPr>
        <w:fldChar w:fldCharType="end"/>
      </w:r>
    </w:p>
    <w:p w14:paraId="2D0BF2F3" w14:textId="2E452E77" w:rsidR="00BA04CA" w:rsidRDefault="00BA04CA">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_Toc482211764 \h </w:instrText>
      </w:r>
      <w:r>
        <w:rPr>
          <w:noProof/>
        </w:rPr>
      </w:r>
      <w:r>
        <w:rPr>
          <w:noProof/>
        </w:rPr>
        <w:fldChar w:fldCharType="separate"/>
      </w:r>
      <w:r w:rsidR="00A2597C">
        <w:rPr>
          <w:noProof/>
        </w:rPr>
        <w:t>9</w:t>
      </w:r>
      <w:r>
        <w:rPr>
          <w:noProof/>
        </w:rPr>
        <w:fldChar w:fldCharType="end"/>
      </w:r>
    </w:p>
    <w:p w14:paraId="3E742700" w14:textId="37CA6B03" w:rsidR="00BA04CA" w:rsidRDefault="00BA04CA">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_Toc482211765 \h </w:instrText>
      </w:r>
      <w:r>
        <w:rPr>
          <w:noProof/>
        </w:rPr>
      </w:r>
      <w:r>
        <w:rPr>
          <w:noProof/>
        </w:rPr>
        <w:fldChar w:fldCharType="separate"/>
      </w:r>
      <w:r w:rsidR="00A2597C">
        <w:rPr>
          <w:noProof/>
        </w:rPr>
        <w:t>11</w:t>
      </w:r>
      <w:r>
        <w:rPr>
          <w:noProof/>
        </w:rPr>
        <w:fldChar w:fldCharType="end"/>
      </w:r>
    </w:p>
    <w:p w14:paraId="0908F2DC" w14:textId="7A5CF099" w:rsidR="00BA04CA" w:rsidRDefault="00BA04CA">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_Toc482211766 \h </w:instrText>
      </w:r>
      <w:r>
        <w:rPr>
          <w:noProof/>
        </w:rPr>
      </w:r>
      <w:r>
        <w:rPr>
          <w:noProof/>
        </w:rPr>
        <w:fldChar w:fldCharType="separate"/>
      </w:r>
      <w:r w:rsidR="00A2597C">
        <w:rPr>
          <w:noProof/>
        </w:rPr>
        <w:t>12</w:t>
      </w:r>
      <w:r>
        <w:rPr>
          <w:noProof/>
        </w:rPr>
        <w:fldChar w:fldCharType="end"/>
      </w:r>
    </w:p>
    <w:p w14:paraId="37599CD1" w14:textId="0B8605AB" w:rsidR="00BA04CA" w:rsidRDefault="00BA04CA">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_Toc482211767 \h </w:instrText>
      </w:r>
      <w:r>
        <w:rPr>
          <w:noProof/>
        </w:rPr>
      </w:r>
      <w:r>
        <w:rPr>
          <w:noProof/>
        </w:rPr>
        <w:fldChar w:fldCharType="separate"/>
      </w:r>
      <w:r w:rsidR="00A2597C">
        <w:rPr>
          <w:noProof/>
        </w:rPr>
        <w:t>16</w:t>
      </w:r>
      <w:r>
        <w:rPr>
          <w:noProof/>
        </w:rPr>
        <w:fldChar w:fldCharType="end"/>
      </w:r>
    </w:p>
    <w:p w14:paraId="03E1CEED" w14:textId="619A6FC3" w:rsidR="00BA04CA" w:rsidRDefault="00BA04CA">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_Toc482211768 \h </w:instrText>
      </w:r>
      <w:r>
        <w:rPr>
          <w:noProof/>
        </w:rPr>
      </w:r>
      <w:r>
        <w:rPr>
          <w:noProof/>
        </w:rPr>
        <w:fldChar w:fldCharType="separate"/>
      </w:r>
      <w:r w:rsidR="00A2597C">
        <w:rPr>
          <w:noProof/>
        </w:rPr>
        <w:t>16</w:t>
      </w:r>
      <w:r>
        <w:rPr>
          <w:noProof/>
        </w:rPr>
        <w:fldChar w:fldCharType="end"/>
      </w:r>
    </w:p>
    <w:p w14:paraId="08CC1B24" w14:textId="2FD0F010" w:rsidR="00BA04CA" w:rsidRDefault="00BA04CA">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_Toc482211769 \h </w:instrText>
      </w:r>
      <w:r>
        <w:rPr>
          <w:noProof/>
        </w:rPr>
      </w:r>
      <w:r>
        <w:rPr>
          <w:noProof/>
        </w:rPr>
        <w:fldChar w:fldCharType="separate"/>
      </w:r>
      <w:r w:rsidR="00A2597C">
        <w:rPr>
          <w:noProof/>
        </w:rPr>
        <w:t>17</w:t>
      </w:r>
      <w:r>
        <w:rPr>
          <w:noProof/>
        </w:rPr>
        <w:fldChar w:fldCharType="end"/>
      </w:r>
    </w:p>
    <w:p w14:paraId="1939DAAB" w14:textId="102C20FF" w:rsidR="00BA04CA" w:rsidRDefault="00BA04CA">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_Toc482211770 \h </w:instrText>
      </w:r>
      <w:r>
        <w:rPr>
          <w:noProof/>
        </w:rPr>
      </w:r>
      <w:r>
        <w:rPr>
          <w:noProof/>
        </w:rPr>
        <w:fldChar w:fldCharType="separate"/>
      </w:r>
      <w:r w:rsidR="00A2597C">
        <w:rPr>
          <w:noProof/>
        </w:rPr>
        <w:t>19</w:t>
      </w:r>
      <w:r>
        <w:rPr>
          <w:noProof/>
        </w:rPr>
        <w:fldChar w:fldCharType="end"/>
      </w:r>
    </w:p>
    <w:p w14:paraId="5B869A80" w14:textId="33DBB1D3" w:rsidR="00BA04CA" w:rsidRDefault="00BA04CA">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_Toc482211771 \h </w:instrText>
      </w:r>
      <w:r>
        <w:rPr>
          <w:noProof/>
        </w:rPr>
      </w:r>
      <w:r>
        <w:rPr>
          <w:noProof/>
        </w:rPr>
        <w:fldChar w:fldCharType="separate"/>
      </w:r>
      <w:r w:rsidR="00A2597C">
        <w:rPr>
          <w:noProof/>
        </w:rPr>
        <w:t>20</w:t>
      </w:r>
      <w:r>
        <w:rPr>
          <w:noProof/>
        </w:rPr>
        <w:fldChar w:fldCharType="end"/>
      </w:r>
    </w:p>
    <w:p w14:paraId="55E20C2C" w14:textId="0CAF7F89" w:rsidR="00BA04CA" w:rsidRDefault="00BA04CA">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_Toc482211772 \h </w:instrText>
      </w:r>
      <w:r>
        <w:rPr>
          <w:noProof/>
        </w:rPr>
      </w:r>
      <w:r>
        <w:rPr>
          <w:noProof/>
        </w:rPr>
        <w:fldChar w:fldCharType="separate"/>
      </w:r>
      <w:r w:rsidR="00A2597C">
        <w:rPr>
          <w:noProof/>
        </w:rPr>
        <w:t>22</w:t>
      </w:r>
      <w:r>
        <w:rPr>
          <w:noProof/>
        </w:rPr>
        <w:fldChar w:fldCharType="end"/>
      </w:r>
    </w:p>
    <w:p w14:paraId="5BF9CE7F" w14:textId="2BEE6EC5" w:rsidR="00BA04CA" w:rsidRDefault="00BA04CA">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_Toc482211773 \h </w:instrText>
      </w:r>
      <w:r>
        <w:rPr>
          <w:noProof/>
        </w:rPr>
      </w:r>
      <w:r>
        <w:rPr>
          <w:noProof/>
        </w:rPr>
        <w:fldChar w:fldCharType="separate"/>
      </w:r>
      <w:r w:rsidR="00A2597C">
        <w:rPr>
          <w:noProof/>
        </w:rPr>
        <w:t>22</w:t>
      </w:r>
      <w:r>
        <w:rPr>
          <w:noProof/>
        </w:rPr>
        <w:fldChar w:fldCharType="end"/>
      </w:r>
    </w:p>
    <w:p w14:paraId="1973C82A" w14:textId="561A4119" w:rsidR="00BA04CA" w:rsidRDefault="00BA04CA">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_Toc482211774 \h </w:instrText>
      </w:r>
      <w:r>
        <w:rPr>
          <w:noProof/>
        </w:rPr>
      </w:r>
      <w:r>
        <w:rPr>
          <w:noProof/>
        </w:rPr>
        <w:fldChar w:fldCharType="separate"/>
      </w:r>
      <w:r w:rsidR="00A2597C">
        <w:rPr>
          <w:noProof/>
        </w:rPr>
        <w:t>25</w:t>
      </w:r>
      <w:r>
        <w:rPr>
          <w:noProof/>
        </w:rPr>
        <w:fldChar w:fldCharType="end"/>
      </w:r>
    </w:p>
    <w:p w14:paraId="09D2A790" w14:textId="629AEDD1" w:rsidR="00BA04CA" w:rsidRDefault="00BA04CA">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_Toc482211775 \h </w:instrText>
      </w:r>
      <w:r>
        <w:rPr>
          <w:noProof/>
        </w:rPr>
      </w:r>
      <w:r>
        <w:rPr>
          <w:noProof/>
        </w:rPr>
        <w:fldChar w:fldCharType="separate"/>
      </w:r>
      <w:r w:rsidR="00A2597C">
        <w:rPr>
          <w:noProof/>
        </w:rPr>
        <w:t>32</w:t>
      </w:r>
      <w:r>
        <w:rPr>
          <w:noProof/>
        </w:rPr>
        <w:fldChar w:fldCharType="end"/>
      </w:r>
    </w:p>
    <w:p w14:paraId="7172EA8B" w14:textId="2D08ED44" w:rsidR="00BA04CA" w:rsidRDefault="00BA04CA">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_Toc482211776 \h </w:instrText>
      </w:r>
      <w:r>
        <w:rPr>
          <w:noProof/>
        </w:rPr>
      </w:r>
      <w:r>
        <w:rPr>
          <w:noProof/>
        </w:rPr>
        <w:fldChar w:fldCharType="separate"/>
      </w:r>
      <w:r w:rsidR="00A2597C">
        <w:rPr>
          <w:noProof/>
        </w:rPr>
        <w:t>33</w:t>
      </w:r>
      <w:r>
        <w:rPr>
          <w:noProof/>
        </w:rPr>
        <w:fldChar w:fldCharType="end"/>
      </w:r>
    </w:p>
    <w:p w14:paraId="609CCF47" w14:textId="22CC6A9F" w:rsidR="00BA04CA" w:rsidRDefault="00BA04CA">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_Toc482211777 \h </w:instrText>
      </w:r>
      <w:r>
        <w:rPr>
          <w:noProof/>
        </w:rPr>
      </w:r>
      <w:r>
        <w:rPr>
          <w:noProof/>
        </w:rPr>
        <w:fldChar w:fldCharType="separate"/>
      </w:r>
      <w:r w:rsidR="00A2597C">
        <w:rPr>
          <w:noProof/>
        </w:rPr>
        <w:t>40</w:t>
      </w:r>
      <w:r>
        <w:rPr>
          <w:noProof/>
        </w:rPr>
        <w:fldChar w:fldCharType="end"/>
      </w:r>
    </w:p>
    <w:p w14:paraId="7AC8CF80" w14:textId="3711F03A" w:rsidR="00BA04CA" w:rsidRDefault="00BA04CA">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_Toc482211778 \h </w:instrText>
      </w:r>
      <w:r>
        <w:rPr>
          <w:noProof/>
        </w:rPr>
      </w:r>
      <w:r>
        <w:rPr>
          <w:noProof/>
        </w:rPr>
        <w:fldChar w:fldCharType="separate"/>
      </w:r>
      <w:r w:rsidR="00A2597C">
        <w:rPr>
          <w:noProof/>
        </w:rPr>
        <w:t>46</w:t>
      </w:r>
      <w:r>
        <w:rPr>
          <w:noProof/>
        </w:rPr>
        <w:fldChar w:fldCharType="end"/>
      </w:r>
    </w:p>
    <w:p w14:paraId="04CD533F" w14:textId="30CCC26B" w:rsidR="00BA04CA" w:rsidRDefault="00BA04CA">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_Toc482211779 \h </w:instrText>
      </w:r>
      <w:r>
        <w:rPr>
          <w:noProof/>
        </w:rPr>
      </w:r>
      <w:r>
        <w:rPr>
          <w:noProof/>
        </w:rPr>
        <w:fldChar w:fldCharType="separate"/>
      </w:r>
      <w:r w:rsidR="00A2597C">
        <w:rPr>
          <w:noProof/>
        </w:rPr>
        <w:t>47</w:t>
      </w:r>
      <w:r>
        <w:rPr>
          <w:noProof/>
        </w:rPr>
        <w:fldChar w:fldCharType="end"/>
      </w:r>
    </w:p>
    <w:p w14:paraId="53FF412C" w14:textId="78CBBCCD" w:rsidR="00BA04CA" w:rsidRDefault="00BA04CA">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_Toc482211780 \h </w:instrText>
      </w:r>
      <w:r>
        <w:rPr>
          <w:noProof/>
        </w:rPr>
      </w:r>
      <w:r>
        <w:rPr>
          <w:noProof/>
        </w:rPr>
        <w:fldChar w:fldCharType="separate"/>
      </w:r>
      <w:r w:rsidR="00A2597C">
        <w:rPr>
          <w:noProof/>
        </w:rPr>
        <w:t>48</w:t>
      </w:r>
      <w:r>
        <w:rPr>
          <w:noProof/>
        </w:rPr>
        <w:fldChar w:fldCharType="end"/>
      </w:r>
    </w:p>
    <w:p w14:paraId="0274120D" w14:textId="7E2F262D" w:rsidR="00BA04CA" w:rsidRDefault="00BA04CA">
      <w:pPr>
        <w:pStyle w:val="TOC3"/>
        <w:rPr>
          <w:rFonts w:asciiTheme="minorHAnsi" w:hAnsiTheme="minorHAnsi"/>
          <w:noProof/>
          <w:lang w:val="en-US" w:eastAsia="en-US"/>
        </w:rPr>
      </w:pPr>
      <w:r>
        <w:rPr>
          <w:noProof/>
        </w:rPr>
        <w:lastRenderedPageBreak/>
        <w:t>2.3.3 Network Layer</w:t>
      </w:r>
      <w:r>
        <w:rPr>
          <w:noProof/>
        </w:rPr>
        <w:tab/>
      </w:r>
      <w:r>
        <w:rPr>
          <w:noProof/>
        </w:rPr>
        <w:fldChar w:fldCharType="begin"/>
      </w:r>
      <w:r>
        <w:rPr>
          <w:noProof/>
        </w:rPr>
        <w:instrText xml:space="preserve"> PAGEREF _Toc482211781 \h </w:instrText>
      </w:r>
      <w:r>
        <w:rPr>
          <w:noProof/>
        </w:rPr>
      </w:r>
      <w:r>
        <w:rPr>
          <w:noProof/>
        </w:rPr>
        <w:fldChar w:fldCharType="separate"/>
      </w:r>
      <w:r w:rsidR="00A2597C">
        <w:rPr>
          <w:noProof/>
        </w:rPr>
        <w:t>54</w:t>
      </w:r>
      <w:r>
        <w:rPr>
          <w:noProof/>
        </w:rPr>
        <w:fldChar w:fldCharType="end"/>
      </w:r>
    </w:p>
    <w:p w14:paraId="39E520C4" w14:textId="1AC2F87D" w:rsidR="00BA04CA" w:rsidRDefault="00BA04CA">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_Toc482211782 \h </w:instrText>
      </w:r>
      <w:r>
        <w:rPr>
          <w:noProof/>
        </w:rPr>
      </w:r>
      <w:r>
        <w:rPr>
          <w:noProof/>
        </w:rPr>
        <w:fldChar w:fldCharType="separate"/>
      </w:r>
      <w:r w:rsidR="00A2597C">
        <w:rPr>
          <w:noProof/>
        </w:rPr>
        <w:t>56</w:t>
      </w:r>
      <w:r>
        <w:rPr>
          <w:noProof/>
        </w:rPr>
        <w:fldChar w:fldCharType="end"/>
      </w:r>
    </w:p>
    <w:p w14:paraId="2626C0D8" w14:textId="1D39F735" w:rsidR="00BA04CA" w:rsidRDefault="00BA04CA">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_Toc482211783 \h </w:instrText>
      </w:r>
      <w:r>
        <w:rPr>
          <w:noProof/>
        </w:rPr>
      </w:r>
      <w:r>
        <w:rPr>
          <w:noProof/>
        </w:rPr>
        <w:fldChar w:fldCharType="separate"/>
      </w:r>
      <w:r w:rsidR="00A2597C">
        <w:rPr>
          <w:noProof/>
        </w:rPr>
        <w:t>56</w:t>
      </w:r>
      <w:r>
        <w:rPr>
          <w:noProof/>
        </w:rPr>
        <w:fldChar w:fldCharType="end"/>
      </w:r>
    </w:p>
    <w:p w14:paraId="37C0ED72" w14:textId="0A488A50" w:rsidR="00BA04CA" w:rsidRDefault="00BA04CA">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_Toc482211784 \h </w:instrText>
      </w:r>
      <w:r>
        <w:rPr>
          <w:noProof/>
        </w:rPr>
      </w:r>
      <w:r>
        <w:rPr>
          <w:noProof/>
        </w:rPr>
        <w:fldChar w:fldCharType="separate"/>
      </w:r>
      <w:r w:rsidR="00A2597C">
        <w:rPr>
          <w:noProof/>
        </w:rPr>
        <w:t>57</w:t>
      </w:r>
      <w:r>
        <w:rPr>
          <w:noProof/>
        </w:rPr>
        <w:fldChar w:fldCharType="end"/>
      </w:r>
    </w:p>
    <w:p w14:paraId="7F61F31F" w14:textId="36AAABCD" w:rsidR="00BA04CA" w:rsidRDefault="00BA04CA">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_Toc482211785 \h </w:instrText>
      </w:r>
      <w:r>
        <w:rPr>
          <w:noProof/>
        </w:rPr>
      </w:r>
      <w:r>
        <w:rPr>
          <w:noProof/>
        </w:rPr>
        <w:fldChar w:fldCharType="separate"/>
      </w:r>
      <w:r w:rsidR="00A2597C">
        <w:rPr>
          <w:noProof/>
        </w:rPr>
        <w:t>57</w:t>
      </w:r>
      <w:r>
        <w:rPr>
          <w:noProof/>
        </w:rPr>
        <w:fldChar w:fldCharType="end"/>
      </w:r>
    </w:p>
    <w:p w14:paraId="6BB8DBC1" w14:textId="7339D756" w:rsidR="00BA04CA" w:rsidRDefault="00BA04CA">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_Toc482211786 \h </w:instrText>
      </w:r>
      <w:r>
        <w:rPr>
          <w:noProof/>
        </w:rPr>
      </w:r>
      <w:r>
        <w:rPr>
          <w:noProof/>
        </w:rPr>
        <w:fldChar w:fldCharType="separate"/>
      </w:r>
      <w:r w:rsidR="00A2597C">
        <w:rPr>
          <w:noProof/>
        </w:rPr>
        <w:t>59</w:t>
      </w:r>
      <w:r>
        <w:rPr>
          <w:noProof/>
        </w:rPr>
        <w:fldChar w:fldCharType="end"/>
      </w:r>
    </w:p>
    <w:p w14:paraId="2DD35FBE" w14:textId="5C8AD921" w:rsidR="00BA04CA" w:rsidRDefault="00BA04CA">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_Toc482211787 \h </w:instrText>
      </w:r>
      <w:r>
        <w:rPr>
          <w:noProof/>
        </w:rPr>
      </w:r>
      <w:r>
        <w:rPr>
          <w:noProof/>
        </w:rPr>
        <w:fldChar w:fldCharType="separate"/>
      </w:r>
      <w:r w:rsidR="00A2597C">
        <w:rPr>
          <w:noProof/>
        </w:rPr>
        <w:t>61</w:t>
      </w:r>
      <w:r>
        <w:rPr>
          <w:noProof/>
        </w:rPr>
        <w:fldChar w:fldCharType="end"/>
      </w:r>
    </w:p>
    <w:p w14:paraId="210CD3C4" w14:textId="2AFB28C7" w:rsidR="00BA04CA" w:rsidRDefault="00BA04CA">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_Toc482211788 \h </w:instrText>
      </w:r>
      <w:r>
        <w:rPr>
          <w:noProof/>
        </w:rPr>
      </w:r>
      <w:r>
        <w:rPr>
          <w:noProof/>
        </w:rPr>
        <w:fldChar w:fldCharType="separate"/>
      </w:r>
      <w:r w:rsidR="00A2597C">
        <w:rPr>
          <w:noProof/>
        </w:rPr>
        <w:t>62</w:t>
      </w:r>
      <w:r>
        <w:rPr>
          <w:noProof/>
        </w:rPr>
        <w:fldChar w:fldCharType="end"/>
      </w:r>
    </w:p>
    <w:p w14:paraId="0424D495" w14:textId="51FD37B9" w:rsidR="00BA04CA" w:rsidRDefault="00BA04CA">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_Toc482211789 \h </w:instrText>
      </w:r>
      <w:r>
        <w:rPr>
          <w:noProof/>
        </w:rPr>
      </w:r>
      <w:r>
        <w:rPr>
          <w:noProof/>
        </w:rPr>
        <w:fldChar w:fldCharType="separate"/>
      </w:r>
      <w:r w:rsidR="00A2597C">
        <w:rPr>
          <w:noProof/>
        </w:rPr>
        <w:t>62</w:t>
      </w:r>
      <w:r>
        <w:rPr>
          <w:noProof/>
        </w:rPr>
        <w:fldChar w:fldCharType="end"/>
      </w:r>
    </w:p>
    <w:p w14:paraId="13FC0B75" w14:textId="594B5F71" w:rsidR="00BA04CA" w:rsidRDefault="00BA04CA">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_Toc482211790 \h </w:instrText>
      </w:r>
      <w:r>
        <w:rPr>
          <w:noProof/>
        </w:rPr>
      </w:r>
      <w:r>
        <w:rPr>
          <w:noProof/>
        </w:rPr>
        <w:fldChar w:fldCharType="separate"/>
      </w:r>
      <w:r w:rsidR="00A2597C">
        <w:rPr>
          <w:noProof/>
        </w:rPr>
        <w:t>65</w:t>
      </w:r>
      <w:r>
        <w:rPr>
          <w:noProof/>
        </w:rPr>
        <w:fldChar w:fldCharType="end"/>
      </w:r>
    </w:p>
    <w:p w14:paraId="47504B3D" w14:textId="0545E161" w:rsidR="00BA04CA" w:rsidRDefault="00BA04CA">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_Toc482211791 \h </w:instrText>
      </w:r>
      <w:r>
        <w:rPr>
          <w:noProof/>
        </w:rPr>
      </w:r>
      <w:r>
        <w:rPr>
          <w:noProof/>
        </w:rPr>
        <w:fldChar w:fldCharType="separate"/>
      </w:r>
      <w:r w:rsidR="00A2597C">
        <w:rPr>
          <w:noProof/>
        </w:rPr>
        <w:t>67</w:t>
      </w:r>
      <w:r>
        <w:rPr>
          <w:noProof/>
        </w:rPr>
        <w:fldChar w:fldCharType="end"/>
      </w:r>
    </w:p>
    <w:p w14:paraId="6E6344CA" w14:textId="1A992004" w:rsidR="00BA04CA" w:rsidRDefault="00BA04CA">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_Toc482211792 \h </w:instrText>
      </w:r>
      <w:r>
        <w:rPr>
          <w:noProof/>
        </w:rPr>
      </w:r>
      <w:r>
        <w:rPr>
          <w:noProof/>
        </w:rPr>
        <w:fldChar w:fldCharType="separate"/>
      </w:r>
      <w:r w:rsidR="00A2597C">
        <w:rPr>
          <w:noProof/>
        </w:rPr>
        <w:t>69</w:t>
      </w:r>
      <w:r>
        <w:rPr>
          <w:noProof/>
        </w:rPr>
        <w:fldChar w:fldCharType="end"/>
      </w:r>
    </w:p>
    <w:p w14:paraId="7152ED38" w14:textId="37AB722F" w:rsidR="00BA04CA" w:rsidRDefault="00BA04CA">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_Toc482211793 \h </w:instrText>
      </w:r>
      <w:r>
        <w:rPr>
          <w:noProof/>
        </w:rPr>
      </w:r>
      <w:r>
        <w:rPr>
          <w:noProof/>
        </w:rPr>
        <w:fldChar w:fldCharType="separate"/>
      </w:r>
      <w:r w:rsidR="00A2597C">
        <w:rPr>
          <w:noProof/>
        </w:rPr>
        <w:t>71</w:t>
      </w:r>
      <w:r>
        <w:rPr>
          <w:noProof/>
        </w:rPr>
        <w:fldChar w:fldCharType="end"/>
      </w:r>
    </w:p>
    <w:p w14:paraId="156376A8" w14:textId="3C4D3594" w:rsidR="00BA04CA" w:rsidRDefault="00BA04CA">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_Toc482211794 \h </w:instrText>
      </w:r>
      <w:r>
        <w:rPr>
          <w:noProof/>
        </w:rPr>
      </w:r>
      <w:r>
        <w:rPr>
          <w:noProof/>
        </w:rPr>
        <w:fldChar w:fldCharType="separate"/>
      </w:r>
      <w:r w:rsidR="00A2597C">
        <w:rPr>
          <w:noProof/>
        </w:rPr>
        <w:t>74</w:t>
      </w:r>
      <w:r>
        <w:rPr>
          <w:noProof/>
        </w:rPr>
        <w:fldChar w:fldCharType="end"/>
      </w:r>
    </w:p>
    <w:p w14:paraId="23CBC182" w14:textId="0A431B0A" w:rsidR="00BA04CA" w:rsidRDefault="00BA04CA">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_Toc482211795 \h </w:instrText>
      </w:r>
      <w:r>
        <w:rPr>
          <w:noProof/>
        </w:rPr>
      </w:r>
      <w:r>
        <w:rPr>
          <w:noProof/>
        </w:rPr>
        <w:fldChar w:fldCharType="separate"/>
      </w:r>
      <w:r w:rsidR="00A2597C">
        <w:rPr>
          <w:noProof/>
        </w:rPr>
        <w:t>74</w:t>
      </w:r>
      <w:r>
        <w:rPr>
          <w:noProof/>
        </w:rPr>
        <w:fldChar w:fldCharType="end"/>
      </w:r>
    </w:p>
    <w:p w14:paraId="5ACB4DB9" w14:textId="4BE32164" w:rsidR="00BA04CA" w:rsidRDefault="00BA04CA">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_Toc482211796 \h </w:instrText>
      </w:r>
      <w:r>
        <w:rPr>
          <w:noProof/>
        </w:rPr>
      </w:r>
      <w:r>
        <w:rPr>
          <w:noProof/>
        </w:rPr>
        <w:fldChar w:fldCharType="separate"/>
      </w:r>
      <w:r w:rsidR="00A2597C">
        <w:rPr>
          <w:noProof/>
        </w:rPr>
        <w:t>76</w:t>
      </w:r>
      <w:r>
        <w:rPr>
          <w:noProof/>
        </w:rPr>
        <w:fldChar w:fldCharType="end"/>
      </w:r>
    </w:p>
    <w:p w14:paraId="4471A692" w14:textId="7BB112C1" w:rsidR="00BA04CA" w:rsidRDefault="00BA04CA">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_Toc482211797 \h </w:instrText>
      </w:r>
      <w:r>
        <w:rPr>
          <w:noProof/>
        </w:rPr>
      </w:r>
      <w:r>
        <w:rPr>
          <w:noProof/>
        </w:rPr>
        <w:fldChar w:fldCharType="separate"/>
      </w:r>
      <w:r w:rsidR="00A2597C">
        <w:rPr>
          <w:noProof/>
        </w:rPr>
        <w:t>77</w:t>
      </w:r>
      <w:r>
        <w:rPr>
          <w:noProof/>
        </w:rPr>
        <w:fldChar w:fldCharType="end"/>
      </w:r>
    </w:p>
    <w:p w14:paraId="57100C40" w14:textId="7570F86A" w:rsidR="00BA04CA" w:rsidRDefault="00BA04CA">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_Toc482211798 \h </w:instrText>
      </w:r>
      <w:r>
        <w:rPr>
          <w:noProof/>
        </w:rPr>
      </w:r>
      <w:r>
        <w:rPr>
          <w:noProof/>
        </w:rPr>
        <w:fldChar w:fldCharType="separate"/>
      </w:r>
      <w:r w:rsidR="00A2597C">
        <w:rPr>
          <w:noProof/>
        </w:rPr>
        <w:t>78</w:t>
      </w:r>
      <w:r>
        <w:rPr>
          <w:noProof/>
        </w:rPr>
        <w:fldChar w:fldCharType="end"/>
      </w:r>
    </w:p>
    <w:p w14:paraId="1DB2CB98" w14:textId="639B02D3" w:rsidR="00BA04CA" w:rsidRDefault="00BA04CA">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_Toc482211799 \h </w:instrText>
      </w:r>
      <w:r>
        <w:rPr>
          <w:noProof/>
        </w:rPr>
      </w:r>
      <w:r>
        <w:rPr>
          <w:noProof/>
        </w:rPr>
        <w:fldChar w:fldCharType="separate"/>
      </w:r>
      <w:r w:rsidR="00A2597C">
        <w:rPr>
          <w:noProof/>
        </w:rPr>
        <w:t>81</w:t>
      </w:r>
      <w:r>
        <w:rPr>
          <w:noProof/>
        </w:rPr>
        <w:fldChar w:fldCharType="end"/>
      </w:r>
    </w:p>
    <w:p w14:paraId="6F393F9C" w14:textId="39D26017" w:rsidR="00BA04CA" w:rsidRDefault="00BA04CA">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_Toc482211800 \h </w:instrText>
      </w:r>
      <w:r>
        <w:rPr>
          <w:noProof/>
        </w:rPr>
      </w:r>
      <w:r>
        <w:rPr>
          <w:noProof/>
        </w:rPr>
        <w:fldChar w:fldCharType="separate"/>
      </w:r>
      <w:r w:rsidR="00A2597C">
        <w:rPr>
          <w:noProof/>
        </w:rPr>
        <w:t>82</w:t>
      </w:r>
      <w:r>
        <w:rPr>
          <w:noProof/>
        </w:rPr>
        <w:fldChar w:fldCharType="end"/>
      </w:r>
    </w:p>
    <w:p w14:paraId="024A4920" w14:textId="300DC617" w:rsidR="00BA04CA" w:rsidRDefault="00BA04CA">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_Toc482211801 \h </w:instrText>
      </w:r>
      <w:r>
        <w:rPr>
          <w:noProof/>
        </w:rPr>
      </w:r>
      <w:r>
        <w:rPr>
          <w:noProof/>
        </w:rPr>
        <w:fldChar w:fldCharType="separate"/>
      </w:r>
      <w:r w:rsidR="00A2597C">
        <w:rPr>
          <w:noProof/>
        </w:rPr>
        <w:t>82</w:t>
      </w:r>
      <w:r>
        <w:rPr>
          <w:noProof/>
        </w:rPr>
        <w:fldChar w:fldCharType="end"/>
      </w:r>
    </w:p>
    <w:p w14:paraId="76E3F111" w14:textId="7A188F69" w:rsidR="00BA04CA" w:rsidRDefault="00BA04CA">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_Toc482211802 \h </w:instrText>
      </w:r>
      <w:r>
        <w:rPr>
          <w:noProof/>
        </w:rPr>
      </w:r>
      <w:r>
        <w:rPr>
          <w:noProof/>
        </w:rPr>
        <w:fldChar w:fldCharType="separate"/>
      </w:r>
      <w:r w:rsidR="00A2597C">
        <w:rPr>
          <w:noProof/>
        </w:rPr>
        <w:t>83</w:t>
      </w:r>
      <w:r>
        <w:rPr>
          <w:noProof/>
        </w:rPr>
        <w:fldChar w:fldCharType="end"/>
      </w:r>
    </w:p>
    <w:p w14:paraId="21A40BF8" w14:textId="69D78949" w:rsidR="00BA04CA" w:rsidRDefault="00BA04CA">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_Toc482211803 \h </w:instrText>
      </w:r>
      <w:r>
        <w:rPr>
          <w:noProof/>
        </w:rPr>
      </w:r>
      <w:r>
        <w:rPr>
          <w:noProof/>
        </w:rPr>
        <w:fldChar w:fldCharType="separate"/>
      </w:r>
      <w:r w:rsidR="00A2597C">
        <w:rPr>
          <w:noProof/>
        </w:rPr>
        <w:t>83</w:t>
      </w:r>
      <w:r>
        <w:rPr>
          <w:noProof/>
        </w:rPr>
        <w:fldChar w:fldCharType="end"/>
      </w:r>
    </w:p>
    <w:p w14:paraId="2D6BFE24" w14:textId="6DAA1C1D" w:rsidR="00BA04CA" w:rsidRDefault="00BA04CA">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_Toc482211804 \h </w:instrText>
      </w:r>
      <w:r>
        <w:rPr>
          <w:noProof/>
        </w:rPr>
      </w:r>
      <w:r>
        <w:rPr>
          <w:noProof/>
        </w:rPr>
        <w:fldChar w:fldCharType="separate"/>
      </w:r>
      <w:r w:rsidR="00A2597C">
        <w:rPr>
          <w:noProof/>
        </w:rPr>
        <w:t>84</w:t>
      </w:r>
      <w:r>
        <w:rPr>
          <w:noProof/>
        </w:rPr>
        <w:fldChar w:fldCharType="end"/>
      </w:r>
    </w:p>
    <w:p w14:paraId="230164C6" w14:textId="19157496" w:rsidR="00BA04CA" w:rsidRDefault="00BA04CA">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_Toc482211805 \h </w:instrText>
      </w:r>
      <w:r>
        <w:rPr>
          <w:noProof/>
        </w:rPr>
      </w:r>
      <w:r>
        <w:rPr>
          <w:noProof/>
        </w:rPr>
        <w:fldChar w:fldCharType="separate"/>
      </w:r>
      <w:r w:rsidR="00A2597C">
        <w:rPr>
          <w:noProof/>
        </w:rPr>
        <w:t>85</w:t>
      </w:r>
      <w:r>
        <w:rPr>
          <w:noProof/>
        </w:rPr>
        <w:fldChar w:fldCharType="end"/>
      </w:r>
    </w:p>
    <w:p w14:paraId="0783D487" w14:textId="4368912C" w:rsidR="00BA04CA" w:rsidRDefault="00BA04CA">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_Toc482211806 \h </w:instrText>
      </w:r>
      <w:r>
        <w:rPr>
          <w:noProof/>
        </w:rPr>
      </w:r>
      <w:r>
        <w:rPr>
          <w:noProof/>
        </w:rPr>
        <w:fldChar w:fldCharType="separate"/>
      </w:r>
      <w:r w:rsidR="00A2597C">
        <w:rPr>
          <w:noProof/>
        </w:rPr>
        <w:t>88</w:t>
      </w:r>
      <w:r>
        <w:rPr>
          <w:noProof/>
        </w:rPr>
        <w:fldChar w:fldCharType="end"/>
      </w:r>
    </w:p>
    <w:p w14:paraId="677CF54A" w14:textId="22FE3844" w:rsidR="00BA04CA" w:rsidRDefault="00BA04CA">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_Toc482211807 \h </w:instrText>
      </w:r>
      <w:r>
        <w:rPr>
          <w:noProof/>
        </w:rPr>
      </w:r>
      <w:r>
        <w:rPr>
          <w:noProof/>
        </w:rPr>
        <w:fldChar w:fldCharType="separate"/>
      </w:r>
      <w:r w:rsidR="00A2597C">
        <w:rPr>
          <w:noProof/>
        </w:rPr>
        <w:t>91</w:t>
      </w:r>
      <w:r>
        <w:rPr>
          <w:noProof/>
        </w:rPr>
        <w:fldChar w:fldCharType="end"/>
      </w:r>
    </w:p>
    <w:p w14:paraId="3FDB0534" w14:textId="4CA0FAAE" w:rsidR="00BA04CA" w:rsidRDefault="00BA04CA">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_Toc482211808 \h </w:instrText>
      </w:r>
      <w:r>
        <w:rPr>
          <w:noProof/>
        </w:rPr>
      </w:r>
      <w:r>
        <w:rPr>
          <w:noProof/>
        </w:rPr>
        <w:fldChar w:fldCharType="separate"/>
      </w:r>
      <w:r w:rsidR="00A2597C">
        <w:rPr>
          <w:noProof/>
        </w:rPr>
        <w:t>94</w:t>
      </w:r>
      <w:r>
        <w:rPr>
          <w:noProof/>
        </w:rPr>
        <w:fldChar w:fldCharType="end"/>
      </w:r>
    </w:p>
    <w:p w14:paraId="50637641" w14:textId="486586BF" w:rsidR="00BA04CA" w:rsidRDefault="00BA04CA">
      <w:pPr>
        <w:pStyle w:val="TOC3"/>
        <w:rPr>
          <w:rFonts w:asciiTheme="minorHAnsi" w:hAnsiTheme="minorHAnsi"/>
          <w:noProof/>
          <w:lang w:val="en-US" w:eastAsia="en-US"/>
        </w:rPr>
      </w:pPr>
      <w:r>
        <w:rPr>
          <w:noProof/>
        </w:rPr>
        <w:lastRenderedPageBreak/>
        <w:t>4.1.2 D3</w:t>
      </w:r>
      <w:r>
        <w:rPr>
          <w:noProof/>
        </w:rPr>
        <w:tab/>
      </w:r>
      <w:r>
        <w:rPr>
          <w:noProof/>
        </w:rPr>
        <w:fldChar w:fldCharType="begin"/>
      </w:r>
      <w:r>
        <w:rPr>
          <w:noProof/>
        </w:rPr>
        <w:instrText xml:space="preserve"> PAGEREF _Toc482211809 \h </w:instrText>
      </w:r>
      <w:r>
        <w:rPr>
          <w:noProof/>
        </w:rPr>
      </w:r>
      <w:r>
        <w:rPr>
          <w:noProof/>
        </w:rPr>
        <w:fldChar w:fldCharType="separate"/>
      </w:r>
      <w:r w:rsidR="00A2597C">
        <w:rPr>
          <w:noProof/>
        </w:rPr>
        <w:t>95</w:t>
      </w:r>
      <w:r>
        <w:rPr>
          <w:noProof/>
        </w:rPr>
        <w:fldChar w:fldCharType="end"/>
      </w:r>
    </w:p>
    <w:p w14:paraId="12BC77B4" w14:textId="6958AFDE" w:rsidR="00BA04CA" w:rsidRDefault="00BA04CA">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_Toc482211810 \h </w:instrText>
      </w:r>
      <w:r>
        <w:rPr>
          <w:noProof/>
        </w:rPr>
      </w:r>
      <w:r>
        <w:rPr>
          <w:noProof/>
        </w:rPr>
        <w:fldChar w:fldCharType="separate"/>
      </w:r>
      <w:r w:rsidR="00A2597C">
        <w:rPr>
          <w:noProof/>
        </w:rPr>
        <w:t>99</w:t>
      </w:r>
      <w:r>
        <w:rPr>
          <w:noProof/>
        </w:rPr>
        <w:fldChar w:fldCharType="end"/>
      </w:r>
    </w:p>
    <w:p w14:paraId="6348F0EE" w14:textId="152B8E72" w:rsidR="00BA04CA" w:rsidRDefault="00BA04CA">
      <w:pPr>
        <w:pStyle w:val="TOC3"/>
        <w:rPr>
          <w:rFonts w:asciiTheme="minorHAnsi" w:hAnsiTheme="minorHAnsi"/>
          <w:noProof/>
          <w:lang w:val="en-US" w:eastAsia="en-US"/>
        </w:rPr>
      </w:pPr>
      <w:r>
        <w:rPr>
          <w:noProof/>
        </w:rPr>
        <w:t>4.1.4 Scenario 1</w:t>
      </w:r>
      <w:r>
        <w:rPr>
          <w:noProof/>
        </w:rPr>
        <w:tab/>
      </w:r>
      <w:r>
        <w:rPr>
          <w:noProof/>
        </w:rPr>
        <w:fldChar w:fldCharType="begin"/>
      </w:r>
      <w:r>
        <w:rPr>
          <w:noProof/>
        </w:rPr>
        <w:instrText xml:space="preserve"> PAGEREF _Toc482211811 \h </w:instrText>
      </w:r>
      <w:r>
        <w:rPr>
          <w:noProof/>
        </w:rPr>
      </w:r>
      <w:r>
        <w:rPr>
          <w:noProof/>
        </w:rPr>
        <w:fldChar w:fldCharType="separate"/>
      </w:r>
      <w:r w:rsidR="00A2597C">
        <w:rPr>
          <w:noProof/>
        </w:rPr>
        <w:t>100</w:t>
      </w:r>
      <w:r>
        <w:rPr>
          <w:noProof/>
        </w:rPr>
        <w:fldChar w:fldCharType="end"/>
      </w:r>
    </w:p>
    <w:p w14:paraId="004FD1AD" w14:textId="1B908D4B" w:rsidR="00BA04CA" w:rsidRDefault="00BA04CA">
      <w:pPr>
        <w:pStyle w:val="TOC3"/>
        <w:rPr>
          <w:rFonts w:asciiTheme="minorHAnsi" w:hAnsiTheme="minorHAnsi"/>
          <w:noProof/>
          <w:lang w:val="en-US" w:eastAsia="en-US"/>
        </w:rPr>
      </w:pPr>
      <w:r>
        <w:rPr>
          <w:noProof/>
        </w:rPr>
        <w:t>4.1.5 Scenario 2</w:t>
      </w:r>
      <w:r>
        <w:rPr>
          <w:noProof/>
        </w:rPr>
        <w:tab/>
      </w:r>
      <w:r>
        <w:rPr>
          <w:noProof/>
        </w:rPr>
        <w:fldChar w:fldCharType="begin"/>
      </w:r>
      <w:r>
        <w:rPr>
          <w:noProof/>
        </w:rPr>
        <w:instrText xml:space="preserve"> PAGEREF _Toc482211812 \h </w:instrText>
      </w:r>
      <w:r>
        <w:rPr>
          <w:noProof/>
        </w:rPr>
      </w:r>
      <w:r>
        <w:rPr>
          <w:noProof/>
        </w:rPr>
        <w:fldChar w:fldCharType="separate"/>
      </w:r>
      <w:r w:rsidR="00A2597C">
        <w:rPr>
          <w:noProof/>
        </w:rPr>
        <w:t>101</w:t>
      </w:r>
      <w:r>
        <w:rPr>
          <w:noProof/>
        </w:rPr>
        <w:fldChar w:fldCharType="end"/>
      </w:r>
    </w:p>
    <w:p w14:paraId="112B8CF4" w14:textId="1234974F" w:rsidR="00BA04CA" w:rsidRDefault="00BA04CA">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_Toc482211813 \h </w:instrText>
      </w:r>
      <w:r>
        <w:rPr>
          <w:noProof/>
        </w:rPr>
      </w:r>
      <w:r>
        <w:rPr>
          <w:noProof/>
        </w:rPr>
        <w:fldChar w:fldCharType="separate"/>
      </w:r>
      <w:r w:rsidR="00A2597C">
        <w:rPr>
          <w:noProof/>
        </w:rPr>
        <w:t>101</w:t>
      </w:r>
      <w:r>
        <w:rPr>
          <w:noProof/>
        </w:rPr>
        <w:fldChar w:fldCharType="end"/>
      </w:r>
    </w:p>
    <w:p w14:paraId="4ECB1B79" w14:textId="62921ABD" w:rsidR="00BA04CA" w:rsidRDefault="00BA04CA">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_Toc482211814 \h </w:instrText>
      </w:r>
      <w:r>
        <w:rPr>
          <w:noProof/>
        </w:rPr>
      </w:r>
      <w:r>
        <w:rPr>
          <w:noProof/>
        </w:rPr>
        <w:fldChar w:fldCharType="separate"/>
      </w:r>
      <w:r w:rsidR="00A2597C">
        <w:rPr>
          <w:noProof/>
        </w:rPr>
        <w:t>102</w:t>
      </w:r>
      <w:r>
        <w:rPr>
          <w:noProof/>
        </w:rPr>
        <w:fldChar w:fldCharType="end"/>
      </w:r>
    </w:p>
    <w:p w14:paraId="60E9C6F4" w14:textId="3E9F1980" w:rsidR="00BA04CA" w:rsidRDefault="00BA04CA">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_Toc482211815 \h </w:instrText>
      </w:r>
      <w:r>
        <w:rPr>
          <w:noProof/>
        </w:rPr>
      </w:r>
      <w:r>
        <w:rPr>
          <w:noProof/>
        </w:rPr>
        <w:fldChar w:fldCharType="separate"/>
      </w:r>
      <w:r w:rsidR="00A2597C">
        <w:rPr>
          <w:noProof/>
        </w:rPr>
        <w:t>102</w:t>
      </w:r>
      <w:r>
        <w:rPr>
          <w:noProof/>
        </w:rPr>
        <w:fldChar w:fldCharType="end"/>
      </w:r>
    </w:p>
    <w:p w14:paraId="0382746F" w14:textId="7B3307F8" w:rsidR="00BA04CA" w:rsidRDefault="00BA04CA">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_Toc482211816 \h </w:instrText>
      </w:r>
      <w:r>
        <w:rPr>
          <w:noProof/>
        </w:rPr>
      </w:r>
      <w:r>
        <w:rPr>
          <w:noProof/>
        </w:rPr>
        <w:fldChar w:fldCharType="separate"/>
      </w:r>
      <w:r w:rsidR="00A2597C">
        <w:rPr>
          <w:noProof/>
        </w:rPr>
        <w:t>103</w:t>
      </w:r>
      <w:r>
        <w:rPr>
          <w:noProof/>
        </w:rPr>
        <w:fldChar w:fldCharType="end"/>
      </w:r>
    </w:p>
    <w:p w14:paraId="3EB9681E" w14:textId="0CB80E28" w:rsidR="00BA04CA" w:rsidRDefault="00BA04CA">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_Toc482211817 \h </w:instrText>
      </w:r>
      <w:r>
        <w:rPr>
          <w:noProof/>
        </w:rPr>
      </w:r>
      <w:r>
        <w:rPr>
          <w:noProof/>
        </w:rPr>
        <w:fldChar w:fldCharType="separate"/>
      </w:r>
      <w:r w:rsidR="00A2597C">
        <w:rPr>
          <w:noProof/>
        </w:rPr>
        <w:t>104</w:t>
      </w:r>
      <w:r>
        <w:rPr>
          <w:noProof/>
        </w:rPr>
        <w:fldChar w:fldCharType="end"/>
      </w:r>
    </w:p>
    <w:p w14:paraId="69DC1DAA" w14:textId="07C0CA8A" w:rsidR="00BA04CA" w:rsidRDefault="00BA04CA">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_Toc482211818 \h </w:instrText>
      </w:r>
      <w:r>
        <w:rPr>
          <w:noProof/>
        </w:rPr>
      </w:r>
      <w:r>
        <w:rPr>
          <w:noProof/>
        </w:rPr>
        <w:fldChar w:fldCharType="separate"/>
      </w:r>
      <w:r w:rsidR="00A2597C">
        <w:rPr>
          <w:noProof/>
        </w:rPr>
        <w:t>105</w:t>
      </w:r>
      <w:r>
        <w:rPr>
          <w:noProof/>
        </w:rPr>
        <w:fldChar w:fldCharType="end"/>
      </w:r>
    </w:p>
    <w:p w14:paraId="3C6AE9A3" w14:textId="0E9DAD27" w:rsidR="00BA04CA" w:rsidRDefault="00BA04CA">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_Toc482211819 \h </w:instrText>
      </w:r>
      <w:r>
        <w:rPr>
          <w:noProof/>
        </w:rPr>
      </w:r>
      <w:r>
        <w:rPr>
          <w:noProof/>
        </w:rPr>
        <w:fldChar w:fldCharType="separate"/>
      </w:r>
      <w:r w:rsidR="00A2597C">
        <w:rPr>
          <w:noProof/>
        </w:rPr>
        <w:t>106</w:t>
      </w:r>
      <w:r>
        <w:rPr>
          <w:noProof/>
        </w:rPr>
        <w:fldChar w:fldCharType="end"/>
      </w:r>
    </w:p>
    <w:p w14:paraId="6C91D4C0" w14:textId="2A5139DA" w:rsidR="00BA04CA" w:rsidRDefault="00BA04CA">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_Toc482211820 \h </w:instrText>
      </w:r>
      <w:r>
        <w:rPr>
          <w:noProof/>
        </w:rPr>
      </w:r>
      <w:r>
        <w:rPr>
          <w:noProof/>
        </w:rPr>
        <w:fldChar w:fldCharType="separate"/>
      </w:r>
      <w:r w:rsidR="00A2597C">
        <w:rPr>
          <w:noProof/>
        </w:rPr>
        <w:t>107</w:t>
      </w:r>
      <w:r>
        <w:rPr>
          <w:noProof/>
        </w:rPr>
        <w:fldChar w:fldCharType="end"/>
      </w:r>
    </w:p>
    <w:p w14:paraId="319BAEFB" w14:textId="72029607" w:rsidR="00BA04CA" w:rsidRDefault="00BA04CA">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_Toc482211821 \h </w:instrText>
      </w:r>
      <w:r>
        <w:rPr>
          <w:noProof/>
        </w:rPr>
      </w:r>
      <w:r>
        <w:rPr>
          <w:noProof/>
        </w:rPr>
        <w:fldChar w:fldCharType="separate"/>
      </w:r>
      <w:r w:rsidR="00A2597C">
        <w:rPr>
          <w:noProof/>
        </w:rPr>
        <w:t>108</w:t>
      </w:r>
      <w:r>
        <w:rPr>
          <w:noProof/>
        </w:rPr>
        <w:fldChar w:fldCharType="end"/>
      </w:r>
    </w:p>
    <w:p w14:paraId="3C9495F2" w14:textId="5AD49E83" w:rsidR="00BA04CA" w:rsidRDefault="00BA04CA">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_Toc482211822 \h </w:instrText>
      </w:r>
      <w:r>
        <w:rPr>
          <w:noProof/>
        </w:rPr>
      </w:r>
      <w:r>
        <w:rPr>
          <w:noProof/>
        </w:rPr>
        <w:fldChar w:fldCharType="separate"/>
      </w:r>
      <w:r w:rsidR="00A2597C">
        <w:rPr>
          <w:noProof/>
        </w:rPr>
        <w:t>109</w:t>
      </w:r>
      <w:r>
        <w:rPr>
          <w:noProof/>
        </w:rPr>
        <w:fldChar w:fldCharType="end"/>
      </w:r>
    </w:p>
    <w:p w14:paraId="2B4938AF" w14:textId="77570160" w:rsidR="00BA04CA" w:rsidRDefault="00BA04CA">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_Toc482211823 \h </w:instrText>
      </w:r>
      <w:r>
        <w:rPr>
          <w:noProof/>
        </w:rPr>
      </w:r>
      <w:r>
        <w:rPr>
          <w:noProof/>
        </w:rPr>
        <w:fldChar w:fldCharType="separate"/>
      </w:r>
      <w:r w:rsidR="00A2597C">
        <w:rPr>
          <w:noProof/>
        </w:rPr>
        <w:t>113</w:t>
      </w:r>
      <w:r>
        <w:rPr>
          <w:noProof/>
        </w:rPr>
        <w:fldChar w:fldCharType="end"/>
      </w:r>
    </w:p>
    <w:p w14:paraId="33106E43" w14:textId="3126836F" w:rsidR="00BA04CA" w:rsidRDefault="00BA04CA">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_Toc482211824 \h </w:instrText>
      </w:r>
      <w:r>
        <w:rPr>
          <w:noProof/>
        </w:rPr>
      </w:r>
      <w:r>
        <w:rPr>
          <w:noProof/>
        </w:rPr>
        <w:fldChar w:fldCharType="separate"/>
      </w:r>
      <w:r w:rsidR="00A2597C">
        <w:rPr>
          <w:noProof/>
        </w:rPr>
        <w:t>114</w:t>
      </w:r>
      <w:r>
        <w:rPr>
          <w:noProof/>
        </w:rPr>
        <w:fldChar w:fldCharType="end"/>
      </w:r>
    </w:p>
    <w:p w14:paraId="1862CE45" w14:textId="1467CF00" w:rsidR="00BA04CA" w:rsidRDefault="00BA04CA">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_Toc482211825 \h </w:instrText>
      </w:r>
      <w:r>
        <w:rPr>
          <w:noProof/>
        </w:rPr>
      </w:r>
      <w:r>
        <w:rPr>
          <w:noProof/>
        </w:rPr>
        <w:fldChar w:fldCharType="separate"/>
      </w:r>
      <w:r w:rsidR="00A2597C">
        <w:rPr>
          <w:noProof/>
        </w:rPr>
        <w:t>118</w:t>
      </w:r>
      <w:r>
        <w:rPr>
          <w:noProof/>
        </w:rPr>
        <w:fldChar w:fldCharType="end"/>
      </w:r>
    </w:p>
    <w:p w14:paraId="218FDCF3" w14:textId="6A4117E6" w:rsidR="00BA04CA" w:rsidRDefault="00BA04CA">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_Toc482211826 \h </w:instrText>
      </w:r>
      <w:r>
        <w:rPr>
          <w:noProof/>
        </w:rPr>
      </w:r>
      <w:r>
        <w:rPr>
          <w:noProof/>
        </w:rPr>
        <w:fldChar w:fldCharType="separate"/>
      </w:r>
      <w:r w:rsidR="00A2597C">
        <w:rPr>
          <w:noProof/>
        </w:rPr>
        <w:t>120</w:t>
      </w:r>
      <w:r>
        <w:rPr>
          <w:noProof/>
        </w:rPr>
        <w:fldChar w:fldCharType="end"/>
      </w:r>
    </w:p>
    <w:p w14:paraId="271C0C61" w14:textId="269362EA" w:rsidR="00BA04CA" w:rsidRDefault="00BA04CA">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_Toc482211827 \h </w:instrText>
      </w:r>
      <w:r>
        <w:rPr>
          <w:noProof/>
        </w:rPr>
      </w:r>
      <w:r>
        <w:rPr>
          <w:noProof/>
        </w:rPr>
        <w:fldChar w:fldCharType="separate"/>
      </w:r>
      <w:r w:rsidR="00A2597C">
        <w:rPr>
          <w:noProof/>
        </w:rPr>
        <w:t>120</w:t>
      </w:r>
      <w:r>
        <w:rPr>
          <w:noProof/>
        </w:rPr>
        <w:fldChar w:fldCharType="end"/>
      </w:r>
    </w:p>
    <w:p w14:paraId="7A139E41" w14:textId="4E5516A9" w:rsidR="00BA04CA" w:rsidRDefault="00BA04CA">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_Toc482211828 \h </w:instrText>
      </w:r>
      <w:r>
        <w:rPr>
          <w:noProof/>
        </w:rPr>
      </w:r>
      <w:r>
        <w:rPr>
          <w:noProof/>
        </w:rPr>
        <w:fldChar w:fldCharType="separate"/>
      </w:r>
      <w:r w:rsidR="00A2597C">
        <w:rPr>
          <w:noProof/>
        </w:rPr>
        <w:t>120</w:t>
      </w:r>
      <w:r>
        <w:rPr>
          <w:noProof/>
        </w:rPr>
        <w:fldChar w:fldCharType="end"/>
      </w:r>
    </w:p>
    <w:p w14:paraId="5DAB2C95" w14:textId="5F2CE8C7" w:rsidR="00BA04CA" w:rsidRDefault="00BA04CA">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_Toc482211829 \h </w:instrText>
      </w:r>
      <w:r>
        <w:rPr>
          <w:noProof/>
        </w:rPr>
      </w:r>
      <w:r>
        <w:rPr>
          <w:noProof/>
        </w:rPr>
        <w:fldChar w:fldCharType="separate"/>
      </w:r>
      <w:r w:rsidR="00A2597C">
        <w:rPr>
          <w:noProof/>
        </w:rPr>
        <w:t>120</w:t>
      </w:r>
      <w:r>
        <w:rPr>
          <w:noProof/>
        </w:rPr>
        <w:fldChar w:fldCharType="end"/>
      </w:r>
    </w:p>
    <w:p w14:paraId="0ADA2B78" w14:textId="4A25BCB2" w:rsidR="00BA04CA" w:rsidRDefault="00BA04CA">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_Toc482211830 \h </w:instrText>
      </w:r>
      <w:r>
        <w:rPr>
          <w:noProof/>
        </w:rPr>
      </w:r>
      <w:r>
        <w:rPr>
          <w:noProof/>
        </w:rPr>
        <w:fldChar w:fldCharType="separate"/>
      </w:r>
      <w:r w:rsidR="00A2597C">
        <w:rPr>
          <w:noProof/>
        </w:rPr>
        <w:t>120</w:t>
      </w:r>
      <w:r>
        <w:rPr>
          <w:noProof/>
        </w:rPr>
        <w:fldChar w:fldCharType="end"/>
      </w:r>
    </w:p>
    <w:p w14:paraId="6EC25E2D" w14:textId="2B768B70" w:rsidR="00BA04CA" w:rsidRDefault="00BA04CA">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_Toc482211831 \h </w:instrText>
      </w:r>
      <w:r>
        <w:rPr>
          <w:noProof/>
        </w:rPr>
      </w:r>
      <w:r>
        <w:rPr>
          <w:noProof/>
        </w:rPr>
        <w:fldChar w:fldCharType="separate"/>
      </w:r>
      <w:r w:rsidR="00A2597C">
        <w:rPr>
          <w:noProof/>
        </w:rPr>
        <w:t>120</w:t>
      </w:r>
      <w:r>
        <w:rPr>
          <w:noProof/>
        </w:rPr>
        <w:fldChar w:fldCharType="end"/>
      </w:r>
    </w:p>
    <w:p w14:paraId="31A3DE68" w14:textId="30CBF5F2" w:rsidR="00BA04CA" w:rsidRDefault="00BA04CA">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_Toc482211832 \h </w:instrText>
      </w:r>
      <w:r>
        <w:rPr>
          <w:noProof/>
        </w:rPr>
      </w:r>
      <w:r>
        <w:rPr>
          <w:noProof/>
        </w:rPr>
        <w:fldChar w:fldCharType="separate"/>
      </w:r>
      <w:r w:rsidR="00A2597C">
        <w:rPr>
          <w:noProof/>
        </w:rPr>
        <w:t>120</w:t>
      </w:r>
      <w:r>
        <w:rPr>
          <w:noProof/>
        </w:rPr>
        <w:fldChar w:fldCharType="end"/>
      </w:r>
    </w:p>
    <w:p w14:paraId="76981192" w14:textId="73C135E3" w:rsidR="00BA04CA" w:rsidRDefault="00BA04CA">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_Toc482211833 \h </w:instrText>
      </w:r>
      <w:r>
        <w:rPr>
          <w:noProof/>
        </w:rPr>
      </w:r>
      <w:r>
        <w:rPr>
          <w:noProof/>
        </w:rPr>
        <w:fldChar w:fldCharType="separate"/>
      </w:r>
      <w:r w:rsidR="00A2597C">
        <w:rPr>
          <w:noProof/>
        </w:rPr>
        <w:t>120</w:t>
      </w:r>
      <w:r>
        <w:rPr>
          <w:noProof/>
        </w:rPr>
        <w:fldChar w:fldCharType="end"/>
      </w:r>
    </w:p>
    <w:p w14:paraId="42E70D6B" w14:textId="07CEC110" w:rsidR="00BA04CA" w:rsidRDefault="00BA04CA">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_Toc482211834 \h </w:instrText>
      </w:r>
      <w:r>
        <w:rPr>
          <w:noProof/>
        </w:rPr>
      </w:r>
      <w:r>
        <w:rPr>
          <w:noProof/>
        </w:rPr>
        <w:fldChar w:fldCharType="separate"/>
      </w:r>
      <w:r w:rsidR="00A2597C">
        <w:rPr>
          <w:noProof/>
        </w:rPr>
        <w:t>121</w:t>
      </w:r>
      <w:r>
        <w:rPr>
          <w:noProof/>
        </w:rPr>
        <w:fldChar w:fldCharType="end"/>
      </w:r>
    </w:p>
    <w:p w14:paraId="34FA939E" w14:textId="7030FCAB" w:rsidR="00BA04CA" w:rsidRDefault="00BA04CA">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_Toc482211835 \h </w:instrText>
      </w:r>
      <w:r>
        <w:rPr>
          <w:noProof/>
        </w:rPr>
      </w:r>
      <w:r>
        <w:rPr>
          <w:noProof/>
        </w:rPr>
        <w:fldChar w:fldCharType="separate"/>
      </w:r>
      <w:r w:rsidR="00A2597C">
        <w:rPr>
          <w:noProof/>
        </w:rPr>
        <w:t>121</w:t>
      </w:r>
      <w:r>
        <w:rPr>
          <w:noProof/>
        </w:rPr>
        <w:fldChar w:fldCharType="end"/>
      </w:r>
    </w:p>
    <w:p w14:paraId="2456D8C9" w14:textId="16F3F21E" w:rsidR="007D4619" w:rsidRDefault="007D4619" w:rsidP="00362833">
      <w:r>
        <w:fldChar w:fldCharType="end"/>
      </w:r>
    </w:p>
    <w:p w14:paraId="32C75D15" w14:textId="77777777" w:rsidR="007D4619" w:rsidRPr="00914860" w:rsidRDefault="007D4619" w:rsidP="00362833">
      <w:pPr>
        <w:pStyle w:val="Chaptertitlenotnumbered"/>
      </w:pPr>
      <w:bookmarkStart w:id="2" w:name="_Toc482211758"/>
      <w:r w:rsidRPr="00914860">
        <w:lastRenderedPageBreak/>
        <w:t>Figures</w:t>
      </w:r>
      <w:bookmarkEnd w:id="2"/>
    </w:p>
    <w:p w14:paraId="07256180" w14:textId="75307825" w:rsidR="00810B4D"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810B4D">
        <w:rPr>
          <w:noProof/>
        </w:rPr>
        <w:t>Figure 1 A projection of unit costs to LEO as the number of launches of a particular vehicle type increases. Image Credit: ARK Investment Management LLC.</w:t>
      </w:r>
      <w:r w:rsidR="00810B4D">
        <w:rPr>
          <w:noProof/>
        </w:rPr>
        <w:tab/>
      </w:r>
      <w:r w:rsidR="00810B4D">
        <w:rPr>
          <w:noProof/>
        </w:rPr>
        <w:fldChar w:fldCharType="begin"/>
      </w:r>
      <w:r w:rsidR="00810B4D">
        <w:rPr>
          <w:noProof/>
        </w:rPr>
        <w:instrText xml:space="preserve"> PAGEREF _Toc482090249 \h </w:instrText>
      </w:r>
      <w:r w:rsidR="00810B4D">
        <w:rPr>
          <w:noProof/>
        </w:rPr>
      </w:r>
      <w:r w:rsidR="00810B4D">
        <w:rPr>
          <w:noProof/>
        </w:rPr>
        <w:fldChar w:fldCharType="separate"/>
      </w:r>
      <w:r w:rsidR="00A2597C">
        <w:rPr>
          <w:noProof/>
        </w:rPr>
        <w:t>2</w:t>
      </w:r>
      <w:r w:rsidR="00810B4D">
        <w:rPr>
          <w:noProof/>
        </w:rPr>
        <w:fldChar w:fldCharType="end"/>
      </w:r>
    </w:p>
    <w:p w14:paraId="401A227F" w14:textId="0186EC98" w:rsidR="00810B4D" w:rsidRDefault="00810B4D">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_Toc482090250 \h </w:instrText>
      </w:r>
      <w:r>
        <w:rPr>
          <w:noProof/>
        </w:rPr>
      </w:r>
      <w:r>
        <w:rPr>
          <w:noProof/>
        </w:rPr>
        <w:fldChar w:fldCharType="separate"/>
      </w:r>
      <w:r w:rsidR="00A2597C">
        <w:rPr>
          <w:noProof/>
        </w:rPr>
        <w:t>3</w:t>
      </w:r>
      <w:r>
        <w:rPr>
          <w:noProof/>
        </w:rPr>
        <w:fldChar w:fldCharType="end"/>
      </w:r>
    </w:p>
    <w:p w14:paraId="45AA486A" w14:textId="1E2CBE05" w:rsidR="00810B4D" w:rsidRDefault="00810B4D">
      <w:pPr>
        <w:pStyle w:val="TableofFigures"/>
        <w:rPr>
          <w:rFonts w:asciiTheme="minorHAnsi" w:hAnsiTheme="minorHAnsi"/>
          <w:noProof/>
          <w:lang w:val="en-US" w:eastAsia="en-US"/>
        </w:rPr>
      </w:pPr>
      <w:r>
        <w:rPr>
          <w:noProof/>
        </w:rPr>
        <w:t>Figure 3 An illustration of EDSN CubeSats in orbit forming a star (hub-and-spoke) topology CSN. Each CubeSat houses a radio for S2S and S2G communication. Communication to ground is perform only be the current elected Captain CubeSat.</w:t>
      </w:r>
      <w:r>
        <w:rPr>
          <w:noProof/>
        </w:rPr>
        <w:tab/>
      </w:r>
      <w:r>
        <w:rPr>
          <w:noProof/>
        </w:rPr>
        <w:fldChar w:fldCharType="begin"/>
      </w:r>
      <w:r>
        <w:rPr>
          <w:noProof/>
        </w:rPr>
        <w:instrText xml:space="preserve"> PAGEREF _Toc482090251 \h </w:instrText>
      </w:r>
      <w:r>
        <w:rPr>
          <w:noProof/>
        </w:rPr>
      </w:r>
      <w:r>
        <w:rPr>
          <w:noProof/>
        </w:rPr>
        <w:fldChar w:fldCharType="separate"/>
      </w:r>
      <w:r w:rsidR="00A2597C">
        <w:rPr>
          <w:noProof/>
        </w:rPr>
        <w:t>5</w:t>
      </w:r>
      <w:r>
        <w:rPr>
          <w:noProof/>
        </w:rPr>
        <w:fldChar w:fldCharType="end"/>
      </w:r>
    </w:p>
    <w:p w14:paraId="30A8E206" w14:textId="6D638696" w:rsidR="00810B4D" w:rsidRDefault="00810B4D">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_Toc482090252 \h </w:instrText>
      </w:r>
      <w:r>
        <w:rPr>
          <w:noProof/>
        </w:rPr>
      </w:r>
      <w:r>
        <w:rPr>
          <w:noProof/>
        </w:rPr>
        <w:fldChar w:fldCharType="separate"/>
      </w:r>
      <w:r w:rsidR="00A2597C">
        <w:rPr>
          <w:noProof/>
        </w:rPr>
        <w:t>8</w:t>
      </w:r>
      <w:r>
        <w:rPr>
          <w:noProof/>
        </w:rPr>
        <w:fldChar w:fldCharType="end"/>
      </w:r>
    </w:p>
    <w:p w14:paraId="59F3E003" w14:textId="114A7113" w:rsidR="00810B4D" w:rsidRDefault="00810B4D">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_Toc482090253 \h </w:instrText>
      </w:r>
      <w:r>
        <w:rPr>
          <w:noProof/>
        </w:rPr>
      </w:r>
      <w:r>
        <w:rPr>
          <w:noProof/>
        </w:rPr>
        <w:fldChar w:fldCharType="separate"/>
      </w:r>
      <w:r w:rsidR="00A2597C">
        <w:rPr>
          <w:noProof/>
        </w:rPr>
        <w:t>14</w:t>
      </w:r>
      <w:r>
        <w:rPr>
          <w:noProof/>
        </w:rPr>
        <w:fldChar w:fldCharType="end"/>
      </w:r>
    </w:p>
    <w:p w14:paraId="7BE5B924" w14:textId="15DC1640" w:rsidR="00810B4D" w:rsidRDefault="00810B4D">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_Toc482090254 \h </w:instrText>
      </w:r>
      <w:r>
        <w:rPr>
          <w:noProof/>
        </w:rPr>
      </w:r>
      <w:r>
        <w:rPr>
          <w:noProof/>
        </w:rPr>
        <w:fldChar w:fldCharType="separate"/>
      </w:r>
      <w:r w:rsidR="00A2597C">
        <w:rPr>
          <w:noProof/>
        </w:rPr>
        <w:t>15</w:t>
      </w:r>
      <w:r>
        <w:rPr>
          <w:noProof/>
        </w:rPr>
        <w:fldChar w:fldCharType="end"/>
      </w:r>
    </w:p>
    <w:p w14:paraId="36FC830E" w14:textId="52BE886E" w:rsidR="00810B4D" w:rsidRDefault="00810B4D">
      <w:pPr>
        <w:pStyle w:val="TableofFigures"/>
        <w:rPr>
          <w:rFonts w:asciiTheme="minorHAnsi" w:hAnsiTheme="minorHAnsi"/>
          <w:noProof/>
          <w:lang w:val="en-US" w:eastAsia="en-US"/>
        </w:rPr>
      </w:pPr>
      <w:r>
        <w:rPr>
          <w:noProof/>
        </w:rPr>
        <w:t>Figure 7 Unlike NASA’s EDSN approach,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_Toc482090255 \h </w:instrText>
      </w:r>
      <w:r>
        <w:rPr>
          <w:noProof/>
        </w:rPr>
      </w:r>
      <w:r>
        <w:rPr>
          <w:noProof/>
        </w:rPr>
        <w:fldChar w:fldCharType="separate"/>
      </w:r>
      <w:r w:rsidR="00A2597C">
        <w:rPr>
          <w:noProof/>
        </w:rPr>
        <w:t>18</w:t>
      </w:r>
      <w:r>
        <w:rPr>
          <w:noProof/>
        </w:rPr>
        <w:fldChar w:fldCharType="end"/>
      </w:r>
    </w:p>
    <w:p w14:paraId="103C75FF" w14:textId="6994B197" w:rsidR="00810B4D" w:rsidRDefault="00810B4D">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_Toc482090256 \h </w:instrText>
      </w:r>
      <w:r>
        <w:rPr>
          <w:noProof/>
        </w:rPr>
      </w:r>
      <w:r>
        <w:rPr>
          <w:noProof/>
        </w:rPr>
        <w:fldChar w:fldCharType="separate"/>
      </w:r>
      <w:r w:rsidR="00A2597C">
        <w:rPr>
          <w:noProof/>
        </w:rPr>
        <w:t>21</w:t>
      </w:r>
      <w:r>
        <w:rPr>
          <w:noProof/>
        </w:rPr>
        <w:fldChar w:fldCharType="end"/>
      </w:r>
    </w:p>
    <w:p w14:paraId="7A877D2B" w14:textId="7A9D9AC6" w:rsidR="00810B4D" w:rsidRDefault="00810B4D">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_Toc482090257 \h </w:instrText>
      </w:r>
      <w:r>
        <w:rPr>
          <w:noProof/>
        </w:rPr>
      </w:r>
      <w:r>
        <w:rPr>
          <w:noProof/>
        </w:rPr>
        <w:fldChar w:fldCharType="separate"/>
      </w:r>
      <w:r w:rsidR="00A2597C">
        <w:rPr>
          <w:noProof/>
        </w:rPr>
        <w:t>24</w:t>
      </w:r>
      <w:r>
        <w:rPr>
          <w:noProof/>
        </w:rPr>
        <w:fldChar w:fldCharType="end"/>
      </w:r>
    </w:p>
    <w:p w14:paraId="3AD9CA0A" w14:textId="575BFB25" w:rsidR="00810B4D" w:rsidRDefault="00810B4D">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_Toc482090258 \h </w:instrText>
      </w:r>
      <w:r>
        <w:rPr>
          <w:noProof/>
        </w:rPr>
      </w:r>
      <w:r>
        <w:rPr>
          <w:noProof/>
        </w:rPr>
        <w:fldChar w:fldCharType="separate"/>
      </w:r>
      <w:r w:rsidR="00A2597C">
        <w:rPr>
          <w:noProof/>
        </w:rPr>
        <w:t>27</w:t>
      </w:r>
      <w:r>
        <w:rPr>
          <w:noProof/>
        </w:rPr>
        <w:fldChar w:fldCharType="end"/>
      </w:r>
    </w:p>
    <w:p w14:paraId="5028BF5E" w14:textId="74B50D00" w:rsidR="00810B4D" w:rsidRDefault="00810B4D">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_Toc482090259 \h </w:instrText>
      </w:r>
      <w:r>
        <w:rPr>
          <w:noProof/>
        </w:rPr>
      </w:r>
      <w:r>
        <w:rPr>
          <w:noProof/>
        </w:rPr>
        <w:fldChar w:fldCharType="separate"/>
      </w:r>
      <w:r w:rsidR="00A2597C">
        <w:rPr>
          <w:noProof/>
        </w:rPr>
        <w:t>30</w:t>
      </w:r>
      <w:r>
        <w:rPr>
          <w:noProof/>
        </w:rPr>
        <w:fldChar w:fldCharType="end"/>
      </w:r>
    </w:p>
    <w:p w14:paraId="46425BE7" w14:textId="5B4060A3" w:rsidR="00810B4D" w:rsidRDefault="00810B4D">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_Toc482090260 \h </w:instrText>
      </w:r>
      <w:r>
        <w:rPr>
          <w:noProof/>
        </w:rPr>
      </w:r>
      <w:r>
        <w:rPr>
          <w:noProof/>
        </w:rPr>
        <w:fldChar w:fldCharType="separate"/>
      </w:r>
      <w:r w:rsidR="00A2597C">
        <w:rPr>
          <w:noProof/>
        </w:rPr>
        <w:t>34</w:t>
      </w:r>
      <w:r>
        <w:rPr>
          <w:noProof/>
        </w:rPr>
        <w:fldChar w:fldCharType="end"/>
      </w:r>
    </w:p>
    <w:p w14:paraId="7ACC9630" w14:textId="502F8BFC" w:rsidR="00810B4D" w:rsidRDefault="00810B4D">
      <w:pPr>
        <w:pStyle w:val="TableofFigures"/>
        <w:rPr>
          <w:rFonts w:asciiTheme="minorHAnsi" w:hAnsiTheme="minorHAnsi"/>
          <w:noProof/>
          <w:lang w:val="en-US" w:eastAsia="en-US"/>
        </w:rPr>
      </w:pPr>
      <w:r>
        <w:rPr>
          <w:noProof/>
        </w:rPr>
        <w:t>Figure 13</w:t>
      </w:r>
      <w:r w:rsidRPr="001C0285">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_Toc482090261 \h </w:instrText>
      </w:r>
      <w:r>
        <w:rPr>
          <w:noProof/>
        </w:rPr>
      </w:r>
      <w:r>
        <w:rPr>
          <w:noProof/>
        </w:rPr>
        <w:fldChar w:fldCharType="separate"/>
      </w:r>
      <w:r w:rsidR="00A2597C">
        <w:rPr>
          <w:noProof/>
        </w:rPr>
        <w:t>36</w:t>
      </w:r>
      <w:r>
        <w:rPr>
          <w:noProof/>
        </w:rPr>
        <w:fldChar w:fldCharType="end"/>
      </w:r>
    </w:p>
    <w:p w14:paraId="15AAB783" w14:textId="456C205E" w:rsidR="00810B4D" w:rsidRDefault="00810B4D">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_Toc482090262 \h </w:instrText>
      </w:r>
      <w:r>
        <w:rPr>
          <w:noProof/>
        </w:rPr>
      </w:r>
      <w:r>
        <w:rPr>
          <w:noProof/>
        </w:rPr>
        <w:fldChar w:fldCharType="separate"/>
      </w:r>
      <w:r w:rsidR="00A2597C">
        <w:rPr>
          <w:noProof/>
        </w:rPr>
        <w:t>39</w:t>
      </w:r>
      <w:r>
        <w:rPr>
          <w:noProof/>
        </w:rPr>
        <w:fldChar w:fldCharType="end"/>
      </w:r>
    </w:p>
    <w:p w14:paraId="514ECAAC" w14:textId="28E0CFBF" w:rsidR="00810B4D" w:rsidRDefault="00810B4D">
      <w:pPr>
        <w:pStyle w:val="TableofFigures"/>
        <w:rPr>
          <w:rFonts w:asciiTheme="minorHAnsi" w:hAnsiTheme="minorHAnsi"/>
          <w:noProof/>
          <w:lang w:val="en-US" w:eastAsia="en-US"/>
        </w:rPr>
      </w:pPr>
      <w:r>
        <w:rPr>
          <w:noProof/>
        </w:rPr>
        <w:t>Figure 15</w:t>
      </w:r>
      <w:r w:rsidRPr="001C0285">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_Toc482090263 \h </w:instrText>
      </w:r>
      <w:r>
        <w:rPr>
          <w:noProof/>
        </w:rPr>
      </w:r>
      <w:r>
        <w:rPr>
          <w:noProof/>
        </w:rPr>
        <w:fldChar w:fldCharType="separate"/>
      </w:r>
      <w:r w:rsidR="00A2597C">
        <w:rPr>
          <w:noProof/>
        </w:rPr>
        <w:t>43</w:t>
      </w:r>
      <w:r>
        <w:rPr>
          <w:noProof/>
        </w:rPr>
        <w:fldChar w:fldCharType="end"/>
      </w:r>
    </w:p>
    <w:p w14:paraId="56C1F728" w14:textId="232FE1B8" w:rsidR="00810B4D" w:rsidRDefault="00810B4D">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_Toc482090264 \h </w:instrText>
      </w:r>
      <w:r>
        <w:rPr>
          <w:noProof/>
        </w:rPr>
      </w:r>
      <w:r>
        <w:rPr>
          <w:noProof/>
        </w:rPr>
        <w:fldChar w:fldCharType="separate"/>
      </w:r>
      <w:r w:rsidR="00A2597C">
        <w:rPr>
          <w:noProof/>
        </w:rPr>
        <w:t>47</w:t>
      </w:r>
      <w:r>
        <w:rPr>
          <w:noProof/>
        </w:rPr>
        <w:fldChar w:fldCharType="end"/>
      </w:r>
    </w:p>
    <w:p w14:paraId="6A33AF17" w14:textId="4E76B412" w:rsidR="00810B4D" w:rsidRDefault="00810B4D">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_Toc482090265 \h </w:instrText>
      </w:r>
      <w:r>
        <w:rPr>
          <w:noProof/>
        </w:rPr>
      </w:r>
      <w:r>
        <w:rPr>
          <w:noProof/>
        </w:rPr>
        <w:fldChar w:fldCharType="separate"/>
      </w:r>
      <w:r w:rsidR="00A2597C">
        <w:rPr>
          <w:noProof/>
        </w:rPr>
        <w:t>49</w:t>
      </w:r>
      <w:r>
        <w:rPr>
          <w:noProof/>
        </w:rPr>
        <w:fldChar w:fldCharType="end"/>
      </w:r>
    </w:p>
    <w:p w14:paraId="5BD10555" w14:textId="472ADBB9" w:rsidR="00810B4D" w:rsidRDefault="00810B4D">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_Toc482090266 \h </w:instrText>
      </w:r>
      <w:r>
        <w:rPr>
          <w:noProof/>
        </w:rPr>
      </w:r>
      <w:r>
        <w:rPr>
          <w:noProof/>
        </w:rPr>
        <w:fldChar w:fldCharType="separate"/>
      </w:r>
      <w:r w:rsidR="00A2597C">
        <w:rPr>
          <w:noProof/>
        </w:rPr>
        <w:t>52</w:t>
      </w:r>
      <w:r>
        <w:rPr>
          <w:noProof/>
        </w:rPr>
        <w:fldChar w:fldCharType="end"/>
      </w:r>
    </w:p>
    <w:p w14:paraId="7CC67101" w14:textId="67ADFB22" w:rsidR="00810B4D" w:rsidRDefault="00810B4D">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_Toc482090267 \h </w:instrText>
      </w:r>
      <w:r>
        <w:rPr>
          <w:noProof/>
        </w:rPr>
      </w:r>
      <w:r>
        <w:rPr>
          <w:noProof/>
        </w:rPr>
        <w:fldChar w:fldCharType="separate"/>
      </w:r>
      <w:r w:rsidR="00A2597C">
        <w:rPr>
          <w:noProof/>
        </w:rPr>
        <w:t>54</w:t>
      </w:r>
      <w:r>
        <w:rPr>
          <w:noProof/>
        </w:rPr>
        <w:fldChar w:fldCharType="end"/>
      </w:r>
    </w:p>
    <w:p w14:paraId="63EA3F7A" w14:textId="3CAFC0F8" w:rsidR="00810B4D" w:rsidRDefault="00810B4D">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_Toc482090268 \h </w:instrText>
      </w:r>
      <w:r>
        <w:rPr>
          <w:noProof/>
        </w:rPr>
      </w:r>
      <w:r>
        <w:rPr>
          <w:noProof/>
        </w:rPr>
        <w:fldChar w:fldCharType="separate"/>
      </w:r>
      <w:r w:rsidR="00A2597C">
        <w:rPr>
          <w:noProof/>
        </w:rPr>
        <w:t>58</w:t>
      </w:r>
      <w:r>
        <w:rPr>
          <w:noProof/>
        </w:rPr>
        <w:fldChar w:fldCharType="end"/>
      </w:r>
    </w:p>
    <w:p w14:paraId="2C921EF0" w14:textId="0E9A045D" w:rsidR="00810B4D" w:rsidRDefault="00810B4D">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_Toc482090269 \h </w:instrText>
      </w:r>
      <w:r>
        <w:rPr>
          <w:noProof/>
        </w:rPr>
      </w:r>
      <w:r>
        <w:rPr>
          <w:noProof/>
        </w:rPr>
        <w:fldChar w:fldCharType="separate"/>
      </w:r>
      <w:r w:rsidR="00A2597C">
        <w:rPr>
          <w:noProof/>
        </w:rPr>
        <w:t>63</w:t>
      </w:r>
      <w:r>
        <w:rPr>
          <w:noProof/>
        </w:rPr>
        <w:fldChar w:fldCharType="end"/>
      </w:r>
    </w:p>
    <w:p w14:paraId="7CB99B13" w14:textId="0FE8763D" w:rsidR="00810B4D" w:rsidRDefault="00810B4D">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_Toc482090270 \h </w:instrText>
      </w:r>
      <w:r>
        <w:rPr>
          <w:noProof/>
        </w:rPr>
      </w:r>
      <w:r>
        <w:rPr>
          <w:noProof/>
        </w:rPr>
        <w:fldChar w:fldCharType="separate"/>
      </w:r>
      <w:r w:rsidR="00A2597C">
        <w:rPr>
          <w:noProof/>
        </w:rPr>
        <w:t>64</w:t>
      </w:r>
      <w:r>
        <w:rPr>
          <w:noProof/>
        </w:rPr>
        <w:fldChar w:fldCharType="end"/>
      </w:r>
    </w:p>
    <w:p w14:paraId="777F2973" w14:textId="589AE920" w:rsidR="00810B4D" w:rsidRDefault="00810B4D">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_Toc482090271 \h </w:instrText>
      </w:r>
      <w:r>
        <w:rPr>
          <w:noProof/>
        </w:rPr>
      </w:r>
      <w:r>
        <w:rPr>
          <w:noProof/>
        </w:rPr>
        <w:fldChar w:fldCharType="separate"/>
      </w:r>
      <w:r w:rsidR="00A2597C">
        <w:rPr>
          <w:noProof/>
        </w:rPr>
        <w:t>65</w:t>
      </w:r>
      <w:r>
        <w:rPr>
          <w:noProof/>
        </w:rPr>
        <w:fldChar w:fldCharType="end"/>
      </w:r>
    </w:p>
    <w:p w14:paraId="6466233A" w14:textId="56244378" w:rsidR="00810B4D" w:rsidRDefault="00810B4D">
      <w:pPr>
        <w:pStyle w:val="TableofFigures"/>
        <w:rPr>
          <w:rFonts w:asciiTheme="minorHAnsi" w:hAnsiTheme="minorHAnsi"/>
          <w:noProof/>
          <w:lang w:val="en-US" w:eastAsia="en-US"/>
        </w:rPr>
      </w:pPr>
      <w:r>
        <w:rPr>
          <w:noProof/>
        </w:rPr>
        <w:t xml:space="preserve">Figure 24 </w:t>
      </w:r>
      <w:r w:rsidRPr="001C0285">
        <w:rPr>
          <w:b/>
          <w:noProof/>
          <w:highlight w:val="yellow"/>
        </w:rPr>
        <w:t>FIX XNOR</w:t>
      </w:r>
      <w:r w:rsidRPr="001C0285">
        <w:rPr>
          <w:b/>
          <w:noProof/>
        </w:rPr>
        <w:t xml:space="preserve"> </w:t>
      </w:r>
      <w:r>
        <w:rPr>
          <w:noProof/>
        </w:rPr>
        <w:t>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_Toc482090272 \h </w:instrText>
      </w:r>
      <w:r>
        <w:rPr>
          <w:noProof/>
        </w:rPr>
      </w:r>
      <w:r>
        <w:rPr>
          <w:noProof/>
        </w:rPr>
        <w:fldChar w:fldCharType="separate"/>
      </w:r>
      <w:r w:rsidR="00A2597C">
        <w:rPr>
          <w:noProof/>
        </w:rPr>
        <w:t>66</w:t>
      </w:r>
      <w:r>
        <w:rPr>
          <w:noProof/>
        </w:rPr>
        <w:fldChar w:fldCharType="end"/>
      </w:r>
    </w:p>
    <w:p w14:paraId="3D624B0D" w14:textId="709BD070" w:rsidR="00810B4D" w:rsidRDefault="00810B4D">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_Toc482090273 \h </w:instrText>
      </w:r>
      <w:r>
        <w:rPr>
          <w:noProof/>
        </w:rPr>
      </w:r>
      <w:r>
        <w:rPr>
          <w:noProof/>
        </w:rPr>
        <w:fldChar w:fldCharType="separate"/>
      </w:r>
      <w:r w:rsidR="00A2597C">
        <w:rPr>
          <w:noProof/>
        </w:rPr>
        <w:t>68</w:t>
      </w:r>
      <w:r>
        <w:rPr>
          <w:noProof/>
        </w:rPr>
        <w:fldChar w:fldCharType="end"/>
      </w:r>
    </w:p>
    <w:p w14:paraId="7EE60989" w14:textId="024F4352" w:rsidR="00810B4D" w:rsidRDefault="00810B4D">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_Toc482090274 \h </w:instrText>
      </w:r>
      <w:r>
        <w:rPr>
          <w:noProof/>
        </w:rPr>
      </w:r>
      <w:r>
        <w:rPr>
          <w:noProof/>
        </w:rPr>
        <w:fldChar w:fldCharType="separate"/>
      </w:r>
      <w:r w:rsidR="00A2597C">
        <w:rPr>
          <w:noProof/>
        </w:rPr>
        <w:t>70</w:t>
      </w:r>
      <w:r>
        <w:rPr>
          <w:noProof/>
        </w:rPr>
        <w:fldChar w:fldCharType="end"/>
      </w:r>
    </w:p>
    <w:p w14:paraId="5A08C87A" w14:textId="7CCFCAD4" w:rsidR="00810B4D" w:rsidRDefault="00810B4D">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_Toc482090275 \h </w:instrText>
      </w:r>
      <w:r>
        <w:rPr>
          <w:noProof/>
        </w:rPr>
      </w:r>
      <w:r>
        <w:rPr>
          <w:noProof/>
        </w:rPr>
        <w:fldChar w:fldCharType="separate"/>
      </w:r>
      <w:r w:rsidR="00A2597C">
        <w:rPr>
          <w:noProof/>
        </w:rPr>
        <w:t>70</w:t>
      </w:r>
      <w:r>
        <w:rPr>
          <w:noProof/>
        </w:rPr>
        <w:fldChar w:fldCharType="end"/>
      </w:r>
    </w:p>
    <w:p w14:paraId="1DFFC5F7" w14:textId="3B2F347D" w:rsidR="00810B4D" w:rsidRDefault="00810B4D">
      <w:pPr>
        <w:pStyle w:val="TableofFigures"/>
        <w:rPr>
          <w:rFonts w:asciiTheme="minorHAnsi" w:hAnsiTheme="minorHAnsi"/>
          <w:noProof/>
          <w:lang w:val="en-US" w:eastAsia="en-US"/>
        </w:rPr>
      </w:pPr>
      <w:r>
        <w:rPr>
          <w:noProof/>
        </w:rPr>
        <w:t>Figure 28 Packets generated within a the buffer period or directly following the end of a slot must wait a minimum of approximately NM slot durations before transmission.</w:t>
      </w:r>
      <w:r>
        <w:rPr>
          <w:noProof/>
        </w:rPr>
        <w:tab/>
      </w:r>
      <w:r>
        <w:rPr>
          <w:noProof/>
        </w:rPr>
        <w:fldChar w:fldCharType="begin"/>
      </w:r>
      <w:r>
        <w:rPr>
          <w:noProof/>
        </w:rPr>
        <w:instrText xml:space="preserve"> PAGEREF _Toc482090276 \h </w:instrText>
      </w:r>
      <w:r>
        <w:rPr>
          <w:noProof/>
        </w:rPr>
      </w:r>
      <w:r>
        <w:rPr>
          <w:noProof/>
        </w:rPr>
        <w:fldChar w:fldCharType="separate"/>
      </w:r>
      <w:r w:rsidR="00A2597C">
        <w:rPr>
          <w:noProof/>
        </w:rPr>
        <w:t>72</w:t>
      </w:r>
      <w:r>
        <w:rPr>
          <w:noProof/>
        </w:rPr>
        <w:fldChar w:fldCharType="end"/>
      </w:r>
    </w:p>
    <w:p w14:paraId="785A5FCE" w14:textId="44C22B2B" w:rsidR="00810B4D" w:rsidRDefault="00810B4D">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_Toc482090277 \h </w:instrText>
      </w:r>
      <w:r>
        <w:rPr>
          <w:noProof/>
        </w:rPr>
      </w:r>
      <w:r>
        <w:rPr>
          <w:noProof/>
        </w:rPr>
        <w:fldChar w:fldCharType="separate"/>
      </w:r>
      <w:r w:rsidR="00A2597C">
        <w:rPr>
          <w:noProof/>
        </w:rPr>
        <w:t>75</w:t>
      </w:r>
      <w:r>
        <w:rPr>
          <w:noProof/>
        </w:rPr>
        <w:fldChar w:fldCharType="end"/>
      </w:r>
    </w:p>
    <w:p w14:paraId="3E1A6230" w14:textId="3BD40740" w:rsidR="00810B4D" w:rsidRDefault="00810B4D">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_Toc482090278 \h </w:instrText>
      </w:r>
      <w:r>
        <w:rPr>
          <w:noProof/>
        </w:rPr>
      </w:r>
      <w:r>
        <w:rPr>
          <w:noProof/>
        </w:rPr>
        <w:fldChar w:fldCharType="separate"/>
      </w:r>
      <w:r w:rsidR="00A2597C">
        <w:rPr>
          <w:noProof/>
        </w:rPr>
        <w:t>76</w:t>
      </w:r>
      <w:r>
        <w:rPr>
          <w:noProof/>
        </w:rPr>
        <w:fldChar w:fldCharType="end"/>
      </w:r>
    </w:p>
    <w:p w14:paraId="1535AB20" w14:textId="047C1AB1" w:rsidR="00810B4D" w:rsidRDefault="00810B4D">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_Toc482090279 \h </w:instrText>
      </w:r>
      <w:r>
        <w:rPr>
          <w:noProof/>
        </w:rPr>
      </w:r>
      <w:r>
        <w:rPr>
          <w:noProof/>
        </w:rPr>
        <w:fldChar w:fldCharType="separate"/>
      </w:r>
      <w:r w:rsidR="00A2597C">
        <w:rPr>
          <w:noProof/>
        </w:rPr>
        <w:t>78</w:t>
      </w:r>
      <w:r>
        <w:rPr>
          <w:noProof/>
        </w:rPr>
        <w:fldChar w:fldCharType="end"/>
      </w:r>
    </w:p>
    <w:p w14:paraId="46F29C61" w14:textId="5706D181" w:rsidR="00810B4D" w:rsidRDefault="00810B4D">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_Toc482090280 \h </w:instrText>
      </w:r>
      <w:r>
        <w:rPr>
          <w:noProof/>
        </w:rPr>
      </w:r>
      <w:r>
        <w:rPr>
          <w:noProof/>
        </w:rPr>
        <w:fldChar w:fldCharType="separate"/>
      </w:r>
      <w:r w:rsidR="00A2597C">
        <w:rPr>
          <w:noProof/>
        </w:rPr>
        <w:t>80</w:t>
      </w:r>
      <w:r>
        <w:rPr>
          <w:noProof/>
        </w:rPr>
        <w:fldChar w:fldCharType="end"/>
      </w:r>
    </w:p>
    <w:p w14:paraId="64660017" w14:textId="0B1F59DD" w:rsidR="00810B4D" w:rsidRDefault="00810B4D">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_Toc482090281 \h </w:instrText>
      </w:r>
      <w:r>
        <w:rPr>
          <w:noProof/>
        </w:rPr>
      </w:r>
      <w:r>
        <w:rPr>
          <w:noProof/>
        </w:rPr>
        <w:fldChar w:fldCharType="separate"/>
      </w:r>
      <w:r w:rsidR="00A2597C">
        <w:rPr>
          <w:noProof/>
        </w:rPr>
        <w:t>81</w:t>
      </w:r>
      <w:r>
        <w:rPr>
          <w:noProof/>
        </w:rPr>
        <w:fldChar w:fldCharType="end"/>
      </w:r>
    </w:p>
    <w:p w14:paraId="381E5DCE" w14:textId="1088689C" w:rsidR="00810B4D" w:rsidRDefault="00810B4D">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_Toc482090282 \h </w:instrText>
      </w:r>
      <w:r>
        <w:rPr>
          <w:noProof/>
        </w:rPr>
      </w:r>
      <w:r>
        <w:rPr>
          <w:noProof/>
        </w:rPr>
        <w:fldChar w:fldCharType="separate"/>
      </w:r>
      <w:r w:rsidR="00A2597C">
        <w:rPr>
          <w:noProof/>
        </w:rPr>
        <w:t>85</w:t>
      </w:r>
      <w:r>
        <w:rPr>
          <w:noProof/>
        </w:rPr>
        <w:fldChar w:fldCharType="end"/>
      </w:r>
    </w:p>
    <w:p w14:paraId="00016D73" w14:textId="18BCDE5A" w:rsidR="00810B4D" w:rsidRDefault="00810B4D">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 and “nodeMaster” will bring the nodes ‘up’ over ground (relative to the figure’s orientation). </w:t>
      </w:r>
      <w:r w:rsidRPr="001C0285">
        <w:rPr>
          <w:b/>
          <w:noProof/>
          <w:highlight w:val="yellow"/>
        </w:rPr>
        <w:t>Video representing the network’s behaviour has been made available online [].</w:t>
      </w:r>
      <w:r>
        <w:rPr>
          <w:noProof/>
        </w:rPr>
        <w:tab/>
      </w:r>
      <w:r>
        <w:rPr>
          <w:noProof/>
        </w:rPr>
        <w:fldChar w:fldCharType="begin"/>
      </w:r>
      <w:r>
        <w:rPr>
          <w:noProof/>
        </w:rPr>
        <w:instrText xml:space="preserve"> PAGEREF _Toc482090283 \h </w:instrText>
      </w:r>
      <w:r>
        <w:rPr>
          <w:noProof/>
        </w:rPr>
      </w:r>
      <w:r>
        <w:rPr>
          <w:noProof/>
        </w:rPr>
        <w:fldChar w:fldCharType="separate"/>
      </w:r>
      <w:r w:rsidR="00A2597C">
        <w:rPr>
          <w:noProof/>
        </w:rPr>
        <w:t>89</w:t>
      </w:r>
      <w:r>
        <w:rPr>
          <w:noProof/>
        </w:rPr>
        <w:fldChar w:fldCharType="end"/>
      </w:r>
    </w:p>
    <w:p w14:paraId="51D07E70" w14:textId="56DE3106" w:rsidR="00810B4D" w:rsidRDefault="00810B4D">
      <w:pPr>
        <w:pStyle w:val="TableofFigures"/>
        <w:rPr>
          <w:rFonts w:asciiTheme="minorHAnsi" w:hAnsiTheme="minorHAnsi"/>
          <w:noProof/>
          <w:lang w:val="en-US" w:eastAsia="en-US"/>
        </w:rPr>
      </w:pPr>
      <w:r>
        <w:rPr>
          <w:noProof/>
        </w:rPr>
        <w:t>Figure 36 Various parameters for and modules within the INET “DYMORouter” module which constitutes nodeMaster[0] (Figure 35). Several parameters are omitted.</w:t>
      </w:r>
      <w:r>
        <w:rPr>
          <w:noProof/>
        </w:rPr>
        <w:tab/>
      </w:r>
      <w:r>
        <w:rPr>
          <w:noProof/>
        </w:rPr>
        <w:fldChar w:fldCharType="begin"/>
      </w:r>
      <w:r>
        <w:rPr>
          <w:noProof/>
        </w:rPr>
        <w:instrText xml:space="preserve"> PAGEREF _Toc482090284 \h </w:instrText>
      </w:r>
      <w:r>
        <w:rPr>
          <w:noProof/>
        </w:rPr>
      </w:r>
      <w:r>
        <w:rPr>
          <w:noProof/>
        </w:rPr>
        <w:fldChar w:fldCharType="separate"/>
      </w:r>
      <w:r w:rsidR="00A2597C">
        <w:rPr>
          <w:noProof/>
        </w:rPr>
        <w:t>91</w:t>
      </w:r>
      <w:r>
        <w:rPr>
          <w:noProof/>
        </w:rPr>
        <w:fldChar w:fldCharType="end"/>
      </w:r>
    </w:p>
    <w:p w14:paraId="468F683A" w14:textId="48449DF2" w:rsidR="00810B4D" w:rsidRDefault="00810B4D">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_Toc482090285 \h </w:instrText>
      </w:r>
      <w:r>
        <w:rPr>
          <w:noProof/>
        </w:rPr>
      </w:r>
      <w:r>
        <w:rPr>
          <w:noProof/>
        </w:rPr>
        <w:fldChar w:fldCharType="separate"/>
      </w:r>
      <w:r w:rsidR="00A2597C">
        <w:rPr>
          <w:noProof/>
        </w:rPr>
        <w:t>92</w:t>
      </w:r>
      <w:r>
        <w:rPr>
          <w:noProof/>
        </w:rPr>
        <w:fldChar w:fldCharType="end"/>
      </w:r>
    </w:p>
    <w:p w14:paraId="069E6319" w14:textId="4C9C485E" w:rsidR="00810B4D" w:rsidRDefault="00810B4D">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D3 (The “DYMO” module) and CubeMac.</w:t>
      </w:r>
      <w:r>
        <w:rPr>
          <w:noProof/>
        </w:rPr>
        <w:tab/>
      </w:r>
      <w:r>
        <w:rPr>
          <w:noProof/>
        </w:rPr>
        <w:fldChar w:fldCharType="begin"/>
      </w:r>
      <w:r>
        <w:rPr>
          <w:noProof/>
        </w:rPr>
        <w:instrText xml:space="preserve"> PAGEREF _Toc482090286 \h </w:instrText>
      </w:r>
      <w:r>
        <w:rPr>
          <w:noProof/>
        </w:rPr>
      </w:r>
      <w:r>
        <w:rPr>
          <w:noProof/>
        </w:rPr>
        <w:fldChar w:fldCharType="separate"/>
      </w:r>
      <w:r w:rsidR="00A2597C">
        <w:rPr>
          <w:noProof/>
        </w:rPr>
        <w:t>93</w:t>
      </w:r>
      <w:r>
        <w:rPr>
          <w:noProof/>
        </w:rPr>
        <w:fldChar w:fldCharType="end"/>
      </w:r>
    </w:p>
    <w:p w14:paraId="054C6A63" w14:textId="31C2888F" w:rsidR="00810B4D" w:rsidRDefault="00810B4D">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_Toc482090287 \h </w:instrText>
      </w:r>
      <w:r>
        <w:rPr>
          <w:noProof/>
        </w:rPr>
      </w:r>
      <w:r>
        <w:rPr>
          <w:noProof/>
        </w:rPr>
        <w:fldChar w:fldCharType="separate"/>
      </w:r>
      <w:r w:rsidR="00A2597C">
        <w:rPr>
          <w:noProof/>
        </w:rPr>
        <w:t>94</w:t>
      </w:r>
      <w:r>
        <w:rPr>
          <w:noProof/>
        </w:rPr>
        <w:fldChar w:fldCharType="end"/>
      </w:r>
    </w:p>
    <w:p w14:paraId="5F9A0332" w14:textId="34D7CF5C" w:rsidR="00810B4D" w:rsidRDefault="00810B4D">
      <w:pPr>
        <w:pStyle w:val="TableofFigures"/>
        <w:rPr>
          <w:rFonts w:asciiTheme="minorHAnsi" w:hAnsiTheme="minorHAnsi"/>
          <w:noProof/>
          <w:lang w:val="en-US" w:eastAsia="en-US"/>
        </w:rPr>
      </w:pPr>
      <w:r>
        <w:rPr>
          <w:noProof/>
        </w:rPr>
        <w:t>Figure 40 Several parameters such as “sendIntermediateRREP” relate to D3’s modifications of DYMO as described in section 3.2.</w:t>
      </w:r>
      <w:r>
        <w:rPr>
          <w:noProof/>
        </w:rPr>
        <w:tab/>
      </w:r>
      <w:r>
        <w:rPr>
          <w:noProof/>
        </w:rPr>
        <w:fldChar w:fldCharType="begin"/>
      </w:r>
      <w:r>
        <w:rPr>
          <w:noProof/>
        </w:rPr>
        <w:instrText xml:space="preserve"> PAGEREF _Toc482090288 \h </w:instrText>
      </w:r>
      <w:r>
        <w:rPr>
          <w:noProof/>
        </w:rPr>
      </w:r>
      <w:r>
        <w:rPr>
          <w:noProof/>
        </w:rPr>
        <w:fldChar w:fldCharType="separate"/>
      </w:r>
      <w:r w:rsidR="00A2597C">
        <w:rPr>
          <w:noProof/>
        </w:rPr>
        <w:t>95</w:t>
      </w:r>
      <w:r>
        <w:rPr>
          <w:noProof/>
        </w:rPr>
        <w:fldChar w:fldCharType="end"/>
      </w:r>
    </w:p>
    <w:p w14:paraId="32798DF3" w14:textId="26BCA23C" w:rsidR="00810B4D" w:rsidRDefault="00810B4D">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_Toc482090289 \h </w:instrText>
      </w:r>
      <w:r>
        <w:rPr>
          <w:noProof/>
        </w:rPr>
      </w:r>
      <w:r>
        <w:rPr>
          <w:noProof/>
        </w:rPr>
        <w:fldChar w:fldCharType="separate"/>
      </w:r>
      <w:r w:rsidR="00A2597C">
        <w:rPr>
          <w:noProof/>
        </w:rPr>
        <w:t>98</w:t>
      </w:r>
      <w:r>
        <w:rPr>
          <w:noProof/>
        </w:rPr>
        <w:fldChar w:fldCharType="end"/>
      </w:r>
    </w:p>
    <w:p w14:paraId="3DB7DAC5" w14:textId="40CCAD69"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2211759"/>
      <w:r w:rsidRPr="00914860">
        <w:lastRenderedPageBreak/>
        <w:t>Tables</w:t>
      </w:r>
      <w:bookmarkEnd w:id="3"/>
    </w:p>
    <w:p w14:paraId="0EF61F69" w14:textId="383B53D9" w:rsidR="00810B4D"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810B4D">
        <w:rPr>
          <w:noProof/>
        </w:rPr>
        <w:t>Table 1 An extension of Rault et al.’s table presented in [66]. The extension includes two relevant CSN applications. ET: Extra-Terrestrial. ET Science examples: measuring solar radiation, performing astronomical measurements etc.</w:t>
      </w:r>
      <w:r w:rsidR="00810B4D">
        <w:rPr>
          <w:noProof/>
        </w:rPr>
        <w:tab/>
      </w:r>
      <w:r w:rsidR="00810B4D">
        <w:rPr>
          <w:noProof/>
        </w:rPr>
        <w:fldChar w:fldCharType="begin"/>
      </w:r>
      <w:r w:rsidR="00810B4D">
        <w:rPr>
          <w:noProof/>
        </w:rPr>
        <w:instrText xml:space="preserve"> PAGEREF _Toc482090290 \h </w:instrText>
      </w:r>
      <w:r w:rsidR="00810B4D">
        <w:rPr>
          <w:noProof/>
        </w:rPr>
      </w:r>
      <w:r w:rsidR="00810B4D">
        <w:rPr>
          <w:noProof/>
        </w:rPr>
        <w:fldChar w:fldCharType="separate"/>
      </w:r>
      <w:r w:rsidR="00A2597C">
        <w:rPr>
          <w:noProof/>
        </w:rPr>
        <w:t>33</w:t>
      </w:r>
      <w:r w:rsidR="00810B4D">
        <w:rPr>
          <w:noProof/>
        </w:rPr>
        <w:fldChar w:fldCharType="end"/>
      </w:r>
    </w:p>
    <w:p w14:paraId="131FC821" w14:textId="177C3D22" w:rsidR="00810B4D" w:rsidRDefault="00810B4D">
      <w:pPr>
        <w:pStyle w:val="TableofFigures"/>
        <w:rPr>
          <w:rFonts w:asciiTheme="minorHAnsi" w:hAnsiTheme="minorHAnsi"/>
          <w:noProof/>
          <w:lang w:val="en-US" w:eastAsia="en-US"/>
        </w:rPr>
      </w:pPr>
      <w:r>
        <w:rPr>
          <w:noProof/>
        </w:rPr>
        <w:t>Table 2 All notable simulation parameters. Parameter values are based, where possible and practical, on the known capabilities of CubeSats.</w:t>
      </w:r>
      <w:r>
        <w:rPr>
          <w:noProof/>
        </w:rPr>
        <w:tab/>
      </w:r>
      <w:r>
        <w:rPr>
          <w:noProof/>
        </w:rPr>
        <w:fldChar w:fldCharType="begin"/>
      </w:r>
      <w:r>
        <w:rPr>
          <w:noProof/>
        </w:rPr>
        <w:instrText xml:space="preserve"> PAGEREF _Toc482090291 \h </w:instrText>
      </w:r>
      <w:r>
        <w:rPr>
          <w:noProof/>
        </w:rPr>
      </w:r>
      <w:r>
        <w:rPr>
          <w:noProof/>
        </w:rPr>
        <w:fldChar w:fldCharType="separate"/>
      </w:r>
      <w:r w:rsidR="00A2597C">
        <w:rPr>
          <w:noProof/>
        </w:rPr>
        <w:t>99</w:t>
      </w:r>
      <w:r>
        <w:rPr>
          <w:noProof/>
        </w:rPr>
        <w:fldChar w:fldCharType="end"/>
      </w:r>
    </w:p>
    <w:p w14:paraId="692DC38C" w14:textId="5B9F7270"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2211760"/>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bookmarkStart w:id="5" w:name="_Ref482009274"/>
    </w:p>
    <w:p w14:paraId="7AAF116B" w14:textId="0EAA928A" w:rsidR="00B6274B" w:rsidRDefault="0089178C" w:rsidP="00362833">
      <w:pPr>
        <w:pStyle w:val="Heading1"/>
      </w:pPr>
      <w:bookmarkStart w:id="6" w:name="_Toc482211761"/>
      <w:bookmarkEnd w:id="5"/>
      <w:r>
        <w:lastRenderedPageBreak/>
        <w:t>Introduction</w:t>
      </w:r>
      <w:bookmarkEnd w:id="6"/>
    </w:p>
    <w:p w14:paraId="16ED3677" w14:textId="59001B07"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A2597C">
        <w:t xml:space="preserve">Figure </w:t>
      </w:r>
      <w:r w:rsidR="00A2597C">
        <w:rPr>
          <w:noProof/>
        </w:rPr>
        <w:t>1</w:t>
      </w:r>
      <w:r w:rsidR="000F5EC2">
        <w:fldChar w:fldCharType="end"/>
      </w:r>
      <w:r w:rsidR="0008173C">
        <w:t>)</w:t>
      </w:r>
      <w:r w:rsidR="000F5EC2">
        <w:t>.</w:t>
      </w:r>
    </w:p>
    <w:p w14:paraId="57E7BC43" w14:textId="03DD7F84" w:rsidR="001B389E" w:rsidRDefault="00F56F0E" w:rsidP="00D93C62">
      <w:pPr>
        <w:pStyle w:val="Centered"/>
      </w:pPr>
      <w:r>
        <w:rPr>
          <w:noProof/>
        </w:rPr>
        <w:pict w14:anchorId="1831FC60">
          <v:shape id="_x0000_i1026" type="#_x0000_t75" style="width:401.55pt;height:218.75pt">
            <v:imagedata r:id="rId10" o:title="Average-Launch-Cost-kg-to-LEO"/>
          </v:shape>
        </w:pict>
      </w:r>
    </w:p>
    <w:p w14:paraId="74EDBD71" w14:textId="01E90A85" w:rsidR="001B389E" w:rsidRPr="008853E9" w:rsidRDefault="001B389E" w:rsidP="00362833">
      <w:pPr>
        <w:pStyle w:val="Figurecaption"/>
      </w:pPr>
      <w:bookmarkStart w:id="7" w:name="_Ref480372656"/>
      <w:bookmarkStart w:id="8" w:name="_Toc482090249"/>
      <w:r>
        <w:lastRenderedPageBreak/>
        <w:t xml:space="preserve">Figure </w:t>
      </w:r>
      <w:r w:rsidR="00901AD3">
        <w:fldChar w:fldCharType="begin"/>
      </w:r>
      <w:r w:rsidR="00901AD3">
        <w:instrText xml:space="preserve"> SEQ Figure \* ARABIC </w:instrText>
      </w:r>
      <w:r w:rsidR="00901AD3">
        <w:fldChar w:fldCharType="separate"/>
      </w:r>
      <w:r w:rsidR="00A2597C">
        <w:rPr>
          <w:noProof/>
        </w:rPr>
        <w:t>1</w:t>
      </w:r>
      <w:r w:rsidR="00901AD3">
        <w:rPr>
          <w:noProof/>
        </w:rPr>
        <w:fldChar w:fldCharType="end"/>
      </w:r>
      <w:bookmarkEnd w:id="7"/>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8"/>
    </w:p>
    <w:p w14:paraId="0670BAF4" w14:textId="5460D1B5"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17B72730" w:rsidR="00EA097E" w:rsidRDefault="00F56F0E" w:rsidP="00D93C62">
      <w:pPr>
        <w:pStyle w:val="Centered"/>
      </w:pPr>
      <w:r>
        <w:rPr>
          <w:noProof/>
        </w:rPr>
        <w:pict w14:anchorId="50ABBDD9">
          <v:shape id="_x0000_i1027" type="#_x0000_t75" style="width:401.1pt;height:306.45pt">
            <v:imagedata r:id="rId11" o:title="download"/>
          </v:shape>
        </w:pict>
      </w:r>
    </w:p>
    <w:p w14:paraId="5F3B7657" w14:textId="2D8052E6" w:rsidR="00EA097E" w:rsidRPr="00EA097E" w:rsidRDefault="00EA097E" w:rsidP="00362833">
      <w:pPr>
        <w:pStyle w:val="Figurecaption"/>
      </w:pPr>
      <w:bookmarkStart w:id="9" w:name="_Ref480373065"/>
      <w:bookmarkStart w:id="10" w:name="_Toc482090250"/>
      <w:r>
        <w:lastRenderedPageBreak/>
        <w:t xml:space="preserve">Figure </w:t>
      </w:r>
      <w:r w:rsidR="00901AD3">
        <w:fldChar w:fldCharType="begin"/>
      </w:r>
      <w:r w:rsidR="00901AD3">
        <w:instrText xml:space="preserve"> SEQ Figure \* ARABIC </w:instrText>
      </w:r>
      <w:r w:rsidR="00901AD3">
        <w:fldChar w:fldCharType="separate"/>
      </w:r>
      <w:r w:rsidR="00A2597C">
        <w:rPr>
          <w:noProof/>
        </w:rPr>
        <w:t>2</w:t>
      </w:r>
      <w:r w:rsidR="00901AD3">
        <w:rPr>
          <w:noProof/>
        </w:rPr>
        <w:fldChar w:fldCharType="end"/>
      </w:r>
      <w:bookmarkEnd w:id="9"/>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0"/>
      <w:r>
        <w:t xml:space="preserve"> </w:t>
      </w:r>
      <w:r w:rsidR="003F446A">
        <w:t>LLC.</w:t>
      </w:r>
    </w:p>
    <w:p w14:paraId="763DC792" w14:textId="5AE3F7BB"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A2597C">
        <w:t xml:space="preserve">Figure </w:t>
      </w:r>
      <w:r w:rsidR="00A2597C">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carris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lastRenderedPageBreak/>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51F742D9" w:rsidR="00917BE3" w:rsidRDefault="003F446A" w:rsidP="00362833">
      <w:r w:rsidRPr="003F446A">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A2597C">
        <w:t xml:space="preserve">Figure </w:t>
      </w:r>
      <w:r w:rsidR="00A2597C">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F56F0E" w:rsidP="00D93C62">
      <w:pPr>
        <w:pStyle w:val="Centered"/>
      </w:pPr>
      <w:r>
        <w:lastRenderedPageBreak/>
        <w:pict w14:anchorId="6D63C80F">
          <v:shape id="_x0000_i1028" type="#_x0000_t75" style="width:326.75pt;height:289.85pt">
            <v:imagedata r:id="rId12" o:title="EDSN Overview" croptop="170f" cropleft="-986f"/>
          </v:shape>
        </w:pict>
      </w:r>
    </w:p>
    <w:p w14:paraId="5F39D22A" w14:textId="52EEC009" w:rsidR="00466DC4" w:rsidRDefault="00466DC4" w:rsidP="00362833">
      <w:pPr>
        <w:pStyle w:val="Figurecaption"/>
      </w:pPr>
      <w:bookmarkStart w:id="11" w:name="_Ref480373241"/>
      <w:bookmarkStart w:id="12" w:name="_Ref481853334"/>
      <w:bookmarkStart w:id="13" w:name="_Toc482090251"/>
      <w:r>
        <w:t xml:space="preserve">Figure </w:t>
      </w:r>
      <w:r w:rsidR="00901AD3">
        <w:fldChar w:fldCharType="begin"/>
      </w:r>
      <w:r w:rsidR="00901AD3">
        <w:instrText xml:space="preserve"> SEQ Figure \* ARABIC </w:instrText>
      </w:r>
      <w:r w:rsidR="00901AD3">
        <w:fldChar w:fldCharType="separate"/>
      </w:r>
      <w:r w:rsidR="00A2597C">
        <w:rPr>
          <w:noProof/>
        </w:rPr>
        <w:t>3</w:t>
      </w:r>
      <w:r w:rsidR="00901AD3">
        <w:rPr>
          <w:noProof/>
        </w:rPr>
        <w:fldChar w:fldCharType="end"/>
      </w:r>
      <w:bookmarkEnd w:id="11"/>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2"/>
      <w:bookmarkEnd w:id="13"/>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4" w:name="_Toc482211762"/>
      <w:r>
        <w:t>Objectives</w:t>
      </w:r>
      <w:bookmarkEnd w:id="14"/>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6D64CA0F"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A2597C">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Mbps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5" w:name="_Ref481848535"/>
      <w:bookmarkStart w:id="16" w:name="_Toc482211763"/>
      <w:r>
        <w:lastRenderedPageBreak/>
        <w:t>Hypothetical Mission</w:t>
      </w:r>
      <w:bookmarkEnd w:id="15"/>
      <w:bookmarkEnd w:id="16"/>
    </w:p>
    <w:p w14:paraId="7019D27E" w14:textId="34A720C5" w:rsidR="005651B6" w:rsidRDefault="00F56F0E" w:rsidP="005651B6">
      <w:pPr>
        <w:pStyle w:val="Centered"/>
        <w:keepNext/>
      </w:pPr>
      <w:r>
        <w:pict w14:anchorId="3310723B">
          <v:shape id="_x0000_i1029" type="#_x0000_t75" style="width:252.9pt;height:314.75pt">
            <v:imagedata r:id="rId13" o:title="Hypothetical Mission"/>
          </v:shape>
        </w:pict>
      </w:r>
    </w:p>
    <w:p w14:paraId="4CF1711E" w14:textId="5954C821" w:rsidR="005651B6" w:rsidRDefault="005651B6" w:rsidP="005651B6">
      <w:pPr>
        <w:pStyle w:val="Figurecaption"/>
      </w:pPr>
      <w:bookmarkStart w:id="17" w:name="_Ref481852278"/>
      <w:bookmarkStart w:id="18" w:name="_Toc482090252"/>
      <w:r>
        <w:t xml:space="preserve">Figure </w:t>
      </w:r>
      <w:r>
        <w:fldChar w:fldCharType="begin"/>
      </w:r>
      <w:r>
        <w:instrText xml:space="preserve"> SEQ Figure \* ARABIC </w:instrText>
      </w:r>
      <w:r>
        <w:fldChar w:fldCharType="separate"/>
      </w:r>
      <w:r w:rsidR="00A2597C">
        <w:rPr>
          <w:noProof/>
        </w:rPr>
        <w:t>4</w:t>
      </w:r>
      <w:r>
        <w:fldChar w:fldCharType="end"/>
      </w:r>
      <w:bookmarkEnd w:id="17"/>
      <w:r w:rsidR="00623D71">
        <w:t>.</w:t>
      </w:r>
      <w:r>
        <w:t xml:space="preserve"> </w:t>
      </w:r>
      <w:r w:rsidR="00F04195">
        <w:t>The CubeSats and ground station of the hypothetical as viewed from a higher orbit looking down upon the Earth’s surface. The CubeSats are assumed to have an orbital altitude of 500km.</w:t>
      </w:r>
      <w:bookmarkEnd w:id="18"/>
      <w:r w:rsidR="00F04195">
        <w:t xml:space="preserve"> </w:t>
      </w:r>
    </w:p>
    <w:p w14:paraId="43BF4A5D" w14:textId="0E0BE4AC"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A2597C">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255E893B"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A2597C">
        <w:t xml:space="preserve">Figure </w:t>
      </w:r>
      <w:r w:rsidR="00A2597C">
        <w:rPr>
          <w:noProof/>
        </w:rPr>
        <w:t>4</w:t>
      </w:r>
      <w:r w:rsidR="00F04195">
        <w:fldChar w:fldCharType="end"/>
      </w:r>
      <w:r>
        <w:t>)</w:t>
      </w:r>
    </w:p>
    <w:p w14:paraId="4E2AC148" w14:textId="2B11918D"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A2597C">
        <w:t xml:space="preserve">Figure </w:t>
      </w:r>
      <w:r w:rsidR="00A2597C">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r w:rsidR="009B64FB">
        <w:t xml:space="preserve">to the </w:t>
      </w:r>
      <w:r>
        <w:t>ground</w:t>
      </w:r>
      <w:r w:rsidR="009B64FB">
        <w:t xml:space="preserve"> station</w:t>
      </w:r>
    </w:p>
    <w:p w14:paraId="5D9B185D" w14:textId="07C0078F"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A2597C">
        <w:t xml:space="preserve">Figure </w:t>
      </w:r>
      <w:r w:rsidR="00A2597C">
        <w:rPr>
          <w:noProof/>
        </w:rPr>
        <w:t>4</w:t>
      </w:r>
      <w:r w:rsidR="00F04195">
        <w:fldChar w:fldCharType="end"/>
      </w:r>
      <w:r>
        <w:t>)</w:t>
      </w:r>
    </w:p>
    <w:p w14:paraId="6E3E9CB5" w14:textId="108980C9"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A2597C">
        <w:t xml:space="preserve">Figure </w:t>
      </w:r>
      <w:r w:rsidR="00A2597C">
        <w:rPr>
          <w:noProof/>
        </w:rPr>
        <w:t>4</w:t>
      </w:r>
      <w:r>
        <w:fldChar w:fldCharType="end"/>
      </w:r>
      <w:r w:rsidR="005651B6">
        <w:t>)</w:t>
      </w:r>
    </w:p>
    <w:p w14:paraId="0835407F" w14:textId="5F00B431" w:rsidR="00C40FF8" w:rsidRPr="00C40FF8" w:rsidRDefault="00C40FF8" w:rsidP="00362833">
      <w:pPr>
        <w:pStyle w:val="Heading2"/>
      </w:pPr>
      <w:bookmarkStart w:id="19" w:name="_Toc482211764"/>
      <w:r>
        <w:t>Thesis Structure</w:t>
      </w:r>
      <w:bookmarkEnd w:id="19"/>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0" w:name="_Toc482211765"/>
      <w:r w:rsidRPr="00603952">
        <w:rPr>
          <w:sz w:val="40"/>
        </w:rPr>
        <w:lastRenderedPageBreak/>
        <w:t>State</w:t>
      </w:r>
      <w:r>
        <w:t xml:space="preserve"> of the Art</w:t>
      </w:r>
      <w:bookmarkEnd w:id="20"/>
    </w:p>
    <w:p w14:paraId="5455AA71" w14:textId="5E77CB0D"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w:t>
      </w:r>
      <w:r w:rsidR="005F3838">
        <w:t>major</w:t>
      </w:r>
      <w:r w:rsidR="00E52808">
        <w:t xml:space="preserve">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E728A69" w:rsidR="001D01AA" w:rsidRDefault="001F0FD5" w:rsidP="00362833">
      <w:r>
        <w:t>The OSI reference mode</w:t>
      </w:r>
      <w:r w:rsidR="005F3838">
        <w:t>l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 xml:space="preserve">k. The first, and topmost Application layer </w:t>
      </w:r>
      <w:r w:rsidR="00192C09">
        <w:t>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w:t>
      </w:r>
      <w:r w:rsidR="005F3838">
        <w:t xml:space="preserve"> packet</w:t>
      </w:r>
      <w:r w:rsidR="00192C09">
        <w:t xml:space="preserve"> addressing, sequencing and routing operations. Entitles in the Data Link layer perform error correction and manage access to share</w:t>
      </w:r>
      <w:r w:rsidR="005F3838">
        <w:t>d</w:t>
      </w:r>
      <w:r w:rsidR="00192C09">
        <w:t xml:space="preserve"> communication media. Elements within the Phys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work proposes two protocols, one within the Data Link layer and the other within the Network layer.</w:t>
      </w:r>
    </w:p>
    <w:p w14:paraId="662AA94C" w14:textId="507963CF"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1" w:name="_Toc482211766"/>
      <w:r>
        <w:t>CubeSats</w:t>
      </w:r>
      <w:bookmarkEnd w:id="21"/>
    </w:p>
    <w:p w14:paraId="09880E63" w14:textId="229305A0"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5F3838">
        <w:t>1</w:t>
      </w:r>
      <w:r w:rsidR="00761BE3">
        <w:t xml:space="preserve">, </w:t>
      </w:r>
      <w:r w:rsidR="005F3838">
        <w:t>2, 2.5, 3</w:t>
      </w:r>
      <w:r>
        <w:t xml:space="preserve"> and 6U are all common.</w:t>
      </w:r>
    </w:p>
    <w:p w14:paraId="52A69BCF" w14:textId="7BD5B4A1"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5F3838">
        <w:t xml:space="preserve">placing instruments, </w:t>
      </w:r>
      <w:r w:rsidR="004A6D01">
        <w:t>alongside primary payloads</w:t>
      </w:r>
      <w:r w:rsidR="005F3838">
        <w:t>,</w:t>
      </w:r>
      <w:r w:rsidR="004A6D01">
        <w:t xml:space="preserve">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5EDCC20" w:rsidR="00F32AC5" w:rsidRDefault="005F3838" w:rsidP="00362833">
      <w:r>
        <w:lastRenderedPageBreak/>
        <w:t xml:space="preserve">In 2003 the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t xml:space="preserve">took place after 2011. </w:t>
      </w:r>
      <w:r w:rsidR="00F32AC5">
        <w:t>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50D76848"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1C963028" w:rsidR="00245816" w:rsidRDefault="003736FD" w:rsidP="00362833">
      <w:r>
        <w:t xml:space="preserve">Unsurprisingly, </w:t>
      </w:r>
      <w:r w:rsidR="00384D57">
        <w:t>the core motivation</w:t>
      </w:r>
      <w:r>
        <w:t xml:space="preserve"> behind t</w:t>
      </w:r>
      <w:r w:rsidR="00F02214">
        <w:t>he recent popularity of CubeSat missions is</w:t>
      </w:r>
      <w:r>
        <w:t xml:space="preserve">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 xml:space="preserve">launch </w:t>
      </w:r>
      <w:r w:rsidR="00F02214">
        <w:t>expsenses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2983549B"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 xml:space="preserve">To date, there is no accepted standards body for the </w:t>
      </w:r>
      <w:r w:rsidR="00CD51D4">
        <w:lastRenderedPageBreak/>
        <w:t>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A2597C">
        <w:t xml:space="preserve">Figure </w:t>
      </w:r>
      <w:r w:rsidR="00A2597C">
        <w:rPr>
          <w:noProof/>
        </w:rPr>
        <w:t>5</w:t>
      </w:r>
      <w:r w:rsidR="0040745F">
        <w:fldChar w:fldCharType="end"/>
      </w:r>
      <w:r w:rsidR="0040745F">
        <w:t>)</w:t>
      </w:r>
      <w:r>
        <w:t>. Such deployers have come to</w:t>
      </w:r>
      <w:r w:rsidR="00AB5B3F">
        <w:t xml:space="preserve"> </w:t>
      </w:r>
      <w:r w:rsidR="00F02214">
        <w:t>define</w:t>
      </w:r>
      <w:r>
        <w:t xml:space="preserve"> de-facto standards for the domain.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w:t>
      </w:r>
      <w:r w:rsidR="00740AB0">
        <w:t xml:space="preserve">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3777F856" w:rsidR="00926C1C" w:rsidRDefault="00926C1C" w:rsidP="00362833">
      <w:pPr>
        <w:pStyle w:val="Figurecaption"/>
      </w:pPr>
      <w:bookmarkStart w:id="22" w:name="_Ref480815487"/>
      <w:bookmarkStart w:id="23" w:name="_Toc482090253"/>
      <w:r>
        <w:t xml:space="preserve">Figure </w:t>
      </w:r>
      <w:r w:rsidR="00901AD3">
        <w:fldChar w:fldCharType="begin"/>
      </w:r>
      <w:r w:rsidR="00901AD3">
        <w:instrText xml:space="preserve"> SEQ Figure \* ARABIC </w:instrText>
      </w:r>
      <w:r w:rsidR="00901AD3">
        <w:fldChar w:fldCharType="separate"/>
      </w:r>
      <w:r w:rsidR="00A2597C">
        <w:rPr>
          <w:noProof/>
        </w:rPr>
        <w:t>5</w:t>
      </w:r>
      <w:r w:rsidR="00901AD3">
        <w:rPr>
          <w:noProof/>
        </w:rPr>
        <w:fldChar w:fldCharType="end"/>
      </w:r>
      <w:bookmarkEnd w:id="22"/>
      <w:r w:rsidR="00623D71">
        <w:rPr>
          <w:noProof/>
        </w:rPr>
        <w:t>.</w:t>
      </w:r>
      <w:r>
        <w:t xml:space="preserve"> </w:t>
      </w:r>
      <w:r w:rsidR="008E3F3C">
        <w:t xml:space="preserve">Three 1U CubeSats </w:t>
      </w:r>
      <w:r w:rsidR="00F950A9">
        <w:t>beside</w:t>
      </w:r>
      <w:r w:rsidR="008E3F3C">
        <w:t xml:space="preserve"> a 3U (</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p>
    <w:p w14:paraId="3708ABB1" w14:textId="381336D4"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ands</w:t>
      </w:r>
      <w:r w:rsidR="00740AB0">
        <w:t>,</w:t>
      </w:r>
      <w:r w:rsidR="003C5ECC">
        <w:t xml:space="preserve"> if not millions</w:t>
      </w:r>
      <w:r w:rsidR="00740AB0">
        <w:t>,</w:t>
      </w:r>
      <w:r w:rsidR="003C5ECC">
        <w:t xml:space="preserve">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rsidR="0038445F">
        <w:t>. P</w:t>
      </w:r>
      <w:r>
        <w:t>roviders such as SpaceX</w:t>
      </w:r>
      <w:r w:rsidR="003C5ECC">
        <w:t xml:space="preserve"> have disrupted</w:t>
      </w:r>
      <w:r w:rsidR="0038445F">
        <w:t xml:space="preserve"> the satellite industry by</w:t>
      </w:r>
      <w:r>
        <w:t xml:space="preserve"> offering access to LEO</w:t>
      </w:r>
      <w:r w:rsidR="00740AB0">
        <w:t xml:space="preserve"> at considerably reduced costs</w:t>
      </w:r>
      <w:r>
        <w:t xml:space="preserve">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A2597C">
        <w:t xml:space="preserve">Figure </w:t>
      </w:r>
      <w:r w:rsidR="00A2597C">
        <w:rPr>
          <w:noProof/>
        </w:rPr>
        <w:t>6</w:t>
      </w:r>
      <w:r w:rsidR="0040745F">
        <w:fldChar w:fldCharType="end"/>
      </w:r>
      <w:r w:rsidR="0040745F">
        <w:t>)</w:t>
      </w:r>
      <w:r w:rsidR="0030486E">
        <w:t>.</w:t>
      </w:r>
    </w:p>
    <w:p w14:paraId="2729787B" w14:textId="58AB9637" w:rsidR="00466DC4" w:rsidRDefault="00F56F0E" w:rsidP="00BD32BF">
      <w:pPr>
        <w:pStyle w:val="Centered"/>
      </w:pPr>
      <w:r>
        <w:rPr>
          <w:noProof/>
        </w:rPr>
        <w:pict w14:anchorId="42F2B1C6">
          <v:shape id="_x0000_i1030" type="#_x0000_t75" style="width:373.4pt;height:281.1pt">
            <v:imagedata r:id="rId15" o:title="2017-04-19 11_26_27-Space Launch System 2018 to carry CubeSats, uncrewed Orion capsule -"/>
          </v:shape>
        </w:pict>
      </w:r>
    </w:p>
    <w:p w14:paraId="48DD8C71" w14:textId="255A71B1" w:rsidR="003C5ECC" w:rsidRDefault="00466DC4" w:rsidP="00362833">
      <w:pPr>
        <w:pStyle w:val="Figurecaption"/>
      </w:pPr>
      <w:bookmarkStart w:id="24" w:name="_Ref480815569"/>
      <w:bookmarkStart w:id="25" w:name="_Toc482090254"/>
      <w:r>
        <w:t xml:space="preserve">Figure </w:t>
      </w:r>
      <w:r w:rsidR="00901AD3">
        <w:fldChar w:fldCharType="begin"/>
      </w:r>
      <w:r w:rsidR="00901AD3">
        <w:instrText xml:space="preserve"> SEQ Figure \* ARABIC </w:instrText>
      </w:r>
      <w:r w:rsidR="00901AD3">
        <w:fldChar w:fldCharType="separate"/>
      </w:r>
      <w:r w:rsidR="00A2597C">
        <w:rPr>
          <w:noProof/>
        </w:rPr>
        <w:t>6</w:t>
      </w:r>
      <w:r w:rsidR="00901AD3">
        <w:rPr>
          <w:noProof/>
        </w:rPr>
        <w:fldChar w:fldCharType="end"/>
      </w:r>
      <w:bookmarkEnd w:id="24"/>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SLS is projected to launch the first CubeSat into deep space in 2019</w:t>
      </w:r>
      <w:r w:rsidR="002B50D5">
        <w:t xml:space="preserve">. </w:t>
      </w:r>
      <w:r w:rsidR="002D35AE">
        <w:t>Image Credit: NASA.</w:t>
      </w:r>
      <w:bookmarkEnd w:id="25"/>
    </w:p>
    <w:p w14:paraId="55B2B6BF" w14:textId="0035382C" w:rsidR="0064093C" w:rsidRDefault="0064093C" w:rsidP="00362833">
      <w:pPr>
        <w:pStyle w:val="Heading3"/>
      </w:pPr>
      <w:bookmarkStart w:id="26" w:name="_Ref482024155"/>
      <w:bookmarkStart w:id="27" w:name="_Toc482211767"/>
      <w:r w:rsidRPr="008D30A5">
        <w:lastRenderedPageBreak/>
        <w:t>Capabilities</w:t>
      </w:r>
      <w:bookmarkEnd w:id="26"/>
      <w:bookmarkEnd w:id="27"/>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55F2034D" w:rsidR="00285006" w:rsidRPr="00BD32BF" w:rsidRDefault="00285006" w:rsidP="0004485D">
      <w:pPr>
        <w:pStyle w:val="Heading4"/>
      </w:pPr>
      <w:bookmarkStart w:id="28" w:name="_Toc482211768"/>
      <w:r w:rsidRPr="00BD32BF">
        <w:t>S</w:t>
      </w:r>
      <w:r w:rsidR="00740AB0">
        <w:t>atellite</w:t>
      </w:r>
      <w:r w:rsidRPr="00BD32BF">
        <w:t>-to-Ground Communication Systems</w:t>
      </w:r>
      <w:bookmarkEnd w:id="28"/>
    </w:p>
    <w:p w14:paraId="06A6B7F4" w14:textId="055EC72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t xml:space="preserve">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0AA2060"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w:t>
      </w:r>
      <w:r w:rsidR="00260DDA">
        <w:t>The mission</w:t>
      </w:r>
      <w:r w:rsidR="0079514A">
        <w:t xml:space="preserve">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29" w:name="_Toc482211769"/>
      <w:r w:rsidRPr="00BD32BF">
        <w:t>Satellite-to-Satellite Communication Systems</w:t>
      </w:r>
      <w:bookmarkEnd w:id="29"/>
    </w:p>
    <w:p w14:paraId="45C3F598" w14:textId="4E06DF85" w:rsidR="00F7156C" w:rsidRDefault="001E39C2" w:rsidP="00362833">
      <w:r>
        <w:t xml:space="preserve">CubeSat </w:t>
      </w:r>
      <w:r w:rsidR="00260DDA">
        <w:t>S2S communication</w:t>
      </w:r>
      <w:r w:rsidR="00F7156C">
        <w:t xml:space="preserve">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 xml:space="preserve">2016 </w:t>
      </w:r>
      <w:r w:rsidR="00260DDA">
        <w:t>when</w:t>
      </w:r>
      <w:r w:rsidR="00AF26E5">
        <w:t xml:space="preserve">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800079B"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260DDA">
        <w:lastRenderedPageBreak/>
        <w:t>rates of 1</w:t>
      </w:r>
      <w:r w:rsidR="009305D8">
        <w:t>2k</w:t>
      </w:r>
      <w:r w:rsidR="00260DDA">
        <w:t>b</w:t>
      </w:r>
      <w:r w:rsidR="009305D8">
        <w:t xml:space="preserve">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F56F0E" w:rsidP="00CC6B59">
      <w:pPr>
        <w:pStyle w:val="Centered"/>
      </w:pPr>
      <w:r>
        <w:pict w14:anchorId="4C8428FC">
          <v:shape id="_x0000_i1031" type="#_x0000_t75" style="width:356.75pt;height:177.7pt">
            <v:imagedata r:id="rId16" o:title="GAMANET Overview"/>
          </v:shape>
        </w:pict>
      </w:r>
    </w:p>
    <w:p w14:paraId="3429342A" w14:textId="41A418CF" w:rsidR="00E65C98" w:rsidRDefault="00E65C98" w:rsidP="00362833">
      <w:pPr>
        <w:pStyle w:val="Figurecaption"/>
      </w:pPr>
      <w:bookmarkStart w:id="30" w:name="_Toc482090255"/>
      <w:r>
        <w:t xml:space="preserve">Figure </w:t>
      </w:r>
      <w:r w:rsidR="00901AD3">
        <w:fldChar w:fldCharType="begin"/>
      </w:r>
      <w:r w:rsidR="00901AD3">
        <w:instrText xml:space="preserve"> SEQ Figure \* ARABIC </w:instrText>
      </w:r>
      <w:r w:rsidR="00901AD3">
        <w:fldChar w:fldCharType="separate"/>
      </w:r>
      <w:r w:rsidR="00A2597C">
        <w:rPr>
          <w:noProof/>
        </w:rPr>
        <w:t>7</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A2597C">
        <w:t xml:space="preserve">Figure </w:t>
      </w:r>
      <w:r w:rsidR="00A2597C">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0"/>
    </w:p>
    <w:p w14:paraId="116E07F9" w14:textId="4083E1DB"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exceptionally sparse. </w:t>
      </w:r>
      <w:r w:rsidR="00260DDA">
        <w:t>N</w:t>
      </w:r>
      <w:r w:rsidR="00806E23" w:rsidRPr="00806E23">
        <w:t xml:space="preserve">o openly available information regarding </w:t>
      </w:r>
      <w:r>
        <w:t>protocol use or design</w:t>
      </w:r>
      <w:r w:rsidR="00260DDA">
        <w:t xml:space="preserve"> was identified during this work</w:t>
      </w:r>
      <w:r>
        <w:t xml:space="preserve">. Tekever make several </w:t>
      </w:r>
      <w:r w:rsidR="00AB5B3F">
        <w:t>references</w:t>
      </w:r>
      <w:r>
        <w:t xml:space="preserve"> to MANE</w:t>
      </w:r>
      <w:r w:rsidR="007E23D3">
        <w:t>Ts</w:t>
      </w:r>
      <w:r w:rsidR="00260DDA">
        <w:t xml:space="preserve"> in Gamalink promotional material</w:t>
      </w:r>
      <w:r w:rsidR="007E23D3">
        <w:t xml:space="preserve">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5727939" w:rsidR="00BA3D07" w:rsidRDefault="00BA3D07" w:rsidP="00362833">
      <w:r>
        <w:lastRenderedPageBreak/>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baseline can be established for</w:t>
      </w:r>
      <w:r w:rsidR="00260DDA">
        <w:t xml:space="preserve"> 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1" w:name="_Toc482211770"/>
      <w:r>
        <w:t>Battery and Recharge C</w:t>
      </w:r>
      <w:r w:rsidR="001643BE" w:rsidRPr="003A729A">
        <w:t>apabilities</w:t>
      </w:r>
      <w:bookmarkEnd w:id="31"/>
    </w:p>
    <w:p w14:paraId="25FEDA57" w14:textId="2C134CD4" w:rsidR="00BD699C" w:rsidRDefault="00BD699C" w:rsidP="00362833">
      <w:r>
        <w:t xml:space="preserve">The energy storage and recharging capabilities of CubeSats varies considerably from mission to mission. </w:t>
      </w:r>
      <w:r w:rsidR="000B1595">
        <w:t>T</w:t>
      </w:r>
      <w:r>
        <w:t xml:space="preserve">he form factor employed for </w:t>
      </w:r>
      <w:r w:rsidR="000B1595">
        <w:t xml:space="preserve">a given </w:t>
      </w:r>
      <w:r>
        <w:t>CubeSat determines</w:t>
      </w:r>
      <w:r w:rsidR="000B1595">
        <w:t xml:space="preserve"> the</w:t>
      </w:r>
      <w:r>
        <w:t xml:space="preserve"> </w:t>
      </w:r>
      <w:r w:rsidR="000B1595">
        <w:t xml:space="preserve">maximum </w:t>
      </w:r>
      <w:r>
        <w:t xml:space="preserve">volume available </w:t>
      </w:r>
      <w:r w:rsidR="000B1595">
        <w:t>to house</w:t>
      </w:r>
      <w:r>
        <w:t xml:space="preserve">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6C215857"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 xml:space="preserve">a LEO altitude of 500km lasts ~95 minutes. Depending on its orbital parameters, each craft will receive varying durations of sunlight during each orbit. Assuming an orbit which is inclined 90 degrees to the Earth’s terminator, a CubeSat will be in sunlight for 50% of each orbit (~47.5m). Given these assumptions an EDSN CubeSat may receive approximately 0.79 Watts of recharge per </w:t>
      </w:r>
      <w:r w:rsidR="00985C97">
        <w:lastRenderedPageBreak/>
        <w:t>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2" w:name="_Toc482211771"/>
      <w:r>
        <w:t>Other Capabilities</w:t>
      </w:r>
      <w:bookmarkEnd w:id="32"/>
    </w:p>
    <w:p w14:paraId="457798A2" w14:textId="29775711"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661647B0"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A2597C">
        <w:t xml:space="preserve">Figure </w:t>
      </w:r>
      <w:r w:rsidR="00A2597C">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F56F0E" w:rsidP="00BD32BF">
      <w:pPr>
        <w:pStyle w:val="Centered"/>
      </w:pPr>
      <w:r>
        <w:rPr>
          <w:noProof/>
        </w:rPr>
        <w:lastRenderedPageBreak/>
        <w:pict w14:anchorId="154144FE">
          <v:shape id="_x0000_i1032" type="#_x0000_t75" style="width:208.6pt;height:197.1pt">
            <v:imagedata r:id="rId17" o:title="DSC08802_product_detail"/>
          </v:shape>
        </w:pict>
      </w:r>
    </w:p>
    <w:p w14:paraId="35D71C51" w14:textId="3CC9E480" w:rsidR="00D61D16" w:rsidRDefault="00D61D16" w:rsidP="00362833">
      <w:pPr>
        <w:pStyle w:val="Figurecaption"/>
      </w:pPr>
      <w:bookmarkStart w:id="33" w:name="_Ref480816343"/>
      <w:bookmarkStart w:id="34" w:name="_Toc482090256"/>
      <w:r>
        <w:t xml:space="preserve">Figure </w:t>
      </w:r>
      <w:r w:rsidR="00901AD3">
        <w:fldChar w:fldCharType="begin"/>
      </w:r>
      <w:r w:rsidR="00901AD3">
        <w:instrText xml:space="preserve"> SEQ Figure \* ARABIC </w:instrText>
      </w:r>
      <w:r w:rsidR="00901AD3">
        <w:fldChar w:fldCharType="separate"/>
      </w:r>
      <w:r w:rsidR="00A2597C">
        <w:rPr>
          <w:noProof/>
        </w:rPr>
        <w:t>8</w:t>
      </w:r>
      <w:r w:rsidR="00901AD3">
        <w:rPr>
          <w:noProof/>
        </w:rPr>
        <w:fldChar w:fldCharType="end"/>
      </w:r>
      <w:bookmarkEnd w:id="33"/>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4"/>
      <w:r>
        <w:t xml:space="preserve"> </w:t>
      </w:r>
    </w:p>
    <w:p w14:paraId="6DE14A82" w14:textId="057D0917" w:rsidR="00AB77DE" w:rsidRDefault="00093575" w:rsidP="00362833">
      <w:r>
        <w:t>The determination of</w:t>
      </w:r>
      <w:r w:rsidR="002136D1">
        <w:t xml:space="preserve"> accurate time and position are two classic challenges for spacecraft that have</w:t>
      </w:r>
      <w:r w:rsidR="00985C97">
        <w:t xml:space="preserve"> also</w:t>
      </w:r>
      <w:r w:rsidR="002136D1">
        <w:t xml:space="preser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w:t>
      </w:r>
      <w:r w:rsidR="00985C97">
        <w:t>ly</w:t>
      </w:r>
      <w:r>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5" w:name="_Toc482211772"/>
      <w:r>
        <w:lastRenderedPageBreak/>
        <w:t>Applications</w:t>
      </w:r>
      <w:bookmarkEnd w:id="35"/>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6" w:name="_Toc482211773"/>
      <w:r>
        <w:t>Sensing Missions</w:t>
      </w:r>
      <w:bookmarkEnd w:id="36"/>
    </w:p>
    <w:p w14:paraId="665A911F" w14:textId="502298B5"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w:t>
      </w:r>
      <w:r w:rsidR="00DB7EEF">
        <w:t>.</w:t>
      </w:r>
      <w:r w:rsidR="007F3DE1">
        <w:t xml:space="preserve"> </w:t>
      </w:r>
    </w:p>
    <w:p w14:paraId="08E5A28C" w14:textId="4CE46DB3"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w:t>
      </w:r>
      <w:r w:rsidR="00DB7EEF">
        <w:t xml:space="preserve"> (EO)</w:t>
      </w:r>
      <w:r w:rsidR="002310A6">
        <w:t xml:space="preserve">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F59B686"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4F6A6988"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DB7EEF">
        <w:t>for</w:t>
      </w:r>
      <w:r>
        <w:t xml:space="preserve"> CSNs</w:t>
      </w:r>
      <w:r w:rsidR="00B42835">
        <w:t>.</w:t>
      </w:r>
    </w:p>
    <w:p w14:paraId="3FB0CD1C" w14:textId="3FF16120"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40621170"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A2597C">
        <w:t xml:space="preserve">Figure </w:t>
      </w:r>
      <w:r w:rsidR="00A2597C">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F56F0E" w:rsidP="00B01C0C">
      <w:pPr>
        <w:pStyle w:val="Centered"/>
      </w:pPr>
      <w:r>
        <w:rPr>
          <w:noProof/>
        </w:rPr>
        <w:lastRenderedPageBreak/>
        <w:pict w14:anchorId="04007BCD">
          <v:shape id="_x0000_i1033" type="#_x0000_t75" style="width:243.7pt;height:252.45pt">
            <v:imagedata r:id="rId18" o:title="RAVAN_Auto5" croptop="1006f" cropbottom="1006f" cropleft="914f" cropright="1044f"/>
          </v:shape>
        </w:pict>
      </w:r>
    </w:p>
    <w:p w14:paraId="64B7A838" w14:textId="4F98E05B" w:rsidR="00D61D16" w:rsidRDefault="008F3DA4" w:rsidP="00362833">
      <w:pPr>
        <w:pStyle w:val="Figurecaption"/>
      </w:pPr>
      <w:bookmarkStart w:id="37" w:name="_Ref480373880"/>
      <w:bookmarkStart w:id="38" w:name="_Toc482090257"/>
      <w:r>
        <w:t xml:space="preserve">Figure </w:t>
      </w:r>
      <w:r w:rsidR="00901AD3">
        <w:fldChar w:fldCharType="begin"/>
      </w:r>
      <w:r w:rsidR="00901AD3">
        <w:instrText xml:space="preserve"> SEQ Figure \* ARABIC </w:instrText>
      </w:r>
      <w:r w:rsidR="00901AD3">
        <w:fldChar w:fldCharType="separate"/>
      </w:r>
      <w:r w:rsidR="00A2597C">
        <w:rPr>
          <w:noProof/>
        </w:rPr>
        <w:t>9</w:t>
      </w:r>
      <w:r w:rsidR="00901AD3">
        <w:rPr>
          <w:noProof/>
        </w:rPr>
        <w:fldChar w:fldCharType="end"/>
      </w:r>
      <w:bookmarkEnd w:id="37"/>
      <w:r w:rsidR="00623D71">
        <w:rPr>
          <w:noProof/>
        </w:rPr>
        <w:t>.</w:t>
      </w:r>
      <w:r>
        <w:t xml:space="preserve"> A conceptual illustration of the proposed RAVAN constellation. Image Credit: John Hopkins University Applied Physics Laboratory.</w:t>
      </w:r>
      <w:bookmarkEnd w:id="38"/>
    </w:p>
    <w:p w14:paraId="1B5ABA37" w14:textId="168CA1B7"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 xml:space="preserve">study of the </w:t>
      </w:r>
      <w:r w:rsidR="00DB7EEF">
        <w:t>domain</w:t>
      </w:r>
      <w:r w:rsidR="008D02CC">
        <w:t>. Notable upcoming m</w:t>
      </w:r>
      <w:r w:rsidRPr="00480BC3">
        <w:t>issions such as CeREs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 xml:space="preserve">diverse </w:t>
      </w:r>
      <w:r w:rsidR="00DB7EEF">
        <w:t xml:space="preserve">sensing </w:t>
      </w:r>
      <w:r w:rsidR="0053352B">
        <w:t>applications of</w:t>
      </w:r>
      <w:r w:rsidR="008D02CC">
        <w:t xml:space="preserve"> CubeSat</w:t>
      </w:r>
      <w:r w:rsidR="00153EEA">
        <w:t>s</w:t>
      </w:r>
      <w:r w:rsidRPr="00480BC3">
        <w:t>.</w:t>
      </w:r>
      <w:r w:rsidR="008D02CC">
        <w:t xml:space="preserve"> In several regards, it is these advanced applications </w:t>
      </w:r>
      <w:r w:rsidR="00DB7EEF">
        <w:t>which have</w:t>
      </w:r>
      <w:r w:rsidR="008D02CC">
        <w:t xml:space="preserve"> drive</w:t>
      </w:r>
      <w:r w:rsidR="00DB7EEF">
        <w:t>n</w:t>
      </w:r>
      <w:r w:rsidR="008D02CC">
        <w:t xml:space="preser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9" w:name="_Toc482211774"/>
      <w:r>
        <w:lastRenderedPageBreak/>
        <w:t xml:space="preserve">CubeSat </w:t>
      </w:r>
      <w:r w:rsidR="009A3419">
        <w:t>Network Missions</w:t>
      </w:r>
      <w:bookmarkEnd w:id="39"/>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457514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w:t>
      </w:r>
      <w:r w:rsidR="00DB7EEF" w:rsidRPr="00DB7EEF">
        <w:rPr>
          <w:sz w:val="20"/>
          <w:vertAlign w:val="superscript"/>
        </w:rPr>
        <w:t>®</w:t>
      </w:r>
      <w:r w:rsidR="007249B2">
        <w:t xml:space="preserve">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rsidR="00DB7EEF">
        <w:t xml:space="preserve"> communication</w:t>
      </w:r>
      <w:r w:rsidR="008558D1">
        <w:t>,</w:t>
      </w:r>
      <w:r>
        <w:t xml:space="preserve"> </w:t>
      </w:r>
      <w:r w:rsidR="00EA27AD">
        <w:t xml:space="preserve">command and </w:t>
      </w:r>
      <w:r>
        <w:t xml:space="preserve">data handling, scientific </w:t>
      </w:r>
      <w:r w:rsidR="00761BE3">
        <w:t>measur</w:t>
      </w:r>
      <w:r w:rsidR="00EA27AD">
        <w:t>ements</w:t>
      </w:r>
      <w:r w:rsidR="008558D1">
        <w:t xml:space="preserve">, ADCS and </w:t>
      </w:r>
      <w:r w:rsidR="00EA27AD">
        <w:t>sensor input handling</w:t>
      </w:r>
      <w:r w:rsidR="008558D1">
        <w:t xml:space="preserve">.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5F5E58FE"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w:t>
      </w:r>
      <w:r w:rsidR="00837D66">
        <w:lastRenderedPageBreak/>
        <w:t>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4E9CA3AF"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23F0916C"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A2597C">
        <w:t xml:space="preserve">Figure </w:t>
      </w:r>
      <w:r w:rsidR="00A2597C">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A2597C">
        <w:t xml:space="preserve">Figure </w:t>
      </w:r>
      <w:r w:rsidR="00A2597C">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 of Cpt request followed by Lt res</w:t>
      </w:r>
      <w:r>
        <w:t xml:space="preserve">ponse </w:t>
      </w:r>
      <w:r w:rsidR="00EA27AD">
        <w:t>ensures</w:t>
      </w:r>
      <w:r>
        <w:t xml:space="preserve"> no overlapping communications can occur</w:t>
      </w:r>
      <w:r w:rsidR="00970ADC">
        <w:t xml:space="preserve"> on the shared S2S frequency.</w:t>
      </w:r>
      <w:r w:rsidR="00786A1F">
        <w:t xml:space="preserve"> </w:t>
      </w:r>
    </w:p>
    <w:p w14:paraId="70E6616A" w14:textId="7AD2DBFE"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w:t>
      </w:r>
      <w:r>
        <w:lastRenderedPageBreak/>
        <w:t>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A2597C">
        <w:t xml:space="preserve">Figure </w:t>
      </w:r>
      <w:r w:rsidR="00A2597C">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00AE396A" w:rsidR="002D35AE" w:rsidRDefault="002D35AE" w:rsidP="00362833">
      <w:pPr>
        <w:pStyle w:val="Figurecaption"/>
      </w:pPr>
      <w:bookmarkStart w:id="40" w:name="_Ref480374365"/>
      <w:bookmarkStart w:id="41" w:name="_Toc482090258"/>
      <w:r>
        <w:t xml:space="preserve">Figure </w:t>
      </w:r>
      <w:r>
        <w:fldChar w:fldCharType="begin"/>
      </w:r>
      <w:r>
        <w:instrText xml:space="preserve"> SEQ Figure \* ARABIC </w:instrText>
      </w:r>
      <w:r>
        <w:fldChar w:fldCharType="separate"/>
      </w:r>
      <w:r w:rsidR="00A2597C">
        <w:rPr>
          <w:noProof/>
        </w:rPr>
        <w:t>10</w:t>
      </w:r>
      <w:r>
        <w:fldChar w:fldCharType="end"/>
      </w:r>
      <w:bookmarkEnd w:id="40"/>
      <w:r w:rsidR="00623D71">
        <w:t>.</w:t>
      </w:r>
      <w:r>
        <w:t xml:space="preserve"> The Cpt/Lt protocol. EDSN designers refer to S2S communication as crosslinking. The Captain pings a Lieutenant before receiving state-of-health and science data packets. Image Credit: NASA Ames Research Centre</w:t>
      </w:r>
      <w:bookmarkEnd w:id="41"/>
    </w:p>
    <w:p w14:paraId="78CF1D7F" w14:textId="77777777" w:rsidR="00EA27AD" w:rsidRDefault="00786A1F" w:rsidP="00362833">
      <w:r>
        <w:t>The Cpt role is “rotated” amongst the EDSN craft in a pre-defined fixed pattern. There is no real-time logic or election employed</w:t>
      </w:r>
      <w:r w:rsidR="00F35536">
        <w:t xml:space="preserve">. Each craft periodically receives GPS time in order to determine </w:t>
      </w:r>
      <w:r w:rsidR="00EA27AD">
        <w:t>whether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w:t>
      </w:r>
    </w:p>
    <w:p w14:paraId="39E4C0EB" w14:textId="1216B4B1"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GPS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EA27AD">
        <w:t>Seven</w:t>
      </w:r>
      <w:r>
        <w:t xml:space="preserve"> minor cycles, one for each </w:t>
      </w:r>
      <w:r w:rsidR="00EA27AD">
        <w:t>Lt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5F0BA131" w:rsidR="003D3C92" w:rsidRPr="001E51C0"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 </w:t>
      </w:r>
      <w:r w:rsidR="00D23945">
        <w:t xml:space="preserve">follow a fixed </w:t>
      </w:r>
      <w:r w:rsidR="00EA27AD">
        <w:t>schedule</w:t>
      </w:r>
      <w:r w:rsidR="00826A03">
        <w:t>.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w:t>
      </w:r>
      <w:r w:rsidR="00AE4913">
        <w:t>pt to be 12 seconds. As such, a</w:t>
      </w:r>
      <w:r>
        <w:t xml:space="preserve"> Lt will begin listening for Cpt pings 30 seconds before the s</w:t>
      </w:r>
      <w:r w:rsidR="00D23945">
        <w:t>cheduled time and will continue</w:t>
      </w:r>
      <w:r>
        <w:t xml:space="preserve"> listening 30 seconds </w:t>
      </w:r>
      <w:r w:rsidR="00AE4913">
        <w:t>after the expected</w:t>
      </w:r>
      <w:r w:rsidR="00826A03">
        <w:t xml:space="preserve"> sixth</w:t>
      </w:r>
      <w:r w:rsidR="00AE4913">
        <w:t xml:space="preserve"> and final</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5B35C61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AE4913">
        <w:t>A number of</w:t>
      </w:r>
      <w:r w:rsidR="00D23945">
        <w:t xml:space="preserv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w:t>
      </w:r>
      <w:r w:rsidR="002D6AD6">
        <w:lastRenderedPageBreak/>
        <w:t>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2F22354B"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1DA5F1B7" w14:textId="6275CF7A"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A2597C">
        <w:t xml:space="preserve">Figure </w:t>
      </w:r>
      <w:r w:rsidR="00A2597C">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w:t>
      </w:r>
      <w:r w:rsidR="00AE4913">
        <w:t>following the receipt of a promotion acknowledgement from the new Cpt</w:t>
      </w:r>
      <w:r w:rsidR="00B3286C">
        <w:t xml:space="preserve">. </w:t>
      </w:r>
      <w:r w:rsidR="00AE4913">
        <w:t>In general, 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F56F0E" w:rsidP="00B01C0C">
      <w:pPr>
        <w:pStyle w:val="Centered"/>
      </w:pPr>
      <w:r>
        <w:rPr>
          <w:noProof/>
        </w:rPr>
        <w:lastRenderedPageBreak/>
        <w:pict w14:anchorId="219A0B71">
          <v:shape id="_x0000_i1034" type="#_x0000_t75" style="width:379.4pt;height:246.9pt">
            <v:imagedata r:id="rId20" o:title="2017-04-19 14_12_23-Nodes- A Flight Demonstration of Networked Spacecraft C&amp;C"/>
          </v:shape>
        </w:pict>
      </w:r>
    </w:p>
    <w:p w14:paraId="60E2A03F" w14:textId="388C5FB1" w:rsidR="00254B9F" w:rsidRDefault="00254B9F" w:rsidP="00362833">
      <w:pPr>
        <w:pStyle w:val="Figurecaption"/>
      </w:pPr>
      <w:bookmarkStart w:id="42" w:name="_Ref480374612"/>
      <w:bookmarkStart w:id="43" w:name="_Toc482090259"/>
      <w:r>
        <w:t xml:space="preserve">Figure </w:t>
      </w:r>
      <w:r w:rsidR="00901AD3">
        <w:fldChar w:fldCharType="begin"/>
      </w:r>
      <w:r w:rsidR="00901AD3">
        <w:instrText xml:space="preserve"> SEQ Figure \* ARABIC </w:instrText>
      </w:r>
      <w:r w:rsidR="00901AD3">
        <w:fldChar w:fldCharType="separate"/>
      </w:r>
      <w:r w:rsidR="00A2597C">
        <w:rPr>
          <w:noProof/>
        </w:rPr>
        <w:t>11</w:t>
      </w:r>
      <w:r w:rsidR="00901AD3">
        <w:rPr>
          <w:noProof/>
        </w:rPr>
        <w:fldChar w:fldCharType="end"/>
      </w:r>
      <w:bookmarkEnd w:id="42"/>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3"/>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1A7C9B0A" w:rsidR="00826A03" w:rsidRDefault="00602A14" w:rsidP="00362833">
      <w:r>
        <w:t>Of</w:t>
      </w:r>
      <w:r w:rsidR="00AE4913">
        <w:t xml:space="preserve"> the</w:t>
      </w:r>
      <w:r>
        <w:t xml:space="preserve"> total 470 science packets generated (</w:t>
      </w:r>
      <w:r w:rsidR="00AE4913">
        <w:t>size</w:t>
      </w:r>
      <w:r>
        <w:t xml:space="preserve"> undisclosed) a total of 356 were successfully received at ground, ~25% packet loss. Five successful negotiations were carried out</w:t>
      </w:r>
      <w:r w:rsidR="00F516C5">
        <w:t xml:space="preserve"> and 165 commands were executed by Nodes craft</w:t>
      </w:r>
      <w:r>
        <w:t>.</w:t>
      </w:r>
    </w:p>
    <w:p w14:paraId="0C16EF6C" w14:textId="45810B57"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6C995AF6" w:rsidR="007F0278" w:rsidRDefault="004B11E4" w:rsidP="00362833">
      <w:r>
        <w:t xml:space="preserve">The </w:t>
      </w:r>
      <w:r w:rsidR="009A3419" w:rsidRPr="001E51C0">
        <w:t>Tianwang-1 (TW1) mission,</w:t>
      </w:r>
      <w:r w:rsidR="00F516C5">
        <w:t xml:space="preserve"> also referred to as STU-2, was a three CubeSat CSN</w:t>
      </w:r>
      <w:r w:rsidR="009A3419" w:rsidRPr="001E51C0">
        <w:t xml:space="preserve"> mission involving numerous commercial </w:t>
      </w:r>
      <w:r w:rsidR="00AE4913">
        <w:t>and academic entities le</w:t>
      </w:r>
      <w:r w:rsidR="009A3419" w:rsidRPr="001E51C0">
        <w:t xml:space="preserve">d by the Shanghai Engineering Centre for Microsatellites (SECM). The majority of the published work relating to TW1 details its ADCS and novel propulsion systems </w:t>
      </w:r>
      <w:r w:rsidR="009A3419"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1F0FD5">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1F0FD5">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6FED5BE9"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w:t>
      </w:r>
      <w:r w:rsidR="00C111E7">
        <w:lastRenderedPageBreak/>
        <w:t xml:space="preserve">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7C4013E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4" w:name="_Toc482211775"/>
      <w:r>
        <w:t>Terrestrial Communications</w:t>
      </w:r>
      <w:bookmarkEnd w:id="44"/>
    </w:p>
    <w:p w14:paraId="19719DD5" w14:textId="54D53577"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fields of</w:t>
      </w:r>
      <w:r w:rsidR="0044334D">
        <w:t xml:space="preserve"> terrestrial communications</w:t>
      </w:r>
      <w:r w:rsidR="00824B89">
        <w:t xml:space="preserve"> research. In this section two such fields</w:t>
      </w:r>
      <w:r w:rsidR="0044334D">
        <w:t xml:space="preserve"> are examined</w:t>
      </w:r>
      <w:r w:rsidR="00824B89">
        <w:t xml:space="preserve">, both of which bear numerous similarities to the </w:t>
      </w:r>
      <w:r w:rsidR="00177D3C">
        <w:t>field</w:t>
      </w:r>
      <w:r w:rsidR="00BD1648">
        <w:t xml:space="preserve">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5" w:name="_Toc482211776"/>
      <w:r>
        <w:t>Wireless Sensor Networks</w:t>
      </w:r>
      <w:bookmarkEnd w:id="45"/>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12066C4B"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A2597C">
        <w:t xml:space="preserve">Table </w:t>
      </w:r>
      <w:r w:rsidR="00A2597C">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10ABD9E8" w:rsidR="006959E9" w:rsidRDefault="006959E9" w:rsidP="00362833">
      <w:pPr>
        <w:pStyle w:val="Tabletitle"/>
      </w:pPr>
      <w:bookmarkStart w:id="46" w:name="_Ref480454648"/>
      <w:bookmarkStart w:id="47" w:name="_Toc482090290"/>
      <w:r>
        <w:t xml:space="preserve">Table </w:t>
      </w:r>
      <w:r>
        <w:fldChar w:fldCharType="begin"/>
      </w:r>
      <w:r>
        <w:instrText xml:space="preserve"> SEQ Table \* ARABIC </w:instrText>
      </w:r>
      <w:r>
        <w:fldChar w:fldCharType="separate"/>
      </w:r>
      <w:r w:rsidR="00A2597C">
        <w:rPr>
          <w:noProof/>
        </w:rPr>
        <w:t>1</w:t>
      </w:r>
      <w:r>
        <w:fldChar w:fldCharType="end"/>
      </w:r>
      <w:bookmarkEnd w:id="46"/>
      <w:r w:rsidR="00E61608">
        <w:t xml:space="preserve"> An extension of Rault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7"/>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r>
        <w:lastRenderedPageBreak/>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F56F0E" w:rsidP="00890AA5">
      <w:pPr>
        <w:pStyle w:val="Centered"/>
      </w:pPr>
      <w:r>
        <w:pict w14:anchorId="55194883">
          <v:shape id="_x0000_i1035" type="#_x0000_t75" style="width:357.25pt;height:165.25pt">
            <v:imagedata r:id="rId21" o:title="Cross Layer Optimization"/>
          </v:shape>
        </w:pict>
      </w:r>
    </w:p>
    <w:p w14:paraId="7171EE1B" w14:textId="615BDD5E" w:rsidR="001953DD" w:rsidRDefault="001953DD" w:rsidP="00362833">
      <w:pPr>
        <w:pStyle w:val="Figurecaption"/>
      </w:pPr>
      <w:bookmarkStart w:id="48" w:name="_Ref480549034"/>
      <w:bookmarkStart w:id="49" w:name="_Toc482090260"/>
      <w:r>
        <w:t xml:space="preserve">Figure </w:t>
      </w:r>
      <w:r>
        <w:fldChar w:fldCharType="begin"/>
      </w:r>
      <w:r>
        <w:instrText xml:space="preserve"> SEQ Figure \* ARABIC </w:instrText>
      </w:r>
      <w:r>
        <w:fldChar w:fldCharType="separate"/>
      </w:r>
      <w:r w:rsidR="00A2597C">
        <w:rPr>
          <w:noProof/>
        </w:rPr>
        <w:t>12</w:t>
      </w:r>
      <w:r>
        <w:fldChar w:fldCharType="end"/>
      </w:r>
      <w:bookmarkEnd w:id="48"/>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49"/>
      <w:r>
        <w:t xml:space="preserve"> </w:t>
      </w:r>
    </w:p>
    <w:p w14:paraId="2370488F" w14:textId="2E72CE3A" w:rsidR="009F4C7C" w:rsidRDefault="00474926" w:rsidP="00362833">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A2597C">
        <w:t xml:space="preserve">Figure </w:t>
      </w:r>
      <w:r w:rsidR="00A2597C">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65110958"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A2597C">
        <w:t xml:space="preserve">Figure </w:t>
      </w:r>
      <w:r w:rsidR="00A2597C">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F56F0E" w:rsidP="004E55D1">
      <w:pPr>
        <w:pStyle w:val="Centered"/>
      </w:pPr>
      <w:r>
        <w:pict w14:anchorId="573CF071">
          <v:shape id="_x0000_i1036" type="#_x0000_t75" style="width:316.6pt;height:228.45pt">
            <v:imagedata r:id="rId22" o:title="CSN Similar to WSN-ME"/>
          </v:shape>
        </w:pict>
      </w:r>
    </w:p>
    <w:p w14:paraId="7611B5F6" w14:textId="439C8CC8" w:rsidR="0050185A" w:rsidRDefault="0050185A" w:rsidP="00362833">
      <w:pPr>
        <w:pStyle w:val="Figurecaption"/>
      </w:pPr>
      <w:bookmarkStart w:id="50" w:name="_Ref480537249"/>
      <w:bookmarkStart w:id="51" w:name="_Toc482090261"/>
      <w:r>
        <w:t xml:space="preserve">Figure </w:t>
      </w:r>
      <w:r>
        <w:fldChar w:fldCharType="begin"/>
      </w:r>
      <w:r>
        <w:instrText xml:space="preserve"> SEQ Figure \* ARABIC </w:instrText>
      </w:r>
      <w:r>
        <w:fldChar w:fldCharType="separate"/>
      </w:r>
      <w:r w:rsidR="00A2597C">
        <w:rPr>
          <w:noProof/>
        </w:rPr>
        <w:t>13</w:t>
      </w:r>
      <w:r>
        <w:fldChar w:fldCharType="end"/>
      </w:r>
      <w:bookmarkEnd w:id="50"/>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1"/>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324C4972"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A2597C">
        <w:t xml:space="preserve">Figure </w:t>
      </w:r>
      <w:r w:rsidR="00A2597C">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F56F0E" w:rsidP="004C7875">
      <w:pPr>
        <w:pStyle w:val="Centered"/>
      </w:pPr>
      <w:r>
        <w:lastRenderedPageBreak/>
        <w:pict w14:anchorId="5A21C85D">
          <v:shape id="_x0000_i1037" type="#_x0000_t75" style="width:312.9pt;height:282.45pt">
            <v:imagedata r:id="rId23" o:title="ME Clustering"/>
          </v:shape>
        </w:pict>
      </w:r>
    </w:p>
    <w:p w14:paraId="1470D2B9" w14:textId="348FC7CF" w:rsidR="008338B5" w:rsidRDefault="008338B5" w:rsidP="00362833">
      <w:pPr>
        <w:pStyle w:val="Figurecaption"/>
      </w:pPr>
      <w:bookmarkStart w:id="52" w:name="_Ref480550221"/>
      <w:bookmarkStart w:id="53" w:name="_Toc482090262"/>
      <w:r>
        <w:t xml:space="preserve">Figure </w:t>
      </w:r>
      <w:r>
        <w:fldChar w:fldCharType="begin"/>
      </w:r>
      <w:r>
        <w:instrText xml:space="preserve"> SEQ Figure \* ARABIC </w:instrText>
      </w:r>
      <w:r>
        <w:fldChar w:fldCharType="separate"/>
      </w:r>
      <w:r w:rsidR="00A2597C">
        <w:rPr>
          <w:noProof/>
        </w:rPr>
        <w:t>14</w:t>
      </w:r>
      <w:r>
        <w:fldChar w:fldCharType="end"/>
      </w:r>
      <w:bookmarkEnd w:id="52"/>
      <w:r w:rsidR="00623D71">
        <w:t>.</w:t>
      </w:r>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3"/>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4" w:name="_Toc482211777"/>
      <w:r w:rsidRPr="008D30A5">
        <w:t>Mobile Ad-Hoc Networks</w:t>
      </w:r>
      <w:bookmarkEnd w:id="54"/>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F56F0E" w:rsidP="004C7875">
      <w:pPr>
        <w:pStyle w:val="Centered"/>
      </w:pPr>
      <w:r>
        <w:lastRenderedPageBreak/>
        <w:pict w14:anchorId="59B8869E">
          <v:shape id="_x0000_i1038" type="#_x0000_t75" style="width:317.55pt;height:276pt">
            <v:imagedata r:id="rId24" o:title="RREQ &amp; RREP"/>
          </v:shape>
        </w:pict>
      </w:r>
    </w:p>
    <w:p w14:paraId="19C401CE" w14:textId="6B5842C0" w:rsidR="00295694" w:rsidRPr="00323C8F" w:rsidRDefault="00295694" w:rsidP="00362833">
      <w:pPr>
        <w:pStyle w:val="Figurecaption"/>
        <w:rPr>
          <w:b/>
        </w:rPr>
      </w:pPr>
      <w:bookmarkStart w:id="55" w:name="_Ref481857841"/>
      <w:bookmarkStart w:id="56" w:name="_Toc482090263"/>
      <w:r>
        <w:t xml:space="preserve">Figure </w:t>
      </w:r>
      <w:r>
        <w:fldChar w:fldCharType="begin"/>
      </w:r>
      <w:r>
        <w:instrText xml:space="preserve"> SEQ Figure \* ARABIC </w:instrText>
      </w:r>
      <w:r>
        <w:fldChar w:fldCharType="separate"/>
      </w:r>
      <w:r w:rsidR="00A2597C">
        <w:rPr>
          <w:noProof/>
        </w:rPr>
        <w:t>15</w:t>
      </w:r>
      <w:r>
        <w:fldChar w:fldCharType="end"/>
      </w:r>
      <w:bookmarkEnd w:id="55"/>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6"/>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25A6E8C1"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p>
    <w:p w14:paraId="29108F05" w14:textId="5B772D3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7" w:name="_Toc482211778"/>
      <w:r w:rsidRPr="008D30A5">
        <w:lastRenderedPageBreak/>
        <w:t>CubeSat Communication</w:t>
      </w:r>
      <w:r w:rsidR="00764DB4">
        <w:t>s</w:t>
      </w:r>
      <w:bookmarkEnd w:id="57"/>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20913401"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4B11E4">
        <w:t xml:space="preserve"> formation has a broader mean.</w:t>
      </w:r>
      <w:r w:rsidR="00826A03">
        <w:t xml:space="preserve">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A2597C">
        <w:t xml:space="preserve">Figure </w:t>
      </w:r>
      <w:r w:rsidR="00A2597C">
        <w:rPr>
          <w:noProof/>
        </w:rPr>
        <w:t>16</w:t>
      </w:r>
      <w:r w:rsidR="00932170">
        <w:fldChar w:fldCharType="end"/>
      </w:r>
      <w:r w:rsidR="00932170">
        <w:t>). In this work we consider CSNs which fly in cluster formations and operate as swarms.</w:t>
      </w:r>
    </w:p>
    <w:p w14:paraId="32A2946C" w14:textId="7C80737D" w:rsidR="00932170" w:rsidRDefault="00F56F0E" w:rsidP="004C7875">
      <w:pPr>
        <w:pStyle w:val="Centered"/>
      </w:pPr>
      <w:r>
        <w:rPr>
          <w:noProof/>
        </w:rPr>
        <w:pict w14:anchorId="483CBA01">
          <v:shape id="_x0000_i1039" type="#_x0000_t75" style="width:308.75pt;height:167.55pt">
            <v:imagedata r:id="rId25" o:title="F6 DARPA fractionated satellite"/>
          </v:shape>
        </w:pict>
      </w:r>
    </w:p>
    <w:p w14:paraId="6AEFD073" w14:textId="15AD88AD" w:rsidR="00932170" w:rsidRDefault="00932170" w:rsidP="00362833">
      <w:pPr>
        <w:pStyle w:val="Figurecaption"/>
      </w:pPr>
      <w:bookmarkStart w:id="58" w:name="_Ref480791655"/>
      <w:bookmarkStart w:id="59" w:name="_Toc482090264"/>
      <w:r>
        <w:t xml:space="preserve">Figure </w:t>
      </w:r>
      <w:r>
        <w:fldChar w:fldCharType="begin"/>
      </w:r>
      <w:r>
        <w:instrText xml:space="preserve"> SEQ Figure \* ARABIC </w:instrText>
      </w:r>
      <w:r>
        <w:fldChar w:fldCharType="separate"/>
      </w:r>
      <w:r w:rsidR="00A2597C">
        <w:rPr>
          <w:noProof/>
        </w:rPr>
        <w:t>16</w:t>
      </w:r>
      <w:r>
        <w:fldChar w:fldCharType="end"/>
      </w:r>
      <w:bookmarkEnd w:id="58"/>
      <w:r w:rsidR="00623D71">
        <w:t>.</w:t>
      </w:r>
      <w:r>
        <w:t xml:space="preserve"> DARPA fractionate satellite concept. It can be seen that the mission payload exists independently of other core systems such as compute and communications. Image Credit: DARPA</w:t>
      </w:r>
      <w:bookmarkEnd w:id="59"/>
    </w:p>
    <w:p w14:paraId="309262D2" w14:textId="0042669D" w:rsidR="009607E9" w:rsidRDefault="009607E9" w:rsidP="00362833">
      <w:pPr>
        <w:pStyle w:val="Heading3"/>
      </w:pPr>
      <w:bookmarkStart w:id="60" w:name="_Ref481852912"/>
      <w:bookmarkStart w:id="61" w:name="_Toc482211779"/>
      <w:r>
        <w:t>Physical Layer</w:t>
      </w:r>
      <w:bookmarkEnd w:id="60"/>
      <w:bookmarkEnd w:id="61"/>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2" w:name="_Toc482211780"/>
      <w:r>
        <w:t>Data Link Layer</w:t>
      </w:r>
      <w:bookmarkEnd w:id="62"/>
    </w:p>
    <w:p w14:paraId="703404B1" w14:textId="120EA70B"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A2597C">
        <w:t xml:space="preserve">Figure </w:t>
      </w:r>
      <w:r w:rsidR="00A2597C">
        <w:rPr>
          <w:noProof/>
        </w:rPr>
        <w:t>17</w:t>
      </w:r>
      <w:r w:rsidR="00704CE3">
        <w:fldChar w:fldCharType="end"/>
      </w:r>
      <w:r w:rsidR="00704CE3">
        <w:t>).</w:t>
      </w:r>
    </w:p>
    <w:p w14:paraId="27B18A62" w14:textId="3AA5E362" w:rsidR="00704CE3" w:rsidRDefault="00F56F0E" w:rsidP="004C7875">
      <w:pPr>
        <w:pStyle w:val="Centered"/>
      </w:pPr>
      <w:r>
        <w:pict w14:anchorId="6D172468">
          <v:shape id="_x0000_i1040" type="#_x0000_t75" style="width:272.75pt;height:293.1pt">
            <v:imagedata r:id="rId26" o:title="F-T-CDMA"/>
          </v:shape>
        </w:pict>
      </w:r>
    </w:p>
    <w:p w14:paraId="77309D75" w14:textId="43FF6A54" w:rsidR="00704CE3" w:rsidRDefault="00704CE3" w:rsidP="00362833">
      <w:pPr>
        <w:pStyle w:val="Figurecaption"/>
      </w:pPr>
      <w:bookmarkStart w:id="63" w:name="_Ref480795265"/>
      <w:bookmarkStart w:id="64" w:name="_Toc482090265"/>
      <w:r>
        <w:t xml:space="preserve">Figure </w:t>
      </w:r>
      <w:r>
        <w:fldChar w:fldCharType="begin"/>
      </w:r>
      <w:r>
        <w:instrText xml:space="preserve"> SEQ Figure \* ARABIC </w:instrText>
      </w:r>
      <w:r>
        <w:fldChar w:fldCharType="separate"/>
      </w:r>
      <w:r w:rsidR="00A2597C">
        <w:rPr>
          <w:noProof/>
        </w:rPr>
        <w:t>17</w:t>
      </w:r>
      <w:r>
        <w:fldChar w:fldCharType="end"/>
      </w:r>
      <w:bookmarkEnd w:id="63"/>
      <w:r w:rsidR="00623D71">
        <w:t>.</w:t>
      </w:r>
      <w:r>
        <w:t xml:space="preserve"> A comparison of common contention free MAC schemes. In CDMA a 'chip</w:t>
      </w:r>
      <w:r w:rsidR="00680B55">
        <w:t xml:space="preserve">' is used to insure that signals </w:t>
      </w:r>
      <w:r>
        <w:t>on the medium are orthogonal and therefore cannot collide.</w:t>
      </w:r>
      <w:bookmarkEnd w:id="64"/>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7DF15F15"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A2597C">
        <w:t xml:space="preserve">Figure </w:t>
      </w:r>
      <w:r w:rsidR="00A2597C">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26D80C6F">
            <wp:extent cx="4115119" cy="2124240"/>
            <wp:effectExtent l="0" t="0" r="0" b="952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6465" cy="2130097"/>
                    </a:xfrm>
                    <a:prstGeom prst="rect">
                      <a:avLst/>
                    </a:prstGeom>
                    <a:noFill/>
                    <a:ln>
                      <a:noFill/>
                    </a:ln>
                  </pic:spPr>
                </pic:pic>
              </a:graphicData>
            </a:graphic>
          </wp:inline>
        </w:drawing>
      </w:r>
    </w:p>
    <w:p w14:paraId="3B15BB1B" w14:textId="04AF0C6D" w:rsidR="004149BA" w:rsidRDefault="004149BA" w:rsidP="00362833">
      <w:pPr>
        <w:pStyle w:val="Figurecaption"/>
      </w:pPr>
      <w:bookmarkStart w:id="65" w:name="_Ref480803268"/>
      <w:bookmarkStart w:id="66" w:name="_Toc482090266"/>
      <w:r>
        <w:t xml:space="preserve">Figure </w:t>
      </w:r>
      <w:r>
        <w:fldChar w:fldCharType="begin"/>
      </w:r>
      <w:r>
        <w:instrText xml:space="preserve"> SEQ Figure \* ARABIC </w:instrText>
      </w:r>
      <w:r>
        <w:fldChar w:fldCharType="separate"/>
      </w:r>
      <w:r w:rsidR="00A2597C">
        <w:rPr>
          <w:noProof/>
        </w:rPr>
        <w:t>18</w:t>
      </w:r>
      <w:r>
        <w:fldChar w:fldCharType="end"/>
      </w:r>
      <w:bookmarkEnd w:id="65"/>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6"/>
      <w:r w:rsidR="001042AC">
        <w:fldChar w:fldCharType="end"/>
      </w:r>
    </w:p>
    <w:p w14:paraId="6844ADFE" w14:textId="68835090"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A2597C">
        <w:t xml:space="preserve">Figure </w:t>
      </w:r>
      <w:r w:rsidR="00A2597C">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6876C881"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A2597C">
        <w:t xml:space="preserve">Figure </w:t>
      </w:r>
      <w:r w:rsidR="00A2597C">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558D46D9" w:rsidR="00CA134E" w:rsidRDefault="00F56F0E" w:rsidP="0010508F">
      <w:pPr>
        <w:pStyle w:val="Centered"/>
      </w:pPr>
      <w:r>
        <w:rPr>
          <w:noProof/>
        </w:rPr>
        <w:lastRenderedPageBreak/>
        <w:pict w14:anchorId="5DD015A3">
          <v:shape id="_x0000_i1041" type="#_x0000_t75" style="width:334.6pt;height:201.25pt">
            <v:imagedata r:id="rId28" o:title="From Radhika"/>
          </v:shape>
        </w:pict>
      </w:r>
    </w:p>
    <w:p w14:paraId="604274D6" w14:textId="407DC1F3" w:rsidR="00CA134E" w:rsidRDefault="00CA134E" w:rsidP="00362833">
      <w:pPr>
        <w:pStyle w:val="Figurecaption"/>
      </w:pPr>
      <w:bookmarkStart w:id="67" w:name="_Ref480806838"/>
      <w:bookmarkStart w:id="68" w:name="_Toc482090267"/>
      <w:r>
        <w:t xml:space="preserve">Figure </w:t>
      </w:r>
      <w:r>
        <w:fldChar w:fldCharType="begin"/>
      </w:r>
      <w:r>
        <w:instrText xml:space="preserve"> SEQ Figure \* ARABIC </w:instrText>
      </w:r>
      <w:r>
        <w:fldChar w:fldCharType="separate"/>
      </w:r>
      <w:r w:rsidR="00A2597C">
        <w:rPr>
          <w:noProof/>
        </w:rPr>
        <w:t>19</w:t>
      </w:r>
      <w:r>
        <w:fldChar w:fldCharType="end"/>
      </w:r>
      <w:bookmarkEnd w:id="67"/>
      <w:r w:rsidR="00623D71">
        <w:t>.</w:t>
      </w:r>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A2597C">
        <w:t xml:space="preserve">Figure </w:t>
      </w:r>
      <w:r w:rsidR="00A2597C">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68"/>
      <w:r w:rsidR="00A009E2">
        <w:fldChar w:fldCharType="end"/>
      </w:r>
      <w:r w:rsidR="00165693">
        <w:t xml:space="preserve"> </w:t>
      </w:r>
    </w:p>
    <w:p w14:paraId="444AA5C3" w14:textId="334FB5B1" w:rsidR="00BC16ED" w:rsidRDefault="00BC16ED" w:rsidP="00362833">
      <w:pPr>
        <w:pStyle w:val="Heading3"/>
      </w:pPr>
      <w:bookmarkStart w:id="69" w:name="_Toc482211781"/>
      <w:r>
        <w:t>Network Layer</w:t>
      </w:r>
      <w:bookmarkEnd w:id="69"/>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w:t>
      </w:r>
      <w:r w:rsidR="00486575">
        <w:lastRenderedPageBreak/>
        <w:t>need to perform route discovery or chose between multiple routes. As such, the network’s 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 xml:space="preserve">is provided however, </w:t>
      </w:r>
      <w:r>
        <w:t xml:space="preserve">there 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0" w:name="_Toc482211782"/>
      <w:r>
        <w:t>Other Works</w:t>
      </w:r>
      <w:bookmarkEnd w:id="70"/>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1" w:name="_Toc482211783"/>
      <w:r>
        <w:t>Other Areas of Note</w:t>
      </w:r>
      <w:bookmarkEnd w:id="71"/>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2" w:name="_Toc482211784"/>
      <w:r>
        <w:lastRenderedPageBreak/>
        <w:t>Energy Aware Scheduling</w:t>
      </w:r>
      <w:bookmarkEnd w:id="72"/>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3" w:name="_Toc482211785"/>
      <w:r>
        <w:t>Delay Tolerant Networking</w:t>
      </w:r>
      <w:bookmarkEnd w:id="73"/>
    </w:p>
    <w:p w14:paraId="419315E2" w14:textId="2282833A" w:rsidR="00102E7B" w:rsidRDefault="00F56F0E" w:rsidP="009044AF">
      <w:pPr>
        <w:pStyle w:val="Centered"/>
      </w:pPr>
      <w:r>
        <w:rPr>
          <w:noProof/>
        </w:rPr>
        <w:pict w14:anchorId="11546EEC">
          <v:shape id="_x0000_i1042" type="#_x0000_t75" style="width:322.15pt;height:222pt">
            <v:imagedata r:id="rId29" o:title="2017-04-24 16_16_17-93673main_TDRSH,I,Jlithofront"/>
          </v:shape>
        </w:pict>
      </w:r>
    </w:p>
    <w:p w14:paraId="4DCF2754" w14:textId="2C6F221A" w:rsidR="00102E7B" w:rsidRDefault="00102E7B" w:rsidP="00362833">
      <w:pPr>
        <w:pStyle w:val="Figurecaption"/>
      </w:pPr>
      <w:bookmarkStart w:id="74" w:name="_Ref480814130"/>
      <w:bookmarkStart w:id="75" w:name="_Toc482090268"/>
      <w:r>
        <w:lastRenderedPageBreak/>
        <w:t xml:space="preserve">Figure </w:t>
      </w:r>
      <w:r>
        <w:fldChar w:fldCharType="begin"/>
      </w:r>
      <w:r>
        <w:instrText xml:space="preserve"> SEQ Figure \* ARABIC </w:instrText>
      </w:r>
      <w:r>
        <w:fldChar w:fldCharType="separate"/>
      </w:r>
      <w:r w:rsidR="00A2597C">
        <w:rPr>
          <w:noProof/>
        </w:rPr>
        <w:t>20</w:t>
      </w:r>
      <w:r>
        <w:fldChar w:fldCharType="end"/>
      </w:r>
      <w:bookmarkEnd w:id="74"/>
      <w:r w:rsidR="00623D71">
        <w:t>.</w:t>
      </w:r>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5"/>
    </w:p>
    <w:p w14:paraId="77FE7735" w14:textId="3194BEE9"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A2597C">
        <w:t xml:space="preserve">Figure </w:t>
      </w:r>
      <w:r w:rsidR="00A2597C">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6" w:name="_Toc482211786"/>
      <w:r>
        <w:lastRenderedPageBreak/>
        <w:t>Proposed</w:t>
      </w:r>
      <w:r w:rsidR="0034741C">
        <w:t xml:space="preserve"> </w:t>
      </w:r>
      <w:r w:rsidR="000C04DC">
        <w:t>Protocols</w:t>
      </w:r>
      <w:bookmarkEnd w:id="76"/>
    </w:p>
    <w:p w14:paraId="7E1B9375" w14:textId="2ADC2FD1"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A2597C">
        <w:t xml:space="preserve">Figure </w:t>
      </w:r>
      <w:r w:rsidR="00A2597C">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A2597C">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r w:rsidR="00F56F0E">
        <w:t xml:space="preserve"> </w:t>
      </w:r>
      <w:r w:rsidR="00F56F0E" w:rsidRPr="00F56F0E">
        <w:t>Addressing and modifying such implementations is beyond the scope of this work.</w:t>
      </w:r>
    </w:p>
    <w:p w14:paraId="1DC66558" w14:textId="5B9187A9" w:rsidR="003165A4" w:rsidRDefault="00B571B2" w:rsidP="00D82E4A">
      <w:r>
        <w:t>This work is considered with</w:t>
      </w:r>
      <w:r w:rsidR="00545E62">
        <w:t xml:space="preserve"> data</w:t>
      </w:r>
      <w:r>
        <w:t xml:space="preserve"> link layer</w:t>
      </w:r>
      <w:r w:rsidR="003165A4">
        <w:t xml:space="preserve"> MAC p</w:t>
      </w:r>
      <w:r w:rsidR="003B7F45">
        <w:t>rotocols. Although, as discussed</w:t>
      </w:r>
      <w:r>
        <w:t xml:space="preserve"> in section 2.3.2, </w:t>
      </w:r>
      <w:r w:rsidR="003165A4">
        <w:t>there are other aspects of the</w:t>
      </w:r>
      <w:r w:rsidR="00545E62">
        <w:t xml:space="preserve"> data</w:t>
      </w:r>
      <w:r w:rsidR="003165A4">
        <w:t xml:space="preserve"> link layer which may </w:t>
      </w:r>
      <w:r w:rsidR="00027F9C">
        <w:t xml:space="preserve">affect the PvTP trade-off. </w:t>
      </w:r>
      <w:r w:rsidR="003B7F45">
        <w:t>In any wireless network</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w:t>
      </w:r>
      <w:r w:rsidR="003165A4">
        <w:t>simple</w:t>
      </w:r>
      <w:r w:rsidR="00545E62">
        <w:t xml:space="preserve"> one-hop</w:t>
      </w:r>
      <w:r w:rsidR="003165A4">
        <w:t xml:space="preserv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w:t>
      </w:r>
      <w:r w:rsidR="00545E62">
        <w:t xml:space="preserve">further </w:t>
      </w:r>
      <w:r>
        <w:t>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0B423DAF"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w:t>
      </w:r>
      <w:r w:rsidR="00545E62">
        <w:t xml:space="preserve"> of</w:t>
      </w:r>
      <w:r w:rsidR="00027F9C">
        <w:t xml:space="preserve">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w:t>
      </w:r>
      <w:r w:rsidR="00545E62">
        <w:t xml:space="preserve">ily by the greater </w:t>
      </w:r>
      <w:r w:rsidR="00E001F6">
        <w:t xml:space="preserve">availability of information for </w:t>
      </w:r>
      <w:r w:rsidR="00545E62">
        <w:t xml:space="preserve">and simplicity of </w:t>
      </w:r>
      <w:r w:rsidR="00E001F6">
        <w:t>C/TDMA. As routing protocols are also of interest in this work, the</w:t>
      </w:r>
      <w:r w:rsidR="00B571B2">
        <w:t xml:space="preserve"> estimated time</w:t>
      </w:r>
      <w:r w:rsidR="00E001F6">
        <w:t xml:space="preserve"> required to implement</w:t>
      </w:r>
      <w:r w:rsidR="00C6541F">
        <w:t xml:space="preserve"> C/TDMA </w:t>
      </w:r>
      <w:r w:rsidR="00B571B2">
        <w:t xml:space="preserve">was </w:t>
      </w:r>
      <w:r w:rsidR="00545E62">
        <w:t>of significant importance</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AA1A89A"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w:t>
      </w:r>
      <w:r w:rsidR="00545E62">
        <w:t>are made</w:t>
      </w:r>
      <w:r w:rsidR="005946B8">
        <w:t xml:space="preserve"> mainly to re</w:t>
      </w:r>
      <w:r w:rsidR="00545E62">
        <w:t>solve</w:t>
      </w:r>
      <w:r w:rsidR="005946B8">
        <w:t xml:space="preserve">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6D98F9D2" w:rsidR="00CD204C" w:rsidRDefault="00CF287D" w:rsidP="00362833">
      <w:r>
        <w:lastRenderedPageBreak/>
        <w:t>This work places the majority of its focus on CubeMac. Compared to CubeMac</w:t>
      </w:r>
      <w:r w:rsidR="00F56F0E">
        <w:t>,</w:t>
      </w:r>
      <w:r>
        <w:t xml:space="preserve"> the customization</w:t>
      </w:r>
      <w:r w:rsidR="00701B0E">
        <w:t xml:space="preserve"> </w:t>
      </w:r>
      <w:r>
        <w:t>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7" w:name="_Ref482015639"/>
      <w:bookmarkStart w:id="78" w:name="_Toc482211787"/>
      <w:r>
        <w:t>CubeMac</w:t>
      </w:r>
      <w:bookmarkEnd w:id="77"/>
      <w:bookmarkEnd w:id="78"/>
    </w:p>
    <w:p w14:paraId="48FA7560" w14:textId="34F61288" w:rsidR="00A0330A" w:rsidRPr="00A0330A" w:rsidRDefault="00D44845" w:rsidP="00A0330A">
      <w:r>
        <w:t xml:space="preserve">The proposed CubeMac protocol builds upon the work of </w:t>
      </w:r>
      <w:r w:rsidRPr="00D44845">
        <w:t>Radhakrishnan et al.</w:t>
      </w:r>
      <w:r w:rsidR="00F56F0E">
        <w:t>’s</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79" w:name="_Toc482211788"/>
      <w:r>
        <w:lastRenderedPageBreak/>
        <w:t>TDMA</w:t>
      </w:r>
      <w:bookmarkEnd w:id="79"/>
    </w:p>
    <w:p w14:paraId="0B9D184C" w14:textId="09BEFD3A" w:rsidR="009449CB" w:rsidRDefault="00E54821" w:rsidP="007B6BF6">
      <w:r>
        <w:t xml:space="preserve">TDMA, as discussed in section 2.2.2, can be implemented with varying degrees of adaptivity. TDMA time slot owners can be dynamically assigned through distributed 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0" w:name="_Toc482211789"/>
      <w:r>
        <w:t>Cluster Formation</w:t>
      </w:r>
      <w:bookmarkEnd w:id="80"/>
    </w:p>
    <w:p w14:paraId="2C693ECF" w14:textId="00A78423"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w:t>
      </w:r>
      <w:r>
        <w:lastRenderedPageBreak/>
        <w:t xml:space="preserve">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A2597C">
        <w:t xml:space="preserve">Figure </w:t>
      </w:r>
      <w:r w:rsidR="00A2597C">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A2597C">
        <w:t xml:space="preserve">Figure </w:t>
      </w:r>
      <w:r w:rsidR="00A2597C">
        <w:rPr>
          <w:noProof/>
        </w:rPr>
        <w:t>21</w:t>
      </w:r>
      <w:r w:rsidR="00CA3D48">
        <w:fldChar w:fldCharType="end"/>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F56F0E" w:rsidP="00DA09C0">
      <w:pPr>
        <w:keepNext/>
        <w:jc w:val="center"/>
      </w:pPr>
      <w:r>
        <w:pict w14:anchorId="63D31BB2">
          <v:shape id="_x0000_i1043" type="#_x0000_t75" style="width:267.7pt;height:313.4pt">
            <v:imagedata r:id="rId30" o:title="Inter-Intra Cluster"/>
          </v:shape>
        </w:pict>
      </w:r>
    </w:p>
    <w:p w14:paraId="17875ABF" w14:textId="42394F7F" w:rsidR="0077789A" w:rsidRDefault="00DA09C0" w:rsidP="00DA09C0">
      <w:pPr>
        <w:pStyle w:val="Figurecaption"/>
      </w:pPr>
      <w:bookmarkStart w:id="81" w:name="_Ref481931917"/>
      <w:bookmarkStart w:id="82" w:name="_Toc482090269"/>
      <w:r>
        <w:t xml:space="preserve">Figure </w:t>
      </w:r>
      <w:r>
        <w:fldChar w:fldCharType="begin"/>
      </w:r>
      <w:r>
        <w:instrText xml:space="preserve"> SEQ Figure \* ARABIC </w:instrText>
      </w:r>
      <w:r>
        <w:fldChar w:fldCharType="separate"/>
      </w:r>
      <w:r w:rsidR="00A2597C">
        <w:rPr>
          <w:noProof/>
        </w:rPr>
        <w:t>21</w:t>
      </w:r>
      <w:r>
        <w:fldChar w:fldCharType="end"/>
      </w:r>
      <w:bookmarkEnd w:id="81"/>
      <w:r w:rsidR="00623D71">
        <w:t>.</w:t>
      </w:r>
      <w:r>
        <w:t xml:space="preserve"> </w:t>
      </w:r>
      <w:r w:rsidR="00CA3D48">
        <w:t>Inter and intra cluster communication in CubeMac. Note that slaves can only communicate with one another via one or more cluster masters.</w:t>
      </w:r>
      <w:bookmarkEnd w:id="82"/>
      <w:r w:rsidR="00CA3D48">
        <w:t xml:space="preserve"> </w:t>
      </w:r>
    </w:p>
    <w:p w14:paraId="27DEDC63" w14:textId="1B157BFF" w:rsidR="00583694" w:rsidRDefault="009D52E0" w:rsidP="007B6BF6">
      <w:r w:rsidRPr="009D52E0">
        <w:lastRenderedPageBreak/>
        <w:t>It is worth noting that Radhakrishnan et al. specify two distinct type</w:t>
      </w:r>
      <w:r w:rsidR="00F56F0E">
        <w:t>s</w:t>
      </w:r>
      <w:r w:rsidRPr="009D52E0">
        <w:t xml:space="preserv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A2597C">
        <w:t xml:space="preserve">Figure </w:t>
      </w:r>
      <w:r w:rsidR="00A2597C">
        <w:rPr>
          <w:noProof/>
        </w:rPr>
        <w:t>22</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here should not be confused with S2G communication which is often referred </w:t>
      </w:r>
      <w:r w:rsidR="00583694">
        <w:t xml:space="preserve">to as ‘downlinking’. During </w:t>
      </w:r>
      <w:r w:rsidRPr="009D52E0">
        <w:t>uplink</w:t>
      </w:r>
      <w:r w:rsidR="00F56F0E">
        <w:t>,</w:t>
      </w:r>
      <w:r w:rsidRPr="009D52E0">
        <w:t xml:space="preserve">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F56F0E" w:rsidP="00CA3D48">
      <w:pPr>
        <w:keepNext/>
        <w:jc w:val="center"/>
      </w:pPr>
      <w:r>
        <w:pict w14:anchorId="49D4766A">
          <v:shape id="_x0000_i1044" type="#_x0000_t75" style="width:431.55pt;height:111.25pt">
            <v:imagedata r:id="rId31" o:title="CubeMac Frame"/>
          </v:shape>
        </w:pict>
      </w:r>
    </w:p>
    <w:p w14:paraId="0901784E" w14:textId="043C73ED" w:rsidR="009F65E8" w:rsidRDefault="00CA3D48" w:rsidP="00CA3D48">
      <w:pPr>
        <w:pStyle w:val="Figurecaption"/>
      </w:pPr>
      <w:bookmarkStart w:id="83" w:name="_Ref481932039"/>
      <w:bookmarkStart w:id="84" w:name="_Toc482090270"/>
      <w:r>
        <w:t xml:space="preserve">Figure </w:t>
      </w:r>
      <w:r>
        <w:fldChar w:fldCharType="begin"/>
      </w:r>
      <w:r>
        <w:instrText xml:space="preserve"> SEQ Figure \* ARABIC </w:instrText>
      </w:r>
      <w:r>
        <w:fldChar w:fldCharType="separate"/>
      </w:r>
      <w:r w:rsidR="00A2597C">
        <w:rPr>
          <w:noProof/>
        </w:rPr>
        <w:t>22</w:t>
      </w:r>
      <w:r>
        <w:fldChar w:fldCharType="end"/>
      </w:r>
      <w:bookmarkEnd w:id="83"/>
      <w:r w:rsidR="00623D71">
        <w:t>.</w:t>
      </w:r>
      <w:r>
        <w:t xml:space="preserve"> One complete CubeMac frame. “Master Slots” are collision free through TDMA. “Slave Uplink Slots” are collision free through the use of CDMA. Frames repeat indefinitely.</w:t>
      </w:r>
      <w:bookmarkEnd w:id="84"/>
    </w:p>
    <w:p w14:paraId="0ECD4032" w14:textId="1C76584F"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A2597C">
        <w:t xml:space="preserve">Figure </w:t>
      </w:r>
      <w:r w:rsidR="00A2597C">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w:t>
      </w:r>
      <w:r w:rsidR="005C6FDA">
        <w:lastRenderedPageBreak/>
        <w:t>until reaching a GM (</w:t>
      </w:r>
      <w:r w:rsidR="00CA3D48">
        <w:fldChar w:fldCharType="begin"/>
      </w:r>
      <w:r w:rsidR="00CA3D48">
        <w:instrText xml:space="preserve"> REF _Ref481932212 \h </w:instrText>
      </w:r>
      <w:r w:rsidR="00CA3D48">
        <w:fldChar w:fldCharType="separate"/>
      </w:r>
      <w:r w:rsidR="00A2597C">
        <w:t xml:space="preserve">Figure </w:t>
      </w:r>
      <w:r w:rsidR="00A2597C">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4B11E4">
        <w:t>.</w:t>
      </w:r>
    </w:p>
    <w:p w14:paraId="4E9A70BD" w14:textId="77777777" w:rsidR="00CA3D48" w:rsidRDefault="00F56F0E" w:rsidP="00CA3D48">
      <w:pPr>
        <w:keepNext/>
        <w:jc w:val="center"/>
      </w:pPr>
      <w:r>
        <w:pict w14:anchorId="4E970120">
          <v:shape id="_x0000_i1045" type="#_x0000_t75" style="width:269.1pt;height:348.9pt">
            <v:imagedata r:id="rId32" o:title="Slave to Ground"/>
          </v:shape>
        </w:pict>
      </w:r>
    </w:p>
    <w:p w14:paraId="78752D63" w14:textId="18384D19" w:rsidR="009F65E8" w:rsidRDefault="00CA3D48" w:rsidP="00CA3D48">
      <w:pPr>
        <w:pStyle w:val="Figurecaption"/>
      </w:pPr>
      <w:bookmarkStart w:id="85" w:name="_Ref481932212"/>
      <w:bookmarkStart w:id="86" w:name="_Toc482090271"/>
      <w:r>
        <w:t xml:space="preserve">Figure </w:t>
      </w:r>
      <w:r>
        <w:fldChar w:fldCharType="begin"/>
      </w:r>
      <w:r>
        <w:instrText xml:space="preserve"> SEQ Figure \* ARABIC </w:instrText>
      </w:r>
      <w:r>
        <w:fldChar w:fldCharType="separate"/>
      </w:r>
      <w:r w:rsidR="00A2597C">
        <w:rPr>
          <w:noProof/>
        </w:rPr>
        <w:t>23</w:t>
      </w:r>
      <w:r>
        <w:fldChar w:fldCharType="end"/>
      </w:r>
      <w:bookmarkEnd w:id="85"/>
      <w:r w:rsidR="00623D71">
        <w:t>.</w:t>
      </w:r>
      <w:r>
        <w:t xml:space="preserve"> All valid paths from slaves to ground require one or more masters. The Ground Master always constitutes the final hop on a path to ground.</w:t>
      </w:r>
      <w:bookmarkEnd w:id="86"/>
    </w:p>
    <w:p w14:paraId="54D80AC1" w14:textId="3D0BE9D4" w:rsidR="00A01CEC" w:rsidRDefault="00A01CEC" w:rsidP="00A0330A">
      <w:pPr>
        <w:pStyle w:val="Heading3"/>
      </w:pPr>
      <w:bookmarkStart w:id="87" w:name="_Toc482211790"/>
      <w:r>
        <w:t>CDMA</w:t>
      </w:r>
      <w:bookmarkEnd w:id="87"/>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 xml:space="preserve">or the purposes of the exploring </w:t>
      </w:r>
      <w:r>
        <w:lastRenderedPageBreak/>
        <w:t>CubeMac’</w:t>
      </w:r>
      <w:r w:rsidR="009D52E0">
        <w:t>s effects on the PvTP trade-off</w:t>
      </w:r>
      <w:r>
        <w:t>. Nonetheless, it is worth briefly discussing the general operation of CDMA</w:t>
      </w:r>
      <w:r w:rsidR="009D52E0">
        <w:t xml:space="preserve">. </w:t>
      </w:r>
    </w:p>
    <w:p w14:paraId="73663DE1" w14:textId="77777777" w:rsidR="00CA3D48" w:rsidRDefault="00F56F0E" w:rsidP="00CA3D48">
      <w:pPr>
        <w:keepNext/>
        <w:jc w:val="center"/>
      </w:pPr>
      <w:r>
        <w:pict w14:anchorId="534E0A12">
          <v:shape id="_x0000_i1046" type="#_x0000_t75" style="width:385.85pt;height:242.3pt">
            <v:imagedata r:id="rId33" o:title="CDMA Spreading"/>
          </v:shape>
        </w:pict>
      </w:r>
    </w:p>
    <w:p w14:paraId="5D18BECF" w14:textId="31AE5600" w:rsidR="003C69FB" w:rsidRDefault="00CA3D48" w:rsidP="00CA3D48">
      <w:pPr>
        <w:pStyle w:val="Figurecaption"/>
      </w:pPr>
      <w:bookmarkStart w:id="88" w:name="_Ref481932372"/>
      <w:bookmarkStart w:id="89" w:name="_Toc482090272"/>
      <w:r>
        <w:t xml:space="preserve">Figure </w:t>
      </w:r>
      <w:r>
        <w:fldChar w:fldCharType="begin"/>
      </w:r>
      <w:r>
        <w:instrText xml:space="preserve"> SEQ Figure \* ARABIC </w:instrText>
      </w:r>
      <w:r>
        <w:fldChar w:fldCharType="separate"/>
      </w:r>
      <w:r w:rsidR="00A2597C">
        <w:rPr>
          <w:noProof/>
        </w:rPr>
        <w:t>24</w:t>
      </w:r>
      <w:r>
        <w:fldChar w:fldCharType="end"/>
      </w:r>
      <w:bookmarkEnd w:id="88"/>
      <w:r w:rsidR="00623D71">
        <w:t>.</w:t>
      </w:r>
      <w:r>
        <w:t xml:space="preserve"> </w:t>
      </w:r>
      <w:r w:rsidR="00962949" w:rsidRPr="00603F33">
        <w:rPr>
          <w:b/>
          <w:highlight w:val="yellow"/>
        </w:rPr>
        <w:t>FIX XNOR</w:t>
      </w:r>
      <w:r w:rsidR="00962949">
        <w:rPr>
          <w:b/>
        </w:rPr>
        <w:t xml:space="preserve"> </w:t>
      </w:r>
      <w:r>
        <w:t xml:space="preserve">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89"/>
    </w:p>
    <w:p w14:paraId="09C2C205" w14:textId="04091E0D"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A2597C">
        <w:t xml:space="preserve">Figure </w:t>
      </w:r>
      <w:r w:rsidR="00A2597C">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71135495"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A2597C">
        <w:t xml:space="preserve">Figure </w:t>
      </w:r>
      <w:r w:rsidR="00A2597C">
        <w:rPr>
          <w:noProof/>
        </w:rPr>
        <w:t>24</w:t>
      </w:r>
      <w:r w:rsidR="00CA3D48">
        <w:fldChar w:fldCharType="end"/>
      </w:r>
      <w:r w:rsidR="00D14A2F">
        <w:t xml:space="preserve">, spread signals require greater bandwidth than the </w:t>
      </w:r>
      <w:r w:rsidR="00D14A2F">
        <w:lastRenderedPageBreak/>
        <w:t>‘raw’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0" w:name="_Toc482211791"/>
      <w:r>
        <w:t>Frame Structure</w:t>
      </w:r>
      <w:bookmarkEnd w:id="90"/>
    </w:p>
    <w:p w14:paraId="11E303F7" w14:textId="09D4586D" w:rsidR="003F7A7E" w:rsidRDefault="00BC0089" w:rsidP="00362833">
      <w:r>
        <w:t>As alluded to</w:t>
      </w:r>
      <w:r w:rsidR="00F56F0E">
        <w:t xml:space="preserve"> previously</w:t>
      </w:r>
      <w:r>
        <w:t xml:space="preserve">,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F56F0E" w:rsidP="00281086">
      <w:pPr>
        <w:keepNext/>
        <w:jc w:val="center"/>
      </w:pPr>
      <w:r>
        <w:lastRenderedPageBreak/>
        <w:pict w14:anchorId="43A243F3">
          <v:shape id="_x0000_i1047" type="#_x0000_t75" style="width:431.55pt;height:188.3pt">
            <v:imagedata r:id="rId34" o:title="Node States"/>
          </v:shape>
        </w:pict>
      </w:r>
    </w:p>
    <w:p w14:paraId="0A0FD71D" w14:textId="222367B7" w:rsidR="00DA7E28" w:rsidRDefault="00281086" w:rsidP="00281086">
      <w:pPr>
        <w:pStyle w:val="Figurecaption"/>
      </w:pPr>
      <w:bookmarkStart w:id="91" w:name="_Ref481932666"/>
      <w:bookmarkStart w:id="92" w:name="_Toc482090273"/>
      <w:r>
        <w:t xml:space="preserve">Figure </w:t>
      </w:r>
      <w:r>
        <w:fldChar w:fldCharType="begin"/>
      </w:r>
      <w:r>
        <w:instrText xml:space="preserve"> SEQ Figure \* ARABIC </w:instrText>
      </w:r>
      <w:r>
        <w:fldChar w:fldCharType="separate"/>
      </w:r>
      <w:r w:rsidR="00A2597C">
        <w:rPr>
          <w:noProof/>
        </w:rPr>
        <w:t>25</w:t>
      </w:r>
      <w:r>
        <w:fldChar w:fldCharType="end"/>
      </w:r>
      <w:bookmarkEnd w:id="91"/>
      <w:r>
        <w:t xml:space="preserve"> An illustration of the states which a given node assume during certain slots. No node may sleep during the slave uplink slot. These states are sufficient to allow multi-communication between all nodes within a network.</w:t>
      </w:r>
      <w:bookmarkEnd w:id="92"/>
    </w:p>
    <w:p w14:paraId="5A25324E" w14:textId="47634A76"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A2597C">
        <w:t xml:space="preserve">Figure </w:t>
      </w:r>
      <w:r w:rsidR="00A2597C">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w:t>
      </w:r>
      <w:r w:rsidR="004B0A8E">
        <w:t xml:space="preserve">can occur </w:t>
      </w:r>
      <w:r w:rsidR="00A05FD9">
        <w:t>from master</w:t>
      </w:r>
      <w:r w:rsidR="004B0A8E">
        <w:t>s</w:t>
      </w:r>
      <w:r w:rsidR="00A05FD9">
        <w:t xml:space="preserve"> to</w:t>
      </w:r>
      <w:r w:rsidR="004B0A8E">
        <w:t xml:space="preserve"> slaves</w:t>
      </w:r>
      <w:r w:rsidR="00A05FD9">
        <w:t>.</w:t>
      </w:r>
      <w:r w:rsidR="004B0A8E">
        <w:t xml:space="preserve"> In this work,</w:t>
      </w:r>
      <w:r w:rsidR="00A05FD9">
        <w:t xml:space="preserve"> </w:t>
      </w:r>
      <w:r w:rsidR="004B0A8E">
        <w:t>such transmission are required by D3 for route discovery.</w:t>
      </w:r>
    </w:p>
    <w:p w14:paraId="00F51BEB" w14:textId="049BAE19" w:rsidR="00125575" w:rsidRDefault="00281086" w:rsidP="00362833">
      <w:r>
        <w:fldChar w:fldCharType="begin"/>
      </w:r>
      <w:r>
        <w:instrText xml:space="preserve"> REF _Ref481932039 \h </w:instrText>
      </w:r>
      <w:r>
        <w:fldChar w:fldCharType="separate"/>
      </w:r>
      <w:r w:rsidR="00A2597C">
        <w:t xml:space="preserve">Figure </w:t>
      </w:r>
      <w:r w:rsidR="00A2597C">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A2597C">
        <w:t xml:space="preserve">Figure </w:t>
      </w:r>
      <w:r w:rsidR="00A2597C">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3" w:name="_Ref482024980"/>
      <w:bookmarkStart w:id="94" w:name="_Toc482211792"/>
      <w:r>
        <w:lastRenderedPageBreak/>
        <w:t>Energy Conservation</w:t>
      </w:r>
      <w:bookmarkEnd w:id="93"/>
      <w:bookmarkEnd w:id="94"/>
    </w:p>
    <w:p w14:paraId="682F744C" w14:textId="6BC0717C"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A2597C">
        <w:t xml:space="preserve">Figure </w:t>
      </w:r>
      <w:r w:rsidR="00A2597C">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3B0E3DB3"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A2597C">
        <w:t xml:space="preserve">Figure </w:t>
      </w:r>
      <w:r w:rsidR="00A2597C">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A2597C">
        <w:t xml:space="preserve">Figure </w:t>
      </w:r>
      <w:r w:rsidR="00A2597C">
        <w:rPr>
          <w:noProof/>
        </w:rPr>
        <w:t>26</w:t>
      </w:r>
      <w:r w:rsidR="00D34752">
        <w:fldChar w:fldCharType="end"/>
      </w:r>
      <w:r w:rsidR="00281086">
        <w:t>)</w:t>
      </w:r>
      <w:r w:rsidR="005C4EC1">
        <w:t xml:space="preserve">. </w:t>
      </w:r>
    </w:p>
    <w:p w14:paraId="19EF903E" w14:textId="2C79852E"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A2597C">
        <w:t xml:space="preserve">Figure </w:t>
      </w:r>
      <w:r w:rsidR="00A2597C">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lastRenderedPageBreak/>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6EDC3745" w:rsidR="00A82286" w:rsidRPr="004B0A8E"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6B9807F3" w14:textId="1E7712CD" w:rsidR="004B0A8E" w:rsidRDefault="004B0A8E" w:rsidP="004B0A8E">
      <w:pPr>
        <w:keepNext/>
        <w:jc w:val="center"/>
      </w:pPr>
      <w:r>
        <w:rPr>
          <w:noProof/>
          <w:lang w:val="en-US" w:eastAsia="en-US"/>
        </w:rPr>
        <w:drawing>
          <wp:inline distT="0" distB="0" distL="0" distR="0" wp14:anchorId="469CF5DD" wp14:editId="60D31FC8">
            <wp:extent cx="4243705" cy="2227580"/>
            <wp:effectExtent l="0" t="0" r="4445" b="127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43705" cy="2227580"/>
                    </a:xfrm>
                    <a:prstGeom prst="rect">
                      <a:avLst/>
                    </a:prstGeom>
                    <a:noFill/>
                    <a:ln>
                      <a:noFill/>
                    </a:ln>
                  </pic:spPr>
                </pic:pic>
              </a:graphicData>
            </a:graphic>
          </wp:inline>
        </w:drawing>
      </w:r>
    </w:p>
    <w:p w14:paraId="4275DE41" w14:textId="6F81921C" w:rsidR="004B0A8E" w:rsidRDefault="004B0A8E" w:rsidP="004B0A8E">
      <w:pPr>
        <w:pStyle w:val="Figurecaption"/>
      </w:pPr>
      <w:bookmarkStart w:id="95" w:name="_Ref481933171"/>
      <w:bookmarkStart w:id="96" w:name="_Toc482090274"/>
      <w:r>
        <w:t xml:space="preserve">Figure </w:t>
      </w:r>
      <w:r>
        <w:fldChar w:fldCharType="begin"/>
      </w:r>
      <w:r>
        <w:instrText xml:space="preserve"> SEQ Figure \* ARABIC </w:instrText>
      </w:r>
      <w:r>
        <w:fldChar w:fldCharType="separate"/>
      </w:r>
      <w:r>
        <w:rPr>
          <w:noProof/>
        </w:rPr>
        <w:t>26</w:t>
      </w:r>
      <w:r>
        <w:fldChar w:fldCharType="end"/>
      </w:r>
      <w:bookmarkEnd w:id="95"/>
      <w:r w:rsidR="00623D71">
        <w:t>.</w:t>
      </w:r>
      <w:r>
        <w:t xml:space="preserve"> The last packet transmitted by any node within a slot will contain a flag indicating that no further packets should be expected. In slave uplink slots masters must wait to for all slaves in the cluster to send a “last” packet.</w:t>
      </w:r>
      <w:bookmarkEnd w:id="96"/>
    </w:p>
    <w:p w14:paraId="3EDC2986" w14:textId="3AF79F7D" w:rsidR="004B0A8E" w:rsidRDefault="004B0A8E" w:rsidP="004B0A8E">
      <w:pPr>
        <w:keepNext/>
        <w:jc w:val="center"/>
      </w:pPr>
      <w:r>
        <w:rPr>
          <w:noProof/>
          <w:lang w:val="en-US" w:eastAsia="en-US"/>
        </w:rPr>
        <w:lastRenderedPageBreak/>
        <w:drawing>
          <wp:inline distT="0" distB="0" distL="0" distR="0" wp14:anchorId="0E90FF1F" wp14:editId="4AF88448">
            <wp:extent cx="4138295" cy="1823085"/>
            <wp:effectExtent l="0" t="0" r="0" b="5715"/>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8295" cy="1823085"/>
                    </a:xfrm>
                    <a:prstGeom prst="rect">
                      <a:avLst/>
                    </a:prstGeom>
                    <a:noFill/>
                    <a:ln>
                      <a:noFill/>
                    </a:ln>
                  </pic:spPr>
                </pic:pic>
              </a:graphicData>
            </a:graphic>
          </wp:inline>
        </w:drawing>
      </w:r>
    </w:p>
    <w:p w14:paraId="114132CD" w14:textId="140A4E3E" w:rsidR="004B0A8E" w:rsidRDefault="004B0A8E" w:rsidP="004B0A8E">
      <w:pPr>
        <w:pStyle w:val="Figurecaption"/>
      </w:pPr>
      <w:bookmarkStart w:id="97" w:name="_Ref481933160"/>
      <w:bookmarkStart w:id="98" w:name="_Toc482090275"/>
      <w:r>
        <w:t xml:space="preserve">Figure </w:t>
      </w:r>
      <w:r>
        <w:fldChar w:fldCharType="begin"/>
      </w:r>
      <w:r>
        <w:instrText xml:space="preserve"> SEQ Figure \* ARABIC </w:instrText>
      </w:r>
      <w:r>
        <w:fldChar w:fldCharType="separate"/>
      </w:r>
      <w:r>
        <w:rPr>
          <w:noProof/>
        </w:rPr>
        <w:t>27</w:t>
      </w:r>
      <w:r>
        <w:fldChar w:fldCharType="end"/>
      </w:r>
      <w:bookmarkEnd w:id="97"/>
      <w:r w:rsidR="00623D71">
        <w:t>.</w:t>
      </w:r>
      <w:r>
        <w:t xml:space="preserve"> In order to allow multiple nodes in receiver mode to sleep, node will generate a “No Data” packet when they have no data to send during their slot. Sending this packet incurs an energy penalty but this out-weighed by allowing multiple nodes to sleep prior to a timeout.</w:t>
      </w:r>
      <w:bookmarkEnd w:id="98"/>
    </w:p>
    <w:p w14:paraId="34E0A45F" w14:textId="7B87F255" w:rsidR="00A01CEC" w:rsidRDefault="00153A58" w:rsidP="00153A58">
      <w:r>
        <w:t>These added energy saving</w:t>
      </w:r>
      <w:r w:rsidR="002157DC">
        <w:t xml:space="preserve"> features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w:t>
      </w:r>
      <w:r w:rsidR="004B0A8E">
        <w:t xml:space="preserve"> the</w:t>
      </w:r>
      <w:r w:rsidR="002157DC">
        <w:t xml:space="preserve"> master-slave relationship with </w:t>
      </w:r>
      <w:r w:rsidR="004B0A8E">
        <w:t>the reducing available windows of communcation</w:t>
      </w:r>
      <w:r w:rsidR="002157DC">
        <w:t>.</w:t>
      </w:r>
      <w:r w:rsidR="00E14FCE">
        <w:t xml:space="preserve"> </w:t>
      </w:r>
    </w:p>
    <w:p w14:paraId="1A7E9951" w14:textId="4520F45F" w:rsidR="00A01CEC" w:rsidRDefault="00357E41" w:rsidP="00A0330A">
      <w:pPr>
        <w:pStyle w:val="Heading3"/>
      </w:pPr>
      <w:bookmarkStart w:id="99" w:name="_Toc482211793"/>
      <w:r>
        <w:t>Drawbacks</w:t>
      </w:r>
      <w:bookmarkEnd w:id="99"/>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r w:rsidR="00787ECC">
        <w:t xml:space="preserve">The second major drawback is one inherent in effectively </w:t>
      </w:r>
      <w:r w:rsidR="00787ECC">
        <w:lastRenderedPageBreak/>
        <w:t>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F56F0E" w:rsidP="00E63286">
      <w:pPr>
        <w:keepNext/>
        <w:jc w:val="center"/>
      </w:pPr>
      <w:r>
        <w:pict w14:anchorId="04B70B2F">
          <v:shape id="_x0000_i1050" type="#_x0000_t75" style="width:431.55pt;height:107.55pt">
            <v:imagedata r:id="rId37" o:title="Poorly Timed Packet"/>
          </v:shape>
        </w:pict>
      </w:r>
    </w:p>
    <w:p w14:paraId="6CF30B76" w14:textId="5EDC466B" w:rsidR="00DA7E28" w:rsidRDefault="00E63286" w:rsidP="00E63286">
      <w:pPr>
        <w:pStyle w:val="Figurecaption"/>
      </w:pPr>
      <w:bookmarkStart w:id="100" w:name="_Toc482090276"/>
      <w:r>
        <w:t xml:space="preserve">Figure </w:t>
      </w:r>
      <w:r>
        <w:fldChar w:fldCharType="begin"/>
      </w:r>
      <w:r>
        <w:instrText xml:space="preserve"> SEQ Figure \* ARABIC </w:instrText>
      </w:r>
      <w:r>
        <w:fldChar w:fldCharType="separate"/>
      </w:r>
      <w:r w:rsidR="00A2597C">
        <w:rPr>
          <w:noProof/>
        </w:rPr>
        <w:t>28</w:t>
      </w:r>
      <w:r>
        <w:fldChar w:fldCharType="end"/>
      </w:r>
      <w:r w:rsidR="00623D71">
        <w:t>.</w:t>
      </w:r>
      <w:r w:rsidR="004B0A8E">
        <w:t xml:space="preserve"> Packets generated within a </w:t>
      </w:r>
      <w:r>
        <w:t>the buffer period or directly following the end of a slot must wait a minimum of approximately NM slot durations before transmission.</w:t>
      </w:r>
      <w:bookmarkEnd w:id="100"/>
    </w:p>
    <w:p w14:paraId="2CA819EA" w14:textId="57FA3B9E"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4B0A8E">
        <w:t>t its additional packets despite the fact that</w:t>
      </w:r>
      <w:r>
        <w:t xml:space="preserve">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27A2552F" w:rsidR="00A6121A" w:rsidRDefault="004B0A8E" w:rsidP="00A6121A">
      <w:r>
        <w:rPr>
          <w:b/>
        </w:rPr>
        <w:lastRenderedPageBreak/>
        <w:t xml:space="preserve">THIS NEEDS WORK </w:t>
      </w:r>
      <w:r w:rsidR="003D5EE6">
        <w:t>The use of global time slots also creates an issue in relation to CubeMac. It is inevitable that nodes within CSN will be widely spatially distributed. If all nodes are within range of one another</w:t>
      </w:r>
      <w:r>
        <w:t>,</w:t>
      </w:r>
      <w:r w:rsidR="003D5EE6">
        <w:t xml:space="preserve"> TDMA will succeed in avoiding all potential conflicts without any ‘waste’.</w:t>
      </w:r>
      <w:r>
        <w:t xml:space="preserve"> However, in spatially disparate networks, </w:t>
      </w:r>
      <w:r w:rsidR="003D5EE6">
        <w:t>such a</w:t>
      </w:r>
      <w:r>
        <w:t>s CSNs, waste will occur when nodes which cannot interfere with one another do not share time slots</w:t>
      </w:r>
      <w:r w:rsidR="003D5EE6">
        <w:t>. In</w:t>
      </w:r>
      <w:r>
        <w:t xml:space="preserve"> such cases,</w:t>
      </w:r>
      <w:r w:rsidR="003D5EE6">
        <w:t xml:space="preserve"> nodes</w:t>
      </w:r>
      <w:r>
        <w:t xml:space="preserve"> can become</w:t>
      </w:r>
      <w:r w:rsidR="003D5EE6">
        <w:t xml:space="preserve"> ‘isolated’ from the </w:t>
      </w:r>
      <w:r>
        <w:t xml:space="preserve">current </w:t>
      </w:r>
      <w:r w:rsidR="003D5EE6">
        <w:t>time slot and cannot perform any useful communication. This is a result of global time slots. In case</w:t>
      </w:r>
      <w:r>
        <w:t>s</w:t>
      </w:r>
      <w:r w:rsidR="003D5EE6">
        <w:t xml:space="preserve"> where time slots are dynamically allocated at a local scope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3BFCE5A1" w:rsidR="00B908F2" w:rsidRDefault="00D03C40" w:rsidP="00153A58">
      <w:r>
        <w:t>The</w:t>
      </w:r>
      <w:r w:rsidR="00357E41">
        <w:t xml:space="preserve"> general</w:t>
      </w:r>
      <w:r>
        <w:t xml:space="preserve"> nature of CubeMac makes it ill-suited fo</w:t>
      </w:r>
      <w:r w:rsidR="00247569">
        <w:t>r node failures. For instance, i</w:t>
      </w:r>
      <w:r>
        <w:t>f a master’s 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A2597C">
        <w:t xml:space="preserve">Figure </w:t>
      </w:r>
      <w:r w:rsidR="00A2597C">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7708903" w:rsidR="00153A58" w:rsidRDefault="00247569" w:rsidP="00153A58">
      <w:r>
        <w:t>Dynamic c</w:t>
      </w:r>
      <w:r w:rsidR="00236F02">
        <w:t>lustering and master selection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 as the PvTP trade-off is examined during “steady-state” network operation. It is worth noting that</w:t>
      </w:r>
      <w:r w:rsidR="00236F02">
        <w:t xml:space="preserve"> </w:t>
      </w:r>
      <w:r w:rsidR="00236F02">
        <w:lastRenderedPageBreak/>
        <w:t>both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B908F2">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B908F2">
        <w:t>master selection and clustering</w:t>
      </w:r>
      <w:r w:rsidR="00236F02">
        <w:t xml:space="preserve"> briefly but provide no tangible specification of either. This work examines CubeMac </w:t>
      </w:r>
      <w:r w:rsidR="00B908F2">
        <w:t xml:space="preserve">during </w:t>
      </w:r>
      <w:r w:rsidR="00236F02">
        <w:t>steady state</w:t>
      </w:r>
      <w:r w:rsidR="00B908F2">
        <w:t xml:space="preserve"> operation</w:t>
      </w:r>
      <w:r w:rsidR="00236F02">
        <w:t xml:space="preserve"> following clustering and master selection. Both dynamic clustering and master selec</w:t>
      </w:r>
      <w:r w:rsidR="00B908F2">
        <w:t>tion are also discussed in the context of future work in</w:t>
      </w:r>
      <w:r w:rsidR="00236F02">
        <w:t xml:space="preserve"> section 6.2.</w:t>
      </w:r>
    </w:p>
    <w:p w14:paraId="0ACF077F" w14:textId="108B78EB" w:rsidR="007B6BF6" w:rsidRDefault="007B6BF6" w:rsidP="007B6BF6">
      <w:pPr>
        <w:pStyle w:val="Heading2"/>
      </w:pPr>
      <w:bookmarkStart w:id="101" w:name="_Ref482015348"/>
      <w:bookmarkStart w:id="102" w:name="_Toc482211794"/>
      <w:r>
        <w:t>D3</w:t>
      </w:r>
      <w:bookmarkEnd w:id="101"/>
      <w:bookmarkEnd w:id="102"/>
    </w:p>
    <w:p w14:paraId="711A9D37" w14:textId="0DACD93C"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A2597C">
        <w:t xml:space="preserve">Figure </w:t>
      </w:r>
      <w:r w:rsidR="00A2597C">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3" w:name="_Toc482211795"/>
      <w:r>
        <w:t>Intermediate RREPs</w:t>
      </w:r>
      <w:bookmarkEnd w:id="103"/>
    </w:p>
    <w:p w14:paraId="562B69D5" w14:textId="0174A21A" w:rsidR="00A6121A" w:rsidRDefault="00BC727A" w:rsidP="00BC727A">
      <w:r>
        <w:t>In</w:t>
      </w:r>
      <w:r w:rsidR="00247569">
        <w:t xml:space="preserve"> section 2.2.2,</w:t>
      </w:r>
      <w:r>
        <w:t xml:space="preserve"> the concept of intermediate RREPs was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lastRenderedPageBreak/>
        <w:t>(</w:t>
      </w:r>
      <w:r w:rsidR="001E4683">
        <w:fldChar w:fldCharType="begin"/>
      </w:r>
      <w:r w:rsidR="001E4683">
        <w:instrText xml:space="preserve"> REF _Ref481933955 \h </w:instrText>
      </w:r>
      <w:r w:rsidR="001E4683">
        <w:fldChar w:fldCharType="separate"/>
      </w:r>
      <w:r w:rsidR="00A2597C">
        <w:t xml:space="preserve">Figure </w:t>
      </w:r>
      <w:r w:rsidR="00A2597C">
        <w:rPr>
          <w:noProof/>
        </w:rPr>
        <w:t>29</w:t>
      </w:r>
      <w:r w:rsidR="001E4683">
        <w:fldChar w:fldCharType="end"/>
      </w:r>
      <w:r w:rsidR="001E4683">
        <w:t>)</w:t>
      </w:r>
      <w:r>
        <w:t>. This RREP will be identical to an RREP a target receiving the same RREQ would generate.</w:t>
      </w:r>
    </w:p>
    <w:p w14:paraId="13071B99" w14:textId="2BDBAEF6" w:rsidR="00606047" w:rsidRDefault="00F56F0E" w:rsidP="00606047">
      <w:pPr>
        <w:keepNext/>
        <w:jc w:val="center"/>
      </w:pPr>
      <w:r>
        <w:pict w14:anchorId="4571944F">
          <v:shape id="_x0000_i1051" type="#_x0000_t75" style="width:318.9pt;height:347.55pt">
            <v:imagedata r:id="rId38" o:title="Intermediate RREP"/>
          </v:shape>
        </w:pict>
      </w:r>
    </w:p>
    <w:p w14:paraId="7F244BBA" w14:textId="496984F9" w:rsidR="00BC727A" w:rsidRDefault="00606047" w:rsidP="00606047">
      <w:pPr>
        <w:pStyle w:val="Figurecaption"/>
      </w:pPr>
      <w:bookmarkStart w:id="104" w:name="_Ref481933955"/>
      <w:bookmarkStart w:id="105" w:name="_Toc482090277"/>
      <w:r>
        <w:t xml:space="preserve">Figure </w:t>
      </w:r>
      <w:r>
        <w:fldChar w:fldCharType="begin"/>
      </w:r>
      <w:r>
        <w:instrText xml:space="preserve"> SEQ Figure \* ARABIC </w:instrText>
      </w:r>
      <w:r>
        <w:fldChar w:fldCharType="separate"/>
      </w:r>
      <w:r w:rsidR="00A2597C">
        <w:rPr>
          <w:noProof/>
        </w:rPr>
        <w:t>29</w:t>
      </w:r>
      <w:r>
        <w:fldChar w:fldCharType="end"/>
      </w:r>
      <w:bookmarkEnd w:id="104"/>
      <w:r w:rsidR="00623D71">
        <w:t>.</w:t>
      </w:r>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5"/>
    </w:p>
    <w:p w14:paraId="20630571" w14:textId="4F26E2EC"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w:t>
      </w:r>
      <w:r>
        <w:lastRenderedPageBreak/>
        <w:t>traverse the network. In simulation scenarios, as this work is concerned</w:t>
      </w:r>
      <w:r w:rsidR="008C1B70">
        <w:t xml:space="preserve"> with</w:t>
      </w:r>
      <w:r>
        <w:t xml:space="preserve"> S2G throughput, all packets are routed to </w:t>
      </w:r>
      <w:r w:rsidR="008C1B70">
        <w:t xml:space="preserve"> the </w:t>
      </w:r>
      <w:r>
        <w:t>address assigned to ground. In CubeMac master time slots occur 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06" w:name="_Toc482211796"/>
      <w:r>
        <w:t>RERRs</w:t>
      </w:r>
      <w:bookmarkEnd w:id="106"/>
    </w:p>
    <w:p w14:paraId="6AE76972" w14:textId="77777777" w:rsidR="00007DC5" w:rsidRDefault="00F56F0E" w:rsidP="00007DC5">
      <w:pPr>
        <w:keepNext/>
        <w:jc w:val="center"/>
      </w:pPr>
      <w:r>
        <w:pict w14:anchorId="12227BAB">
          <v:shape id="_x0000_i1052" type="#_x0000_t75" style="width:327.25pt;height:328.15pt">
            <v:imagedata r:id="rId39" o:title="RERRs"/>
          </v:shape>
        </w:pict>
      </w:r>
    </w:p>
    <w:p w14:paraId="1D51FCAF" w14:textId="32A38F79" w:rsidR="00A6121A" w:rsidRPr="00384402" w:rsidRDefault="00007DC5" w:rsidP="00007DC5">
      <w:pPr>
        <w:pStyle w:val="Figurecaption"/>
      </w:pPr>
      <w:bookmarkStart w:id="107" w:name="_Ref481934140"/>
      <w:bookmarkStart w:id="108" w:name="_Toc482090278"/>
      <w:r>
        <w:t xml:space="preserve">Figure </w:t>
      </w:r>
      <w:r>
        <w:fldChar w:fldCharType="begin"/>
      </w:r>
      <w:r>
        <w:instrText xml:space="preserve"> SEQ Figure \* ARABIC </w:instrText>
      </w:r>
      <w:r>
        <w:fldChar w:fldCharType="separate"/>
      </w:r>
      <w:r w:rsidR="00A2597C">
        <w:rPr>
          <w:noProof/>
        </w:rPr>
        <w:t>30</w:t>
      </w:r>
      <w:r>
        <w:fldChar w:fldCharType="end"/>
      </w:r>
      <w:bookmarkEnd w:id="107"/>
      <w:r w:rsidR="00623D71">
        <w:t>.</w:t>
      </w:r>
      <w:r>
        <w:t xml:space="preserve"> The broadcast based propagation of a RERR message throughout the CSN. In this case, all nodes receiving the RERR will discard their routes for ground.</w:t>
      </w:r>
      <w:bookmarkEnd w:id="108"/>
    </w:p>
    <w:p w14:paraId="2263727B" w14:textId="3DBB133B" w:rsidR="002839A6"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A2597C">
        <w:t xml:space="preserve">Figure </w:t>
      </w:r>
      <w:r w:rsidR="00A2597C">
        <w:rPr>
          <w:noProof/>
        </w:rPr>
        <w:t>30</w:t>
      </w:r>
      <w:r w:rsidR="00101A38">
        <w:fldChar w:fldCharType="end"/>
      </w:r>
      <w:r w:rsidR="00D20781">
        <w:t>.</w:t>
      </w:r>
    </w:p>
    <w:p w14:paraId="6D544215" w14:textId="61E77C63" w:rsidR="002C7B7E" w:rsidRDefault="002C7B7E" w:rsidP="00A0330A">
      <w:pPr>
        <w:pStyle w:val="Heading3"/>
      </w:pPr>
      <w:bookmarkStart w:id="109" w:name="_Toc482211797"/>
      <w:r>
        <w:t>Sequence Numbers</w:t>
      </w:r>
      <w:bookmarkEnd w:id="109"/>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w:t>
      </w:r>
      <w:r w:rsidR="002839A6">
        <w:lastRenderedPageBreak/>
        <w:t>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0" w:name="_Toc482211798"/>
      <w:r>
        <w:t>Route Costs</w:t>
      </w:r>
      <w:bookmarkEnd w:id="110"/>
    </w:p>
    <w:p w14:paraId="25ADBB65" w14:textId="77777777" w:rsidR="00101A38" w:rsidRDefault="00F56F0E" w:rsidP="00101A38">
      <w:pPr>
        <w:keepNext/>
        <w:jc w:val="center"/>
      </w:pPr>
      <w:r>
        <w:pict w14:anchorId="357C8592">
          <v:shape id="_x0000_i1053" type="#_x0000_t75" style="width:336.45pt;height:332.3pt">
            <v:imagedata r:id="rId40" o:title="Link Costs"/>
          </v:shape>
        </w:pict>
      </w:r>
    </w:p>
    <w:p w14:paraId="7910EBEC" w14:textId="2CC39B45" w:rsidR="005B0E3E" w:rsidRPr="005B0E3E" w:rsidRDefault="00101A38" w:rsidP="00101A38">
      <w:pPr>
        <w:pStyle w:val="Figurecaption"/>
        <w:rPr>
          <w:i/>
        </w:rPr>
      </w:pPr>
      <w:bookmarkStart w:id="111" w:name="_Toc482090279"/>
      <w:r>
        <w:t xml:space="preserve">Figure </w:t>
      </w:r>
      <w:r>
        <w:fldChar w:fldCharType="begin"/>
      </w:r>
      <w:r>
        <w:instrText xml:space="preserve"> SEQ Figure \* ARABIC </w:instrText>
      </w:r>
      <w:r>
        <w:fldChar w:fldCharType="separate"/>
      </w:r>
      <w:r w:rsidR="00A2597C">
        <w:rPr>
          <w:noProof/>
        </w:rPr>
        <w:t>31</w:t>
      </w:r>
      <w:r>
        <w:fldChar w:fldCharType="end"/>
      </w:r>
      <w:r w:rsidR="00623D71">
        <w:t>.</w:t>
      </w:r>
      <w:r>
        <w:t xml:space="preserve"> As an RREQ, or RREP, packet moves through a network it accumulates link costs. Costs are added to a cost field within the packet upon receipt. Accumulated costs are used within route entries and for the detection of routing loops.</w:t>
      </w:r>
      <w:bookmarkEnd w:id="111"/>
      <w:r>
        <w:t xml:space="preserve"> </w:t>
      </w:r>
    </w:p>
    <w:p w14:paraId="69DE197C" w14:textId="7F1E5564" w:rsidR="00D4784F" w:rsidRDefault="003C2526" w:rsidP="007B6BF6">
      <w:r>
        <w:t xml:space="preserve">As </w:t>
      </w:r>
      <w:r w:rsidR="008C1B70">
        <w:t>previously mentioned</w:t>
      </w:r>
      <w:r>
        <w:t>,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 xml:space="preserve">ue to the RREP’s </w:t>
      </w:r>
      <w:r w:rsidR="005B0E3E">
        <w:lastRenderedPageBreak/>
        <w:t>‘cost’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6B28CD41"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412EC4FE"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potential cost of announcing a ‘cheap’ link cost.</w:t>
      </w:r>
    </w:p>
    <w:p w14:paraId="538B3696" w14:textId="77777777" w:rsidR="00872104" w:rsidRDefault="00F56F0E" w:rsidP="00872104">
      <w:pPr>
        <w:keepNext/>
        <w:jc w:val="center"/>
      </w:pPr>
      <w:r>
        <w:lastRenderedPageBreak/>
        <w:pict w14:anchorId="06472806">
          <v:shape id="_x0000_i1054" type="#_x0000_t75" style="width:310.15pt;height:360.45pt">
            <v:imagedata r:id="rId41" o:title="Loop Freedom"/>
          </v:shape>
        </w:pict>
      </w:r>
    </w:p>
    <w:p w14:paraId="2445EA34" w14:textId="3D7E1E12" w:rsidR="00700920" w:rsidRDefault="00872104" w:rsidP="00872104">
      <w:pPr>
        <w:pStyle w:val="Figurecaption"/>
      </w:pPr>
      <w:bookmarkStart w:id="112" w:name="_Ref481934713"/>
      <w:bookmarkStart w:id="113" w:name="_Toc482090280"/>
      <w:r>
        <w:t xml:space="preserve">Figure </w:t>
      </w:r>
      <w:r>
        <w:fldChar w:fldCharType="begin"/>
      </w:r>
      <w:r>
        <w:instrText xml:space="preserve"> SEQ Figure \* ARABIC </w:instrText>
      </w:r>
      <w:r>
        <w:fldChar w:fldCharType="separate"/>
      </w:r>
      <w:r w:rsidR="00A2597C">
        <w:rPr>
          <w:noProof/>
        </w:rPr>
        <w:t>32</w:t>
      </w:r>
      <w:r>
        <w:fldChar w:fldCharType="end"/>
      </w:r>
      <w:bookmarkEnd w:id="112"/>
      <w:r w:rsidR="00623D71">
        <w:t>.</w:t>
      </w:r>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w:t>
      </w:r>
      <w:r w:rsidR="009C5F93">
        <w:t>to the Originator. RREQ route 3</w:t>
      </w:r>
      <w:r>
        <w:t xml:space="preserve"> will be dropped by the Originator as the RREQ’s originator field matches its own address.</w:t>
      </w:r>
      <w:bookmarkEnd w:id="113"/>
    </w:p>
    <w:p w14:paraId="01026FEC" w14:textId="57DAB1B6"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 xml:space="preserve">address and a next hop address. For instance, when a node </w:t>
      </w:r>
      <w:r w:rsidR="00222D36" w:rsidRPr="009C5F93">
        <w:rPr>
          <w:i/>
        </w:rPr>
        <w:t>X</w:t>
      </w:r>
      <w:r w:rsidR="00222D36">
        <w:t xml:space="preserve"> receives an RREQ from another node </w:t>
      </w:r>
      <w:r w:rsidR="00222D36" w:rsidRPr="009C5F93">
        <w:rPr>
          <w:i/>
        </w:rPr>
        <w:t>Y</w:t>
      </w:r>
      <w:r w:rsidR="00222D36">
        <w:t xml:space="preserve"> and the RREQ has an originator of </w:t>
      </w:r>
      <w:r w:rsidR="00222D36" w:rsidRPr="009C5F93">
        <w:rPr>
          <w:i/>
        </w:rPr>
        <w:t>Z</w:t>
      </w:r>
      <w:r w:rsidR="009C5F93">
        <w:rPr>
          <w:i/>
        </w:rPr>
        <w:t>,</w:t>
      </w:r>
      <w:r w:rsidR="00222D36">
        <w:t xml:space="preserve"> it follows that a route is available to </w:t>
      </w:r>
      <w:r w:rsidR="00222D36" w:rsidRPr="009C5F93">
        <w:rPr>
          <w:i/>
        </w:rPr>
        <w:t>Z</w:t>
      </w:r>
      <w:r w:rsidR="00222D36">
        <w:t xml:space="preserve"> and that </w:t>
      </w:r>
      <w:r w:rsidR="00222D36" w:rsidRPr="009C5F93">
        <w:rPr>
          <w:i/>
        </w:rPr>
        <w:t>Y</w:t>
      </w:r>
      <w:r w:rsidR="00222D36">
        <w:t xml:space="preserve"> is the next hop (</w:t>
      </w:r>
      <w:r w:rsidR="00872104">
        <w:fldChar w:fldCharType="begin"/>
      </w:r>
      <w:r w:rsidR="00872104">
        <w:instrText xml:space="preserve"> REF _Ref481934713 \h </w:instrText>
      </w:r>
      <w:r w:rsidR="00872104">
        <w:fldChar w:fldCharType="separate"/>
      </w:r>
      <w:r w:rsidR="00A2597C">
        <w:t xml:space="preserve">Figure </w:t>
      </w:r>
      <w:r w:rsidR="00A2597C">
        <w:rPr>
          <w:noProof/>
        </w:rPr>
        <w:t>32</w:t>
      </w:r>
      <w:r w:rsidR="00872104">
        <w:fldChar w:fldCharType="end"/>
      </w:r>
      <w:r w:rsidR="00222D36">
        <w:t xml:space="preserve">). When </w:t>
      </w:r>
      <w:r w:rsidR="00222D36" w:rsidRPr="009C5F93">
        <w:rPr>
          <w:i/>
        </w:rPr>
        <w:t>X</w:t>
      </w:r>
      <w:r w:rsidR="00222D36">
        <w:t xml:space="preserve"> first sees an RREQ it will add this route to </w:t>
      </w:r>
      <w:r w:rsidR="00222D36" w:rsidRPr="009C5F93">
        <w:rPr>
          <w:i/>
        </w:rPr>
        <w:t>Z</w:t>
      </w:r>
      <w:r w:rsidR="00222D36">
        <w:t xml:space="preserve"> and then broadcast the RREQ. </w:t>
      </w:r>
      <w:r w:rsidR="00222D36" w:rsidRPr="009C5F93">
        <w:rPr>
          <w:i/>
        </w:rPr>
        <w:t>Y</w:t>
      </w:r>
      <w:r w:rsidR="00222D36">
        <w:t xml:space="preserve"> will see this RREQ from </w:t>
      </w:r>
      <w:r w:rsidR="00222D36" w:rsidRPr="009C5F93">
        <w:rPr>
          <w:i/>
        </w:rPr>
        <w:lastRenderedPageBreak/>
        <w:t>X</w:t>
      </w:r>
      <w:r w:rsidR="00623D71">
        <w:rPr>
          <w:i/>
        </w:rPr>
        <w:t>,</w:t>
      </w:r>
      <w:r w:rsidR="00222D36">
        <w:t xml:space="preserve"> however</w:t>
      </w:r>
      <w:r w:rsidR="00623D71">
        <w:t>,</w:t>
      </w:r>
      <w:r w:rsidR="00222D36">
        <w:t xml:space="preserve"> </w:t>
      </w:r>
      <w:r w:rsidR="00222D36" w:rsidRPr="009C5F93">
        <w:rPr>
          <w:i/>
        </w:rPr>
        <w:t>Y</w:t>
      </w:r>
      <w:r w:rsidR="00222D36">
        <w:t xml:space="preserve"> has enough information to avoid rebroadcasting this RREQ and causing a broadcast loop. </w:t>
      </w:r>
      <w:r w:rsidR="00222D36" w:rsidRPr="009C5F93">
        <w:rPr>
          <w:i/>
        </w:rPr>
        <w:t>Y</w:t>
      </w:r>
      <w:r w:rsidR="00222D36">
        <w:t xml:space="preserve"> already has a route to </w:t>
      </w:r>
      <w:r w:rsidR="00222D36" w:rsidRPr="009C5F93">
        <w:rPr>
          <w:i/>
        </w:rPr>
        <w:t>Z</w:t>
      </w:r>
      <w:r w:rsidR="00222D36">
        <w:t xml:space="preserve"> and the RREQ from </w:t>
      </w:r>
      <w:r w:rsidR="00222D36" w:rsidRPr="009C5F93">
        <w:rPr>
          <w:i/>
        </w:rPr>
        <w:t>X</w:t>
      </w:r>
      <w:r w:rsidR="00222D36">
        <w:t xml:space="preserve"> will have a higher cost as all added cost value must be greater than zero. This allows </w:t>
      </w:r>
      <w:r w:rsidR="00222D36" w:rsidRPr="009C5F93">
        <w:rPr>
          <w:i/>
        </w:rPr>
        <w:t>Y</w:t>
      </w:r>
      <w:r w:rsidR="00222D36">
        <w:t xml:space="preserve"> to drop the RREQ. This</w:t>
      </w:r>
      <w:r w:rsidR="00520664">
        <w:t xml:space="preserve"> approach avoid</w:t>
      </w:r>
      <w:r w:rsidR="009C5F93">
        <w:t>s</w:t>
      </w:r>
      <w:r w:rsidR="00520664">
        <w:t xml:space="preserve"> routing loops and the same logic can be used to avoid loop</w:t>
      </w:r>
      <w:r w:rsidR="009C5F93">
        <w:t>s</w:t>
      </w:r>
      <w:r w:rsidR="00520664">
        <w:t xml:space="preserve"> of arbitrary lengths (</w:t>
      </w:r>
      <w:r w:rsidR="00872104">
        <w:fldChar w:fldCharType="begin"/>
      </w:r>
      <w:r w:rsidR="00872104">
        <w:instrText xml:space="preserve"> REF _Ref481934713 \h </w:instrText>
      </w:r>
      <w:r w:rsidR="00872104">
        <w:fldChar w:fldCharType="separate"/>
      </w:r>
      <w:r w:rsidR="00A2597C">
        <w:t xml:space="preserve">Figure </w:t>
      </w:r>
      <w:r w:rsidR="00A2597C">
        <w:rPr>
          <w:noProof/>
        </w:rPr>
        <w:t>32</w:t>
      </w:r>
      <w:r w:rsidR="00872104">
        <w:fldChar w:fldCharType="end"/>
      </w:r>
      <w:r w:rsidR="00520664">
        <w:t xml:space="preserve">). </w:t>
      </w:r>
    </w:p>
    <w:p w14:paraId="44F1E335" w14:textId="2BC62662" w:rsidR="002C7B7E" w:rsidRDefault="002C7B7E" w:rsidP="00A0330A">
      <w:pPr>
        <w:pStyle w:val="Heading3"/>
      </w:pPr>
      <w:bookmarkStart w:id="114" w:name="_Toc482211799"/>
      <w:r>
        <w:t xml:space="preserve">Discovery and Maintenance </w:t>
      </w:r>
      <w:r w:rsidR="00050850">
        <w:t>Patterns</w:t>
      </w:r>
      <w:bookmarkEnd w:id="114"/>
    </w:p>
    <w:p w14:paraId="75585BB0" w14:textId="6290291D" w:rsidR="007B6BF6" w:rsidRDefault="00520664" w:rsidP="00362833">
      <w:r>
        <w:t>Through the use of route messages, sequence numbers and route costs</w:t>
      </w:r>
      <w:r w:rsidR="00623D71">
        <w:t>,</w:t>
      </w:r>
      <w:r>
        <w:t xml:space="preserve">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w:t>
      </w:r>
      <w:r w:rsidR="00623D71">
        <w:t>are introduced</w:t>
      </w:r>
      <w:r w:rsidR="007D30CB">
        <w:t xml:space="preserve"> in section 2.2.2. </w:t>
      </w:r>
    </w:p>
    <w:p w14:paraId="044222F9" w14:textId="77777777" w:rsidR="00872104" w:rsidRDefault="00F56F0E" w:rsidP="00872104">
      <w:pPr>
        <w:keepNext/>
        <w:jc w:val="center"/>
      </w:pPr>
      <w:r>
        <w:pict w14:anchorId="5E701612">
          <v:shape id="_x0000_i1055" type="#_x0000_t75" style="width:398.75pt;height:89.55pt">
            <v:imagedata r:id="rId42" o:title="Discovery Cycle"/>
          </v:shape>
        </w:pict>
      </w:r>
    </w:p>
    <w:p w14:paraId="3F24AF48" w14:textId="7C9CE6D0" w:rsidR="00700920" w:rsidRPr="00172660" w:rsidRDefault="00872104" w:rsidP="00872104">
      <w:pPr>
        <w:pStyle w:val="Figurecaption"/>
      </w:pPr>
      <w:bookmarkStart w:id="115" w:name="_Ref481934965"/>
      <w:bookmarkStart w:id="116" w:name="_Toc482090281"/>
      <w:r>
        <w:t xml:space="preserve">Figure </w:t>
      </w:r>
      <w:r>
        <w:fldChar w:fldCharType="begin"/>
      </w:r>
      <w:r>
        <w:instrText xml:space="preserve"> SEQ Figure \* ARABIC </w:instrText>
      </w:r>
      <w:r>
        <w:fldChar w:fldCharType="separate"/>
      </w:r>
      <w:r w:rsidR="00A2597C">
        <w:rPr>
          <w:noProof/>
        </w:rPr>
        <w:t>33</w:t>
      </w:r>
      <w:r>
        <w:fldChar w:fldCharType="end"/>
      </w:r>
      <w:bookmarkEnd w:id="115"/>
      <w:r w:rsidR="00623D71">
        <w:t>.</w:t>
      </w:r>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16"/>
    </w:p>
    <w:p w14:paraId="5AC70D8D" w14:textId="1EDD00D0"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A2597C">
        <w:t xml:space="preserve">Figure </w:t>
      </w:r>
      <w:r w:rsidR="00A2597C">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A2597C">
        <w:t xml:space="preserve">Figure </w:t>
      </w:r>
      <w:r w:rsidR="00A2597C">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A2597C">
        <w:t xml:space="preserve">Figure </w:t>
      </w:r>
      <w:r w:rsidR="00A2597C">
        <w:rPr>
          <w:noProof/>
        </w:rPr>
        <w:t>33</w:t>
      </w:r>
      <w:r w:rsidR="006E49F7">
        <w:fldChar w:fldCharType="end"/>
      </w:r>
      <w:r w:rsidR="006E49F7">
        <w:t>)</w:t>
      </w:r>
      <w:r w:rsidR="007E0C86">
        <w:t>.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w:t>
      </w:r>
      <w:r w:rsidR="006E49F7">
        <w:fldChar w:fldCharType="begin"/>
      </w:r>
      <w:r w:rsidR="006E49F7">
        <w:instrText xml:space="preserve"> REF _Ref481934965 \h </w:instrText>
      </w:r>
      <w:r w:rsidR="006E49F7">
        <w:fldChar w:fldCharType="separate"/>
      </w:r>
      <w:r w:rsidR="00A2597C">
        <w:t xml:space="preserve">Figure </w:t>
      </w:r>
      <w:r w:rsidR="00A2597C">
        <w:rPr>
          <w:noProof/>
        </w:rPr>
        <w:t>33</w:t>
      </w:r>
      <w:r w:rsidR="006E49F7">
        <w:fldChar w:fldCharType="end"/>
      </w:r>
      <w:r w:rsidR="007E0C86">
        <w:t xml:space="preserve">). </w:t>
      </w:r>
    </w:p>
    <w:p w14:paraId="14AEFE9F" w14:textId="1A2502F0" w:rsidR="00F05708" w:rsidRDefault="00F05708" w:rsidP="00F05708">
      <w:pPr>
        <w:pStyle w:val="Heading3"/>
      </w:pPr>
      <w:bookmarkStart w:id="117" w:name="_Toc482211800"/>
      <w:r>
        <w:t xml:space="preserve">Other </w:t>
      </w:r>
      <w:r w:rsidR="00546BEA">
        <w:t>Features</w:t>
      </w:r>
      <w:bookmarkEnd w:id="117"/>
    </w:p>
    <w:p w14:paraId="03AFFD32" w14:textId="105FFD45" w:rsidR="00F05708" w:rsidRDefault="00F05708" w:rsidP="00F05708">
      <w:r>
        <w:t>DYMO’s specification includes numerous</w:t>
      </w:r>
      <w:r w:rsidR="00623D71">
        <w:t xml:space="preserve"> fruther</w:t>
      </w:r>
      <w:r>
        <w:t xml:space="preserve"> </w:t>
      </w:r>
      <w:r w:rsidR="00546BEA">
        <w:t>feature</w:t>
      </w:r>
      <w:r w:rsidR="00623D71">
        <w:t>s</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18" w:name="_Toc482211801"/>
      <w:r>
        <w:t>Router Clients</w:t>
      </w:r>
      <w:bookmarkEnd w:id="118"/>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19" w:name="_Toc482211802"/>
      <w:r>
        <w:t>Multicast RREPs</w:t>
      </w:r>
      <w:bookmarkEnd w:id="119"/>
    </w:p>
    <w:p w14:paraId="0DA53392" w14:textId="6C83F8F8" w:rsidR="00484855" w:rsidRDefault="00621A66" w:rsidP="00BC727A">
      <w:r>
        <w:t xml:space="preserve">DYMO uses multicasting in place of AODV’s broadcasting. </w:t>
      </w:r>
      <w:r w:rsidRPr="00621A66">
        <w:t>In this work all network interfaces are configured to belo</w:t>
      </w:r>
      <w:r>
        <w:t>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w:t>
      </w:r>
      <w:r w:rsidR="00623D71">
        <w:t>,</w:t>
      </w:r>
      <w:r>
        <w:t xml:space="preserv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0" w:name="_Toc482211803"/>
      <w:r>
        <w:t>Hop Limits</w:t>
      </w:r>
      <w:bookmarkEnd w:id="120"/>
    </w:p>
    <w:p w14:paraId="04FB6100" w14:textId="5E41F763" w:rsidR="00484855" w:rsidRPr="00484855" w:rsidRDefault="00484855" w:rsidP="00484855">
      <w:r>
        <w:t xml:space="preserve">As DYMO RREQs traverse a network via broadcasting nodes update a 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network is N then any RREQ which makes more than N hops without reaching a target can be safely dropped.</w:t>
      </w:r>
    </w:p>
    <w:p w14:paraId="517FF5B2" w14:textId="37F6A614" w:rsidR="00A0330A" w:rsidRDefault="00A0330A" w:rsidP="00A0330A">
      <w:pPr>
        <w:pStyle w:val="Heading3"/>
      </w:pPr>
      <w:bookmarkStart w:id="121" w:name="_Ref482016983"/>
      <w:bookmarkStart w:id="122" w:name="_Ref482034222"/>
      <w:bookmarkStart w:id="123" w:name="_Ref482034555"/>
      <w:bookmarkStart w:id="124" w:name="_Toc482211804"/>
      <w:r>
        <w:t>D3 Modifications</w:t>
      </w:r>
      <w:bookmarkEnd w:id="121"/>
      <w:bookmarkEnd w:id="122"/>
      <w:bookmarkEnd w:id="123"/>
      <w:bookmarkEnd w:id="124"/>
    </w:p>
    <w:p w14:paraId="5919BD74" w14:textId="60E6B74B" w:rsidR="00F44864" w:rsidRDefault="006804F8" w:rsidP="00A0330A">
      <w:r>
        <w:t>In the case of D3, DYMO is comparatively unaltered when compared to CubeMac and C/TD</w:t>
      </w:r>
      <w:r w:rsidR="00623D71">
        <w:t>MA. D3 introduces two inter-connected additions;</w:t>
      </w:r>
      <w:r>
        <w:t xml:space="preserve"> The concept of a ground master and </w:t>
      </w:r>
      <w:r w:rsidR="00623D71">
        <w:t xml:space="preserve">the </w:t>
      </w:r>
      <w:r>
        <w:t xml:space="preserve">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the S2G I/F</w:t>
      </w:r>
      <w:r>
        <w:t xml:space="preserve"> </w:t>
      </w:r>
      <w:r w:rsidR="00D137E2">
        <w:t xml:space="preserve">is </w:t>
      </w:r>
      <w:r>
        <w:t>used</w:t>
      </w:r>
      <w:r w:rsidR="00623D71">
        <w:t>,</w:t>
      </w:r>
      <w:r>
        <w:t xml:space="preserve">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rsidR="00F44864">
        <w:t>S2G I/Fs for S2S communication, wh</w:t>
      </w:r>
      <w:r w:rsidR="003D5EE6">
        <w:t xml:space="preserve">ich is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F56F0E" w:rsidP="006E49F7">
      <w:pPr>
        <w:keepNext/>
        <w:jc w:val="center"/>
      </w:pPr>
      <w:r>
        <w:lastRenderedPageBreak/>
        <w:pict w14:anchorId="098BADC8">
          <v:shape id="_x0000_i1056" type="#_x0000_t75" style="width:264.9pt;height:248.3pt">
            <v:imagedata r:id="rId43" o:title="GM Multi-NIC"/>
          </v:shape>
        </w:pict>
      </w:r>
    </w:p>
    <w:p w14:paraId="2AC887DD" w14:textId="00C6B7B0" w:rsidR="00700920" w:rsidRDefault="006E49F7" w:rsidP="006E49F7">
      <w:pPr>
        <w:pStyle w:val="Figurecaption"/>
      </w:pPr>
      <w:bookmarkStart w:id="125" w:name="_Ref481935340"/>
      <w:bookmarkStart w:id="126" w:name="_Toc482090282"/>
      <w:r>
        <w:t xml:space="preserve">Figure </w:t>
      </w:r>
      <w:r>
        <w:fldChar w:fldCharType="begin"/>
      </w:r>
      <w:r>
        <w:instrText xml:space="preserve"> SEQ Figure \* ARABIC </w:instrText>
      </w:r>
      <w:r>
        <w:fldChar w:fldCharType="separate"/>
      </w:r>
      <w:r w:rsidR="00A2597C">
        <w:rPr>
          <w:noProof/>
        </w:rPr>
        <w:t>34</w:t>
      </w:r>
      <w:r>
        <w:fldChar w:fldCharType="end"/>
      </w:r>
      <w:bookmarkEnd w:id="125"/>
      <w:r w:rsidR="00623D71">
        <w:t>.</w:t>
      </w:r>
      <w:r>
        <w:t xml:space="preserve"> The interface use of a GM to all route messages implemented by this work. In comparison non-GMs will only ever use their S2S interfaces.</w:t>
      </w:r>
      <w:bookmarkEnd w:id="126"/>
    </w:p>
    <w:p w14:paraId="44B0BA33" w14:textId="5FEFF591"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A2597C">
        <w:t xml:space="preserve">Figure </w:t>
      </w:r>
      <w:r w:rsidR="00A2597C">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27" w:name="_Toc482211805"/>
      <w:r>
        <w:lastRenderedPageBreak/>
        <w:t>Drawbacks</w:t>
      </w:r>
      <w:bookmarkEnd w:id="127"/>
    </w:p>
    <w:p w14:paraId="6411AFF9" w14:textId="66E64711" w:rsidR="0041407E" w:rsidRDefault="00D9179D" w:rsidP="0041407E">
      <w:r>
        <w:t xml:space="preserve">D3 has several undesirable characteristics. Most notable among these is its inability to retain redundant routes. This was a clear design choice by the designers </w:t>
      </w:r>
      <w:r w:rsidR="00623D71">
        <w:t xml:space="preserve">of </w:t>
      </w:r>
      <w:r>
        <w:t xml:space="preserve">DYMO as there are other AODV derivatives which allow nodes to maintain redundant routes for a given target. Protocol designers must weigh the cost of a node storing redundant routes against the overall network cost of requiring a complete route discovery attempt every time a route breaks. Within this work’s hypothetical mission </w:t>
      </w:r>
      <w:r w:rsidR="0041407E">
        <w:t>only routes to ground can break. As will be discussed further in relation to simulation scenarios, it is assumed that only one master may be a GM at any one time. As such</w:t>
      </w:r>
      <w:r w:rsidR="0006433C">
        <w:t>,</w:t>
      </w:r>
      <w:r w:rsidR="0041407E">
        <w:t xml:space="preserve">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2C5B35FF" w:rsidR="0071397F" w:rsidRDefault="00F90713" w:rsidP="0041407E">
      <w:r>
        <w:t>As discussed in section 2.1.1, most missions will require CubeSats to periodically check the current time</w:t>
      </w:r>
      <w:r w:rsidR="00673F0E">
        <w:t>,</w:t>
      </w:r>
      <w:r>
        <w:t xml:space="preserve"> and their position and velocity via GNSS networks. Such information, when opportunistically shared amongst nodes, can greatly benefit the efficiency of route discover, mainten</w:t>
      </w:r>
      <w:r w:rsidR="00673F0E">
        <w:t>ance and choice. P</w:t>
      </w:r>
      <w:r>
        <w:t xml:space="preserve">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3CF581B2" w:rsidR="0041407E" w:rsidRDefault="000677D0" w:rsidP="0041407E">
      <w:r>
        <w:lastRenderedPageBreak/>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w:t>
      </w:r>
      <w:r w:rsidR="00673F0E">
        <w:t>s</w:t>
      </w:r>
      <w:r w:rsidR="0071397F">
        <w:t xml:space="preserv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w:t>
      </w:r>
      <w:r w:rsidR="00673F0E">
        <w:t>,</w:t>
      </w:r>
      <w:r w:rsidR="0071397F">
        <w:t xml:space="preserve"> in reality</w:t>
      </w:r>
      <w:r w:rsidR="00673F0E">
        <w:t>,</w:t>
      </w:r>
      <w:r w:rsidR="0071397F">
        <w:t xml:space="preserve">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28" w:name="_Toc482211806"/>
      <w:r>
        <w:lastRenderedPageBreak/>
        <w:t>Simulation</w:t>
      </w:r>
      <w:bookmarkEnd w:id="128"/>
    </w:p>
    <w:p w14:paraId="27E624F2" w14:textId="7C2E64FC"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673F0E">
        <w:t xml:space="preserve">of </w:t>
      </w:r>
      <w:r w:rsidR="0085422C">
        <w:t xml:space="preserve">OMNeT++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597DC4CE"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A2597C">
        <w:t xml:space="preserve">Figure </w:t>
      </w:r>
      <w:r w:rsidR="00A2597C">
        <w:rPr>
          <w:noProof/>
        </w:rPr>
        <w:t>35</w:t>
      </w:r>
      <w:r w:rsidR="00F53AA9">
        <w:fldChar w:fldCharType="end"/>
      </w:r>
      <w:r w:rsidR="00EC6B8B">
        <w:t>)</w:t>
      </w:r>
      <w:r w:rsidR="0085422C">
        <w:t>. A number of scenarios which modify this base simulation are presented</w:t>
      </w:r>
      <w:r w:rsidR="00EC6B8B">
        <w:t>. Modules which perform the actions of CubeMac and D3</w:t>
      </w:r>
      <w:r w:rsidR="0085422C">
        <w:t xml:space="preserve"> are included in the base simulation</w:t>
      </w:r>
      <w:r w:rsidR="00EC6B8B">
        <w:t xml:space="preserve">. As far as possible, the salient operation of CubeMac and D3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F56F0E" w:rsidP="00EC6B8B">
      <w:pPr>
        <w:pStyle w:val="Centered"/>
        <w:keepNext/>
      </w:pPr>
      <w:r>
        <w:lastRenderedPageBreak/>
        <w:pict w14:anchorId="451A0EBE">
          <v:shape id="_x0000_i1057" type="#_x0000_t75" style="width:148.6pt;height:245.1pt">
            <v:imagedata r:id="rId44" o:title="Simulation Baseline"/>
          </v:shape>
        </w:pict>
      </w:r>
    </w:p>
    <w:p w14:paraId="7D9A2630" w14:textId="50AB9F82" w:rsidR="00EC6B8B" w:rsidRPr="00F53AA9" w:rsidRDefault="00EC6B8B" w:rsidP="00F53AA9">
      <w:pPr>
        <w:pStyle w:val="Figurecaption"/>
        <w:rPr>
          <w:b/>
        </w:rPr>
      </w:pPr>
      <w:bookmarkStart w:id="129" w:name="_Ref482002478"/>
      <w:bookmarkStart w:id="130" w:name="_Toc482090283"/>
      <w:r>
        <w:t xml:space="preserve">Figure </w:t>
      </w:r>
      <w:r>
        <w:fldChar w:fldCharType="begin"/>
      </w:r>
      <w:r>
        <w:instrText xml:space="preserve"> SEQ Figure \* ARABIC </w:instrText>
      </w:r>
      <w:r>
        <w:fldChar w:fldCharType="separate"/>
      </w:r>
      <w:r w:rsidR="00A2597C">
        <w:rPr>
          <w:noProof/>
        </w:rPr>
        <w:t>35</w:t>
      </w:r>
      <w:r>
        <w:fldChar w:fldCharType="end"/>
      </w:r>
      <w:bookmarkEnd w:id="129"/>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A2597C">
        <w:t xml:space="preserve">Figure </w:t>
      </w:r>
      <w:r w:rsidR="00A2597C">
        <w:rPr>
          <w:noProof/>
        </w:rPr>
        <w:t>4</w:t>
      </w:r>
      <w:r w:rsidR="00F53AA9">
        <w:fldChar w:fldCharType="end"/>
      </w:r>
      <w:r w:rsidR="00F53AA9">
        <w:t>, the simulated motion of “nodeSlave</w:t>
      </w:r>
      <w:r w:rsidR="00564DB1">
        <w:t>s</w:t>
      </w:r>
      <w:r w:rsidR="00F53AA9">
        <w:t>” and “nodeMaster</w:t>
      </w:r>
      <w:r w:rsidR="00564DB1">
        <w:t xml:space="preserve">s” will bring the nodes </w:t>
      </w:r>
      <w:r w:rsidR="00181E14">
        <w:t>over ground</w:t>
      </w:r>
      <w:r w:rsidR="00F53AA9">
        <w:t xml:space="preserve">. </w:t>
      </w:r>
      <w:r w:rsidR="00F53AA9" w:rsidRPr="00F53AA9">
        <w:rPr>
          <w:b/>
          <w:highlight w:val="yellow"/>
        </w:rPr>
        <w:t>Video representing the network’s behaviour has been made available online [].</w:t>
      </w:r>
      <w:bookmarkEnd w:id="130"/>
    </w:p>
    <w:p w14:paraId="1605A222" w14:textId="2ECC8BAB"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A2597C">
        <w:t xml:space="preserve">Figure </w:t>
      </w:r>
      <w:r w:rsidR="00A2597C">
        <w:rPr>
          <w:noProof/>
        </w:rPr>
        <w:t>4</w:t>
      </w:r>
      <w:r>
        <w:fldChar w:fldCharType="end"/>
      </w:r>
      <w:r>
        <w:t xml:space="preserve"> and </w:t>
      </w:r>
      <w:r>
        <w:fldChar w:fldCharType="begin"/>
      </w:r>
      <w:r>
        <w:instrText xml:space="preserve"> REF _Ref482002478 \h </w:instrText>
      </w:r>
      <w:r>
        <w:fldChar w:fldCharType="separate"/>
      </w:r>
      <w:r w:rsidR="00A2597C">
        <w:t xml:space="preserve">Figure </w:t>
      </w:r>
      <w:r w:rsidR="00A2597C">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10FF735C"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approximately</w:t>
      </w:r>
      <w:r w:rsidR="00564DB1">
        <w:t xml:space="preserve"> 270</w:t>
      </w:r>
      <w:r>
        <w:t xml:space="preserve"> seconds</w:t>
      </w:r>
      <w:r w:rsidR="00912BD6">
        <w:t>. This reflects approximate orbital speeds at an altitude of 550km</w:t>
      </w:r>
      <w:r w:rsidR="00564DB1">
        <w:t xml:space="preserve"> and reasonable S2G communication ranges</w:t>
      </w:r>
      <w:r w:rsidR="00912BD6">
        <w:t>.</w:t>
      </w:r>
    </w:p>
    <w:p w14:paraId="52BD66AC" w14:textId="1881C4C4"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A2597C">
        <w:t xml:space="preserve">Figure </w:t>
      </w:r>
      <w:r w:rsidR="00A2597C">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B94118B" w:rsidR="00912BD6" w:rsidRPr="009B1B84" w:rsidRDefault="00912BD6" w:rsidP="00912BD6">
      <w:r>
        <w:t xml:space="preserve">This chapter’s remaining sections provide further detail regarding the development of this work’s simulation scenarios and implementation of CubeMac and D3.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1" w:name="_Ref482022139"/>
      <w:bookmarkStart w:id="132" w:name="_Toc482211807"/>
      <w:r>
        <w:lastRenderedPageBreak/>
        <w:t>Implementation</w:t>
      </w:r>
      <w:bookmarkEnd w:id="131"/>
      <w:bookmarkEnd w:id="132"/>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41373940" w:rsidR="00181E14" w:rsidRDefault="00181E14" w:rsidP="00181E14">
      <w:pPr>
        <w:pStyle w:val="Figurecaption"/>
      </w:pPr>
      <w:bookmarkStart w:id="133" w:name="_Ref482008255"/>
      <w:bookmarkStart w:id="134" w:name="_Toc482090284"/>
      <w:r>
        <w:t xml:space="preserve">Figure </w:t>
      </w:r>
      <w:r>
        <w:fldChar w:fldCharType="begin"/>
      </w:r>
      <w:r>
        <w:instrText xml:space="preserve"> SEQ Figure \* ARABIC </w:instrText>
      </w:r>
      <w:r>
        <w:fldChar w:fldCharType="separate"/>
      </w:r>
      <w:r w:rsidR="00A2597C">
        <w:rPr>
          <w:noProof/>
        </w:rPr>
        <w:t>36</w:t>
      </w:r>
      <w:r>
        <w:fldChar w:fldCharType="end"/>
      </w:r>
      <w:bookmarkEnd w:id="133"/>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A2597C">
        <w:t xml:space="preserve">Figure </w:t>
      </w:r>
      <w:r w:rsidR="00A2597C">
        <w:rPr>
          <w:noProof/>
        </w:rPr>
        <w:t>35</w:t>
      </w:r>
      <w:r>
        <w:fldChar w:fldCharType="end"/>
      </w:r>
      <w:r>
        <w:t>). Several parameters are omitted.</w:t>
      </w:r>
      <w:bookmarkEnd w:id="134"/>
      <w:r>
        <w:t xml:space="preserve"> </w:t>
      </w:r>
    </w:p>
    <w:p w14:paraId="1046E229" w14:textId="54DA4DCE"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w:t>
      </w:r>
      <w:r w:rsidR="00564DB1">
        <w:t>n OMNeT++ releases. A</w:t>
      </w:r>
      <w:r w:rsidR="00EE78CE">
        <w:t>ll relevant modules within this work’s simulation scenarios</w:t>
      </w:r>
      <w:r w:rsidR="00564DB1">
        <w:t xml:space="preserve"> are available through INET, </w:t>
      </w:r>
      <w:r w:rsidR="00EE78CE">
        <w:t>with the exception of</w:t>
      </w:r>
      <w:r w:rsidR="00181E14">
        <w:t xml:space="preserve"> the</w:t>
      </w:r>
      <w:r w:rsidR="00EE78CE">
        <w:t xml:space="preserve"> D3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A2597C">
        <w:t xml:space="preserve">Figure </w:t>
      </w:r>
      <w:r w:rsidR="00A2597C">
        <w:rPr>
          <w:noProof/>
        </w:rPr>
        <w:t>35</w:t>
      </w:r>
      <w:r w:rsidR="00EE78CE">
        <w:fldChar w:fldCharType="end"/>
      </w:r>
      <w:r w:rsidR="00564DB1">
        <w:t>)</w:t>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A2597C">
        <w:t xml:space="preserve">Figure </w:t>
      </w:r>
      <w:r w:rsidR="00A2597C">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 to perform the operations of D3. Two interfaces</w:t>
      </w:r>
      <w:r w:rsidR="00181E14">
        <w:t xml:space="preserve"> modules</w:t>
      </w:r>
      <w:r w:rsidR="00673F0E">
        <w:t xml:space="preserve"> are also present;</w:t>
      </w:r>
      <w:r w:rsidR="00855F8E">
        <w:t xml:space="preserve"> “wlan[0]” and “wlan[1]”. In this case wlan[0] represents</w:t>
      </w:r>
      <w:r w:rsidR="00181E14">
        <w:t xml:space="preserve"> </w:t>
      </w:r>
      <w:r w:rsidR="00B03DD3">
        <w:lastRenderedPageBreak/>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A2597C">
        <w:t xml:space="preserve">Figure </w:t>
      </w:r>
      <w:r w:rsidR="00A2597C">
        <w:rPr>
          <w:noProof/>
        </w:rPr>
        <w:t>37</w:t>
      </w:r>
      <w:r w:rsidR="004237C8">
        <w:fldChar w:fldCharType="end"/>
      </w:r>
      <w:r w:rsidR="004237C8">
        <w:t>)</w:t>
      </w:r>
      <w:r w:rsidR="00B03DD3">
        <w:t xml:space="preserve">. </w:t>
      </w:r>
    </w:p>
    <w:p w14:paraId="6DE66F29" w14:textId="77777777" w:rsidR="00FB6D52" w:rsidRDefault="00F56F0E" w:rsidP="00FB6D52">
      <w:pPr>
        <w:pStyle w:val="Centered"/>
        <w:keepNext/>
      </w:pPr>
      <w:r>
        <w:pict w14:anchorId="1AD92B2C">
          <v:shape id="_x0000_i1058" type="#_x0000_t75" style="width:265.4pt;height:108.9pt">
            <v:imagedata r:id="rId46" o:title="nodeMaster[0]"/>
          </v:shape>
        </w:pict>
      </w:r>
    </w:p>
    <w:p w14:paraId="2B0809A9" w14:textId="34913EA9" w:rsidR="00FB6D52" w:rsidRDefault="00FB6D52" w:rsidP="00FB6D52">
      <w:pPr>
        <w:pStyle w:val="Figurecaption"/>
      </w:pPr>
      <w:bookmarkStart w:id="135" w:name="_Ref482008275"/>
      <w:bookmarkStart w:id="136" w:name="_Toc482090285"/>
      <w:r>
        <w:t xml:space="preserve">Figure </w:t>
      </w:r>
      <w:r>
        <w:fldChar w:fldCharType="begin"/>
      </w:r>
      <w:r>
        <w:instrText xml:space="preserve"> SEQ Figure \* ARABIC </w:instrText>
      </w:r>
      <w:r>
        <w:fldChar w:fldCharType="separate"/>
      </w:r>
      <w:r w:rsidR="00A2597C">
        <w:rPr>
          <w:noProof/>
        </w:rPr>
        <w:t>37</w:t>
      </w:r>
      <w:r>
        <w:fldChar w:fldCharType="end"/>
      </w:r>
      <w:bookmarkEnd w:id="135"/>
      <w:r w:rsidR="00623D71">
        <w:t>.</w:t>
      </w:r>
      <w:r>
        <w:t xml:space="preserve"> The parameters of and modules within nodeMaster[0]’s “wlan[0]” module. Wlan[0] constitutes nodeMaster[0]’s S2S interface.</w:t>
      </w:r>
      <w:bookmarkEnd w:id="136"/>
    </w:p>
    <w:p w14:paraId="303F16EA" w14:textId="4E31F090"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FB6D52">
        <w:t xml:space="preserve"> D3. D3 will enqueue this packet pending a successful route discovery for the address of nodeGround[0]. Once a route has been established to nodeGround[0], the packet will be removed from </w:t>
      </w:r>
      <w:r w:rsidR="00181E14">
        <w:t>the D3’s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A2597C">
        <w:t xml:space="preserve">Figure </w:t>
      </w:r>
      <w:r w:rsidR="00A2597C">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reciever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A2597C">
        <w:t xml:space="preserve">Figure </w:t>
      </w:r>
      <w:r w:rsidR="00A2597C">
        <w:rPr>
          <w:noProof/>
        </w:rPr>
        <w:t>38</w:t>
      </w:r>
      <w:r w:rsidR="004237C8">
        <w:fldChar w:fldCharType="end"/>
      </w:r>
      <w:r w:rsidR="00431120">
        <w:t>.</w:t>
      </w:r>
    </w:p>
    <w:p w14:paraId="4833C242" w14:textId="77777777" w:rsidR="004237C8" w:rsidRDefault="00F56F0E" w:rsidP="004237C8">
      <w:pPr>
        <w:pStyle w:val="Centered"/>
        <w:keepNext/>
      </w:pPr>
      <w:r>
        <w:pict w14:anchorId="4C5188CF">
          <v:shape id="_x0000_i1059" type="#_x0000_t75" style="width:313.4pt;height:235.85pt">
            <v:imagedata r:id="rId47" o:title="Packet Progression"/>
          </v:shape>
        </w:pict>
      </w:r>
    </w:p>
    <w:p w14:paraId="1B3B2C76" w14:textId="00A64F23" w:rsidR="00431120" w:rsidRDefault="004237C8" w:rsidP="004237C8">
      <w:pPr>
        <w:pStyle w:val="Figurecaption"/>
      </w:pPr>
      <w:bookmarkStart w:id="137" w:name="_Ref482008584"/>
      <w:bookmarkStart w:id="138" w:name="_Toc482090286"/>
      <w:r>
        <w:t xml:space="preserve">Figure </w:t>
      </w:r>
      <w:r>
        <w:fldChar w:fldCharType="begin"/>
      </w:r>
      <w:r>
        <w:instrText xml:space="preserve"> SEQ Figure \* ARABIC </w:instrText>
      </w:r>
      <w:r>
        <w:fldChar w:fldCharType="separate"/>
      </w:r>
      <w:r w:rsidR="00A2597C">
        <w:rPr>
          <w:noProof/>
        </w:rPr>
        <w:t>38</w:t>
      </w:r>
      <w:r>
        <w:fldChar w:fldCharType="end"/>
      </w:r>
      <w:bookmarkEnd w:id="137"/>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t xml:space="preserve"> both D3 (</w:t>
      </w:r>
      <w:r w:rsidR="00E65064">
        <w:t>The “</w:t>
      </w:r>
      <w:r>
        <w:t>DYMO</w:t>
      </w:r>
      <w:r w:rsidR="00E65064">
        <w:t>” module</w:t>
      </w:r>
      <w:r>
        <w:t>) and CubeMac.</w:t>
      </w:r>
      <w:bookmarkEnd w:id="138"/>
    </w:p>
    <w:p w14:paraId="20120958" w14:textId="7F99C79B"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considered relevant to the analysis of D3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The largest drawback resulting from the use of ideal modules is the lack of an accurate model of the</w:t>
      </w:r>
      <w:r w:rsidR="007A24EB">
        <w:t xml:space="preserve"> LEO</w:t>
      </w:r>
      <w:r w:rsidR="001E7F9E">
        <w:t xml:space="preserve">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modifications required by CubeMac and D3.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A2597C">
        <w:t>4.2</w:t>
      </w:r>
      <w:r w:rsidR="001E7F9E">
        <w:fldChar w:fldCharType="end"/>
      </w:r>
      <w:r w:rsidR="001E7F9E">
        <w:t xml:space="preserve">. </w:t>
      </w:r>
    </w:p>
    <w:p w14:paraId="6906DCF2" w14:textId="0A438939" w:rsidR="00F90713" w:rsidRDefault="00F90713" w:rsidP="001E7F9E">
      <w:pPr>
        <w:pStyle w:val="Heading3"/>
      </w:pPr>
      <w:bookmarkStart w:id="139" w:name="_Toc482211808"/>
      <w:r>
        <w:lastRenderedPageBreak/>
        <w:t>CubeMac</w:t>
      </w:r>
      <w:bookmarkEnd w:id="139"/>
    </w:p>
    <w:p w14:paraId="49319896" w14:textId="77777777" w:rsidR="00F07D8C" w:rsidRDefault="00F56F0E" w:rsidP="00F07D8C">
      <w:pPr>
        <w:keepNext/>
        <w:jc w:val="center"/>
      </w:pPr>
      <w:r>
        <w:pict w14:anchorId="680A7979">
          <v:shape id="_x0000_i1060" type="#_x0000_t75" style="width:265.4pt;height:281.55pt">
            <v:imagedata r:id="rId48" o:title="CubeMac Module"/>
          </v:shape>
        </w:pict>
      </w:r>
    </w:p>
    <w:p w14:paraId="5BF4049B" w14:textId="42D8FEEE" w:rsidR="00F90713" w:rsidRDefault="00F07D8C" w:rsidP="00F07D8C">
      <w:pPr>
        <w:pStyle w:val="Figurecaption"/>
      </w:pPr>
      <w:bookmarkStart w:id="140" w:name="_Ref482015671"/>
      <w:bookmarkStart w:id="141" w:name="_Toc482090287"/>
      <w:r>
        <w:t xml:space="preserve">Figure </w:t>
      </w:r>
      <w:r>
        <w:fldChar w:fldCharType="begin"/>
      </w:r>
      <w:r>
        <w:instrText xml:space="preserve"> SEQ Figure \* ARABIC </w:instrText>
      </w:r>
      <w:r>
        <w:fldChar w:fldCharType="separate"/>
      </w:r>
      <w:r w:rsidR="00A2597C">
        <w:rPr>
          <w:noProof/>
        </w:rPr>
        <w:t>39</w:t>
      </w:r>
      <w:r>
        <w:fldChar w:fldCharType="end"/>
      </w:r>
      <w:bookmarkEnd w:id="140"/>
      <w:r w:rsidR="00623D71">
        <w:t>.</w:t>
      </w:r>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1"/>
    </w:p>
    <w:p w14:paraId="6492828F" w14:textId="2EC1CC84"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A2597C">
        <w:t>3.1</w:t>
      </w:r>
      <w:r w:rsidR="00833B1C">
        <w:fldChar w:fldCharType="end"/>
      </w:r>
      <w:r w:rsidR="00833B1C">
        <w:t xml:space="preserve">. </w:t>
      </w:r>
      <w:r w:rsidR="00511089">
        <w:t xml:space="preserve">CubeMac can be configured to act in a pure TDMA mode using the </w:t>
      </w:r>
      <w:r w:rsidR="00E65064">
        <w:t>“</w:t>
      </w:r>
      <w:r w:rsidR="00511089">
        <w:t>pureTDMA</w:t>
      </w:r>
      <w:r w:rsidR="00E65064">
        <w:t>”</w:t>
      </w:r>
      <w:r w:rsidR="00673F0E">
        <w:t xml:space="preserve"> parameter. In this mode</w:t>
      </w:r>
      <w:r w:rsidR="007A24EB">
        <w:t xml:space="preserve"> all</w:t>
      </w:r>
      <w:r w:rsidR="00511089">
        <w:t xml:space="preserve"> nodes act as masters</w:t>
      </w:r>
      <w:r w:rsidR="007A24EB">
        <w:t xml:space="preserve"> and all other salient CubeMac aspects remain</w:t>
      </w:r>
      <w:r w:rsidR="00511089">
        <w:t>.</w:t>
      </w:r>
      <w:r w:rsidR="00673F0E">
        <w:t xml:space="preserve"> The behaviour of D3 is unchanged and only node originally designated as masters may conduction S2G communication .</w:t>
      </w:r>
      <w:r w:rsidR="00511089">
        <w:t xml:space="preserve"> CubeMac is</w:t>
      </w:r>
      <w:r w:rsidR="007A24EB">
        <w:t xml:space="preserve"> compared to its</w:t>
      </w:r>
      <w:r w:rsidR="00511089">
        <w:t xml:space="preserve"> pure TDMA</w:t>
      </w:r>
      <w:r w:rsidR="007A24EB">
        <w:t xml:space="preserve"> module through</w:t>
      </w:r>
      <w:r w:rsidR="00511089">
        <w:t xml:space="preserve"> scenario 2</w:t>
      </w:r>
      <w:r w:rsidR="00E65064">
        <w:t>a</w:t>
      </w:r>
      <w:r w:rsidR="00511089">
        <w:t xml:space="preserve">. </w:t>
      </w:r>
    </w:p>
    <w:p w14:paraId="1F7DB9FF" w14:textId="7033DF05" w:rsidR="00511089" w:rsidRPr="00D8593F" w:rsidRDefault="00E65064" w:rsidP="00D8593F">
      <w:r>
        <w:lastRenderedPageBreak/>
        <w:t>C/</w:t>
      </w:r>
      <w:r w:rsidR="00833B1C">
        <w:t>TDMA</w:t>
      </w:r>
      <w:r>
        <w:t>’s time slots are</w:t>
      </w:r>
      <w:r w:rsidR="00833B1C">
        <w:t xml:space="preserve"> modelled by</w:t>
      </w:r>
      <w:r w:rsidR="007A24EB">
        <w:t xml:space="preserve"> CubeMac modules</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IdealRadio</w:t>
      </w:r>
      <w:r w:rsidR="00833B1C">
        <w:t xml:space="preserve"> module (</w:t>
      </w:r>
      <w:r w:rsidR="00833B1C">
        <w:fldChar w:fldCharType="begin"/>
      </w:r>
      <w:r w:rsidR="00833B1C">
        <w:instrText xml:space="preserve"> REF _Ref482008584 \h </w:instrText>
      </w:r>
      <w:r w:rsidR="00833B1C">
        <w:fldChar w:fldCharType="separate"/>
      </w:r>
      <w:r w:rsidR="00A2597C">
        <w:t xml:space="preserve">Figure </w:t>
      </w:r>
      <w:r w:rsidR="00A2597C">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r w:rsidR="00511089">
        <w:t>IdealRadio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A2597C">
        <w:t>4.2</w:t>
      </w:r>
      <w:r w:rsidR="00511089">
        <w:fldChar w:fldCharType="end"/>
      </w:r>
      <w:r w:rsidR="00511089">
        <w:t xml:space="preserve">. </w:t>
      </w:r>
    </w:p>
    <w:p w14:paraId="4B500233" w14:textId="3F93CCD4" w:rsidR="00F90713" w:rsidRDefault="00F90713" w:rsidP="001E7F9E">
      <w:pPr>
        <w:pStyle w:val="Heading3"/>
      </w:pPr>
      <w:bookmarkStart w:id="142" w:name="_Ref482034254"/>
      <w:bookmarkStart w:id="143" w:name="_Toc482211809"/>
      <w:r>
        <w:t>D3</w:t>
      </w:r>
      <w:bookmarkEnd w:id="142"/>
      <w:bookmarkEnd w:id="143"/>
    </w:p>
    <w:p w14:paraId="0875E276" w14:textId="77777777" w:rsidR="00F07D8C" w:rsidRDefault="00F56F0E" w:rsidP="00F07D8C">
      <w:pPr>
        <w:pStyle w:val="Centered"/>
        <w:keepNext/>
      </w:pPr>
      <w:r>
        <w:pict w14:anchorId="2B3EE2F2">
          <v:shape id="_x0000_i1061" type="#_x0000_t75" style="width:269.1pt;height:244.15pt">
            <v:imagedata r:id="rId49" o:title="D3 Module"/>
          </v:shape>
        </w:pict>
      </w:r>
    </w:p>
    <w:p w14:paraId="1FCDD098" w14:textId="35B792C1" w:rsidR="00855F8E" w:rsidRDefault="00F07D8C" w:rsidP="00F07D8C">
      <w:pPr>
        <w:pStyle w:val="Figurecaption"/>
      </w:pPr>
      <w:bookmarkStart w:id="144" w:name="_Ref482022786"/>
      <w:bookmarkStart w:id="145" w:name="_Toc482090288"/>
      <w:r>
        <w:t xml:space="preserve">Figure </w:t>
      </w:r>
      <w:r>
        <w:fldChar w:fldCharType="begin"/>
      </w:r>
      <w:r>
        <w:instrText xml:space="preserve"> SEQ Figure \* ARABIC </w:instrText>
      </w:r>
      <w:r>
        <w:fldChar w:fldCharType="separate"/>
      </w:r>
      <w:r w:rsidR="00A2597C">
        <w:rPr>
          <w:noProof/>
        </w:rPr>
        <w:t>40</w:t>
      </w:r>
      <w:r>
        <w:fldChar w:fldCharType="end"/>
      </w:r>
      <w:bookmarkEnd w:id="144"/>
      <w:r w:rsidR="00623D71">
        <w:t>.</w:t>
      </w:r>
      <w:r w:rsidR="00D8593F">
        <w:t xml:space="preserve"> Several parameters such as “sendIntermediateRREP” relate to D3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A2597C">
        <w:t>3.2</w:t>
      </w:r>
      <w:r w:rsidR="00D8593F">
        <w:fldChar w:fldCharType="end"/>
      </w:r>
      <w:r w:rsidR="00D8593F">
        <w:t>.</w:t>
      </w:r>
      <w:bookmarkEnd w:id="145"/>
    </w:p>
    <w:p w14:paraId="410E390A" w14:textId="071BBF69" w:rsidR="007A5D8F" w:rsidRDefault="00511089" w:rsidP="00D8593F">
      <w:r>
        <w:lastRenderedPageBreak/>
        <w:t>D3 retains the majority of the core INET implementation of DYMO. Any references to a DYMO module in</w:t>
      </w:r>
      <w:r w:rsidR="00131674">
        <w:t xml:space="preserve"> simulation</w:t>
      </w:r>
      <w:r w:rsidR="007A24EB">
        <w:t xml:space="preserve"> scenarios</w:t>
      </w:r>
      <w:r>
        <w:t xml:space="preserve"> </w:t>
      </w:r>
      <w:r w:rsidR="007A24EB">
        <w:t xml:space="preserve">should be taken to refer to the </w:t>
      </w:r>
      <w:r>
        <w:t>D3</w:t>
      </w:r>
      <w:r w:rsidR="007A24EB">
        <w:t xml:space="preserve"> protocol.D3</w:t>
      </w:r>
      <w:r>
        <w:t xml:space="preserve"> implements two new parameters: “isGroundMaster” and “isGroundStation”. These parameters are used to handle the modifications referred to in section </w:t>
      </w:r>
      <w:r>
        <w:fldChar w:fldCharType="begin"/>
      </w:r>
      <w:r>
        <w:instrText xml:space="preserve"> REF _Ref482016983 \r \h </w:instrText>
      </w:r>
      <w:r>
        <w:fldChar w:fldCharType="separate"/>
      </w:r>
      <w:r w:rsidR="00A2597C">
        <w:t>3.2.7</w:t>
      </w:r>
      <w:r>
        <w:fldChar w:fldCharType="end"/>
      </w:r>
      <w:r w:rsidR="007A5D8F">
        <w:t>. D3 is implemented in a more functional manner than CubeMac. D3 specifies dedicated functions for hand</w:t>
      </w:r>
      <w:r w:rsidR="007A24EB">
        <w:t xml:space="preserve">ling each type of route message. D3’s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1412656F"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7A24EB">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7A24EB">
        <w:rPr>
          <w:noProof/>
        </w:rPr>
        <w:t>[83]</w:t>
      </w:r>
      <w:r w:rsidR="007A24EB">
        <w:fldChar w:fldCharType="end"/>
      </w:r>
      <w:r>
        <w:t xml:space="preserve"> were found to be either omitted or incorrectly implemented within the existing INET module. Most notably, RERRs were non-functional, link costs and sequence numbers were incorrectly implemented and </w:t>
      </w:r>
      <w:r w:rsidR="007A24EB">
        <w:t>no mechanisms for loop detection</w:t>
      </w:r>
      <w:r>
        <w:t xml:space="preserve"> were implemented. Of these, link costs, sequence numbers and loop freedom </w:t>
      </w:r>
      <w:r w:rsidR="00131674">
        <w:t>were made</w:t>
      </w:r>
      <w:r>
        <w:t xml:space="preserve"> operative in D3. A “stand-in” solution for RERRs was implemented alongside the </w:t>
      </w:r>
      <w:r w:rsidR="007D3B73">
        <w:t>logic for the election of ground masters.</w:t>
      </w:r>
    </w:p>
    <w:p w14:paraId="7AE0A16C" w14:textId="15812A96" w:rsidR="000A5047" w:rsidRDefault="007D3B73" w:rsidP="00D8593F">
      <w:r>
        <w:t xml:space="preserve">As discussed, DYMO’s approach to interface handling is altered in D3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7585E56E" w:rsidR="007D3B73" w:rsidRDefault="000A5047" w:rsidP="00D8593F">
      <w:r>
        <w:t xml:space="preserve">D3’s role oracle module periodically “wake ups” at configurable intervals in order to determine whether the GM role should </w:t>
      </w:r>
      <w:r w:rsidR="00131674">
        <w:t>transfer</w:t>
      </w:r>
      <w:r>
        <w:t xml:space="preserve"> to a new master. Using the “closest </w:t>
      </w:r>
      <w:r>
        <w:lastRenderedPageBreak/>
        <w:t>master” approach, the oracle will traverse th</w:t>
      </w:r>
      <w:r w:rsidR="00654E09">
        <w:t>e module hierarchy using</w:t>
      </w:r>
      <w:r>
        <w:t xml:space="preserve"> built-in OMNeT++ functions. During this traversal the oracle collects the position</w:t>
      </w:r>
      <w:r w:rsidR="00510680">
        <w:t>s</w:t>
      </w:r>
      <w:r>
        <w:t xml:space="preserve"> </w:t>
      </w:r>
      <w:r w:rsidR="00510680">
        <w:t>of all network nodes and determine</w:t>
      </w:r>
      <w:r w:rsidR="00131674">
        <w:t>s</w:t>
      </w:r>
      <w:r w:rsidR="00510680">
        <w:t xml:space="preserve"> which node is currently the GM. If the GM is not the node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A2597C">
        <w:t xml:space="preserve">Figure </w:t>
      </w:r>
      <w:r w:rsidR="00A2597C">
        <w:rPr>
          <w:noProof/>
        </w:rPr>
        <w:t>41</w:t>
      </w:r>
      <w:r w:rsidR="00B76B71">
        <w:fldChar w:fldCharType="end"/>
      </w:r>
      <w:r w:rsidR="00B76B71">
        <w:t>)</w:t>
      </w:r>
      <w:r w:rsidR="00510680">
        <w:t>. In simulation scenarios,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the GM role to generate a RERR. However, as discussed, the implementation of RERRs in D3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F56F0E" w:rsidP="00B76B71">
      <w:pPr>
        <w:pStyle w:val="Centered"/>
        <w:keepNext/>
      </w:pPr>
      <w:r>
        <w:lastRenderedPageBreak/>
        <w:pict w14:anchorId="492EC470">
          <v:shape id="_x0000_i1062" type="#_x0000_t75" style="width:196.6pt;height:283.85pt">
            <v:imagedata r:id="rId50" o:title="Closest Master GM"/>
          </v:shape>
        </w:pict>
      </w:r>
    </w:p>
    <w:p w14:paraId="060A5735" w14:textId="582DB730" w:rsidR="00510680" w:rsidRDefault="00B76B71" w:rsidP="00B76B71">
      <w:pPr>
        <w:pStyle w:val="Figurecaption"/>
      </w:pPr>
      <w:bookmarkStart w:id="146" w:name="_Ref482020123"/>
      <w:bookmarkStart w:id="147" w:name="_Toc482090289"/>
      <w:r>
        <w:t xml:space="preserve">Figure </w:t>
      </w:r>
      <w:r>
        <w:fldChar w:fldCharType="begin"/>
      </w:r>
      <w:r>
        <w:instrText xml:space="preserve"> SEQ Figure \* ARABIC </w:instrText>
      </w:r>
      <w:r>
        <w:fldChar w:fldCharType="separate"/>
      </w:r>
      <w:r w:rsidR="00A2597C">
        <w:rPr>
          <w:noProof/>
        </w:rPr>
        <w:t>41</w:t>
      </w:r>
      <w:r>
        <w:fldChar w:fldCharType="end"/>
      </w:r>
      <w:bookmarkEnd w:id="146"/>
      <w:r w:rsidR="00623D71">
        <w:t>.</w:t>
      </w:r>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47"/>
    </w:p>
    <w:p w14:paraId="79923C91" w14:textId="54FD76E6" w:rsidR="007D3B73" w:rsidRPr="00D8593F" w:rsidRDefault="00B76B71" w:rsidP="00D8593F">
      <w:r>
        <w:fldChar w:fldCharType="begin"/>
      </w:r>
      <w:r>
        <w:instrText xml:space="preserve"> REF _Ref482020123 \h </w:instrText>
      </w:r>
      <w:r>
        <w:fldChar w:fldCharType="separate"/>
      </w:r>
      <w:r w:rsidR="00A2597C">
        <w:t xml:space="preserve">Figure </w:t>
      </w:r>
      <w:r w:rsidR="00A2597C">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A2597C">
        <w:t xml:space="preserve">Figure </w:t>
      </w:r>
      <w:r w:rsidR="00A2597C">
        <w:rPr>
          <w:noProof/>
        </w:rPr>
        <w:t>32</w:t>
      </w:r>
      <w:r>
        <w:fldChar w:fldCharType="end"/>
      </w:r>
      <w:r>
        <w:t xml:space="preserve">) D3 implements a function based on a receiving node’s </w:t>
      </w:r>
      <w:r w:rsidR="002655F3">
        <w:t xml:space="preserve">energy consumption since the beginning of simulation. This link cost </w:t>
      </w:r>
      <w:r w:rsidR="00131674">
        <w:t>allows D3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A2597C">
        <w:t xml:space="preserve">Figure </w:t>
      </w:r>
      <w:r w:rsidR="00A2597C">
        <w:rPr>
          <w:noProof/>
        </w:rPr>
        <w:t>41</w:t>
      </w:r>
      <w:r w:rsidR="002655F3">
        <w:fldChar w:fldCharType="end"/>
      </w:r>
      <w:r w:rsidR="002655F3">
        <w:t xml:space="preserve"> as the available route to nodeMast</w:t>
      </w:r>
      <w:r w:rsidR="00654E09">
        <w:t>er[3] is necessarily cheaper. A</w:t>
      </w:r>
      <w:r w:rsidR="002655F3">
        <w:t xml:space="preserve">ll link costs must </w:t>
      </w:r>
      <w:r w:rsidR="00654E09">
        <w:t>values</w:t>
      </w:r>
      <w:r w:rsidR="002655F3">
        <w:t xml:space="preserve"> greater than zero. The most likely cause of this route choice is an unresolved bug within INET’s DYMO module which has been carried into D3. In this case </w:t>
      </w:r>
      <w:r w:rsidR="002655F3">
        <w:lastRenderedPageBreak/>
        <w:t>nodeMaster[4] began route discovery and received an intermediate RREP from nod</w:t>
      </w:r>
      <w:r w:rsidR="00654E09">
        <w:t>eMaster[2]. A</w:t>
      </w:r>
      <w:r w:rsidR="002655F3">
        <w:t xml:space="preserve"> RREP from ground should also have reached nodeMaster[4] and allowed it replace its more expensive existing route to ground. It is possible that</w:t>
      </w:r>
      <w:r w:rsidR="00595CB4">
        <w:t xml:space="preserve"> D3’s</w:t>
      </w:r>
      <w:r w:rsidR="002655F3">
        <w:t xml:space="preserve"> use of sequences number</w:t>
      </w:r>
      <w:r w:rsidR="00654E09">
        <w:t>s caused nodeMaster[4] to drop the</w:t>
      </w:r>
      <w:r w:rsidR="002655F3">
        <w:t xml:space="preserve">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48" w:name="_Toc482211810"/>
      <w:r>
        <w:t>Parameterization</w:t>
      </w:r>
      <w:bookmarkEnd w:id="148"/>
    </w:p>
    <w:p w14:paraId="2D094C60" w14:textId="111AB8E9"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A2597C">
        <w:t xml:space="preserve">Figure </w:t>
      </w:r>
      <w:r w:rsidR="00A2597C">
        <w:rPr>
          <w:noProof/>
        </w:rPr>
        <w:t>37</w:t>
      </w:r>
      <w:r>
        <w:fldChar w:fldCharType="end"/>
      </w:r>
      <w:r>
        <w:t>, control various aspects of operation of differing modules.</w:t>
      </w:r>
      <w:r w:rsidR="00C87398">
        <w:t xml:space="preserve"> </w:t>
      </w:r>
      <w:r w:rsidR="00654E09">
        <w:t xml:space="preserve">The parametrization of the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 detecting whether a two radios are in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A2597C">
        <w:t xml:space="preserve">Table </w:t>
      </w:r>
      <w:r w:rsidR="00A2597C">
        <w:rPr>
          <w:noProof/>
        </w:rPr>
        <w:t>2</w:t>
      </w:r>
      <w:r w:rsidR="0065371E">
        <w:fldChar w:fldCharType="end"/>
      </w:r>
      <w:r>
        <w:t xml:space="preserve">. </w:t>
      </w:r>
    </w:p>
    <w:p w14:paraId="5CE03654" w14:textId="29786D43" w:rsidR="0065371E" w:rsidRDefault="0065371E" w:rsidP="0065371E">
      <w:pPr>
        <w:pStyle w:val="Tabletitle"/>
      </w:pPr>
      <w:bookmarkStart w:id="149" w:name="_Ref482023491"/>
      <w:bookmarkStart w:id="150" w:name="_Ref482023487"/>
      <w:bookmarkStart w:id="151" w:name="_Toc482090291"/>
      <w:r>
        <w:t xml:space="preserve">Table </w:t>
      </w:r>
      <w:r>
        <w:fldChar w:fldCharType="begin"/>
      </w:r>
      <w:r>
        <w:instrText xml:space="preserve"> SEQ Table \* ARABIC </w:instrText>
      </w:r>
      <w:r>
        <w:fldChar w:fldCharType="separate"/>
      </w:r>
      <w:r w:rsidR="00A2597C">
        <w:rPr>
          <w:noProof/>
        </w:rPr>
        <w:t>2</w:t>
      </w:r>
      <w:r>
        <w:fldChar w:fldCharType="end"/>
      </w:r>
      <w:bookmarkEnd w:id="149"/>
      <w:r w:rsidR="00623D71">
        <w:t>.</w:t>
      </w:r>
      <w:r>
        <w:t xml:space="preserve"> </w:t>
      </w:r>
      <w:bookmarkEnd w:id="150"/>
      <w:r w:rsidR="00141999">
        <w:t>Parameter values are based, where possible and practical, on the known capabilities of CubeSats.</w:t>
      </w:r>
      <w:bookmarkEnd w:id="151"/>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2564D78E"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A2597C">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2A971FFA"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A2597C" w:rsidRPr="00A2597C">
              <w:rPr>
                <w:sz w:val="18"/>
                <w:szCs w:val="18"/>
              </w:rPr>
              <w:t xml:space="preserve">Figure </w:t>
            </w:r>
            <w:r w:rsidR="00A2597C" w:rsidRPr="00A2597C">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20A29E05"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A2597C" w:rsidRPr="00A2597C">
              <w:rPr>
                <w:sz w:val="18"/>
                <w:szCs w:val="18"/>
              </w:rPr>
              <w:t xml:space="preserve">Figure </w:t>
            </w:r>
            <w:r w:rsidR="00A2597C" w:rsidRPr="00A2597C">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01CDB37B"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2597C">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69059C58"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2597C">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4FE0A87B"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A2597C">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06C7C8C7"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A2597C">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2A68AFD4" w:rsidR="0004485D" w:rsidRDefault="0004485D" w:rsidP="00141999">
      <w:pPr>
        <w:pStyle w:val="Heading3"/>
      </w:pPr>
      <w:bookmarkStart w:id="152" w:name="_Toc482211811"/>
      <w:bookmarkStart w:id="153" w:name="_Ref482212175"/>
      <w:r>
        <w:t>Scenario 1</w:t>
      </w:r>
      <w:bookmarkEnd w:id="152"/>
      <w:bookmarkEnd w:id="153"/>
    </w:p>
    <w:p w14:paraId="48FB9419" w14:textId="51354361"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A2597C">
        <w:t>3.1.5</w:t>
      </w:r>
      <w:r w:rsidR="00A471F4">
        <w:fldChar w:fldCharType="end"/>
      </w:r>
      <w:r w:rsidR="00A471F4">
        <w:t>, are disabled</w:t>
      </w:r>
      <w:r w:rsidR="00654E09">
        <w:t>. Specifically, “No Data” and “Last” packets are disabled</w:t>
      </w:r>
      <w:r w:rsidR="00ED6754">
        <w:t>. The only</w:t>
      </w:r>
      <w:r w:rsidR="00654E09">
        <w:t xml:space="preserve"> configuration</w:t>
      </w:r>
      <w:r w:rsidR="00ED6754">
        <w:t xml:space="preserve"> change made by Scenario 1b is to set CubeMac’s “energySavingFeatures” parameter to “false”</w:t>
      </w:r>
      <w:r w:rsidR="00654E09">
        <w:t>.</w:t>
      </w:r>
    </w:p>
    <w:p w14:paraId="439108A9" w14:textId="4DD73C2D" w:rsidR="0004485D" w:rsidRDefault="0004485D" w:rsidP="00141999">
      <w:pPr>
        <w:pStyle w:val="Heading3"/>
      </w:pPr>
      <w:bookmarkStart w:id="154" w:name="_Toc482211812"/>
      <w:r>
        <w:lastRenderedPageBreak/>
        <w:t>Scenario 2</w:t>
      </w:r>
      <w:bookmarkEnd w:id="154"/>
    </w:p>
    <w:p w14:paraId="2E0605F3" w14:textId="4AD85E1D" w:rsidR="0004485D" w:rsidRPr="00A471F4" w:rsidRDefault="00870574" w:rsidP="0004485D">
      <w:pPr>
        <w:rPr>
          <w:b/>
        </w:rPr>
      </w:pPr>
      <w:r>
        <w:t>Scenario 2a and 2b are used to compare the</w:t>
      </w:r>
      <w:r w:rsidR="008E1DCA">
        <w:t xml:space="preserve"> performance of CubeMac with it</w:t>
      </w:r>
      <w:r>
        <w:t>s pure TDMA mode and an existing INET CSMA MAC protocol respectively. In scenario 2a, CubeMac has its pureTDMA parameter set to “true”</w:t>
      </w:r>
      <w:r w:rsidR="00F2045B">
        <w:t>,</w:t>
      </w:r>
      <w:r>
        <w:t xml:space="preserve"> </w:t>
      </w:r>
      <w:r>
        <w:fldChar w:fldCharType="begin"/>
      </w:r>
      <w:r>
        <w:instrText xml:space="preserve"> REF _Ref482015671 \h </w:instrText>
      </w:r>
      <w:r>
        <w:fldChar w:fldCharType="separate"/>
      </w:r>
      <w:r w:rsidR="00A2597C">
        <w:t xml:space="preserve">Figure </w:t>
      </w:r>
      <w:r w:rsidR="00A2597C">
        <w:rPr>
          <w:noProof/>
        </w:rPr>
        <w:t>39</w:t>
      </w:r>
      <w:r>
        <w:fldChar w:fldCharType="end"/>
      </w:r>
      <w:r>
        <w:t>. All slaves have their parameters adjusted to match those of master nodes. 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55" w:name="_Toc482211813"/>
      <w:bookmarkStart w:id="156" w:name="_Ref482214435"/>
      <w:r>
        <w:t>Scenario 3</w:t>
      </w:r>
      <w:bookmarkEnd w:id="155"/>
      <w:bookmarkEnd w:id="156"/>
    </w:p>
    <w:p w14:paraId="0FEE3385" w14:textId="45081EB4" w:rsidR="00A471F4"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w:t>
      </w:r>
      <w:r w:rsidR="00166F9A">
        <w:t xml:space="preserve"> If a master with a lower score is within communication range of ground it assumes the GM role.</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247569"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56E79033"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 weight of 0.3 was selected.</w:t>
      </w:r>
      <w:r w:rsidR="00563A22">
        <w:t xml:space="preserve"> </w:t>
      </w:r>
    </w:p>
    <w:p w14:paraId="17129FF0" w14:textId="4706AD98" w:rsidR="0004485D" w:rsidRDefault="0004485D" w:rsidP="00A471F4">
      <w:pPr>
        <w:pStyle w:val="Heading2"/>
      </w:pPr>
      <w:bookmarkStart w:id="157" w:name="_Ref482009285"/>
      <w:bookmarkStart w:id="158" w:name="_Ref482016297"/>
      <w:bookmarkStart w:id="159" w:name="_Ref482016317"/>
      <w:bookmarkStart w:id="160" w:name="_Toc482211814"/>
      <w:r>
        <w:lastRenderedPageBreak/>
        <w:t>Issues</w:t>
      </w:r>
      <w:bookmarkEnd w:id="157"/>
      <w:bookmarkEnd w:id="158"/>
      <w:bookmarkEnd w:id="159"/>
      <w:bookmarkEnd w:id="160"/>
    </w:p>
    <w:p w14:paraId="3CF18ECA" w14:textId="66440D86"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w:t>
      </w:r>
      <w:r w:rsidR="00166F9A">
        <w:t>development using</w:t>
      </w:r>
      <w:r w:rsidR="002E7D17">
        <w:t xml:space="preserve"> OMNeT++</w:t>
      </w:r>
      <w:r w:rsidR="00166F9A">
        <w:t xml:space="preserve"> and its</w:t>
      </w:r>
      <w:r w:rsidR="002E7D17">
        <w:t xml:space="preserve"> INET framework.</w:t>
      </w:r>
    </w:p>
    <w:p w14:paraId="47620080" w14:textId="13CE1A23" w:rsidR="000915E7" w:rsidRDefault="000915E7" w:rsidP="002E7D17">
      <w:pPr>
        <w:pStyle w:val="Heading3"/>
      </w:pPr>
      <w:bookmarkStart w:id="161" w:name="_Toc482211815"/>
      <w:r>
        <w:t>CDMA</w:t>
      </w:r>
      <w:bookmarkEnd w:id="161"/>
    </w:p>
    <w:p w14:paraId="64CD7B44" w14:textId="013707D8"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A2597C">
        <w:t xml:space="preserve">Figure </w:t>
      </w:r>
      <w:r w:rsidR="00A2597C">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calculated end of the reception packet</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w:t>
      </w:r>
      <w:r w:rsidR="00C72A93">
        <w:lastRenderedPageBreak/>
        <w:t>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4A3E7F6"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C72A93">
        <w:t xml:space="preserve"> other than</w:t>
      </w:r>
      <w:r>
        <w:t xml:space="preserve"> the IdealRadio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62" w:name="_Toc482211816"/>
      <w:r>
        <w:t>Routing Protocol Modules</w:t>
      </w:r>
      <w:bookmarkEnd w:id="162"/>
    </w:p>
    <w:p w14:paraId="3D0E38C5" w14:textId="77184473"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t xml:space="preserve">network. Due to the </w:t>
      </w:r>
      <w:r w:rsidR="001A6D81">
        <w:t xml:space="preserve">asymmetrical </w:t>
      </w:r>
      <w:r w:rsidR="00E67B4E">
        <w:t>T</w:t>
      </w:r>
      <w:r w:rsidR="00C72A93">
        <w:t>DMA based nature of CubeMac even highly accurate</w:t>
      </w:r>
      <w:r w:rsidR="00E67B4E">
        <w:t xml:space="preserve"> estimates resulted in numerous instances of packet loss, repeated route discovery failures and runtime errors. Although it was found that</w:t>
      </w:r>
      <w:r w:rsidR="001A6D81">
        <w:t>,</w:t>
      </w:r>
      <w:r w:rsidR="00E67B4E">
        <w:t xml:space="preserve"> through multiple parameter sweeps</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139F8D84"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w:t>
      </w:r>
      <w:r w:rsidR="001A6D81">
        <w:lastRenderedPageBreak/>
        <w:t>thousand route messages during discovery attempts</w:t>
      </w:r>
      <w:r>
        <w:t>.</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63" w:name="_Toc482211817"/>
      <w:r>
        <w:t>DYMO</w:t>
      </w:r>
      <w:bookmarkEnd w:id="163"/>
    </w:p>
    <w:p w14:paraId="3E06A689" w14:textId="5D7813F4"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A2597C">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A2597C">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A2597C">
        <w:t xml:space="preserve">Figure </w:t>
      </w:r>
      <w:r w:rsidR="00A2597C">
        <w:rPr>
          <w:noProof/>
        </w:rPr>
        <w:t>34</w:t>
      </w:r>
      <w:r w:rsidR="001A6D81">
        <w:fldChar w:fldCharType="end"/>
      </w:r>
      <w:r w:rsidR="001A6D81">
        <w:t>)</w:t>
      </w:r>
      <w:r w:rsidR="008F2B4A">
        <w:t>.</w:t>
      </w:r>
      <w:r w:rsidR="007038B1">
        <w:t xml:space="preserve"> By default</w:t>
      </w:r>
      <w:r w:rsidR="001A6D81">
        <w:t>,</w:t>
      </w:r>
      <w:r w:rsidR="008F2B4A">
        <w:t xml:space="preserve"> DYMO </w:t>
      </w:r>
      <w:r w:rsidR="007038B1">
        <w:t xml:space="preserve">is implemented to announce, a single </w:t>
      </w:r>
      <w:r w:rsidR="00CB2CC4">
        <w:t>“routerID”</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w:t>
      </w:r>
      <w:r w:rsidR="00F2045B">
        <w:t>e</w:t>
      </w:r>
      <w:bookmarkStart w:id="164" w:name="_GoBack"/>
      <w:bookmarkEnd w:id="164"/>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30C768E4"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is poorly suit</w:t>
      </w:r>
      <w:r w:rsidR="001A6D81">
        <w:t>ed</w:t>
      </w:r>
      <w:r>
        <w:t xml:space="preserve"> for</w:t>
      </w:r>
      <w:r w:rsidR="001A6D81">
        <w:t xml:space="preserve"> application</w:t>
      </w:r>
      <w:r>
        <w:t xml:space="preserve"> with even simple multiple interfaces</w:t>
      </w:r>
      <w:r w:rsidR="001A44D9">
        <w:t xml:space="preserve"> use cases. </w:t>
      </w:r>
    </w:p>
    <w:p w14:paraId="09243898" w14:textId="7ED4FDD3" w:rsidR="001A44D9" w:rsidRPr="001A44D9" w:rsidRDefault="001A44D9" w:rsidP="000915E7">
      <w:r>
        <w:lastRenderedPageBreak/>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correctly handle IPv4 multicast</w:t>
      </w:r>
      <w:r w:rsidR="001A6D81">
        <w:t xml:space="preserve"> addressing</w:t>
      </w:r>
      <w:r>
        <w:t>.</w:t>
      </w:r>
    </w:p>
    <w:p w14:paraId="3D0A4CE3" w14:textId="468866BF" w:rsidR="005A1D1B" w:rsidRDefault="005A1D1B" w:rsidP="002E7D17">
      <w:pPr>
        <w:pStyle w:val="Heading3"/>
      </w:pPr>
      <w:bookmarkStart w:id="165" w:name="_Toc482211818"/>
      <w:r>
        <w:t>Intermittent Failures</w:t>
      </w:r>
      <w:bookmarkEnd w:id="165"/>
    </w:p>
    <w:p w14:paraId="5E4C7CA7" w14:textId="62924847"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66" w:name="_Toc482211819"/>
      <w:r>
        <w:lastRenderedPageBreak/>
        <w:t>Results</w:t>
      </w:r>
      <w:bookmarkEnd w:id="166"/>
    </w:p>
    <w:p w14:paraId="20F4F3C9" w14:textId="77777777" w:rsidR="00BB00A2" w:rsidRDefault="00302029" w:rsidP="008A628A">
      <w:r>
        <w:t>This cha</w:t>
      </w:r>
      <w:r w:rsidR="002F4061">
        <w:t>pter presents and discusses</w:t>
      </w:r>
      <w:r>
        <w:t xml:space="preserve"> results from various 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 in opening section of chapter 4. OMNeT++ is configured to record a </w:t>
      </w:r>
      <w:r w:rsidR="002F4061">
        <w:t>numerous</w:t>
      </w:r>
      <w:r>
        <w:t xml:space="preserve"> metrics during each</w:t>
      </w:r>
      <w:r w:rsidR="002F4061">
        <w:t xml:space="preserve"> scenario run. These metrics can be</w:t>
      </w:r>
      <w:r>
        <w:t xml:space="preserve"> used to assess</w:t>
      </w:r>
      <w:r w:rsidR="002F4061">
        <w:t xml:space="preserve"> various properties of simulated networks.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2F4061">
        <w:t xml:space="preserve"> </w:t>
      </w:r>
    </w:p>
    <w:p w14:paraId="732AA776" w14:textId="0711CD35" w:rsidR="008A628A" w:rsidRDefault="002F4061" w:rsidP="008A628A">
      <w:r>
        <w:t>As all packet sizes are fixed only the number of packets received, and not the quantity of data, is of consequence. Also, both the total number of packets generated</w:t>
      </w:r>
      <w:r w:rsidR="001D3E34">
        <w:t xml:space="preserve"> (12234)</w:t>
      </w:r>
      <w:r>
        <w:t xml:space="preserve"> and the distribution of packet generation are constant across all scenario runs. </w:t>
      </w:r>
      <w:r w:rsidR="008A628A">
        <w:t>D3</w:t>
      </w:r>
      <w:r w:rsidR="00BA04CA">
        <w:t>’s</w:t>
      </w:r>
      <w:r w:rsidR="008A628A">
        <w:t xml:space="preserve"> route messages are excluded from packet counts. However, the effects of D3’s activities on not energy consumption are not omitted. </w:t>
      </w:r>
      <w:r w:rsidR="00BB00A2">
        <w:t xml:space="preserve">The only simulated sources of energy consumption are the node radios. The notable parameters for radio modules and submodules are presented in </w:t>
      </w:r>
      <w:r w:rsidR="00BB00A2">
        <w:fldChar w:fldCharType="begin"/>
      </w:r>
      <w:r w:rsidR="00BB00A2">
        <w:instrText xml:space="preserve"> REF _Ref482023491 \h </w:instrText>
      </w:r>
      <w:r w:rsidR="00BB00A2">
        <w:fldChar w:fldCharType="separate"/>
      </w:r>
      <w:r w:rsidR="00A2597C">
        <w:t xml:space="preserve">Table </w:t>
      </w:r>
      <w:r w:rsidR="00A2597C">
        <w:rPr>
          <w:noProof/>
        </w:rPr>
        <w:t>2</w:t>
      </w:r>
      <w:r w:rsidR="00BB00A2">
        <w:fldChar w:fldCharType="end"/>
      </w:r>
      <w:r w:rsidR="00BB00A2">
        <w:t xml:space="preserve">. Node’s do not recharge their energy stores as in reality. As all scenarios utilize the same base orbital formations and velocities the recharge experienced by nodes would be identical across scenarios and therefor of no effect in comparing scenarios or assessing protocol performance. </w:t>
      </w:r>
    </w:p>
    <w:p w14:paraId="33CE8816" w14:textId="7BD345D3" w:rsidR="00CA77B1" w:rsidRDefault="00D27B16" w:rsidP="008A628A">
      <w:pPr>
        <w:pStyle w:val="Heading2"/>
      </w:pPr>
      <w:bookmarkStart w:id="167" w:name="_Toc482211820"/>
      <w:r>
        <w:lastRenderedPageBreak/>
        <w:t>Scenario</w:t>
      </w:r>
      <w:r w:rsidR="00CA77B1">
        <w:t xml:space="preserve"> 1</w:t>
      </w:r>
      <w:r w:rsidR="00813F58">
        <w:t>a</w:t>
      </w:r>
      <w:bookmarkEnd w:id="167"/>
    </w:p>
    <w:p w14:paraId="77F0313C" w14:textId="29333F80" w:rsidR="00D27B16" w:rsidRDefault="00BB00A2" w:rsidP="00362833">
      <w:r>
        <w:t xml:space="preserve">As discussed in section </w:t>
      </w:r>
      <w:r>
        <w:fldChar w:fldCharType="begin"/>
      </w:r>
      <w:r>
        <w:instrText xml:space="preserve"> REF _Ref482212175 \r \h </w:instrText>
      </w:r>
      <w:r>
        <w:fldChar w:fldCharType="separate"/>
      </w:r>
      <w:r w:rsidR="00A2597C">
        <w:t>4.1.4</w:t>
      </w:r>
      <w:r>
        <w:fldChar w:fldCharType="end"/>
      </w:r>
      <w:r>
        <w:t xml:space="preserve">, scenario 1a represents this work’s baseline. D3 and CubeMac are utilized in their default states as described in chapter 3. It is important to note that D3’s oracle is using the aforementioned “closest-master” election approach and CubeMac has all additional energy saving features enabled. </w:t>
      </w:r>
    </w:p>
    <w:p w14:paraId="44E933D6" w14:textId="77777777" w:rsidR="003C665E" w:rsidRDefault="00A319E2" w:rsidP="003C665E">
      <w:pPr>
        <w:pStyle w:val="Centered"/>
        <w:keepNext/>
      </w:pPr>
      <w:r>
        <w:rPr>
          <w:noProof/>
          <w:lang w:val="en-US" w:eastAsia="en-US"/>
        </w:rPr>
        <w:drawing>
          <wp:inline distT="0" distB="0" distL="0" distR="0" wp14:anchorId="75421EBD" wp14:editId="05A5834A">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A020CE9" w14:textId="4CC51358" w:rsidR="00813F58" w:rsidRDefault="003C665E" w:rsidP="003C665E">
      <w:pPr>
        <w:pStyle w:val="Figurecaption"/>
      </w:pPr>
      <w:bookmarkStart w:id="168" w:name="_Ref482213203"/>
      <w:r>
        <w:t xml:space="preserve">Figure </w:t>
      </w:r>
      <w:r>
        <w:fldChar w:fldCharType="begin"/>
      </w:r>
      <w:r>
        <w:instrText xml:space="preserve"> SEQ Figure \* ARABIC </w:instrText>
      </w:r>
      <w:r>
        <w:fldChar w:fldCharType="separate"/>
      </w:r>
      <w:r w:rsidR="00A2597C">
        <w:rPr>
          <w:noProof/>
        </w:rPr>
        <w:t>42</w:t>
      </w:r>
      <w:r>
        <w:fldChar w:fldCharType="end"/>
      </w:r>
      <w:bookmarkEnd w:id="168"/>
      <w:r w:rsidR="00623D71">
        <w:t>.</w:t>
      </w:r>
      <w:r w:rsidR="003A40D2">
        <w:t xml:space="preserve"> The number of packets received by ground station over time reduced to a granularity of ten second intervals. The drop in packet reception between 740s and 800s represents an unresolved error in the joint operation of D3 and CubeMac. </w:t>
      </w:r>
    </w:p>
    <w:p w14:paraId="621D3A37" w14:textId="1A021172" w:rsidR="003F34C9" w:rsidRDefault="003F34C9" w:rsidP="003F34C9">
      <w:r>
        <w:t>…</w:t>
      </w:r>
    </w:p>
    <w:p w14:paraId="74353947" w14:textId="77777777" w:rsidR="003C665E" w:rsidRDefault="00F240A0" w:rsidP="003C665E">
      <w:pPr>
        <w:keepNext/>
      </w:pPr>
      <w:r>
        <w:rPr>
          <w:noProof/>
          <w:lang w:val="en-US" w:eastAsia="en-US"/>
        </w:rPr>
        <w:lastRenderedPageBreak/>
        <w:drawing>
          <wp:inline distT="0" distB="0" distL="0" distR="0" wp14:anchorId="23647C8F" wp14:editId="52C61046">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C63F870" w14:textId="01FFF445" w:rsidR="003F34C9"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43</w:t>
      </w:r>
      <w:r>
        <w:fldChar w:fldCharType="end"/>
      </w:r>
      <w:r w:rsidR="00623D71">
        <w:t>.</w:t>
      </w:r>
      <w:r w:rsidR="001D3E34">
        <w:t xml:space="preserve"> The total energy consumed per node over scenario 1a’s simulated 810 second run. As masters must handle all slave packets and intermittent S2G communications their energy consumption is notably higher.</w:t>
      </w:r>
    </w:p>
    <w:p w14:paraId="36C04E41" w14:textId="3A90EEFD" w:rsidR="003F34C9" w:rsidRDefault="003F34C9" w:rsidP="003F34C9">
      <w:r>
        <w:t>…</w:t>
      </w:r>
    </w:p>
    <w:p w14:paraId="076C244A" w14:textId="4834E1B8" w:rsidR="00813F58" w:rsidRDefault="00813F58" w:rsidP="008A628A">
      <w:pPr>
        <w:pStyle w:val="Heading2"/>
      </w:pPr>
      <w:bookmarkStart w:id="169" w:name="_Toc482211821"/>
      <w:r>
        <w:t>Scenario 1b</w:t>
      </w:r>
      <w:bookmarkEnd w:id="169"/>
    </w:p>
    <w:p w14:paraId="5AB8DAE9" w14:textId="3151FECB" w:rsidR="00813F58" w:rsidRDefault="00813F58" w:rsidP="00813F58">
      <w:r>
        <w:t>…</w:t>
      </w:r>
    </w:p>
    <w:p w14:paraId="0A3D2C50" w14:textId="77777777" w:rsidR="003C665E" w:rsidRDefault="008F3C8E" w:rsidP="003C665E">
      <w:pPr>
        <w:pStyle w:val="Centered"/>
        <w:keepNext/>
      </w:pPr>
      <w:r w:rsidRPr="008F3C8E">
        <w:rPr>
          <w:noProof/>
          <w:lang w:val="en-US" w:eastAsia="en-US"/>
        </w:rPr>
        <w:lastRenderedPageBreak/>
        <w:drawing>
          <wp:inline distT="0" distB="0" distL="0" distR="0" wp14:anchorId="53462E32" wp14:editId="1124BEDD">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3236034" w14:textId="4009E4F0" w:rsidR="00F240A0"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44</w:t>
      </w:r>
      <w:r>
        <w:fldChar w:fldCharType="end"/>
      </w:r>
      <w:r w:rsidR="00623D71">
        <w:t>.</w:t>
      </w:r>
      <w:r w:rsidR="001D3E34">
        <w:t xml:space="preserve"> Energy differences calculated as the energy consumed by each node in scenario 1a less the corresponding node’s energy consumption in scenario 1a. Slaves are relatively unaffected compared to masters which incur an average 6.8% rise in energy consumption.</w:t>
      </w:r>
    </w:p>
    <w:p w14:paraId="31A86F90" w14:textId="432C3CC0" w:rsidR="00F240A0" w:rsidRDefault="00F240A0" w:rsidP="00813F58">
      <w:r>
        <w:t>…</w:t>
      </w:r>
    </w:p>
    <w:p w14:paraId="3C7C1EBC" w14:textId="11951383" w:rsidR="00813F58" w:rsidRDefault="00813F58" w:rsidP="008A628A">
      <w:pPr>
        <w:pStyle w:val="Heading2"/>
      </w:pPr>
      <w:bookmarkStart w:id="170" w:name="_Toc482211822"/>
      <w:r>
        <w:t>Scenario 2a</w:t>
      </w:r>
      <w:bookmarkEnd w:id="170"/>
    </w:p>
    <w:p w14:paraId="2740FF81" w14:textId="16D77AE3" w:rsidR="00813F58" w:rsidRDefault="00813F58" w:rsidP="00362833">
      <w:r>
        <w:t>…</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49FE0C98">
            <wp:extent cx="5509260" cy="3209925"/>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3920E6F" w14:textId="4608B9D3" w:rsidR="005E4DB1" w:rsidRDefault="003C665E" w:rsidP="003C665E">
      <w:pPr>
        <w:pStyle w:val="Figurecaption"/>
      </w:pPr>
      <w:bookmarkStart w:id="171" w:name="_Ref482214115"/>
      <w:r>
        <w:t xml:space="preserve">Figure </w:t>
      </w:r>
      <w:r>
        <w:fldChar w:fldCharType="begin"/>
      </w:r>
      <w:r>
        <w:instrText xml:space="preserve"> SEQ Figure \* ARABIC </w:instrText>
      </w:r>
      <w:r>
        <w:fldChar w:fldCharType="separate"/>
      </w:r>
      <w:r w:rsidR="00A2597C">
        <w:rPr>
          <w:noProof/>
        </w:rPr>
        <w:t>45</w:t>
      </w:r>
      <w:r>
        <w:fldChar w:fldCharType="end"/>
      </w:r>
      <w:bookmarkEnd w:id="171"/>
      <w:r w:rsidR="00623D71">
        <w:t>.</w:t>
      </w:r>
      <w:r w:rsidR="003C0D3A">
        <w:t xml:space="preserve"> CubeMac’s pure TDMA ground station packet reception performance. When compared with </w:t>
      </w:r>
      <w:r w:rsidR="003C0D3A">
        <w:fldChar w:fldCharType="begin"/>
      </w:r>
      <w:r w:rsidR="003C0D3A">
        <w:instrText xml:space="preserve"> REF _Ref482213203 \h </w:instrText>
      </w:r>
      <w:r w:rsidR="003C0D3A">
        <w:fldChar w:fldCharType="separate"/>
      </w:r>
      <w:r w:rsidR="00A2597C">
        <w:t xml:space="preserve">Figure </w:t>
      </w:r>
      <w:r w:rsidR="00A2597C">
        <w:rPr>
          <w:noProof/>
        </w:rPr>
        <w:t>42</w:t>
      </w:r>
      <w:r w:rsidR="003C0D3A">
        <w:fldChar w:fldCharType="end"/>
      </w:r>
      <w:r w:rsidR="003C0D3A">
        <w:t xml:space="preserve"> this CubeMac can be seen to provide more consistent throughput and avoids the end run anomaly of scenario 1a.</w:t>
      </w:r>
    </w:p>
    <w:p w14:paraId="3D3257C0" w14:textId="57E6122B" w:rsidR="005E4DB1" w:rsidRDefault="005E4DB1" w:rsidP="005E4DB1">
      <w:r>
        <w:t>…</w:t>
      </w:r>
    </w:p>
    <w:p w14:paraId="35BD0D1F" w14:textId="77777777" w:rsidR="003C665E" w:rsidRDefault="003F34C9" w:rsidP="003C665E">
      <w:pPr>
        <w:pStyle w:val="Centered"/>
        <w:keepNext/>
      </w:pPr>
      <w:r>
        <w:rPr>
          <w:noProof/>
          <w:lang w:val="en-US" w:eastAsia="en-US"/>
        </w:rPr>
        <w:lastRenderedPageBreak/>
        <w:drawing>
          <wp:inline distT="0" distB="0" distL="0" distR="0" wp14:anchorId="2C79322B" wp14:editId="0062766B">
            <wp:extent cx="5340350" cy="3388360"/>
            <wp:effectExtent l="0" t="0" r="0" b="0"/>
            <wp:docPr id="14" name="Chart 14">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053EDD0" w14:textId="060D83AE" w:rsidR="005E4DB1"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46</w:t>
      </w:r>
      <w:r>
        <w:fldChar w:fldCharType="end"/>
      </w:r>
      <w:r w:rsidR="00623D71">
        <w:t>.</w:t>
      </w:r>
      <w:r w:rsidR="003C0D3A">
        <w:t xml:space="preserve"> The difference over time in the number of packets received by ground in scenario 2a as compared with scenario 1a. Negative values </w:t>
      </w:r>
      <w:r w:rsidR="001D7AE5">
        <w:t xml:space="preserve">(outlined) </w:t>
      </w:r>
      <w:r w:rsidR="003C0D3A">
        <w:t xml:space="preserve">represent interval values in which scenario 1a’s ground station received more packets than scenario 2a’s ground station. </w:t>
      </w:r>
      <w:r w:rsidR="001D7AE5">
        <w:t>Scenario 2a’s avoidance of scenario 1a’s late run anomaly can be clearly seen in the notable performance difference between 740s and 800s.</w:t>
      </w:r>
    </w:p>
    <w:p w14:paraId="20E7A72E" w14:textId="5A1D5238" w:rsidR="003E19ED" w:rsidRDefault="003E19ED" w:rsidP="003E19ED">
      <w:r>
        <w:t>… Overall CubeMac’s pure TDMA mode resulted in an increase in packets received of 1080. This represents a 10.03% increase over scenario 1a. Pure TDMA achieves a reception percentage of 96.87%, an 8.83% increase over scenario 1a.</w:t>
      </w:r>
      <w:r w:rsidR="00B957E8">
        <w:t xml:space="preserve"> …</w:t>
      </w:r>
      <w:r>
        <w:t xml:space="preserve"> </w:t>
      </w:r>
    </w:p>
    <w:p w14:paraId="2B76C055" w14:textId="636C3860" w:rsidR="003E19ED" w:rsidRDefault="003E19ED" w:rsidP="003E19ED">
      <w:r>
        <w:t>… Ignoring the packets from the pure TDMA results between 740s and 800s this number drops to 285. ….</w:t>
      </w:r>
    </w:p>
    <w:p w14:paraId="02540696" w14:textId="77777777" w:rsidR="003C665E" w:rsidRDefault="0088189C" w:rsidP="003C665E">
      <w:pPr>
        <w:pStyle w:val="Centered"/>
        <w:keepNext/>
      </w:pPr>
      <w:r>
        <w:rPr>
          <w:noProof/>
          <w:lang w:val="en-US" w:eastAsia="en-US"/>
        </w:rPr>
        <w:lastRenderedPageBreak/>
        <w:drawing>
          <wp:inline distT="0" distB="0" distL="0" distR="0" wp14:anchorId="3581D663" wp14:editId="7BD22478">
            <wp:extent cx="5410200" cy="2697480"/>
            <wp:effectExtent l="0" t="0" r="0" b="762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BB90E" w14:textId="0E41A5B3" w:rsidR="008F3C8E"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47</w:t>
      </w:r>
      <w:r>
        <w:fldChar w:fldCharType="end"/>
      </w:r>
      <w:r w:rsidR="00623D71">
        <w:t>.</w:t>
      </w:r>
      <w:r w:rsidR="000A4787">
        <w:t xml:space="preserve"> The change in energy consumption of individual nodes in scenario 2a as compared to scenario 1a. Negative (outlined) columns represent nodes which in scenario 2a which consumed less energy overall than their corresponding node in scenario 1a.</w:t>
      </w:r>
    </w:p>
    <w:p w14:paraId="430DD64E" w14:textId="01196F8E" w:rsidR="008F3C8E" w:rsidRDefault="008F3C8E" w:rsidP="003E19ED">
      <w:r>
        <w:t>…</w:t>
      </w:r>
    </w:p>
    <w:p w14:paraId="7F6DE68F" w14:textId="77777777" w:rsidR="003C665E" w:rsidRDefault="00F56F0E" w:rsidP="003C665E">
      <w:pPr>
        <w:pStyle w:val="Centered"/>
        <w:keepNext/>
      </w:pPr>
      <w:r>
        <w:lastRenderedPageBreak/>
        <w:pict w14:anchorId="70E8B22B">
          <v:shape id="_x0000_i1063" type="#_x0000_t75" style="width:197.55pt;height:4in">
            <v:imagedata r:id="rId57" o:title="Pure TDMA routing"/>
          </v:shape>
        </w:pict>
      </w:r>
    </w:p>
    <w:p w14:paraId="47D95C39" w14:textId="500E3330" w:rsidR="00040E61"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48</w:t>
      </w:r>
      <w:r>
        <w:fldChar w:fldCharType="end"/>
      </w:r>
      <w:r w:rsidR="00623D71">
        <w:t>.</w:t>
      </w:r>
      <w:r w:rsidR="000A4787">
        <w:t xml:space="preserve"> In CubeMac’s pure TDMA mode all n</w:t>
      </w:r>
      <w:r w:rsidR="004B11E4">
        <w:t xml:space="preserve">odes act as masters (ignore the </w:t>
      </w:r>
      <w:r w:rsidR="000A4787">
        <w:t xml:space="preserve">‘nodeSlave’ naming convention above). This allows for the establishment of a greater diversity of routes to ground. Solid line above represent the movement of science data packets. This behaviour can be compared to the default behaviour illustrated in </w:t>
      </w:r>
      <w:r w:rsidR="000A4787">
        <w:fldChar w:fldCharType="begin"/>
      </w:r>
      <w:r w:rsidR="000A4787">
        <w:instrText xml:space="preserve"> REF _Ref482020123 \h </w:instrText>
      </w:r>
      <w:r w:rsidR="000A4787">
        <w:fldChar w:fldCharType="separate"/>
      </w:r>
      <w:r w:rsidR="00A2597C">
        <w:t xml:space="preserve">Figure </w:t>
      </w:r>
      <w:r w:rsidR="00A2597C">
        <w:rPr>
          <w:noProof/>
        </w:rPr>
        <w:t>41</w:t>
      </w:r>
      <w:r w:rsidR="000A4787">
        <w:fldChar w:fldCharType="end"/>
      </w:r>
      <w:r w:rsidR="000A4787">
        <w:t xml:space="preserve">. </w:t>
      </w:r>
    </w:p>
    <w:p w14:paraId="1A03C6C0" w14:textId="2555E0F6" w:rsidR="00040E61" w:rsidRPr="00D27B16" w:rsidRDefault="00040E61" w:rsidP="003E19ED">
      <w:r>
        <w:t>…</w:t>
      </w:r>
    </w:p>
    <w:p w14:paraId="74EAF81E" w14:textId="0FE9122A" w:rsidR="00CA77B1" w:rsidRDefault="00D27B16" w:rsidP="008A628A">
      <w:pPr>
        <w:pStyle w:val="Heading2"/>
      </w:pPr>
      <w:bookmarkStart w:id="172" w:name="_Toc482211823"/>
      <w:r>
        <w:t xml:space="preserve">Scenario </w:t>
      </w:r>
      <w:r w:rsidR="00CA77B1">
        <w:t>2</w:t>
      </w:r>
      <w:r w:rsidR="00813F58">
        <w:t>b</w:t>
      </w:r>
      <w:bookmarkEnd w:id="172"/>
    </w:p>
    <w:p w14:paraId="6D7ACE15" w14:textId="753E1B21" w:rsidR="00D27B16" w:rsidRDefault="00D27B16" w:rsidP="00362833">
      <w:r>
        <w:t>…</w:t>
      </w:r>
    </w:p>
    <w:p w14:paraId="79C02E8A" w14:textId="77777777" w:rsidR="003C665E" w:rsidRDefault="00B80588" w:rsidP="003C665E">
      <w:pPr>
        <w:keepNext/>
      </w:pPr>
      <w:r>
        <w:rPr>
          <w:noProof/>
          <w:lang w:val="en-US" w:eastAsia="en-US"/>
        </w:rPr>
        <w:lastRenderedPageBreak/>
        <w:drawing>
          <wp:inline distT="0" distB="0" distL="0" distR="0" wp14:anchorId="287C66EF" wp14:editId="44A9EB3D">
            <wp:extent cx="5623560" cy="3208020"/>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A3AD1C" w14:textId="421B57E9" w:rsidR="00B80588"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49</w:t>
      </w:r>
      <w:r>
        <w:fldChar w:fldCharType="end"/>
      </w:r>
      <w:r w:rsidR="00623D71">
        <w:t>.</w:t>
      </w:r>
      <w:r w:rsidR="004B11E4">
        <w:t xml:space="preserve"> Introducing the existing CSMA/CA MAC</w:t>
      </w:r>
      <w:r>
        <w:t xml:space="preserve"> </w:t>
      </w:r>
      <w:r w:rsidR="004B11E4">
        <w:t xml:space="preserve">protocol results in an order of magnitude drop in the number of packets received by ground. This figure can be compared to both </w:t>
      </w:r>
      <w:r w:rsidR="004B11E4">
        <w:fldChar w:fldCharType="begin"/>
      </w:r>
      <w:r w:rsidR="004B11E4">
        <w:instrText xml:space="preserve"> REF _Ref482213203 \h </w:instrText>
      </w:r>
      <w:r w:rsidR="004B11E4">
        <w:fldChar w:fldCharType="separate"/>
      </w:r>
      <w:r w:rsidR="00A2597C">
        <w:t xml:space="preserve">Figure </w:t>
      </w:r>
      <w:r w:rsidR="00A2597C">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A2597C">
        <w:t xml:space="preserve">Figure </w:t>
      </w:r>
      <w:r w:rsidR="00A2597C">
        <w:rPr>
          <w:noProof/>
        </w:rPr>
        <w:t>45</w:t>
      </w:r>
      <w:r w:rsidR="004B11E4">
        <w:fldChar w:fldCharType="end"/>
      </w:r>
      <w:r w:rsidR="004B11E4">
        <w:t xml:space="preserve"> which use the same y-axis bounds.</w:t>
      </w:r>
    </w:p>
    <w:p w14:paraId="1F551245" w14:textId="76E04683" w:rsidR="00B80588" w:rsidRPr="00D27B16" w:rsidRDefault="00B80588" w:rsidP="00362833">
      <w:r>
        <w:t xml:space="preserve">… </w:t>
      </w:r>
      <w:r w:rsidR="008F3C8E">
        <w:t>On</w:t>
      </w:r>
      <w:r w:rsidR="00190F56">
        <w:t>ly present high level e</w:t>
      </w:r>
      <w:r w:rsidR="008F3C8E">
        <w:t>nergy results …</w:t>
      </w:r>
    </w:p>
    <w:p w14:paraId="6022C24E" w14:textId="4A5E084F" w:rsidR="00F90C42" w:rsidRDefault="00D27B16" w:rsidP="008A628A">
      <w:pPr>
        <w:pStyle w:val="Heading2"/>
      </w:pPr>
      <w:bookmarkStart w:id="173" w:name="_Toc482211824"/>
      <w:r>
        <w:t>Scenario</w:t>
      </w:r>
      <w:r w:rsidR="00CA77B1">
        <w:t xml:space="preserve"> 3</w:t>
      </w:r>
      <w:bookmarkEnd w:id="173"/>
    </w:p>
    <w:p w14:paraId="14718D74" w14:textId="2224A15A" w:rsidR="00D27B16" w:rsidRDefault="00D27B16" w:rsidP="00362833">
      <w:r>
        <w:t>…</w:t>
      </w:r>
    </w:p>
    <w:p w14:paraId="39C3A8F9" w14:textId="77777777" w:rsidR="003C665E" w:rsidRDefault="0042469D" w:rsidP="003C665E">
      <w:pPr>
        <w:pStyle w:val="Centered"/>
        <w:keepNext/>
      </w:pPr>
      <w:r>
        <w:rPr>
          <w:noProof/>
          <w:lang w:val="en-US" w:eastAsia="en-US"/>
        </w:rPr>
        <w:lastRenderedPageBreak/>
        <w:drawing>
          <wp:inline distT="0" distB="0" distL="0" distR="0" wp14:anchorId="00FAEC1C" wp14:editId="32DC6BF0">
            <wp:extent cx="5715000" cy="3298190"/>
            <wp:effectExtent l="0" t="0" r="0" b="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24EB9FB" w14:textId="217B5ECE" w:rsidR="0042469D"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50</w:t>
      </w:r>
      <w:r>
        <w:fldChar w:fldCharType="end"/>
      </w:r>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A2597C">
        <w:t>4.1.6</w:t>
      </w:r>
      <w:r w:rsidR="004B11E4">
        <w:fldChar w:fldCharType="end"/>
      </w:r>
      <w:r w:rsidR="004B11E4">
        <w:t>. Scenario 3 does not suffer from the anomalous behaviour of scenario 1a.</w:t>
      </w:r>
    </w:p>
    <w:p w14:paraId="70C5E0BB" w14:textId="697AB9D7" w:rsidR="0042469D" w:rsidRDefault="0042469D" w:rsidP="0042469D">
      <w:r>
        <w:t>…</w:t>
      </w:r>
    </w:p>
    <w:p w14:paraId="3005A93C" w14:textId="77777777" w:rsidR="003C665E" w:rsidRDefault="003F34C9" w:rsidP="003C665E">
      <w:pPr>
        <w:pStyle w:val="Centered"/>
        <w:keepNext/>
      </w:pPr>
      <w:r>
        <w:rPr>
          <w:noProof/>
          <w:lang w:val="en-US" w:eastAsia="en-US"/>
        </w:rPr>
        <w:lastRenderedPageBreak/>
        <w:drawing>
          <wp:inline distT="0" distB="0" distL="0" distR="0" wp14:anchorId="65C40F19" wp14:editId="54140873">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43857E1" w14:textId="5BDD0701" w:rsidR="0042469D"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51</w:t>
      </w:r>
      <w:r>
        <w:fldChar w:fldCharType="end"/>
      </w:r>
      <w:r w:rsidR="00623D71">
        <w:t>.</w:t>
      </w:r>
      <w:r w:rsidR="003651D6">
        <w:t xml:space="preserve"> The difference in received packets in scenario 3 as compared with scenario 1a. Restricted ground access results in clear reductions in throughput during the opening periods of the second and third passes.</w:t>
      </w:r>
    </w:p>
    <w:p w14:paraId="7298CB06" w14:textId="79A31AAE" w:rsidR="003F34C9" w:rsidRDefault="003F34C9" w:rsidP="003F34C9">
      <w:r>
        <w:t>…</w:t>
      </w:r>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102B37F8">
            <wp:extent cx="5216769" cy="3168650"/>
            <wp:effectExtent l="0" t="0" r="3175"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437695" w14:textId="646684F3" w:rsidR="00040E61"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52</w:t>
      </w:r>
      <w:r>
        <w:fldChar w:fldCharType="end"/>
      </w:r>
      <w:r w:rsidR="00623D71">
        <w:t>.</w:t>
      </w:r>
      <w:r w:rsidR="003651D6">
        <w:t xml:space="preserve"> </w:t>
      </w:r>
      <w:r w:rsidR="007947BB">
        <w:t>Negative (outlined) columns represent the energy saved by individual nodes as a result of altered D3 ground master election.</w:t>
      </w:r>
    </w:p>
    <w:p w14:paraId="261F4D09" w14:textId="38FC84A8" w:rsidR="00040E61" w:rsidRDefault="00040E61" w:rsidP="003F34C9">
      <w:r>
        <w:t>…</w:t>
      </w:r>
    </w:p>
    <w:p w14:paraId="5B365943" w14:textId="77777777" w:rsidR="003C665E" w:rsidRDefault="00F56F0E" w:rsidP="003C665E">
      <w:pPr>
        <w:pStyle w:val="Centered"/>
        <w:keepNext/>
      </w:pPr>
      <w:r>
        <w:lastRenderedPageBreak/>
        <w:pict w14:anchorId="603F0D3E">
          <v:shape id="_x0000_i1064" type="#_x0000_t75" style="width:218.75pt;height:317.1pt">
            <v:imagedata r:id="rId62" o:title="Scenario 3 Early Handover"/>
          </v:shape>
        </w:pict>
      </w:r>
    </w:p>
    <w:p w14:paraId="5674AC50" w14:textId="1CB48DB4" w:rsidR="00685994" w:rsidRDefault="003C665E" w:rsidP="003C665E">
      <w:pPr>
        <w:pStyle w:val="Figurecaption"/>
      </w:pPr>
      <w:r>
        <w:t xml:space="preserve">Figure </w:t>
      </w:r>
      <w:r>
        <w:fldChar w:fldCharType="begin"/>
      </w:r>
      <w:r>
        <w:instrText xml:space="preserve"> SEQ Figure \* ARABIC </w:instrText>
      </w:r>
      <w:r>
        <w:fldChar w:fldCharType="separate"/>
      </w:r>
      <w:r w:rsidR="00A2597C">
        <w:rPr>
          <w:noProof/>
        </w:rPr>
        <w:t>53</w:t>
      </w:r>
      <w:r>
        <w:fldChar w:fldCharType="end"/>
      </w:r>
      <w:r w:rsidR="00623D71">
        <w:t>.</w:t>
      </w:r>
      <w:r>
        <w:t xml:space="preserve"> ... </w:t>
      </w:r>
    </w:p>
    <w:p w14:paraId="4A79F912" w14:textId="068FD1EA" w:rsidR="00685994" w:rsidRDefault="00685994" w:rsidP="003F34C9">
      <w:r>
        <w:t>…</w:t>
      </w:r>
    </w:p>
    <w:p w14:paraId="12953429" w14:textId="4ADF668E" w:rsidR="00813F58" w:rsidRDefault="00A8336F" w:rsidP="008A628A">
      <w:pPr>
        <w:pStyle w:val="Heading2"/>
      </w:pPr>
      <w:bookmarkStart w:id="174" w:name="_Toc482211825"/>
      <w:r>
        <w:t>Efficiency</w:t>
      </w:r>
      <w:bookmarkEnd w:id="174"/>
    </w:p>
    <w:p w14:paraId="2425B3F7" w14:textId="469C6624" w:rsidR="00813F58" w:rsidRDefault="00813F58" w:rsidP="00813F58">
      <w:r>
        <w:t>…</w:t>
      </w:r>
      <w:r w:rsidR="00FF20B6">
        <w:t xml:space="preserve"> CDMA additional cost on the conservative side …</w:t>
      </w:r>
    </w:p>
    <w:p w14:paraId="212A5F1C" w14:textId="4013B731" w:rsidR="008803FE" w:rsidRDefault="008803FE" w:rsidP="008803FE">
      <w:pPr>
        <w:pStyle w:val="Tabletitle"/>
      </w:pPr>
      <w:r>
        <w:t xml:space="preserve">Table </w:t>
      </w:r>
      <w:r>
        <w:fldChar w:fldCharType="begin"/>
      </w:r>
      <w:r>
        <w:instrText xml:space="preserve"> SEQ Table \* ARABIC </w:instrText>
      </w:r>
      <w:r>
        <w:fldChar w:fldCharType="separate"/>
      </w:r>
      <w:r w:rsidR="00A2597C">
        <w:rPr>
          <w:noProof/>
        </w:rPr>
        <w:t>3</w:t>
      </w:r>
      <w:r>
        <w:fldChar w:fldCharType="end"/>
      </w:r>
      <w:r w:rsidR="007947BB">
        <w:t xml:space="preserve"> A summary of metric totals as well presented alongside a key performance indicator; the approximate amount of energy required to send a single packet to ground. </w:t>
      </w:r>
    </w:p>
    <w:tbl>
      <w:tblPr>
        <w:tblW w:w="8200" w:type="dxa"/>
        <w:jc w:val="center"/>
        <w:tblLook w:val="04A0" w:firstRow="1" w:lastRow="0" w:firstColumn="1" w:lastColumn="0" w:noHBand="0" w:noVBand="1"/>
      </w:tblPr>
      <w:tblGrid>
        <w:gridCol w:w="1112"/>
        <w:gridCol w:w="1067"/>
        <w:gridCol w:w="1117"/>
        <w:gridCol w:w="1301"/>
        <w:gridCol w:w="1201"/>
        <w:gridCol w:w="1597"/>
        <w:gridCol w:w="1101"/>
      </w:tblGrid>
      <w:tr w:rsidR="008803FE" w:rsidRPr="00A8336F" w14:paraId="7F1B7FD0" w14:textId="77777777" w:rsidTr="003C665E">
        <w:trPr>
          <w:cantSplit/>
          <w:trHeight w:val="415"/>
          <w:jc w:val="center"/>
        </w:trPr>
        <w:tc>
          <w:tcPr>
            <w:tcW w:w="1112" w:type="dxa"/>
            <w:shd w:val="clear" w:color="auto" w:fill="auto"/>
            <w:noWrap/>
            <w:vAlign w:val="bottom"/>
            <w:hideMark/>
          </w:tcPr>
          <w:p w14:paraId="14DF60E5" w14:textId="77777777" w:rsidR="00A8336F" w:rsidRPr="007947BB" w:rsidRDefault="00A8336F" w:rsidP="00A8336F">
            <w:pPr>
              <w:spacing w:after="0" w:line="240" w:lineRule="auto"/>
              <w:jc w:val="lef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Scenario</w:t>
            </w:r>
          </w:p>
        </w:tc>
        <w:tc>
          <w:tcPr>
            <w:tcW w:w="1067" w:type="dxa"/>
            <w:tcBorders>
              <w:bottom w:val="single" w:sz="4" w:space="0" w:color="auto"/>
            </w:tcBorders>
            <w:shd w:val="clear" w:color="auto" w:fill="auto"/>
            <w:noWrap/>
            <w:vAlign w:val="bottom"/>
            <w:hideMark/>
          </w:tcPr>
          <w:p w14:paraId="5894DE4C" w14:textId="77777777" w:rsidR="00A8336F" w:rsidRPr="007947BB" w:rsidRDefault="00A8336F" w:rsidP="00A8336F">
            <w:pPr>
              <w:spacing w:after="0" w:line="240" w:lineRule="auto"/>
              <w:jc w:val="lef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Packets</w:t>
            </w:r>
          </w:p>
        </w:tc>
        <w:tc>
          <w:tcPr>
            <w:tcW w:w="1117" w:type="dxa"/>
            <w:tcBorders>
              <w:bottom w:val="single" w:sz="4" w:space="0" w:color="auto"/>
            </w:tcBorders>
            <w:shd w:val="clear" w:color="auto" w:fill="auto"/>
            <w:noWrap/>
            <w:vAlign w:val="bottom"/>
            <w:hideMark/>
          </w:tcPr>
          <w:p w14:paraId="6220F0C9" w14:textId="77777777" w:rsidR="00A8336F" w:rsidRPr="007947BB" w:rsidRDefault="00A8336F" w:rsidP="008803FE">
            <w:pPr>
              <w:spacing w:after="0" w:line="240" w:lineRule="auto"/>
              <w:jc w:val="righ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Change</w:t>
            </w:r>
          </w:p>
        </w:tc>
        <w:tc>
          <w:tcPr>
            <w:tcW w:w="1301" w:type="dxa"/>
            <w:tcBorders>
              <w:bottom w:val="single" w:sz="4" w:space="0" w:color="auto"/>
            </w:tcBorders>
            <w:shd w:val="clear" w:color="auto" w:fill="auto"/>
            <w:noWrap/>
            <w:vAlign w:val="bottom"/>
            <w:hideMark/>
          </w:tcPr>
          <w:p w14:paraId="24C22D6E" w14:textId="789D6C21" w:rsidR="00A8336F" w:rsidRPr="007947BB" w:rsidRDefault="00A8336F" w:rsidP="00A8336F">
            <w:pPr>
              <w:spacing w:after="0" w:line="240" w:lineRule="auto"/>
              <w:jc w:val="lef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Energy (J)</w:t>
            </w:r>
          </w:p>
        </w:tc>
        <w:tc>
          <w:tcPr>
            <w:tcW w:w="1201" w:type="dxa"/>
            <w:tcBorders>
              <w:bottom w:val="single" w:sz="4" w:space="0" w:color="auto"/>
            </w:tcBorders>
            <w:shd w:val="clear" w:color="auto" w:fill="auto"/>
            <w:noWrap/>
            <w:vAlign w:val="bottom"/>
            <w:hideMark/>
          </w:tcPr>
          <w:p w14:paraId="4855A9B4" w14:textId="77777777" w:rsidR="00A8336F" w:rsidRPr="007947BB" w:rsidRDefault="00A8336F" w:rsidP="008803FE">
            <w:pPr>
              <w:spacing w:after="0" w:line="240" w:lineRule="auto"/>
              <w:jc w:val="righ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Change</w:t>
            </w:r>
          </w:p>
        </w:tc>
        <w:tc>
          <w:tcPr>
            <w:tcW w:w="1301" w:type="dxa"/>
            <w:tcBorders>
              <w:bottom w:val="single" w:sz="4" w:space="0" w:color="auto"/>
            </w:tcBorders>
            <w:shd w:val="clear" w:color="auto" w:fill="auto"/>
            <w:noWrap/>
            <w:vAlign w:val="bottom"/>
            <w:hideMark/>
          </w:tcPr>
          <w:p w14:paraId="195C48F1" w14:textId="698AEB67" w:rsidR="00A8336F" w:rsidRPr="007947BB" w:rsidRDefault="007947BB" w:rsidP="00A8336F">
            <w:pPr>
              <w:spacing w:after="0" w:line="240" w:lineRule="auto"/>
              <w:jc w:val="lef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Energy</w:t>
            </w:r>
            <w:r w:rsidR="008803FE" w:rsidRPr="007947BB">
              <w:rPr>
                <w:rFonts w:ascii="Times New Roman" w:eastAsia="Times New Roman" w:hAnsi="Times New Roman" w:cs="Times New Roman"/>
                <w:b/>
                <w:color w:val="000000"/>
                <w:lang w:val="en-US" w:eastAsia="en-US"/>
              </w:rPr>
              <w:t>/Packet</w:t>
            </w:r>
          </w:p>
        </w:tc>
        <w:tc>
          <w:tcPr>
            <w:tcW w:w="1101" w:type="dxa"/>
            <w:tcBorders>
              <w:bottom w:val="single" w:sz="4" w:space="0" w:color="auto"/>
            </w:tcBorders>
            <w:shd w:val="clear" w:color="auto" w:fill="auto"/>
            <w:noWrap/>
            <w:vAlign w:val="bottom"/>
            <w:hideMark/>
          </w:tcPr>
          <w:p w14:paraId="04670445" w14:textId="77777777" w:rsidR="00A8336F" w:rsidRPr="007947BB" w:rsidRDefault="00A8336F" w:rsidP="008803FE">
            <w:pPr>
              <w:spacing w:after="0" w:line="240" w:lineRule="auto"/>
              <w:jc w:val="right"/>
              <w:rPr>
                <w:rFonts w:ascii="Times New Roman" w:eastAsia="Times New Roman" w:hAnsi="Times New Roman" w:cs="Times New Roman"/>
                <w:b/>
                <w:color w:val="000000"/>
                <w:lang w:val="en-US" w:eastAsia="en-US"/>
              </w:rPr>
            </w:pPr>
            <w:r w:rsidRPr="007947BB">
              <w:rPr>
                <w:rFonts w:ascii="Times New Roman" w:eastAsia="Times New Roman" w:hAnsi="Times New Roman" w:cs="Times New Roman"/>
                <w:b/>
                <w:color w:val="000000"/>
                <w:lang w:val="en-US" w:eastAsia="en-US"/>
              </w:rPr>
              <w:t>Change</w:t>
            </w:r>
          </w:p>
        </w:tc>
      </w:tr>
      <w:tr w:rsidR="008803FE" w:rsidRPr="00A8336F" w14:paraId="7DADA48E" w14:textId="77777777" w:rsidTr="003C665E">
        <w:trPr>
          <w:cantSplit/>
          <w:trHeight w:val="415"/>
          <w:jc w:val="center"/>
        </w:trPr>
        <w:tc>
          <w:tcPr>
            <w:tcW w:w="1112" w:type="dxa"/>
            <w:tcBorders>
              <w:right w:val="single" w:sz="4" w:space="0" w:color="auto"/>
            </w:tcBorders>
            <w:shd w:val="clear" w:color="auto" w:fill="auto"/>
            <w:noWrap/>
            <w:vAlign w:val="bottom"/>
            <w:hideMark/>
          </w:tcPr>
          <w:p w14:paraId="5D0349F8"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62398F3A"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55387FA2"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73854257" w14:textId="36266083"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5A4EF14D"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218BEDD1" w14:textId="77777777" w:rsidR="00A8336F" w:rsidRPr="007947BB" w:rsidRDefault="00A8336F" w:rsidP="008803FE">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0.11504</w:t>
            </w:r>
          </w:p>
        </w:tc>
        <w:tc>
          <w:tcPr>
            <w:tcW w:w="1101" w:type="dxa"/>
            <w:tcBorders>
              <w:top w:val="single" w:sz="4" w:space="0" w:color="auto"/>
              <w:right w:val="single" w:sz="4" w:space="0" w:color="auto"/>
            </w:tcBorders>
            <w:shd w:val="clear" w:color="auto" w:fill="auto"/>
            <w:noWrap/>
            <w:vAlign w:val="bottom"/>
            <w:hideMark/>
          </w:tcPr>
          <w:p w14:paraId="102F3269"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w:t>
            </w:r>
          </w:p>
        </w:tc>
      </w:tr>
      <w:tr w:rsidR="008803FE" w:rsidRPr="00A8336F" w14:paraId="001897E8" w14:textId="77777777" w:rsidTr="003C665E">
        <w:trPr>
          <w:cantSplit/>
          <w:trHeight w:val="415"/>
          <w:jc w:val="center"/>
        </w:trPr>
        <w:tc>
          <w:tcPr>
            <w:tcW w:w="1112" w:type="dxa"/>
            <w:tcBorders>
              <w:right w:val="single" w:sz="4" w:space="0" w:color="auto"/>
            </w:tcBorders>
            <w:shd w:val="clear" w:color="auto" w:fill="auto"/>
            <w:noWrap/>
            <w:vAlign w:val="bottom"/>
            <w:hideMark/>
          </w:tcPr>
          <w:p w14:paraId="098EE78E"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4A55F1C0"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5E28314F"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46F88661"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4748198B"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408CF53" w14:textId="77777777" w:rsidR="00A8336F" w:rsidRPr="007947BB" w:rsidRDefault="00A8336F" w:rsidP="008803FE">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0.118066</w:t>
            </w:r>
          </w:p>
        </w:tc>
        <w:tc>
          <w:tcPr>
            <w:tcW w:w="1101" w:type="dxa"/>
            <w:tcBorders>
              <w:right w:val="single" w:sz="4" w:space="0" w:color="auto"/>
            </w:tcBorders>
            <w:shd w:val="clear" w:color="auto" w:fill="auto"/>
            <w:noWrap/>
            <w:vAlign w:val="bottom"/>
            <w:hideMark/>
          </w:tcPr>
          <w:p w14:paraId="51067739"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2.63%</w:t>
            </w:r>
          </w:p>
        </w:tc>
      </w:tr>
      <w:tr w:rsidR="008803FE" w:rsidRPr="00A8336F" w14:paraId="73813D10" w14:textId="77777777" w:rsidTr="003C665E">
        <w:trPr>
          <w:cantSplit/>
          <w:trHeight w:val="415"/>
          <w:jc w:val="center"/>
        </w:trPr>
        <w:tc>
          <w:tcPr>
            <w:tcW w:w="1112" w:type="dxa"/>
            <w:tcBorders>
              <w:right w:val="single" w:sz="4" w:space="0" w:color="auto"/>
            </w:tcBorders>
            <w:shd w:val="clear" w:color="auto" w:fill="auto"/>
            <w:noWrap/>
            <w:vAlign w:val="bottom"/>
            <w:hideMark/>
          </w:tcPr>
          <w:p w14:paraId="4A885CB9"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lastRenderedPageBreak/>
              <w:t>2a</w:t>
            </w:r>
          </w:p>
        </w:tc>
        <w:tc>
          <w:tcPr>
            <w:tcW w:w="1067" w:type="dxa"/>
            <w:tcBorders>
              <w:left w:val="single" w:sz="4" w:space="0" w:color="auto"/>
            </w:tcBorders>
            <w:shd w:val="clear" w:color="auto" w:fill="auto"/>
            <w:noWrap/>
            <w:vAlign w:val="bottom"/>
            <w:hideMark/>
          </w:tcPr>
          <w:p w14:paraId="6C59FCF2"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5349D24A"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2153CD2"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3CB1943"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7194D210" w14:textId="77777777" w:rsidR="00A8336F" w:rsidRPr="007947BB" w:rsidRDefault="00A8336F" w:rsidP="008803FE">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0.108611</w:t>
            </w:r>
          </w:p>
        </w:tc>
        <w:tc>
          <w:tcPr>
            <w:tcW w:w="1101" w:type="dxa"/>
            <w:tcBorders>
              <w:right w:val="single" w:sz="4" w:space="0" w:color="auto"/>
            </w:tcBorders>
            <w:shd w:val="clear" w:color="auto" w:fill="auto"/>
            <w:noWrap/>
            <w:vAlign w:val="bottom"/>
            <w:hideMark/>
          </w:tcPr>
          <w:p w14:paraId="754BAEE3" w14:textId="77777777" w:rsidR="00A8336F" w:rsidRPr="007947BB" w:rsidRDefault="00A8336F" w:rsidP="008803FE">
            <w:pPr>
              <w:spacing w:after="0" w:line="240" w:lineRule="auto"/>
              <w:jc w:val="righ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76923C" w:themeColor="accent3" w:themeShade="BF"/>
                <w:lang w:val="en-US" w:eastAsia="en-US"/>
              </w:rPr>
              <w:t>-5.59%</w:t>
            </w:r>
          </w:p>
        </w:tc>
      </w:tr>
      <w:tr w:rsidR="008803FE" w:rsidRPr="00A8336F" w14:paraId="08051894" w14:textId="77777777" w:rsidTr="003C665E">
        <w:trPr>
          <w:cantSplit/>
          <w:trHeight w:val="415"/>
          <w:jc w:val="center"/>
        </w:trPr>
        <w:tc>
          <w:tcPr>
            <w:tcW w:w="1112" w:type="dxa"/>
            <w:tcBorders>
              <w:right w:val="single" w:sz="4" w:space="0" w:color="auto"/>
            </w:tcBorders>
            <w:shd w:val="clear" w:color="auto" w:fill="auto"/>
            <w:noWrap/>
            <w:vAlign w:val="bottom"/>
            <w:hideMark/>
          </w:tcPr>
          <w:p w14:paraId="40107FBB"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5400F895"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444D4931"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63FDA734"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15045DE5" w14:textId="77777777" w:rsidR="00A8336F" w:rsidRPr="007947BB" w:rsidRDefault="00A8336F" w:rsidP="008803FE">
            <w:pPr>
              <w:spacing w:after="0" w:line="240" w:lineRule="auto"/>
              <w:jc w:val="right"/>
              <w:rPr>
                <w:rFonts w:ascii="Times New Roman" w:eastAsia="Times New Roman" w:hAnsi="Times New Roman" w:cs="Times New Roman"/>
                <w:color w:val="76923C" w:themeColor="accent3" w:themeShade="BF"/>
                <w:lang w:val="en-US" w:eastAsia="en-US"/>
              </w:rPr>
            </w:pPr>
            <w:r w:rsidRPr="007947BB">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6392D229" w14:textId="77777777" w:rsidR="00A8336F" w:rsidRPr="007947BB" w:rsidRDefault="00A8336F" w:rsidP="008803FE">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0.865335</w:t>
            </w:r>
          </w:p>
        </w:tc>
        <w:tc>
          <w:tcPr>
            <w:tcW w:w="1101" w:type="dxa"/>
            <w:tcBorders>
              <w:right w:val="single" w:sz="4" w:space="0" w:color="auto"/>
            </w:tcBorders>
            <w:shd w:val="clear" w:color="auto" w:fill="auto"/>
            <w:noWrap/>
            <w:vAlign w:val="bottom"/>
            <w:hideMark/>
          </w:tcPr>
          <w:p w14:paraId="12956309"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652.20%</w:t>
            </w:r>
          </w:p>
        </w:tc>
      </w:tr>
      <w:tr w:rsidR="008803FE" w:rsidRPr="00A8336F" w14:paraId="17A3D358" w14:textId="77777777" w:rsidTr="003C665E">
        <w:trPr>
          <w:cantSplit/>
          <w:trHeight w:val="415"/>
          <w:jc w:val="center"/>
        </w:trPr>
        <w:tc>
          <w:tcPr>
            <w:tcW w:w="1112" w:type="dxa"/>
            <w:tcBorders>
              <w:right w:val="single" w:sz="4" w:space="0" w:color="auto"/>
            </w:tcBorders>
            <w:shd w:val="clear" w:color="auto" w:fill="auto"/>
            <w:noWrap/>
            <w:vAlign w:val="bottom"/>
            <w:hideMark/>
          </w:tcPr>
          <w:p w14:paraId="468CA41B"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3</w:t>
            </w:r>
          </w:p>
        </w:tc>
        <w:tc>
          <w:tcPr>
            <w:tcW w:w="1067" w:type="dxa"/>
            <w:tcBorders>
              <w:left w:val="single" w:sz="4" w:space="0" w:color="auto"/>
              <w:bottom w:val="single" w:sz="4" w:space="0" w:color="auto"/>
            </w:tcBorders>
            <w:shd w:val="clear" w:color="auto" w:fill="auto"/>
            <w:noWrap/>
            <w:vAlign w:val="bottom"/>
            <w:hideMark/>
          </w:tcPr>
          <w:p w14:paraId="1C807E72"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9055</w:t>
            </w:r>
          </w:p>
        </w:tc>
        <w:tc>
          <w:tcPr>
            <w:tcW w:w="1117" w:type="dxa"/>
            <w:tcBorders>
              <w:bottom w:val="single" w:sz="4" w:space="0" w:color="auto"/>
              <w:right w:val="single" w:sz="4" w:space="0" w:color="auto"/>
            </w:tcBorders>
            <w:shd w:val="clear" w:color="auto" w:fill="auto"/>
            <w:noWrap/>
            <w:vAlign w:val="bottom"/>
            <w:hideMark/>
          </w:tcPr>
          <w:p w14:paraId="087F9EB4"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bottom w:val="single" w:sz="4" w:space="0" w:color="auto"/>
            </w:tcBorders>
            <w:shd w:val="clear" w:color="auto" w:fill="auto"/>
            <w:noWrap/>
            <w:vAlign w:val="bottom"/>
            <w:hideMark/>
          </w:tcPr>
          <w:p w14:paraId="22F81737" w14:textId="77777777" w:rsidR="00A8336F" w:rsidRPr="007947BB" w:rsidRDefault="00A8336F" w:rsidP="00A8336F">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1112.475</w:t>
            </w:r>
          </w:p>
        </w:tc>
        <w:tc>
          <w:tcPr>
            <w:tcW w:w="1201" w:type="dxa"/>
            <w:tcBorders>
              <w:bottom w:val="single" w:sz="4" w:space="0" w:color="auto"/>
              <w:right w:val="single" w:sz="4" w:space="0" w:color="auto"/>
            </w:tcBorders>
            <w:shd w:val="clear" w:color="auto" w:fill="auto"/>
            <w:noWrap/>
            <w:vAlign w:val="bottom"/>
            <w:hideMark/>
          </w:tcPr>
          <w:p w14:paraId="229F58D2" w14:textId="77777777" w:rsidR="00A8336F" w:rsidRPr="007947BB" w:rsidRDefault="00A8336F" w:rsidP="008803FE">
            <w:pPr>
              <w:spacing w:after="0" w:line="240" w:lineRule="auto"/>
              <w:jc w:val="right"/>
              <w:rPr>
                <w:rFonts w:ascii="Times New Roman" w:eastAsia="Times New Roman" w:hAnsi="Times New Roman" w:cs="Times New Roman"/>
                <w:color w:val="76923C" w:themeColor="accent3" w:themeShade="BF"/>
                <w:lang w:val="en-US" w:eastAsia="en-US"/>
              </w:rPr>
            </w:pPr>
            <w:r w:rsidRPr="007947BB">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bottom w:val="single" w:sz="4" w:space="0" w:color="auto"/>
            </w:tcBorders>
            <w:shd w:val="clear" w:color="auto" w:fill="auto"/>
            <w:noWrap/>
            <w:vAlign w:val="bottom"/>
            <w:hideMark/>
          </w:tcPr>
          <w:p w14:paraId="561F40D6" w14:textId="77777777" w:rsidR="00A8336F" w:rsidRPr="007947BB" w:rsidRDefault="00A8336F" w:rsidP="008803FE">
            <w:pPr>
              <w:spacing w:after="0" w:line="240" w:lineRule="auto"/>
              <w:jc w:val="left"/>
              <w:rPr>
                <w:rFonts w:ascii="Times New Roman" w:eastAsia="Times New Roman" w:hAnsi="Times New Roman" w:cs="Times New Roman"/>
                <w:color w:val="000000"/>
                <w:lang w:val="en-US" w:eastAsia="en-US"/>
              </w:rPr>
            </w:pPr>
            <w:r w:rsidRPr="007947BB">
              <w:rPr>
                <w:rFonts w:ascii="Times New Roman" w:eastAsia="Times New Roman" w:hAnsi="Times New Roman" w:cs="Times New Roman"/>
                <w:color w:val="000000"/>
                <w:lang w:val="en-US" w:eastAsia="en-US"/>
              </w:rPr>
              <w:t>0.122858</w:t>
            </w:r>
          </w:p>
        </w:tc>
        <w:tc>
          <w:tcPr>
            <w:tcW w:w="1101" w:type="dxa"/>
            <w:tcBorders>
              <w:bottom w:val="single" w:sz="4" w:space="0" w:color="auto"/>
              <w:right w:val="single" w:sz="4" w:space="0" w:color="auto"/>
            </w:tcBorders>
            <w:shd w:val="clear" w:color="auto" w:fill="auto"/>
            <w:noWrap/>
            <w:vAlign w:val="bottom"/>
            <w:hideMark/>
          </w:tcPr>
          <w:p w14:paraId="080735B3" w14:textId="77777777" w:rsidR="00A8336F" w:rsidRPr="007947BB" w:rsidRDefault="00A8336F" w:rsidP="008803FE">
            <w:pPr>
              <w:spacing w:after="0" w:line="240" w:lineRule="auto"/>
              <w:jc w:val="right"/>
              <w:rPr>
                <w:rFonts w:ascii="Times New Roman" w:eastAsia="Times New Roman" w:hAnsi="Times New Roman" w:cs="Times New Roman"/>
                <w:color w:val="943634" w:themeColor="accent2" w:themeShade="BF"/>
                <w:lang w:val="en-US" w:eastAsia="en-US"/>
              </w:rPr>
            </w:pPr>
            <w:r w:rsidRPr="007947BB">
              <w:rPr>
                <w:rFonts w:ascii="Times New Roman" w:eastAsia="Times New Roman" w:hAnsi="Times New Roman" w:cs="Times New Roman"/>
                <w:color w:val="943634" w:themeColor="accent2" w:themeShade="BF"/>
                <w:lang w:val="en-US" w:eastAsia="en-US"/>
              </w:rPr>
              <w:t>6.80%</w:t>
            </w:r>
          </w:p>
        </w:tc>
      </w:tr>
    </w:tbl>
    <w:p w14:paraId="4775F779" w14:textId="77777777" w:rsidR="00A8336F" w:rsidRPr="00813F58" w:rsidRDefault="00A8336F" w:rsidP="00813F58"/>
    <w:p w14:paraId="7D483E20" w14:textId="78467D70" w:rsidR="00F90C42" w:rsidRDefault="002473AA" w:rsidP="00362833">
      <w:pPr>
        <w:pStyle w:val="Heading1"/>
      </w:pPr>
      <w:bookmarkStart w:id="175" w:name="_Toc482211826"/>
      <w:r>
        <w:lastRenderedPageBreak/>
        <w:t>Conclusions</w:t>
      </w:r>
      <w:bookmarkEnd w:id="175"/>
    </w:p>
    <w:p w14:paraId="4347327D" w14:textId="75B16BA0" w:rsidR="000816F1" w:rsidRPr="000816F1" w:rsidRDefault="000816F1" w:rsidP="000816F1">
      <w:r>
        <w:t>…</w:t>
      </w:r>
    </w:p>
    <w:p w14:paraId="2EF59E41" w14:textId="77777777" w:rsidR="00F90C42" w:rsidRDefault="00F90C42" w:rsidP="00362833">
      <w:pPr>
        <w:pStyle w:val="Heading2"/>
      </w:pPr>
      <w:bookmarkStart w:id="176" w:name="_Toc482211827"/>
      <w:r>
        <w:t>Discussion</w:t>
      </w:r>
      <w:bookmarkEnd w:id="176"/>
    </w:p>
    <w:p w14:paraId="615C1268" w14:textId="3986AD4D" w:rsidR="00F90C42" w:rsidRDefault="006C3A76" w:rsidP="00362833">
      <w:r>
        <w:t>…</w:t>
      </w:r>
    </w:p>
    <w:p w14:paraId="7EB32AE6" w14:textId="78A0E5C3" w:rsidR="006E49F7" w:rsidRDefault="006E49F7" w:rsidP="006E49F7">
      <w:pPr>
        <w:pStyle w:val="Heading3"/>
      </w:pPr>
      <w:bookmarkStart w:id="177" w:name="_Toc482211828"/>
      <w:r>
        <w:t>Results</w:t>
      </w:r>
      <w:bookmarkEnd w:id="177"/>
    </w:p>
    <w:p w14:paraId="4F9B653F" w14:textId="1CA66782" w:rsidR="006E49F7" w:rsidRPr="00AE228E" w:rsidRDefault="006E49F7" w:rsidP="006E49F7">
      <w:pPr>
        <w:rPr>
          <w:i/>
        </w:rPr>
      </w:pPr>
      <w:r>
        <w:t>…</w:t>
      </w:r>
      <w:r w:rsidR="00AE228E">
        <w:t xml:space="preserve"> </w:t>
      </w:r>
      <w:r w:rsidR="00C245D8">
        <w:t>Avoid summary</w:t>
      </w:r>
    </w:p>
    <w:p w14:paraId="3A4983B8" w14:textId="2EA79980" w:rsidR="00787CE2" w:rsidRDefault="00787CE2" w:rsidP="00787CE2">
      <w:pPr>
        <w:pStyle w:val="Heading3"/>
      </w:pPr>
      <w:bookmarkStart w:id="178" w:name="_Toc482211829"/>
      <w:r>
        <w:t>Contribution</w:t>
      </w:r>
      <w:r w:rsidR="000915E7">
        <w:t>s</w:t>
      </w:r>
      <w:bookmarkEnd w:id="178"/>
    </w:p>
    <w:p w14:paraId="0D6DBE3B" w14:textId="29324A81" w:rsidR="00787CE2" w:rsidRDefault="00787CE2" w:rsidP="00787CE2">
      <w:r>
        <w:t>…</w:t>
      </w:r>
    </w:p>
    <w:p w14:paraId="0960FC07" w14:textId="03CFB67E" w:rsidR="000915E7" w:rsidRDefault="000915E7" w:rsidP="000915E7">
      <w:pPr>
        <w:pStyle w:val="Heading4"/>
      </w:pPr>
      <w:bookmarkStart w:id="179" w:name="_Toc482211830"/>
      <w:r>
        <w:t>CubeMac</w:t>
      </w:r>
      <w:bookmarkEnd w:id="179"/>
    </w:p>
    <w:p w14:paraId="5298B5F2" w14:textId="3038A5BC" w:rsidR="000915E7" w:rsidRDefault="000915E7" w:rsidP="000915E7">
      <w:r>
        <w:t>…</w:t>
      </w:r>
    </w:p>
    <w:p w14:paraId="2CB87CE9" w14:textId="344456C9" w:rsidR="000915E7" w:rsidRDefault="000915E7" w:rsidP="000915E7">
      <w:pPr>
        <w:pStyle w:val="Heading4"/>
      </w:pPr>
      <w:bookmarkStart w:id="180" w:name="_Toc482211831"/>
      <w:r>
        <w:t>D3</w:t>
      </w:r>
      <w:bookmarkEnd w:id="180"/>
    </w:p>
    <w:p w14:paraId="373C83FB" w14:textId="0B9D4D9D" w:rsidR="000915E7" w:rsidRDefault="000915E7" w:rsidP="000915E7">
      <w:r>
        <w:t>…</w:t>
      </w:r>
    </w:p>
    <w:p w14:paraId="2CB743FF" w14:textId="0F1CF564" w:rsidR="000915E7" w:rsidRDefault="000915E7" w:rsidP="000915E7">
      <w:pPr>
        <w:pStyle w:val="Heading4"/>
      </w:pPr>
      <w:bookmarkStart w:id="181" w:name="_Toc482211832"/>
      <w:r>
        <w:t>Simulation</w:t>
      </w:r>
      <w:bookmarkEnd w:id="181"/>
    </w:p>
    <w:p w14:paraId="74737F7A" w14:textId="72908F17" w:rsidR="000915E7" w:rsidRPr="000915E7" w:rsidRDefault="000915E7" w:rsidP="000915E7">
      <w:r>
        <w:t>…</w:t>
      </w:r>
    </w:p>
    <w:p w14:paraId="5500277E" w14:textId="767BE465" w:rsidR="006C3A76" w:rsidRDefault="006C3A76" w:rsidP="00362833">
      <w:pPr>
        <w:pStyle w:val="Heading3"/>
      </w:pPr>
      <w:bookmarkStart w:id="182" w:name="_Toc482211833"/>
      <w:r>
        <w:t>Space Junk</w:t>
      </w:r>
      <w:bookmarkEnd w:id="182"/>
    </w:p>
    <w:p w14:paraId="09F5E5E3" w14:textId="2C7F6654" w:rsidR="006C3A76" w:rsidRPr="006C3A76" w:rsidRDefault="006C3A76" w:rsidP="00362833">
      <w:r>
        <w:t>…</w:t>
      </w:r>
    </w:p>
    <w:p w14:paraId="294D208E" w14:textId="2234634C" w:rsidR="00885037" w:rsidRDefault="00885037" w:rsidP="00362833">
      <w:pPr>
        <w:pStyle w:val="Heading3"/>
      </w:pPr>
      <w:bookmarkStart w:id="183" w:name="_Toc482211834"/>
      <w:r>
        <w:lastRenderedPageBreak/>
        <w:t>Mission Design</w:t>
      </w:r>
      <w:bookmarkEnd w:id="183"/>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3F65C389"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w:t>
      </w:r>
      <w:r w:rsidR="00C245D8">
        <w:t>plex than some current MAC and r</w:t>
      </w:r>
      <w:r>
        <w:t>outi</w:t>
      </w:r>
      <w:r w:rsidR="00565B51">
        <w:t>ng protocols but, there are definitely</w:t>
      </w:r>
      <w:r>
        <w:t xml:space="preserve"> less complex approaches</w:t>
      </w:r>
      <w:r w:rsidR="00565B51">
        <w:t xml:space="preserve"> in existence</w:t>
      </w:r>
      <w:r>
        <w:t xml:space="preserve">. For instance, </w:t>
      </w:r>
      <w:r w:rsidR="00C245D8">
        <w:t>TDMA and DSR.</w:t>
      </w:r>
      <w:r>
        <w:t xml:space="preserve"> The</w:t>
      </w:r>
      <w:r w:rsidR="00C245D8">
        <w:t>se</w:t>
      </w:r>
      <w:r>
        <w:t xml:space="preserve"> </w:t>
      </w:r>
      <w:r w:rsidR="00C245D8">
        <w:t>approaches</w:t>
      </w:r>
      <w:r>
        <w:t xml:space="preserve"> may not be as performant 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84" w:name="_Toc482211835"/>
      <w:r>
        <w:t>Future Work</w:t>
      </w:r>
      <w:bookmarkEnd w:id="184"/>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1C2918C7" w14:textId="77777777" w:rsidR="00302029" w:rsidRPr="00302029" w:rsidRDefault="00DF291E" w:rsidP="00302029">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302029" w:rsidRPr="00302029">
        <w:t>References</w:t>
      </w:r>
    </w:p>
    <w:p w14:paraId="23B8675A" w14:textId="77777777" w:rsidR="00302029" w:rsidRPr="00302029" w:rsidRDefault="00302029" w:rsidP="00302029">
      <w:pPr>
        <w:pStyle w:val="EndNoteBibliographyTitle"/>
      </w:pPr>
    </w:p>
    <w:p w14:paraId="4A828324" w14:textId="77777777" w:rsidR="00302029" w:rsidRPr="00302029" w:rsidRDefault="00302029" w:rsidP="00302029">
      <w:pPr>
        <w:pStyle w:val="EndNoteBibliography"/>
        <w:spacing w:after="0"/>
        <w:ind w:left="720" w:hanging="720"/>
      </w:pPr>
      <w:r w:rsidRPr="00302029">
        <w:t>[1]</w:t>
      </w:r>
      <w:r w:rsidRPr="00302029">
        <w:tab/>
        <w:t xml:space="preserve">L. Brennan and A. Vecchi, </w:t>
      </w:r>
      <w:r w:rsidRPr="00302029">
        <w:rPr>
          <w:i/>
        </w:rPr>
        <w:t>The business of space: The next frontier of international competition</w:t>
      </w:r>
      <w:r w:rsidRPr="00302029">
        <w:t>: Palgrave Macmillan, 2011.</w:t>
      </w:r>
    </w:p>
    <w:p w14:paraId="17CBBA75" w14:textId="261D4DE7" w:rsidR="00302029" w:rsidRPr="00302029" w:rsidRDefault="00302029" w:rsidP="00302029">
      <w:pPr>
        <w:pStyle w:val="EndNoteBibliography"/>
        <w:spacing w:after="0"/>
        <w:ind w:left="720" w:hanging="720"/>
      </w:pPr>
      <w:r w:rsidRPr="00302029">
        <w:t>[2]</w:t>
      </w:r>
      <w:r w:rsidRPr="00302029">
        <w:tab/>
        <w:t xml:space="preserve">G. Johnson. (2012, January, 15). </w:t>
      </w:r>
      <w:r w:rsidRPr="00302029">
        <w:rPr>
          <w:i/>
        </w:rPr>
        <w:t>Revised, Expanded Launch Cost Data</w:t>
      </w:r>
      <w:r w:rsidRPr="00302029">
        <w:t xml:space="preserve">. Available: </w:t>
      </w:r>
      <w:hyperlink r:id="rId63" w:history="1">
        <w:r w:rsidRPr="00302029">
          <w:rPr>
            <w:rStyle w:val="Hyperlink"/>
          </w:rPr>
          <w:t>http://exrocketman.blogspot.ie/2012/05/revised-expanded-launch-cost-data.html</w:t>
        </w:r>
      </w:hyperlink>
    </w:p>
    <w:p w14:paraId="52DFFDB2" w14:textId="77777777" w:rsidR="00302029" w:rsidRPr="00302029" w:rsidRDefault="00302029" w:rsidP="00302029">
      <w:pPr>
        <w:pStyle w:val="EndNoteBibliography"/>
        <w:spacing w:after="0"/>
        <w:ind w:left="720" w:hanging="720"/>
      </w:pPr>
      <w:r w:rsidRPr="00302029">
        <w:t>[3]</w:t>
      </w:r>
      <w:r w:rsidRPr="00302029">
        <w:tab/>
        <w:t xml:space="preserve">A. Scholz and J.-N. Juang, "Toward open source CubeSat design," </w:t>
      </w:r>
      <w:r w:rsidRPr="00302029">
        <w:rPr>
          <w:i/>
        </w:rPr>
        <w:t xml:space="preserve">Acta Astronautica, </w:t>
      </w:r>
      <w:r w:rsidRPr="00302029">
        <w:t>vol. 115, pp. 384-392, 2015.</w:t>
      </w:r>
    </w:p>
    <w:p w14:paraId="740AB80E" w14:textId="77777777" w:rsidR="00302029" w:rsidRPr="00302029" w:rsidRDefault="00302029" w:rsidP="00302029">
      <w:pPr>
        <w:pStyle w:val="EndNoteBibliography"/>
        <w:spacing w:after="0"/>
        <w:ind w:left="720" w:hanging="720"/>
      </w:pPr>
      <w:r w:rsidRPr="00302029">
        <w:t>[4]</w:t>
      </w:r>
      <w:r w:rsidRPr="00302029">
        <w:tab/>
        <w:t xml:space="preserve">S. Padmanabhan, S. Brown, B. Lim, P. Kangaslahti, D. Russell, and R. Stachnik, "Airborne Deployment and Calibration of Microwave Atmospheric Sounder on 6U CubeSat," in </w:t>
      </w:r>
      <w:r w:rsidRPr="00302029">
        <w:rPr>
          <w:i/>
        </w:rPr>
        <w:t>AGU Fall Meeting Abstracts</w:t>
      </w:r>
      <w:r w:rsidRPr="00302029">
        <w:t>, 2015.</w:t>
      </w:r>
    </w:p>
    <w:p w14:paraId="3B121D13" w14:textId="77777777" w:rsidR="00302029" w:rsidRPr="00302029" w:rsidRDefault="00302029" w:rsidP="00302029">
      <w:pPr>
        <w:pStyle w:val="EndNoteBibliography"/>
        <w:spacing w:after="0"/>
        <w:ind w:left="720" w:hanging="720"/>
      </w:pPr>
      <w:r w:rsidRPr="00302029">
        <w:t>[5]</w:t>
      </w:r>
      <w:r w:rsidRPr="00302029">
        <w:tab/>
        <w:t>V. Hernandez, P. Gankidi, A. Chandra, A. Miller, P. Scowen, H. Barnaby</w:t>
      </w:r>
      <w:r w:rsidRPr="00302029">
        <w:rPr>
          <w:i/>
        </w:rPr>
        <w:t>, et al.</w:t>
      </w:r>
      <w:r w:rsidRPr="00302029">
        <w:t>, "SWIMSat: Space Weather and Meteor Impact Monitoring using a Low-Cost 6U CubeSat," 2016.</w:t>
      </w:r>
    </w:p>
    <w:p w14:paraId="27F6392E" w14:textId="77777777" w:rsidR="00302029" w:rsidRPr="00302029" w:rsidRDefault="00302029" w:rsidP="00302029">
      <w:pPr>
        <w:pStyle w:val="EndNoteBibliography"/>
        <w:spacing w:after="0"/>
        <w:ind w:left="720" w:hanging="720"/>
      </w:pPr>
      <w:r w:rsidRPr="00302029">
        <w:t>[6]</w:t>
      </w:r>
      <w:r w:rsidRPr="00302029">
        <w:tab/>
        <w:t>U. Kvell, M. Puusepp, F. Kaminski, J.-E. Past, K. Palmer, T.-A. Grönland</w:t>
      </w:r>
      <w:r w:rsidRPr="00302029">
        <w:rPr>
          <w:i/>
        </w:rPr>
        <w:t>, et al.</w:t>
      </w:r>
      <w:r w:rsidRPr="00302029">
        <w:t xml:space="preserve">, "Nanosatellite orbit control using MEMS cold gas thrusters," </w:t>
      </w:r>
      <w:r w:rsidRPr="00302029">
        <w:rPr>
          <w:i/>
        </w:rPr>
        <w:t xml:space="preserve">Proceedings of the Estonian Academy of Sciences, </w:t>
      </w:r>
      <w:r w:rsidRPr="00302029">
        <w:t>vol. 63, p. 279, 2014.</w:t>
      </w:r>
    </w:p>
    <w:p w14:paraId="5D63E44A" w14:textId="77777777" w:rsidR="00302029" w:rsidRPr="00302029" w:rsidRDefault="00302029" w:rsidP="00302029">
      <w:pPr>
        <w:pStyle w:val="EndNoteBibliography"/>
        <w:spacing w:after="0"/>
        <w:ind w:left="720" w:hanging="720"/>
      </w:pPr>
      <w:r w:rsidRPr="00302029">
        <w:t>[7]</w:t>
      </w:r>
      <w:r w:rsidRPr="00302029">
        <w:tab/>
        <w:t xml:space="preserve">X. Sun and X. Wu, "A cubesat attitude control system with linear piezoelectric actuator," in </w:t>
      </w:r>
      <w:r w:rsidRPr="00302029">
        <w:rPr>
          <w:i/>
        </w:rPr>
        <w:t>Piezoelectricity, Acoustic Waves, and Device Applications (SPAWDA), 2014 Symposium on</w:t>
      </w:r>
      <w:r w:rsidRPr="00302029">
        <w:t>, 2014, pp. 72-75.</w:t>
      </w:r>
    </w:p>
    <w:p w14:paraId="677D69AF" w14:textId="77777777" w:rsidR="00302029" w:rsidRPr="00302029" w:rsidRDefault="00302029" w:rsidP="00302029">
      <w:pPr>
        <w:pStyle w:val="EndNoteBibliography"/>
        <w:spacing w:after="0"/>
        <w:ind w:left="720" w:hanging="720"/>
      </w:pPr>
      <w:r w:rsidRPr="00302029">
        <w:t>[8]</w:t>
      </w:r>
      <w:r w:rsidRPr="00302029">
        <w:tab/>
        <w:t xml:space="preserve">A. Budianu, T. J. W. Castro, A. Meijerink, and M. J. Bentum, "Inter-satellite links for cubesats," in </w:t>
      </w:r>
      <w:r w:rsidRPr="00302029">
        <w:rPr>
          <w:i/>
        </w:rPr>
        <w:t>Aerospace Conference, 2013 IEEE</w:t>
      </w:r>
      <w:r w:rsidRPr="00302029">
        <w:t>, 2013, pp. 1-10.</w:t>
      </w:r>
    </w:p>
    <w:p w14:paraId="565089CA" w14:textId="77777777" w:rsidR="00302029" w:rsidRPr="00302029" w:rsidRDefault="00302029" w:rsidP="00302029">
      <w:pPr>
        <w:pStyle w:val="EndNoteBibliography"/>
        <w:spacing w:after="0"/>
        <w:ind w:left="720" w:hanging="720"/>
      </w:pPr>
      <w:r w:rsidRPr="00302029">
        <w:lastRenderedPageBreak/>
        <w:t>[9]</w:t>
      </w:r>
      <w:r w:rsidRPr="00302029">
        <w:tab/>
        <w:t xml:space="preserve">R. Radhakrishnan, W. W. Edmonson, F. Afghah, R. M. Rodriguez-Osorio, F. Pinto, and S. C. Burleigh, "Survey of Inter-satellite Communication for Small Satellite Systems: Physical Layer to Network Layer View," </w:t>
      </w:r>
      <w:r w:rsidRPr="00302029">
        <w:rPr>
          <w:i/>
        </w:rPr>
        <w:t xml:space="preserve">IEEE Communications Surveys &amp; Tutorials, </w:t>
      </w:r>
      <w:r w:rsidRPr="00302029">
        <w:t>vol. 18, pp. 2442-2473, 2016.</w:t>
      </w:r>
    </w:p>
    <w:p w14:paraId="49084DEB" w14:textId="77777777" w:rsidR="00302029" w:rsidRPr="00302029" w:rsidRDefault="00302029" w:rsidP="00302029">
      <w:pPr>
        <w:pStyle w:val="EndNoteBibliography"/>
        <w:spacing w:after="0"/>
        <w:ind w:left="720" w:hanging="720"/>
      </w:pPr>
      <w:r w:rsidRPr="00302029">
        <w:t>[10]</w:t>
      </w:r>
      <w:r w:rsidRPr="00302029">
        <w:tab/>
        <w:t>Y. F. Wong, O. Kegege, S. H. Schaire, G. Bussey, S. Altunc, Y. Zhang</w:t>
      </w:r>
      <w:r w:rsidRPr="00302029">
        <w:rPr>
          <w:i/>
        </w:rPr>
        <w:t>, et al.</w:t>
      </w:r>
      <w:r w:rsidRPr="00302029">
        <w:t>, "An Optimum Space-to-Ground Communication Concept for CubeSat Platform Utilizing NASA Space Network and Near Earth Network," 2016.</w:t>
      </w:r>
    </w:p>
    <w:p w14:paraId="08E1B1A1" w14:textId="77777777" w:rsidR="00302029" w:rsidRPr="00302029" w:rsidRDefault="00302029" w:rsidP="00302029">
      <w:pPr>
        <w:pStyle w:val="EndNoteBibliography"/>
        <w:spacing w:after="0"/>
        <w:ind w:left="720" w:hanging="720"/>
      </w:pPr>
      <w:r w:rsidRPr="00302029">
        <w:t>[11]</w:t>
      </w:r>
      <w:r w:rsidRPr="00302029">
        <w:tab/>
        <w:t xml:space="preserve">W. Harrington and J. Heath, "Development of a Low-Cost, Open Software/Hardware Command, Control and Communications Module for CubeSats," in </w:t>
      </w:r>
      <w:r w:rsidRPr="00302029">
        <w:rPr>
          <w:i/>
        </w:rPr>
        <w:t>AIAA SPACE 2016</w:t>
      </w:r>
      <w:r w:rsidRPr="00302029">
        <w:t>, ed, 2016, p. 5616.</w:t>
      </w:r>
    </w:p>
    <w:p w14:paraId="41B125B4" w14:textId="77777777" w:rsidR="00302029" w:rsidRPr="00302029" w:rsidRDefault="00302029" w:rsidP="00302029">
      <w:pPr>
        <w:pStyle w:val="EndNoteBibliography"/>
        <w:spacing w:after="0"/>
        <w:ind w:left="720" w:hanging="720"/>
      </w:pPr>
      <w:r w:rsidRPr="00302029">
        <w:t>[12]</w:t>
      </w:r>
      <w:r w:rsidRPr="00302029">
        <w:tab/>
        <w:t>J. Hanson, A. G. Luna, R. DeRosee, K. Oyadomari, J. Wolfe, W. Attai</w:t>
      </w:r>
      <w:r w:rsidRPr="00302029">
        <w:rPr>
          <w:i/>
        </w:rPr>
        <w:t>, et al.</w:t>
      </w:r>
      <w:r w:rsidRPr="00302029">
        <w:t>, "Nodes: A Flight Demonstration of Networked Spacecraft Command and Control," 2016.</w:t>
      </w:r>
    </w:p>
    <w:p w14:paraId="0161949C" w14:textId="77777777" w:rsidR="00302029" w:rsidRPr="00302029" w:rsidRDefault="00302029" w:rsidP="00302029">
      <w:pPr>
        <w:pStyle w:val="EndNoteBibliography"/>
        <w:spacing w:after="0"/>
        <w:ind w:left="720" w:hanging="720"/>
      </w:pPr>
      <w:r w:rsidRPr="00302029">
        <w:t>[13]</w:t>
      </w:r>
      <w:r w:rsidRPr="00302029">
        <w:tab/>
        <w:t xml:space="preserve">A. Tatomirescu, G. F. Pedersen, J. Christiansen, and D. Gerhardt, "Antenna system for nano-satelite mission GOMX-3," in </w:t>
      </w:r>
      <w:r w:rsidRPr="00302029">
        <w:rPr>
          <w:i/>
        </w:rPr>
        <w:t>Antennas and Propagation in Wireless Communications (APWC), 2016 IEEE-APS Topical Conference on</w:t>
      </w:r>
      <w:r w:rsidRPr="00302029">
        <w:t>, 2016, pp. 282-285.</w:t>
      </w:r>
    </w:p>
    <w:p w14:paraId="2606BF30" w14:textId="77777777" w:rsidR="00302029" w:rsidRPr="00302029" w:rsidRDefault="00302029" w:rsidP="00302029">
      <w:pPr>
        <w:pStyle w:val="EndNoteBibliography"/>
        <w:spacing w:after="0"/>
        <w:ind w:left="720" w:hanging="720"/>
      </w:pPr>
      <w:r w:rsidRPr="00302029">
        <w:t>[14]</w:t>
      </w:r>
      <w:r w:rsidRPr="00302029">
        <w:tab/>
        <w:t xml:space="preserve">M. Swartwout, "The first one hundred CubeSats: A statistical look," </w:t>
      </w:r>
      <w:r w:rsidRPr="00302029">
        <w:rPr>
          <w:i/>
        </w:rPr>
        <w:t xml:space="preserve">Journal of Small Satellites, </w:t>
      </w:r>
      <w:r w:rsidRPr="00302029">
        <w:t>vol. 2, pp. 213-233, 2013.</w:t>
      </w:r>
    </w:p>
    <w:p w14:paraId="3F622D38" w14:textId="77777777" w:rsidR="00302029" w:rsidRPr="00302029" w:rsidRDefault="00302029" w:rsidP="00302029">
      <w:pPr>
        <w:pStyle w:val="EndNoteBibliography"/>
        <w:spacing w:after="0"/>
        <w:ind w:left="720" w:hanging="720"/>
      </w:pPr>
      <w:r w:rsidRPr="00302029">
        <w:t>[15]</w:t>
      </w:r>
      <w:r w:rsidRPr="00302029">
        <w:tab/>
        <w:t xml:space="preserve">K. Kelley, "Launch systems to support the booming nanosatellite industry," in </w:t>
      </w:r>
      <w:r w:rsidRPr="00302029">
        <w:rPr>
          <w:i/>
        </w:rPr>
        <w:t>Aerospace Conference, 2015 IEEE</w:t>
      </w:r>
      <w:r w:rsidRPr="00302029">
        <w:t>, 2015, pp. 1-6.</w:t>
      </w:r>
    </w:p>
    <w:p w14:paraId="2768BE3F" w14:textId="77777777" w:rsidR="00302029" w:rsidRPr="00302029" w:rsidRDefault="00302029" w:rsidP="00302029">
      <w:pPr>
        <w:pStyle w:val="EndNoteBibliography"/>
        <w:spacing w:after="0"/>
        <w:ind w:left="720" w:hanging="720"/>
      </w:pPr>
      <w:r w:rsidRPr="00302029">
        <w:t>[16]</w:t>
      </w:r>
      <w:r w:rsidRPr="00302029">
        <w:tab/>
        <w:t>D. Hitt, K. F. Robinson, and S. D. Creech, "NASA's Space Launch System: A New Opportunity for CubeSats," 2016.</w:t>
      </w:r>
    </w:p>
    <w:p w14:paraId="76A7823E" w14:textId="77777777" w:rsidR="00302029" w:rsidRPr="00302029" w:rsidRDefault="00302029" w:rsidP="00302029">
      <w:pPr>
        <w:pStyle w:val="EndNoteBibliography"/>
        <w:spacing w:after="0"/>
        <w:ind w:left="720" w:hanging="720"/>
      </w:pPr>
      <w:r w:rsidRPr="00302029">
        <w:t>[17]</w:t>
      </w:r>
      <w:r w:rsidRPr="00302029">
        <w:tab/>
        <w:t xml:space="preserve">D. Masutti, T. Banyai, J. Thoemel, T. Magin, B. Taylor, and D. Kataria, "Investigating the Middle and Lower Thermosphere using a Cubesat Constellation: the QB50 Mission and its Particular Challenges," in </w:t>
      </w:r>
      <w:r w:rsidRPr="00302029">
        <w:rPr>
          <w:i/>
        </w:rPr>
        <w:t>EGU General Assembly Conference Abstracts</w:t>
      </w:r>
      <w:r w:rsidRPr="00302029">
        <w:t>, 2015, p. 9016.</w:t>
      </w:r>
    </w:p>
    <w:p w14:paraId="151E357D" w14:textId="77777777" w:rsidR="00302029" w:rsidRPr="00302029" w:rsidRDefault="00302029" w:rsidP="00302029">
      <w:pPr>
        <w:pStyle w:val="EndNoteBibliography"/>
        <w:spacing w:after="0"/>
        <w:ind w:left="720" w:hanging="720"/>
      </w:pPr>
      <w:r w:rsidRPr="00302029">
        <w:t>[18]</w:t>
      </w:r>
      <w:r w:rsidRPr="00302029">
        <w:tab/>
        <w:t>M. Tsay, J. Frongillo, K. Hohman, and B. K. Malphrus, "LunarCube: A Deep Space 6U CubeSat with Mission Enabling Ion Propulsion Technology," 2015.</w:t>
      </w:r>
    </w:p>
    <w:p w14:paraId="48439B57" w14:textId="77777777" w:rsidR="00302029" w:rsidRPr="00302029" w:rsidRDefault="00302029" w:rsidP="00302029">
      <w:pPr>
        <w:pStyle w:val="EndNoteBibliography"/>
        <w:spacing w:after="0"/>
        <w:ind w:left="720" w:hanging="720"/>
      </w:pPr>
      <w:r w:rsidRPr="00302029">
        <w:lastRenderedPageBreak/>
        <w:t>[19]</w:t>
      </w:r>
      <w:r w:rsidRPr="00302029">
        <w:tab/>
        <w:t>R. W. Ridenoure, D. A. Spencer, D. A. Stetson, B. Betts, R. Munakata, S. D. Wong</w:t>
      </w:r>
      <w:r w:rsidRPr="00302029">
        <w:rPr>
          <w:i/>
        </w:rPr>
        <w:t>, et al.</w:t>
      </w:r>
      <w:r w:rsidRPr="00302029">
        <w:t xml:space="preserve">, "Status of the Dual CubeSat LightSail Program," in </w:t>
      </w:r>
      <w:r w:rsidRPr="00302029">
        <w:rPr>
          <w:i/>
        </w:rPr>
        <w:t>AIAA SPACE 2015 Conference and Exposition</w:t>
      </w:r>
      <w:r w:rsidRPr="00302029">
        <w:t>, 2015, p. 4424.</w:t>
      </w:r>
    </w:p>
    <w:p w14:paraId="488E0C84" w14:textId="77777777" w:rsidR="00302029" w:rsidRPr="00302029" w:rsidRDefault="00302029" w:rsidP="00302029">
      <w:pPr>
        <w:pStyle w:val="EndNoteBibliography"/>
        <w:spacing w:after="0"/>
        <w:ind w:left="720" w:hanging="720"/>
      </w:pPr>
      <w:r w:rsidRPr="00302029">
        <w:t>[20]</w:t>
      </w:r>
      <w:r w:rsidRPr="00302029">
        <w:tab/>
        <w:t xml:space="preserve">R. Glumb, C. Lietzke, S. Luce, and P. Wloszek, "Cubesat Fourier Transform Spectrometer (CubeSat-FTS) for Three-Dimensional Global Wind Measurements," in </w:t>
      </w:r>
      <w:r w:rsidRPr="00302029">
        <w:rPr>
          <w:i/>
        </w:rPr>
        <w:t>American Meteorological Society Annual Meeting,(January 2015)</w:t>
      </w:r>
      <w:r w:rsidRPr="00302029">
        <w:t>, 2015.</w:t>
      </w:r>
    </w:p>
    <w:p w14:paraId="1445A5D6" w14:textId="77777777" w:rsidR="00302029" w:rsidRPr="00302029" w:rsidRDefault="00302029" w:rsidP="00302029">
      <w:pPr>
        <w:pStyle w:val="EndNoteBibliography"/>
        <w:spacing w:after="0"/>
        <w:ind w:left="720" w:hanging="720"/>
      </w:pPr>
      <w:r w:rsidRPr="00302029">
        <w:t>[21]</w:t>
      </w:r>
      <w:r w:rsidRPr="00302029">
        <w:tab/>
        <w:t xml:space="preserve">S. Nag, J. L. Rios, D. Gerhardt, and C. Pham, "CubeSat constellation design for air traffic monitoring," </w:t>
      </w:r>
      <w:r w:rsidRPr="00302029">
        <w:rPr>
          <w:i/>
        </w:rPr>
        <w:t xml:space="preserve">Acta Astronautica, </w:t>
      </w:r>
      <w:r w:rsidRPr="00302029">
        <w:t>vol. 128, pp. 180-193, 2016.</w:t>
      </w:r>
    </w:p>
    <w:p w14:paraId="0FCB9762" w14:textId="77777777" w:rsidR="00302029" w:rsidRPr="00302029" w:rsidRDefault="00302029" w:rsidP="00302029">
      <w:pPr>
        <w:pStyle w:val="EndNoteBibliography"/>
        <w:spacing w:after="0"/>
        <w:ind w:left="720" w:hanging="720"/>
      </w:pPr>
      <w:r w:rsidRPr="00302029">
        <w:t>[22]</w:t>
      </w:r>
      <w:r w:rsidRPr="00302029">
        <w:tab/>
        <w:t>D. Westley, A. Martinez, and A. Petro, "Edison Demonstration of Smallsat Networks," 2015.</w:t>
      </w:r>
    </w:p>
    <w:p w14:paraId="61C7656C" w14:textId="77777777" w:rsidR="00302029" w:rsidRPr="00302029" w:rsidRDefault="00302029" w:rsidP="00302029">
      <w:pPr>
        <w:pStyle w:val="EndNoteBibliography"/>
        <w:spacing w:after="0"/>
        <w:ind w:left="720" w:hanging="720"/>
      </w:pPr>
      <w:r w:rsidRPr="00302029">
        <w:t>[23]</w:t>
      </w:r>
      <w:r w:rsidRPr="00302029">
        <w:tab/>
        <w:t xml:space="preserve">R. Barbosa. (2015, September, 24). </w:t>
      </w:r>
      <w:r w:rsidRPr="00302029">
        <w:rPr>
          <w:i/>
        </w:rPr>
        <w:t>China debuts Long March 11 lofting Tianwang-1 trio</w:t>
      </w:r>
      <w:r w:rsidRPr="00302029">
        <w:t>. Available: NASASpaceFlight.com</w:t>
      </w:r>
    </w:p>
    <w:p w14:paraId="710DCFB2" w14:textId="77777777" w:rsidR="00302029" w:rsidRPr="00302029" w:rsidRDefault="00302029" w:rsidP="00302029">
      <w:pPr>
        <w:pStyle w:val="EndNoteBibliography"/>
        <w:spacing w:after="0"/>
        <w:ind w:left="720" w:hanging="720"/>
      </w:pPr>
      <w:r w:rsidRPr="00302029">
        <w:t>[24]</w:t>
      </w:r>
      <w:r w:rsidRPr="00302029">
        <w:tab/>
        <w:t xml:space="preserve">A. Varga, "OMNeT++," </w:t>
      </w:r>
      <w:r w:rsidRPr="00302029">
        <w:rPr>
          <w:i/>
        </w:rPr>
        <w:t xml:space="preserve">Modeling and tools for network simulation, </w:t>
      </w:r>
      <w:r w:rsidRPr="00302029">
        <w:t>pp. 35-59, 2010.</w:t>
      </w:r>
    </w:p>
    <w:p w14:paraId="419C470D" w14:textId="77777777" w:rsidR="00302029" w:rsidRPr="00302029" w:rsidRDefault="00302029" w:rsidP="00302029">
      <w:pPr>
        <w:pStyle w:val="EndNoteBibliography"/>
        <w:spacing w:after="0"/>
        <w:ind w:left="720" w:hanging="720"/>
      </w:pPr>
      <w:r w:rsidRPr="00302029">
        <w:t>[25]</w:t>
      </w:r>
      <w:r w:rsidRPr="00302029">
        <w:tab/>
        <w:t xml:space="preserve">G. Bora, S. Bora, S. Singh, and S. M. Arsalan, "OSI reference model: An overview," </w:t>
      </w:r>
      <w:r w:rsidRPr="00302029">
        <w:rPr>
          <w:i/>
        </w:rPr>
        <w:t xml:space="preserve">International Journal of Computer Trends and Technology (IJCTT, </w:t>
      </w:r>
      <w:r w:rsidRPr="00302029">
        <w:t>vol. 7, 2014.</w:t>
      </w:r>
    </w:p>
    <w:p w14:paraId="6B72AF99" w14:textId="77777777" w:rsidR="00302029" w:rsidRPr="00302029" w:rsidRDefault="00302029" w:rsidP="00302029">
      <w:pPr>
        <w:pStyle w:val="EndNoteBibliography"/>
        <w:spacing w:after="0"/>
        <w:ind w:left="720" w:hanging="720"/>
      </w:pPr>
      <w:r w:rsidRPr="00302029">
        <w:t>[26]</w:t>
      </w:r>
      <w:r w:rsidRPr="00302029">
        <w:tab/>
        <w:t xml:space="preserve">H. Helvajian and S. W. Janson, </w:t>
      </w:r>
      <w:r w:rsidRPr="00302029">
        <w:rPr>
          <w:i/>
        </w:rPr>
        <w:t>Small satellites: past, present, and future</w:t>
      </w:r>
      <w:r w:rsidRPr="00302029">
        <w:t>: Aerospace Press, 2008.</w:t>
      </w:r>
    </w:p>
    <w:p w14:paraId="64C9FA98" w14:textId="77777777" w:rsidR="00302029" w:rsidRPr="00302029" w:rsidRDefault="00302029" w:rsidP="00302029">
      <w:pPr>
        <w:pStyle w:val="EndNoteBibliography"/>
        <w:spacing w:after="0"/>
        <w:ind w:left="720" w:hanging="720"/>
      </w:pPr>
      <w:r w:rsidRPr="00302029">
        <w:t>[27]</w:t>
      </w:r>
      <w:r w:rsidRPr="00302029">
        <w:tab/>
        <w:t>H. Heidt, J. Puig-Suari, A. Moore, S. Nakasuka, and R. Twiggs, "CubeSat: A new generation of picosatellite for education and industry low-cost space experimentation," 2000.</w:t>
      </w:r>
    </w:p>
    <w:p w14:paraId="6231B1F4" w14:textId="77777777" w:rsidR="00302029" w:rsidRPr="00302029" w:rsidRDefault="00302029" w:rsidP="00302029">
      <w:pPr>
        <w:pStyle w:val="EndNoteBibliography"/>
        <w:spacing w:after="0"/>
        <w:ind w:left="720" w:hanging="720"/>
      </w:pPr>
      <w:r w:rsidRPr="00302029">
        <w:t>[28]</w:t>
      </w:r>
      <w:r w:rsidRPr="00302029">
        <w:tab/>
        <w:t xml:space="preserve">M. Swartwout, "Cubesat database," </w:t>
      </w:r>
      <w:r w:rsidRPr="00302029">
        <w:rPr>
          <w:i/>
        </w:rPr>
        <w:t xml:space="preserve">St. Louis University.[Online].[Accessed 7 February 2015], </w:t>
      </w:r>
      <w:r w:rsidRPr="00302029">
        <w:t>2015.</w:t>
      </w:r>
    </w:p>
    <w:p w14:paraId="2B9C230B" w14:textId="77777777" w:rsidR="00302029" w:rsidRPr="00302029" w:rsidRDefault="00302029" w:rsidP="00302029">
      <w:pPr>
        <w:pStyle w:val="EndNoteBibliography"/>
        <w:spacing w:after="0"/>
        <w:ind w:left="720" w:hanging="720"/>
      </w:pPr>
      <w:r w:rsidRPr="00302029">
        <w:t>[29]</w:t>
      </w:r>
      <w:r w:rsidRPr="00302029">
        <w:tab/>
        <w:t>C. Boshuizen, J. Mason, P. Klupar, and S. Spanhake, "Results from the planet labs flock constellation," 2014.</w:t>
      </w:r>
    </w:p>
    <w:p w14:paraId="5C7EC07C" w14:textId="77777777" w:rsidR="00302029" w:rsidRPr="00302029" w:rsidRDefault="00302029" w:rsidP="00302029">
      <w:pPr>
        <w:pStyle w:val="EndNoteBibliography"/>
        <w:spacing w:after="0"/>
        <w:ind w:left="720" w:hanging="720"/>
      </w:pPr>
      <w:r w:rsidRPr="00302029">
        <w:t>[30]</w:t>
      </w:r>
      <w:r w:rsidRPr="00302029">
        <w:tab/>
        <w:t xml:space="preserve">R. A. Deepak and R. J. Twiggs, "Thinking out of the box: Space science beyond the CubeSat," </w:t>
      </w:r>
      <w:r w:rsidRPr="00302029">
        <w:rPr>
          <w:i/>
        </w:rPr>
        <w:t xml:space="preserve">Journal of Small Satellites, </w:t>
      </w:r>
      <w:r w:rsidRPr="00302029">
        <w:t>vol. 1, pp. 3-7, 2012.</w:t>
      </w:r>
    </w:p>
    <w:p w14:paraId="1C752D0B" w14:textId="77777777" w:rsidR="00302029" w:rsidRPr="00302029" w:rsidRDefault="00302029" w:rsidP="00302029">
      <w:pPr>
        <w:pStyle w:val="EndNoteBibliography"/>
        <w:spacing w:after="0"/>
        <w:ind w:left="720" w:hanging="720"/>
      </w:pPr>
      <w:r w:rsidRPr="00302029">
        <w:t>[31]</w:t>
      </w:r>
      <w:r w:rsidRPr="00302029">
        <w:tab/>
        <w:t xml:space="preserve">J. Puig-Suari, J. Schoos, C. Turner, T. Wagner, R. Connolly, and R. Block, "CubeSat developments at Cal Poly: the standard </w:t>
      </w:r>
      <w:r w:rsidRPr="00302029">
        <w:lastRenderedPageBreak/>
        <w:t xml:space="preserve">deployer and PolySat," in </w:t>
      </w:r>
      <w:r w:rsidRPr="00302029">
        <w:rPr>
          <w:i/>
        </w:rPr>
        <w:t>Proceedings of SPIE-The International Society for Optical Engineering</w:t>
      </w:r>
      <w:r w:rsidRPr="00302029">
        <w:t>, 2000, pp. 72-78.</w:t>
      </w:r>
    </w:p>
    <w:p w14:paraId="7DD01D1C" w14:textId="77777777" w:rsidR="00302029" w:rsidRPr="00302029" w:rsidRDefault="00302029" w:rsidP="00302029">
      <w:pPr>
        <w:pStyle w:val="EndNoteBibliography"/>
        <w:spacing w:after="0"/>
        <w:ind w:left="720" w:hanging="720"/>
      </w:pPr>
      <w:r w:rsidRPr="00302029">
        <w:t>[32]</w:t>
      </w:r>
      <w:r w:rsidRPr="00302029">
        <w:tab/>
        <w:t xml:space="preserve">J. Farkas, "CPX: Design of a standard cubesat software bus," </w:t>
      </w:r>
      <w:r w:rsidRPr="00302029">
        <w:rPr>
          <w:i/>
        </w:rPr>
        <w:t xml:space="preserve">California State University, California, USA, </w:t>
      </w:r>
      <w:r w:rsidRPr="00302029">
        <w:t>2005.</w:t>
      </w:r>
    </w:p>
    <w:p w14:paraId="56B7EFD4" w14:textId="77777777" w:rsidR="00302029" w:rsidRPr="00302029" w:rsidRDefault="00302029" w:rsidP="00302029">
      <w:pPr>
        <w:pStyle w:val="EndNoteBibliography"/>
        <w:spacing w:after="0"/>
        <w:ind w:left="720" w:hanging="720"/>
      </w:pPr>
      <w:r w:rsidRPr="00302029">
        <w:t>[33]</w:t>
      </w:r>
      <w:r w:rsidRPr="00302029">
        <w:tab/>
        <w:t>J. Straub, C. Korvald, A. Nervold, A. Mohammad, N. Root, N. Long</w:t>
      </w:r>
      <w:r w:rsidRPr="00302029">
        <w:rPr>
          <w:i/>
        </w:rPr>
        <w:t>, et al.</w:t>
      </w:r>
      <w:r w:rsidRPr="00302029">
        <w:t xml:space="preserve">, "OpenOrbiter: A low-cost, educational prototype CubeSat mission architecture," </w:t>
      </w:r>
      <w:r w:rsidRPr="00302029">
        <w:rPr>
          <w:i/>
        </w:rPr>
        <w:t xml:space="preserve">Machines, </w:t>
      </w:r>
      <w:r w:rsidRPr="00302029">
        <w:t>vol. 1, p. 1, 2013.</w:t>
      </w:r>
    </w:p>
    <w:p w14:paraId="38C2B365" w14:textId="77777777" w:rsidR="00302029" w:rsidRPr="00302029" w:rsidRDefault="00302029" w:rsidP="00302029">
      <w:pPr>
        <w:pStyle w:val="EndNoteBibliography"/>
        <w:spacing w:after="0"/>
        <w:ind w:left="720" w:hanging="720"/>
      </w:pPr>
      <w:r w:rsidRPr="00302029">
        <w:t>[34]</w:t>
      </w:r>
      <w:r w:rsidRPr="00302029">
        <w:tab/>
        <w:t xml:space="preserve">A. K. Nervold, J. Berk, J. Straub, and D. Whalen, "A Pathway to Small Satellite Market Growth," </w:t>
      </w:r>
      <w:r w:rsidRPr="00302029">
        <w:rPr>
          <w:i/>
        </w:rPr>
        <w:t xml:space="preserve">Advances in Aerospace Science and Technology, </w:t>
      </w:r>
      <w:r w:rsidRPr="00302029">
        <w:t>vol. 1, p. 14, 2016.</w:t>
      </w:r>
    </w:p>
    <w:p w14:paraId="757D43D0" w14:textId="77777777" w:rsidR="00302029" w:rsidRPr="00302029" w:rsidRDefault="00302029" w:rsidP="00302029">
      <w:pPr>
        <w:pStyle w:val="EndNoteBibliography"/>
        <w:spacing w:after="0"/>
        <w:ind w:left="720" w:hanging="720"/>
      </w:pPr>
      <w:r w:rsidRPr="00302029">
        <w:t>[35]</w:t>
      </w:r>
      <w:r w:rsidRPr="00302029">
        <w:tab/>
        <w:t xml:space="preserve">K. Hayward, "The Economics of Launch Vehicles: Towards a New Business Model," in </w:t>
      </w:r>
      <w:r w:rsidRPr="00302029">
        <w:rPr>
          <w:i/>
        </w:rPr>
        <w:t>Yearbook on Space Policy 2015</w:t>
      </w:r>
      <w:r w:rsidRPr="00302029">
        <w:t>, ed: Springer, 2017, pp. 247-256.</w:t>
      </w:r>
    </w:p>
    <w:p w14:paraId="247A3E0B" w14:textId="77777777" w:rsidR="00302029" w:rsidRPr="00302029" w:rsidRDefault="00302029" w:rsidP="00302029">
      <w:pPr>
        <w:pStyle w:val="EndNoteBibliography"/>
        <w:spacing w:after="0"/>
        <w:ind w:left="720" w:hanging="720"/>
      </w:pPr>
      <w:r w:rsidRPr="00302029">
        <w:t>[36]</w:t>
      </w:r>
      <w:r w:rsidRPr="00302029">
        <w:tab/>
        <w:t xml:space="preserve">W. A. Beech, D. E. Nielsen, J. T. Noo, and L. K. Ncuu, "AX. 25 Link Access Protocol for Amateur Packet Radio, Version: 2.2 Rev," in </w:t>
      </w:r>
      <w:r w:rsidRPr="00302029">
        <w:rPr>
          <w:i/>
        </w:rPr>
        <w:t>Tucson Amateur Packet Radio Corp</w:t>
      </w:r>
      <w:r w:rsidRPr="00302029">
        <w:t>, 1997.</w:t>
      </w:r>
    </w:p>
    <w:p w14:paraId="2AB6B29B" w14:textId="77777777" w:rsidR="00302029" w:rsidRPr="00302029" w:rsidRDefault="00302029" w:rsidP="00302029">
      <w:pPr>
        <w:pStyle w:val="EndNoteBibliography"/>
        <w:spacing w:after="0"/>
        <w:ind w:left="720" w:hanging="720"/>
      </w:pPr>
      <w:r w:rsidRPr="00302029">
        <w:t>[37]</w:t>
      </w:r>
      <w:r w:rsidRPr="00302029">
        <w:tab/>
        <w:t xml:space="preserve">P. Muri and J. McNair, "A survey of communication sub-systems for intersatellite linked systems and CubeSat missions," </w:t>
      </w:r>
      <w:r w:rsidRPr="00302029">
        <w:rPr>
          <w:i/>
        </w:rPr>
        <w:t xml:space="preserve">JCM, </w:t>
      </w:r>
      <w:r w:rsidRPr="00302029">
        <w:t>vol. 7, pp. 290-308, 2012.</w:t>
      </w:r>
    </w:p>
    <w:p w14:paraId="085B2800" w14:textId="77777777" w:rsidR="00302029" w:rsidRPr="00302029" w:rsidRDefault="00302029" w:rsidP="00302029">
      <w:pPr>
        <w:pStyle w:val="EndNoteBibliography"/>
        <w:spacing w:after="0"/>
        <w:ind w:left="720" w:hanging="720"/>
      </w:pPr>
      <w:r w:rsidRPr="00302029">
        <w:t>[38]</w:t>
      </w:r>
      <w:r w:rsidRPr="00302029">
        <w:tab/>
        <w:t>C. Fish, C. Swenson, T. Neilsen, B. Bingham, J. Gunther, E. Stromberg</w:t>
      </w:r>
      <w:r w:rsidRPr="00302029">
        <w:rPr>
          <w:i/>
        </w:rPr>
        <w:t>, et al.</w:t>
      </w:r>
      <w:r w:rsidRPr="00302029">
        <w:t>, "Dice mission design, development, and implementation: Success and challenges," 2012.</w:t>
      </w:r>
    </w:p>
    <w:p w14:paraId="0A384AA4" w14:textId="77777777" w:rsidR="00302029" w:rsidRPr="00302029" w:rsidRDefault="00302029" w:rsidP="00302029">
      <w:pPr>
        <w:pStyle w:val="EndNoteBibliography"/>
        <w:spacing w:after="0"/>
        <w:ind w:left="720" w:hanging="720"/>
      </w:pPr>
      <w:r w:rsidRPr="00302029">
        <w:t>[39]</w:t>
      </w:r>
      <w:r w:rsidRPr="00302029">
        <w:tab/>
        <w:t>R. Hodges, B. Shah, D. Muthulingham, and T. Freeman, "ISARA–Integrated Solar Array and Reflectarray Mission Overview," 2013.</w:t>
      </w:r>
    </w:p>
    <w:p w14:paraId="4D3F5581" w14:textId="77777777" w:rsidR="00302029" w:rsidRPr="00302029" w:rsidRDefault="00302029" w:rsidP="00302029">
      <w:pPr>
        <w:pStyle w:val="EndNoteBibliography"/>
        <w:spacing w:after="0"/>
        <w:ind w:left="720" w:hanging="720"/>
      </w:pPr>
      <w:r w:rsidRPr="00302029">
        <w:t>[40]</w:t>
      </w:r>
      <w:r w:rsidRPr="00302029">
        <w:tab/>
        <w:t>S. Wu, W. Chen, and C. Chao, "The STU-2 CubeSat Mission and In-Orbit Test Results," 2016.</w:t>
      </w:r>
    </w:p>
    <w:p w14:paraId="5C193D08" w14:textId="77777777" w:rsidR="00302029" w:rsidRPr="00302029" w:rsidRDefault="00302029" w:rsidP="00302029">
      <w:pPr>
        <w:pStyle w:val="EndNoteBibliography"/>
        <w:spacing w:after="0"/>
        <w:ind w:left="720" w:hanging="720"/>
      </w:pPr>
      <w:r w:rsidRPr="00302029">
        <w:t>[41]</w:t>
      </w:r>
      <w:r w:rsidRPr="00302029">
        <w:tab/>
        <w:t xml:space="preserve">S. S. Arnold, R. Nuzzaci, and A. Gordon-Ross, "Energy budgeting for CubeSats with an integrated FPGA," in </w:t>
      </w:r>
      <w:r w:rsidRPr="00302029">
        <w:rPr>
          <w:i/>
        </w:rPr>
        <w:t>Aerospace Conference, 2012 IEEE</w:t>
      </w:r>
      <w:r w:rsidRPr="00302029">
        <w:t>, 2012, pp. 1-14.</w:t>
      </w:r>
    </w:p>
    <w:p w14:paraId="7D60C9F7" w14:textId="3A8C5C8A" w:rsidR="00302029" w:rsidRPr="00302029" w:rsidRDefault="00302029" w:rsidP="00302029">
      <w:pPr>
        <w:pStyle w:val="EndNoteBibliography"/>
        <w:spacing w:after="0"/>
        <w:ind w:left="720" w:hanging="720"/>
      </w:pPr>
      <w:r w:rsidRPr="00302029">
        <w:t>[42]</w:t>
      </w:r>
      <w:r w:rsidRPr="00302029">
        <w:tab/>
        <w:t xml:space="preserve">A. Oliveira. (2015, 02-02). </w:t>
      </w:r>
      <w:r w:rsidRPr="00302029">
        <w:rPr>
          <w:i/>
        </w:rPr>
        <w:t>Final Report Summary - GAMALINK (Generic SDR-bAsed Multifunctional spAce LINK)</w:t>
      </w:r>
      <w:r w:rsidRPr="00302029">
        <w:t xml:space="preserve">. Available: </w:t>
      </w:r>
      <w:hyperlink r:id="rId64" w:history="1">
        <w:r w:rsidRPr="00302029">
          <w:rPr>
            <w:rStyle w:val="Hyperlink"/>
          </w:rPr>
          <w:t>http://cordis.europa.eu/result/rcn/172006_en.html</w:t>
        </w:r>
      </w:hyperlink>
    </w:p>
    <w:p w14:paraId="063EB4E5" w14:textId="487EA7D4" w:rsidR="00302029" w:rsidRPr="00302029" w:rsidRDefault="00302029" w:rsidP="00302029">
      <w:pPr>
        <w:pStyle w:val="EndNoteBibliography"/>
        <w:spacing w:after="0"/>
        <w:ind w:left="720" w:hanging="720"/>
      </w:pPr>
      <w:r w:rsidRPr="00302029">
        <w:lastRenderedPageBreak/>
        <w:t>[43]</w:t>
      </w:r>
      <w:r w:rsidRPr="00302029">
        <w:tab/>
        <w:t xml:space="preserve">(2016, April 14th). </w:t>
      </w:r>
      <w:r w:rsidRPr="00302029">
        <w:rPr>
          <w:i/>
        </w:rPr>
        <w:t>CubeSat Design Overview Report</w:t>
      </w:r>
      <w:r w:rsidRPr="00302029">
        <w:t xml:space="preserve">. Available: </w:t>
      </w:r>
      <w:hyperlink r:id="rId65" w:history="1">
        <w:r w:rsidRPr="00302029">
          <w:rPr>
            <w:rStyle w:val="Hyperlink"/>
          </w:rPr>
          <w:t>http://sydney.edu.au/engineering/aeromech/AERO3760/private/CDR/1%20%20Critical%20Design%20Overview%20i-INSPIRE%EF%BC%92.pdf</w:t>
        </w:r>
      </w:hyperlink>
    </w:p>
    <w:p w14:paraId="3679C49B" w14:textId="77777777" w:rsidR="00302029" w:rsidRPr="00302029" w:rsidRDefault="00302029" w:rsidP="00302029">
      <w:pPr>
        <w:pStyle w:val="EndNoteBibliography"/>
        <w:spacing w:after="0"/>
        <w:ind w:left="720" w:hanging="720"/>
      </w:pPr>
      <w:r w:rsidRPr="00302029">
        <w:t>[44]</w:t>
      </w:r>
      <w:r w:rsidRPr="00302029">
        <w:tab/>
        <w:t>J. Guo, J. Bouwmeester, and E. Gill, "From Single to Formation Flying CubeSats: An Update from the Delft Programme," 2013.</w:t>
      </w:r>
    </w:p>
    <w:p w14:paraId="1CC8820C" w14:textId="77777777" w:rsidR="00302029" w:rsidRPr="00302029" w:rsidRDefault="00302029" w:rsidP="00302029">
      <w:pPr>
        <w:pStyle w:val="EndNoteBibliography"/>
        <w:spacing w:after="0"/>
        <w:ind w:left="720" w:hanging="720"/>
      </w:pPr>
      <w:r w:rsidRPr="00302029">
        <w:t>[45]</w:t>
      </w:r>
      <w:r w:rsidRPr="00302029">
        <w:tab/>
        <w:t>M. Focardi, V. Noce, S. Buckley, K. O'Neill, A. Bemporad, S. Fineschi</w:t>
      </w:r>
      <w:r w:rsidRPr="00302029">
        <w:rPr>
          <w:i/>
        </w:rPr>
        <w:t>, et al.</w:t>
      </w:r>
      <w:r w:rsidRPr="00302029">
        <w:t xml:space="preserve">, "The shadow position sensors (SPS) formation flying metrology subsystem for the ESA PROBA-3 mission: present status and future developments," in </w:t>
      </w:r>
      <w:r w:rsidRPr="00302029">
        <w:rPr>
          <w:i/>
        </w:rPr>
        <w:t>SPIE Astronomical Telescopes+ Instrumentation</w:t>
      </w:r>
      <w:r w:rsidRPr="00302029">
        <w:t>, 2016, pp. 99044Z-99044Z-17.</w:t>
      </w:r>
    </w:p>
    <w:p w14:paraId="2E915473" w14:textId="77777777" w:rsidR="00302029" w:rsidRPr="00302029" w:rsidRDefault="00302029" w:rsidP="00302029">
      <w:pPr>
        <w:pStyle w:val="EndNoteBibliography"/>
        <w:spacing w:after="0"/>
        <w:ind w:left="720" w:hanging="720"/>
      </w:pPr>
      <w:r w:rsidRPr="00302029">
        <w:t>[46]</w:t>
      </w:r>
      <w:r w:rsidRPr="00302029">
        <w:tab/>
        <w:t>J. M. EncinasPlaza, J. A. VilanVilan, F. AquadoAgelet, J. BrandiaranMancheno, M. LopezEstevez, C. MartinezFernandez</w:t>
      </w:r>
      <w:r w:rsidRPr="00302029">
        <w:rPr>
          <w:i/>
        </w:rPr>
        <w:t>, et al.</w:t>
      </w:r>
      <w:r w:rsidRPr="00302029">
        <w:t>, "Xatcobeo: Small Mechanisms for CubeSat Satellites-Antenna and Solar Array Deployment," 2010.</w:t>
      </w:r>
    </w:p>
    <w:p w14:paraId="72B99ACB" w14:textId="77777777" w:rsidR="00302029" w:rsidRPr="00302029" w:rsidRDefault="00302029" w:rsidP="00302029">
      <w:pPr>
        <w:pStyle w:val="EndNoteBibliography"/>
        <w:spacing w:after="0"/>
        <w:ind w:left="720" w:hanging="720"/>
      </w:pPr>
      <w:r w:rsidRPr="00302029">
        <w:t>[47]</w:t>
      </w:r>
      <w:r w:rsidRPr="00302029">
        <w:tab/>
        <w:t>G. Sun, X. Xia, S. Wu, Z. Wu, and W. Chen, "Attitude Determination and Control System Design for STU-2A CubeSat and In-Orbit Results," 2016.</w:t>
      </w:r>
    </w:p>
    <w:p w14:paraId="46E86B5F" w14:textId="77777777" w:rsidR="00302029" w:rsidRPr="00302029" w:rsidRDefault="00302029" w:rsidP="00302029">
      <w:pPr>
        <w:pStyle w:val="EndNoteBibliography"/>
        <w:spacing w:after="0"/>
        <w:ind w:left="720" w:hanging="720"/>
      </w:pPr>
      <w:r w:rsidRPr="00302029">
        <w:t>[48]</w:t>
      </w:r>
      <w:r w:rsidRPr="00302029">
        <w:tab/>
        <w:t xml:space="preserve">J. Li, M. Post, T. Wright, and R. Lee, "Design of attitude control systems for cubesat-class nanosatellite," </w:t>
      </w:r>
      <w:r w:rsidRPr="00302029">
        <w:rPr>
          <w:i/>
        </w:rPr>
        <w:t xml:space="preserve">Journal of Control Science and Engineering, </w:t>
      </w:r>
      <w:r w:rsidRPr="00302029">
        <w:t>vol. 2013, p. 4, 2013.</w:t>
      </w:r>
    </w:p>
    <w:p w14:paraId="5CCB40BC" w14:textId="77777777" w:rsidR="00302029" w:rsidRPr="00302029" w:rsidRDefault="00302029" w:rsidP="00302029">
      <w:pPr>
        <w:pStyle w:val="EndNoteBibliography"/>
        <w:spacing w:after="0"/>
        <w:ind w:left="720" w:hanging="720"/>
      </w:pPr>
      <w:r w:rsidRPr="00302029">
        <w:t>[49]</w:t>
      </w:r>
      <w:r w:rsidRPr="00302029">
        <w:tab/>
        <w:t xml:space="preserve">E. Glennon, J. Gauthier, M. Choudhury, A. Dempster, and K. Parkinson, "Synchronization and syntonization of formation flying cubesats using the namuru V3. 2 spaceborne GPS receiver," in </w:t>
      </w:r>
      <w:r w:rsidRPr="00302029">
        <w:rPr>
          <w:i/>
        </w:rPr>
        <w:t>Proceedings of the the ION 2013 Pacific PNT Meeting, Honolulu, HI, USA</w:t>
      </w:r>
      <w:r w:rsidRPr="00302029">
        <w:t>, 2013, pp. 23-25.</w:t>
      </w:r>
    </w:p>
    <w:p w14:paraId="7DEDDF51" w14:textId="77777777" w:rsidR="00302029" w:rsidRPr="00302029" w:rsidRDefault="00302029" w:rsidP="00302029">
      <w:pPr>
        <w:pStyle w:val="EndNoteBibliography"/>
        <w:spacing w:after="0"/>
        <w:ind w:left="720" w:hanging="720"/>
      </w:pPr>
      <w:r w:rsidRPr="00302029">
        <w:t>[50]</w:t>
      </w:r>
      <w:r w:rsidRPr="00302029">
        <w:tab/>
        <w:t>A. Cortiella, D. Vidal, J. Jané, E. Juan, R. Olivé, A. Amézaga</w:t>
      </w:r>
      <w:r w:rsidRPr="00302029">
        <w:rPr>
          <w:i/>
        </w:rPr>
        <w:t>, et al.</w:t>
      </w:r>
      <w:r w:rsidRPr="00302029">
        <w:t xml:space="preserve">, "3CAT-2: Attitude Determination and Control System for a GNSS-R Earth Observation 6U CubeSat Mission," </w:t>
      </w:r>
      <w:r w:rsidRPr="00302029">
        <w:rPr>
          <w:i/>
        </w:rPr>
        <w:t xml:space="preserve">European Journal of Remote Sensing, </w:t>
      </w:r>
      <w:r w:rsidRPr="00302029">
        <w:t>vol. 49, pp. 759-776, 2016.</w:t>
      </w:r>
    </w:p>
    <w:p w14:paraId="7133EA41" w14:textId="77777777" w:rsidR="00302029" w:rsidRPr="00302029" w:rsidRDefault="00302029" w:rsidP="00302029">
      <w:pPr>
        <w:pStyle w:val="EndNoteBibliography"/>
        <w:spacing w:after="0"/>
        <w:ind w:left="720" w:hanging="720"/>
      </w:pPr>
      <w:r w:rsidRPr="00302029">
        <w:t>[51]</w:t>
      </w:r>
      <w:r w:rsidRPr="00302029">
        <w:tab/>
        <w:t>W. H. Swartz, S. R. Lorentz, P. M. Huang, A. W. Smith, D. M. Deglau, S. X. Liang</w:t>
      </w:r>
      <w:r w:rsidRPr="00302029">
        <w:rPr>
          <w:i/>
        </w:rPr>
        <w:t>, et al.</w:t>
      </w:r>
      <w:r w:rsidRPr="00302029">
        <w:t xml:space="preserve">, "The Radiometer Assessment using Vertically Aligned Nanotubes (RAVAN) CubeSat Mission: A </w:t>
      </w:r>
      <w:r w:rsidRPr="00302029">
        <w:lastRenderedPageBreak/>
        <w:t>Pathfinder for a New Measurement of Earth's Radiation Budget," 2016.</w:t>
      </w:r>
    </w:p>
    <w:p w14:paraId="5D249D12" w14:textId="77777777" w:rsidR="00302029" w:rsidRPr="00302029" w:rsidRDefault="00302029" w:rsidP="00302029">
      <w:pPr>
        <w:pStyle w:val="EndNoteBibliography"/>
        <w:spacing w:after="0"/>
        <w:ind w:left="720" w:hanging="720"/>
      </w:pPr>
      <w:r w:rsidRPr="00302029">
        <w:t>[52]</w:t>
      </w:r>
      <w:r w:rsidRPr="00302029">
        <w:tab/>
        <w:t>W. H. Swartz, L. P. Dyrud, S. R. Lorentz, D. L. Wu, W. J. Wiscombe, S. J. Papadakis</w:t>
      </w:r>
      <w:r w:rsidRPr="00302029">
        <w:rPr>
          <w:i/>
        </w:rPr>
        <w:t>, et al.</w:t>
      </w:r>
      <w:r w:rsidRPr="00302029">
        <w:t xml:space="preserve">, "The RAVAN CubeSat mission: advancing technologies for climate observation," in </w:t>
      </w:r>
      <w:r w:rsidRPr="00302029">
        <w:rPr>
          <w:i/>
        </w:rPr>
        <w:t>Geoscience and Remote Sensing Symposium (IGARSS), 2015 IEEE International</w:t>
      </w:r>
      <w:r w:rsidRPr="00302029">
        <w:t>, 2015, pp. 5300-5303.</w:t>
      </w:r>
    </w:p>
    <w:p w14:paraId="4D452810" w14:textId="3C8913D5" w:rsidR="00302029" w:rsidRPr="00302029" w:rsidRDefault="00302029" w:rsidP="00302029">
      <w:pPr>
        <w:pStyle w:val="EndNoteBibliography"/>
        <w:spacing w:after="0"/>
        <w:ind w:left="720" w:hanging="720"/>
      </w:pPr>
      <w:r w:rsidRPr="00302029">
        <w:t>[53]</w:t>
      </w:r>
      <w:r w:rsidRPr="00302029">
        <w:tab/>
        <w:t>S. Kanekal, P. O'Brien, D. N. Baker, K. Ogasawara, J. Fennell, E. Christian</w:t>
      </w:r>
      <w:r w:rsidRPr="00302029">
        <w:rPr>
          <w:i/>
        </w:rPr>
        <w:t>, et al.</w:t>
      </w:r>
      <w:r w:rsidRPr="00302029">
        <w:t xml:space="preserve">, "Radition belt dynamics: Recent results from van Allen Probes and future observations from CeREs," in </w:t>
      </w:r>
      <w:r w:rsidRPr="00302029">
        <w:rPr>
          <w:i/>
        </w:rPr>
        <w:t xml:space="preserve">41st COSPAR Scientific Assembly, abstracts from the meeting that was to be held 30 July-7 August at the Istanbul Congress Center (ICC), Turkey, but was cancelled. See </w:t>
      </w:r>
      <w:hyperlink r:id="rId66" w:history="1">
        <w:r w:rsidRPr="00302029">
          <w:rPr>
            <w:rStyle w:val="Hyperlink"/>
          </w:rPr>
          <w:t>http://cospar2016</w:t>
        </w:r>
      </w:hyperlink>
      <w:r w:rsidRPr="00302029">
        <w:rPr>
          <w:i/>
        </w:rPr>
        <w:t>. tubitak. gov. tr/en/, Abstract PRBEM. 2-1-16.</w:t>
      </w:r>
      <w:r w:rsidRPr="00302029">
        <w:t>, 2016.</w:t>
      </w:r>
    </w:p>
    <w:p w14:paraId="2CDD4E75" w14:textId="77777777" w:rsidR="00302029" w:rsidRPr="00302029" w:rsidRDefault="00302029" w:rsidP="00302029">
      <w:pPr>
        <w:pStyle w:val="EndNoteBibliography"/>
        <w:spacing w:after="0"/>
        <w:ind w:left="720" w:hanging="720"/>
      </w:pPr>
      <w:r w:rsidRPr="00302029">
        <w:t>[54]</w:t>
      </w:r>
      <w:r w:rsidRPr="00302029">
        <w:tab/>
        <w:t>J. Westerhoff, G. Earle, R. Bishop, G. R. Swenson, S. Vadas, J. Clemmons</w:t>
      </w:r>
      <w:r w:rsidRPr="00302029">
        <w:rPr>
          <w:i/>
        </w:rPr>
        <w:t>, et al.</w:t>
      </w:r>
      <w:r w:rsidRPr="00302029">
        <w:t xml:space="preserve">, "LAICE CubeSat mission for gravity wave studies," </w:t>
      </w:r>
      <w:r w:rsidRPr="00302029">
        <w:rPr>
          <w:i/>
        </w:rPr>
        <w:t xml:space="preserve">Advances in Space Research, </w:t>
      </w:r>
      <w:r w:rsidRPr="00302029">
        <w:t>vol. 56, pp. 1413-1427, 2015.</w:t>
      </w:r>
    </w:p>
    <w:p w14:paraId="45BFFCE0" w14:textId="77777777" w:rsidR="00302029" w:rsidRPr="00302029" w:rsidRDefault="00302029" w:rsidP="00302029">
      <w:pPr>
        <w:pStyle w:val="EndNoteBibliography"/>
        <w:spacing w:after="0"/>
        <w:ind w:left="720" w:hanging="720"/>
      </w:pPr>
      <w:r w:rsidRPr="00302029">
        <w:t>[55]</w:t>
      </w:r>
      <w:r w:rsidRPr="00302029">
        <w:tab/>
        <w:t>J. M. Morrison, H. Jeffrey, H. Gorter, P. Anderson, C. Clark, A. Holmes</w:t>
      </w:r>
      <w:r w:rsidRPr="00302029">
        <w:rPr>
          <w:i/>
        </w:rPr>
        <w:t>, et al.</w:t>
      </w:r>
      <w:r w:rsidRPr="00302029">
        <w:t xml:space="preserve">, "SeaHawk: an advanced CubeSat mission for sustained ocean colour monitoring," in </w:t>
      </w:r>
      <w:r w:rsidRPr="00302029">
        <w:rPr>
          <w:i/>
        </w:rPr>
        <w:t>SPIE Remote Sensing</w:t>
      </w:r>
      <w:r w:rsidRPr="00302029">
        <w:t>, 2016, pp. 100001C-100001C-11.</w:t>
      </w:r>
    </w:p>
    <w:p w14:paraId="21282E65" w14:textId="77777777" w:rsidR="00302029" w:rsidRPr="00302029" w:rsidRDefault="00302029" w:rsidP="00302029">
      <w:pPr>
        <w:pStyle w:val="EndNoteBibliography"/>
        <w:spacing w:after="0"/>
        <w:ind w:left="720" w:hanging="720"/>
      </w:pPr>
      <w:r w:rsidRPr="00302029">
        <w:t>[56]</w:t>
      </w:r>
      <w:r w:rsidRPr="00302029">
        <w:tab/>
        <w:t xml:space="preserve">M. Bentum, A. Meijerink, A.-J. Boonstra, C. Verhoeven, and A.-J. v. d. Veen, "OLFAR: the orbiting low frequency array, how a cube sat swarm becomes a novel radio astronomy instrument in space," </w:t>
      </w:r>
      <w:r w:rsidRPr="00302029">
        <w:rPr>
          <w:i/>
        </w:rPr>
        <w:t xml:space="preserve">De Vonk, </w:t>
      </w:r>
      <w:r w:rsidRPr="00302029">
        <w:t>vol. 25, pp. 1-5, 2010.</w:t>
      </w:r>
    </w:p>
    <w:p w14:paraId="7589E1BF" w14:textId="77777777" w:rsidR="00302029" w:rsidRPr="00302029" w:rsidRDefault="00302029" w:rsidP="00302029">
      <w:pPr>
        <w:pStyle w:val="EndNoteBibliography"/>
        <w:spacing w:after="0"/>
        <w:ind w:left="720" w:hanging="720"/>
      </w:pPr>
      <w:r w:rsidRPr="00302029">
        <w:t>[57]</w:t>
      </w:r>
      <w:r w:rsidRPr="00302029">
        <w:tab/>
        <w:t>J. Hanson, J. Chartres, H. Sanchez, and K. Oyadomari, "The EDSN intersatellite communications architecture," 2014.</w:t>
      </w:r>
    </w:p>
    <w:p w14:paraId="19DEE2BE" w14:textId="77777777" w:rsidR="00302029" w:rsidRPr="00302029" w:rsidRDefault="00302029" w:rsidP="00302029">
      <w:pPr>
        <w:pStyle w:val="EndNoteBibliography"/>
        <w:spacing w:after="0"/>
        <w:ind w:left="720" w:hanging="720"/>
      </w:pPr>
      <w:r w:rsidRPr="00302029">
        <w:t>[58]</w:t>
      </w:r>
      <w:r w:rsidRPr="00302029">
        <w:tab/>
        <w:t>J. Chartres, H. Sanchez, and J. Hanson, "EDSN development lessons learned," 2014.</w:t>
      </w:r>
    </w:p>
    <w:p w14:paraId="21F80B5F" w14:textId="77777777" w:rsidR="00302029" w:rsidRPr="00302029" w:rsidRDefault="00302029" w:rsidP="00302029">
      <w:pPr>
        <w:pStyle w:val="EndNoteBibliography"/>
        <w:spacing w:after="0"/>
        <w:ind w:left="720" w:hanging="720"/>
      </w:pPr>
      <w:r w:rsidRPr="00302029">
        <w:t>[59]</w:t>
      </w:r>
      <w:r w:rsidRPr="00302029">
        <w:tab/>
        <w:t>K. I. Parker, "State-of-the-Art for Small Satellite Propulsion Systems," 2016.</w:t>
      </w:r>
    </w:p>
    <w:p w14:paraId="7AC78168" w14:textId="77777777" w:rsidR="00302029" w:rsidRPr="00302029" w:rsidRDefault="00302029" w:rsidP="00302029">
      <w:pPr>
        <w:pStyle w:val="EndNoteBibliography"/>
        <w:spacing w:after="0"/>
        <w:ind w:left="720" w:hanging="720"/>
      </w:pPr>
      <w:r w:rsidRPr="00302029">
        <w:t>[60]</w:t>
      </w:r>
      <w:r w:rsidRPr="00302029">
        <w:tab/>
        <w:t>O. Barnouin, J. Biele, I. Carnelli, V. Ciarletti, A. Cheng, A. Galvez</w:t>
      </w:r>
      <w:r w:rsidRPr="00302029">
        <w:rPr>
          <w:i/>
        </w:rPr>
        <w:t>, et al.</w:t>
      </w:r>
      <w:r w:rsidRPr="00302029">
        <w:t xml:space="preserve">, "The Asteroid Impact and Deflection Assessment (AIDA) </w:t>
      </w:r>
      <w:r w:rsidRPr="00302029">
        <w:lastRenderedPageBreak/>
        <w:t xml:space="preserve">mission: Science Proximity Operations," in </w:t>
      </w:r>
      <w:r w:rsidRPr="00302029">
        <w:rPr>
          <w:i/>
        </w:rPr>
        <w:t>LPSC 2016 47th Lunar and Planetary Science Conference</w:t>
      </w:r>
      <w:r w:rsidRPr="00302029">
        <w:t>, 2016, p. 1427.</w:t>
      </w:r>
    </w:p>
    <w:p w14:paraId="6E248FCF" w14:textId="77777777" w:rsidR="00302029" w:rsidRPr="00302029" w:rsidRDefault="00302029" w:rsidP="00302029">
      <w:pPr>
        <w:pStyle w:val="EndNoteBibliography"/>
        <w:spacing w:after="0"/>
        <w:ind w:left="720" w:hanging="720"/>
      </w:pPr>
      <w:r w:rsidRPr="00302029">
        <w:t>[61]</w:t>
      </w:r>
      <w:r w:rsidRPr="00302029">
        <w:tab/>
        <w:t xml:space="preserve">M. Bisgaard, D. Gerhardt, H. Hermanns, J. Krčál, G. Nies, and M. Stenger, "Battery-Aware Scheduling in Low Orbit: The GomX–3 Case," in </w:t>
      </w:r>
      <w:r w:rsidRPr="00302029">
        <w:rPr>
          <w:i/>
        </w:rPr>
        <w:t>FM 2016: Formal Methods: 21st International Symposium, Limassol, Cyprus, November 9-11, 2016, Proceedings 21</w:t>
      </w:r>
      <w:r w:rsidRPr="00302029">
        <w:t>, 2016, pp. 559-576.</w:t>
      </w:r>
    </w:p>
    <w:p w14:paraId="28EEFDE5" w14:textId="77777777" w:rsidR="00302029" w:rsidRPr="00302029" w:rsidRDefault="00302029" w:rsidP="00302029">
      <w:pPr>
        <w:pStyle w:val="EndNoteBibliography"/>
        <w:spacing w:after="0"/>
        <w:ind w:left="720" w:hanging="720"/>
      </w:pPr>
      <w:r w:rsidRPr="00302029">
        <w:t>[62]</w:t>
      </w:r>
      <w:r w:rsidRPr="00302029">
        <w:tab/>
        <w:t>B. Niels, "ESA and GomSpace Sign Contract to Launch Advanced Nanosatellite," ed. Web: GOMspace, 2016.</w:t>
      </w:r>
    </w:p>
    <w:p w14:paraId="5125FDEB" w14:textId="77777777" w:rsidR="00302029" w:rsidRPr="00302029" w:rsidRDefault="00302029" w:rsidP="00302029">
      <w:pPr>
        <w:pStyle w:val="EndNoteBibliography"/>
        <w:spacing w:after="0"/>
        <w:ind w:left="720" w:hanging="720"/>
      </w:pPr>
      <w:r w:rsidRPr="00302029">
        <w:t>[63]</w:t>
      </w:r>
      <w:r w:rsidRPr="00302029">
        <w:tab/>
        <w:t>M. Villa, A. Martinez, and A. Petro, "Cubesat Proximity Operations Demonstration (CPOD)," 2015.</w:t>
      </w:r>
    </w:p>
    <w:p w14:paraId="76CE7B3C" w14:textId="77777777" w:rsidR="00302029" w:rsidRPr="00302029" w:rsidRDefault="00302029" w:rsidP="00302029">
      <w:pPr>
        <w:pStyle w:val="EndNoteBibliography"/>
        <w:spacing w:after="0"/>
        <w:ind w:left="720" w:hanging="720"/>
      </w:pPr>
      <w:r w:rsidRPr="00302029">
        <w:t>[64]</w:t>
      </w:r>
      <w:r w:rsidRPr="00302029">
        <w:tab/>
        <w:t>D. Cecil, "Potential Future NASA Satellite Data and Applications for Tropical Cyclones," 2016.</w:t>
      </w:r>
    </w:p>
    <w:p w14:paraId="2F2CD866" w14:textId="77777777" w:rsidR="00302029" w:rsidRPr="00302029" w:rsidRDefault="00302029" w:rsidP="00302029">
      <w:pPr>
        <w:pStyle w:val="EndNoteBibliography"/>
        <w:spacing w:after="0"/>
        <w:ind w:left="720" w:hanging="720"/>
      </w:pPr>
      <w:r w:rsidRPr="00302029">
        <w:t>[65]</w:t>
      </w:r>
      <w:r w:rsidRPr="00302029">
        <w:tab/>
        <w:t xml:space="preserve">E. Gill, P. Sundaramoorthy, J. Bouwmeester, B. Zandbergen, and R. Reinhard, "Formation flying within a constellation of nano-satellites: The QB50 mission," </w:t>
      </w:r>
      <w:r w:rsidRPr="00302029">
        <w:rPr>
          <w:i/>
        </w:rPr>
        <w:t xml:space="preserve">Acta Astronautica, </w:t>
      </w:r>
      <w:r w:rsidRPr="00302029">
        <w:t>vol. 82, pp. 110-117, 2013.</w:t>
      </w:r>
    </w:p>
    <w:p w14:paraId="6E355F77" w14:textId="77777777" w:rsidR="00302029" w:rsidRPr="00302029" w:rsidRDefault="00302029" w:rsidP="00302029">
      <w:pPr>
        <w:pStyle w:val="EndNoteBibliography"/>
        <w:spacing w:after="0"/>
        <w:ind w:left="720" w:hanging="720"/>
      </w:pPr>
      <w:r w:rsidRPr="00302029">
        <w:t>[66]</w:t>
      </w:r>
      <w:r w:rsidRPr="00302029">
        <w:tab/>
        <w:t xml:space="preserve">T. Rault, A. Bouabdallah, and Y. Challal, "Energy efficiency in wireless sensor networks: A top-down survey," </w:t>
      </w:r>
      <w:r w:rsidRPr="00302029">
        <w:rPr>
          <w:i/>
        </w:rPr>
        <w:t xml:space="preserve">Computer Networks, </w:t>
      </w:r>
      <w:r w:rsidRPr="00302029">
        <w:t>vol. 67, pp. 104-122, 2014.</w:t>
      </w:r>
    </w:p>
    <w:p w14:paraId="2718CA45" w14:textId="77777777" w:rsidR="00302029" w:rsidRPr="00302029" w:rsidRDefault="00302029" w:rsidP="00302029">
      <w:pPr>
        <w:pStyle w:val="EndNoteBibliography"/>
        <w:spacing w:after="0"/>
        <w:ind w:left="720" w:hanging="720"/>
      </w:pPr>
      <w:r w:rsidRPr="00302029">
        <w:t>[67]</w:t>
      </w:r>
      <w:r w:rsidRPr="00302029">
        <w:tab/>
        <w:t>J. Zheng and M. J. Lee, "A comprehensive performance study of IEEE 802.15. 4," ed: IEEE Press book Los Alamitos, 2004.</w:t>
      </w:r>
    </w:p>
    <w:p w14:paraId="16E1FC26" w14:textId="77777777" w:rsidR="00302029" w:rsidRPr="00302029" w:rsidRDefault="00302029" w:rsidP="00302029">
      <w:pPr>
        <w:pStyle w:val="EndNoteBibliography"/>
        <w:spacing w:after="0"/>
        <w:ind w:left="720" w:hanging="720"/>
      </w:pPr>
      <w:r w:rsidRPr="00302029">
        <w:t>[68]</w:t>
      </w:r>
      <w:r w:rsidRPr="00302029">
        <w:tab/>
        <w:t xml:space="preserve">C. Gomez, J. Oller, and J. Paradells, "Overview and evaluation of bluetooth low energy: An emerging low-power wireless technology," </w:t>
      </w:r>
      <w:r w:rsidRPr="00302029">
        <w:rPr>
          <w:i/>
        </w:rPr>
        <w:t xml:space="preserve">Sensors, </w:t>
      </w:r>
      <w:r w:rsidRPr="00302029">
        <w:t>vol. 12, pp. 11734-11753, 2012.</w:t>
      </w:r>
    </w:p>
    <w:p w14:paraId="71442FCF" w14:textId="77777777" w:rsidR="00302029" w:rsidRPr="00302029" w:rsidRDefault="00302029" w:rsidP="00302029">
      <w:pPr>
        <w:pStyle w:val="EndNoteBibliography"/>
        <w:spacing w:after="0"/>
        <w:ind w:left="720" w:hanging="720"/>
      </w:pPr>
      <w:r w:rsidRPr="00302029">
        <w:t>[69]</w:t>
      </w:r>
      <w:r w:rsidRPr="00302029">
        <w:tab/>
        <w:t xml:space="preserve">N. Accettura, L. A. Grieco, G. Boggia, and P. Camarda, "Performance analysis of the RPL routing protocol," in </w:t>
      </w:r>
      <w:r w:rsidRPr="00302029">
        <w:rPr>
          <w:i/>
        </w:rPr>
        <w:t>Mechatronics (ICM), 2011 IEEE International Conference on</w:t>
      </w:r>
      <w:r w:rsidRPr="00302029">
        <w:t>, 2011, pp. 767-772.</w:t>
      </w:r>
    </w:p>
    <w:p w14:paraId="2EEFDDB1" w14:textId="77777777" w:rsidR="00302029" w:rsidRPr="00302029" w:rsidRDefault="00302029" w:rsidP="00302029">
      <w:pPr>
        <w:pStyle w:val="EndNoteBibliography"/>
        <w:spacing w:after="0"/>
        <w:ind w:left="720" w:hanging="720"/>
      </w:pPr>
      <w:r w:rsidRPr="00302029">
        <w:t>[70]</w:t>
      </w:r>
      <w:r w:rsidRPr="00302029">
        <w:tab/>
        <w:t xml:space="preserve">P. T. A. Quang and D.-S. Kim, "Throughput-aware routing for industrial sensor networks: Application to ISA100. 11a," </w:t>
      </w:r>
      <w:r w:rsidRPr="00302029">
        <w:rPr>
          <w:i/>
        </w:rPr>
        <w:t xml:space="preserve">IEEE Transactions on Industrial Informatics, </w:t>
      </w:r>
      <w:r w:rsidRPr="00302029">
        <w:t>vol. 10, pp. 351-363, 2014.</w:t>
      </w:r>
    </w:p>
    <w:p w14:paraId="547707CA" w14:textId="77777777" w:rsidR="00302029" w:rsidRPr="00302029" w:rsidRDefault="00302029" w:rsidP="00302029">
      <w:pPr>
        <w:pStyle w:val="EndNoteBibliography"/>
        <w:spacing w:after="0"/>
        <w:ind w:left="720" w:hanging="720"/>
      </w:pPr>
      <w:r w:rsidRPr="00302029">
        <w:lastRenderedPageBreak/>
        <w:t>[71]</w:t>
      </w:r>
      <w:r w:rsidRPr="00302029">
        <w:tab/>
        <w:t xml:space="preserve">L. D. Mendes and J. J. Rodrigues, "A survey on cross-layer solutions for wireless sensor networks," </w:t>
      </w:r>
      <w:r w:rsidRPr="00302029">
        <w:rPr>
          <w:i/>
        </w:rPr>
        <w:t xml:space="preserve">Journal of Network and Computer Applications, </w:t>
      </w:r>
      <w:r w:rsidRPr="00302029">
        <w:t>vol. 34, pp. 523-534, 2011.</w:t>
      </w:r>
    </w:p>
    <w:p w14:paraId="499D4E07" w14:textId="77777777" w:rsidR="00302029" w:rsidRPr="00302029" w:rsidRDefault="00302029" w:rsidP="00302029">
      <w:pPr>
        <w:pStyle w:val="EndNoteBibliography"/>
        <w:spacing w:after="0"/>
        <w:ind w:left="720" w:hanging="720"/>
      </w:pPr>
      <w:r w:rsidRPr="00302029">
        <w:t>[72]</w:t>
      </w:r>
      <w:r w:rsidRPr="00302029">
        <w:tab/>
        <w:t xml:space="preserve">G. Miao, N. Himayat, Y. G. Li, and A. Swami, "Cross‐layer optimization for energy‐efficient wireless communications: a survey," </w:t>
      </w:r>
      <w:r w:rsidRPr="00302029">
        <w:rPr>
          <w:i/>
        </w:rPr>
        <w:t xml:space="preserve">Wireless Communications and Mobile Computing, </w:t>
      </w:r>
      <w:r w:rsidRPr="00302029">
        <w:t>vol. 9, pp. 529-542, 2009.</w:t>
      </w:r>
    </w:p>
    <w:p w14:paraId="2D4ED47A" w14:textId="77777777" w:rsidR="00302029" w:rsidRPr="00302029" w:rsidRDefault="00302029" w:rsidP="00302029">
      <w:pPr>
        <w:pStyle w:val="EndNoteBibliography"/>
        <w:spacing w:after="0"/>
        <w:ind w:left="720" w:hanging="720"/>
      </w:pPr>
      <w:r w:rsidRPr="00302029">
        <w:t>[73]</w:t>
      </w:r>
      <w:r w:rsidRPr="00302029">
        <w:tab/>
        <w:t xml:space="preserve">M. Di Francesco, S. K. Das, and G. Anastasi, "Data collection in wireless sensor networks with mobile elements: A survey," </w:t>
      </w:r>
      <w:r w:rsidRPr="00302029">
        <w:rPr>
          <w:i/>
        </w:rPr>
        <w:t xml:space="preserve">ACM Transactions on Sensor Networks (TOSN), </w:t>
      </w:r>
      <w:r w:rsidRPr="00302029">
        <w:t>vol. 8, p. 7, 2011.</w:t>
      </w:r>
    </w:p>
    <w:p w14:paraId="6A5D424A" w14:textId="77777777" w:rsidR="00302029" w:rsidRPr="00302029" w:rsidRDefault="00302029" w:rsidP="00302029">
      <w:pPr>
        <w:pStyle w:val="EndNoteBibliography"/>
        <w:spacing w:after="0"/>
        <w:ind w:left="720" w:hanging="720"/>
      </w:pPr>
      <w:r w:rsidRPr="00302029">
        <w:t>[74]</w:t>
      </w:r>
      <w:r w:rsidRPr="00302029">
        <w:tab/>
        <w:t xml:space="preserve">C. Schurgers, V. Tsiatsis, S. Ganeriwal, and M. Srivastava, "Optimizing sensor networks in the energy-latency-density design space," </w:t>
      </w:r>
      <w:r w:rsidRPr="00302029">
        <w:rPr>
          <w:i/>
        </w:rPr>
        <w:t xml:space="preserve">IEEE Transactions on mobile computing, </w:t>
      </w:r>
      <w:r w:rsidRPr="00302029">
        <w:t>vol. 99, pp. 70-80, 2002.</w:t>
      </w:r>
    </w:p>
    <w:p w14:paraId="422F0B45" w14:textId="77777777" w:rsidR="00302029" w:rsidRPr="00302029" w:rsidRDefault="00302029" w:rsidP="00302029">
      <w:pPr>
        <w:pStyle w:val="EndNoteBibliography"/>
        <w:spacing w:after="0"/>
        <w:ind w:left="720" w:hanging="720"/>
      </w:pPr>
      <w:r w:rsidRPr="00302029">
        <w:t>[75]</w:t>
      </w:r>
      <w:r w:rsidRPr="00302029">
        <w:tab/>
        <w:t xml:space="preserve">L. Bölöni and D. Turgut, "Should I send now or send later? A decision‐theoretic approach to transmission scheduling in sensor networks with mobile sinks," </w:t>
      </w:r>
      <w:r w:rsidRPr="00302029">
        <w:rPr>
          <w:i/>
        </w:rPr>
        <w:t xml:space="preserve">Wireless Communications and Mobile Computing, </w:t>
      </w:r>
      <w:r w:rsidRPr="00302029">
        <w:t>vol. 8, pp. 385-403, 2008.</w:t>
      </w:r>
    </w:p>
    <w:p w14:paraId="06EE4B9D" w14:textId="77777777" w:rsidR="00302029" w:rsidRPr="00302029" w:rsidRDefault="00302029" w:rsidP="00302029">
      <w:pPr>
        <w:pStyle w:val="EndNoteBibliography"/>
        <w:spacing w:after="0"/>
        <w:ind w:left="720" w:hanging="720"/>
      </w:pPr>
      <w:r w:rsidRPr="00302029">
        <w:t>[76]</w:t>
      </w:r>
      <w:r w:rsidRPr="00302029">
        <w:tab/>
        <w:t xml:space="preserve">A. Kansal, A. A. Somasundara, D. D. Jea, M. B. Srivastava, and D. Estrin, "Intelligent fluid infrastructure for embedded networks," in </w:t>
      </w:r>
      <w:r w:rsidRPr="00302029">
        <w:rPr>
          <w:i/>
        </w:rPr>
        <w:t>Proceedings of the 2nd international conference on Mobile systems, applications, and services</w:t>
      </w:r>
      <w:r w:rsidRPr="00302029">
        <w:t>, 2004, pp. 111-124.</w:t>
      </w:r>
    </w:p>
    <w:p w14:paraId="4CB8CE95" w14:textId="77777777" w:rsidR="00302029" w:rsidRPr="00302029" w:rsidRDefault="00302029" w:rsidP="00302029">
      <w:pPr>
        <w:pStyle w:val="EndNoteBibliography"/>
        <w:spacing w:after="0"/>
        <w:ind w:left="720" w:hanging="720"/>
      </w:pPr>
      <w:r w:rsidRPr="00302029">
        <w:t>[77]</w:t>
      </w:r>
      <w:r w:rsidRPr="00302029">
        <w:tab/>
        <w:t xml:space="preserve">G. Anastasi, M. Conti, E. Gregori, C. Spagoni, and G. Valente, "Motes sensor networks in dynamic scenarios: an experimental study for pervasive applications in urban environments," </w:t>
      </w:r>
      <w:r w:rsidRPr="00302029">
        <w:rPr>
          <w:i/>
        </w:rPr>
        <w:t xml:space="preserve">Journal of Ubiquitous Computing and Intelligence, </w:t>
      </w:r>
      <w:r w:rsidRPr="00302029">
        <w:t>vol. 1, pp. 9-16, 2007.</w:t>
      </w:r>
    </w:p>
    <w:p w14:paraId="6DFDC3C3" w14:textId="77777777" w:rsidR="00302029" w:rsidRPr="00302029" w:rsidRDefault="00302029" w:rsidP="00302029">
      <w:pPr>
        <w:pStyle w:val="EndNoteBibliography"/>
        <w:spacing w:after="0"/>
        <w:ind w:left="720" w:hanging="720"/>
      </w:pPr>
      <w:r w:rsidRPr="00302029">
        <w:t>[78]</w:t>
      </w:r>
      <w:r w:rsidRPr="00302029">
        <w:tab/>
        <w:t xml:space="preserve">L. Pelusi, A. Passarella, and M. Conti, "Encoding for Efficient Data Distribution in Multihop Ad Hoc Networks1," </w:t>
      </w:r>
      <w:r w:rsidRPr="00302029">
        <w:rPr>
          <w:i/>
        </w:rPr>
        <w:t xml:space="preserve">Algorithms and Protocols for Wireless and Mobile Ad hoc Networks, </w:t>
      </w:r>
      <w:r w:rsidRPr="00302029">
        <w:t>p. 87, 2009.</w:t>
      </w:r>
    </w:p>
    <w:p w14:paraId="01190D30" w14:textId="77777777" w:rsidR="00302029" w:rsidRPr="00302029" w:rsidRDefault="00302029" w:rsidP="00302029">
      <w:pPr>
        <w:pStyle w:val="EndNoteBibliography"/>
        <w:spacing w:after="0"/>
        <w:ind w:left="720" w:hanging="720"/>
      </w:pPr>
      <w:r w:rsidRPr="00302029">
        <w:t>[79]</w:t>
      </w:r>
      <w:r w:rsidRPr="00302029">
        <w:tab/>
        <w:t xml:space="preserve">K. Dantu and G. S. Sukhatme, "Connectivity vs. control: Using directional and positional cues to stabilize routing in robot networks," in </w:t>
      </w:r>
      <w:r w:rsidRPr="00302029">
        <w:rPr>
          <w:i/>
        </w:rPr>
        <w:t>Robot Communication and Coordination, 2009. ROBOCOMM'09. Second International Conference on</w:t>
      </w:r>
      <w:r w:rsidRPr="00302029">
        <w:t>, 2009, pp. 1-6.</w:t>
      </w:r>
    </w:p>
    <w:p w14:paraId="5C6031DE" w14:textId="77777777" w:rsidR="00302029" w:rsidRPr="00302029" w:rsidRDefault="00302029" w:rsidP="00302029">
      <w:pPr>
        <w:pStyle w:val="EndNoteBibliography"/>
        <w:spacing w:after="0"/>
        <w:ind w:left="720" w:hanging="720"/>
      </w:pPr>
      <w:r w:rsidRPr="00302029">
        <w:lastRenderedPageBreak/>
        <w:t>[80]</w:t>
      </w:r>
      <w:r w:rsidRPr="00302029">
        <w:tab/>
        <w:t xml:space="preserve">K. Akkaya and M. Younis, "Energy-aware routing to a mobile gateway in wireless sensor networks," in </w:t>
      </w:r>
      <w:r w:rsidRPr="00302029">
        <w:rPr>
          <w:i/>
        </w:rPr>
        <w:t>Global Telecommunications Conference Workshops, 2004. GlobeCom Workshops 2004. IEEE</w:t>
      </w:r>
      <w:r w:rsidRPr="00302029">
        <w:t>, 2004, pp. 16-21.</w:t>
      </w:r>
    </w:p>
    <w:p w14:paraId="72B3B648" w14:textId="77777777" w:rsidR="00302029" w:rsidRPr="00302029" w:rsidRDefault="00302029" w:rsidP="00302029">
      <w:pPr>
        <w:pStyle w:val="EndNoteBibliography"/>
        <w:spacing w:after="0"/>
        <w:ind w:left="720" w:hanging="720"/>
      </w:pPr>
      <w:r w:rsidRPr="00302029">
        <w:t>[81]</w:t>
      </w:r>
      <w:r w:rsidRPr="00302029">
        <w:tab/>
        <w:t xml:space="preserve">A. A. Somasundara, A. Kansal, D. D. Jea, D. Estrin, and M. B. Srivastava, "Controllably mobile infrastructure for low energy embedded networks," </w:t>
      </w:r>
      <w:r w:rsidRPr="00302029">
        <w:rPr>
          <w:i/>
        </w:rPr>
        <w:t xml:space="preserve">IEEE Transactions on Mobile Computing, </w:t>
      </w:r>
      <w:r w:rsidRPr="00302029">
        <w:t>vol. 5, pp. 958-973, 2006.</w:t>
      </w:r>
    </w:p>
    <w:p w14:paraId="3E5687FA" w14:textId="77777777" w:rsidR="00302029" w:rsidRPr="00302029" w:rsidRDefault="00302029" w:rsidP="00302029">
      <w:pPr>
        <w:pStyle w:val="EndNoteBibliography"/>
        <w:spacing w:after="0"/>
        <w:ind w:left="720" w:hanging="720"/>
      </w:pPr>
      <w:r w:rsidRPr="00302029">
        <w:t>[82]</w:t>
      </w:r>
      <w:r w:rsidRPr="00302029">
        <w:tab/>
        <w:t xml:space="preserve">S. A. Awwad, C. K. Ng, N. K. Noordin, and M. F. A. Rasid, "Cluster based routing protocol for mobile nodes in wireless sensor network," in </w:t>
      </w:r>
      <w:r w:rsidRPr="00302029">
        <w:rPr>
          <w:i/>
        </w:rPr>
        <w:t>Collaborative Technologies and Systems, 2009. CTS'09. International Symposium on</w:t>
      </w:r>
      <w:r w:rsidRPr="00302029">
        <w:t>, 2009, pp. 233-241.</w:t>
      </w:r>
    </w:p>
    <w:p w14:paraId="60F128F2" w14:textId="77777777" w:rsidR="00302029" w:rsidRPr="00302029" w:rsidRDefault="00302029" w:rsidP="00302029">
      <w:pPr>
        <w:pStyle w:val="EndNoteBibliography"/>
        <w:spacing w:after="0"/>
        <w:ind w:left="720" w:hanging="720"/>
      </w:pPr>
      <w:r w:rsidRPr="00302029">
        <w:t>[83]</w:t>
      </w:r>
      <w:r w:rsidRPr="00302029">
        <w:tab/>
        <w:t xml:space="preserve">C. Perkins and I. Chakeres, "Dynamic MANET on-demand (DYMO) routing," </w:t>
      </w:r>
      <w:r w:rsidRPr="00302029">
        <w:rPr>
          <w:i/>
        </w:rPr>
        <w:t xml:space="preserve">draft-ietf-manet-dymo-26 (work in progress), </w:t>
      </w:r>
      <w:r w:rsidRPr="00302029">
        <w:t>p. 127, 2013.</w:t>
      </w:r>
    </w:p>
    <w:p w14:paraId="41581E8A" w14:textId="77777777" w:rsidR="00302029" w:rsidRPr="00302029" w:rsidRDefault="00302029" w:rsidP="00302029">
      <w:pPr>
        <w:pStyle w:val="EndNoteBibliography"/>
        <w:spacing w:after="0"/>
        <w:ind w:left="720" w:hanging="720"/>
      </w:pPr>
      <w:r w:rsidRPr="00302029">
        <w:t>[84]</w:t>
      </w:r>
      <w:r w:rsidRPr="00302029">
        <w:tab/>
        <w:t xml:space="preserve">S. Gao, H. Zhang, and S. K. Das, "Efficient data collection in wireless sensor networks with path-constrained mobile sinks," </w:t>
      </w:r>
      <w:r w:rsidRPr="00302029">
        <w:rPr>
          <w:i/>
        </w:rPr>
        <w:t xml:space="preserve">IEEE Transactions on Mobile Computing, </w:t>
      </w:r>
      <w:r w:rsidRPr="00302029">
        <w:t>vol. 10, pp. 592-608, 2011.</w:t>
      </w:r>
    </w:p>
    <w:p w14:paraId="45F1B956" w14:textId="77777777" w:rsidR="00302029" w:rsidRPr="00302029" w:rsidRDefault="00302029" w:rsidP="00302029">
      <w:pPr>
        <w:pStyle w:val="EndNoteBibliography"/>
        <w:spacing w:after="0"/>
        <w:ind w:left="720" w:hanging="720"/>
      </w:pPr>
      <w:r w:rsidRPr="00302029">
        <w:t>[85]</w:t>
      </w:r>
      <w:r w:rsidRPr="00302029">
        <w:tab/>
        <w:t xml:space="preserve">S. Mohseni, R. Hassan, A. Patel, and R. Razali, "Comparative review study of reactive and proactive routing protocols in MANETs," in </w:t>
      </w:r>
      <w:r w:rsidRPr="00302029">
        <w:rPr>
          <w:i/>
        </w:rPr>
        <w:t>Digital ecosystems and technologies (DEST), 2010 4th IEEE international conference on</w:t>
      </w:r>
      <w:r w:rsidRPr="00302029">
        <w:t>, 2010, pp. 304-309.</w:t>
      </w:r>
    </w:p>
    <w:p w14:paraId="2CEB0066" w14:textId="77777777" w:rsidR="00302029" w:rsidRPr="00302029" w:rsidRDefault="00302029" w:rsidP="00302029">
      <w:pPr>
        <w:pStyle w:val="EndNoteBibliography"/>
        <w:spacing w:after="0"/>
        <w:ind w:left="720" w:hanging="720"/>
      </w:pPr>
      <w:r w:rsidRPr="00302029">
        <w:t>[86]</w:t>
      </w:r>
      <w:r w:rsidRPr="00302029">
        <w:tab/>
        <w:t>D. Johnson, Y.-c. Hu, and D. Maltz, "The dynamic source routing protocol (DSR) for mobile ad hoc networks for IPv4,"  2070-1721, 2007.</w:t>
      </w:r>
    </w:p>
    <w:p w14:paraId="7195486C" w14:textId="77777777" w:rsidR="00302029" w:rsidRPr="00302029" w:rsidRDefault="00302029" w:rsidP="00302029">
      <w:pPr>
        <w:pStyle w:val="EndNoteBibliography"/>
        <w:spacing w:after="0"/>
        <w:ind w:left="720" w:hanging="720"/>
      </w:pPr>
      <w:r w:rsidRPr="00302029">
        <w:t>[87]</w:t>
      </w:r>
      <w:r w:rsidRPr="00302029">
        <w:tab/>
        <w:t>C. Perkins, E. Belding-Royer, and S. Das, "Ad hoc on-demand distance vector (AODV) routing,"  2070-1721, 2003.</w:t>
      </w:r>
    </w:p>
    <w:p w14:paraId="3B741E76" w14:textId="77777777" w:rsidR="00302029" w:rsidRPr="00302029" w:rsidRDefault="00302029" w:rsidP="00302029">
      <w:pPr>
        <w:pStyle w:val="EndNoteBibliography"/>
        <w:spacing w:after="0"/>
        <w:ind w:left="720" w:hanging="720"/>
      </w:pPr>
      <w:r w:rsidRPr="00302029">
        <w:t>[88]</w:t>
      </w:r>
      <w:r w:rsidRPr="00302029">
        <w:tab/>
        <w:t xml:space="preserve">V. D. Park and M. S. Corson, "A highly adaptive distributed routing algorithm for mobile wireless networks," in </w:t>
      </w:r>
      <w:r w:rsidRPr="00302029">
        <w:rPr>
          <w:i/>
        </w:rPr>
        <w:t>INFOCOM'97. Sixteenth Annual Joint Conference of the IEEE Computer and Communications Societies. Driving the Information Revolution., Proceedings IEEE</w:t>
      </w:r>
      <w:r w:rsidRPr="00302029">
        <w:t>, 1997, pp. 1405-1413.</w:t>
      </w:r>
    </w:p>
    <w:p w14:paraId="47A9E876" w14:textId="77777777" w:rsidR="00302029" w:rsidRPr="00302029" w:rsidRDefault="00302029" w:rsidP="00302029">
      <w:pPr>
        <w:pStyle w:val="EndNoteBibliography"/>
        <w:spacing w:after="0"/>
        <w:ind w:left="720" w:hanging="720"/>
      </w:pPr>
      <w:r w:rsidRPr="00302029">
        <w:t>[89]</w:t>
      </w:r>
      <w:r w:rsidRPr="00302029">
        <w:tab/>
        <w:t xml:space="preserve">C. E. Perkins and P. Bhagwat, "Highly dynamic destination-sequenced distance-vector routing (DSDV) for mobile </w:t>
      </w:r>
      <w:r w:rsidRPr="00302029">
        <w:lastRenderedPageBreak/>
        <w:t xml:space="preserve">computers," in </w:t>
      </w:r>
      <w:r w:rsidRPr="00302029">
        <w:rPr>
          <w:i/>
        </w:rPr>
        <w:t>ACM SIGCOMM computer communication review</w:t>
      </w:r>
      <w:r w:rsidRPr="00302029">
        <w:t>, 1994, pp. 234-244.</w:t>
      </w:r>
    </w:p>
    <w:p w14:paraId="52709C4C" w14:textId="77777777" w:rsidR="00302029" w:rsidRPr="00302029" w:rsidRDefault="00302029" w:rsidP="00302029">
      <w:pPr>
        <w:pStyle w:val="EndNoteBibliography"/>
        <w:spacing w:after="0"/>
        <w:ind w:left="720" w:hanging="720"/>
      </w:pPr>
      <w:r w:rsidRPr="00302029">
        <w:t>[90]</w:t>
      </w:r>
      <w:r w:rsidRPr="00302029">
        <w:tab/>
        <w:t xml:space="preserve">S. A. Mohammad, A. Rasheed, and A. Qayyum, "VANET architectures and protocol stacks: a survey," in </w:t>
      </w:r>
      <w:r w:rsidRPr="00302029">
        <w:rPr>
          <w:i/>
        </w:rPr>
        <w:t>International Workshop on Communication Technologies for Vehicles</w:t>
      </w:r>
      <w:r w:rsidRPr="00302029">
        <w:t>, 2011, pp. 95-105.</w:t>
      </w:r>
    </w:p>
    <w:p w14:paraId="5AC73BAE" w14:textId="77777777" w:rsidR="00302029" w:rsidRPr="00302029" w:rsidRDefault="00302029" w:rsidP="00302029">
      <w:pPr>
        <w:pStyle w:val="EndNoteBibliography"/>
        <w:spacing w:after="0"/>
        <w:ind w:left="720" w:hanging="720"/>
      </w:pPr>
      <w:r w:rsidRPr="00302029">
        <w:t>[91]</w:t>
      </w:r>
      <w:r w:rsidRPr="00302029">
        <w:tab/>
        <w:t xml:space="preserve">T. L. Willke, P. Tientrakool, and N. F. Maxemchuk, "A survey of inter-vehicle communication protocols and their applications," </w:t>
      </w:r>
      <w:r w:rsidRPr="00302029">
        <w:rPr>
          <w:i/>
        </w:rPr>
        <w:t xml:space="preserve">IEEE Communications Surveys &amp; Tutorials, </w:t>
      </w:r>
      <w:r w:rsidRPr="00302029">
        <w:t>vol. 11, 2009.</w:t>
      </w:r>
    </w:p>
    <w:p w14:paraId="2414D11A" w14:textId="77777777" w:rsidR="00302029" w:rsidRPr="00302029" w:rsidRDefault="00302029" w:rsidP="00302029">
      <w:pPr>
        <w:pStyle w:val="EndNoteBibliography"/>
        <w:spacing w:after="0"/>
        <w:ind w:left="720" w:hanging="720"/>
      </w:pPr>
      <w:r w:rsidRPr="00302029">
        <w:t>[92]</w:t>
      </w:r>
      <w:r w:rsidRPr="00302029">
        <w:tab/>
        <w:t xml:space="preserve">I. Bekmezci, O. K. Sahingoz, and Ş. Temel, "Flying ad-hoc networks (FANETs): A survey," </w:t>
      </w:r>
      <w:r w:rsidRPr="00302029">
        <w:rPr>
          <w:i/>
        </w:rPr>
        <w:t xml:space="preserve">Ad Hoc Networks, </w:t>
      </w:r>
      <w:r w:rsidRPr="00302029">
        <w:t>vol. 11, pp. 1254-1270, 2013.</w:t>
      </w:r>
    </w:p>
    <w:p w14:paraId="0C6D479D" w14:textId="77777777" w:rsidR="00302029" w:rsidRPr="00302029" w:rsidRDefault="00302029" w:rsidP="00302029">
      <w:pPr>
        <w:pStyle w:val="EndNoteBibliography"/>
        <w:spacing w:after="0"/>
        <w:ind w:left="720" w:hanging="720"/>
      </w:pPr>
      <w:r w:rsidRPr="00302029">
        <w:t>[93]</w:t>
      </w:r>
      <w:r w:rsidRPr="00302029">
        <w:tab/>
        <w:t xml:space="preserve">J. H. Forsmann, R. E. Hiromoto, and J. Svoboda, "A time-slotted on-demand routing protocol for mobile ad hoc unmanned vehicle systems," in </w:t>
      </w:r>
      <w:r w:rsidRPr="00302029">
        <w:rPr>
          <w:i/>
        </w:rPr>
        <w:t>Defense and Security Symposium</w:t>
      </w:r>
      <w:r w:rsidRPr="00302029">
        <w:t>, 2007, pp. 65611P-65611P-11.</w:t>
      </w:r>
    </w:p>
    <w:p w14:paraId="5BAE34DD" w14:textId="77777777" w:rsidR="00302029" w:rsidRPr="00302029" w:rsidRDefault="00302029" w:rsidP="00302029">
      <w:pPr>
        <w:pStyle w:val="EndNoteBibliography"/>
        <w:spacing w:after="0"/>
        <w:ind w:left="720" w:hanging="720"/>
      </w:pPr>
      <w:r w:rsidRPr="00302029">
        <w:t>[94]</w:t>
      </w:r>
      <w:r w:rsidRPr="00302029">
        <w:tab/>
        <w:t xml:space="preserve">B. Karp and H.-T. Kung, "GPSR: Greedy perimeter stateless routing for wireless networks," in </w:t>
      </w:r>
      <w:r w:rsidRPr="00302029">
        <w:rPr>
          <w:i/>
        </w:rPr>
        <w:t>Proceedings of the 6th annual international conference on Mobile computing and networking</w:t>
      </w:r>
      <w:r w:rsidRPr="00302029">
        <w:t>, 2000, pp. 243-254.</w:t>
      </w:r>
    </w:p>
    <w:p w14:paraId="065C86A9" w14:textId="77777777" w:rsidR="00302029" w:rsidRPr="00302029" w:rsidRDefault="00302029" w:rsidP="00302029">
      <w:pPr>
        <w:pStyle w:val="EndNoteBibliography"/>
        <w:spacing w:after="0"/>
        <w:ind w:left="720" w:hanging="720"/>
      </w:pPr>
      <w:r w:rsidRPr="00302029">
        <w:t>[95]</w:t>
      </w:r>
      <w:r w:rsidRPr="00302029">
        <w:tab/>
        <w:t xml:space="preserve">A. I. Alshabtat, L. Dong, J. Li, and F. Yang, "Low latency routing algorithm for unmanned aerial vehicles ad-hoc networks," </w:t>
      </w:r>
      <w:r w:rsidRPr="00302029">
        <w:rPr>
          <w:i/>
        </w:rPr>
        <w:t xml:space="preserve">International Journal of Electrical and Computer Engineering, </w:t>
      </w:r>
      <w:r w:rsidRPr="00302029">
        <w:t>vol. 6, pp. 48-54, 2010.</w:t>
      </w:r>
    </w:p>
    <w:p w14:paraId="5EBFAD30" w14:textId="77777777" w:rsidR="00302029" w:rsidRPr="00302029" w:rsidRDefault="00302029" w:rsidP="00302029">
      <w:pPr>
        <w:pStyle w:val="EndNoteBibliography"/>
        <w:spacing w:after="0"/>
        <w:ind w:left="720" w:hanging="720"/>
      </w:pPr>
      <w:r w:rsidRPr="00302029">
        <w:t>[96]</w:t>
      </w:r>
      <w:r w:rsidRPr="00302029">
        <w:tab/>
        <w:t>S. Chaumette, R. Laplace, C. Mazel, R. Mirault, A. Dunand, Y. Lecoutre</w:t>
      </w:r>
      <w:r w:rsidRPr="00302029">
        <w:rPr>
          <w:i/>
        </w:rPr>
        <w:t>, et al.</w:t>
      </w:r>
      <w:r w:rsidRPr="00302029">
        <w:t xml:space="preserve">, "Carus, an operational retasking application for a swarm of autonomous uavs: First return on experience," in </w:t>
      </w:r>
      <w:r w:rsidRPr="00302029">
        <w:rPr>
          <w:i/>
        </w:rPr>
        <w:t>MILITARY COMMUNICATIONS CONFERENCE, 2011-MILCOM 2011</w:t>
      </w:r>
      <w:r w:rsidRPr="00302029">
        <w:t>, 2011, pp. 2003-2010.</w:t>
      </w:r>
    </w:p>
    <w:p w14:paraId="4F30D1E9" w14:textId="77777777" w:rsidR="00302029" w:rsidRPr="00302029" w:rsidRDefault="00302029" w:rsidP="00302029">
      <w:pPr>
        <w:pStyle w:val="EndNoteBibliography"/>
        <w:spacing w:after="0"/>
        <w:ind w:left="720" w:hanging="720"/>
      </w:pPr>
      <w:r w:rsidRPr="00302029">
        <w:t>[97]</w:t>
      </w:r>
      <w:r w:rsidRPr="00302029">
        <w:tab/>
        <w:t xml:space="preserve">W. Huba and N. Shenoy, "Airborne surveillance networks with directional antennas," in </w:t>
      </w:r>
      <w:r w:rsidRPr="00302029">
        <w:rPr>
          <w:i/>
        </w:rPr>
        <w:t>IARIA International conference on Computers and network Systems, ICNS</w:t>
      </w:r>
      <w:r w:rsidRPr="00302029">
        <w:t>, 2012.</w:t>
      </w:r>
    </w:p>
    <w:p w14:paraId="337C3C7B" w14:textId="77777777" w:rsidR="00302029" w:rsidRPr="00302029" w:rsidRDefault="00302029" w:rsidP="00302029">
      <w:pPr>
        <w:pStyle w:val="EndNoteBibliography"/>
        <w:spacing w:after="0"/>
        <w:ind w:left="720" w:hanging="720"/>
      </w:pPr>
      <w:r w:rsidRPr="00302029">
        <w:t>[98]</w:t>
      </w:r>
      <w:r w:rsidRPr="00302029">
        <w:tab/>
        <w:t xml:space="preserve">A. I. Alshbatat and L. Dong, "Cross layer design for mobile ad-hoc unmanned aerial vehicle communication networks," in </w:t>
      </w:r>
      <w:r w:rsidRPr="00302029">
        <w:rPr>
          <w:i/>
        </w:rPr>
        <w:lastRenderedPageBreak/>
        <w:t>Networking, Sensing and Control (ICNSC), 2010 International Conference on</w:t>
      </w:r>
      <w:r w:rsidRPr="00302029">
        <w:t>, 2010, pp. 331-336.</w:t>
      </w:r>
    </w:p>
    <w:p w14:paraId="7ECC5AF9" w14:textId="77777777" w:rsidR="00302029" w:rsidRPr="00302029" w:rsidRDefault="00302029" w:rsidP="00302029">
      <w:pPr>
        <w:pStyle w:val="EndNoteBibliography"/>
        <w:spacing w:after="0"/>
        <w:ind w:left="720" w:hanging="720"/>
      </w:pPr>
      <w:r w:rsidRPr="00302029">
        <w:t>[99]</w:t>
      </w:r>
      <w:r w:rsidRPr="00302029">
        <w:tab/>
        <w:t>O. N. Challa, "CubeSat Cloud: A framework for distributed storage, processing and communication of remote sensing data on cubesat clusters," 2013.</w:t>
      </w:r>
    </w:p>
    <w:p w14:paraId="30A6873A" w14:textId="77777777" w:rsidR="00302029" w:rsidRPr="00302029" w:rsidRDefault="00302029" w:rsidP="00302029">
      <w:pPr>
        <w:pStyle w:val="EndNoteBibliography"/>
        <w:spacing w:after="0"/>
        <w:ind w:left="720" w:hanging="720"/>
      </w:pPr>
      <w:r w:rsidRPr="00302029">
        <w:t>[100]</w:t>
      </w:r>
      <w:r w:rsidRPr="00302029">
        <w:tab/>
        <w:t xml:space="preserve">O. N. Challa and J. McNair, "Cubesat torrent: Torrent like distributed communications for cubesat satellite clusters," in </w:t>
      </w:r>
      <w:r w:rsidRPr="00302029">
        <w:rPr>
          <w:i/>
        </w:rPr>
        <w:t>MILCOM 2012-2012 IEEE Military Communications Conference</w:t>
      </w:r>
      <w:r w:rsidRPr="00302029">
        <w:t>, 2012, pp. 1-6.</w:t>
      </w:r>
    </w:p>
    <w:p w14:paraId="6A7790EF" w14:textId="77777777" w:rsidR="00302029" w:rsidRPr="00302029" w:rsidRDefault="00302029" w:rsidP="00302029">
      <w:pPr>
        <w:pStyle w:val="EndNoteBibliography"/>
        <w:spacing w:after="0"/>
        <w:ind w:left="720" w:hanging="720"/>
      </w:pPr>
      <w:r w:rsidRPr="00302029">
        <w:t>[101]</w:t>
      </w:r>
      <w:r w:rsidRPr="00302029">
        <w:tab/>
        <w:t xml:space="preserve">O. Challa and J. McNair, "Distributed Computing on CubeSat Clusters using MapReduce," in </w:t>
      </w:r>
      <w:r w:rsidRPr="00302029">
        <w:rPr>
          <w:i/>
        </w:rPr>
        <w:t>Proceedings of the 1st Interplanetary CubeSat Workshop, Cambridge, MA</w:t>
      </w:r>
      <w:r w:rsidRPr="00302029">
        <w:t>, 2012.</w:t>
      </w:r>
    </w:p>
    <w:p w14:paraId="0373BB0F" w14:textId="77777777" w:rsidR="00302029" w:rsidRPr="00302029" w:rsidRDefault="00302029" w:rsidP="00302029">
      <w:pPr>
        <w:pStyle w:val="EndNoteBibliography"/>
        <w:spacing w:after="0"/>
        <w:ind w:left="720" w:hanging="720"/>
      </w:pPr>
      <w:r w:rsidRPr="00302029">
        <w:t>[102]</w:t>
      </w:r>
      <w:r w:rsidRPr="00302029">
        <w:tab/>
        <w:t xml:space="preserve">O. N. Challa and J. McNair, "Distributed Data Storage on CubeSat Clusters," </w:t>
      </w:r>
      <w:r w:rsidRPr="00302029">
        <w:rPr>
          <w:i/>
        </w:rPr>
        <w:t xml:space="preserve">Advances in Computing, </w:t>
      </w:r>
      <w:r w:rsidRPr="00302029">
        <w:t>vol. 3, pp. 36-49, 2013.</w:t>
      </w:r>
    </w:p>
    <w:p w14:paraId="7E404CFD" w14:textId="77777777" w:rsidR="00302029" w:rsidRPr="00302029" w:rsidRDefault="00302029" w:rsidP="00302029">
      <w:pPr>
        <w:pStyle w:val="EndNoteBibliography"/>
        <w:spacing w:after="0"/>
        <w:ind w:left="720" w:hanging="720"/>
      </w:pPr>
      <w:r w:rsidRPr="00302029">
        <w:t>[103]</w:t>
      </w:r>
      <w:r w:rsidRPr="00302029">
        <w:tab/>
        <w:t xml:space="preserve">P. P. Sundaramoorthy, E. Gill, and C. Verhoeven, </w:t>
      </w:r>
      <w:r w:rsidRPr="00302029">
        <w:rPr>
          <w:i/>
        </w:rPr>
        <w:t>Systematic Identification of Applications for a Cluster of Femto-satellites</w:t>
      </w:r>
      <w:r w:rsidRPr="00302029">
        <w:t>: International Astronautical Federation, 2010.</w:t>
      </w:r>
    </w:p>
    <w:p w14:paraId="5898F035" w14:textId="77777777" w:rsidR="00302029" w:rsidRPr="00302029" w:rsidRDefault="00302029" w:rsidP="00302029">
      <w:pPr>
        <w:pStyle w:val="EndNoteBibliography"/>
        <w:spacing w:after="0"/>
        <w:ind w:left="720" w:hanging="720"/>
      </w:pPr>
      <w:r w:rsidRPr="00302029">
        <w:t>[104]</w:t>
      </w:r>
      <w:r w:rsidRPr="00302029">
        <w:tab/>
        <w:t xml:space="preserve">M. de Milliano and C. Verhoeven, "Towards the next generation of nanosatellite communication systems," </w:t>
      </w:r>
      <w:r w:rsidRPr="00302029">
        <w:rPr>
          <w:i/>
        </w:rPr>
        <w:t xml:space="preserve">Acta Astronautica, </w:t>
      </w:r>
      <w:r w:rsidRPr="00302029">
        <w:t>vol. 66, pp. 1425-1433, 2010.</w:t>
      </w:r>
    </w:p>
    <w:p w14:paraId="44BB181A" w14:textId="77777777" w:rsidR="00302029" w:rsidRPr="00302029" w:rsidRDefault="00302029" w:rsidP="00302029">
      <w:pPr>
        <w:pStyle w:val="EndNoteBibliography"/>
        <w:spacing w:after="0"/>
        <w:ind w:left="720" w:hanging="720"/>
      </w:pPr>
      <w:r w:rsidRPr="00302029">
        <w:t>[105]</w:t>
      </w:r>
      <w:r w:rsidRPr="00302029">
        <w:tab/>
        <w:t>P. Rodrigues, A. Oliveira, R. Mendes, S. Cunha, R. Garcia Von Pinho, C. Salotto</w:t>
      </w:r>
      <w:r w:rsidRPr="00302029">
        <w:rPr>
          <w:i/>
        </w:rPr>
        <w:t>, et al.</w:t>
      </w:r>
      <w:r w:rsidRPr="00302029">
        <w:t>, "GAMANET: Disrupting communications and networking in space," presented at the 64th International Astronautical Congress, Beijing, China, 2013.</w:t>
      </w:r>
    </w:p>
    <w:p w14:paraId="03BD7F75" w14:textId="77777777" w:rsidR="00302029" w:rsidRPr="00302029" w:rsidRDefault="00302029" w:rsidP="00302029">
      <w:pPr>
        <w:pStyle w:val="EndNoteBibliography"/>
        <w:spacing w:after="0"/>
        <w:ind w:left="720" w:hanging="720"/>
      </w:pPr>
      <w:r w:rsidRPr="00302029">
        <w:t>[106]</w:t>
      </w:r>
      <w:r w:rsidRPr="00302029">
        <w:tab/>
        <w:t xml:space="preserve">K. Sidibeh and T. Vladimirova, "Wireless communication in LEO satellite formations," in </w:t>
      </w:r>
      <w:r w:rsidRPr="00302029">
        <w:rPr>
          <w:i/>
        </w:rPr>
        <w:t>Adaptive Hardware and Systems, 2008. AHS'08. NASA/ESA Conference on</w:t>
      </w:r>
      <w:r w:rsidRPr="00302029">
        <w:t>, 2008, pp. 255-262.</w:t>
      </w:r>
    </w:p>
    <w:p w14:paraId="3221E801" w14:textId="77777777" w:rsidR="00302029" w:rsidRPr="00302029" w:rsidRDefault="00302029" w:rsidP="00302029">
      <w:pPr>
        <w:pStyle w:val="EndNoteBibliography"/>
        <w:spacing w:after="0"/>
        <w:ind w:left="720" w:hanging="720"/>
      </w:pPr>
      <w:r w:rsidRPr="00302029">
        <w:t>[107]</w:t>
      </w:r>
      <w:r w:rsidRPr="00302029">
        <w:tab/>
        <w:t xml:space="preserve">R. Radhakishnan, W. Edmonson, and Q. Zeng, "The performance evaluation of distributed inter-satellite communication protocols for cube satellite systems," in </w:t>
      </w:r>
      <w:r w:rsidRPr="00302029">
        <w:rPr>
          <w:i/>
        </w:rPr>
        <w:t>The 4th Design, Development and Research Conference, Capetown, South Africa</w:t>
      </w:r>
      <w:r w:rsidRPr="00302029">
        <w:t>, 2014.</w:t>
      </w:r>
    </w:p>
    <w:p w14:paraId="5D6071F8" w14:textId="77777777" w:rsidR="00302029" w:rsidRPr="00302029" w:rsidRDefault="00302029" w:rsidP="00302029">
      <w:pPr>
        <w:pStyle w:val="EndNoteBibliography"/>
        <w:spacing w:after="0"/>
        <w:ind w:left="720" w:hanging="720"/>
      </w:pPr>
      <w:r w:rsidRPr="00302029">
        <w:t>[108]</w:t>
      </w:r>
      <w:r w:rsidRPr="00302029">
        <w:tab/>
        <w:t xml:space="preserve">R. Sun, J. Guo, E. Gill, and D. Maessen, "Potentials and limitations of CDMA networks for combined inter-satellite </w:t>
      </w:r>
      <w:r w:rsidRPr="00302029">
        <w:lastRenderedPageBreak/>
        <w:t xml:space="preserve">communication and relative navigation," </w:t>
      </w:r>
      <w:r w:rsidRPr="00302029">
        <w:rPr>
          <w:i/>
        </w:rPr>
        <w:t xml:space="preserve">Int J Adv Telecommun, </w:t>
      </w:r>
      <w:r w:rsidRPr="00302029">
        <w:t>vol. 5, 2012.</w:t>
      </w:r>
    </w:p>
    <w:p w14:paraId="71403FD1" w14:textId="77777777" w:rsidR="00302029" w:rsidRPr="00302029" w:rsidRDefault="00302029" w:rsidP="00302029">
      <w:pPr>
        <w:pStyle w:val="EndNoteBibliography"/>
        <w:spacing w:after="0"/>
        <w:ind w:left="720" w:hanging="720"/>
      </w:pPr>
      <w:r w:rsidRPr="00302029">
        <w:t>[109]</w:t>
      </w:r>
      <w:r w:rsidRPr="00302029">
        <w:tab/>
        <w:t xml:space="preserve">B. Chen and L. Yu, "Design and implementation of LDMA for low earth orbit satellite formation network," in </w:t>
      </w:r>
      <w:r w:rsidRPr="00302029">
        <w:rPr>
          <w:i/>
        </w:rPr>
        <w:t>Embedded and Ubiquitous Computing (EUC), 2011 IFIP 9th International Conference on</w:t>
      </w:r>
      <w:r w:rsidRPr="00302029">
        <w:t>, 2011, pp. 409-413.</w:t>
      </w:r>
    </w:p>
    <w:p w14:paraId="669743FA" w14:textId="77777777" w:rsidR="00302029" w:rsidRPr="00302029" w:rsidRDefault="00302029" w:rsidP="00302029">
      <w:pPr>
        <w:pStyle w:val="EndNoteBibliography"/>
        <w:spacing w:after="0"/>
        <w:ind w:left="720" w:hanging="720"/>
      </w:pPr>
      <w:r w:rsidRPr="00302029">
        <w:t>[110]</w:t>
      </w:r>
      <w:r w:rsidRPr="00302029">
        <w:tab/>
        <w:t xml:space="preserve">W. Alliance, "WiMedia logical link control protocol," </w:t>
      </w:r>
      <w:r w:rsidRPr="00302029">
        <w:rPr>
          <w:i/>
        </w:rPr>
        <w:t xml:space="preserve">WLP Specification Approved Draft, </w:t>
      </w:r>
      <w:r w:rsidRPr="00302029">
        <w:t>vol. 1, 2007.</w:t>
      </w:r>
    </w:p>
    <w:p w14:paraId="331AD61E" w14:textId="77777777" w:rsidR="00302029" w:rsidRPr="00302029" w:rsidRDefault="00302029" w:rsidP="00302029">
      <w:pPr>
        <w:pStyle w:val="EndNoteBibliography"/>
        <w:spacing w:after="0"/>
        <w:ind w:left="720" w:hanging="720"/>
      </w:pPr>
      <w:r w:rsidRPr="00302029">
        <w:t>[111]</w:t>
      </w:r>
      <w:r w:rsidRPr="00302029">
        <w:tab/>
        <w:t xml:space="preserve">R. Radhakrishnan, W. W. Edmonson, F. Afghah, J. Chenou, R. M. Rodriguez-Osorio, and Q.-A. Zeng, "Optimal multiple access protocol for inter-satellite communication in small satellite systems," in </w:t>
      </w:r>
      <w:r w:rsidRPr="00302029">
        <w:rPr>
          <w:i/>
        </w:rPr>
        <w:t>4S Small Satellite Systems and Services Symposium</w:t>
      </w:r>
      <w:r w:rsidRPr="00302029">
        <w:t>, 2014.</w:t>
      </w:r>
    </w:p>
    <w:p w14:paraId="3D626DF4" w14:textId="77777777" w:rsidR="00302029" w:rsidRPr="00302029" w:rsidRDefault="00302029" w:rsidP="00302029">
      <w:pPr>
        <w:pStyle w:val="EndNoteBibliography"/>
        <w:spacing w:after="0"/>
        <w:ind w:left="720" w:hanging="720"/>
      </w:pPr>
      <w:r w:rsidRPr="00302029">
        <w:t>[112]</w:t>
      </w:r>
      <w:r w:rsidRPr="00302029">
        <w:tab/>
        <w:t xml:space="preserve">E. Ekici, I. F. Akyildiz, and M. D. Bender, "Network layer integration of terrestrial and satellite IP networks over BGP-S," in </w:t>
      </w:r>
      <w:r w:rsidRPr="00302029">
        <w:rPr>
          <w:i/>
        </w:rPr>
        <w:t>Global Telecommunications Conference, 2001. GLOBECOM'01. IEEE</w:t>
      </w:r>
      <w:r w:rsidRPr="00302029">
        <w:t>, 2001, pp. 2698-2702.</w:t>
      </w:r>
    </w:p>
    <w:p w14:paraId="3BC536D8" w14:textId="77777777" w:rsidR="00302029" w:rsidRPr="00302029" w:rsidRDefault="00302029" w:rsidP="00302029">
      <w:pPr>
        <w:pStyle w:val="EndNoteBibliography"/>
        <w:spacing w:after="0"/>
        <w:ind w:left="720" w:hanging="720"/>
      </w:pPr>
      <w:r w:rsidRPr="00302029">
        <w:t>[113]</w:t>
      </w:r>
      <w:r w:rsidRPr="00302029">
        <w:tab/>
        <w:t xml:space="preserve">I. F. Akyildiz, E. Ekici, and G. Yue, "A distributed multicast routing scheme for multi-layered satellite IP networks," </w:t>
      </w:r>
      <w:r w:rsidRPr="00302029">
        <w:rPr>
          <w:i/>
        </w:rPr>
        <w:t xml:space="preserve">Wireless Networks, </w:t>
      </w:r>
      <w:r w:rsidRPr="00302029">
        <w:t>vol. 9, pp. 535-544, 2003.</w:t>
      </w:r>
    </w:p>
    <w:p w14:paraId="7F8054E8" w14:textId="77777777" w:rsidR="00302029" w:rsidRPr="00302029" w:rsidRDefault="00302029" w:rsidP="00302029">
      <w:pPr>
        <w:pStyle w:val="EndNoteBibliography"/>
        <w:spacing w:after="0"/>
        <w:ind w:left="720" w:hanging="720"/>
      </w:pPr>
      <w:r w:rsidRPr="00302029">
        <w:t>[114]</w:t>
      </w:r>
      <w:r w:rsidRPr="00302029">
        <w:tab/>
        <w:t xml:space="preserve">M. A. Bergamo, "High-Throughput Distributed Spacecraft Network: architecture and multiple access technologies," </w:t>
      </w:r>
      <w:r w:rsidRPr="00302029">
        <w:rPr>
          <w:i/>
        </w:rPr>
        <w:t xml:space="preserve">Computer Networks, </w:t>
      </w:r>
      <w:r w:rsidRPr="00302029">
        <w:t>vol. 47, pp. 725-749, 2005.</w:t>
      </w:r>
    </w:p>
    <w:p w14:paraId="36B2DF1A" w14:textId="77777777" w:rsidR="00302029" w:rsidRPr="00302029" w:rsidRDefault="00302029" w:rsidP="00302029">
      <w:pPr>
        <w:pStyle w:val="EndNoteBibliography"/>
        <w:spacing w:after="0"/>
        <w:ind w:left="720" w:hanging="720"/>
      </w:pPr>
      <w:r w:rsidRPr="00302029">
        <w:t>[115]</w:t>
      </w:r>
      <w:r w:rsidRPr="00302029">
        <w:tab/>
        <w:t xml:space="preserve">C.-T. Cheng, K. T. Chi, and F. C. Lau, "An energy-aware scheduling scheme for wireless sensor networks," </w:t>
      </w:r>
      <w:r w:rsidRPr="00302029">
        <w:rPr>
          <w:i/>
        </w:rPr>
        <w:t xml:space="preserve">IEEE Transactions on vehicular technology, </w:t>
      </w:r>
      <w:r w:rsidRPr="00302029">
        <w:t>vol. 59, pp. 3427-3444, 2010.</w:t>
      </w:r>
    </w:p>
    <w:p w14:paraId="6768A13D" w14:textId="77777777" w:rsidR="00302029" w:rsidRPr="00302029" w:rsidRDefault="00302029" w:rsidP="00302029">
      <w:pPr>
        <w:pStyle w:val="EndNoteBibliography"/>
        <w:spacing w:after="0"/>
        <w:ind w:left="720" w:hanging="720"/>
      </w:pPr>
      <w:r w:rsidRPr="00302029">
        <w:t>[116]</w:t>
      </w:r>
      <w:r w:rsidRPr="00302029">
        <w:tab/>
        <w:t>D. Gerhardt, M. Bisgaard, L. Alminde, R. Walker, M. A. Fernandez, A. Latiri</w:t>
      </w:r>
      <w:r w:rsidRPr="00302029">
        <w:rPr>
          <w:i/>
        </w:rPr>
        <w:t>, et al.</w:t>
      </w:r>
      <w:r w:rsidRPr="00302029">
        <w:t>, "GOMX-3: Mission Results from the Inaugural ESA In-Orbit Demonstration CubeSat," 2016.</w:t>
      </w:r>
    </w:p>
    <w:p w14:paraId="481FD9E0" w14:textId="77777777" w:rsidR="00302029" w:rsidRPr="00302029" w:rsidRDefault="00302029" w:rsidP="00302029">
      <w:pPr>
        <w:pStyle w:val="EndNoteBibliography"/>
        <w:spacing w:after="0"/>
        <w:ind w:left="720" w:hanging="720"/>
      </w:pPr>
      <w:r w:rsidRPr="00302029">
        <w:t>[117]</w:t>
      </w:r>
      <w:r w:rsidRPr="00302029">
        <w:tab/>
        <w:t>S. Burleigh, A. Hooke, L. Torgerson, K. Fall, V. Cerf, B. Durst</w:t>
      </w:r>
      <w:r w:rsidRPr="00302029">
        <w:rPr>
          <w:i/>
        </w:rPr>
        <w:t>, et al.</w:t>
      </w:r>
      <w:r w:rsidRPr="00302029">
        <w:t xml:space="preserve">, "Delay-tolerant networking: an approach to interplanetary internet," </w:t>
      </w:r>
      <w:r w:rsidRPr="00302029">
        <w:rPr>
          <w:i/>
        </w:rPr>
        <w:t xml:space="preserve">IEEE Communications Magazine, </w:t>
      </w:r>
      <w:r w:rsidRPr="00302029">
        <w:t>vol. 41, pp. 128-136, 2003.</w:t>
      </w:r>
    </w:p>
    <w:p w14:paraId="1B101C66" w14:textId="77777777" w:rsidR="00302029" w:rsidRPr="00302029" w:rsidRDefault="00302029" w:rsidP="00302029">
      <w:pPr>
        <w:pStyle w:val="EndNoteBibliography"/>
        <w:spacing w:after="0"/>
        <w:ind w:left="720" w:hanging="720"/>
      </w:pPr>
      <w:r w:rsidRPr="00302029">
        <w:lastRenderedPageBreak/>
        <w:t>[118]</w:t>
      </w:r>
      <w:r w:rsidRPr="00302029">
        <w:tab/>
        <w:t xml:space="preserve">D. J. Mudgway and R. Launius, </w:t>
      </w:r>
      <w:r w:rsidRPr="00302029">
        <w:rPr>
          <w:i/>
        </w:rPr>
        <w:t>Uplink-Downlink: A History of the Deep Space Network, 1957-1997</w:t>
      </w:r>
      <w:r w:rsidRPr="00302029">
        <w:t>, 2001.</w:t>
      </w:r>
    </w:p>
    <w:p w14:paraId="1C23E957" w14:textId="77777777" w:rsidR="00302029" w:rsidRPr="00302029" w:rsidRDefault="00302029" w:rsidP="00302029">
      <w:pPr>
        <w:pStyle w:val="EndNoteBibliography"/>
        <w:spacing w:after="0"/>
        <w:ind w:left="720" w:hanging="720"/>
      </w:pPr>
      <w:r w:rsidRPr="00302029">
        <w:t>[119]</w:t>
      </w:r>
      <w:r w:rsidRPr="00302029">
        <w:tab/>
        <w:t>L. F. Van Hoesel and P. J. Havinga, "A lightweight medium access protocol (LMAC) for wireless sensor networks: Reducing preamble transmissions and transceiver state switches," 2004.</w:t>
      </w:r>
    </w:p>
    <w:p w14:paraId="38FC024D" w14:textId="77777777" w:rsidR="00302029" w:rsidRPr="00302029" w:rsidRDefault="00302029" w:rsidP="00302029">
      <w:pPr>
        <w:pStyle w:val="EndNoteBibliography"/>
        <w:spacing w:after="0"/>
        <w:ind w:left="720" w:hanging="720"/>
      </w:pPr>
      <w:r w:rsidRPr="00302029">
        <w:t>[120]</w:t>
      </w:r>
      <w:r w:rsidRPr="00302029">
        <w:tab/>
        <w:t xml:space="preserve">F. N. Ali, P. K. Appani, J. L. Hammond, V. V. Mehta, D. Noneaker, and H. Russell, "Distributed and adaptive TDMA algorithms for multiple-hop mobile networks," in </w:t>
      </w:r>
      <w:r w:rsidRPr="00302029">
        <w:rPr>
          <w:i/>
        </w:rPr>
        <w:t>MILCOM 2002. Proceedings</w:t>
      </w:r>
      <w:r w:rsidRPr="00302029">
        <w:t>, 2002, pp. 546-551.</w:t>
      </w:r>
    </w:p>
    <w:p w14:paraId="0BC76BA6" w14:textId="77777777" w:rsidR="00302029" w:rsidRPr="00302029" w:rsidRDefault="00302029" w:rsidP="00302029">
      <w:pPr>
        <w:pStyle w:val="EndNoteBibliography"/>
        <w:spacing w:after="0"/>
        <w:ind w:left="720" w:hanging="720"/>
      </w:pPr>
      <w:r w:rsidRPr="00302029">
        <w:t>[121]</w:t>
      </w:r>
      <w:r w:rsidRPr="00302029">
        <w:tab/>
        <w:t xml:space="preserve">W. T. Webb and L. Hanzo, </w:t>
      </w:r>
      <w:r w:rsidRPr="00302029">
        <w:rPr>
          <w:i/>
        </w:rPr>
        <w:t>Modern Quadrature Amplitude Modulation: Principles and applications for fixed and wireless channels: one</w:t>
      </w:r>
      <w:r w:rsidRPr="00302029">
        <w:t>: IEEE Press-John Wiley, 1994.</w:t>
      </w:r>
    </w:p>
    <w:p w14:paraId="6F2E0F48" w14:textId="77777777" w:rsidR="00302029" w:rsidRPr="00302029" w:rsidRDefault="00302029" w:rsidP="00302029">
      <w:pPr>
        <w:pStyle w:val="EndNoteBibliography"/>
        <w:spacing w:after="0"/>
        <w:ind w:left="720" w:hanging="720"/>
      </w:pPr>
      <w:r w:rsidRPr="00302029">
        <w:t>[122]</w:t>
      </w:r>
      <w:r w:rsidRPr="00302029">
        <w:tab/>
        <w:t xml:space="preserve">S. M. Bilal, C. J. Bernardos, and C. Guerrero, "Position-based routing in vehicular networks: A survey," </w:t>
      </w:r>
      <w:r w:rsidRPr="00302029">
        <w:rPr>
          <w:i/>
        </w:rPr>
        <w:t xml:space="preserve">Journal of Network and Computer Applications, </w:t>
      </w:r>
      <w:r w:rsidRPr="00302029">
        <w:t>vol. 36, pp. 685-697, 2013.</w:t>
      </w:r>
    </w:p>
    <w:p w14:paraId="75A1195D" w14:textId="77777777" w:rsidR="00302029" w:rsidRPr="00302029" w:rsidRDefault="00302029" w:rsidP="00302029">
      <w:pPr>
        <w:pStyle w:val="EndNoteBibliography"/>
        <w:spacing w:after="0"/>
        <w:ind w:left="720" w:hanging="720"/>
      </w:pPr>
      <w:r w:rsidRPr="00302029">
        <w:t>[123]</w:t>
      </w:r>
      <w:r w:rsidRPr="00302029">
        <w:tab/>
        <w:t xml:space="preserve">T. Steinbach, H. D. Kenfack, F. Korf, and T. C. Schmidt, "An extension of the OMNeT++ INET framework for simulating real-time ethernet with high accuracy," in </w:t>
      </w:r>
      <w:r w:rsidRPr="00302029">
        <w:rPr>
          <w:i/>
        </w:rPr>
        <w:t>Proceedings of the 4th International ICST Conference on Simulation Tools and Techniques</w:t>
      </w:r>
      <w:r w:rsidRPr="00302029">
        <w:t>, 2011, pp. 375-382.</w:t>
      </w:r>
    </w:p>
    <w:p w14:paraId="6236D462" w14:textId="77777777" w:rsidR="00302029" w:rsidRPr="00302029" w:rsidRDefault="00302029" w:rsidP="00302029">
      <w:pPr>
        <w:pStyle w:val="EndNoteBibliography"/>
        <w:ind w:left="720" w:hanging="720"/>
      </w:pPr>
      <w:r w:rsidRPr="00302029">
        <w:t>[124]</w:t>
      </w:r>
      <w:r w:rsidRPr="00302029">
        <w:tab/>
        <w:t xml:space="preserve">G. F. Riley and T. R. Henderson, "The ns-3 network simulator," </w:t>
      </w:r>
      <w:r w:rsidRPr="00302029">
        <w:rPr>
          <w:i/>
        </w:rPr>
        <w:t xml:space="preserve">Modeling and tools for network simulation, </w:t>
      </w:r>
      <w:r w:rsidRPr="00302029">
        <w:t>pp. 15-34, 2010.</w:t>
      </w:r>
    </w:p>
    <w:p w14:paraId="76FB6D61" w14:textId="6A8B428C"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A1DB6C" w14:textId="77777777" w:rsidR="00477693" w:rsidRDefault="00477693" w:rsidP="00362833">
      <w:r>
        <w:separator/>
      </w:r>
    </w:p>
    <w:p w14:paraId="436B7E26" w14:textId="77777777" w:rsidR="00477693" w:rsidRDefault="00477693" w:rsidP="00362833"/>
  </w:endnote>
  <w:endnote w:type="continuationSeparator" w:id="0">
    <w:p w14:paraId="7E96DC9E" w14:textId="77777777" w:rsidR="00477693" w:rsidRDefault="00477693" w:rsidP="00362833">
      <w:r>
        <w:continuationSeparator/>
      </w:r>
    </w:p>
    <w:p w14:paraId="7C9AA5D0" w14:textId="77777777" w:rsidR="00477693" w:rsidRDefault="00477693"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0D682652" w:rsidR="00247569" w:rsidRDefault="00247569">
        <w:pPr>
          <w:pStyle w:val="Footer"/>
        </w:pPr>
        <w:r>
          <w:fldChar w:fldCharType="begin"/>
        </w:r>
        <w:r>
          <w:instrText xml:space="preserve"> PAGE   \* MERGEFORMAT </w:instrText>
        </w:r>
        <w:r>
          <w:fldChar w:fldCharType="separate"/>
        </w:r>
        <w:r w:rsidR="00F2045B">
          <w:rPr>
            <w:noProof/>
          </w:rPr>
          <w:t>104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B3ECED" w14:textId="77777777" w:rsidR="00477693" w:rsidRDefault="00477693" w:rsidP="00362833">
      <w:r>
        <w:separator/>
      </w:r>
    </w:p>
    <w:p w14:paraId="3C9510F2" w14:textId="77777777" w:rsidR="00477693" w:rsidRDefault="00477693" w:rsidP="00362833"/>
  </w:footnote>
  <w:footnote w:type="continuationSeparator" w:id="0">
    <w:p w14:paraId="541A776E" w14:textId="77777777" w:rsidR="00477693" w:rsidRDefault="00477693" w:rsidP="00362833">
      <w:r>
        <w:continuationSeparator/>
      </w:r>
    </w:p>
    <w:p w14:paraId="1664A4F5" w14:textId="77777777" w:rsidR="00477693" w:rsidRDefault="00477693"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6"/>
  </w:num>
  <w:num w:numId="13">
    <w:abstractNumId w:val="20"/>
  </w:num>
  <w:num w:numId="14">
    <w:abstractNumId w:val="14"/>
  </w:num>
  <w:num w:numId="15">
    <w:abstractNumId w:val="17"/>
  </w:num>
  <w:num w:numId="16">
    <w:abstractNumId w:val="19"/>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8"/>
  </w:num>
  <w:num w:numId="21">
    <w:abstractNumId w:val="12"/>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record-ids&gt;&lt;/item&gt;&lt;/Libraries&gt;"/>
  </w:docVars>
  <w:rsids>
    <w:rsidRoot w:val="00760161"/>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0E61"/>
    <w:rsid w:val="0004442F"/>
    <w:rsid w:val="0004478E"/>
    <w:rsid w:val="0004485D"/>
    <w:rsid w:val="00046436"/>
    <w:rsid w:val="00050850"/>
    <w:rsid w:val="0005474E"/>
    <w:rsid w:val="00055259"/>
    <w:rsid w:val="00057ACD"/>
    <w:rsid w:val="00060359"/>
    <w:rsid w:val="00060907"/>
    <w:rsid w:val="00062BDF"/>
    <w:rsid w:val="0006433C"/>
    <w:rsid w:val="000648DC"/>
    <w:rsid w:val="000677D0"/>
    <w:rsid w:val="00076A3D"/>
    <w:rsid w:val="00077C92"/>
    <w:rsid w:val="000816F1"/>
    <w:rsid w:val="0008173C"/>
    <w:rsid w:val="00090D21"/>
    <w:rsid w:val="000915E7"/>
    <w:rsid w:val="00091E72"/>
    <w:rsid w:val="000923EB"/>
    <w:rsid w:val="00093575"/>
    <w:rsid w:val="0009401E"/>
    <w:rsid w:val="000A4787"/>
    <w:rsid w:val="000A5047"/>
    <w:rsid w:val="000B1595"/>
    <w:rsid w:val="000B273F"/>
    <w:rsid w:val="000B6646"/>
    <w:rsid w:val="000B7DB0"/>
    <w:rsid w:val="000C04DC"/>
    <w:rsid w:val="000C38B6"/>
    <w:rsid w:val="000D3FBF"/>
    <w:rsid w:val="000D47A5"/>
    <w:rsid w:val="000D700F"/>
    <w:rsid w:val="000D76A1"/>
    <w:rsid w:val="000E334A"/>
    <w:rsid w:val="000E33B8"/>
    <w:rsid w:val="000E6121"/>
    <w:rsid w:val="000E6FF6"/>
    <w:rsid w:val="000F00A6"/>
    <w:rsid w:val="000F1ADD"/>
    <w:rsid w:val="000F1B06"/>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EEA"/>
    <w:rsid w:val="00156CCC"/>
    <w:rsid w:val="00156F3E"/>
    <w:rsid w:val="00161038"/>
    <w:rsid w:val="001626C7"/>
    <w:rsid w:val="001643BE"/>
    <w:rsid w:val="001643F3"/>
    <w:rsid w:val="00165693"/>
    <w:rsid w:val="00166F9A"/>
    <w:rsid w:val="00172660"/>
    <w:rsid w:val="00176653"/>
    <w:rsid w:val="00177D3C"/>
    <w:rsid w:val="0018124A"/>
    <w:rsid w:val="00181E14"/>
    <w:rsid w:val="0018221D"/>
    <w:rsid w:val="001868B7"/>
    <w:rsid w:val="00190F56"/>
    <w:rsid w:val="00192C09"/>
    <w:rsid w:val="001942A9"/>
    <w:rsid w:val="001953DA"/>
    <w:rsid w:val="001953DD"/>
    <w:rsid w:val="0019692D"/>
    <w:rsid w:val="00196A1F"/>
    <w:rsid w:val="001979B0"/>
    <w:rsid w:val="001A44D9"/>
    <w:rsid w:val="001A4839"/>
    <w:rsid w:val="001A600D"/>
    <w:rsid w:val="001A6D81"/>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D3E34"/>
    <w:rsid w:val="001D7AE5"/>
    <w:rsid w:val="001E39C2"/>
    <w:rsid w:val="001E3FFC"/>
    <w:rsid w:val="001E43EB"/>
    <w:rsid w:val="001E4683"/>
    <w:rsid w:val="001E51C0"/>
    <w:rsid w:val="001E6AB6"/>
    <w:rsid w:val="001E7F9E"/>
    <w:rsid w:val="001F0C7E"/>
    <w:rsid w:val="001F0FD5"/>
    <w:rsid w:val="001F369B"/>
    <w:rsid w:val="001F4485"/>
    <w:rsid w:val="001F4BD5"/>
    <w:rsid w:val="0020014D"/>
    <w:rsid w:val="00200672"/>
    <w:rsid w:val="002007B9"/>
    <w:rsid w:val="002007E5"/>
    <w:rsid w:val="00200BC6"/>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349F"/>
    <w:rsid w:val="00244EBC"/>
    <w:rsid w:val="00245816"/>
    <w:rsid w:val="002461C1"/>
    <w:rsid w:val="002473AA"/>
    <w:rsid w:val="00247569"/>
    <w:rsid w:val="002512B5"/>
    <w:rsid w:val="00251C35"/>
    <w:rsid w:val="00252D2A"/>
    <w:rsid w:val="00252E7A"/>
    <w:rsid w:val="00254B9F"/>
    <w:rsid w:val="00254F47"/>
    <w:rsid w:val="00254FDC"/>
    <w:rsid w:val="00260DDA"/>
    <w:rsid w:val="00261AFD"/>
    <w:rsid w:val="0026256F"/>
    <w:rsid w:val="002655F3"/>
    <w:rsid w:val="00267FDA"/>
    <w:rsid w:val="00271E8A"/>
    <w:rsid w:val="00281086"/>
    <w:rsid w:val="00282EA3"/>
    <w:rsid w:val="002839A6"/>
    <w:rsid w:val="00284970"/>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E7D17"/>
    <w:rsid w:val="002F0B5F"/>
    <w:rsid w:val="002F2C39"/>
    <w:rsid w:val="002F2DF4"/>
    <w:rsid w:val="002F4061"/>
    <w:rsid w:val="002F45E6"/>
    <w:rsid w:val="002F6A69"/>
    <w:rsid w:val="002F706F"/>
    <w:rsid w:val="00302029"/>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80951"/>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D06"/>
    <w:rsid w:val="003B4DBD"/>
    <w:rsid w:val="003B7F45"/>
    <w:rsid w:val="003C0D3A"/>
    <w:rsid w:val="003C2526"/>
    <w:rsid w:val="003C26B6"/>
    <w:rsid w:val="003C36B3"/>
    <w:rsid w:val="003C5CB7"/>
    <w:rsid w:val="003C5ECC"/>
    <w:rsid w:val="003C665E"/>
    <w:rsid w:val="003C69FB"/>
    <w:rsid w:val="003D1B8C"/>
    <w:rsid w:val="003D1ED2"/>
    <w:rsid w:val="003D30B5"/>
    <w:rsid w:val="003D3C92"/>
    <w:rsid w:val="003D5EE6"/>
    <w:rsid w:val="003E19ED"/>
    <w:rsid w:val="003E4427"/>
    <w:rsid w:val="003E4683"/>
    <w:rsid w:val="003E5F65"/>
    <w:rsid w:val="003E6A09"/>
    <w:rsid w:val="003F3121"/>
    <w:rsid w:val="003F34C9"/>
    <w:rsid w:val="003F446A"/>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512C3"/>
    <w:rsid w:val="004556F2"/>
    <w:rsid w:val="0046015A"/>
    <w:rsid w:val="00461BFF"/>
    <w:rsid w:val="00466DC4"/>
    <w:rsid w:val="00473321"/>
    <w:rsid w:val="00474926"/>
    <w:rsid w:val="00476D57"/>
    <w:rsid w:val="00477693"/>
    <w:rsid w:val="00480BC3"/>
    <w:rsid w:val="00483398"/>
    <w:rsid w:val="00484855"/>
    <w:rsid w:val="00485829"/>
    <w:rsid w:val="00486248"/>
    <w:rsid w:val="00486575"/>
    <w:rsid w:val="0049000C"/>
    <w:rsid w:val="00490298"/>
    <w:rsid w:val="00493217"/>
    <w:rsid w:val="00494269"/>
    <w:rsid w:val="00495884"/>
    <w:rsid w:val="004A01A1"/>
    <w:rsid w:val="004A1376"/>
    <w:rsid w:val="004A220E"/>
    <w:rsid w:val="004A6B7D"/>
    <w:rsid w:val="004A6D01"/>
    <w:rsid w:val="004B0A8E"/>
    <w:rsid w:val="004B11E4"/>
    <w:rsid w:val="004B4BD6"/>
    <w:rsid w:val="004C01F3"/>
    <w:rsid w:val="004C2790"/>
    <w:rsid w:val="004C5118"/>
    <w:rsid w:val="004C7875"/>
    <w:rsid w:val="004D38A1"/>
    <w:rsid w:val="004D48C0"/>
    <w:rsid w:val="004D706C"/>
    <w:rsid w:val="004E4347"/>
    <w:rsid w:val="004E55D1"/>
    <w:rsid w:val="004E59AF"/>
    <w:rsid w:val="004E5E6A"/>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5E62"/>
    <w:rsid w:val="00546BEA"/>
    <w:rsid w:val="005479EE"/>
    <w:rsid w:val="00553147"/>
    <w:rsid w:val="005559EC"/>
    <w:rsid w:val="00563A22"/>
    <w:rsid w:val="00564DB1"/>
    <w:rsid w:val="005651B6"/>
    <w:rsid w:val="00565B51"/>
    <w:rsid w:val="00572B90"/>
    <w:rsid w:val="005753EA"/>
    <w:rsid w:val="00576F3B"/>
    <w:rsid w:val="00583694"/>
    <w:rsid w:val="00584FF4"/>
    <w:rsid w:val="00587194"/>
    <w:rsid w:val="00592A98"/>
    <w:rsid w:val="005946B8"/>
    <w:rsid w:val="005946EB"/>
    <w:rsid w:val="00595CB4"/>
    <w:rsid w:val="005A03E6"/>
    <w:rsid w:val="005A0B69"/>
    <w:rsid w:val="005A1AA0"/>
    <w:rsid w:val="005A1D1B"/>
    <w:rsid w:val="005A440C"/>
    <w:rsid w:val="005A4EE1"/>
    <w:rsid w:val="005A6A46"/>
    <w:rsid w:val="005A779C"/>
    <w:rsid w:val="005B0E3E"/>
    <w:rsid w:val="005B5513"/>
    <w:rsid w:val="005C0F35"/>
    <w:rsid w:val="005C2FD4"/>
    <w:rsid w:val="005C4EC1"/>
    <w:rsid w:val="005C565E"/>
    <w:rsid w:val="005C5E6A"/>
    <w:rsid w:val="005C6FDA"/>
    <w:rsid w:val="005D5589"/>
    <w:rsid w:val="005D579D"/>
    <w:rsid w:val="005D676E"/>
    <w:rsid w:val="005E0305"/>
    <w:rsid w:val="005E1EC7"/>
    <w:rsid w:val="005E381C"/>
    <w:rsid w:val="005E4DB1"/>
    <w:rsid w:val="005E5ADA"/>
    <w:rsid w:val="005E6B05"/>
    <w:rsid w:val="005E7788"/>
    <w:rsid w:val="005F2004"/>
    <w:rsid w:val="005F3838"/>
    <w:rsid w:val="005F7B65"/>
    <w:rsid w:val="006003F9"/>
    <w:rsid w:val="00601148"/>
    <w:rsid w:val="00602A14"/>
    <w:rsid w:val="00602F22"/>
    <w:rsid w:val="00603952"/>
    <w:rsid w:val="00603F33"/>
    <w:rsid w:val="00606047"/>
    <w:rsid w:val="00606E30"/>
    <w:rsid w:val="0060779F"/>
    <w:rsid w:val="00612350"/>
    <w:rsid w:val="00617F03"/>
    <w:rsid w:val="0062054D"/>
    <w:rsid w:val="00621A66"/>
    <w:rsid w:val="00623D71"/>
    <w:rsid w:val="00623E01"/>
    <w:rsid w:val="00626FC8"/>
    <w:rsid w:val="006305F5"/>
    <w:rsid w:val="00631360"/>
    <w:rsid w:val="00633B3A"/>
    <w:rsid w:val="0064093C"/>
    <w:rsid w:val="00640B6A"/>
    <w:rsid w:val="006410F0"/>
    <w:rsid w:val="00642B76"/>
    <w:rsid w:val="00642D5D"/>
    <w:rsid w:val="00645653"/>
    <w:rsid w:val="00645FAE"/>
    <w:rsid w:val="00653270"/>
    <w:rsid w:val="0065371E"/>
    <w:rsid w:val="00654E09"/>
    <w:rsid w:val="006601E1"/>
    <w:rsid w:val="00671D59"/>
    <w:rsid w:val="00673F0E"/>
    <w:rsid w:val="00674D01"/>
    <w:rsid w:val="0067794B"/>
    <w:rsid w:val="006804F8"/>
    <w:rsid w:val="00680B55"/>
    <w:rsid w:val="006811F4"/>
    <w:rsid w:val="00681D9F"/>
    <w:rsid w:val="00685994"/>
    <w:rsid w:val="006869C5"/>
    <w:rsid w:val="0069070C"/>
    <w:rsid w:val="006959E9"/>
    <w:rsid w:val="00696E6A"/>
    <w:rsid w:val="0069746A"/>
    <w:rsid w:val="006A3400"/>
    <w:rsid w:val="006B127E"/>
    <w:rsid w:val="006B146F"/>
    <w:rsid w:val="006B325D"/>
    <w:rsid w:val="006B3473"/>
    <w:rsid w:val="006B500A"/>
    <w:rsid w:val="006B67C9"/>
    <w:rsid w:val="006B70CC"/>
    <w:rsid w:val="006C1730"/>
    <w:rsid w:val="006C3A76"/>
    <w:rsid w:val="006C47E6"/>
    <w:rsid w:val="006D29A5"/>
    <w:rsid w:val="006D411D"/>
    <w:rsid w:val="006E0046"/>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49B2"/>
    <w:rsid w:val="00725846"/>
    <w:rsid w:val="00725EA6"/>
    <w:rsid w:val="00726774"/>
    <w:rsid w:val="00733542"/>
    <w:rsid w:val="00735DF3"/>
    <w:rsid w:val="00740AB0"/>
    <w:rsid w:val="0074401A"/>
    <w:rsid w:val="00750352"/>
    <w:rsid w:val="007503FE"/>
    <w:rsid w:val="007507A3"/>
    <w:rsid w:val="00760161"/>
    <w:rsid w:val="00761A4C"/>
    <w:rsid w:val="00761BE3"/>
    <w:rsid w:val="00764DB4"/>
    <w:rsid w:val="00765287"/>
    <w:rsid w:val="00766CD9"/>
    <w:rsid w:val="00771F06"/>
    <w:rsid w:val="0077292E"/>
    <w:rsid w:val="00773427"/>
    <w:rsid w:val="00773B06"/>
    <w:rsid w:val="00773BD8"/>
    <w:rsid w:val="0077643F"/>
    <w:rsid w:val="0077789A"/>
    <w:rsid w:val="00784319"/>
    <w:rsid w:val="00784E10"/>
    <w:rsid w:val="00786A1F"/>
    <w:rsid w:val="00787CE2"/>
    <w:rsid w:val="00787ECC"/>
    <w:rsid w:val="00790258"/>
    <w:rsid w:val="00793783"/>
    <w:rsid w:val="007947BB"/>
    <w:rsid w:val="0079514A"/>
    <w:rsid w:val="00795C0E"/>
    <w:rsid w:val="007968F0"/>
    <w:rsid w:val="007975B3"/>
    <w:rsid w:val="00797A0D"/>
    <w:rsid w:val="007A24EB"/>
    <w:rsid w:val="007A5D8F"/>
    <w:rsid w:val="007B315E"/>
    <w:rsid w:val="007B3478"/>
    <w:rsid w:val="007B5540"/>
    <w:rsid w:val="007B6BF6"/>
    <w:rsid w:val="007B73C4"/>
    <w:rsid w:val="007B7504"/>
    <w:rsid w:val="007C17C3"/>
    <w:rsid w:val="007C201C"/>
    <w:rsid w:val="007C3A01"/>
    <w:rsid w:val="007C62BF"/>
    <w:rsid w:val="007D1295"/>
    <w:rsid w:val="007D1F08"/>
    <w:rsid w:val="007D30CB"/>
    <w:rsid w:val="007D3B73"/>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6403"/>
    <w:rsid w:val="00837D66"/>
    <w:rsid w:val="00842164"/>
    <w:rsid w:val="00842A75"/>
    <w:rsid w:val="00847B74"/>
    <w:rsid w:val="00847C74"/>
    <w:rsid w:val="0085422C"/>
    <w:rsid w:val="008556C1"/>
    <w:rsid w:val="008558D1"/>
    <w:rsid w:val="00855F8E"/>
    <w:rsid w:val="008641D9"/>
    <w:rsid w:val="00865454"/>
    <w:rsid w:val="00865BE0"/>
    <w:rsid w:val="00866A25"/>
    <w:rsid w:val="00870574"/>
    <w:rsid w:val="00871DB8"/>
    <w:rsid w:val="00872104"/>
    <w:rsid w:val="008721CF"/>
    <w:rsid w:val="00875E02"/>
    <w:rsid w:val="008803FE"/>
    <w:rsid w:val="0088189C"/>
    <w:rsid w:val="00883947"/>
    <w:rsid w:val="00884830"/>
    <w:rsid w:val="00885037"/>
    <w:rsid w:val="008853E9"/>
    <w:rsid w:val="00885976"/>
    <w:rsid w:val="00886FFA"/>
    <w:rsid w:val="00887F35"/>
    <w:rsid w:val="00890AA5"/>
    <w:rsid w:val="0089178C"/>
    <w:rsid w:val="008951AD"/>
    <w:rsid w:val="008A628A"/>
    <w:rsid w:val="008B055C"/>
    <w:rsid w:val="008B57AA"/>
    <w:rsid w:val="008B6C28"/>
    <w:rsid w:val="008C1B70"/>
    <w:rsid w:val="008C4D09"/>
    <w:rsid w:val="008C5604"/>
    <w:rsid w:val="008D02CC"/>
    <w:rsid w:val="008D30A5"/>
    <w:rsid w:val="008D6E16"/>
    <w:rsid w:val="008E1DCA"/>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1724"/>
    <w:rsid w:val="00901AD3"/>
    <w:rsid w:val="009044AF"/>
    <w:rsid w:val="00906DFB"/>
    <w:rsid w:val="009073CB"/>
    <w:rsid w:val="00910D7B"/>
    <w:rsid w:val="00910EA0"/>
    <w:rsid w:val="00912BD6"/>
    <w:rsid w:val="0091409F"/>
    <w:rsid w:val="00914860"/>
    <w:rsid w:val="00917BE3"/>
    <w:rsid w:val="00920D77"/>
    <w:rsid w:val="00922466"/>
    <w:rsid w:val="00922B48"/>
    <w:rsid w:val="00923317"/>
    <w:rsid w:val="00924DA2"/>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607E9"/>
    <w:rsid w:val="00962672"/>
    <w:rsid w:val="00962949"/>
    <w:rsid w:val="009656BE"/>
    <w:rsid w:val="009676AB"/>
    <w:rsid w:val="00970517"/>
    <w:rsid w:val="00970ADC"/>
    <w:rsid w:val="00971E64"/>
    <w:rsid w:val="00975693"/>
    <w:rsid w:val="00981A8D"/>
    <w:rsid w:val="00985C97"/>
    <w:rsid w:val="00987FB9"/>
    <w:rsid w:val="00990B45"/>
    <w:rsid w:val="00990EF2"/>
    <w:rsid w:val="00991B07"/>
    <w:rsid w:val="009A3419"/>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43CA"/>
    <w:rsid w:val="009E5C2D"/>
    <w:rsid w:val="009E68C2"/>
    <w:rsid w:val="009E6AEE"/>
    <w:rsid w:val="009E7163"/>
    <w:rsid w:val="009E723C"/>
    <w:rsid w:val="009F483D"/>
    <w:rsid w:val="009F490D"/>
    <w:rsid w:val="009F4C7C"/>
    <w:rsid w:val="009F65E8"/>
    <w:rsid w:val="00A009E2"/>
    <w:rsid w:val="00A013B8"/>
    <w:rsid w:val="00A01CEC"/>
    <w:rsid w:val="00A0330A"/>
    <w:rsid w:val="00A0374E"/>
    <w:rsid w:val="00A04AEC"/>
    <w:rsid w:val="00A05761"/>
    <w:rsid w:val="00A05FD9"/>
    <w:rsid w:val="00A066B0"/>
    <w:rsid w:val="00A11739"/>
    <w:rsid w:val="00A11F9A"/>
    <w:rsid w:val="00A136CB"/>
    <w:rsid w:val="00A16114"/>
    <w:rsid w:val="00A22DB2"/>
    <w:rsid w:val="00A232CA"/>
    <w:rsid w:val="00A2597C"/>
    <w:rsid w:val="00A279EE"/>
    <w:rsid w:val="00A27CA2"/>
    <w:rsid w:val="00A30215"/>
    <w:rsid w:val="00A319E2"/>
    <w:rsid w:val="00A33194"/>
    <w:rsid w:val="00A367AB"/>
    <w:rsid w:val="00A41FE8"/>
    <w:rsid w:val="00A471F4"/>
    <w:rsid w:val="00A508FB"/>
    <w:rsid w:val="00A6121A"/>
    <w:rsid w:val="00A63F08"/>
    <w:rsid w:val="00A70007"/>
    <w:rsid w:val="00A71D7F"/>
    <w:rsid w:val="00A82286"/>
    <w:rsid w:val="00A8336F"/>
    <w:rsid w:val="00A858A8"/>
    <w:rsid w:val="00A95A70"/>
    <w:rsid w:val="00A96032"/>
    <w:rsid w:val="00A96DEE"/>
    <w:rsid w:val="00AB018B"/>
    <w:rsid w:val="00AB36D9"/>
    <w:rsid w:val="00AB5B3F"/>
    <w:rsid w:val="00AB77DE"/>
    <w:rsid w:val="00AC2E52"/>
    <w:rsid w:val="00AC5029"/>
    <w:rsid w:val="00AC5437"/>
    <w:rsid w:val="00AC568F"/>
    <w:rsid w:val="00AC7010"/>
    <w:rsid w:val="00AC7113"/>
    <w:rsid w:val="00AD1ED5"/>
    <w:rsid w:val="00AD2378"/>
    <w:rsid w:val="00AD2600"/>
    <w:rsid w:val="00AD564E"/>
    <w:rsid w:val="00AD5CF5"/>
    <w:rsid w:val="00AE228E"/>
    <w:rsid w:val="00AE25D3"/>
    <w:rsid w:val="00AE3E70"/>
    <w:rsid w:val="00AE3F84"/>
    <w:rsid w:val="00AE4240"/>
    <w:rsid w:val="00AE4913"/>
    <w:rsid w:val="00AE495D"/>
    <w:rsid w:val="00AE7090"/>
    <w:rsid w:val="00AF0ECF"/>
    <w:rsid w:val="00AF26E5"/>
    <w:rsid w:val="00B01C0C"/>
    <w:rsid w:val="00B03DD3"/>
    <w:rsid w:val="00B049F0"/>
    <w:rsid w:val="00B054CC"/>
    <w:rsid w:val="00B101D7"/>
    <w:rsid w:val="00B12FD4"/>
    <w:rsid w:val="00B133BD"/>
    <w:rsid w:val="00B23F82"/>
    <w:rsid w:val="00B300C5"/>
    <w:rsid w:val="00B3286C"/>
    <w:rsid w:val="00B35C82"/>
    <w:rsid w:val="00B36F87"/>
    <w:rsid w:val="00B374DB"/>
    <w:rsid w:val="00B37638"/>
    <w:rsid w:val="00B40850"/>
    <w:rsid w:val="00B41E9F"/>
    <w:rsid w:val="00B42835"/>
    <w:rsid w:val="00B429EC"/>
    <w:rsid w:val="00B447D9"/>
    <w:rsid w:val="00B5387F"/>
    <w:rsid w:val="00B56F4D"/>
    <w:rsid w:val="00B571B2"/>
    <w:rsid w:val="00B6274B"/>
    <w:rsid w:val="00B6339D"/>
    <w:rsid w:val="00B64677"/>
    <w:rsid w:val="00B64B80"/>
    <w:rsid w:val="00B72AD9"/>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7FE1"/>
    <w:rsid w:val="00BB00A2"/>
    <w:rsid w:val="00BB451C"/>
    <w:rsid w:val="00BB5489"/>
    <w:rsid w:val="00BC0089"/>
    <w:rsid w:val="00BC01B5"/>
    <w:rsid w:val="00BC16ED"/>
    <w:rsid w:val="00BC4C60"/>
    <w:rsid w:val="00BC727A"/>
    <w:rsid w:val="00BD09CD"/>
    <w:rsid w:val="00BD1648"/>
    <w:rsid w:val="00BD32BF"/>
    <w:rsid w:val="00BD3C1B"/>
    <w:rsid w:val="00BD4C62"/>
    <w:rsid w:val="00BD58E3"/>
    <w:rsid w:val="00BD699C"/>
    <w:rsid w:val="00BD7E42"/>
    <w:rsid w:val="00BE0F0A"/>
    <w:rsid w:val="00BE29CB"/>
    <w:rsid w:val="00BF15A7"/>
    <w:rsid w:val="00BF16B6"/>
    <w:rsid w:val="00BF179F"/>
    <w:rsid w:val="00BF6DF3"/>
    <w:rsid w:val="00C0005B"/>
    <w:rsid w:val="00C072EE"/>
    <w:rsid w:val="00C111E7"/>
    <w:rsid w:val="00C11324"/>
    <w:rsid w:val="00C1164C"/>
    <w:rsid w:val="00C12C41"/>
    <w:rsid w:val="00C13639"/>
    <w:rsid w:val="00C1495C"/>
    <w:rsid w:val="00C22C9B"/>
    <w:rsid w:val="00C22D63"/>
    <w:rsid w:val="00C2350C"/>
    <w:rsid w:val="00C245D8"/>
    <w:rsid w:val="00C2743C"/>
    <w:rsid w:val="00C27A05"/>
    <w:rsid w:val="00C27DCE"/>
    <w:rsid w:val="00C319DB"/>
    <w:rsid w:val="00C3624D"/>
    <w:rsid w:val="00C3706E"/>
    <w:rsid w:val="00C40FF8"/>
    <w:rsid w:val="00C410E9"/>
    <w:rsid w:val="00C41681"/>
    <w:rsid w:val="00C42DA7"/>
    <w:rsid w:val="00C43ECC"/>
    <w:rsid w:val="00C46538"/>
    <w:rsid w:val="00C46E35"/>
    <w:rsid w:val="00C5297E"/>
    <w:rsid w:val="00C60C11"/>
    <w:rsid w:val="00C6541F"/>
    <w:rsid w:val="00C662A3"/>
    <w:rsid w:val="00C66DBF"/>
    <w:rsid w:val="00C71EBA"/>
    <w:rsid w:val="00C72A93"/>
    <w:rsid w:val="00C81CE4"/>
    <w:rsid w:val="00C84E68"/>
    <w:rsid w:val="00C87398"/>
    <w:rsid w:val="00C91F26"/>
    <w:rsid w:val="00C942AD"/>
    <w:rsid w:val="00CA134E"/>
    <w:rsid w:val="00CA144C"/>
    <w:rsid w:val="00CA1C42"/>
    <w:rsid w:val="00CA2DAB"/>
    <w:rsid w:val="00CA3D48"/>
    <w:rsid w:val="00CA3E14"/>
    <w:rsid w:val="00CA77B1"/>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778B"/>
    <w:rsid w:val="00D20781"/>
    <w:rsid w:val="00D20C82"/>
    <w:rsid w:val="00D23945"/>
    <w:rsid w:val="00D2615E"/>
    <w:rsid w:val="00D27B16"/>
    <w:rsid w:val="00D30362"/>
    <w:rsid w:val="00D30F62"/>
    <w:rsid w:val="00D3142C"/>
    <w:rsid w:val="00D32632"/>
    <w:rsid w:val="00D34752"/>
    <w:rsid w:val="00D353E4"/>
    <w:rsid w:val="00D367D6"/>
    <w:rsid w:val="00D400C8"/>
    <w:rsid w:val="00D40903"/>
    <w:rsid w:val="00D40AB5"/>
    <w:rsid w:val="00D44845"/>
    <w:rsid w:val="00D4648C"/>
    <w:rsid w:val="00D469D1"/>
    <w:rsid w:val="00D4784F"/>
    <w:rsid w:val="00D61678"/>
    <w:rsid w:val="00D61D16"/>
    <w:rsid w:val="00D648CB"/>
    <w:rsid w:val="00D64AE4"/>
    <w:rsid w:val="00D653DE"/>
    <w:rsid w:val="00D66110"/>
    <w:rsid w:val="00D72251"/>
    <w:rsid w:val="00D74C6D"/>
    <w:rsid w:val="00D771DD"/>
    <w:rsid w:val="00D81C31"/>
    <w:rsid w:val="00D82E4A"/>
    <w:rsid w:val="00D83129"/>
    <w:rsid w:val="00D831FC"/>
    <w:rsid w:val="00D8593F"/>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1CBB"/>
    <w:rsid w:val="00DB3F4F"/>
    <w:rsid w:val="00DB6607"/>
    <w:rsid w:val="00DB681F"/>
    <w:rsid w:val="00DB7EEF"/>
    <w:rsid w:val="00DC217C"/>
    <w:rsid w:val="00DC334F"/>
    <w:rsid w:val="00DC5499"/>
    <w:rsid w:val="00DC6D51"/>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7968"/>
    <w:rsid w:val="00EA0440"/>
    <w:rsid w:val="00EA097E"/>
    <w:rsid w:val="00EA27AD"/>
    <w:rsid w:val="00EA6194"/>
    <w:rsid w:val="00EA78A6"/>
    <w:rsid w:val="00EB1892"/>
    <w:rsid w:val="00EB231F"/>
    <w:rsid w:val="00EC06DB"/>
    <w:rsid w:val="00EC5197"/>
    <w:rsid w:val="00EC5951"/>
    <w:rsid w:val="00EC6B8B"/>
    <w:rsid w:val="00EC7A5E"/>
    <w:rsid w:val="00ED0CA8"/>
    <w:rsid w:val="00ED5118"/>
    <w:rsid w:val="00ED64AA"/>
    <w:rsid w:val="00ED6754"/>
    <w:rsid w:val="00EE78CE"/>
    <w:rsid w:val="00EF2061"/>
    <w:rsid w:val="00EF281A"/>
    <w:rsid w:val="00EF565B"/>
    <w:rsid w:val="00EF6F50"/>
    <w:rsid w:val="00F02214"/>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55DF"/>
    <w:rsid w:val="00F27A9F"/>
    <w:rsid w:val="00F326FB"/>
    <w:rsid w:val="00F32AC5"/>
    <w:rsid w:val="00F33A8B"/>
    <w:rsid w:val="00F35536"/>
    <w:rsid w:val="00F37691"/>
    <w:rsid w:val="00F44864"/>
    <w:rsid w:val="00F51044"/>
    <w:rsid w:val="00F516C5"/>
    <w:rsid w:val="00F51DDF"/>
    <w:rsid w:val="00F53AA9"/>
    <w:rsid w:val="00F5560E"/>
    <w:rsid w:val="00F55D77"/>
    <w:rsid w:val="00F56F0E"/>
    <w:rsid w:val="00F575C5"/>
    <w:rsid w:val="00F6016C"/>
    <w:rsid w:val="00F65026"/>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A636A"/>
    <w:rsid w:val="00FB02D5"/>
    <w:rsid w:val="00FB1244"/>
    <w:rsid w:val="00FB3204"/>
    <w:rsid w:val="00FB470A"/>
    <w:rsid w:val="00FB577F"/>
    <w:rsid w:val="00FB6D52"/>
    <w:rsid w:val="00FC0085"/>
    <w:rsid w:val="00FD12F3"/>
    <w:rsid w:val="00FD16B7"/>
    <w:rsid w:val="00FD1A4A"/>
    <w:rsid w:val="00FD32C4"/>
    <w:rsid w:val="00FD331E"/>
    <w:rsid w:val="00FD4222"/>
    <w:rsid w:val="00FE613D"/>
    <w:rsid w:val="00FE72C6"/>
    <w:rsid w:val="00FF10CF"/>
    <w:rsid w:val="00FF16F3"/>
    <w:rsid w:val="00FF20B6"/>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5.xml"/><Relationship Id="rId63" Type="http://schemas.openxmlformats.org/officeDocument/2006/relationships/hyperlink" Target="http://exrocketman.blogspot.ie/2012/05/revised-expanded-launch-cost-data.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3.xml"/><Relationship Id="rId58" Type="http://schemas.openxmlformats.org/officeDocument/2006/relationships/chart" Target="charts/chart7.xml"/><Relationship Id="rId66" Type="http://schemas.openxmlformats.org/officeDocument/2006/relationships/hyperlink" Target="http://cospar2016" TargetMode="External"/><Relationship Id="rId5" Type="http://schemas.openxmlformats.org/officeDocument/2006/relationships/webSettings" Target="webSettings.xml"/><Relationship Id="rId61" Type="http://schemas.openxmlformats.org/officeDocument/2006/relationships/chart" Target="charts/chart10.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6.xml"/><Relationship Id="rId64" Type="http://schemas.openxmlformats.org/officeDocument/2006/relationships/hyperlink" Target="http://cordis.europa.eu/result/rcn/172006_en.html" TargetMode="Externa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8.xm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4.xml"/><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2.xml"/><Relationship Id="rId60" Type="http://schemas.openxmlformats.org/officeDocument/2006/relationships/chart" Target="charts/chart9.xml"/><Relationship Id="rId65" Type="http://schemas.openxmlformats.org/officeDocument/2006/relationships/hyperlink" Target="http://sydney.edu.au/engineering/aeromech/AERO3760/private/CDR/1%20%20Critical%20Design%20Overview%20i-INSPIRE%EF%BC%92.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solid"/>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8559990157480315"/>
          <c:h val="0.65016163672372573"/>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5623475778"/>
              <c:y val="0.93107212850270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18770669291338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solid"/>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682495171594127"/>
              <c:y val="0.828933800293671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095E-44F3-9DAC-43F98F3775CD}"/>
            </c:ext>
          </c:extLst>
        </c:ser>
        <c:ser>
          <c:idx val="0"/>
          <c:order val="1"/>
          <c:spPr>
            <a:solidFill>
              <a:schemeClr val="bg1">
                <a:lumMod val="50000"/>
              </a:schemeClr>
            </a:solidFill>
            <a:ln>
              <a:noFill/>
            </a:ln>
            <a:effectLst/>
          </c:spPr>
          <c:invertIfNegative val="0"/>
          <c:val>
            <c:numRef>
              <c:f>'Receieved Packets'!$U$22:$U$103</c:f>
              <c:numCache>
                <c:formatCode>General</c:formatCode>
                <c:ptCount val="82"/>
                <c:pt idx="26">
                  <c:v>200</c:v>
                </c:pt>
                <c:pt idx="53">
                  <c:v>200</c:v>
                </c:pt>
                <c:pt idx="80">
                  <c:v>200</c:v>
                </c:pt>
              </c:numCache>
            </c:numRef>
          </c:val>
          <c:extLst>
            <c:ext xmlns:c16="http://schemas.microsoft.com/office/drawing/2014/chart" uri="{C3380CC4-5D6E-409C-BE32-E72D297353CC}">
              <c16:uniqueId val="{00000001-095E-44F3-9DAC-43F98F3775CD}"/>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801136629621658"/>
              <c:y val="0.909803370609146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S2a</a:t>
                </a:r>
                <a:r>
                  <a:rPr lang="en-US" sz="900" baseline="0"/>
                  <a:t> Received Packet Difference</a:t>
                </a:r>
                <a:endParaRPr lang="en-US" sz="900"/>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375636118401866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4505777923592884"/>
          <c:h val="0.61136965665798237"/>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28695671515636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21482263937603"/>
          <c:y val="0.13963234380069067"/>
          <c:w val="0.86840444247728366"/>
          <c:h val="0.6107777296032066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841459649853642"/>
              <c:y val="0.8401289798343940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Packets Received in Interval</a:t>
                </a:r>
              </a:p>
            </c:rich>
          </c:tx>
          <c:layout>
            <c:manualLayout>
              <c:xMode val="edge"/>
              <c:yMode val="edge"/>
              <c:x val="9.4473311289560696E-3"/>
              <c:y val="0.1938275235811156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629716476396401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S3 Packets Received - S1a Packets Receieved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4E7F8F-9997-4173-95CF-0B9CC072A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22</TotalTime>
  <Pages>146</Pages>
  <Words>50146</Words>
  <Characters>285833</Characters>
  <Application>Microsoft Office Word</Application>
  <DocSecurity>0</DocSecurity>
  <Lines>2381</Lines>
  <Paragraphs>670</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335309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7</cp:revision>
  <cp:lastPrinted>2017-05-10T20:27:00Z</cp:lastPrinted>
  <dcterms:created xsi:type="dcterms:W3CDTF">2017-05-11T10:31:00Z</dcterms:created>
  <dcterms:modified xsi:type="dcterms:W3CDTF">2017-05-11T10:52:00Z</dcterms:modified>
</cp:coreProperties>
</file>