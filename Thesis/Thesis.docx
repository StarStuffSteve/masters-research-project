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017CD6">
          <w:pgSz w:w="12240" w:h="15840"/>
          <w:pgMar w:top="1699" w:right="1418" w:bottom="1699" w:left="1418"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5BCDEA18" w:rsidR="007A5021" w:rsidRDefault="00E445F3" w:rsidP="006F57E3">
      <w:r>
        <w:t xml:space="preserve">This dissertation project </w:t>
      </w:r>
      <w:r w:rsidR="00CF64B8">
        <w:t>explores</w:t>
      </w:r>
      <w:r>
        <w:t xml:space="preserve">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02EE6D76"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w:t>
      </w:r>
      <w:r w:rsidR="000C0D5C">
        <w:t xml:space="preserve"> the</w:t>
      </w:r>
      <w:r w:rsidR="007A5021">
        <w:t xml:space="preserve">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29AAD261"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 xml:space="preserve">ode to this alternative mode </w:t>
      </w:r>
      <w:r w:rsidR="00823F62">
        <w:t>reveal a large increase in packet end-to-end delays when using the alternative mode</w:t>
      </w:r>
      <w:r>
        <w:t xml:space="preser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19D092CB"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rsidR="00293769">
        <w:t>DYMO</w:t>
      </w:r>
      <w:r>
        <w:t xml:space="preserve">. The selection of DYMO is motivated by </w:t>
      </w:r>
      <w:r w:rsidR="00B40C8F">
        <w:t>MANET prior art</w:t>
      </w:r>
      <w:r>
        <w:t xml:space="preserve"> and the availability of an existing OMNeT++</w:t>
      </w:r>
      <w:r w:rsidR="0036773B">
        <w:t xml:space="preserve"> implementation</w:t>
      </w:r>
      <w:r w:rsidR="00293769">
        <w:t>.</w:t>
      </w:r>
      <w:r>
        <w:t xml:space="preserve">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0306A94" w:rsidR="00582A81" w:rsidRPr="00582A81" w:rsidRDefault="00FA49FE" w:rsidP="006F57E3">
      <w:r>
        <w:t>This dissertation proposed several areas of future work</w:t>
      </w:r>
      <w:r w:rsidR="000B072D">
        <w:t xml:space="preserve"> including: T</w:t>
      </w:r>
      <w:r w:rsidR="00651DFC">
        <w:t>he development of increased fidelity CubeSat network simulations, additional CubeMac adaptivity</w:t>
      </w:r>
      <w:r w:rsidR="000B072D">
        <w:t xml:space="preserve"> features</w:t>
      </w:r>
      <w:r w:rsidR="00651DFC">
        <w:t xml:space="preserve"> and </w:t>
      </w:r>
      <w:r w:rsidR="000B072D">
        <w:t>modified</w:t>
      </w:r>
      <w:r w:rsidR="00651DFC">
        <w:t xml:space="preserve"> </w:t>
      </w:r>
      <w:r w:rsidR="00BD168A">
        <w:t>D</w:t>
      </w:r>
      <w:r w:rsidR="00BD168A">
        <w:rPr>
          <w:vertAlign w:val="superscript"/>
        </w:rPr>
        <w:t>3</w:t>
      </w:r>
      <w:r w:rsidR="00651DFC">
        <w:t xml:space="preserve"> ground master election</w:t>
      </w:r>
      <w:r w:rsidR="000B072D">
        <w:t xml:space="preserve"> approaches</w:t>
      </w:r>
      <w:r w:rsidR="00651DFC">
        <w:t>.</w:t>
      </w:r>
    </w:p>
    <w:p w14:paraId="5951E0C0" w14:textId="276410E9" w:rsidR="00FB470A" w:rsidRDefault="00FB470A" w:rsidP="007C0888">
      <w:pPr>
        <w:pStyle w:val="Chaptertitlenotnumbered"/>
      </w:pPr>
      <w:bookmarkStart w:id="3" w:name="_Toc482733974"/>
      <w:r>
        <w:lastRenderedPageBreak/>
        <w:t>Abstract</w:t>
      </w:r>
      <w:bookmarkEnd w:id="3"/>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7C130C">
          <w:footerReference w:type="default" r:id="rId9"/>
          <w:type w:val="continuous"/>
          <w:pgSz w:w="12240" w:h="15840"/>
          <w:pgMar w:top="1699" w:right="1418" w:bottom="1699" w:left="1418"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7C130C">
          <w:type w:val="continuous"/>
          <w:pgSz w:w="12240" w:h="15840"/>
          <w:pgMar w:top="1699" w:right="2189" w:bottom="1699" w:left="2189"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73105D5E"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017CD6">
        <w:rPr>
          <w:noProof/>
        </w:rPr>
        <w:t>ii</w:t>
      </w:r>
      <w:r>
        <w:rPr>
          <w:noProof/>
        </w:rPr>
        <w:fldChar w:fldCharType="end"/>
      </w:r>
    </w:p>
    <w:p w14:paraId="686087E7" w14:textId="4439852C"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017CD6">
        <w:rPr>
          <w:noProof/>
        </w:rPr>
        <w:t>iii</w:t>
      </w:r>
      <w:r>
        <w:rPr>
          <w:noProof/>
        </w:rPr>
        <w:fldChar w:fldCharType="end"/>
      </w:r>
    </w:p>
    <w:p w14:paraId="5A4A9B68" w14:textId="18290125"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017CD6">
        <w:rPr>
          <w:noProof/>
        </w:rPr>
        <w:t>iv</w:t>
      </w:r>
      <w:r>
        <w:rPr>
          <w:noProof/>
        </w:rPr>
        <w:fldChar w:fldCharType="end"/>
      </w:r>
    </w:p>
    <w:p w14:paraId="7B38D399" w14:textId="2509FFFE"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017CD6">
        <w:rPr>
          <w:noProof/>
        </w:rPr>
        <w:t>vi</w:t>
      </w:r>
      <w:r>
        <w:rPr>
          <w:noProof/>
        </w:rPr>
        <w:fldChar w:fldCharType="end"/>
      </w:r>
    </w:p>
    <w:p w14:paraId="4E1A8739" w14:textId="3CB424E8"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017CD6">
        <w:rPr>
          <w:noProof/>
        </w:rPr>
        <w:t>xi</w:t>
      </w:r>
      <w:r>
        <w:rPr>
          <w:noProof/>
        </w:rPr>
        <w:fldChar w:fldCharType="end"/>
      </w:r>
    </w:p>
    <w:p w14:paraId="6AC26C3F" w14:textId="0E4C7E2A"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017CD6">
        <w:rPr>
          <w:noProof/>
        </w:rPr>
        <w:t>xvi</w:t>
      </w:r>
      <w:r>
        <w:rPr>
          <w:noProof/>
        </w:rPr>
        <w:fldChar w:fldCharType="end"/>
      </w:r>
    </w:p>
    <w:p w14:paraId="3FBFA539" w14:textId="795F2061"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017CD6">
        <w:rPr>
          <w:noProof/>
        </w:rPr>
        <w:t>xvii</w:t>
      </w:r>
      <w:r>
        <w:rPr>
          <w:noProof/>
        </w:rPr>
        <w:fldChar w:fldCharType="end"/>
      </w:r>
    </w:p>
    <w:p w14:paraId="36324A9C" w14:textId="6D328EEC"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017CD6">
        <w:rPr>
          <w:noProof/>
        </w:rPr>
        <w:t>1</w:t>
      </w:r>
      <w:r>
        <w:rPr>
          <w:noProof/>
        </w:rPr>
        <w:fldChar w:fldCharType="end"/>
      </w:r>
    </w:p>
    <w:p w14:paraId="4265006A" w14:textId="273E1C38"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017CD6">
        <w:rPr>
          <w:noProof/>
        </w:rPr>
        <w:t>5</w:t>
      </w:r>
      <w:r>
        <w:rPr>
          <w:noProof/>
        </w:rPr>
        <w:fldChar w:fldCharType="end"/>
      </w:r>
    </w:p>
    <w:p w14:paraId="37CDAFC2" w14:textId="267B09BE"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017CD6">
        <w:rPr>
          <w:noProof/>
        </w:rPr>
        <w:t>7</w:t>
      </w:r>
      <w:r>
        <w:rPr>
          <w:noProof/>
        </w:rPr>
        <w:fldChar w:fldCharType="end"/>
      </w:r>
    </w:p>
    <w:p w14:paraId="68DC89BA" w14:textId="598B6548"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017CD6">
        <w:rPr>
          <w:noProof/>
        </w:rPr>
        <w:t>8</w:t>
      </w:r>
      <w:r>
        <w:rPr>
          <w:noProof/>
        </w:rPr>
        <w:fldChar w:fldCharType="end"/>
      </w:r>
    </w:p>
    <w:p w14:paraId="6F9CA61E" w14:textId="0A7F8F79"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017CD6">
        <w:rPr>
          <w:noProof/>
        </w:rPr>
        <w:t>10</w:t>
      </w:r>
      <w:r>
        <w:rPr>
          <w:noProof/>
        </w:rPr>
        <w:fldChar w:fldCharType="end"/>
      </w:r>
    </w:p>
    <w:p w14:paraId="679DCF46" w14:textId="24D9F9CD"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017CD6">
        <w:rPr>
          <w:noProof/>
        </w:rPr>
        <w:t>11</w:t>
      </w:r>
      <w:r>
        <w:rPr>
          <w:noProof/>
        </w:rPr>
        <w:fldChar w:fldCharType="end"/>
      </w:r>
    </w:p>
    <w:p w14:paraId="2C258C5E" w14:textId="0FC13138"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017CD6">
        <w:rPr>
          <w:noProof/>
        </w:rPr>
        <w:t>14</w:t>
      </w:r>
      <w:r>
        <w:rPr>
          <w:noProof/>
        </w:rPr>
        <w:fldChar w:fldCharType="end"/>
      </w:r>
    </w:p>
    <w:p w14:paraId="3786C71E" w14:textId="2286792E"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017CD6">
        <w:rPr>
          <w:noProof/>
        </w:rPr>
        <w:t>15</w:t>
      </w:r>
      <w:r>
        <w:rPr>
          <w:noProof/>
        </w:rPr>
        <w:fldChar w:fldCharType="end"/>
      </w:r>
    </w:p>
    <w:p w14:paraId="4891A2FD" w14:textId="03C066B6"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017CD6">
        <w:rPr>
          <w:noProof/>
        </w:rPr>
        <w:t>16</w:t>
      </w:r>
      <w:r>
        <w:rPr>
          <w:noProof/>
        </w:rPr>
        <w:fldChar w:fldCharType="end"/>
      </w:r>
    </w:p>
    <w:p w14:paraId="16269CA1" w14:textId="7CCB2D2C"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017CD6">
        <w:rPr>
          <w:noProof/>
        </w:rPr>
        <w:t>18</w:t>
      </w:r>
      <w:r>
        <w:rPr>
          <w:noProof/>
        </w:rPr>
        <w:fldChar w:fldCharType="end"/>
      </w:r>
    </w:p>
    <w:p w14:paraId="6253825C" w14:textId="6591E1F7"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017CD6">
        <w:rPr>
          <w:noProof/>
        </w:rPr>
        <w:t>18</w:t>
      </w:r>
      <w:r>
        <w:rPr>
          <w:noProof/>
        </w:rPr>
        <w:fldChar w:fldCharType="end"/>
      </w:r>
    </w:p>
    <w:p w14:paraId="38BCF444" w14:textId="35AEB976"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017CD6">
        <w:rPr>
          <w:noProof/>
        </w:rPr>
        <w:t>20</w:t>
      </w:r>
      <w:r>
        <w:rPr>
          <w:noProof/>
        </w:rPr>
        <w:fldChar w:fldCharType="end"/>
      </w:r>
    </w:p>
    <w:p w14:paraId="43F39D4F" w14:textId="27259218"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017CD6">
        <w:rPr>
          <w:noProof/>
        </w:rPr>
        <w:t>20</w:t>
      </w:r>
      <w:r>
        <w:rPr>
          <w:noProof/>
        </w:rPr>
        <w:fldChar w:fldCharType="end"/>
      </w:r>
    </w:p>
    <w:p w14:paraId="73E6B9E9" w14:textId="46490307"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017CD6">
        <w:rPr>
          <w:noProof/>
        </w:rPr>
        <w:t>22</w:t>
      </w:r>
      <w:r>
        <w:rPr>
          <w:noProof/>
        </w:rPr>
        <w:fldChar w:fldCharType="end"/>
      </w:r>
    </w:p>
    <w:p w14:paraId="75771428" w14:textId="5551ADB1"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017CD6">
        <w:rPr>
          <w:noProof/>
        </w:rPr>
        <w:t>29</w:t>
      </w:r>
      <w:r>
        <w:rPr>
          <w:noProof/>
        </w:rPr>
        <w:fldChar w:fldCharType="end"/>
      </w:r>
    </w:p>
    <w:p w14:paraId="744D2DC0" w14:textId="2EE9DB33"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017CD6">
        <w:rPr>
          <w:noProof/>
        </w:rPr>
        <w:t>30</w:t>
      </w:r>
      <w:r>
        <w:rPr>
          <w:noProof/>
        </w:rPr>
        <w:fldChar w:fldCharType="end"/>
      </w:r>
    </w:p>
    <w:p w14:paraId="4FE11C41" w14:textId="592B9342"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017CD6">
        <w:rPr>
          <w:noProof/>
        </w:rPr>
        <w:t>37</w:t>
      </w:r>
      <w:r>
        <w:rPr>
          <w:noProof/>
        </w:rPr>
        <w:fldChar w:fldCharType="end"/>
      </w:r>
    </w:p>
    <w:p w14:paraId="0A05CD0C" w14:textId="2D8DBF5C"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017CD6">
        <w:rPr>
          <w:noProof/>
        </w:rPr>
        <w:t>43</w:t>
      </w:r>
      <w:r>
        <w:rPr>
          <w:noProof/>
        </w:rPr>
        <w:fldChar w:fldCharType="end"/>
      </w:r>
    </w:p>
    <w:p w14:paraId="1B97FA43" w14:textId="50082F42"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017CD6">
        <w:rPr>
          <w:noProof/>
        </w:rPr>
        <w:t>44</w:t>
      </w:r>
      <w:r>
        <w:rPr>
          <w:noProof/>
        </w:rPr>
        <w:fldChar w:fldCharType="end"/>
      </w:r>
    </w:p>
    <w:p w14:paraId="306898F5" w14:textId="442F7883"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017CD6">
        <w:rPr>
          <w:noProof/>
        </w:rPr>
        <w:t>45</w:t>
      </w:r>
      <w:r>
        <w:rPr>
          <w:noProof/>
        </w:rPr>
        <w:fldChar w:fldCharType="end"/>
      </w:r>
    </w:p>
    <w:p w14:paraId="37C0C6D2" w14:textId="6570AFFA"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017CD6">
        <w:rPr>
          <w:noProof/>
        </w:rPr>
        <w:t>51</w:t>
      </w:r>
      <w:r>
        <w:rPr>
          <w:noProof/>
        </w:rPr>
        <w:fldChar w:fldCharType="end"/>
      </w:r>
    </w:p>
    <w:p w14:paraId="79983BA1" w14:textId="5CB193CA"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017CD6">
        <w:rPr>
          <w:noProof/>
        </w:rPr>
        <w:t>53</w:t>
      </w:r>
      <w:r>
        <w:rPr>
          <w:noProof/>
        </w:rPr>
        <w:fldChar w:fldCharType="end"/>
      </w:r>
    </w:p>
    <w:p w14:paraId="60348B6B" w14:textId="6EF3C2E0"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017CD6">
        <w:rPr>
          <w:noProof/>
        </w:rPr>
        <w:t>53</w:t>
      </w:r>
      <w:r>
        <w:rPr>
          <w:noProof/>
        </w:rPr>
        <w:fldChar w:fldCharType="end"/>
      </w:r>
    </w:p>
    <w:p w14:paraId="5AD5727E" w14:textId="34CC8E8D"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017CD6">
        <w:rPr>
          <w:noProof/>
        </w:rPr>
        <w:t>53</w:t>
      </w:r>
      <w:r>
        <w:rPr>
          <w:noProof/>
        </w:rPr>
        <w:fldChar w:fldCharType="end"/>
      </w:r>
    </w:p>
    <w:p w14:paraId="499637D2" w14:textId="6A2CA63C"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017CD6">
        <w:rPr>
          <w:noProof/>
        </w:rPr>
        <w:t>54</w:t>
      </w:r>
      <w:r>
        <w:rPr>
          <w:noProof/>
        </w:rPr>
        <w:fldChar w:fldCharType="end"/>
      </w:r>
    </w:p>
    <w:p w14:paraId="22E84A48" w14:textId="637FCBFD"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017CD6">
        <w:rPr>
          <w:noProof/>
        </w:rPr>
        <w:t>55</w:t>
      </w:r>
      <w:r>
        <w:rPr>
          <w:noProof/>
        </w:rPr>
        <w:fldChar w:fldCharType="end"/>
      </w:r>
    </w:p>
    <w:p w14:paraId="44768193" w14:textId="7628CA3C"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017CD6">
        <w:rPr>
          <w:noProof/>
        </w:rPr>
        <w:t>56</w:t>
      </w:r>
      <w:r>
        <w:rPr>
          <w:noProof/>
        </w:rPr>
        <w:fldChar w:fldCharType="end"/>
      </w:r>
    </w:p>
    <w:p w14:paraId="1155C0F1" w14:textId="4BADB6CA"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017CD6">
        <w:rPr>
          <w:noProof/>
        </w:rPr>
        <w:t>57</w:t>
      </w:r>
      <w:r>
        <w:rPr>
          <w:noProof/>
        </w:rPr>
        <w:fldChar w:fldCharType="end"/>
      </w:r>
    </w:p>
    <w:p w14:paraId="21D79D8B" w14:textId="54103168"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017CD6">
        <w:rPr>
          <w:noProof/>
        </w:rPr>
        <w:t>57</w:t>
      </w:r>
      <w:r>
        <w:rPr>
          <w:noProof/>
        </w:rPr>
        <w:fldChar w:fldCharType="end"/>
      </w:r>
    </w:p>
    <w:p w14:paraId="67C3959E" w14:textId="30B6D2DB"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017CD6">
        <w:rPr>
          <w:noProof/>
        </w:rPr>
        <w:t>60</w:t>
      </w:r>
      <w:r>
        <w:rPr>
          <w:noProof/>
        </w:rPr>
        <w:fldChar w:fldCharType="end"/>
      </w:r>
    </w:p>
    <w:p w14:paraId="554FAA1C" w14:textId="29A4307A"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017CD6">
        <w:rPr>
          <w:noProof/>
        </w:rPr>
        <w:t>62</w:t>
      </w:r>
      <w:r>
        <w:rPr>
          <w:noProof/>
        </w:rPr>
        <w:fldChar w:fldCharType="end"/>
      </w:r>
    </w:p>
    <w:p w14:paraId="6C3DDA99" w14:textId="4BBCD81A"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017CD6">
        <w:rPr>
          <w:noProof/>
        </w:rPr>
        <w:t>63</w:t>
      </w:r>
      <w:r>
        <w:rPr>
          <w:noProof/>
        </w:rPr>
        <w:fldChar w:fldCharType="end"/>
      </w:r>
    </w:p>
    <w:p w14:paraId="1BF8050A" w14:textId="7A5E197F"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017CD6">
        <w:rPr>
          <w:noProof/>
        </w:rPr>
        <w:t>66</w:t>
      </w:r>
      <w:r>
        <w:rPr>
          <w:noProof/>
        </w:rPr>
        <w:fldChar w:fldCharType="end"/>
      </w:r>
    </w:p>
    <w:p w14:paraId="14E60203" w14:textId="6677D010"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017CD6">
        <w:rPr>
          <w:noProof/>
        </w:rPr>
        <w:t>68</w:t>
      </w:r>
      <w:r>
        <w:rPr>
          <w:noProof/>
        </w:rPr>
        <w:fldChar w:fldCharType="end"/>
      </w:r>
    </w:p>
    <w:p w14:paraId="56E7FB77" w14:textId="4E6C4BA8"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017CD6">
        <w:rPr>
          <w:noProof/>
        </w:rPr>
        <w:t>69</w:t>
      </w:r>
      <w:r>
        <w:rPr>
          <w:noProof/>
        </w:rPr>
        <w:fldChar w:fldCharType="end"/>
      </w:r>
    </w:p>
    <w:p w14:paraId="1CA6DDEC" w14:textId="1662838B"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017CD6">
        <w:rPr>
          <w:noProof/>
        </w:rPr>
        <w:t>70</w:t>
      </w:r>
      <w:r>
        <w:rPr>
          <w:noProof/>
        </w:rPr>
        <w:fldChar w:fldCharType="end"/>
      </w:r>
    </w:p>
    <w:p w14:paraId="489C6A78" w14:textId="7C4BDEAF"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017CD6">
        <w:rPr>
          <w:noProof/>
        </w:rPr>
        <w:t>71</w:t>
      </w:r>
      <w:r>
        <w:rPr>
          <w:noProof/>
        </w:rPr>
        <w:fldChar w:fldCharType="end"/>
      </w:r>
    </w:p>
    <w:p w14:paraId="33AD5F3A" w14:textId="082F3D6B"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017CD6">
        <w:rPr>
          <w:noProof/>
        </w:rPr>
        <w:t>72</w:t>
      </w:r>
      <w:r>
        <w:rPr>
          <w:noProof/>
        </w:rPr>
        <w:fldChar w:fldCharType="end"/>
      </w:r>
    </w:p>
    <w:p w14:paraId="1D2B018C" w14:textId="0A44657B"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017CD6">
        <w:rPr>
          <w:noProof/>
        </w:rPr>
        <w:t>74</w:t>
      </w:r>
      <w:r>
        <w:rPr>
          <w:noProof/>
        </w:rPr>
        <w:fldChar w:fldCharType="end"/>
      </w:r>
    </w:p>
    <w:p w14:paraId="15E72AA8" w14:textId="7C5C8CF4"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017CD6">
        <w:rPr>
          <w:noProof/>
        </w:rPr>
        <w:t>76</w:t>
      </w:r>
      <w:r>
        <w:rPr>
          <w:noProof/>
        </w:rPr>
        <w:fldChar w:fldCharType="end"/>
      </w:r>
    </w:p>
    <w:p w14:paraId="605C3DDB" w14:textId="4246FB38"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017CD6">
        <w:rPr>
          <w:noProof/>
        </w:rPr>
        <w:t>76</w:t>
      </w:r>
      <w:r>
        <w:rPr>
          <w:noProof/>
        </w:rPr>
        <w:fldChar w:fldCharType="end"/>
      </w:r>
    </w:p>
    <w:p w14:paraId="4DBDD7B2" w14:textId="4CEA2E30"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017CD6">
        <w:rPr>
          <w:noProof/>
        </w:rPr>
        <w:t>76</w:t>
      </w:r>
      <w:r>
        <w:rPr>
          <w:noProof/>
        </w:rPr>
        <w:fldChar w:fldCharType="end"/>
      </w:r>
    </w:p>
    <w:p w14:paraId="0708990A" w14:textId="0681DF33"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017CD6">
        <w:rPr>
          <w:noProof/>
        </w:rPr>
        <w:t>77</w:t>
      </w:r>
      <w:r>
        <w:rPr>
          <w:noProof/>
        </w:rPr>
        <w:fldChar w:fldCharType="end"/>
      </w:r>
    </w:p>
    <w:p w14:paraId="6FE3D225" w14:textId="55022833"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017CD6">
        <w:rPr>
          <w:noProof/>
        </w:rPr>
        <w:t>77</w:t>
      </w:r>
      <w:r>
        <w:rPr>
          <w:noProof/>
        </w:rPr>
        <w:fldChar w:fldCharType="end"/>
      </w:r>
    </w:p>
    <w:p w14:paraId="1201DA84" w14:textId="2A37F8CC"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017CD6">
        <w:rPr>
          <w:noProof/>
        </w:rPr>
        <w:t>78</w:t>
      </w:r>
      <w:r>
        <w:rPr>
          <w:noProof/>
        </w:rPr>
        <w:fldChar w:fldCharType="end"/>
      </w:r>
    </w:p>
    <w:p w14:paraId="6C28C434" w14:textId="68C696C5"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017CD6">
        <w:rPr>
          <w:noProof/>
        </w:rPr>
        <w:t>81</w:t>
      </w:r>
      <w:r>
        <w:rPr>
          <w:noProof/>
        </w:rPr>
        <w:fldChar w:fldCharType="end"/>
      </w:r>
    </w:p>
    <w:p w14:paraId="72FBFF51" w14:textId="128BDF2F"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017CD6">
        <w:rPr>
          <w:noProof/>
        </w:rPr>
        <w:t>84</w:t>
      </w:r>
      <w:r>
        <w:rPr>
          <w:noProof/>
        </w:rPr>
        <w:fldChar w:fldCharType="end"/>
      </w:r>
    </w:p>
    <w:p w14:paraId="487EAD27" w14:textId="14502BE3"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017CD6">
        <w:rPr>
          <w:noProof/>
        </w:rPr>
        <w:t>87</w:t>
      </w:r>
      <w:r>
        <w:rPr>
          <w:noProof/>
        </w:rPr>
        <w:fldChar w:fldCharType="end"/>
      </w:r>
    </w:p>
    <w:p w14:paraId="3EC58C35" w14:textId="25CCE1A4"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017CD6">
        <w:rPr>
          <w:noProof/>
        </w:rPr>
        <w:t>89</w:t>
      </w:r>
      <w:r>
        <w:rPr>
          <w:noProof/>
        </w:rPr>
        <w:fldChar w:fldCharType="end"/>
      </w:r>
    </w:p>
    <w:p w14:paraId="3BA09B54" w14:textId="53A3CAA3"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017CD6">
        <w:rPr>
          <w:noProof/>
        </w:rPr>
        <w:t>92</w:t>
      </w:r>
      <w:r>
        <w:rPr>
          <w:noProof/>
        </w:rPr>
        <w:fldChar w:fldCharType="end"/>
      </w:r>
    </w:p>
    <w:p w14:paraId="1B73C9B3" w14:textId="51E18196"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017CD6">
        <w:rPr>
          <w:noProof/>
        </w:rPr>
        <w:t>93</w:t>
      </w:r>
      <w:r>
        <w:rPr>
          <w:noProof/>
        </w:rPr>
        <w:fldChar w:fldCharType="end"/>
      </w:r>
    </w:p>
    <w:p w14:paraId="440D85E2" w14:textId="3E5E5143"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017CD6">
        <w:rPr>
          <w:noProof/>
        </w:rPr>
        <w:t>94</w:t>
      </w:r>
      <w:r>
        <w:rPr>
          <w:noProof/>
        </w:rPr>
        <w:fldChar w:fldCharType="end"/>
      </w:r>
    </w:p>
    <w:p w14:paraId="55D60F3C" w14:textId="604B0C90"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017CD6">
        <w:rPr>
          <w:noProof/>
        </w:rPr>
        <w:t>94</w:t>
      </w:r>
      <w:r>
        <w:rPr>
          <w:noProof/>
        </w:rPr>
        <w:fldChar w:fldCharType="end"/>
      </w:r>
    </w:p>
    <w:p w14:paraId="10134C5D" w14:textId="0D3A831B"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017CD6">
        <w:rPr>
          <w:noProof/>
        </w:rPr>
        <w:t>95</w:t>
      </w:r>
      <w:r>
        <w:rPr>
          <w:noProof/>
        </w:rPr>
        <w:fldChar w:fldCharType="end"/>
      </w:r>
    </w:p>
    <w:p w14:paraId="4F653DE9" w14:textId="400C563C"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017CD6">
        <w:rPr>
          <w:noProof/>
        </w:rPr>
        <w:t>95</w:t>
      </w:r>
      <w:r>
        <w:rPr>
          <w:noProof/>
        </w:rPr>
        <w:fldChar w:fldCharType="end"/>
      </w:r>
    </w:p>
    <w:p w14:paraId="7A050156" w14:textId="3D8B12A4"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017CD6">
        <w:rPr>
          <w:noProof/>
        </w:rPr>
        <w:t>96</w:t>
      </w:r>
      <w:r>
        <w:rPr>
          <w:noProof/>
        </w:rPr>
        <w:fldChar w:fldCharType="end"/>
      </w:r>
    </w:p>
    <w:p w14:paraId="2D113D73" w14:textId="6FDD9261"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017CD6">
        <w:rPr>
          <w:noProof/>
        </w:rPr>
        <w:t>97</w:t>
      </w:r>
      <w:r>
        <w:rPr>
          <w:noProof/>
        </w:rPr>
        <w:fldChar w:fldCharType="end"/>
      </w:r>
    </w:p>
    <w:p w14:paraId="096F2C56" w14:textId="61E2CB9F"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017CD6">
        <w:rPr>
          <w:noProof/>
        </w:rPr>
        <w:t>98</w:t>
      </w:r>
      <w:r>
        <w:rPr>
          <w:noProof/>
        </w:rPr>
        <w:fldChar w:fldCharType="end"/>
      </w:r>
    </w:p>
    <w:p w14:paraId="0904A4A1" w14:textId="2BC422B6"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017CD6">
        <w:rPr>
          <w:noProof/>
        </w:rPr>
        <w:t>99</w:t>
      </w:r>
      <w:r>
        <w:rPr>
          <w:noProof/>
        </w:rPr>
        <w:fldChar w:fldCharType="end"/>
      </w:r>
    </w:p>
    <w:p w14:paraId="122C6F9C" w14:textId="71868B11"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017CD6">
        <w:rPr>
          <w:noProof/>
        </w:rPr>
        <w:t>100</w:t>
      </w:r>
      <w:r>
        <w:rPr>
          <w:noProof/>
        </w:rPr>
        <w:fldChar w:fldCharType="end"/>
      </w:r>
    </w:p>
    <w:p w14:paraId="4DC27336" w14:textId="69080E5D"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017CD6">
        <w:rPr>
          <w:noProof/>
        </w:rPr>
        <w:t>103</w:t>
      </w:r>
      <w:r>
        <w:rPr>
          <w:noProof/>
        </w:rPr>
        <w:fldChar w:fldCharType="end"/>
      </w:r>
    </w:p>
    <w:p w14:paraId="37CAB9A8" w14:textId="4A9DE071"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017CD6">
        <w:rPr>
          <w:noProof/>
        </w:rPr>
        <w:t>104</w:t>
      </w:r>
      <w:r>
        <w:rPr>
          <w:noProof/>
        </w:rPr>
        <w:fldChar w:fldCharType="end"/>
      </w:r>
    </w:p>
    <w:p w14:paraId="7741301A" w14:textId="2567401B"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017CD6">
        <w:rPr>
          <w:noProof/>
        </w:rPr>
        <w:t>108</w:t>
      </w:r>
      <w:r>
        <w:rPr>
          <w:noProof/>
        </w:rPr>
        <w:fldChar w:fldCharType="end"/>
      </w:r>
    </w:p>
    <w:p w14:paraId="1ADF5FFE" w14:textId="46C6CEF2"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017CD6">
        <w:rPr>
          <w:noProof/>
        </w:rPr>
        <w:t>110</w:t>
      </w:r>
      <w:r>
        <w:rPr>
          <w:noProof/>
        </w:rPr>
        <w:fldChar w:fldCharType="end"/>
      </w:r>
    </w:p>
    <w:p w14:paraId="06724135" w14:textId="536E22E7"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017CD6">
        <w:rPr>
          <w:noProof/>
        </w:rPr>
        <w:t>114</w:t>
      </w:r>
      <w:r>
        <w:rPr>
          <w:noProof/>
        </w:rPr>
        <w:fldChar w:fldCharType="end"/>
      </w:r>
    </w:p>
    <w:p w14:paraId="683C4EFD" w14:textId="34BEDB7F"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017CD6">
        <w:rPr>
          <w:noProof/>
        </w:rPr>
        <w:t>116</w:t>
      </w:r>
      <w:r>
        <w:rPr>
          <w:noProof/>
        </w:rPr>
        <w:fldChar w:fldCharType="end"/>
      </w:r>
    </w:p>
    <w:p w14:paraId="6CAF3DB6" w14:textId="654ED42A"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017CD6">
        <w:rPr>
          <w:noProof/>
        </w:rPr>
        <w:t>117</w:t>
      </w:r>
      <w:r>
        <w:rPr>
          <w:noProof/>
        </w:rPr>
        <w:fldChar w:fldCharType="end"/>
      </w:r>
    </w:p>
    <w:p w14:paraId="19DF6E59" w14:textId="3788B517"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017CD6">
        <w:rPr>
          <w:noProof/>
        </w:rPr>
        <w:t>117</w:t>
      </w:r>
      <w:r>
        <w:rPr>
          <w:noProof/>
        </w:rPr>
        <w:fldChar w:fldCharType="end"/>
      </w:r>
    </w:p>
    <w:p w14:paraId="2B99104B" w14:textId="6FD73678"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017CD6">
        <w:rPr>
          <w:noProof/>
        </w:rPr>
        <w:t>118</w:t>
      </w:r>
      <w:r>
        <w:rPr>
          <w:noProof/>
        </w:rPr>
        <w:fldChar w:fldCharType="end"/>
      </w:r>
    </w:p>
    <w:p w14:paraId="2A12DD6C" w14:textId="09FF0A73"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017CD6">
        <w:rPr>
          <w:noProof/>
        </w:rPr>
        <w:t>119</w:t>
      </w:r>
      <w:r>
        <w:rPr>
          <w:noProof/>
        </w:rPr>
        <w:fldChar w:fldCharType="end"/>
      </w:r>
    </w:p>
    <w:p w14:paraId="30C53959" w14:textId="7ECC6AE5"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017CD6">
        <w:rPr>
          <w:noProof/>
        </w:rPr>
        <w:t>120</w:t>
      </w:r>
      <w:r>
        <w:rPr>
          <w:noProof/>
        </w:rPr>
        <w:fldChar w:fldCharType="end"/>
      </w:r>
    </w:p>
    <w:p w14:paraId="1935DF41" w14:textId="10CE72F6"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017CD6">
        <w:rPr>
          <w:noProof/>
        </w:rPr>
        <w:t>122</w:t>
      </w:r>
      <w:r>
        <w:rPr>
          <w:noProof/>
        </w:rPr>
        <w:fldChar w:fldCharType="end"/>
      </w:r>
    </w:p>
    <w:p w14:paraId="42C284E0" w14:textId="01D8B8C2"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017CD6">
        <w:rPr>
          <w:noProof/>
        </w:rPr>
        <w:t>122</w:t>
      </w:r>
      <w:r>
        <w:rPr>
          <w:noProof/>
        </w:rPr>
        <w:fldChar w:fldCharType="end"/>
      </w:r>
    </w:p>
    <w:p w14:paraId="3B704B0F" w14:textId="6A14CEDC"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017CD6">
        <w:rPr>
          <w:noProof/>
        </w:rPr>
        <w:t>123</w:t>
      </w:r>
      <w:r>
        <w:rPr>
          <w:noProof/>
        </w:rPr>
        <w:fldChar w:fldCharType="end"/>
      </w:r>
    </w:p>
    <w:p w14:paraId="5DFC5571" w14:textId="25C13625"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017CD6">
        <w:rPr>
          <w:noProof/>
        </w:rPr>
        <w:t>124</w:t>
      </w:r>
      <w:r>
        <w:rPr>
          <w:noProof/>
        </w:rPr>
        <w:fldChar w:fldCharType="end"/>
      </w:r>
    </w:p>
    <w:p w14:paraId="3466A578" w14:textId="3B9B5DC4"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017CD6">
        <w:rPr>
          <w:noProof/>
        </w:rPr>
        <w:t>124</w:t>
      </w:r>
      <w:r>
        <w:rPr>
          <w:noProof/>
        </w:rPr>
        <w:fldChar w:fldCharType="end"/>
      </w:r>
    </w:p>
    <w:p w14:paraId="60E6C921" w14:textId="1F809714"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017CD6">
        <w:rPr>
          <w:noProof/>
        </w:rPr>
        <w:t>125</w:t>
      </w:r>
      <w:r>
        <w:rPr>
          <w:noProof/>
        </w:rPr>
        <w:fldChar w:fldCharType="end"/>
      </w:r>
    </w:p>
    <w:p w14:paraId="10BEDD58" w14:textId="18A384BC"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017CD6">
        <w:rPr>
          <w:noProof/>
        </w:rPr>
        <w:t>126</w:t>
      </w:r>
      <w:r>
        <w:rPr>
          <w:noProof/>
        </w:rPr>
        <w:fldChar w:fldCharType="end"/>
      </w:r>
    </w:p>
    <w:p w14:paraId="053E3118" w14:textId="1613EEB1"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017CD6">
        <w:rPr>
          <w:noProof/>
        </w:rPr>
        <w:t>126</w:t>
      </w:r>
      <w:r>
        <w:rPr>
          <w:noProof/>
        </w:rPr>
        <w:fldChar w:fldCharType="end"/>
      </w:r>
    </w:p>
    <w:p w14:paraId="3DEE1B11" w14:textId="6B589EA6"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017CD6">
        <w:rPr>
          <w:noProof/>
        </w:rPr>
        <w:t>127</w:t>
      </w:r>
      <w:r>
        <w:rPr>
          <w:noProof/>
        </w:rPr>
        <w:fldChar w:fldCharType="end"/>
      </w:r>
    </w:p>
    <w:p w14:paraId="7291419A" w14:textId="2D2C08AF"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017CD6">
        <w:rPr>
          <w:noProof/>
        </w:rPr>
        <w:t>127</w:t>
      </w:r>
      <w:r>
        <w:rPr>
          <w:noProof/>
        </w:rPr>
        <w:fldChar w:fldCharType="end"/>
      </w:r>
    </w:p>
    <w:p w14:paraId="498E9666" w14:textId="340E608A"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017CD6">
        <w:rPr>
          <w:noProof/>
        </w:rPr>
        <w:t>128</w:t>
      </w:r>
      <w:r>
        <w:rPr>
          <w:noProof/>
        </w:rPr>
        <w:fldChar w:fldCharType="end"/>
      </w:r>
    </w:p>
    <w:p w14:paraId="7E2C9ECB" w14:textId="08F8D6A5"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017CD6">
        <w:rPr>
          <w:noProof/>
        </w:rPr>
        <w:t>i</w:t>
      </w:r>
      <w:r>
        <w:rPr>
          <w:noProof/>
        </w:rPr>
        <w:fldChar w:fldCharType="end"/>
      </w:r>
    </w:p>
    <w:p w14:paraId="1A64770D" w14:textId="77777777" w:rsidR="00D97462" w:rsidRDefault="00D97462" w:rsidP="00362833">
      <w:pPr>
        <w:rPr>
          <w:noProof/>
          <w:sz w:val="20"/>
        </w:rPr>
        <w:sectPr w:rsidR="00D97462" w:rsidSect="007C130C">
          <w:type w:val="continuous"/>
          <w:pgSz w:w="12240" w:h="15840"/>
          <w:pgMar w:top="1699" w:right="2189" w:bottom="1699" w:left="2189"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4" w:name="_Toc482733975"/>
      <w:bookmarkStart w:id="5" w:name="_Ref482009274"/>
      <w:r w:rsidR="00D97462" w:rsidRPr="002B539B">
        <w:t>Figures</w:t>
      </w:r>
      <w:bookmarkEnd w:id="4"/>
    </w:p>
    <w:p w14:paraId="2E3C70C6" w14:textId="2F5846DB"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017CD6">
        <w:rPr>
          <w:noProof/>
        </w:rPr>
        <w:t>2</w:t>
      </w:r>
      <w:r>
        <w:rPr>
          <w:noProof/>
        </w:rPr>
        <w:fldChar w:fldCharType="end"/>
      </w:r>
    </w:p>
    <w:p w14:paraId="5FBF182C" w14:textId="50915813"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017CD6">
        <w:rPr>
          <w:noProof/>
        </w:rPr>
        <w:t>4</w:t>
      </w:r>
      <w:r>
        <w:rPr>
          <w:noProof/>
        </w:rPr>
        <w:fldChar w:fldCharType="end"/>
      </w:r>
    </w:p>
    <w:p w14:paraId="410F2B52" w14:textId="7F44AB53"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017CD6">
        <w:rPr>
          <w:noProof/>
        </w:rPr>
        <w:t>7</w:t>
      </w:r>
      <w:r>
        <w:rPr>
          <w:noProof/>
        </w:rPr>
        <w:fldChar w:fldCharType="end"/>
      </w:r>
    </w:p>
    <w:p w14:paraId="7DFDD2BC" w14:textId="6FB3D5B2"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017CD6">
        <w:rPr>
          <w:noProof/>
        </w:rPr>
        <w:t>13</w:t>
      </w:r>
      <w:r>
        <w:rPr>
          <w:noProof/>
        </w:rPr>
        <w:fldChar w:fldCharType="end"/>
      </w:r>
    </w:p>
    <w:p w14:paraId="0D8A705C" w14:textId="405366CE"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017CD6">
        <w:rPr>
          <w:noProof/>
        </w:rPr>
        <w:t>14</w:t>
      </w:r>
      <w:r>
        <w:rPr>
          <w:noProof/>
        </w:rPr>
        <w:fldChar w:fldCharType="end"/>
      </w:r>
    </w:p>
    <w:p w14:paraId="130528DB" w14:textId="2604C24E"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017CD6">
        <w:rPr>
          <w:noProof/>
        </w:rPr>
        <w:t>17</w:t>
      </w:r>
      <w:r>
        <w:rPr>
          <w:noProof/>
        </w:rPr>
        <w:fldChar w:fldCharType="end"/>
      </w:r>
    </w:p>
    <w:p w14:paraId="47FD0C36" w14:textId="2F930500"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017CD6">
        <w:rPr>
          <w:noProof/>
        </w:rPr>
        <w:t>19</w:t>
      </w:r>
      <w:r>
        <w:rPr>
          <w:noProof/>
        </w:rPr>
        <w:fldChar w:fldCharType="end"/>
      </w:r>
    </w:p>
    <w:p w14:paraId="51CA455D" w14:textId="739E94C5"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017CD6">
        <w:rPr>
          <w:noProof/>
        </w:rPr>
        <w:t>22</w:t>
      </w:r>
      <w:r>
        <w:rPr>
          <w:noProof/>
        </w:rPr>
        <w:fldChar w:fldCharType="end"/>
      </w:r>
    </w:p>
    <w:p w14:paraId="57D3E124" w14:textId="105D3987"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017CD6">
        <w:rPr>
          <w:noProof/>
        </w:rPr>
        <w:t>25</w:t>
      </w:r>
      <w:r>
        <w:rPr>
          <w:noProof/>
        </w:rPr>
        <w:fldChar w:fldCharType="end"/>
      </w:r>
    </w:p>
    <w:p w14:paraId="7671128B" w14:textId="0B2828B6"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017CD6">
        <w:rPr>
          <w:noProof/>
        </w:rPr>
        <w:t>27</w:t>
      </w:r>
      <w:r>
        <w:rPr>
          <w:noProof/>
        </w:rPr>
        <w:fldChar w:fldCharType="end"/>
      </w:r>
    </w:p>
    <w:p w14:paraId="6AE150FC" w14:textId="25FC696C"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017CD6">
        <w:rPr>
          <w:noProof/>
        </w:rPr>
        <w:t>32</w:t>
      </w:r>
      <w:r>
        <w:rPr>
          <w:noProof/>
        </w:rPr>
        <w:fldChar w:fldCharType="end"/>
      </w:r>
    </w:p>
    <w:p w14:paraId="60ECC25D" w14:textId="431934F4"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017CD6">
        <w:rPr>
          <w:noProof/>
        </w:rPr>
        <w:t>33</w:t>
      </w:r>
      <w:r>
        <w:rPr>
          <w:noProof/>
        </w:rPr>
        <w:fldChar w:fldCharType="end"/>
      </w:r>
    </w:p>
    <w:p w14:paraId="75E95C7F" w14:textId="651417D9"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017CD6">
        <w:rPr>
          <w:noProof/>
        </w:rPr>
        <w:t>36</w:t>
      </w:r>
      <w:r>
        <w:rPr>
          <w:noProof/>
        </w:rPr>
        <w:fldChar w:fldCharType="end"/>
      </w:r>
    </w:p>
    <w:p w14:paraId="148E77DD" w14:textId="15FFB77D"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017CD6">
        <w:rPr>
          <w:noProof/>
        </w:rPr>
        <w:t>40</w:t>
      </w:r>
      <w:r>
        <w:rPr>
          <w:noProof/>
        </w:rPr>
        <w:fldChar w:fldCharType="end"/>
      </w:r>
    </w:p>
    <w:p w14:paraId="3899195A" w14:textId="3B28401C"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017CD6">
        <w:rPr>
          <w:noProof/>
        </w:rPr>
        <w:t>44</w:t>
      </w:r>
      <w:r>
        <w:rPr>
          <w:noProof/>
        </w:rPr>
        <w:fldChar w:fldCharType="end"/>
      </w:r>
    </w:p>
    <w:p w14:paraId="646E50C8" w14:textId="5F379F69"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017CD6">
        <w:rPr>
          <w:noProof/>
        </w:rPr>
        <w:t>46</w:t>
      </w:r>
      <w:r>
        <w:rPr>
          <w:noProof/>
        </w:rPr>
        <w:fldChar w:fldCharType="end"/>
      </w:r>
    </w:p>
    <w:p w14:paraId="771E069C" w14:textId="2953CF9B"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017CD6">
        <w:rPr>
          <w:noProof/>
        </w:rPr>
        <w:t>49</w:t>
      </w:r>
      <w:r>
        <w:rPr>
          <w:noProof/>
        </w:rPr>
        <w:fldChar w:fldCharType="end"/>
      </w:r>
    </w:p>
    <w:p w14:paraId="55F07579" w14:textId="124576D4"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017CD6">
        <w:rPr>
          <w:noProof/>
        </w:rPr>
        <w:t>50</w:t>
      </w:r>
      <w:r>
        <w:rPr>
          <w:noProof/>
        </w:rPr>
        <w:fldChar w:fldCharType="end"/>
      </w:r>
    </w:p>
    <w:p w14:paraId="04D784E4" w14:textId="41A49014"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017CD6">
        <w:rPr>
          <w:noProof/>
        </w:rPr>
        <w:t>54</w:t>
      </w:r>
      <w:r>
        <w:rPr>
          <w:noProof/>
        </w:rPr>
        <w:fldChar w:fldCharType="end"/>
      </w:r>
    </w:p>
    <w:p w14:paraId="5B11E1D0" w14:textId="44203060"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017CD6">
        <w:rPr>
          <w:noProof/>
        </w:rPr>
        <w:t>58</w:t>
      </w:r>
      <w:r>
        <w:rPr>
          <w:noProof/>
        </w:rPr>
        <w:fldChar w:fldCharType="end"/>
      </w:r>
    </w:p>
    <w:p w14:paraId="5810D13C" w14:textId="0F5FFD85"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017CD6">
        <w:rPr>
          <w:noProof/>
        </w:rPr>
        <w:t>59</w:t>
      </w:r>
      <w:r>
        <w:rPr>
          <w:noProof/>
        </w:rPr>
        <w:fldChar w:fldCharType="end"/>
      </w:r>
    </w:p>
    <w:p w14:paraId="1837E17C" w14:textId="7FD06DE6"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017CD6">
        <w:rPr>
          <w:noProof/>
        </w:rPr>
        <w:t>60</w:t>
      </w:r>
      <w:r>
        <w:rPr>
          <w:noProof/>
        </w:rPr>
        <w:fldChar w:fldCharType="end"/>
      </w:r>
    </w:p>
    <w:p w14:paraId="32D22119" w14:textId="155332AD"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017CD6">
        <w:rPr>
          <w:noProof/>
        </w:rPr>
        <w:t>61</w:t>
      </w:r>
      <w:r>
        <w:rPr>
          <w:noProof/>
        </w:rPr>
        <w:fldChar w:fldCharType="end"/>
      </w:r>
    </w:p>
    <w:p w14:paraId="424C87C3" w14:textId="2B712B96"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017CD6">
        <w:rPr>
          <w:noProof/>
        </w:rPr>
        <w:t>62</w:t>
      </w:r>
      <w:r>
        <w:rPr>
          <w:noProof/>
        </w:rPr>
        <w:fldChar w:fldCharType="end"/>
      </w:r>
    </w:p>
    <w:p w14:paraId="0D0108DA" w14:textId="6FBF3B0D"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017CD6">
        <w:rPr>
          <w:noProof/>
        </w:rPr>
        <w:t>65</w:t>
      </w:r>
      <w:r>
        <w:rPr>
          <w:noProof/>
        </w:rPr>
        <w:fldChar w:fldCharType="end"/>
      </w:r>
    </w:p>
    <w:p w14:paraId="7BBD51D5" w14:textId="190D8989"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017CD6">
        <w:rPr>
          <w:noProof/>
        </w:rPr>
        <w:t>65</w:t>
      </w:r>
      <w:r>
        <w:rPr>
          <w:noProof/>
        </w:rPr>
        <w:fldChar w:fldCharType="end"/>
      </w:r>
    </w:p>
    <w:p w14:paraId="28F952E3" w14:textId="483145B8"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017CD6">
        <w:rPr>
          <w:noProof/>
        </w:rPr>
        <w:t>66</w:t>
      </w:r>
      <w:r>
        <w:rPr>
          <w:noProof/>
        </w:rPr>
        <w:fldChar w:fldCharType="end"/>
      </w:r>
    </w:p>
    <w:p w14:paraId="7FEDA7B3" w14:textId="02AF520D"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017CD6">
        <w:rPr>
          <w:noProof/>
        </w:rPr>
        <w:t>69</w:t>
      </w:r>
      <w:r>
        <w:rPr>
          <w:noProof/>
        </w:rPr>
        <w:fldChar w:fldCharType="end"/>
      </w:r>
    </w:p>
    <w:p w14:paraId="5B478B0B" w14:textId="562ABB77"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017CD6">
        <w:rPr>
          <w:noProof/>
        </w:rPr>
        <w:t>70</w:t>
      </w:r>
      <w:r>
        <w:rPr>
          <w:noProof/>
        </w:rPr>
        <w:fldChar w:fldCharType="end"/>
      </w:r>
    </w:p>
    <w:p w14:paraId="62ADF924" w14:textId="3FA7BDB9"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017CD6">
        <w:rPr>
          <w:noProof/>
        </w:rPr>
        <w:t>72</w:t>
      </w:r>
      <w:r>
        <w:rPr>
          <w:noProof/>
        </w:rPr>
        <w:fldChar w:fldCharType="end"/>
      </w:r>
    </w:p>
    <w:p w14:paraId="473BB33E" w14:textId="530E27B4"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017CD6">
        <w:rPr>
          <w:noProof/>
        </w:rPr>
        <w:t>74</w:t>
      </w:r>
      <w:r>
        <w:rPr>
          <w:noProof/>
        </w:rPr>
        <w:fldChar w:fldCharType="end"/>
      </w:r>
    </w:p>
    <w:p w14:paraId="58583135" w14:textId="24176B7D"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017CD6">
        <w:rPr>
          <w:noProof/>
        </w:rPr>
        <w:t>75</w:t>
      </w:r>
      <w:r>
        <w:rPr>
          <w:noProof/>
        </w:rPr>
        <w:fldChar w:fldCharType="end"/>
      </w:r>
    </w:p>
    <w:p w14:paraId="4A64965F" w14:textId="1533106F"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017CD6">
        <w:rPr>
          <w:noProof/>
        </w:rPr>
        <w:t>78</w:t>
      </w:r>
      <w:r>
        <w:rPr>
          <w:noProof/>
        </w:rPr>
        <w:fldChar w:fldCharType="end"/>
      </w:r>
    </w:p>
    <w:p w14:paraId="0FE9855E" w14:textId="17B4F702"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017CD6">
        <w:rPr>
          <w:noProof/>
        </w:rPr>
        <w:t>82</w:t>
      </w:r>
      <w:r>
        <w:rPr>
          <w:noProof/>
        </w:rPr>
        <w:fldChar w:fldCharType="end"/>
      </w:r>
    </w:p>
    <w:p w14:paraId="0CAE2C3C" w14:textId="60692717"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017CD6">
        <w:rPr>
          <w:noProof/>
        </w:rPr>
        <w:t>84</w:t>
      </w:r>
      <w:r>
        <w:rPr>
          <w:noProof/>
        </w:rPr>
        <w:fldChar w:fldCharType="end"/>
      </w:r>
    </w:p>
    <w:p w14:paraId="10E3BF69" w14:textId="4CA1DCCC"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017CD6">
        <w:rPr>
          <w:noProof/>
        </w:rPr>
        <w:t>85</w:t>
      </w:r>
      <w:r>
        <w:rPr>
          <w:noProof/>
        </w:rPr>
        <w:fldChar w:fldCharType="end"/>
      </w:r>
    </w:p>
    <w:p w14:paraId="0C32C8CF" w14:textId="38E527C3"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017CD6">
        <w:rPr>
          <w:noProof/>
        </w:rPr>
        <w:t>86</w:t>
      </w:r>
      <w:r>
        <w:rPr>
          <w:noProof/>
        </w:rPr>
        <w:fldChar w:fldCharType="end"/>
      </w:r>
    </w:p>
    <w:p w14:paraId="134E6061" w14:textId="2A8D10FD"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017CD6">
        <w:rPr>
          <w:noProof/>
        </w:rPr>
        <w:t>87</w:t>
      </w:r>
      <w:r>
        <w:rPr>
          <w:noProof/>
        </w:rPr>
        <w:fldChar w:fldCharType="end"/>
      </w:r>
    </w:p>
    <w:p w14:paraId="40D41F09" w14:textId="009FDB23"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017CD6">
        <w:rPr>
          <w:noProof/>
        </w:rPr>
        <w:t>89</w:t>
      </w:r>
      <w:r>
        <w:rPr>
          <w:noProof/>
        </w:rPr>
        <w:fldChar w:fldCharType="end"/>
      </w:r>
    </w:p>
    <w:p w14:paraId="24B78625" w14:textId="00C59CD7"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017CD6">
        <w:rPr>
          <w:noProof/>
        </w:rPr>
        <w:t>91</w:t>
      </w:r>
      <w:r>
        <w:rPr>
          <w:noProof/>
        </w:rPr>
        <w:fldChar w:fldCharType="end"/>
      </w:r>
    </w:p>
    <w:p w14:paraId="2FA2062B" w14:textId="077ABE73"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017CD6">
        <w:rPr>
          <w:noProof/>
        </w:rPr>
        <w:t>100</w:t>
      </w:r>
      <w:r>
        <w:rPr>
          <w:noProof/>
        </w:rPr>
        <w:fldChar w:fldCharType="end"/>
      </w:r>
    </w:p>
    <w:p w14:paraId="75D37975" w14:textId="26C7C845"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017CD6">
        <w:rPr>
          <w:noProof/>
        </w:rPr>
        <w:t>102</w:t>
      </w:r>
      <w:r>
        <w:rPr>
          <w:noProof/>
        </w:rPr>
        <w:fldChar w:fldCharType="end"/>
      </w:r>
    </w:p>
    <w:p w14:paraId="4CE7758A" w14:textId="09633A72"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017CD6">
        <w:rPr>
          <w:noProof/>
        </w:rPr>
        <w:t>103</w:t>
      </w:r>
      <w:r>
        <w:rPr>
          <w:noProof/>
        </w:rPr>
        <w:fldChar w:fldCharType="end"/>
      </w:r>
    </w:p>
    <w:p w14:paraId="669508AC" w14:textId="4714F261"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017CD6">
        <w:rPr>
          <w:noProof/>
        </w:rPr>
        <w:t>105</w:t>
      </w:r>
      <w:r>
        <w:rPr>
          <w:noProof/>
        </w:rPr>
        <w:fldChar w:fldCharType="end"/>
      </w:r>
    </w:p>
    <w:p w14:paraId="7E7A8AA5" w14:textId="5A073BF8"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017CD6">
        <w:rPr>
          <w:noProof/>
        </w:rPr>
        <w:t>105</w:t>
      </w:r>
      <w:r>
        <w:rPr>
          <w:noProof/>
        </w:rPr>
        <w:fldChar w:fldCharType="end"/>
      </w:r>
    </w:p>
    <w:p w14:paraId="3E25C5D1" w14:textId="764332E3"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017CD6">
        <w:rPr>
          <w:noProof/>
        </w:rPr>
        <w:t>106</w:t>
      </w:r>
      <w:r>
        <w:rPr>
          <w:noProof/>
        </w:rPr>
        <w:fldChar w:fldCharType="end"/>
      </w:r>
    </w:p>
    <w:p w14:paraId="4A22AFBA" w14:textId="38E13A7E"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017CD6">
        <w:rPr>
          <w:noProof/>
        </w:rPr>
        <w:t>107</w:t>
      </w:r>
      <w:r>
        <w:rPr>
          <w:noProof/>
        </w:rPr>
        <w:fldChar w:fldCharType="end"/>
      </w:r>
    </w:p>
    <w:p w14:paraId="2FBC5361" w14:textId="600209A1"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017CD6">
        <w:rPr>
          <w:noProof/>
        </w:rPr>
        <w:t>108</w:t>
      </w:r>
      <w:r>
        <w:rPr>
          <w:noProof/>
        </w:rPr>
        <w:fldChar w:fldCharType="end"/>
      </w:r>
    </w:p>
    <w:p w14:paraId="66D77DC9" w14:textId="12D5F228"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017CD6">
        <w:rPr>
          <w:noProof/>
        </w:rPr>
        <w:t>110</w:t>
      </w:r>
      <w:r>
        <w:rPr>
          <w:noProof/>
        </w:rPr>
        <w:fldChar w:fldCharType="end"/>
      </w:r>
    </w:p>
    <w:p w14:paraId="74018825" w14:textId="067241AA"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017CD6">
        <w:rPr>
          <w:noProof/>
        </w:rPr>
        <w:t>111</w:t>
      </w:r>
      <w:r>
        <w:rPr>
          <w:noProof/>
        </w:rPr>
        <w:fldChar w:fldCharType="end"/>
      </w:r>
    </w:p>
    <w:p w14:paraId="79D0E481" w14:textId="0C318784"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017CD6">
        <w:rPr>
          <w:noProof/>
        </w:rPr>
        <w:t>112</w:t>
      </w:r>
      <w:r>
        <w:rPr>
          <w:noProof/>
        </w:rPr>
        <w:fldChar w:fldCharType="end"/>
      </w:r>
    </w:p>
    <w:p w14:paraId="5DDB2CCF" w14:textId="23192E63"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017CD6">
        <w:rPr>
          <w:noProof/>
        </w:rPr>
        <w:t>113</w:t>
      </w:r>
      <w:r>
        <w:rPr>
          <w:noProof/>
        </w:rPr>
        <w:fldChar w:fldCharType="end"/>
      </w:r>
    </w:p>
    <w:p w14:paraId="3C52FC75" w14:textId="056E5E5A"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017CD6">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6" w:name="_Toc482733976"/>
      <w:r w:rsidRPr="00914860">
        <w:t>Tables</w:t>
      </w:r>
      <w:bookmarkEnd w:id="6"/>
    </w:p>
    <w:p w14:paraId="1BBB64F7" w14:textId="37714B68"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017CD6">
        <w:rPr>
          <w:noProof/>
        </w:rPr>
        <w:t>31</w:t>
      </w:r>
      <w:r>
        <w:rPr>
          <w:noProof/>
        </w:rPr>
        <w:fldChar w:fldCharType="end"/>
      </w:r>
    </w:p>
    <w:p w14:paraId="7F1D0D3A" w14:textId="4EE11473"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017CD6">
        <w:rPr>
          <w:noProof/>
        </w:rPr>
        <w:t>92</w:t>
      </w:r>
      <w:r>
        <w:rPr>
          <w:noProof/>
        </w:rPr>
        <w:fldChar w:fldCharType="end"/>
      </w:r>
    </w:p>
    <w:p w14:paraId="18915E70" w14:textId="73C0C7A7"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017CD6">
        <w:rPr>
          <w:noProof/>
        </w:rPr>
        <w:t>101</w:t>
      </w:r>
      <w:r>
        <w:rPr>
          <w:noProof/>
        </w:rPr>
        <w:fldChar w:fldCharType="end"/>
      </w:r>
    </w:p>
    <w:p w14:paraId="1BE0A59D" w14:textId="494C7F3A"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017CD6">
        <w:rPr>
          <w:noProof/>
        </w:rPr>
        <w:t>115</w:t>
      </w:r>
      <w:r>
        <w:rPr>
          <w:noProof/>
        </w:rPr>
        <w:fldChar w:fldCharType="end"/>
      </w:r>
    </w:p>
    <w:p w14:paraId="143E30FC" w14:textId="007DC5B0" w:rsidR="00D97462" w:rsidRDefault="00D97462" w:rsidP="00D97462">
      <w:pPr>
        <w:rPr>
          <w:noProof/>
        </w:rPr>
        <w:sectPr w:rsidR="00D97462" w:rsidSect="007C130C">
          <w:pgSz w:w="12240" w:h="15840"/>
          <w:pgMar w:top="1699" w:right="2189" w:bottom="1699" w:left="2189"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7" w:name="_Toc482733977"/>
      <w:r w:rsidRPr="000026EB">
        <w:lastRenderedPageBreak/>
        <w:t>Abbreviations</w:t>
      </w:r>
      <w:bookmarkEnd w:id="7"/>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7C130C">
          <w:pgSz w:w="12240" w:h="15840"/>
          <w:pgMar w:top="1699" w:right="1418" w:bottom="1699" w:left="1418" w:header="576" w:footer="576" w:gutter="0"/>
          <w:pgNumType w:fmt="lowerRoman"/>
          <w:cols w:space="720"/>
          <w:docGrid w:linePitch="326"/>
        </w:sectPr>
      </w:pPr>
    </w:p>
    <w:p w14:paraId="7AAF116B" w14:textId="0EAA928A" w:rsidR="00B6274B" w:rsidRDefault="0089178C" w:rsidP="003E4928">
      <w:pPr>
        <w:pStyle w:val="Heading1"/>
        <w:spacing w:before="0"/>
      </w:pPr>
      <w:bookmarkStart w:id="8" w:name="_Toc482733978"/>
      <w:bookmarkEnd w:id="5"/>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11C1C329" w:rsidR="00EA097E" w:rsidRDefault="00E96574"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8pt;height:319.1pt">
            <v:imagedata r:id="rId10" o:title="download"/>
          </v:shape>
        </w:pict>
      </w:r>
    </w:p>
    <w:p w14:paraId="5F3B7657" w14:textId="1CE5D2B9" w:rsidR="00EA097E" w:rsidRPr="00EA097E" w:rsidRDefault="00EA097E" w:rsidP="00362833">
      <w:pPr>
        <w:pStyle w:val="Figurecaption"/>
      </w:pPr>
      <w:bookmarkStart w:id="9" w:name="_Ref480373065"/>
      <w:bookmarkStart w:id="10" w:name="_Toc482731862"/>
      <w:r>
        <w:t xml:space="preserve">Figure </w:t>
      </w:r>
      <w:r w:rsidR="00901AD3">
        <w:fldChar w:fldCharType="begin"/>
      </w:r>
      <w:r w:rsidR="00901AD3">
        <w:instrText xml:space="preserve"> SEQ Figure \* ARABIC </w:instrText>
      </w:r>
      <w:r w:rsidR="00901AD3">
        <w:fldChar w:fldCharType="separate"/>
      </w:r>
      <w:r w:rsidR="00017CD6">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4F3C775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17CD6">
        <w:t xml:space="preserve">Figure </w:t>
      </w:r>
      <w:r w:rsidR="00017CD6">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66D4A970"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017CD6">
        <w:t xml:space="preserve">Figure </w:t>
      </w:r>
      <w:r w:rsidR="00017CD6">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4FE90F7"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17CD6">
        <w:t xml:space="preserve">Figure </w:t>
      </w:r>
      <w:r w:rsidR="00017CD6">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34F1E35" w:rsidR="00466DC4" w:rsidRDefault="00E96574" w:rsidP="00D93C62">
      <w:pPr>
        <w:pStyle w:val="Centered"/>
      </w:pPr>
      <w:r>
        <w:pict w14:anchorId="6D63C80F">
          <v:shape id="_x0000_i1026" type="#_x0000_t75" style="width:331.1pt;height:292.35pt">
            <v:imagedata r:id="rId11" o:title="EDSN Overview" croptop="170f" cropleft="-986f"/>
          </v:shape>
        </w:pict>
      </w:r>
    </w:p>
    <w:p w14:paraId="5F39D22A" w14:textId="57841E32" w:rsidR="00466DC4" w:rsidRDefault="00466DC4" w:rsidP="00362833">
      <w:pPr>
        <w:pStyle w:val="Figurecaption"/>
      </w:pPr>
      <w:bookmarkStart w:id="11" w:name="_Ref480373241"/>
      <w:bookmarkStart w:id="12" w:name="_Ref481853334"/>
      <w:bookmarkStart w:id="13" w:name="_Toc482731863"/>
      <w:r>
        <w:t xml:space="preserve">Figure </w:t>
      </w:r>
      <w:r w:rsidR="00901AD3">
        <w:fldChar w:fldCharType="begin"/>
      </w:r>
      <w:r w:rsidR="00901AD3">
        <w:instrText xml:space="preserve"> SEQ Figure \* ARABIC </w:instrText>
      </w:r>
      <w:r w:rsidR="00901AD3">
        <w:fldChar w:fldCharType="separate"/>
      </w:r>
      <w:r w:rsidR="00017CD6">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4" w:name="_Toc482733979"/>
      <w:r w:rsidRPr="00A3053F">
        <w:lastRenderedPageBreak/>
        <w:t>Objectives</w:t>
      </w:r>
      <w:bookmarkEnd w:id="14"/>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5" w:name="_Ref481848535"/>
      <w:bookmarkStart w:id="16" w:name="_Toc482733980"/>
      <w:r w:rsidRPr="00A3053F">
        <w:lastRenderedPageBreak/>
        <w:t>Hypothetical Mission</w:t>
      </w:r>
      <w:bookmarkEnd w:id="15"/>
      <w:bookmarkEnd w:id="16"/>
    </w:p>
    <w:p w14:paraId="7019D27E" w14:textId="49DD0106" w:rsidR="005651B6" w:rsidRDefault="00E96574" w:rsidP="005651B6">
      <w:pPr>
        <w:pStyle w:val="Centered"/>
        <w:keepNext/>
      </w:pPr>
      <w:r>
        <w:pict w14:anchorId="3310723B">
          <v:shape id="_x0000_i1027" type="#_x0000_t75" style="width:277.1pt;height:345.8pt">
            <v:imagedata r:id="rId12" o:title="Hypothetical Mission"/>
          </v:shape>
        </w:pict>
      </w:r>
    </w:p>
    <w:p w14:paraId="4CF1711E" w14:textId="7524A5D4" w:rsidR="005651B6" w:rsidRDefault="005651B6" w:rsidP="005651B6">
      <w:pPr>
        <w:pStyle w:val="Figurecaption"/>
      </w:pPr>
      <w:bookmarkStart w:id="17" w:name="_Ref481852278"/>
      <w:bookmarkStart w:id="18" w:name="_Toc482731864"/>
      <w:r>
        <w:t xml:space="preserve">Figure </w:t>
      </w:r>
      <w:r>
        <w:fldChar w:fldCharType="begin"/>
      </w:r>
      <w:r>
        <w:instrText xml:space="preserve"> SEQ Figure \* ARABIC </w:instrText>
      </w:r>
      <w:r>
        <w:fldChar w:fldCharType="separate"/>
      </w:r>
      <w:r w:rsidR="00017CD6">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8"/>
      <w:r w:rsidR="00F04195">
        <w:t xml:space="preserve"> </w:t>
      </w:r>
    </w:p>
    <w:p w14:paraId="43BF4A5D" w14:textId="408F66B7"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017CD6">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2FFFE33A"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17CD6">
        <w:t xml:space="preserve">Figure </w:t>
      </w:r>
      <w:r w:rsidR="00017CD6">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23DDF582"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017CD6">
        <w:t xml:space="preserve">Figure </w:t>
      </w:r>
      <w:r w:rsidR="00017CD6">
        <w:rPr>
          <w:noProof/>
        </w:rPr>
        <w:t>3</w:t>
      </w:r>
      <w:r w:rsidR="00F04195">
        <w:fldChar w:fldCharType="end"/>
      </w:r>
      <w:r>
        <w:t>)</w:t>
      </w:r>
    </w:p>
    <w:p w14:paraId="6E3E9CB5" w14:textId="48788A75"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17CD6">
        <w:t xml:space="preserve">Figure </w:t>
      </w:r>
      <w:r w:rsidR="00017CD6">
        <w:rPr>
          <w:noProof/>
        </w:rPr>
        <w:t>3</w:t>
      </w:r>
      <w:r>
        <w:fldChar w:fldCharType="end"/>
      </w:r>
      <w:r w:rsidR="005651B6">
        <w:t>)</w:t>
      </w:r>
    </w:p>
    <w:p w14:paraId="0835407F" w14:textId="5F00B431" w:rsidR="00C40FF8" w:rsidRPr="00C40FF8" w:rsidRDefault="00C40FF8" w:rsidP="00A3053F">
      <w:pPr>
        <w:pStyle w:val="Heading2"/>
      </w:pPr>
      <w:bookmarkStart w:id="19" w:name="_Toc482733981"/>
      <w:r>
        <w:t xml:space="preserve">Thesis </w:t>
      </w:r>
      <w:r w:rsidRPr="00A3053F">
        <w:t>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0" w:name="_Toc482733982"/>
      <w:r w:rsidRPr="00A3053F">
        <w:lastRenderedPageBreak/>
        <w:t>State</w:t>
      </w:r>
      <w:r w:rsidRPr="00923841">
        <w:t xml:space="preserve"> of the Art</w:t>
      </w:r>
      <w:bookmarkEnd w:id="20"/>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1" w:name="_Toc482733983"/>
      <w:r w:rsidRPr="00A3053F">
        <w:t>CubeSats</w:t>
      </w:r>
      <w:bookmarkEnd w:id="21"/>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06E2009C"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017CD6">
        <w:t xml:space="preserve">Figure </w:t>
      </w:r>
      <w:r w:rsidR="00017CD6">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5258D6FC" w:rsidR="00926C1C" w:rsidRDefault="00926C1C" w:rsidP="00362833">
      <w:pPr>
        <w:pStyle w:val="Figurecaption"/>
      </w:pPr>
      <w:bookmarkStart w:id="22" w:name="_Ref480815487"/>
      <w:bookmarkStart w:id="23" w:name="_Ref482531844"/>
      <w:bookmarkStart w:id="24" w:name="_Toc482731865"/>
      <w:r>
        <w:t xml:space="preserve">Figure </w:t>
      </w:r>
      <w:r w:rsidR="00901AD3">
        <w:fldChar w:fldCharType="begin"/>
      </w:r>
      <w:r w:rsidR="00901AD3">
        <w:instrText xml:space="preserve"> SEQ Figure \* ARABIC </w:instrText>
      </w:r>
      <w:r w:rsidR="00901AD3">
        <w:fldChar w:fldCharType="separate"/>
      </w:r>
      <w:r w:rsidR="00017CD6">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7B30894A"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17CD6">
        <w:t xml:space="preserve">Figure </w:t>
      </w:r>
      <w:r w:rsidR="00017CD6">
        <w:rPr>
          <w:noProof/>
        </w:rPr>
        <w:t>5</w:t>
      </w:r>
      <w:r w:rsidR="0040745F">
        <w:fldChar w:fldCharType="end"/>
      </w:r>
      <w:r w:rsidR="0040745F">
        <w:t>)</w:t>
      </w:r>
      <w:r w:rsidR="0030486E">
        <w:t>.</w:t>
      </w:r>
    </w:p>
    <w:p w14:paraId="2729787B" w14:textId="2D6CD01B" w:rsidR="00466DC4" w:rsidRDefault="00E96574" w:rsidP="00BD32BF">
      <w:pPr>
        <w:pStyle w:val="Centered"/>
      </w:pPr>
      <w:r>
        <w:rPr>
          <w:noProof/>
        </w:rPr>
        <w:lastRenderedPageBreak/>
        <w:pict w14:anchorId="42F2B1C6">
          <v:shape id="_x0000_i1028" type="#_x0000_t75" style="width:450.55pt;height:340.35pt">
            <v:imagedata r:id="rId14" o:title="2017-04-19 11_26_27-Space Launch System 2018 to carry CubeSats, uncrewed Orion capsule -"/>
          </v:shape>
        </w:pict>
      </w:r>
    </w:p>
    <w:p w14:paraId="48DD8C71" w14:textId="71C5F8C5" w:rsidR="003C5ECC" w:rsidRDefault="00466DC4" w:rsidP="00362833">
      <w:pPr>
        <w:pStyle w:val="Figurecaption"/>
      </w:pPr>
      <w:bookmarkStart w:id="25" w:name="_Ref480815569"/>
      <w:bookmarkStart w:id="26" w:name="_Toc482731866"/>
      <w:r>
        <w:t xml:space="preserve">Figure </w:t>
      </w:r>
      <w:r w:rsidR="00901AD3">
        <w:fldChar w:fldCharType="begin"/>
      </w:r>
      <w:r w:rsidR="00901AD3">
        <w:instrText xml:space="preserve"> SEQ Figure \* ARABIC </w:instrText>
      </w:r>
      <w:r w:rsidR="00901AD3">
        <w:fldChar w:fldCharType="separate"/>
      </w:r>
      <w:r w:rsidR="00017CD6">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A3053F">
      <w:pPr>
        <w:pStyle w:val="Heading3"/>
      </w:pPr>
      <w:bookmarkStart w:id="27" w:name="_Ref482024155"/>
      <w:bookmarkStart w:id="28" w:name="_Toc482733984"/>
      <w:r w:rsidRPr="008D30A5">
        <w:t>Capabilities</w:t>
      </w:r>
      <w:bookmarkEnd w:id="27"/>
      <w:bookmarkEnd w:id="28"/>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9" w:name="_Toc482733985"/>
      <w:r w:rsidRPr="00BD32BF">
        <w:lastRenderedPageBreak/>
        <w:t>S</w:t>
      </w:r>
      <w:r w:rsidR="00740AB0">
        <w:t>atellite</w:t>
      </w:r>
      <w:r w:rsidRPr="00BD32BF">
        <w:t>-to-Ground Communication</w:t>
      </w:r>
      <w:bookmarkEnd w:id="29"/>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0" w:name="_Toc482733986"/>
      <w:r w:rsidRPr="00BD32BF">
        <w:lastRenderedPageBreak/>
        <w:t>Satellite-to-Satellite Communication</w:t>
      </w:r>
      <w:bookmarkEnd w:id="30"/>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E96574" w:rsidP="00CC6B59">
      <w:pPr>
        <w:pStyle w:val="Centered"/>
      </w:pPr>
      <w:r>
        <w:lastRenderedPageBreak/>
        <w:pict w14:anchorId="4C8428FC">
          <v:shape id="_x0000_i1029" type="#_x0000_t75" style="width:376.9pt;height:188.2pt">
            <v:imagedata r:id="rId15" o:title="GAMANET Overview"/>
          </v:shape>
        </w:pict>
      </w:r>
    </w:p>
    <w:p w14:paraId="3429342A" w14:textId="72F7113C" w:rsidR="00E65C98" w:rsidRDefault="00E65C98" w:rsidP="00362833">
      <w:pPr>
        <w:pStyle w:val="Figurecaption"/>
      </w:pPr>
      <w:bookmarkStart w:id="31" w:name="_Toc482731867"/>
      <w:r>
        <w:t xml:space="preserve">Figure </w:t>
      </w:r>
      <w:r w:rsidR="00901AD3">
        <w:fldChar w:fldCharType="begin"/>
      </w:r>
      <w:r w:rsidR="00901AD3">
        <w:instrText xml:space="preserve"> SEQ Figure \* ARABIC </w:instrText>
      </w:r>
      <w:r w:rsidR="00901AD3">
        <w:fldChar w:fldCharType="separate"/>
      </w:r>
      <w:r w:rsidR="00017CD6">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017CD6">
        <w:t xml:space="preserve">Figure </w:t>
      </w:r>
      <w:r w:rsidR="00017CD6">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2" w:name="_Toc482733987"/>
      <w:r>
        <w:lastRenderedPageBreak/>
        <w:t>Battery and Recharge C</w:t>
      </w:r>
      <w:r w:rsidR="001643BE" w:rsidRPr="003A729A">
        <w:t>apabilities</w:t>
      </w:r>
      <w:bookmarkEnd w:id="32"/>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3" w:name="_Toc482733988"/>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1FAB4585"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17CD6">
        <w:t xml:space="preserve">Figure </w:t>
      </w:r>
      <w:r w:rsidR="00017CD6">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E96574" w:rsidP="00BD32BF">
      <w:pPr>
        <w:pStyle w:val="Centered"/>
      </w:pPr>
      <w:r>
        <w:rPr>
          <w:noProof/>
        </w:rPr>
        <w:pict w14:anchorId="154144FE">
          <v:shape id="_x0000_i1030" type="#_x0000_t75" style="width:208.9pt;height:196.9pt">
            <v:imagedata r:id="rId16" o:title="DSC08802_product_detail"/>
          </v:shape>
        </w:pict>
      </w:r>
    </w:p>
    <w:p w14:paraId="35D71C51" w14:textId="3990EE40" w:rsidR="00D61D16" w:rsidRDefault="00D61D16" w:rsidP="00362833">
      <w:pPr>
        <w:pStyle w:val="Figurecaption"/>
      </w:pPr>
      <w:bookmarkStart w:id="34" w:name="_Ref480816343"/>
      <w:bookmarkStart w:id="35" w:name="_Toc482731868"/>
      <w:r>
        <w:t xml:space="preserve">Figure </w:t>
      </w:r>
      <w:r w:rsidR="00901AD3">
        <w:fldChar w:fldCharType="begin"/>
      </w:r>
      <w:r w:rsidR="00901AD3">
        <w:instrText xml:space="preserve"> SEQ Figure \* ARABIC </w:instrText>
      </w:r>
      <w:r w:rsidR="00901AD3">
        <w:fldChar w:fldCharType="separate"/>
      </w:r>
      <w:r w:rsidR="00017CD6">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6" w:name="_Ref482553681"/>
      <w:bookmarkStart w:id="37" w:name="_Toc482733989"/>
      <w:r>
        <w:t>Applications</w:t>
      </w:r>
      <w:bookmarkEnd w:id="36"/>
      <w:bookmarkEnd w:id="37"/>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8" w:name="_Toc482733990"/>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CE439BF"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17CD6">
        <w:t xml:space="preserve">Figure </w:t>
      </w:r>
      <w:r w:rsidR="00017CD6">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E96574" w:rsidP="00B01C0C">
      <w:pPr>
        <w:pStyle w:val="Centered"/>
      </w:pPr>
      <w:r>
        <w:rPr>
          <w:noProof/>
        </w:rPr>
        <w:lastRenderedPageBreak/>
        <w:pict w14:anchorId="04007BCD">
          <v:shape id="_x0000_i1031" type="#_x0000_t75" style="width:234pt;height:241.1pt">
            <v:imagedata r:id="rId17" o:title="RAVAN_Auto5" croptop="1006f" cropbottom="1006f" cropleft="914f" cropright="1044f"/>
          </v:shape>
        </w:pict>
      </w:r>
    </w:p>
    <w:p w14:paraId="64B7A838" w14:textId="47B3DBD2" w:rsidR="00D61D16" w:rsidRDefault="008F3DA4" w:rsidP="00362833">
      <w:pPr>
        <w:pStyle w:val="Figurecaption"/>
      </w:pPr>
      <w:bookmarkStart w:id="39" w:name="_Ref480373880"/>
      <w:bookmarkStart w:id="40" w:name="_Toc482731869"/>
      <w:r>
        <w:t xml:space="preserve">Figure </w:t>
      </w:r>
      <w:r w:rsidR="00901AD3">
        <w:fldChar w:fldCharType="begin"/>
      </w:r>
      <w:r w:rsidR="00901AD3">
        <w:instrText xml:space="preserve"> SEQ Figure \* ARABIC </w:instrText>
      </w:r>
      <w:r w:rsidR="00901AD3">
        <w:fldChar w:fldCharType="separate"/>
      </w:r>
      <w:r w:rsidR="00017CD6">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1" w:name="_Ref482553666"/>
      <w:bookmarkStart w:id="42" w:name="_Toc482733991"/>
      <w:r>
        <w:t xml:space="preserve">CubeSat </w:t>
      </w:r>
      <w:r w:rsidR="009A3419">
        <w:t>Network Missions</w:t>
      </w:r>
      <w:bookmarkEnd w:id="41"/>
      <w:bookmarkEnd w:id="42"/>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B21A7AA"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017CD6">
        <w:t xml:space="preserve">Figure </w:t>
      </w:r>
      <w:r w:rsidR="00017CD6">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17CD6">
        <w:t xml:space="preserve">Figure </w:t>
      </w:r>
      <w:r w:rsidR="00017CD6">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7930FABF"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17CD6">
        <w:t xml:space="preserve">Figure </w:t>
      </w:r>
      <w:r w:rsidR="00017CD6">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0A3AABAE" w:rsidR="002D35AE" w:rsidRDefault="002D35AE" w:rsidP="00362833">
      <w:pPr>
        <w:pStyle w:val="Figurecaption"/>
      </w:pPr>
      <w:bookmarkStart w:id="43" w:name="_Ref480374365"/>
      <w:bookmarkStart w:id="44" w:name="_Toc482731870"/>
      <w:r>
        <w:t xml:space="preserve">Figure </w:t>
      </w:r>
      <w:r>
        <w:fldChar w:fldCharType="begin"/>
      </w:r>
      <w:r>
        <w:instrText xml:space="preserve"> SEQ Figure \* ARABIC </w:instrText>
      </w:r>
      <w:r>
        <w:fldChar w:fldCharType="separate"/>
      </w:r>
      <w:r w:rsidR="00017CD6">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06575425"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 xml:space="preserve">In </w:t>
      </w:r>
      <w:r w:rsidR="00E96574">
        <w:t>place of EDNS’s</w:t>
      </w:r>
      <w:r w:rsidR="0038664B">
        <w:t xml:space="preserve"> fixed minor-cycle schedule</w:t>
      </w:r>
      <w:r w:rsidR="00553147">
        <w:t xml:space="preserve"> </w:t>
      </w:r>
      <w:r w:rsidR="0038664B">
        <w:t xml:space="preserve">Nodes craft dynamically negotiate </w:t>
      </w:r>
      <w:bookmarkStart w:id="45" w:name="_GoBack"/>
      <w:bookmarkEnd w:id="45"/>
      <w:r w:rsidR="0038664B">
        <w:t>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343F3EFF"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017CD6">
        <w:t xml:space="preserve">Figure </w:t>
      </w:r>
      <w:r w:rsidR="00017CD6">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E96574" w:rsidP="00B01C0C">
      <w:pPr>
        <w:pStyle w:val="Centered"/>
      </w:pPr>
      <w:r>
        <w:rPr>
          <w:noProof/>
        </w:rPr>
        <w:pict w14:anchorId="219A0B71">
          <v:shape id="_x0000_i1032" type="#_x0000_t75" style="width:322.9pt;height:207.25pt">
            <v:imagedata r:id="rId19" o:title="2017-04-19 14_12_23-Nodes- A Flight Demonstration of Networked Spacecraft C&amp;C" cropbottom="1144f"/>
          </v:shape>
        </w:pict>
      </w:r>
    </w:p>
    <w:p w14:paraId="60E2A03F" w14:textId="5011F300" w:rsidR="00254B9F" w:rsidRDefault="00254B9F" w:rsidP="00362833">
      <w:pPr>
        <w:pStyle w:val="Figurecaption"/>
      </w:pPr>
      <w:bookmarkStart w:id="46" w:name="_Ref480374612"/>
      <w:bookmarkStart w:id="47" w:name="_Toc482731871"/>
      <w:r>
        <w:t xml:space="preserve">Figure </w:t>
      </w:r>
      <w:r w:rsidR="00901AD3">
        <w:fldChar w:fldCharType="begin"/>
      </w:r>
      <w:r w:rsidR="00901AD3">
        <w:instrText xml:space="preserve"> SEQ Figure \* ARABIC </w:instrText>
      </w:r>
      <w:r w:rsidR="00901AD3">
        <w:fldChar w:fldCharType="separate"/>
      </w:r>
      <w:r w:rsidR="00017CD6">
        <w:rPr>
          <w:noProof/>
        </w:rPr>
        <w:t>10</w:t>
      </w:r>
      <w:r w:rsidR="00901AD3">
        <w:rPr>
          <w:noProof/>
        </w:rPr>
        <w:fldChar w:fldCharType="end"/>
      </w:r>
      <w:bookmarkEnd w:id="46"/>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7"/>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8" w:name="_Toc482733992"/>
      <w:r w:rsidRPr="00A3053F">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9" w:name="_Toc482733993"/>
      <w:r>
        <w:t>Wireless Sensor Networks</w:t>
      </w:r>
      <w:bookmarkEnd w:id="49"/>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511C5CCF"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17CD6">
        <w:t xml:space="preserve">Table </w:t>
      </w:r>
      <w:r w:rsidR="00017CD6">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71AEED5B" w:rsidR="006959E9" w:rsidRDefault="006959E9" w:rsidP="00362833">
      <w:pPr>
        <w:pStyle w:val="Tabletitle"/>
      </w:pPr>
      <w:bookmarkStart w:id="50" w:name="_Ref480454648"/>
      <w:bookmarkStart w:id="51" w:name="_Toc482710659"/>
      <w:r>
        <w:lastRenderedPageBreak/>
        <w:t xml:space="preserve">Table </w:t>
      </w:r>
      <w:r>
        <w:fldChar w:fldCharType="begin"/>
      </w:r>
      <w:r>
        <w:instrText xml:space="preserve"> SEQ Table \* ARABIC </w:instrText>
      </w:r>
      <w:r>
        <w:fldChar w:fldCharType="separate"/>
      </w:r>
      <w:r w:rsidR="00017CD6">
        <w:rPr>
          <w:noProof/>
        </w:rPr>
        <w:t>1</w:t>
      </w:r>
      <w:r>
        <w:fldChar w:fldCharType="end"/>
      </w:r>
      <w:bookmarkEnd w:id="50"/>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53E4AE37"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017CD6">
        <w:t xml:space="preserve">Figure </w:t>
      </w:r>
      <w:r w:rsidR="00017CD6">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017CD6">
        <w:t xml:space="preserve">Figure </w:t>
      </w:r>
      <w:r w:rsidR="00017CD6">
        <w:rPr>
          <w:noProof/>
        </w:rPr>
        <w:t>11</w:t>
      </w:r>
      <w:r w:rsidR="009069D3">
        <w:fldChar w:fldCharType="end"/>
      </w:r>
      <w:r w:rsidR="009069D3">
        <w:t>.</w:t>
      </w:r>
    </w:p>
    <w:p w14:paraId="7C8B6EC2" w14:textId="4272AA11" w:rsidR="001953DD" w:rsidRDefault="00E96574" w:rsidP="00890AA5">
      <w:pPr>
        <w:pStyle w:val="Centered"/>
      </w:pPr>
      <w:r>
        <w:lastRenderedPageBreak/>
        <w:pict w14:anchorId="55194883">
          <v:shape id="_x0000_i1033" type="#_x0000_t75" style="width:357.25pt;height:165.25pt">
            <v:imagedata r:id="rId20" o:title="Cross Layer Optimization"/>
          </v:shape>
        </w:pict>
      </w:r>
    </w:p>
    <w:p w14:paraId="7171EE1B" w14:textId="63A84F32" w:rsidR="001953DD" w:rsidRDefault="001953DD" w:rsidP="00362833">
      <w:pPr>
        <w:pStyle w:val="Figurecaption"/>
      </w:pPr>
      <w:bookmarkStart w:id="52" w:name="_Ref480549034"/>
      <w:bookmarkStart w:id="53" w:name="_Toc482731872"/>
      <w:r>
        <w:t xml:space="preserve">Figure </w:t>
      </w:r>
      <w:r>
        <w:fldChar w:fldCharType="begin"/>
      </w:r>
      <w:r>
        <w:instrText xml:space="preserve"> SEQ Figure \* ARABIC </w:instrText>
      </w:r>
      <w:r>
        <w:fldChar w:fldCharType="separate"/>
      </w:r>
      <w:r w:rsidR="00017CD6">
        <w:rPr>
          <w:noProof/>
        </w:rPr>
        <w:t>11</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7C824CC5"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17CD6">
        <w:t xml:space="preserve">Figure </w:t>
      </w:r>
      <w:r w:rsidR="00017CD6">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017CD6">
        <w:t xml:space="preserve">Figure </w:t>
      </w:r>
      <w:r w:rsidR="00017CD6">
        <w:rPr>
          <w:noProof/>
        </w:rPr>
        <w:t>3</w:t>
      </w:r>
      <w:r w:rsidR="007A1DC2">
        <w:fldChar w:fldCharType="end"/>
      </w:r>
      <w:r w:rsidR="007A1DC2">
        <w:t>)</w:t>
      </w:r>
      <w:r w:rsidR="0050185A">
        <w:t xml:space="preserve">. </w:t>
      </w:r>
    </w:p>
    <w:p w14:paraId="07FB568F" w14:textId="7A60847B" w:rsidR="0050185A" w:rsidRDefault="00E96574" w:rsidP="004E55D1">
      <w:pPr>
        <w:pStyle w:val="Centered"/>
      </w:pPr>
      <w:r>
        <w:lastRenderedPageBreak/>
        <w:pict w14:anchorId="573CF071">
          <v:shape id="_x0000_i1034" type="#_x0000_t75" style="width:316.9pt;height:229.1pt">
            <v:imagedata r:id="rId21" o:title="CSN Similar to WSN-ME"/>
          </v:shape>
        </w:pict>
      </w:r>
    </w:p>
    <w:p w14:paraId="7611B5F6" w14:textId="11F13A54" w:rsidR="0050185A" w:rsidRDefault="0050185A" w:rsidP="00362833">
      <w:pPr>
        <w:pStyle w:val="Figurecaption"/>
      </w:pPr>
      <w:bookmarkStart w:id="54" w:name="_Ref480537249"/>
      <w:bookmarkStart w:id="55" w:name="_Toc482731873"/>
      <w:r>
        <w:t xml:space="preserve">Figure </w:t>
      </w:r>
      <w:r>
        <w:fldChar w:fldCharType="begin"/>
      </w:r>
      <w:r>
        <w:instrText xml:space="preserve"> SEQ Figure \* ARABIC </w:instrText>
      </w:r>
      <w:r>
        <w:fldChar w:fldCharType="separate"/>
      </w:r>
      <w:r w:rsidR="00017CD6">
        <w:rPr>
          <w:noProof/>
        </w:rPr>
        <w:t>12</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10FBE4CD"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017CD6">
        <w:t xml:space="preserve">Figure </w:t>
      </w:r>
      <w:r w:rsidR="00017CD6">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1FE7755D"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017CD6">
        <w:t xml:space="preserve">Figure </w:t>
      </w:r>
      <w:r w:rsidR="00017CD6">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E96574" w:rsidP="004C7875">
      <w:pPr>
        <w:pStyle w:val="Centered"/>
      </w:pPr>
      <w:r>
        <w:lastRenderedPageBreak/>
        <w:pict w14:anchorId="7A33A408">
          <v:shape id="_x0000_i1035" type="#_x0000_t75" style="width:254.75pt;height:229.1pt">
            <v:imagedata r:id="rId22" o:title="Cluster Heads"/>
          </v:shape>
        </w:pict>
      </w:r>
    </w:p>
    <w:p w14:paraId="1470D2B9" w14:textId="2F0E7FF0" w:rsidR="008338B5" w:rsidRDefault="008338B5" w:rsidP="00362833">
      <w:pPr>
        <w:pStyle w:val="Figurecaption"/>
      </w:pPr>
      <w:bookmarkStart w:id="56" w:name="_Ref480550221"/>
      <w:bookmarkStart w:id="57" w:name="_Toc482731874"/>
      <w:r>
        <w:t xml:space="preserve">Figure </w:t>
      </w:r>
      <w:r>
        <w:fldChar w:fldCharType="begin"/>
      </w:r>
      <w:r>
        <w:instrText xml:space="preserve"> SEQ Figure \* ARABIC </w:instrText>
      </w:r>
      <w:r>
        <w:fldChar w:fldCharType="separate"/>
      </w:r>
      <w:r w:rsidR="00017CD6">
        <w:rPr>
          <w:noProof/>
        </w:rPr>
        <w:t>13</w:t>
      </w:r>
      <w:r>
        <w:fldChar w:fldCharType="end"/>
      </w:r>
      <w:bookmarkEnd w:id="56"/>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7"/>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733994"/>
      <w:r w:rsidRPr="008D30A5">
        <w:t>Mobile Ad-Hoc Networks</w:t>
      </w:r>
      <w:bookmarkEnd w:id="58"/>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C1D2E49"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017CD6">
        <w:t xml:space="preserve">Figure </w:t>
      </w:r>
      <w:r w:rsidR="00017CD6">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E96574" w:rsidP="004C7875">
      <w:pPr>
        <w:pStyle w:val="Centered"/>
      </w:pPr>
      <w:r>
        <w:lastRenderedPageBreak/>
        <w:pict w14:anchorId="59B8869E">
          <v:shape id="_x0000_i1036" type="#_x0000_t75" style="width:279.8pt;height:244.9pt">
            <v:imagedata r:id="rId23" o:title="RREQ &amp; RREP"/>
          </v:shape>
        </w:pict>
      </w:r>
    </w:p>
    <w:p w14:paraId="19C401CE" w14:textId="09093A58" w:rsidR="00295694" w:rsidRPr="00323C8F" w:rsidRDefault="00295694" w:rsidP="00362833">
      <w:pPr>
        <w:pStyle w:val="Figurecaption"/>
        <w:rPr>
          <w:b/>
        </w:rPr>
      </w:pPr>
      <w:bookmarkStart w:id="59" w:name="_Ref481857841"/>
      <w:bookmarkStart w:id="60" w:name="_Toc482731875"/>
      <w:r>
        <w:t xml:space="preserve">Figure </w:t>
      </w:r>
      <w:r>
        <w:fldChar w:fldCharType="begin"/>
      </w:r>
      <w:r>
        <w:instrText xml:space="preserve"> SEQ Figure \* ARABIC </w:instrText>
      </w:r>
      <w:r>
        <w:fldChar w:fldCharType="separate"/>
      </w:r>
      <w:r w:rsidR="00017CD6">
        <w:rPr>
          <w:noProof/>
        </w:rPr>
        <w:t>14</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60"/>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1" w:name="_Toc482733995"/>
      <w:r w:rsidRPr="008D30A5">
        <w:lastRenderedPageBreak/>
        <w:t>CubeSat Communication</w:t>
      </w:r>
      <w:r w:rsidR="00764DB4">
        <w:t>s</w:t>
      </w:r>
      <w:bookmarkEnd w:id="61"/>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539E2110"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17CD6">
        <w:t xml:space="preserve">Figure </w:t>
      </w:r>
      <w:r w:rsidR="00017CD6">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E96574" w:rsidP="004C7875">
      <w:pPr>
        <w:pStyle w:val="Centered"/>
      </w:pPr>
      <w:r>
        <w:rPr>
          <w:noProof/>
        </w:rPr>
        <w:pict w14:anchorId="455E18A4">
          <v:shape id="_x0000_i1037" type="#_x0000_t75" style="width:324.55pt;height:245.45pt">
            <v:imagedata r:id="rId24" o:title="f6_topgraphic01_landscape-1"/>
          </v:shape>
        </w:pict>
      </w:r>
    </w:p>
    <w:p w14:paraId="6AEFD073" w14:textId="0CC5D52F" w:rsidR="00932170" w:rsidRDefault="00932170" w:rsidP="00362833">
      <w:pPr>
        <w:pStyle w:val="Figurecaption"/>
      </w:pPr>
      <w:bookmarkStart w:id="62" w:name="_Ref480791655"/>
      <w:bookmarkStart w:id="63" w:name="_Toc482731876"/>
      <w:r>
        <w:t xml:space="preserve">Figure </w:t>
      </w:r>
      <w:r>
        <w:fldChar w:fldCharType="begin"/>
      </w:r>
      <w:r>
        <w:instrText xml:space="preserve"> SEQ Figure \* ARABIC </w:instrText>
      </w:r>
      <w:r>
        <w:fldChar w:fldCharType="separate"/>
      </w:r>
      <w:r w:rsidR="00017CD6">
        <w:rPr>
          <w:noProof/>
        </w:rPr>
        <w:t>15</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733996"/>
      <w:r>
        <w:t>Physical Layer</w:t>
      </w:r>
      <w:bookmarkEnd w:id="64"/>
      <w:bookmarkEnd w:id="65"/>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6" w:name="_Toc482733997"/>
      <w:r>
        <w:t>Data Link Layer</w:t>
      </w:r>
      <w:bookmarkEnd w:id="66"/>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40D5B247"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17CD6">
        <w:t xml:space="preserve">Figure </w:t>
      </w:r>
      <w:r w:rsidR="00017CD6">
        <w:rPr>
          <w:noProof/>
        </w:rPr>
        <w:t>16</w:t>
      </w:r>
      <w:r w:rsidR="00704CE3">
        <w:fldChar w:fldCharType="end"/>
      </w:r>
      <w:r w:rsidR="00704CE3">
        <w:t>).</w:t>
      </w:r>
    </w:p>
    <w:p w14:paraId="27B18A62" w14:textId="28B1AF95" w:rsidR="00704CE3" w:rsidRDefault="00E96574" w:rsidP="004C7875">
      <w:pPr>
        <w:pStyle w:val="Centered"/>
      </w:pPr>
      <w:r>
        <w:pict w14:anchorId="6D172468">
          <v:shape id="_x0000_i1038" type="#_x0000_t75" style="width:229.65pt;height:247.1pt">
            <v:imagedata r:id="rId25" o:title="F-T-CDMA"/>
          </v:shape>
        </w:pict>
      </w:r>
    </w:p>
    <w:p w14:paraId="77309D75" w14:textId="35E78E41" w:rsidR="00704CE3" w:rsidRDefault="00704CE3" w:rsidP="00362833">
      <w:pPr>
        <w:pStyle w:val="Figurecaption"/>
      </w:pPr>
      <w:bookmarkStart w:id="67" w:name="_Ref480795265"/>
      <w:bookmarkStart w:id="68" w:name="_Toc482731877"/>
      <w:r>
        <w:t xml:space="preserve">Figure </w:t>
      </w:r>
      <w:r>
        <w:fldChar w:fldCharType="begin"/>
      </w:r>
      <w:r>
        <w:instrText xml:space="preserve"> SEQ Figure \* ARABIC </w:instrText>
      </w:r>
      <w:r>
        <w:fldChar w:fldCharType="separate"/>
      </w:r>
      <w:r w:rsidR="00017CD6">
        <w:rPr>
          <w:noProof/>
        </w:rPr>
        <w:t>16</w:t>
      </w:r>
      <w:r>
        <w:fldChar w:fldCharType="end"/>
      </w:r>
      <w:bookmarkEnd w:id="67"/>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8"/>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63BAF0AF"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017CD6">
        <w:t xml:space="preserve">Figure </w:t>
      </w:r>
      <w:r w:rsidR="00017CD6">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17CD6">
        <w:t xml:space="preserve">Figure </w:t>
      </w:r>
      <w:r w:rsidR="00017CD6">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44BEB844" w:rsidR="004149BA" w:rsidRDefault="004149BA" w:rsidP="00362833">
      <w:pPr>
        <w:pStyle w:val="Figurecaption"/>
      </w:pPr>
      <w:bookmarkStart w:id="69" w:name="_Ref480803268"/>
      <w:bookmarkStart w:id="70" w:name="_Toc482731878"/>
      <w:r>
        <w:t xml:space="preserve">Figure </w:t>
      </w:r>
      <w:r>
        <w:fldChar w:fldCharType="begin"/>
      </w:r>
      <w:r>
        <w:instrText xml:space="preserve"> SEQ Figure \* ARABIC </w:instrText>
      </w:r>
      <w:r>
        <w:fldChar w:fldCharType="separate"/>
      </w:r>
      <w:r w:rsidR="00017CD6">
        <w:rPr>
          <w:noProof/>
        </w:rPr>
        <w:t>17</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70"/>
      <w:r w:rsidR="001042AC">
        <w:fldChar w:fldCharType="end"/>
      </w:r>
    </w:p>
    <w:p w14:paraId="6844ADFE" w14:textId="50899671"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017CD6">
        <w:t xml:space="preserve">Figure </w:t>
      </w:r>
      <w:r w:rsidR="00017CD6">
        <w:rPr>
          <w:noProof/>
        </w:rPr>
        <w:t>17</w:t>
      </w:r>
      <w:r w:rsidR="0001617E">
        <w:fldChar w:fldCharType="end"/>
      </w:r>
      <w:r w:rsidR="0001617E">
        <w:t xml:space="preserve">. </w:t>
      </w:r>
    </w:p>
    <w:p w14:paraId="18982E1A" w14:textId="1992739D"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017CD6">
        <w:t xml:space="preserve">Figure </w:t>
      </w:r>
      <w:r w:rsidR="00017CD6">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0C8B0415" w14:textId="02EB0555" w:rsidR="004407E0" w:rsidRPr="004407E0" w:rsidRDefault="004A6B7D" w:rsidP="004407E0">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74556EDD" w:rsidR="00A27E0A" w:rsidRDefault="00A27E0A" w:rsidP="00A27E0A">
      <w:pPr>
        <w:pStyle w:val="Centered"/>
      </w:pPr>
      <w:r>
        <w:rPr>
          <w:noProof/>
          <w:lang w:val="en-US" w:eastAsia="en-US"/>
        </w:rPr>
        <w:drawing>
          <wp:inline distT="0" distB="0" distL="0" distR="0" wp14:anchorId="4E272DCC" wp14:editId="5545133B">
            <wp:extent cx="4072255" cy="2408639"/>
            <wp:effectExtent l="0" t="0" r="444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rotWithShape="1">
                    <a:blip r:embed="rId27">
                      <a:extLst>
                        <a:ext uri="{28A0092B-C50C-407E-A947-70E740481C1C}">
                          <a14:useLocalDpi xmlns:a14="http://schemas.microsoft.com/office/drawing/2010/main" val="0"/>
                        </a:ext>
                      </a:extLst>
                    </a:blip>
                    <a:srcRect l="1015" t="2201" r="1320" b="1469"/>
                    <a:stretch/>
                  </pic:blipFill>
                  <pic:spPr bwMode="auto">
                    <a:xfrm>
                      <a:off x="0" y="0"/>
                      <a:ext cx="4072677" cy="2408889"/>
                    </a:xfrm>
                    <a:prstGeom prst="rect">
                      <a:avLst/>
                    </a:prstGeom>
                    <a:noFill/>
                    <a:ln>
                      <a:noFill/>
                    </a:ln>
                    <a:extLst>
                      <a:ext uri="{53640926-AAD7-44D8-BBD7-CCE9431645EC}">
                        <a14:shadowObscured xmlns:a14="http://schemas.microsoft.com/office/drawing/2010/main"/>
                      </a:ext>
                    </a:extLst>
                  </pic:spPr>
                </pic:pic>
              </a:graphicData>
            </a:graphic>
          </wp:inline>
        </w:drawing>
      </w:r>
    </w:p>
    <w:p w14:paraId="0E38982E" w14:textId="1294282D" w:rsidR="00A27E0A" w:rsidRDefault="00A27E0A" w:rsidP="00A27E0A">
      <w:pPr>
        <w:pStyle w:val="Figurecaption"/>
      </w:pPr>
      <w:bookmarkStart w:id="71" w:name="_Ref480806838"/>
      <w:bookmarkStart w:id="72" w:name="_Toc482731879"/>
      <w:r>
        <w:t xml:space="preserve">Figure </w:t>
      </w:r>
      <w:r>
        <w:fldChar w:fldCharType="begin"/>
      </w:r>
      <w:r>
        <w:instrText xml:space="preserve"> SEQ Figure \* ARABIC </w:instrText>
      </w:r>
      <w:r>
        <w:fldChar w:fldCharType="separate"/>
      </w:r>
      <w:r w:rsidR="00017CD6">
        <w:rPr>
          <w:noProof/>
        </w:rPr>
        <w:t>18</w:t>
      </w:r>
      <w:r>
        <w:fldChar w:fldCharType="end"/>
      </w:r>
      <w:bookmarkEnd w:id="71"/>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2"/>
      <w:r>
        <w:fldChar w:fldCharType="end"/>
      </w:r>
    </w:p>
    <w:p w14:paraId="164AD739" w14:textId="740FB0FE"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017CD6">
        <w:t xml:space="preserve">Figure </w:t>
      </w:r>
      <w:r w:rsidR="00017CD6">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3" w:name="_Toc482733998"/>
      <w:r>
        <w:t>Network Layer</w:t>
      </w:r>
      <w:bookmarkEnd w:id="73"/>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4" w:name="_Toc482733999"/>
      <w:r>
        <w:lastRenderedPageBreak/>
        <w:t>Other</w:t>
      </w:r>
      <w:r w:rsidR="00224EB0">
        <w:t xml:space="preserve"> </w:t>
      </w:r>
      <w:r>
        <w:t>Works</w:t>
      </w:r>
      <w:bookmarkEnd w:id="74"/>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5" w:name="_Toc482734000"/>
      <w:r>
        <w:t>Other Areas of Note</w:t>
      </w:r>
      <w:bookmarkEnd w:id="75"/>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6" w:name="_Toc482734001"/>
      <w:r>
        <w:t>Energy Aware Scheduling</w:t>
      </w:r>
      <w:bookmarkEnd w:id="76"/>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7" w:name="_Toc482734002"/>
      <w:r>
        <w:t>Delay Tolerant Networking</w:t>
      </w:r>
      <w:bookmarkEnd w:id="77"/>
    </w:p>
    <w:p w14:paraId="419315E2" w14:textId="5A51DFB0" w:rsidR="00102E7B" w:rsidRDefault="00E96574" w:rsidP="009044AF">
      <w:pPr>
        <w:pStyle w:val="Centered"/>
      </w:pPr>
      <w:r>
        <w:rPr>
          <w:noProof/>
        </w:rPr>
        <w:pict w14:anchorId="11546EEC">
          <v:shape id="_x0000_i1039" type="#_x0000_t75" style="width:325.1pt;height:222.55pt">
            <v:imagedata r:id="rId28" o:title="2017-04-24 16_16_17-93673main_TDRSH,I,Jlithofront"/>
          </v:shape>
        </w:pict>
      </w:r>
    </w:p>
    <w:p w14:paraId="4DCF2754" w14:textId="1BDB715A" w:rsidR="00102E7B" w:rsidRDefault="00102E7B" w:rsidP="00362833">
      <w:pPr>
        <w:pStyle w:val="Figurecaption"/>
      </w:pPr>
      <w:bookmarkStart w:id="78" w:name="_Ref480814130"/>
      <w:bookmarkStart w:id="79" w:name="_Toc482731880"/>
      <w:r>
        <w:t xml:space="preserve">Figure </w:t>
      </w:r>
      <w:r>
        <w:fldChar w:fldCharType="begin"/>
      </w:r>
      <w:r>
        <w:instrText xml:space="preserve"> SEQ Figure \* ARABIC </w:instrText>
      </w:r>
      <w:r>
        <w:fldChar w:fldCharType="separate"/>
      </w:r>
      <w:r w:rsidR="00017CD6">
        <w:rPr>
          <w:noProof/>
        </w:rPr>
        <w:t>19</w:t>
      </w:r>
      <w:r>
        <w:fldChar w:fldCharType="end"/>
      </w:r>
      <w:bookmarkEnd w:id="78"/>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9"/>
    </w:p>
    <w:p w14:paraId="77FE7735" w14:textId="24E51926"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017CD6">
        <w:t xml:space="preserve">Figure </w:t>
      </w:r>
      <w:r w:rsidR="00017CD6">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80" w:name="_Toc482734003"/>
      <w:r w:rsidRPr="00A3053F">
        <w:lastRenderedPageBreak/>
        <w:t>Proposed</w:t>
      </w:r>
      <w:r w:rsidR="0034741C" w:rsidRPr="00A3053F">
        <w:t xml:space="preserve"> </w:t>
      </w:r>
      <w:r w:rsidR="000C04DC" w:rsidRPr="00A3053F">
        <w:t>Protocols</w:t>
      </w:r>
      <w:bookmarkEnd w:id="80"/>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734004"/>
      <w:r>
        <w:t>CubeMac</w:t>
      </w:r>
      <w:bookmarkEnd w:id="81"/>
      <w:bookmarkEnd w:id="82"/>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734005"/>
      <w:r>
        <w:lastRenderedPageBreak/>
        <w:t>TDMA</w:t>
      </w:r>
      <w:bookmarkEnd w:id="83"/>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4" w:name="_Toc482734006"/>
      <w:r w:rsidRPr="00A3053F">
        <w:t>Cluster Formation</w:t>
      </w:r>
      <w:bookmarkEnd w:id="84"/>
    </w:p>
    <w:p w14:paraId="2C693ECF" w14:textId="5F4022F9"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017CD6">
        <w:t xml:space="preserve">Figure </w:t>
      </w:r>
      <w:r w:rsidR="00017CD6">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017CD6">
        <w:t xml:space="preserve">Figure </w:t>
      </w:r>
      <w:r w:rsidR="00017CD6">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017CD6">
        <w:t xml:space="preserve">Figure </w:t>
      </w:r>
      <w:r w:rsidR="00017CD6">
        <w:rPr>
          <w:noProof/>
        </w:rPr>
        <w:t>21</w:t>
      </w:r>
      <w:r w:rsidR="004F6279">
        <w:fldChar w:fldCharType="end"/>
      </w:r>
      <w:r w:rsidR="004F6279">
        <w:t>)</w:t>
      </w:r>
      <w:r w:rsidR="00A33194">
        <w:t xml:space="preserve">. </w:t>
      </w:r>
    </w:p>
    <w:p w14:paraId="06717F8C" w14:textId="2DE8B4C3" w:rsidR="00DA09C0" w:rsidRDefault="00E96574" w:rsidP="00DA09C0">
      <w:pPr>
        <w:keepNext/>
        <w:jc w:val="center"/>
      </w:pPr>
      <w:r>
        <w:pict w14:anchorId="5E9F9B63">
          <v:shape id="_x0000_i1040" type="#_x0000_t75" style="width:250.9pt;height:292.9pt">
            <v:imagedata r:id="rId29" o:title="Inter-Intra Cluster"/>
          </v:shape>
        </w:pict>
      </w:r>
    </w:p>
    <w:p w14:paraId="17875ABF" w14:textId="52080A96" w:rsidR="0077789A" w:rsidRDefault="00DA09C0" w:rsidP="00DA09C0">
      <w:pPr>
        <w:pStyle w:val="Figurecaption"/>
      </w:pPr>
      <w:bookmarkStart w:id="85" w:name="_Ref481931917"/>
      <w:bookmarkStart w:id="86" w:name="_Toc482731881"/>
      <w:r>
        <w:t xml:space="preserve">Figure </w:t>
      </w:r>
      <w:r>
        <w:fldChar w:fldCharType="begin"/>
      </w:r>
      <w:r>
        <w:instrText xml:space="preserve"> SEQ Figure \* ARABIC </w:instrText>
      </w:r>
      <w:r>
        <w:fldChar w:fldCharType="separate"/>
      </w:r>
      <w:r w:rsidR="00017CD6">
        <w:rPr>
          <w:noProof/>
        </w:rPr>
        <w:t>20</w:t>
      </w:r>
      <w:r>
        <w:fldChar w:fldCharType="end"/>
      </w:r>
      <w:bookmarkEnd w:id="85"/>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6"/>
      <w:r w:rsidR="00CA3D48">
        <w:t xml:space="preserve"> </w:t>
      </w:r>
    </w:p>
    <w:p w14:paraId="27DEDC63" w14:textId="796EE1C4"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017CD6">
        <w:t xml:space="preserve">Figure </w:t>
      </w:r>
      <w:r w:rsidR="00017CD6">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E96574" w:rsidP="00CA3D48">
      <w:pPr>
        <w:keepNext/>
        <w:jc w:val="center"/>
      </w:pPr>
      <w:r>
        <w:pict w14:anchorId="49D4766A">
          <v:shape id="_x0000_i1041" type="#_x0000_t75" style="width:431.45pt;height:112.35pt">
            <v:imagedata r:id="rId30" o:title="CubeMac Frame"/>
          </v:shape>
        </w:pict>
      </w:r>
    </w:p>
    <w:p w14:paraId="0901784E" w14:textId="058973DA" w:rsidR="009F65E8" w:rsidRDefault="00CA3D48" w:rsidP="00CA3D48">
      <w:pPr>
        <w:pStyle w:val="Figurecaption"/>
      </w:pPr>
      <w:bookmarkStart w:id="87" w:name="_Ref481932039"/>
      <w:bookmarkStart w:id="88" w:name="_Toc482731882"/>
      <w:r>
        <w:t xml:space="preserve">Figure </w:t>
      </w:r>
      <w:r>
        <w:fldChar w:fldCharType="begin"/>
      </w:r>
      <w:r>
        <w:instrText xml:space="preserve"> SEQ Figure \* ARABIC </w:instrText>
      </w:r>
      <w:r>
        <w:fldChar w:fldCharType="separate"/>
      </w:r>
      <w:r w:rsidR="00017CD6">
        <w:rPr>
          <w:noProof/>
        </w:rPr>
        <w:t>21</w:t>
      </w:r>
      <w:r>
        <w:fldChar w:fldCharType="end"/>
      </w:r>
      <w:bookmarkEnd w:id="87"/>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8"/>
    </w:p>
    <w:p w14:paraId="0ECD4032" w14:textId="627E1E08"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017CD6">
        <w:t xml:space="preserve">Figure </w:t>
      </w:r>
      <w:r w:rsidR="00017CD6">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017CD6">
        <w:t xml:space="preserve">Figure </w:t>
      </w:r>
      <w:r w:rsidR="00017CD6">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5C1512D0" w:rsidR="00CA3D48" w:rsidRDefault="00E96574" w:rsidP="00F72F0F">
      <w:pPr>
        <w:pStyle w:val="Centered"/>
      </w:pPr>
      <w:r>
        <w:lastRenderedPageBreak/>
        <w:pict w14:anchorId="6A1D4F6A">
          <v:shape id="_x0000_i1042" type="#_x0000_t75" style="width:212.2pt;height:279.25pt">
            <v:imagedata r:id="rId31" o:title="Slave to Ground"/>
          </v:shape>
        </w:pict>
      </w:r>
    </w:p>
    <w:p w14:paraId="78752D63" w14:textId="42AECC45" w:rsidR="009F65E8" w:rsidRDefault="00CA3D48" w:rsidP="00CA3D48">
      <w:pPr>
        <w:pStyle w:val="Figurecaption"/>
      </w:pPr>
      <w:bookmarkStart w:id="89" w:name="_Ref481932212"/>
      <w:bookmarkStart w:id="90" w:name="_Toc482731883"/>
      <w:r>
        <w:t xml:space="preserve">Figure </w:t>
      </w:r>
      <w:r>
        <w:fldChar w:fldCharType="begin"/>
      </w:r>
      <w:r>
        <w:instrText xml:space="preserve"> SEQ Figure \* ARABIC </w:instrText>
      </w:r>
      <w:r>
        <w:fldChar w:fldCharType="separate"/>
      </w:r>
      <w:r w:rsidR="00017CD6">
        <w:rPr>
          <w:noProof/>
        </w:rPr>
        <w:t>22</w:t>
      </w:r>
      <w:r>
        <w:fldChar w:fldCharType="end"/>
      </w:r>
      <w:bookmarkEnd w:id="89"/>
      <w:r w:rsidR="00623D71">
        <w:t>.</w:t>
      </w:r>
      <w:r>
        <w:t xml:space="preserve"> All </w:t>
      </w:r>
      <w:r w:rsidR="00F72F0F">
        <w:t>routes</w:t>
      </w:r>
      <w:r>
        <w:t xml:space="preserve">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734007"/>
      <w:r>
        <w:t>CDMA</w:t>
      </w:r>
      <w:bookmarkEnd w:id="91"/>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65E9E692"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017CD6">
        <w:t xml:space="preserve">Figure </w:t>
      </w:r>
      <w:r w:rsidR="00017CD6">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E96574" w:rsidP="00CA3D48">
      <w:pPr>
        <w:keepNext/>
        <w:jc w:val="center"/>
      </w:pPr>
      <w:r>
        <w:lastRenderedPageBreak/>
        <w:pict w14:anchorId="4BE572E6">
          <v:shape id="_x0000_i1043" type="#_x0000_t75" style="width:331.1pt;height:208.9pt">
            <v:imagedata r:id="rId32" o:title="CDMA Spreading"/>
          </v:shape>
        </w:pict>
      </w:r>
    </w:p>
    <w:p w14:paraId="5D18BECF" w14:textId="7B3EFF2E" w:rsidR="003C69FB" w:rsidRDefault="00CA3D48" w:rsidP="00CA3D48">
      <w:pPr>
        <w:pStyle w:val="Figurecaption"/>
      </w:pPr>
      <w:bookmarkStart w:id="92" w:name="_Ref481932372"/>
      <w:bookmarkStart w:id="93" w:name="_Toc482731884"/>
      <w:r>
        <w:t xml:space="preserve">Figure </w:t>
      </w:r>
      <w:r>
        <w:fldChar w:fldCharType="begin"/>
      </w:r>
      <w:r>
        <w:instrText xml:space="preserve"> SEQ Figure \* ARABIC </w:instrText>
      </w:r>
      <w:r>
        <w:fldChar w:fldCharType="separate"/>
      </w:r>
      <w:r w:rsidR="00017CD6">
        <w:rPr>
          <w:noProof/>
        </w:rPr>
        <w:t>23</w:t>
      </w:r>
      <w:r>
        <w:fldChar w:fldCharType="end"/>
      </w:r>
      <w:bookmarkEnd w:id="92"/>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3"/>
      <w:r>
        <w:t xml:space="preserve"> </w:t>
      </w:r>
    </w:p>
    <w:p w14:paraId="360D33B1" w14:textId="2B377910"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017CD6">
        <w:t xml:space="preserve">Figure </w:t>
      </w:r>
      <w:r w:rsidR="00017CD6">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734008"/>
      <w:r>
        <w:lastRenderedPageBreak/>
        <w:t>Frame Structure</w:t>
      </w:r>
      <w:bookmarkEnd w:id="94"/>
    </w:p>
    <w:p w14:paraId="11E303F7" w14:textId="27B4DF66"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017CD6">
        <w:t xml:space="preserve">Figure </w:t>
      </w:r>
      <w:r w:rsidR="00017CD6">
        <w:rPr>
          <w:noProof/>
        </w:rPr>
        <w:t>24</w:t>
      </w:r>
      <w:r w:rsidR="00A5580A">
        <w:fldChar w:fldCharType="end"/>
      </w:r>
      <w:r w:rsidR="00A5580A">
        <w:t>)</w:t>
      </w:r>
      <w:r w:rsidR="00281086">
        <w:t>.</w:t>
      </w:r>
    </w:p>
    <w:p w14:paraId="4651293D" w14:textId="77777777" w:rsidR="00281086" w:rsidRDefault="00E96574" w:rsidP="00281086">
      <w:pPr>
        <w:keepNext/>
        <w:jc w:val="center"/>
      </w:pPr>
      <w:r>
        <w:pict w14:anchorId="43A243F3">
          <v:shape id="_x0000_i1044" type="#_x0000_t75" style="width:431.45pt;height:187.65pt">
            <v:imagedata r:id="rId33" o:title="Node States"/>
          </v:shape>
        </w:pict>
      </w:r>
    </w:p>
    <w:p w14:paraId="0A0FD71D" w14:textId="4ED4447C" w:rsidR="00DA7E28" w:rsidRDefault="00281086" w:rsidP="00281086">
      <w:pPr>
        <w:pStyle w:val="Figurecaption"/>
      </w:pPr>
      <w:bookmarkStart w:id="95" w:name="_Ref481932666"/>
      <w:bookmarkStart w:id="96" w:name="_Toc482731885"/>
      <w:r>
        <w:t xml:space="preserve">Figure </w:t>
      </w:r>
      <w:r>
        <w:fldChar w:fldCharType="begin"/>
      </w:r>
      <w:r>
        <w:instrText xml:space="preserve"> SEQ Figure \* ARABIC </w:instrText>
      </w:r>
      <w:r>
        <w:fldChar w:fldCharType="separate"/>
      </w:r>
      <w:r w:rsidR="00017CD6">
        <w:rPr>
          <w:noProof/>
        </w:rPr>
        <w:t>24</w:t>
      </w:r>
      <w:r>
        <w:fldChar w:fldCharType="end"/>
      </w:r>
      <w:bookmarkEnd w:id="95"/>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36F9CF8D" w:rsidR="00125575" w:rsidRDefault="00281086" w:rsidP="00362833">
      <w:r>
        <w:fldChar w:fldCharType="begin"/>
      </w:r>
      <w:r>
        <w:instrText xml:space="preserve"> REF _Ref481932039 \h </w:instrText>
      </w:r>
      <w:r>
        <w:fldChar w:fldCharType="separate"/>
      </w:r>
      <w:r w:rsidR="00017CD6">
        <w:t xml:space="preserve">Figure </w:t>
      </w:r>
      <w:r w:rsidR="00017CD6">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017CD6">
        <w:t xml:space="preserve">Figure </w:t>
      </w:r>
      <w:r w:rsidR="00017CD6">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7" w:name="_Ref482024980"/>
      <w:bookmarkStart w:id="98" w:name="_Toc482734009"/>
      <w:r>
        <w:t xml:space="preserve">Energy </w:t>
      </w:r>
      <w:bookmarkEnd w:id="97"/>
      <w:r w:rsidR="00A5580A">
        <w:t>Saving Features</w:t>
      </w:r>
      <w:bookmarkEnd w:id="98"/>
    </w:p>
    <w:p w14:paraId="682F744C" w14:textId="393E08F0"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017CD6">
        <w:t xml:space="preserve">Figure </w:t>
      </w:r>
      <w:r w:rsidR="00017CD6">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502FDDB"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017CD6">
        <w:t xml:space="preserve">Figure </w:t>
      </w:r>
      <w:r w:rsidR="00017CD6">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017CD6">
        <w:t xml:space="preserve">Figure </w:t>
      </w:r>
      <w:r w:rsidR="00017CD6">
        <w:rPr>
          <w:noProof/>
        </w:rPr>
        <w:t>25</w:t>
      </w:r>
      <w:r w:rsidR="00D34752">
        <w:fldChar w:fldCharType="end"/>
      </w:r>
      <w:r w:rsidR="00281086">
        <w:t>)</w:t>
      </w:r>
      <w:r w:rsidR="005C4EC1">
        <w:t xml:space="preserve">. </w:t>
      </w:r>
    </w:p>
    <w:p w14:paraId="19EF903E" w14:textId="55871155"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017CD6">
        <w:t xml:space="preserve">Figure </w:t>
      </w:r>
      <w:r w:rsidR="00017CD6">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017CD6">
        <w:t xml:space="preserve">Figure </w:t>
      </w:r>
      <w:r w:rsidR="00017CD6">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699E0B18" w:rsidR="004B0A8E" w:rsidRDefault="004B0A8E" w:rsidP="004B0A8E">
      <w:pPr>
        <w:pStyle w:val="Figurecaption"/>
      </w:pPr>
      <w:bookmarkStart w:id="99" w:name="_Ref481933171"/>
      <w:bookmarkStart w:id="100" w:name="_Toc482731886"/>
      <w:r>
        <w:t xml:space="preserve">Figure </w:t>
      </w:r>
      <w:r>
        <w:fldChar w:fldCharType="begin"/>
      </w:r>
      <w:r>
        <w:instrText xml:space="preserve"> SEQ Figure \* ARABIC </w:instrText>
      </w:r>
      <w:r>
        <w:fldChar w:fldCharType="separate"/>
      </w:r>
      <w:r w:rsidR="00017CD6">
        <w:rPr>
          <w:noProof/>
        </w:rPr>
        <w:t>25</w:t>
      </w:r>
      <w:r>
        <w:fldChar w:fldCharType="end"/>
      </w:r>
      <w:bookmarkEnd w:id="99"/>
      <w:r w:rsidR="00623D71">
        <w:t>.</w:t>
      </w:r>
      <w:r>
        <w:t xml:space="preserve"> The last packet transmitted by any node within a </w:t>
      </w:r>
      <w:r w:rsidR="00D85C0E">
        <w:t xml:space="preserve">time </w:t>
      </w:r>
      <w:r>
        <w:t>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48EAB3B4">
            <wp:extent cx="3990645" cy="1758040"/>
            <wp:effectExtent l="0" t="0" r="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868" cy="1768711"/>
                    </a:xfrm>
                    <a:prstGeom prst="rect">
                      <a:avLst/>
                    </a:prstGeom>
                    <a:noFill/>
                    <a:ln>
                      <a:noFill/>
                    </a:ln>
                  </pic:spPr>
                </pic:pic>
              </a:graphicData>
            </a:graphic>
          </wp:inline>
        </w:drawing>
      </w:r>
    </w:p>
    <w:p w14:paraId="114132CD" w14:textId="4D33DE6C" w:rsidR="004B0A8E" w:rsidRDefault="004B0A8E" w:rsidP="004B0A8E">
      <w:pPr>
        <w:pStyle w:val="Figurecaption"/>
      </w:pPr>
      <w:bookmarkStart w:id="101" w:name="_Ref481933160"/>
      <w:bookmarkStart w:id="102" w:name="_Toc482731887"/>
      <w:r>
        <w:t xml:space="preserve">Figure </w:t>
      </w:r>
      <w:r>
        <w:fldChar w:fldCharType="begin"/>
      </w:r>
      <w:r>
        <w:instrText xml:space="preserve"> SEQ Figure \* ARABIC </w:instrText>
      </w:r>
      <w:r>
        <w:fldChar w:fldCharType="separate"/>
      </w:r>
      <w:r w:rsidR="00017CD6">
        <w:rPr>
          <w:noProof/>
        </w:rPr>
        <w:t>26</w:t>
      </w:r>
      <w:r>
        <w:fldChar w:fldCharType="end"/>
      </w:r>
      <w:bookmarkEnd w:id="101"/>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3" w:name="_Ref482346321"/>
      <w:bookmarkStart w:id="104" w:name="_Toc482734010"/>
      <w:r>
        <w:lastRenderedPageBreak/>
        <w:t>Drawbacks</w:t>
      </w:r>
      <w:bookmarkEnd w:id="103"/>
      <w:bookmarkEnd w:id="104"/>
    </w:p>
    <w:p w14:paraId="2AFECDE9" w14:textId="4F1A01A7"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017CD6">
        <w:t>2.1.2</w:t>
      </w:r>
      <w:r w:rsidR="00595519">
        <w:fldChar w:fldCharType="end"/>
      </w:r>
      <w:r w:rsidR="00595519">
        <w:t xml:space="preserve">) </w:t>
      </w:r>
    </w:p>
    <w:p w14:paraId="72FF1BFA" w14:textId="381C6703"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017CD6">
        <w:t xml:space="preserve">Figure </w:t>
      </w:r>
      <w:r w:rsidR="00017CD6">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FB8E016" w:rsidR="00E63286" w:rsidRDefault="00E96574" w:rsidP="00E63286">
      <w:pPr>
        <w:keepNext/>
        <w:jc w:val="center"/>
      </w:pPr>
      <w:r>
        <w:pict w14:anchorId="04B70B2F">
          <v:shape id="_x0000_i1045" type="#_x0000_t75" style="width:477.25pt;height:117.8pt">
            <v:imagedata r:id="rId36" o:title="Poorly Timed Packet"/>
          </v:shape>
        </w:pict>
      </w:r>
    </w:p>
    <w:p w14:paraId="6CF30B76" w14:textId="3A4845AF" w:rsidR="00DA7E28" w:rsidRDefault="00E63286" w:rsidP="00E63286">
      <w:pPr>
        <w:pStyle w:val="Figurecaption"/>
      </w:pPr>
      <w:bookmarkStart w:id="105" w:name="_Ref482346397"/>
      <w:bookmarkStart w:id="106" w:name="_Toc482731888"/>
      <w:r>
        <w:t xml:space="preserve">Figure </w:t>
      </w:r>
      <w:r>
        <w:fldChar w:fldCharType="begin"/>
      </w:r>
      <w:r>
        <w:instrText xml:space="preserve"> SEQ Figure \* ARABIC </w:instrText>
      </w:r>
      <w:r>
        <w:fldChar w:fldCharType="separate"/>
      </w:r>
      <w:r w:rsidR="00017CD6">
        <w:rPr>
          <w:noProof/>
        </w:rPr>
        <w:t>27</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77B291FD"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017CD6">
        <w:t xml:space="preserve">Figure </w:t>
      </w:r>
      <w:r w:rsidR="00017CD6">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Ref482558073"/>
      <w:bookmarkStart w:id="108" w:name="_Toc482734011"/>
      <w:r>
        <w:t>D</w:t>
      </w:r>
      <w:r w:rsidRPr="007E1249">
        <w:rPr>
          <w:vertAlign w:val="superscript"/>
        </w:rPr>
        <w:t>3</w:t>
      </w:r>
      <w:bookmarkEnd w:id="107"/>
      <w:bookmarkEnd w:id="108"/>
    </w:p>
    <w:p w14:paraId="711A9D37" w14:textId="6D25D52E"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017CD6">
        <w:t xml:space="preserve">Figure </w:t>
      </w:r>
      <w:r w:rsidR="00017CD6">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734012"/>
      <w:r>
        <w:lastRenderedPageBreak/>
        <w:t>Intermediate RREPs</w:t>
      </w:r>
      <w:bookmarkEnd w:id="109"/>
    </w:p>
    <w:p w14:paraId="562B69D5" w14:textId="47131628"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017CD6">
        <w:t xml:space="preserve">Figure </w:t>
      </w:r>
      <w:r w:rsidR="00017CD6">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E96574" w:rsidP="00606047">
      <w:pPr>
        <w:keepNext/>
        <w:jc w:val="center"/>
      </w:pPr>
      <w:r>
        <w:pict w14:anchorId="4E359B09">
          <v:shape id="_x0000_i1046" type="#_x0000_t75" style="width:260.2pt;height:283.1pt">
            <v:imagedata r:id="rId37" o:title="Intermediate RREP"/>
          </v:shape>
        </w:pict>
      </w:r>
    </w:p>
    <w:p w14:paraId="7F244BBA" w14:textId="0C1B35D4" w:rsidR="00BC727A" w:rsidRDefault="00606047" w:rsidP="00606047">
      <w:pPr>
        <w:pStyle w:val="Figurecaption"/>
      </w:pPr>
      <w:bookmarkStart w:id="110" w:name="_Ref481933955"/>
      <w:bookmarkStart w:id="111" w:name="_Toc482731889"/>
      <w:r>
        <w:t xml:space="preserve">Figure </w:t>
      </w:r>
      <w:r>
        <w:fldChar w:fldCharType="begin"/>
      </w:r>
      <w:r>
        <w:instrText xml:space="preserve"> SEQ Figure \* ARABIC </w:instrText>
      </w:r>
      <w:r>
        <w:fldChar w:fldCharType="separate"/>
      </w:r>
      <w:r w:rsidR="00017CD6">
        <w:rPr>
          <w:noProof/>
        </w:rPr>
        <w:t>28</w:t>
      </w:r>
      <w:r>
        <w:fldChar w:fldCharType="end"/>
      </w:r>
      <w:bookmarkEnd w:id="110"/>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2" w:name="_Toc482734013"/>
      <w:r>
        <w:t>RERRs</w:t>
      </w:r>
      <w:bookmarkEnd w:id="112"/>
    </w:p>
    <w:p w14:paraId="6AE76972" w14:textId="229E005F" w:rsidR="00007DC5" w:rsidRDefault="00E96574" w:rsidP="00007DC5">
      <w:pPr>
        <w:keepNext/>
        <w:jc w:val="center"/>
      </w:pPr>
      <w:r>
        <w:pict w14:anchorId="732AFA19">
          <v:shape id="_x0000_i1047" type="#_x0000_t75" style="width:280.9pt;height:284.2pt">
            <v:imagedata r:id="rId38" o:title="RERRs"/>
          </v:shape>
        </w:pict>
      </w:r>
    </w:p>
    <w:p w14:paraId="1D51FCAF" w14:textId="3311019B" w:rsidR="00A6121A" w:rsidRPr="00384402" w:rsidRDefault="00007DC5" w:rsidP="00007DC5">
      <w:pPr>
        <w:pStyle w:val="Figurecaption"/>
      </w:pPr>
      <w:bookmarkStart w:id="113" w:name="_Ref481934140"/>
      <w:bookmarkStart w:id="114" w:name="_Toc482731890"/>
      <w:r>
        <w:t xml:space="preserve">Figure </w:t>
      </w:r>
      <w:r>
        <w:fldChar w:fldCharType="begin"/>
      </w:r>
      <w:r>
        <w:instrText xml:space="preserve"> SEQ Figure \* ARABIC </w:instrText>
      </w:r>
      <w:r>
        <w:fldChar w:fldCharType="separate"/>
      </w:r>
      <w:r w:rsidR="00017CD6">
        <w:rPr>
          <w:noProof/>
        </w:rPr>
        <w:t>29</w:t>
      </w:r>
      <w:r>
        <w:fldChar w:fldCharType="end"/>
      </w:r>
      <w:bookmarkEnd w:id="113"/>
      <w:r w:rsidR="00623D71">
        <w:t>.</w:t>
      </w:r>
      <w:r>
        <w:t xml:space="preserve"> The broadcast based propagation of a</w:t>
      </w:r>
      <w:r w:rsidR="00A7533E">
        <w:t>n</w:t>
      </w:r>
      <w:r>
        <w:t xml:space="preserve"> RERR message throughout the </w:t>
      </w:r>
      <w:r w:rsidR="00234B1A">
        <w:t xml:space="preserve">hypothetical mission’s </w:t>
      </w:r>
      <w:r>
        <w:t>CSN.</w:t>
      </w:r>
      <w:bookmarkEnd w:id="114"/>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039B0D6D"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017CD6">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017CD6">
        <w:t xml:space="preserve">Figure </w:t>
      </w:r>
      <w:r w:rsidR="00017CD6">
        <w:rPr>
          <w:noProof/>
        </w:rPr>
        <w:t>29</w:t>
      </w:r>
      <w:r w:rsidR="00101A38">
        <w:fldChar w:fldCharType="end"/>
      </w:r>
      <w:r w:rsidR="00D20781">
        <w:t>.</w:t>
      </w:r>
    </w:p>
    <w:p w14:paraId="6D544215" w14:textId="61E77C63" w:rsidR="002C7B7E" w:rsidRDefault="002C7B7E" w:rsidP="00A0330A">
      <w:pPr>
        <w:pStyle w:val="Heading3"/>
      </w:pPr>
      <w:bookmarkStart w:id="115" w:name="_Toc482734014"/>
      <w:r>
        <w:t>Sequence Numbers</w:t>
      </w:r>
      <w:bookmarkEnd w:id="115"/>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734015"/>
      <w:r>
        <w:lastRenderedPageBreak/>
        <w:t>Route Costs</w:t>
      </w:r>
      <w:bookmarkEnd w:id="116"/>
    </w:p>
    <w:p w14:paraId="25ADBB65" w14:textId="1AC3BEB2" w:rsidR="00101A38" w:rsidRDefault="00E96574" w:rsidP="00101A38">
      <w:pPr>
        <w:keepNext/>
        <w:jc w:val="center"/>
      </w:pPr>
      <w:r>
        <w:pict w14:anchorId="23B212D4">
          <v:shape id="_x0000_i1048" type="#_x0000_t75" style="width:285.25pt;height:277.65pt">
            <v:imagedata r:id="rId39" o:title="Link Costs" cropbottom="1547f"/>
          </v:shape>
        </w:pict>
      </w:r>
    </w:p>
    <w:p w14:paraId="7910EBEC" w14:textId="713AF755" w:rsidR="005B0E3E" w:rsidRPr="005B0E3E" w:rsidRDefault="00101A38" w:rsidP="00101A38">
      <w:pPr>
        <w:pStyle w:val="Figurecaption"/>
        <w:rPr>
          <w:i/>
        </w:rPr>
      </w:pPr>
      <w:bookmarkStart w:id="117" w:name="_Ref482457732"/>
      <w:bookmarkStart w:id="118" w:name="_Toc482731891"/>
      <w:r>
        <w:t xml:space="preserve">Figure </w:t>
      </w:r>
      <w:r>
        <w:fldChar w:fldCharType="begin"/>
      </w:r>
      <w:r>
        <w:instrText xml:space="preserve"> SEQ Figure \* ARABIC </w:instrText>
      </w:r>
      <w:r>
        <w:fldChar w:fldCharType="separate"/>
      </w:r>
      <w:r w:rsidR="00017CD6">
        <w:rPr>
          <w:noProof/>
        </w:rPr>
        <w:t>30</w:t>
      </w:r>
      <w:r>
        <w:fldChar w:fldCharType="end"/>
      </w:r>
      <w:bookmarkEnd w:id="117"/>
      <w:r w:rsidR="00623D71">
        <w:t>.</w:t>
      </w:r>
      <w:r>
        <w:t xml:space="preserve"> As an RREQ, or RREP, packet moves through a network it accumulates link costs</w:t>
      </w:r>
      <w:r w:rsidR="00B278C5">
        <w:t xml:space="preserve"> within it</w:t>
      </w:r>
      <w:r w:rsidR="00234B1A">
        <w:t>s ‘metric</w:t>
      </w:r>
      <w:r w:rsidR="00B278C5">
        <w:t>’ field.</w:t>
      </w:r>
      <w:bookmarkEnd w:id="118"/>
      <w:r>
        <w:t xml:space="preserve"> </w:t>
      </w:r>
    </w:p>
    <w:p w14:paraId="69DE197C" w14:textId="64CFCB5A"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017CD6">
        <w:t xml:space="preserve">Figure </w:t>
      </w:r>
      <w:r w:rsidR="00017CD6">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017CD6">
        <w:t xml:space="preserve">Figure </w:t>
      </w:r>
      <w:r w:rsidR="00017CD6">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3E200BC4"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017CD6">
        <w:t xml:space="preserve">Figure </w:t>
      </w:r>
      <w:r w:rsidR="00017CD6">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74EAAD91">
            <wp:extent cx="3426348" cy="3975100"/>
            <wp:effectExtent l="0" t="0" r="3175" b="635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9427" cy="3990274"/>
                    </a:xfrm>
                    <a:prstGeom prst="rect">
                      <a:avLst/>
                    </a:prstGeom>
                    <a:noFill/>
                    <a:ln>
                      <a:noFill/>
                    </a:ln>
                  </pic:spPr>
                </pic:pic>
              </a:graphicData>
            </a:graphic>
          </wp:inline>
        </w:drawing>
      </w:r>
    </w:p>
    <w:p w14:paraId="4A93D39D" w14:textId="331AE25B" w:rsidR="00691755" w:rsidRDefault="00691755" w:rsidP="00691755">
      <w:pPr>
        <w:pStyle w:val="Figurecaption"/>
      </w:pPr>
      <w:bookmarkStart w:id="119" w:name="_Ref481934713"/>
      <w:bookmarkStart w:id="120" w:name="_Toc482731892"/>
      <w:r>
        <w:t xml:space="preserve">Figure </w:t>
      </w:r>
      <w:r>
        <w:fldChar w:fldCharType="begin"/>
      </w:r>
      <w:r>
        <w:instrText xml:space="preserve"> SEQ Figure \* ARABIC </w:instrText>
      </w:r>
      <w:r>
        <w:fldChar w:fldCharType="separate"/>
      </w:r>
      <w:r w:rsidR="00017CD6">
        <w:rPr>
          <w:noProof/>
        </w:rPr>
        <w:t>31</w:t>
      </w:r>
      <w:r>
        <w:fldChar w:fldCharType="end"/>
      </w:r>
      <w:bookmarkEnd w:id="119"/>
      <w:r>
        <w:t>. DYMO detects loops by comparing a route message’s cost metric with relevant existing route entries.</w:t>
      </w:r>
      <w:bookmarkEnd w:id="120"/>
      <w:r>
        <w:t xml:space="preserve"> </w:t>
      </w:r>
    </w:p>
    <w:p w14:paraId="01026FEC" w14:textId="3DA1BCDD"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017CD6">
        <w:t xml:space="preserve">Figure </w:t>
      </w:r>
      <w:r w:rsidR="00017CD6">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1" w:name="_Toc482734016"/>
      <w:r>
        <w:t xml:space="preserve">Discovery and Maintenance </w:t>
      </w:r>
      <w:r w:rsidR="00050850">
        <w:t>Patterns</w:t>
      </w:r>
      <w:bookmarkEnd w:id="121"/>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E96574" w:rsidP="00872104">
      <w:pPr>
        <w:keepNext/>
        <w:jc w:val="center"/>
      </w:pPr>
      <w:r>
        <w:pict w14:anchorId="5E701612">
          <v:shape id="_x0000_i1049" type="#_x0000_t75" style="width:398.75pt;height:88.9pt">
            <v:imagedata r:id="rId41" o:title="Discovery Cycle"/>
          </v:shape>
        </w:pict>
      </w:r>
    </w:p>
    <w:p w14:paraId="3F24AF48" w14:textId="50362D88" w:rsidR="00700920" w:rsidRPr="00172660" w:rsidRDefault="00872104" w:rsidP="00872104">
      <w:pPr>
        <w:pStyle w:val="Figurecaption"/>
      </w:pPr>
      <w:bookmarkStart w:id="122" w:name="_Ref481934965"/>
      <w:bookmarkStart w:id="123" w:name="_Toc482731893"/>
      <w:r>
        <w:t xml:space="preserve">Figure </w:t>
      </w:r>
      <w:r>
        <w:fldChar w:fldCharType="begin"/>
      </w:r>
      <w:r>
        <w:instrText xml:space="preserve"> SEQ Figure \* ARABIC </w:instrText>
      </w:r>
      <w:r>
        <w:fldChar w:fldCharType="separate"/>
      </w:r>
      <w:r w:rsidR="00017CD6">
        <w:rPr>
          <w:noProof/>
        </w:rPr>
        <w:t>32</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3"/>
    </w:p>
    <w:p w14:paraId="5AC70D8D" w14:textId="77923548"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017CD6">
        <w:t xml:space="preserve">Figure </w:t>
      </w:r>
      <w:r w:rsidR="00017CD6">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017CD6">
        <w:t xml:space="preserve">Figure </w:t>
      </w:r>
      <w:r w:rsidR="00017CD6">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4" w:name="_Toc482734017"/>
      <w:r>
        <w:lastRenderedPageBreak/>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734018"/>
      <w:r>
        <w:t>Router Clients</w:t>
      </w:r>
      <w:bookmarkEnd w:id="125"/>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6" w:name="_Toc482734019"/>
      <w:r>
        <w:t>Multicast RREPs</w:t>
      </w:r>
      <w:bookmarkEnd w:id="126"/>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7" w:name="_Toc482734020"/>
      <w:r>
        <w:lastRenderedPageBreak/>
        <w:t>Hop Limits</w:t>
      </w:r>
      <w:bookmarkEnd w:id="127"/>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734021"/>
      <w:r>
        <w:t>D</w:t>
      </w:r>
      <w:r w:rsidRPr="007E1249">
        <w:rPr>
          <w:vertAlign w:val="superscript"/>
        </w:rPr>
        <w:t>3</w:t>
      </w:r>
      <w:r w:rsidR="00A0330A">
        <w:t xml:space="preserve"> Modifications</w:t>
      </w:r>
      <w:bookmarkEnd w:id="128"/>
      <w:bookmarkEnd w:id="129"/>
      <w:bookmarkEnd w:id="130"/>
      <w:bookmarkEnd w:id="131"/>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553AE1B0"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017CD6">
        <w:t>4.1.2</w:t>
      </w:r>
      <w:r>
        <w:fldChar w:fldCharType="end"/>
      </w:r>
      <w:r w:rsidR="00284970">
        <w:t>.</w:t>
      </w:r>
    </w:p>
    <w:p w14:paraId="4A915B73" w14:textId="41608107" w:rsidR="006E49F7" w:rsidRDefault="00E96574" w:rsidP="006E49F7">
      <w:pPr>
        <w:keepNext/>
        <w:jc w:val="center"/>
      </w:pPr>
      <w:r>
        <w:pict w14:anchorId="5A27CAF9">
          <v:shape id="_x0000_i1050" type="#_x0000_t75" style="width:246pt;height:220.9pt">
            <v:imagedata r:id="rId42" o:title="GM Multi-NIC"/>
          </v:shape>
        </w:pict>
      </w:r>
    </w:p>
    <w:p w14:paraId="2AC887DD" w14:textId="1E490174" w:rsidR="00700920" w:rsidRDefault="006E49F7" w:rsidP="006E49F7">
      <w:pPr>
        <w:pStyle w:val="Figurecaption"/>
      </w:pPr>
      <w:bookmarkStart w:id="132" w:name="_Ref481935340"/>
      <w:bookmarkStart w:id="133" w:name="_Toc482731894"/>
      <w:r>
        <w:t xml:space="preserve">Figure </w:t>
      </w:r>
      <w:r>
        <w:fldChar w:fldCharType="begin"/>
      </w:r>
      <w:r>
        <w:instrText xml:space="preserve"> SEQ Figure \* ARABIC </w:instrText>
      </w:r>
      <w:r>
        <w:fldChar w:fldCharType="separate"/>
      </w:r>
      <w:r w:rsidR="00017CD6">
        <w:rPr>
          <w:noProof/>
        </w:rPr>
        <w:t>33</w:t>
      </w:r>
      <w:r>
        <w:fldChar w:fldCharType="end"/>
      </w:r>
      <w:bookmarkEnd w:id="132"/>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3"/>
    </w:p>
    <w:p w14:paraId="44B0BA33" w14:textId="577FC545"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017CD6">
        <w:t xml:space="preserve">Figure </w:t>
      </w:r>
      <w:r w:rsidR="00017CD6">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734022"/>
      <w:r>
        <w:t>Drawbacks</w:t>
      </w:r>
      <w:bookmarkEnd w:id="134"/>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5" w:name="_Toc482734023"/>
      <w:r w:rsidRPr="00A3053F">
        <w:lastRenderedPageBreak/>
        <w:t>Simulation</w:t>
      </w:r>
      <w:bookmarkEnd w:id="135"/>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5E2A9AD"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017CD6">
        <w:t xml:space="preserve">Figure </w:t>
      </w:r>
      <w:r w:rsidR="00017CD6">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320455D0" w:rsidR="00EC6B8B" w:rsidRDefault="00E96574" w:rsidP="00EC6B8B">
      <w:pPr>
        <w:pStyle w:val="Centered"/>
        <w:keepNext/>
      </w:pPr>
      <w:r>
        <w:lastRenderedPageBreak/>
        <w:pict w14:anchorId="451A0EBE">
          <v:shape id="_x0000_i1051" type="#_x0000_t75" style="width:175.1pt;height:289.1pt">
            <v:imagedata r:id="rId43" o:title="Simulation Baseline"/>
          </v:shape>
        </w:pict>
      </w:r>
    </w:p>
    <w:p w14:paraId="7D9A2630" w14:textId="05211BF1" w:rsidR="00EC6B8B" w:rsidRPr="00F53AA9" w:rsidRDefault="00EC6B8B" w:rsidP="00F53AA9">
      <w:pPr>
        <w:pStyle w:val="Figurecaption"/>
        <w:rPr>
          <w:b/>
        </w:rPr>
      </w:pPr>
      <w:bookmarkStart w:id="136" w:name="_Ref482002478"/>
      <w:bookmarkStart w:id="137" w:name="_Toc482731895"/>
      <w:r>
        <w:t xml:space="preserve">Figure </w:t>
      </w:r>
      <w:r>
        <w:fldChar w:fldCharType="begin"/>
      </w:r>
      <w:r>
        <w:instrText xml:space="preserve"> SEQ Figure \* ARABIC </w:instrText>
      </w:r>
      <w:r>
        <w:fldChar w:fldCharType="separate"/>
      </w:r>
      <w:r w:rsidR="00017CD6">
        <w:rPr>
          <w:noProof/>
        </w:rPr>
        <w:t>34</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017CD6">
        <w:t xml:space="preserve">Figure </w:t>
      </w:r>
      <w:r w:rsidR="00017CD6">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7"/>
    </w:p>
    <w:p w14:paraId="1605A222" w14:textId="5AFA6876"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017CD6">
        <w:t xml:space="preserve">Figure </w:t>
      </w:r>
      <w:r w:rsidR="00017CD6">
        <w:rPr>
          <w:noProof/>
        </w:rPr>
        <w:t>3</w:t>
      </w:r>
      <w:r>
        <w:fldChar w:fldCharType="end"/>
      </w:r>
      <w:r>
        <w:t xml:space="preserve"> and </w:t>
      </w:r>
      <w:r>
        <w:fldChar w:fldCharType="begin"/>
      </w:r>
      <w:r>
        <w:instrText xml:space="preserve"> REF _Ref482002478 \h </w:instrText>
      </w:r>
      <w:r>
        <w:fldChar w:fldCharType="separate"/>
      </w:r>
      <w:r w:rsidR="00017CD6">
        <w:t xml:space="preserve">Figure </w:t>
      </w:r>
      <w:r w:rsidR="00017CD6">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549A68B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017CD6">
        <w:t xml:space="preserve">Figure </w:t>
      </w:r>
      <w:r w:rsidR="00017CD6">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734024"/>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7543276A">
            <wp:extent cx="3465939" cy="3108960"/>
            <wp:effectExtent l="0" t="0" r="1270" b="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406" cy="3110276"/>
                    </a:xfrm>
                    <a:prstGeom prst="rect">
                      <a:avLst/>
                    </a:prstGeom>
                    <a:noFill/>
                    <a:ln>
                      <a:noFill/>
                    </a:ln>
                  </pic:spPr>
                </pic:pic>
              </a:graphicData>
            </a:graphic>
          </wp:inline>
        </w:drawing>
      </w:r>
    </w:p>
    <w:p w14:paraId="2569F035" w14:textId="61F85E4A" w:rsidR="00181E14" w:rsidRDefault="00181E14" w:rsidP="00181E14">
      <w:pPr>
        <w:pStyle w:val="Figurecaption"/>
      </w:pPr>
      <w:bookmarkStart w:id="140" w:name="_Ref482008255"/>
      <w:bookmarkStart w:id="141" w:name="_Toc482731896"/>
      <w:r>
        <w:t xml:space="preserve">Figure </w:t>
      </w:r>
      <w:r>
        <w:fldChar w:fldCharType="begin"/>
      </w:r>
      <w:r>
        <w:instrText xml:space="preserve"> SEQ Figure \* ARABIC </w:instrText>
      </w:r>
      <w:r>
        <w:fldChar w:fldCharType="separate"/>
      </w:r>
      <w:r w:rsidR="00017CD6">
        <w:rPr>
          <w:noProof/>
        </w:rPr>
        <w:t>35</w:t>
      </w:r>
      <w:r>
        <w:fldChar w:fldCharType="end"/>
      </w:r>
      <w:bookmarkEnd w:id="140"/>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017CD6">
        <w:t xml:space="preserve">Figure </w:t>
      </w:r>
      <w:r w:rsidR="00017CD6">
        <w:rPr>
          <w:noProof/>
        </w:rPr>
        <w:t>34</w:t>
      </w:r>
      <w:r>
        <w:fldChar w:fldCharType="end"/>
      </w:r>
      <w:r>
        <w:t>). Several</w:t>
      </w:r>
      <w:r w:rsidR="007E0E84">
        <w:t xml:space="preserve"> irrelevant</w:t>
      </w:r>
      <w:r>
        <w:t xml:space="preserve"> parameters are omitted.</w:t>
      </w:r>
      <w:bookmarkEnd w:id="141"/>
      <w:r>
        <w:t xml:space="preserve"> </w:t>
      </w:r>
    </w:p>
    <w:p w14:paraId="1046E229" w14:textId="2573E767"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017CD6">
        <w:t xml:space="preserve">Figure </w:t>
      </w:r>
      <w:r w:rsidR="00017CD6">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017CD6">
        <w:t xml:space="preserve">Figure </w:t>
      </w:r>
      <w:r w:rsidR="00017CD6">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017CD6">
        <w:t xml:space="preserve">Figure </w:t>
      </w:r>
      <w:r w:rsidR="00017CD6">
        <w:rPr>
          <w:noProof/>
        </w:rPr>
        <w:t>36</w:t>
      </w:r>
      <w:r w:rsidR="004237C8">
        <w:fldChar w:fldCharType="end"/>
      </w:r>
      <w:r w:rsidR="004237C8">
        <w:t>)</w:t>
      </w:r>
      <w:r w:rsidR="001B2B41">
        <w:t>.</w:t>
      </w:r>
    </w:p>
    <w:p w14:paraId="6DE66F29" w14:textId="46D62A78" w:rsidR="00FB6D52" w:rsidRDefault="00E96574" w:rsidP="00FB6D52">
      <w:pPr>
        <w:pStyle w:val="Centered"/>
        <w:keepNext/>
      </w:pPr>
      <w:r>
        <w:pict w14:anchorId="1AD92B2C">
          <v:shape id="_x0000_i1052" type="#_x0000_t75" style="width:279.8pt;height:115.1pt">
            <v:imagedata r:id="rId45" o:title="nodeMaster[0]"/>
          </v:shape>
        </w:pict>
      </w:r>
    </w:p>
    <w:p w14:paraId="2B0809A9" w14:textId="1F8F49C5" w:rsidR="00FB6D52" w:rsidRDefault="00FB6D52" w:rsidP="00FB6D52">
      <w:pPr>
        <w:pStyle w:val="Figurecaption"/>
      </w:pPr>
      <w:bookmarkStart w:id="142" w:name="_Ref482008275"/>
      <w:bookmarkStart w:id="143" w:name="_Toc482731897"/>
      <w:r>
        <w:t xml:space="preserve">Figure </w:t>
      </w:r>
      <w:r>
        <w:fldChar w:fldCharType="begin"/>
      </w:r>
      <w:r>
        <w:instrText xml:space="preserve"> SEQ Figure \* ARABIC </w:instrText>
      </w:r>
      <w:r>
        <w:fldChar w:fldCharType="separate"/>
      </w:r>
      <w:r w:rsidR="00017CD6">
        <w:rPr>
          <w:noProof/>
        </w:rPr>
        <w:t>36</w:t>
      </w:r>
      <w:r>
        <w:fldChar w:fldCharType="end"/>
      </w:r>
      <w:bookmarkEnd w:id="142"/>
      <w:r w:rsidR="00623D71">
        <w:t>.</w:t>
      </w:r>
      <w:r>
        <w:t xml:space="preserve"> The parameters of and modules</w:t>
      </w:r>
      <w:r w:rsidR="001B2B41">
        <w:t xml:space="preserve"> contained</w:t>
      </w:r>
      <w:r>
        <w:t xml:space="preserve"> within nodeMaster[0]’s “wlan[0]” module.</w:t>
      </w:r>
      <w:bookmarkEnd w:id="143"/>
    </w:p>
    <w:p w14:paraId="303F16EA" w14:textId="3F6C7E48"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017CD6">
        <w:t xml:space="preserve">Figure </w:t>
      </w:r>
      <w:r w:rsidR="00017CD6">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017CD6">
        <w:t xml:space="preserve">Figure </w:t>
      </w:r>
      <w:r w:rsidR="00017CD6">
        <w:rPr>
          <w:noProof/>
        </w:rPr>
        <w:t>37</w:t>
      </w:r>
      <w:r w:rsidR="004237C8">
        <w:fldChar w:fldCharType="end"/>
      </w:r>
      <w:r w:rsidR="00431120">
        <w:t>.</w:t>
      </w:r>
    </w:p>
    <w:p w14:paraId="4833C242" w14:textId="4FCA8D00" w:rsidR="004237C8" w:rsidRDefault="00E96574" w:rsidP="004237C8">
      <w:pPr>
        <w:pStyle w:val="Centered"/>
        <w:keepNext/>
      </w:pPr>
      <w:r>
        <w:pict w14:anchorId="1EFC2406">
          <v:shape id="_x0000_i1053" type="#_x0000_t75" style="width:284.75pt;height:218.2pt">
            <v:imagedata r:id="rId46" o:title="Packet Progression"/>
          </v:shape>
        </w:pict>
      </w:r>
    </w:p>
    <w:p w14:paraId="1B3B2C76" w14:textId="6E284CF7" w:rsidR="00431120" w:rsidRDefault="004237C8" w:rsidP="004237C8">
      <w:pPr>
        <w:pStyle w:val="Figurecaption"/>
      </w:pPr>
      <w:bookmarkStart w:id="144" w:name="_Ref482008584"/>
      <w:bookmarkStart w:id="145" w:name="_Toc482731898"/>
      <w:r>
        <w:t xml:space="preserve">Figure </w:t>
      </w:r>
      <w:r>
        <w:fldChar w:fldCharType="begin"/>
      </w:r>
      <w:r>
        <w:instrText xml:space="preserve"> SEQ Figure \* ARABIC </w:instrText>
      </w:r>
      <w:r>
        <w:fldChar w:fldCharType="separate"/>
      </w:r>
      <w:r w:rsidR="00017CD6">
        <w:rPr>
          <w:noProof/>
        </w:rPr>
        <w:t>37</w:t>
      </w:r>
      <w:r>
        <w:fldChar w:fldCharType="end"/>
      </w:r>
      <w:bookmarkEnd w:id="144"/>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5"/>
    </w:p>
    <w:p w14:paraId="20120958" w14:textId="5FD655DE"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017CD6">
        <w:t>4.2</w:t>
      </w:r>
      <w:r w:rsidR="001E7F9E">
        <w:fldChar w:fldCharType="end"/>
      </w:r>
      <w:r w:rsidR="00B8644C">
        <w:t>.</w:t>
      </w:r>
    </w:p>
    <w:p w14:paraId="6906DCF2" w14:textId="0A438939" w:rsidR="00F90713" w:rsidRDefault="00F90713" w:rsidP="001E7F9E">
      <w:pPr>
        <w:pStyle w:val="Heading3"/>
      </w:pPr>
      <w:bookmarkStart w:id="146" w:name="_Toc482734025"/>
      <w:r>
        <w:lastRenderedPageBreak/>
        <w:t>CubeMac</w:t>
      </w:r>
      <w:bookmarkEnd w:id="146"/>
    </w:p>
    <w:p w14:paraId="49319896" w14:textId="77777777" w:rsidR="00F07D8C" w:rsidRDefault="00E96574" w:rsidP="00F07D8C">
      <w:pPr>
        <w:keepNext/>
        <w:jc w:val="center"/>
      </w:pPr>
      <w:r>
        <w:pict w14:anchorId="680A7979">
          <v:shape id="_x0000_i1054" type="#_x0000_t75" style="width:265.1pt;height:280.9pt">
            <v:imagedata r:id="rId47" o:title="CubeMac Module"/>
          </v:shape>
        </w:pict>
      </w:r>
    </w:p>
    <w:p w14:paraId="5BF4049B" w14:textId="1EB63AFB" w:rsidR="00F90713" w:rsidRDefault="00F07D8C" w:rsidP="00F07D8C">
      <w:pPr>
        <w:pStyle w:val="Figurecaption"/>
      </w:pPr>
      <w:bookmarkStart w:id="147" w:name="_Ref482015671"/>
      <w:bookmarkStart w:id="148" w:name="_Toc482731899"/>
      <w:r>
        <w:t xml:space="preserve">Figure </w:t>
      </w:r>
      <w:r>
        <w:fldChar w:fldCharType="begin"/>
      </w:r>
      <w:r>
        <w:instrText xml:space="preserve"> SEQ Figure \* ARABIC </w:instrText>
      </w:r>
      <w:r>
        <w:fldChar w:fldCharType="separate"/>
      </w:r>
      <w:r w:rsidR="00017CD6">
        <w:rPr>
          <w:noProof/>
        </w:rPr>
        <w:t>38</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8"/>
    </w:p>
    <w:p w14:paraId="79DA8EBA" w14:textId="3683C568"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017CD6">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3E6CB9AF"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017CD6">
        <w:t xml:space="preserve">Figure </w:t>
      </w:r>
      <w:r w:rsidR="00017CD6">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017CD6">
        <w:t>4.2</w:t>
      </w:r>
      <w:r w:rsidR="00511089">
        <w:fldChar w:fldCharType="end"/>
      </w:r>
      <w:r w:rsidR="006529E5">
        <w:t>.</w:t>
      </w:r>
    </w:p>
    <w:p w14:paraId="4B500233" w14:textId="3B0AA138" w:rsidR="00F90713" w:rsidRDefault="00F90713" w:rsidP="001E7F9E">
      <w:pPr>
        <w:pStyle w:val="Heading3"/>
      </w:pPr>
      <w:bookmarkStart w:id="149" w:name="_Ref482034254"/>
      <w:bookmarkStart w:id="150" w:name="_Ref482554887"/>
      <w:bookmarkStart w:id="151" w:name="_Ref482556545"/>
      <w:bookmarkStart w:id="152" w:name="_Toc482734026"/>
      <w:r>
        <w:lastRenderedPageBreak/>
        <w:t>D</w:t>
      </w:r>
      <w:bookmarkEnd w:id="149"/>
      <w:r w:rsidR="00276D9D" w:rsidRPr="007E1249">
        <w:rPr>
          <w:vertAlign w:val="superscript"/>
        </w:rPr>
        <w:t>3</w:t>
      </w:r>
      <w:bookmarkEnd w:id="150"/>
      <w:bookmarkEnd w:id="151"/>
      <w:bookmarkEnd w:id="152"/>
    </w:p>
    <w:p w14:paraId="0875E276" w14:textId="790FE0CF" w:rsidR="00F07D8C" w:rsidRDefault="00E96574" w:rsidP="00F07D8C">
      <w:pPr>
        <w:pStyle w:val="Centered"/>
        <w:keepNext/>
      </w:pPr>
      <w:r>
        <w:pict w14:anchorId="2B3EE2F2">
          <v:shape id="_x0000_i1055" type="#_x0000_t75" style="width:253.1pt;height:230.75pt">
            <v:imagedata r:id="rId48" o:title="D3 Module"/>
          </v:shape>
        </w:pict>
      </w:r>
    </w:p>
    <w:p w14:paraId="1FCDD098" w14:textId="5278CD2E" w:rsidR="00855F8E" w:rsidRDefault="005C22C7" w:rsidP="00F07D8C">
      <w:pPr>
        <w:pStyle w:val="Figurecaption"/>
      </w:pPr>
      <w:bookmarkStart w:id="153" w:name="_Ref482022786"/>
      <w:bookmarkStart w:id="154" w:name="_Toc482731900"/>
      <w:r>
        <w:t xml:space="preserve">Figure </w:t>
      </w:r>
      <w:r w:rsidR="00F07D8C">
        <w:fldChar w:fldCharType="begin"/>
      </w:r>
      <w:r w:rsidR="00F07D8C">
        <w:instrText xml:space="preserve"> SEQ Figure \* ARABIC </w:instrText>
      </w:r>
      <w:r w:rsidR="00F07D8C">
        <w:fldChar w:fldCharType="separate"/>
      </w:r>
      <w:r w:rsidR="00017CD6">
        <w:rPr>
          <w:noProof/>
        </w:rPr>
        <w:t>39</w:t>
      </w:r>
      <w:r w:rsidR="00F07D8C">
        <w:fldChar w:fldCharType="end"/>
      </w:r>
      <w:bookmarkEnd w:id="153"/>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017CD6">
        <w:t>3.2</w:t>
      </w:r>
      <w:r w:rsidR="00F321AE">
        <w:fldChar w:fldCharType="end"/>
      </w:r>
      <w:r w:rsidR="00D8593F">
        <w:t>.</w:t>
      </w:r>
      <w:bookmarkEnd w:id="154"/>
    </w:p>
    <w:p w14:paraId="410E390A" w14:textId="0AD97BB3"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017CD6">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 xml:space="preserve">no mechanisms for loop </w:t>
      </w:r>
      <w:r w:rsidR="007A24EB">
        <w:lastRenderedPageBreak/>
        <w:t>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421B2E0C"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017CD6">
        <w:t xml:space="preserve">Figure </w:t>
      </w:r>
      <w:r w:rsidR="00017CD6">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E96574" w:rsidP="00B76B71">
      <w:pPr>
        <w:pStyle w:val="Centered"/>
        <w:keepNext/>
      </w:pPr>
      <w:r>
        <w:lastRenderedPageBreak/>
        <w:pict w14:anchorId="492EC470">
          <v:shape id="_x0000_i1056" type="#_x0000_t75" style="width:183.25pt;height:264pt">
            <v:imagedata r:id="rId49" o:title="Closest Master GM"/>
          </v:shape>
        </w:pict>
      </w:r>
    </w:p>
    <w:p w14:paraId="060A5735" w14:textId="22DA738C" w:rsidR="00510680" w:rsidRDefault="00B76B71" w:rsidP="00B76B71">
      <w:pPr>
        <w:pStyle w:val="Figurecaption"/>
      </w:pPr>
      <w:bookmarkStart w:id="155" w:name="_Ref482020123"/>
      <w:bookmarkStart w:id="156" w:name="_Toc482731901"/>
      <w:r>
        <w:t xml:space="preserve">Figure </w:t>
      </w:r>
      <w:r>
        <w:fldChar w:fldCharType="begin"/>
      </w:r>
      <w:r>
        <w:instrText xml:space="preserve"> SEQ Figure \* ARABIC </w:instrText>
      </w:r>
      <w:r>
        <w:fldChar w:fldCharType="separate"/>
      </w:r>
      <w:r w:rsidR="00017CD6">
        <w:rPr>
          <w:noProof/>
        </w:rPr>
        <w:t>40</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313F5D52" w:rsidR="007D3B73" w:rsidRPr="00D8593F" w:rsidRDefault="00B76B71" w:rsidP="00D8593F">
      <w:r>
        <w:fldChar w:fldCharType="begin"/>
      </w:r>
      <w:r>
        <w:instrText xml:space="preserve"> REF _Ref482020123 \h </w:instrText>
      </w:r>
      <w:r>
        <w:fldChar w:fldCharType="separate"/>
      </w:r>
      <w:r w:rsidR="00017CD6">
        <w:t xml:space="preserve">Figure </w:t>
      </w:r>
      <w:r w:rsidR="00017CD6">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017CD6">
        <w:t xml:space="preserve">Figure </w:t>
      </w:r>
      <w:r w:rsidR="00017CD6">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017CD6">
        <w:t xml:space="preserve">Figure </w:t>
      </w:r>
      <w:r w:rsidR="00017CD6">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734027"/>
      <w:r>
        <w:t>Parameterization</w:t>
      </w:r>
      <w:bookmarkEnd w:id="157"/>
    </w:p>
    <w:p w14:paraId="2D094C60" w14:textId="135A9371"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017CD6">
        <w:t xml:space="preserve">Figure </w:t>
      </w:r>
      <w:r w:rsidR="00017CD6">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017CD6">
        <w:t xml:space="preserve">Table </w:t>
      </w:r>
      <w:r w:rsidR="00017CD6">
        <w:rPr>
          <w:noProof/>
        </w:rPr>
        <w:t>2</w:t>
      </w:r>
      <w:r w:rsidR="0065371E">
        <w:fldChar w:fldCharType="end"/>
      </w:r>
      <w:r>
        <w:t xml:space="preserve">. </w:t>
      </w:r>
    </w:p>
    <w:p w14:paraId="5CE03654" w14:textId="386FBE89" w:rsidR="0065371E" w:rsidRDefault="0065371E" w:rsidP="0065371E">
      <w:pPr>
        <w:pStyle w:val="Tabletitle"/>
      </w:pPr>
      <w:bookmarkStart w:id="158" w:name="_Ref482023491"/>
      <w:bookmarkStart w:id="159" w:name="_Ref482023487"/>
      <w:bookmarkStart w:id="160" w:name="_Toc482710660"/>
      <w:r>
        <w:t xml:space="preserve">Table </w:t>
      </w:r>
      <w:r>
        <w:fldChar w:fldCharType="begin"/>
      </w:r>
      <w:r>
        <w:instrText xml:space="preserve"> SEQ Table \* ARABIC </w:instrText>
      </w:r>
      <w:r>
        <w:fldChar w:fldCharType="separate"/>
      </w:r>
      <w:r w:rsidR="00017CD6">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jc w:val="center"/>
        <w:tblLook w:val="04A0" w:firstRow="1" w:lastRow="0" w:firstColumn="1" w:lastColumn="0" w:noHBand="0" w:noVBand="1"/>
      </w:tblPr>
      <w:tblGrid>
        <w:gridCol w:w="2151"/>
        <w:gridCol w:w="2869"/>
        <w:gridCol w:w="1461"/>
        <w:gridCol w:w="2149"/>
      </w:tblGrid>
      <w:tr w:rsidR="00653270" w14:paraId="395DB764" w14:textId="77777777" w:rsidTr="004407E0">
        <w:trPr>
          <w:trHeight w:val="576"/>
          <w:jc w:val="center"/>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4407E0">
        <w:trPr>
          <w:trHeight w:val="576"/>
          <w:jc w:val="center"/>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61C471D7"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017CD6">
              <w:rPr>
                <w:sz w:val="18"/>
              </w:rPr>
              <w:t>4.1</w:t>
            </w:r>
            <w:r w:rsidR="00653270">
              <w:rPr>
                <w:sz w:val="18"/>
              </w:rPr>
              <w:fldChar w:fldCharType="end"/>
            </w:r>
          </w:p>
        </w:tc>
      </w:tr>
      <w:tr w:rsidR="00653270" w:rsidRPr="00653270" w14:paraId="2C8A223B" w14:textId="77777777" w:rsidTr="004407E0">
        <w:trPr>
          <w:trHeight w:val="576"/>
          <w:jc w:val="center"/>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4407E0">
        <w:trPr>
          <w:trHeight w:val="576"/>
          <w:jc w:val="center"/>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053368C"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017CD6" w:rsidRPr="00017CD6">
              <w:rPr>
                <w:sz w:val="18"/>
                <w:szCs w:val="18"/>
              </w:rPr>
              <w:t xml:space="preserve">Figure </w:t>
            </w:r>
            <w:r w:rsidR="00017CD6" w:rsidRPr="00017CD6">
              <w:rPr>
                <w:noProof/>
                <w:sz w:val="18"/>
                <w:szCs w:val="18"/>
              </w:rPr>
              <w:t>38</w:t>
            </w:r>
            <w:r w:rsidRPr="00C87398">
              <w:rPr>
                <w:sz w:val="18"/>
                <w:szCs w:val="18"/>
              </w:rPr>
              <w:fldChar w:fldCharType="end"/>
            </w:r>
          </w:p>
        </w:tc>
      </w:tr>
      <w:tr w:rsidR="0065371E" w:rsidRPr="00653270" w14:paraId="425A1B51" w14:textId="77777777" w:rsidTr="004407E0">
        <w:trPr>
          <w:trHeight w:val="576"/>
          <w:jc w:val="center"/>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73236EFA"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017CD6" w:rsidRPr="00017CD6">
              <w:rPr>
                <w:sz w:val="18"/>
                <w:szCs w:val="18"/>
              </w:rPr>
              <w:t xml:space="preserve">Figure </w:t>
            </w:r>
            <w:r w:rsidR="00017CD6" w:rsidRPr="00017CD6">
              <w:rPr>
                <w:noProof/>
                <w:sz w:val="18"/>
                <w:szCs w:val="18"/>
              </w:rPr>
              <w:t>39</w:t>
            </w:r>
            <w:r w:rsidRPr="00C87398">
              <w:rPr>
                <w:sz w:val="18"/>
                <w:szCs w:val="18"/>
              </w:rPr>
              <w:fldChar w:fldCharType="end"/>
            </w:r>
          </w:p>
        </w:tc>
      </w:tr>
      <w:tr w:rsidR="006B146F" w:rsidRPr="00653270" w14:paraId="65787CD7" w14:textId="77777777" w:rsidTr="004407E0">
        <w:trPr>
          <w:trHeight w:val="576"/>
          <w:jc w:val="center"/>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4407E0">
        <w:trPr>
          <w:trHeight w:val="576"/>
          <w:jc w:val="center"/>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4407E0">
        <w:trPr>
          <w:trHeight w:val="576"/>
          <w:jc w:val="center"/>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4407E0">
        <w:trPr>
          <w:trHeight w:val="576"/>
          <w:jc w:val="center"/>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4407E0">
        <w:trPr>
          <w:trHeight w:val="576"/>
          <w:jc w:val="center"/>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4407E0">
        <w:trPr>
          <w:trHeight w:val="576"/>
          <w:jc w:val="center"/>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A22DBCB"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sidR="004407E0">
              <w:rPr>
                <w:sz w:val="18"/>
              </w:rPr>
              <w:instrText xml:space="preserve"> \* MERGEFORMAT </w:instrText>
            </w:r>
            <w:r>
              <w:rPr>
                <w:sz w:val="18"/>
              </w:rPr>
            </w:r>
            <w:r>
              <w:rPr>
                <w:sz w:val="18"/>
              </w:rPr>
              <w:fldChar w:fldCharType="separate"/>
            </w:r>
            <w:r w:rsidR="00017CD6">
              <w:rPr>
                <w:sz w:val="18"/>
              </w:rPr>
              <w:t>2.1.1</w:t>
            </w:r>
            <w:r>
              <w:rPr>
                <w:sz w:val="18"/>
              </w:rPr>
              <w:fldChar w:fldCharType="end"/>
            </w:r>
          </w:p>
        </w:tc>
      </w:tr>
      <w:tr w:rsidR="00C87398" w:rsidRPr="00653270" w14:paraId="32AC0E02" w14:textId="77777777" w:rsidTr="004407E0">
        <w:trPr>
          <w:trHeight w:val="576"/>
          <w:jc w:val="center"/>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7832594"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sidR="004407E0">
              <w:rPr>
                <w:sz w:val="18"/>
              </w:rPr>
              <w:instrText xml:space="preserve"> \* MERGEFORMAT </w:instrText>
            </w:r>
            <w:r>
              <w:rPr>
                <w:sz w:val="18"/>
              </w:rPr>
            </w:r>
            <w:r>
              <w:rPr>
                <w:sz w:val="18"/>
              </w:rPr>
              <w:fldChar w:fldCharType="separate"/>
            </w:r>
            <w:r w:rsidR="00017CD6">
              <w:rPr>
                <w:sz w:val="18"/>
              </w:rPr>
              <w:t>2.1.1</w:t>
            </w:r>
            <w:r>
              <w:rPr>
                <w:sz w:val="18"/>
              </w:rPr>
              <w:fldChar w:fldCharType="end"/>
            </w:r>
          </w:p>
        </w:tc>
      </w:tr>
      <w:tr w:rsidR="0065371E" w:rsidRPr="00653270" w14:paraId="225D6179" w14:textId="77777777" w:rsidTr="004407E0">
        <w:trPr>
          <w:trHeight w:val="576"/>
          <w:jc w:val="center"/>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79792EC9"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sidR="004407E0">
              <w:rPr>
                <w:sz w:val="18"/>
              </w:rPr>
              <w:instrText xml:space="preserve"> \* MERGEFORMAT </w:instrText>
            </w:r>
            <w:r>
              <w:rPr>
                <w:sz w:val="18"/>
              </w:rPr>
            </w:r>
            <w:r>
              <w:rPr>
                <w:sz w:val="18"/>
              </w:rPr>
              <w:fldChar w:fldCharType="separate"/>
            </w:r>
            <w:r w:rsidR="00017CD6">
              <w:rPr>
                <w:sz w:val="18"/>
              </w:rPr>
              <w:t>2.1.1</w:t>
            </w:r>
            <w:r>
              <w:rPr>
                <w:sz w:val="18"/>
              </w:rPr>
              <w:fldChar w:fldCharType="end"/>
            </w:r>
          </w:p>
        </w:tc>
      </w:tr>
      <w:tr w:rsidR="00141999" w:rsidRPr="00C87398" w14:paraId="13294359" w14:textId="77777777" w:rsidTr="004407E0">
        <w:trPr>
          <w:trHeight w:val="576"/>
          <w:jc w:val="center"/>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4407E0">
        <w:trPr>
          <w:trHeight w:val="576"/>
          <w:jc w:val="center"/>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4407E0">
        <w:trPr>
          <w:trHeight w:val="576"/>
          <w:jc w:val="center"/>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4407E0">
        <w:trPr>
          <w:trHeight w:val="576"/>
          <w:jc w:val="center"/>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6D6FBAA"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sidR="004407E0">
              <w:rPr>
                <w:sz w:val="18"/>
              </w:rPr>
              <w:instrText xml:space="preserve"> \* MERGEFORMAT </w:instrText>
            </w:r>
            <w:r>
              <w:rPr>
                <w:sz w:val="18"/>
              </w:rPr>
            </w:r>
            <w:r>
              <w:rPr>
                <w:sz w:val="18"/>
              </w:rPr>
              <w:fldChar w:fldCharType="separate"/>
            </w:r>
            <w:r w:rsidR="00017CD6">
              <w:rPr>
                <w:sz w:val="18"/>
              </w:rPr>
              <w:t>2.1.1</w:t>
            </w:r>
            <w:r>
              <w:rPr>
                <w:sz w:val="18"/>
              </w:rPr>
              <w:fldChar w:fldCharType="end"/>
            </w:r>
          </w:p>
        </w:tc>
      </w:tr>
      <w:tr w:rsidR="006B146F" w:rsidRPr="00653270" w14:paraId="26F4BE10" w14:textId="77777777" w:rsidTr="004407E0">
        <w:trPr>
          <w:trHeight w:val="576"/>
          <w:jc w:val="center"/>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4407E0">
        <w:trPr>
          <w:trHeight w:val="576"/>
          <w:jc w:val="center"/>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734028"/>
      <w:r>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3" w:name="_Toc482734029"/>
      <w:r>
        <w:lastRenderedPageBreak/>
        <w:t>Scenario 2</w:t>
      </w:r>
      <w:r w:rsidR="00911A06">
        <w:t>a &amp; 2b</w:t>
      </w:r>
      <w:bookmarkEnd w:id="163"/>
    </w:p>
    <w:p w14:paraId="0B87A66B" w14:textId="3DE31278"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017CD6">
        <w:t xml:space="preserve">Figure </w:t>
      </w:r>
      <w:r w:rsidR="00017CD6">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4" w:name="_Ref482214435"/>
      <w:bookmarkStart w:id="165" w:name="_Ref482350666"/>
      <w:bookmarkStart w:id="166" w:name="_Toc482734030"/>
      <w:r>
        <w:t>Scenario 3</w:t>
      </w:r>
      <w:bookmarkEnd w:id="164"/>
      <w:bookmarkEnd w:id="165"/>
      <w:bookmarkEnd w:id="166"/>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442E48"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734031"/>
      <w:r>
        <w:t>Issues</w:t>
      </w:r>
      <w:bookmarkEnd w:id="167"/>
      <w:bookmarkEnd w:id="168"/>
      <w:bookmarkEnd w:id="169"/>
      <w:bookmarkEnd w:id="170"/>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1" w:name="_Ref482277993"/>
      <w:bookmarkStart w:id="172" w:name="_Toc482734032"/>
      <w:r>
        <w:t>CDMA</w:t>
      </w:r>
      <w:bookmarkEnd w:id="171"/>
      <w:bookmarkEnd w:id="172"/>
    </w:p>
    <w:p w14:paraId="64CD7B44" w14:textId="04A1C9C2"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017CD6">
        <w:t xml:space="preserve">Figure </w:t>
      </w:r>
      <w:r w:rsidR="00017CD6">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3" w:name="_Toc482734033"/>
      <w:r>
        <w:t>Routing Protocol Modules</w:t>
      </w:r>
      <w:bookmarkEnd w:id="173"/>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734034"/>
      <w:r>
        <w:t>DYMO</w:t>
      </w:r>
      <w:bookmarkEnd w:id="174"/>
    </w:p>
    <w:p w14:paraId="2DB4F173" w14:textId="22213D2E"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017CD6">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017CD6">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017CD6">
        <w:t xml:space="preserve">Figure </w:t>
      </w:r>
      <w:r w:rsidR="00017CD6">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734035"/>
      <w:r>
        <w:t>Intermittent Failures</w:t>
      </w:r>
      <w:bookmarkEnd w:id="175"/>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6" w:name="_Toc482734036"/>
      <w:r w:rsidRPr="00A3053F">
        <w:lastRenderedPageBreak/>
        <w:t>Results</w:t>
      </w:r>
      <w:bookmarkEnd w:id="176"/>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60B15527"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017CD6">
        <w:t xml:space="preserve">Table </w:t>
      </w:r>
      <w:r w:rsidR="00017CD6">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7" w:name="_Toc482734037"/>
      <w:r>
        <w:t>Scenario</w:t>
      </w:r>
      <w:r w:rsidR="00CA77B1">
        <w:t xml:space="preserve"> 1</w:t>
      </w:r>
      <w:r w:rsidR="00813F58">
        <w:t>a</w:t>
      </w:r>
      <w:bookmarkEnd w:id="177"/>
    </w:p>
    <w:p w14:paraId="77F0313C" w14:textId="792F462C" w:rsidR="00D27B16" w:rsidRDefault="00BB00A2" w:rsidP="00362833">
      <w:r>
        <w:t xml:space="preserve">As discussed in section </w:t>
      </w:r>
      <w:r>
        <w:fldChar w:fldCharType="begin"/>
      </w:r>
      <w:r>
        <w:instrText xml:space="preserve"> REF _Ref482212175 \r \h </w:instrText>
      </w:r>
      <w:r>
        <w:fldChar w:fldCharType="separate"/>
      </w:r>
      <w:r w:rsidR="00017CD6">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13025E50" w:rsidR="00813F58" w:rsidRDefault="003C665E" w:rsidP="003C665E">
      <w:pPr>
        <w:pStyle w:val="Figurecaption"/>
      </w:pPr>
      <w:bookmarkStart w:id="178" w:name="_Ref482213203"/>
      <w:bookmarkStart w:id="179" w:name="_Toc482731902"/>
      <w:r>
        <w:t xml:space="preserve">Figure </w:t>
      </w:r>
      <w:r>
        <w:fldChar w:fldCharType="begin"/>
      </w:r>
      <w:r>
        <w:instrText xml:space="preserve"> SEQ Figure \* ARABIC </w:instrText>
      </w:r>
      <w:r>
        <w:fldChar w:fldCharType="separate"/>
      </w:r>
      <w:r w:rsidR="00017CD6">
        <w:rPr>
          <w:noProof/>
        </w:rPr>
        <w:t>41</w:t>
      </w:r>
      <w:r>
        <w:fldChar w:fldCharType="end"/>
      </w:r>
      <w:bookmarkEnd w:id="178"/>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9"/>
    </w:p>
    <w:p w14:paraId="2BCDE371" w14:textId="1E829C8A"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017CD6">
        <w:t xml:space="preserve">Figure </w:t>
      </w:r>
      <w:r w:rsidR="00017CD6">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017CD6">
        <w:t xml:space="preserve">Figure </w:t>
      </w:r>
      <w:r w:rsidR="00017CD6">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017CD6">
        <w:t xml:space="preserve">Table </w:t>
      </w:r>
      <w:r w:rsidR="00017CD6">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017CD6">
        <w:t xml:space="preserve">Figure </w:t>
      </w:r>
      <w:r w:rsidR="00017CD6">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017CD6">
        <w:t xml:space="preserve">Figure </w:t>
      </w:r>
      <w:r w:rsidR="00017CD6">
        <w:rPr>
          <w:noProof/>
        </w:rPr>
        <w:t>41</w:t>
      </w:r>
      <w:r w:rsidR="00BA744F">
        <w:fldChar w:fldCharType="end"/>
      </w:r>
      <w:r w:rsidR="00BA744F">
        <w:t xml:space="preserve">). </w:t>
      </w:r>
    </w:p>
    <w:p w14:paraId="7F0201E4" w14:textId="5144DE71" w:rsidR="000303EE" w:rsidRDefault="000303EE" w:rsidP="000303EE">
      <w:pPr>
        <w:pStyle w:val="Tabletitle"/>
      </w:pPr>
      <w:bookmarkStart w:id="180" w:name="_Ref482279755"/>
      <w:bookmarkStart w:id="181" w:name="_Toc482710661"/>
      <w:r>
        <w:t xml:space="preserve">Table </w:t>
      </w:r>
      <w:r>
        <w:fldChar w:fldCharType="begin"/>
      </w:r>
      <w:r>
        <w:instrText xml:space="preserve"> SEQ Table \* ARABIC </w:instrText>
      </w:r>
      <w:r>
        <w:fldChar w:fldCharType="separate"/>
      </w:r>
      <w:r w:rsidR="00017CD6">
        <w:rPr>
          <w:noProof/>
        </w:rPr>
        <w:t>3</w:t>
      </w:r>
      <w:r>
        <w:fldChar w:fldCharType="end"/>
      </w:r>
      <w:bookmarkEnd w:id="180"/>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017CD6">
        <w:t xml:space="preserve">Figure </w:t>
      </w:r>
      <w:r w:rsidR="00017CD6">
        <w:rPr>
          <w:noProof/>
        </w:rPr>
        <w:t>40</w:t>
      </w:r>
      <w:r>
        <w:fldChar w:fldCharType="end"/>
      </w:r>
      <w:r>
        <w:t>).</w:t>
      </w:r>
      <w:bookmarkEnd w:id="181"/>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017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17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17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17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017CD6" w:rsidRDefault="00017CD6"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017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17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17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17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017CD6" w:rsidRDefault="00017CD6" w:rsidP="000303EE"/>
                  </w:txbxContent>
                </v:textbox>
                <w10:anchorlock/>
              </v:shape>
            </w:pict>
          </mc:Fallback>
        </mc:AlternateContent>
      </w:r>
    </w:p>
    <w:p w14:paraId="12474AA3" w14:textId="629A6CBB"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017CD6">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017CD6">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F35CD3">
      <w:pPr>
        <w:pStyle w:val="Centered"/>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276E74F5" w:rsidR="003F34C9" w:rsidRDefault="003C665E" w:rsidP="003C665E">
      <w:pPr>
        <w:pStyle w:val="Figurecaption"/>
      </w:pPr>
      <w:bookmarkStart w:id="182" w:name="_Ref482279494"/>
      <w:bookmarkStart w:id="183" w:name="_Toc482731903"/>
      <w:r>
        <w:t xml:space="preserve">Figure </w:t>
      </w:r>
      <w:r>
        <w:fldChar w:fldCharType="begin"/>
      </w:r>
      <w:r>
        <w:instrText xml:space="preserve"> SEQ Figure \* ARABIC </w:instrText>
      </w:r>
      <w:r>
        <w:fldChar w:fldCharType="separate"/>
      </w:r>
      <w:r w:rsidR="00017CD6">
        <w:rPr>
          <w:noProof/>
        </w:rPr>
        <w:t>42</w:t>
      </w:r>
      <w:r>
        <w:fldChar w:fldCharType="end"/>
      </w:r>
      <w:bookmarkEnd w:id="182"/>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3"/>
    </w:p>
    <w:p w14:paraId="36C04E41" w14:textId="4DF17910"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017CD6">
        <w:t xml:space="preserve">Figure </w:t>
      </w:r>
      <w:r w:rsidR="00017CD6">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017CD6">
        <w:t xml:space="preserve">Table </w:t>
      </w:r>
      <w:r w:rsidR="00017CD6">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724D23F8"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017CD6">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6DF1BC40"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017CD6">
        <w:t xml:space="preserve">Figure </w:t>
      </w:r>
      <w:r w:rsidR="00017CD6">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4" w:name="_Toc482734038"/>
      <w:r>
        <w:t>Scenario 1b</w:t>
      </w:r>
      <w:bookmarkEnd w:id="184"/>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2B0D3F09" w:rsidR="00F240A0" w:rsidRDefault="003C665E" w:rsidP="003C665E">
      <w:pPr>
        <w:pStyle w:val="Figurecaption"/>
      </w:pPr>
      <w:bookmarkStart w:id="185" w:name="_Toc482731904"/>
      <w:r>
        <w:t xml:space="preserve">Figure </w:t>
      </w:r>
      <w:r>
        <w:fldChar w:fldCharType="begin"/>
      </w:r>
      <w:r>
        <w:instrText xml:space="preserve"> SEQ Figure \* ARABIC </w:instrText>
      </w:r>
      <w:r>
        <w:fldChar w:fldCharType="separate"/>
      </w:r>
      <w:r w:rsidR="00017CD6">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5"/>
    </w:p>
    <w:p w14:paraId="69917A23" w14:textId="065CB4F3"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017CD6">
        <w:t xml:space="preserve">Figure </w:t>
      </w:r>
      <w:r w:rsidR="00017CD6">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017CD6">
        <w:t xml:space="preserve">Figure </w:t>
      </w:r>
      <w:r w:rsidR="00017CD6">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6" w:name="_Toc482734039"/>
      <w:r>
        <w:t>Scenario 2a</w:t>
      </w:r>
      <w:bookmarkEnd w:id="186"/>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C2D21B2">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092852DE" w:rsidR="005E4DB1" w:rsidRDefault="003C665E" w:rsidP="003C665E">
      <w:pPr>
        <w:pStyle w:val="Figurecaption"/>
      </w:pPr>
      <w:bookmarkStart w:id="187" w:name="_Ref482214115"/>
      <w:bookmarkStart w:id="188" w:name="_Toc482731905"/>
      <w:r>
        <w:t xml:space="preserve">Figure </w:t>
      </w:r>
      <w:r>
        <w:fldChar w:fldCharType="begin"/>
      </w:r>
      <w:r>
        <w:instrText xml:space="preserve"> SEQ Figure \* ARABIC </w:instrText>
      </w:r>
      <w:r>
        <w:fldChar w:fldCharType="separate"/>
      </w:r>
      <w:r w:rsidR="00017CD6">
        <w:rPr>
          <w:noProof/>
        </w:rPr>
        <w:t>44</w:t>
      </w:r>
      <w:r>
        <w:fldChar w:fldCharType="end"/>
      </w:r>
      <w:bookmarkEnd w:id="187"/>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017CD6">
        <w:t xml:space="preserve">Figure </w:t>
      </w:r>
      <w:r w:rsidR="00017CD6">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8"/>
    </w:p>
    <w:p w14:paraId="528E4851" w14:textId="77777777" w:rsidR="00834E56" w:rsidRDefault="00834E56" w:rsidP="00834E56">
      <w:pPr>
        <w:pStyle w:val="Centered"/>
        <w:keepNext/>
      </w:pPr>
      <w:r>
        <w:rPr>
          <w:noProof/>
          <w:lang w:val="en-US" w:eastAsia="en-US"/>
        </w:rPr>
        <w:drawing>
          <wp:inline distT="0" distB="0" distL="0" distR="0" wp14:anchorId="3E102DF2" wp14:editId="67F3725B">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7805FD9D" w:rsidR="00834E56" w:rsidRPr="00834E56" w:rsidRDefault="00834E56" w:rsidP="00834E56">
      <w:pPr>
        <w:pStyle w:val="Figurecaption"/>
      </w:pPr>
      <w:bookmarkStart w:id="189" w:name="_Ref482282944"/>
      <w:bookmarkStart w:id="190" w:name="_Toc482731906"/>
      <w:r>
        <w:t xml:space="preserve">Figure </w:t>
      </w:r>
      <w:r>
        <w:fldChar w:fldCharType="begin"/>
      </w:r>
      <w:r>
        <w:instrText xml:space="preserve"> SEQ Figure \* ARABIC </w:instrText>
      </w:r>
      <w:r>
        <w:fldChar w:fldCharType="separate"/>
      </w:r>
      <w:r w:rsidR="00017CD6">
        <w:rPr>
          <w:noProof/>
        </w:rPr>
        <w:t>45</w:t>
      </w:r>
      <w:r>
        <w:fldChar w:fldCharType="end"/>
      </w:r>
      <w:bookmarkEnd w:id="189"/>
      <w:r>
        <w:t>. The difference over time in the number of packets received in scenario 2a as compared with scenario 1a. Negative values (outlined) represent interval values in which scenario 1a’s ground station received more packets than scenario 2a’s ground station.</w:t>
      </w:r>
      <w:bookmarkEnd w:id="190"/>
      <w:r>
        <w:t xml:space="preserve"> </w:t>
      </w:r>
    </w:p>
    <w:p w14:paraId="400F3ED0" w14:textId="389A05A0"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017CD6">
        <w:t xml:space="preserve">Figure </w:t>
      </w:r>
      <w:r w:rsidR="00017CD6">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017CD6">
        <w:t xml:space="preserve">Figure </w:t>
      </w:r>
      <w:r w:rsidR="00017CD6">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4F3A296A">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217DCB31" w:rsidR="008F3C8E" w:rsidRDefault="003C665E" w:rsidP="003C665E">
      <w:pPr>
        <w:pStyle w:val="Figurecaption"/>
      </w:pPr>
      <w:bookmarkStart w:id="191" w:name="_Ref482283878"/>
      <w:bookmarkStart w:id="192" w:name="_Toc482731907"/>
      <w:r>
        <w:t xml:space="preserve">Figure </w:t>
      </w:r>
      <w:r>
        <w:fldChar w:fldCharType="begin"/>
      </w:r>
      <w:r>
        <w:instrText xml:space="preserve"> SEQ Figure \* ARABIC </w:instrText>
      </w:r>
      <w:r>
        <w:fldChar w:fldCharType="separate"/>
      </w:r>
      <w:r w:rsidR="00017CD6">
        <w:rPr>
          <w:noProof/>
        </w:rPr>
        <w:t>46</w:t>
      </w:r>
      <w:r>
        <w:fldChar w:fldCharType="end"/>
      </w:r>
      <w:bookmarkEnd w:id="191"/>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2"/>
    </w:p>
    <w:p w14:paraId="430DD64E" w14:textId="5633AE1A"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017CD6">
        <w:t xml:space="preserve">Figure </w:t>
      </w:r>
      <w:r w:rsidR="00017CD6">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017CD6">
        <w:t xml:space="preserve">Table </w:t>
      </w:r>
      <w:r w:rsidR="00017CD6">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017CD6">
        <w:t xml:space="preserve">Figure </w:t>
      </w:r>
      <w:r w:rsidR="00017CD6">
        <w:rPr>
          <w:noProof/>
        </w:rPr>
        <w:t>47</w:t>
      </w:r>
      <w:r w:rsidR="009F3C68">
        <w:fldChar w:fldCharType="end"/>
      </w:r>
      <w:r w:rsidR="009F3C68">
        <w:t>).</w:t>
      </w:r>
    </w:p>
    <w:p w14:paraId="7F6DE68F" w14:textId="45D4506B" w:rsidR="003C665E" w:rsidRDefault="00E96574" w:rsidP="003C665E">
      <w:pPr>
        <w:pStyle w:val="Centered"/>
        <w:keepNext/>
      </w:pPr>
      <w:r>
        <w:pict w14:anchorId="70E8B22B">
          <v:shape id="_x0000_i1057" type="#_x0000_t75" style="width:164.75pt;height:241.1pt">
            <v:imagedata r:id="rId56" o:title="Pure TDMA routing"/>
          </v:shape>
        </w:pict>
      </w:r>
    </w:p>
    <w:p w14:paraId="1A03C6C0" w14:textId="35445368" w:rsidR="00040E61" w:rsidRDefault="003C665E" w:rsidP="009F3C68">
      <w:pPr>
        <w:pStyle w:val="Figurecaption"/>
      </w:pPr>
      <w:bookmarkStart w:id="193" w:name="_Ref482284157"/>
      <w:bookmarkStart w:id="194" w:name="_Toc482731908"/>
      <w:r>
        <w:t xml:space="preserve">Figure </w:t>
      </w:r>
      <w:r>
        <w:fldChar w:fldCharType="begin"/>
      </w:r>
      <w:r>
        <w:instrText xml:space="preserve"> SEQ Figure \* ARABIC </w:instrText>
      </w:r>
      <w:r>
        <w:fldChar w:fldCharType="separate"/>
      </w:r>
      <w:r w:rsidR="00017CD6">
        <w:rPr>
          <w:noProof/>
        </w:rPr>
        <w:t>47</w:t>
      </w:r>
      <w:r>
        <w:fldChar w:fldCharType="end"/>
      </w:r>
      <w:bookmarkEnd w:id="193"/>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017CD6">
        <w:t xml:space="preserve">Figure </w:t>
      </w:r>
      <w:r w:rsidR="00017CD6">
        <w:rPr>
          <w:noProof/>
        </w:rPr>
        <w:t>40</w:t>
      </w:r>
      <w:r w:rsidR="000A4787">
        <w:fldChar w:fldCharType="end"/>
      </w:r>
      <w:r w:rsidR="000A4787">
        <w:t>.</w:t>
      </w:r>
      <w:bookmarkEnd w:id="194"/>
      <w:r w:rsidR="000A4787">
        <w:t xml:space="preserve"> </w:t>
      </w:r>
    </w:p>
    <w:p w14:paraId="6C292ADA" w14:textId="25371F3A"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017CD6">
        <w:t xml:space="preserve">Figure </w:t>
      </w:r>
      <w:r w:rsidR="00017CD6">
        <w:rPr>
          <w:noProof/>
        </w:rPr>
        <w:t>37</w:t>
      </w:r>
      <w:r w:rsidR="00263009">
        <w:fldChar w:fldCharType="end"/>
      </w:r>
      <w:r w:rsidR="00263009">
        <w:t>)</w:t>
      </w:r>
      <w:r w:rsidR="001902EF">
        <w:t xml:space="preserve">. </w:t>
      </w:r>
    </w:p>
    <w:p w14:paraId="3FED3182" w14:textId="537C1AB6"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017CD6">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017CD6">
        <w:t xml:space="preserve">Figure </w:t>
      </w:r>
      <w:r w:rsidR="00017CD6">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5" w:name="_Toc482734040"/>
      <w:r>
        <w:t xml:space="preserve">Scenario </w:t>
      </w:r>
      <w:r w:rsidR="00CA77B1">
        <w:t>2</w:t>
      </w:r>
      <w:r w:rsidR="00813F58">
        <w:t>b</w:t>
      </w:r>
      <w:bookmarkEnd w:id="195"/>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7834FB57" w:rsidR="00B80588" w:rsidRDefault="003C665E" w:rsidP="003C665E">
      <w:pPr>
        <w:pStyle w:val="Figurecaption"/>
      </w:pPr>
      <w:bookmarkStart w:id="196" w:name="_Ref482284570"/>
      <w:bookmarkStart w:id="197" w:name="_Toc482731909"/>
      <w:r>
        <w:t xml:space="preserve">Figure </w:t>
      </w:r>
      <w:r>
        <w:fldChar w:fldCharType="begin"/>
      </w:r>
      <w:r>
        <w:instrText xml:space="preserve"> SEQ Figure \* ARABIC </w:instrText>
      </w:r>
      <w:r>
        <w:fldChar w:fldCharType="separate"/>
      </w:r>
      <w:r w:rsidR="00017CD6">
        <w:rPr>
          <w:noProof/>
        </w:rPr>
        <w:t>48</w:t>
      </w:r>
      <w:r>
        <w:fldChar w:fldCharType="end"/>
      </w:r>
      <w:bookmarkEnd w:id="196"/>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017CD6">
        <w:t xml:space="preserve">Figure </w:t>
      </w:r>
      <w:r w:rsidR="00017CD6">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017CD6">
        <w:t xml:space="preserve">Figure </w:t>
      </w:r>
      <w:r w:rsidR="00017CD6">
        <w:rPr>
          <w:noProof/>
        </w:rPr>
        <w:t>44</w:t>
      </w:r>
      <w:r w:rsidR="004B11E4">
        <w:fldChar w:fldCharType="end"/>
      </w:r>
      <w:r w:rsidR="004B11E4">
        <w:t xml:space="preserve"> which use the same y-axis </w:t>
      </w:r>
      <w:r w:rsidR="00CA5973">
        <w:t>scale</w:t>
      </w:r>
      <w:r w:rsidR="004B11E4">
        <w:t>.</w:t>
      </w:r>
      <w:bookmarkEnd w:id="197"/>
    </w:p>
    <w:p w14:paraId="0CECF142" w14:textId="203BAD94" w:rsidR="009F3C68" w:rsidRDefault="009F3C68" w:rsidP="009F3C68">
      <w:r>
        <w:lastRenderedPageBreak/>
        <w:fldChar w:fldCharType="begin"/>
      </w:r>
      <w:r>
        <w:instrText xml:space="preserve"> REF _Ref482284570 \h </w:instrText>
      </w:r>
      <w:r>
        <w:fldChar w:fldCharType="separate"/>
      </w:r>
      <w:r w:rsidR="00017CD6">
        <w:t xml:space="preserve">Figure </w:t>
      </w:r>
      <w:r w:rsidR="00017CD6">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017CD6">
        <w:t xml:space="preserve">Table </w:t>
      </w:r>
      <w:r w:rsidR="00017CD6">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34B1BC6F"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017CD6">
        <w:t xml:space="preserve">Figure </w:t>
      </w:r>
      <w:r w:rsidR="00017CD6">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8" w:name="_Toc482734041"/>
      <w:r>
        <w:t>Scenario</w:t>
      </w:r>
      <w:r w:rsidR="00CA77B1">
        <w:t xml:space="preserve"> 3</w:t>
      </w:r>
      <w:bookmarkEnd w:id="198"/>
    </w:p>
    <w:p w14:paraId="14718D74" w14:textId="2D900734"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017CD6">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080DE425">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75A2D9AD" w:rsidR="0042469D" w:rsidRDefault="003C665E" w:rsidP="008A331D">
      <w:pPr>
        <w:pStyle w:val="Figurecaption"/>
      </w:pPr>
      <w:bookmarkStart w:id="199" w:name="_Ref482351275"/>
      <w:bookmarkStart w:id="200" w:name="_Toc482731910"/>
      <w:r>
        <w:t xml:space="preserve">Figure </w:t>
      </w:r>
      <w:r>
        <w:fldChar w:fldCharType="begin"/>
      </w:r>
      <w:r>
        <w:instrText xml:space="preserve"> SEQ Figure \* ARABIC </w:instrText>
      </w:r>
      <w:r>
        <w:fldChar w:fldCharType="separate"/>
      </w:r>
      <w:r w:rsidR="00017CD6">
        <w:rPr>
          <w:noProof/>
        </w:rPr>
        <w:t>49</w:t>
      </w:r>
      <w:r>
        <w:fldChar w:fldCharType="end"/>
      </w:r>
      <w:bookmarkEnd w:id="199"/>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200"/>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6DCB80">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105E5734" w:rsidR="0042469D" w:rsidRDefault="003C665E" w:rsidP="003C665E">
      <w:pPr>
        <w:pStyle w:val="Figurecaption"/>
      </w:pPr>
      <w:bookmarkStart w:id="201" w:name="_Ref482351716"/>
      <w:bookmarkStart w:id="202" w:name="_Toc482731911"/>
      <w:r>
        <w:t xml:space="preserve">Figure </w:t>
      </w:r>
      <w:r>
        <w:fldChar w:fldCharType="begin"/>
      </w:r>
      <w:r>
        <w:instrText xml:space="preserve"> SEQ Figure \* ARABIC </w:instrText>
      </w:r>
      <w:r>
        <w:fldChar w:fldCharType="separate"/>
      </w:r>
      <w:r w:rsidR="00017CD6">
        <w:rPr>
          <w:noProof/>
        </w:rPr>
        <w:t>50</w:t>
      </w:r>
      <w:r>
        <w:fldChar w:fldCharType="end"/>
      </w:r>
      <w:bookmarkEnd w:id="201"/>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2"/>
    </w:p>
    <w:p w14:paraId="55F16889" w14:textId="194A8453"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017CD6">
        <w:t xml:space="preserve">Figure </w:t>
      </w:r>
      <w:r w:rsidR="00017CD6">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598BBB82"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017CD6">
        <w:t xml:space="preserve">Figure </w:t>
      </w:r>
      <w:r w:rsidR="00017CD6">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017CD6">
        <w:t xml:space="preserve">Figure </w:t>
      </w:r>
      <w:r w:rsidR="00017CD6">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640061B3" w:rsidR="00F95DA8" w:rsidRDefault="00C120A8" w:rsidP="00C120A8">
      <w:pPr>
        <w:pStyle w:val="Figurecaption"/>
      </w:pPr>
      <w:bookmarkStart w:id="203" w:name="_Ref482350139"/>
      <w:bookmarkStart w:id="204" w:name="_Toc482731912"/>
      <w:r>
        <w:t xml:space="preserve">Figure </w:t>
      </w:r>
      <w:r>
        <w:fldChar w:fldCharType="begin"/>
      </w:r>
      <w:r>
        <w:instrText xml:space="preserve"> SEQ Figure \* ARABIC </w:instrText>
      </w:r>
      <w:r>
        <w:fldChar w:fldCharType="separate"/>
      </w:r>
      <w:r w:rsidR="00017CD6">
        <w:rPr>
          <w:noProof/>
        </w:rPr>
        <w:t>51</w:t>
      </w:r>
      <w:r>
        <w:fldChar w:fldCharType="end"/>
      </w:r>
      <w:bookmarkEnd w:id="203"/>
      <w:r w:rsidR="00D8210B">
        <w:t>.</w:t>
      </w:r>
      <w:r w:rsidR="00D15BEB">
        <w:t xml:space="preserve"> Due to scenario 3’s altered election approach masters experience an overall drop in energy consumption when compared with scenario 1a and 2a.</w:t>
      </w:r>
      <w:bookmarkEnd w:id="204"/>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6F9D27F5" w:rsidR="00040E61" w:rsidRDefault="003C665E" w:rsidP="003C665E">
      <w:pPr>
        <w:pStyle w:val="Figurecaption"/>
      </w:pPr>
      <w:bookmarkStart w:id="205" w:name="_Toc482731913"/>
      <w:r>
        <w:t xml:space="preserve">Figure </w:t>
      </w:r>
      <w:r>
        <w:fldChar w:fldCharType="begin"/>
      </w:r>
      <w:r>
        <w:instrText xml:space="preserve"> SEQ Figure \* ARABIC </w:instrText>
      </w:r>
      <w:r>
        <w:fldChar w:fldCharType="separate"/>
      </w:r>
      <w:r w:rsidR="00017CD6">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5"/>
    </w:p>
    <w:p w14:paraId="261F4D09" w14:textId="5E84BCCA"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017CD6">
        <w:t xml:space="preserve">Figure </w:t>
      </w:r>
      <w:r w:rsidR="00017CD6">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017CD6">
        <w:t xml:space="preserve">Figure </w:t>
      </w:r>
      <w:r w:rsidR="00017CD6">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017CD6">
        <w:t xml:space="preserve">Table </w:t>
      </w:r>
      <w:r w:rsidR="00017CD6">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017CD6">
        <w:t xml:space="preserve">Figure </w:t>
      </w:r>
      <w:r w:rsidR="00017CD6">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E96574" w:rsidP="003C665E">
      <w:pPr>
        <w:pStyle w:val="Centered"/>
        <w:keepNext/>
      </w:pPr>
      <w:r>
        <w:pict w14:anchorId="603F0D3E">
          <v:shape id="_x0000_i1058" type="#_x0000_t75" style="width:177.8pt;height:256.9pt">
            <v:imagedata r:id="rId62" o:title="Scenario 3 Early Handover"/>
          </v:shape>
        </w:pict>
      </w:r>
    </w:p>
    <w:p w14:paraId="4A79F912" w14:textId="17C77685" w:rsidR="00685994" w:rsidRDefault="003C665E" w:rsidP="00D43BF9">
      <w:pPr>
        <w:pStyle w:val="Figurecaption"/>
      </w:pPr>
      <w:bookmarkStart w:id="206" w:name="_Ref482349219"/>
      <w:bookmarkStart w:id="207" w:name="_Ref482349087"/>
      <w:bookmarkStart w:id="208" w:name="_Toc482731914"/>
      <w:r>
        <w:t xml:space="preserve">Figure </w:t>
      </w:r>
      <w:r>
        <w:fldChar w:fldCharType="begin"/>
      </w:r>
      <w:r>
        <w:instrText xml:space="preserve"> SEQ Figure \* ARABIC </w:instrText>
      </w:r>
      <w:r>
        <w:fldChar w:fldCharType="separate"/>
      </w:r>
      <w:r w:rsidR="00017CD6">
        <w:rPr>
          <w:noProof/>
        </w:rPr>
        <w:t>53</w:t>
      </w:r>
      <w:r>
        <w:fldChar w:fldCharType="end"/>
      </w:r>
      <w:bookmarkEnd w:id="206"/>
      <w:r w:rsidR="00623D71">
        <w:t>.</w:t>
      </w:r>
      <w:r>
        <w:t xml:space="preserve"> </w:t>
      </w:r>
      <w:bookmarkEnd w:id="207"/>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8"/>
    </w:p>
    <w:p w14:paraId="12953429" w14:textId="10B9E82C" w:rsidR="00813F58" w:rsidRDefault="00A8336F" w:rsidP="008A628A">
      <w:pPr>
        <w:pStyle w:val="Heading2"/>
      </w:pPr>
      <w:bookmarkStart w:id="209" w:name="_Toc482734042"/>
      <w:r>
        <w:t>Efficiency</w:t>
      </w:r>
      <w:bookmarkEnd w:id="209"/>
    </w:p>
    <w:p w14:paraId="2425B3F7" w14:textId="1FE0916A"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017CD6">
        <w:t xml:space="preserve">Table </w:t>
      </w:r>
      <w:r w:rsidR="00017CD6">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017CD6">
        <w:t xml:space="preserve">Table </w:t>
      </w:r>
      <w:r w:rsidR="00017CD6">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6BCF4BFC" w:rsidR="008803FE" w:rsidRDefault="008803FE" w:rsidP="008803FE">
      <w:pPr>
        <w:pStyle w:val="Tabletitle"/>
      </w:pPr>
      <w:bookmarkStart w:id="210" w:name="_Ref482284902"/>
      <w:bookmarkStart w:id="211" w:name="_Toc482710662"/>
      <w:r>
        <w:t xml:space="preserve">Table </w:t>
      </w:r>
      <w:r>
        <w:fldChar w:fldCharType="begin"/>
      </w:r>
      <w:r>
        <w:instrText xml:space="preserve"> SEQ Table \* ARABIC </w:instrText>
      </w:r>
      <w:r>
        <w:fldChar w:fldCharType="separate"/>
      </w:r>
      <w:r w:rsidR="00017CD6">
        <w:rPr>
          <w:noProof/>
        </w:rPr>
        <w:t>4</w:t>
      </w:r>
      <w:r>
        <w:fldChar w:fldCharType="end"/>
      </w:r>
      <w:bookmarkEnd w:id="210"/>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1"/>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17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17CD6" w:rsidRPr="00D85D56" w:rsidRDefault="00017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17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17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17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17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17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17CD6" w:rsidRDefault="00017CD6"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17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17CD6" w:rsidRPr="00D85D56" w:rsidRDefault="00017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17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17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17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17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17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17CD6" w:rsidRDefault="00017CD6"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2" w:name="_Toc482734043"/>
      <w:r w:rsidRPr="00A3053F">
        <w:lastRenderedPageBreak/>
        <w:t>Conclusions</w:t>
      </w:r>
      <w:bookmarkEnd w:id="212"/>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3" w:name="_Toc482734044"/>
      <w:r>
        <w:lastRenderedPageBreak/>
        <w:t>Discussion</w:t>
      </w:r>
      <w:bookmarkEnd w:id="213"/>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4" w:name="_Ref482353967"/>
      <w:bookmarkStart w:id="215" w:name="_Toc482734045"/>
      <w:r>
        <w:t>Results</w:t>
      </w:r>
      <w:bookmarkEnd w:id="214"/>
      <w:bookmarkEnd w:id="215"/>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7D7026DF" w:rsidR="00097CA4" w:rsidRDefault="00097CA4" w:rsidP="006E49F7">
      <w:r>
        <w:t xml:space="preserve">Section </w:t>
      </w:r>
      <w:r>
        <w:fldChar w:fldCharType="begin"/>
      </w:r>
      <w:r>
        <w:instrText xml:space="preserve"> REF _Ref482024155 \r \h </w:instrText>
      </w:r>
      <w:r>
        <w:fldChar w:fldCharType="separate"/>
      </w:r>
      <w:r w:rsidR="00017CD6">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6" w:name="_Toc482734046"/>
      <w:r>
        <w:t>Contribution</w:t>
      </w:r>
      <w:r w:rsidR="000915E7">
        <w:t>s</w:t>
      </w:r>
      <w:bookmarkEnd w:id="216"/>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7" w:name="_Toc482734047"/>
      <w:r>
        <w:t>CubeMac</w:t>
      </w:r>
      <w:bookmarkEnd w:id="217"/>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8" w:name="_Toc482734048"/>
      <w:r>
        <w:t>D</w:t>
      </w:r>
      <w:r w:rsidR="00276D9D" w:rsidRPr="007E1249">
        <w:rPr>
          <w:vertAlign w:val="superscript"/>
        </w:rPr>
        <w:t>3</w:t>
      </w:r>
      <w:bookmarkEnd w:id="218"/>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9" w:name="_Toc482734049"/>
      <w:r>
        <w:t>Simulation</w:t>
      </w:r>
      <w:bookmarkEnd w:id="219"/>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20" w:name="_Toc482734050"/>
      <w:r>
        <w:t>Space Junk</w:t>
      </w:r>
      <w:bookmarkEnd w:id="220"/>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1" w:name="_Toc482734051"/>
      <w:r>
        <w:t>Mission Design</w:t>
      </w:r>
      <w:bookmarkEnd w:id="221"/>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2" w:name="_Toc482734052"/>
      <w:r>
        <w:lastRenderedPageBreak/>
        <w:t>Remote</w:t>
      </w:r>
      <w:r w:rsidR="00F740BF">
        <w:t xml:space="preserve"> and Extreme Environments</w:t>
      </w:r>
      <w:bookmarkEnd w:id="222"/>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3" w:name="_Toc482734053"/>
      <w:r>
        <w:t>CubeSats Beyond LEO</w:t>
      </w:r>
      <w:bookmarkEnd w:id="223"/>
    </w:p>
    <w:p w14:paraId="244D9E44" w14:textId="31CB47C2"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017CD6">
        <w:t xml:space="preserve">Figure </w:t>
      </w:r>
      <w:r w:rsidR="00017CD6">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4" w:name="_Toc482734054"/>
      <w:r>
        <w:t>Future Work</w:t>
      </w:r>
      <w:bookmarkEnd w:id="224"/>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5" w:name="_Toc482734055"/>
      <w:r>
        <w:t>Data Dissemination</w:t>
      </w:r>
      <w:bookmarkEnd w:id="225"/>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6" w:name="_Toc482734056"/>
      <w:r>
        <w:t>Expanded</w:t>
      </w:r>
      <w:r w:rsidR="00B049BE">
        <w:t xml:space="preserve"> CSNs</w:t>
      </w:r>
      <w:bookmarkEnd w:id="226"/>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7" w:name="_Toc482734057"/>
      <w:r>
        <w:t>CubeMac</w:t>
      </w:r>
      <w:bookmarkEnd w:id="227"/>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8" w:name="_Toc482734058"/>
      <w:r>
        <w:t>D</w:t>
      </w:r>
      <w:r w:rsidR="00276D9D" w:rsidRPr="007E1249">
        <w:rPr>
          <w:vertAlign w:val="superscript"/>
        </w:rPr>
        <w:t>3</w:t>
      </w:r>
      <w:bookmarkEnd w:id="228"/>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9" w:name="_Toc482734059"/>
      <w:r>
        <w:lastRenderedPageBreak/>
        <w:t xml:space="preserve">CSN </w:t>
      </w:r>
      <w:r w:rsidR="0098065D">
        <w:t>Simulation</w:t>
      </w:r>
      <w:bookmarkEnd w:id="229"/>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7C130C">
          <w:type w:val="continuous"/>
          <w:pgSz w:w="12240" w:h="15840"/>
          <w:pgMar w:top="1699" w:right="1418" w:bottom="1699" w:left="1418"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30" w:name="_Toc482734060"/>
      <w:r w:rsidR="00A1111F" w:rsidRPr="00E87862">
        <w:t>References</w:t>
      </w:r>
      <w:bookmarkEnd w:id="230"/>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7C130C">
      <w:pgSz w:w="12240" w:h="15840"/>
      <w:pgMar w:top="1699" w:right="1418" w:bottom="1699" w:left="1418"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BDB97B" w14:textId="77777777" w:rsidR="00442E48" w:rsidRDefault="00442E48" w:rsidP="00362833">
      <w:r>
        <w:separator/>
      </w:r>
    </w:p>
    <w:p w14:paraId="13816566" w14:textId="77777777" w:rsidR="00442E48" w:rsidRDefault="00442E48" w:rsidP="00362833"/>
  </w:endnote>
  <w:endnote w:type="continuationSeparator" w:id="0">
    <w:p w14:paraId="5094D84A" w14:textId="77777777" w:rsidR="00442E48" w:rsidRDefault="00442E48" w:rsidP="00362833">
      <w:r>
        <w:continuationSeparator/>
      </w:r>
    </w:p>
    <w:p w14:paraId="793A7DEC" w14:textId="77777777" w:rsidR="00442E48" w:rsidRDefault="00442E48"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11765C5A" w:rsidR="00017CD6" w:rsidRDefault="00017CD6">
        <w:pPr>
          <w:pStyle w:val="Footer"/>
        </w:pPr>
        <w:r>
          <w:fldChar w:fldCharType="begin"/>
        </w:r>
        <w:r>
          <w:instrText xml:space="preserve"> PAGE   \* MERGEFORMAT </w:instrText>
        </w:r>
        <w:r>
          <w:fldChar w:fldCharType="separate"/>
        </w:r>
        <w:r w:rsidR="00E96574">
          <w:rPr>
            <w:noProof/>
          </w:rPr>
          <w:t>36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F67E6" w14:textId="77777777" w:rsidR="00442E48" w:rsidRDefault="00442E48" w:rsidP="00362833">
      <w:r>
        <w:separator/>
      </w:r>
    </w:p>
    <w:p w14:paraId="2471B068" w14:textId="77777777" w:rsidR="00442E48" w:rsidRDefault="00442E48" w:rsidP="00362833"/>
  </w:footnote>
  <w:footnote w:type="continuationSeparator" w:id="0">
    <w:p w14:paraId="0790DAAC" w14:textId="77777777" w:rsidR="00442E48" w:rsidRDefault="00442E48" w:rsidP="00362833">
      <w:r>
        <w:continuationSeparator/>
      </w:r>
    </w:p>
    <w:p w14:paraId="5B21B121" w14:textId="77777777" w:rsidR="00442E48" w:rsidRDefault="00442E48"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17CD6"/>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0D5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3F23"/>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444"/>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5E9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187F"/>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769"/>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07E0"/>
    <w:rsid w:val="00442E48"/>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77BCF"/>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3DDB"/>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640"/>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87F28"/>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30C"/>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3F62"/>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914"/>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24D5"/>
    <w:rsid w:val="00B23F82"/>
    <w:rsid w:val="00B278C5"/>
    <w:rsid w:val="00B300C5"/>
    <w:rsid w:val="00B3286C"/>
    <w:rsid w:val="00B3313B"/>
    <w:rsid w:val="00B35C82"/>
    <w:rsid w:val="00B36493"/>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4B8"/>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657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5CD3"/>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49FE"/>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10778943088546"/>
          <c:y val="0.15715068119193659"/>
          <c:w val="0.83548280531323627"/>
          <c:h val="0.52727617065201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3712361475648878"/>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2739274815528441"/>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79147931575577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0.9507</cdr:x>
      <cdr:y>0.59278</cdr:y>
    </cdr:to>
    <cdr:cxnSp macro="">
      <cdr:nvCxnSpPr>
        <cdr:cNvPr id="3" name="Straight Connector 2"/>
        <cdr:cNvCxnSpPr/>
      </cdr:nvCxnSpPr>
      <cdr:spPr>
        <a:xfrm xmlns:a="http://schemas.openxmlformats.org/drawingml/2006/main">
          <a:off x="708682" y="1737186"/>
          <a:ext cx="4434818" cy="15414"/>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0.91957</cdr:x>
      <cdr:y>0.52339</cdr:y>
    </cdr:to>
    <cdr:cxnSp macro="">
      <cdr:nvCxnSpPr>
        <cdr:cNvPr id="2" name="Straight Connector 1"/>
        <cdr:cNvCxnSpPr/>
      </cdr:nvCxnSpPr>
      <cdr:spPr>
        <a:xfrm xmlns:a="http://schemas.openxmlformats.org/drawingml/2006/main">
          <a:off x="736600" y="1750060"/>
          <a:ext cx="4490720" cy="3302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EFCA1-0C16-41E2-9EF8-67E259042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64</TotalTime>
  <Pages>158</Pages>
  <Words>56352</Words>
  <Characters>321208</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6</cp:revision>
  <cp:lastPrinted>2017-05-17T06:26:00Z</cp:lastPrinted>
  <dcterms:created xsi:type="dcterms:W3CDTF">2017-05-17T06:17:00Z</dcterms:created>
  <dcterms:modified xsi:type="dcterms:W3CDTF">2017-05-17T15:17:00Z</dcterms:modified>
</cp:coreProperties>
</file>