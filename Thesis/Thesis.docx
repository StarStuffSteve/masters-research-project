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0703F519"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404203" w:rsidRPr="00FB1B63">
        <w:rPr>
          <w:b w:val="0"/>
          <w:sz w:val="44"/>
          <w:szCs w:val="44"/>
        </w:rPr>
        <w:t xml:space="preserve">Space-to-Ground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w:t>
      </w:r>
      <w:bookmarkStart w:id="0" w:name="_GoBack"/>
      <w:bookmarkEnd w:id="0"/>
      <w:r w:rsidRPr="00197314">
        <w:rPr>
          <w:sz w:val="28"/>
        </w:rPr>
        <w:t>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bookmarkStart w:id="1" w:name="_Toc482442298"/>
    </w:p>
    <w:p w14:paraId="7051D66A" w14:textId="4B0B4C56" w:rsidR="000A6621" w:rsidRDefault="000A6621" w:rsidP="006B04C1">
      <w:pPr>
        <w:pStyle w:val="Chaptertitlenotnumbered"/>
        <w:spacing w:before="0"/>
      </w:pPr>
      <w:r>
        <w:lastRenderedPageBreak/>
        <w:t>Declaration</w:t>
      </w:r>
      <w:bookmarkEnd w:id="1"/>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2" w:name="_Toc482442299"/>
      <w:r>
        <w:lastRenderedPageBreak/>
        <w:t>Acknowledgements</w:t>
      </w:r>
      <w:bookmarkEnd w:id="2"/>
    </w:p>
    <w:p w14:paraId="5D466FE5" w14:textId="2CD7C7A1"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65818BA8"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r w:rsidR="000573A5" w:rsidRPr="00057ACD">
        <w:t>Centre</w:t>
      </w:r>
      <w:r w:rsidRPr="00057ACD">
        <w:t xml:space="preserve"> for Microsatellites</w:t>
      </w:r>
      <w:r w:rsidR="000573A5">
        <w:t>’</w:t>
      </w:r>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3" w:name="_Toc482442300"/>
      <w:r>
        <w:lastRenderedPageBreak/>
        <w:t>Abstract</w:t>
      </w:r>
      <w:bookmarkEnd w:id="3"/>
    </w:p>
    <w:p w14:paraId="409090C3" w14:textId="09D7D953" w:rsidR="00584573" w:rsidRDefault="006937E8" w:rsidP="005C22C7">
      <w:r>
        <w:t xml:space="preserve">The successful demonstration of the first </w:t>
      </w:r>
      <w:r w:rsidR="00026FDE">
        <w:t>network</w:t>
      </w:r>
      <w:r>
        <w:t xml:space="preserve"> 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CubeSat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present novel applications in areas such as Earth observation and in-orbit interferometry</w:t>
      </w:r>
      <w:r w:rsidR="00584573">
        <w:t>.</w:t>
      </w:r>
    </w:p>
    <w:p w14:paraId="4E12FDAB" w14:textId="3D6BE83E"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335C81">
        <w:t>the power – throughput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developed and assessed</w:t>
      </w:r>
      <w:r w:rsidR="00D4617A">
        <w:t xml:space="preserve">. This work’s proposed protocols are developed alongside a simulation of a hypothetical CSN mission using the network simulator, OMNeT++. </w:t>
      </w:r>
      <w:r w:rsidR="00AC78FE">
        <w:t>Developed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335C81">
        <w:t xml:space="preserve"> S2G throughput. The routing protocol introduces the election of a CubeSat dedicated to performing S2G communication. An energy sensitive version of this election is presented and shown to reduce the energy consumption of previously “over-worked” CubeSats. </w:t>
      </w:r>
      <w:r w:rsidR="00AC78FE">
        <w:t>However, t</w:t>
      </w:r>
      <w:r w:rsidR="00335C81">
        <w:t>his approach is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58030B83" w14:textId="5F6ABEA9" w:rsidR="009F1667"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9F1667">
        <w:rPr>
          <w:noProof/>
        </w:rPr>
        <w:t>Declaration</w:t>
      </w:r>
      <w:r w:rsidR="009F1667">
        <w:rPr>
          <w:noProof/>
        </w:rPr>
        <w:tab/>
      </w:r>
      <w:r w:rsidR="009F1667">
        <w:rPr>
          <w:noProof/>
        </w:rPr>
        <w:fldChar w:fldCharType="begin"/>
      </w:r>
      <w:r w:rsidR="009F1667">
        <w:rPr>
          <w:noProof/>
        </w:rPr>
        <w:instrText xml:space="preserve"> PAGEREF _Toc482442298 \h </w:instrText>
      </w:r>
      <w:r w:rsidR="009F1667">
        <w:rPr>
          <w:noProof/>
        </w:rPr>
      </w:r>
      <w:r w:rsidR="009F1667">
        <w:rPr>
          <w:noProof/>
        </w:rPr>
        <w:fldChar w:fldCharType="separate"/>
      </w:r>
      <w:r w:rsidR="00DF7CE0">
        <w:rPr>
          <w:noProof/>
        </w:rPr>
        <w:t>i</w:t>
      </w:r>
      <w:r w:rsidR="009F1667">
        <w:rPr>
          <w:noProof/>
        </w:rPr>
        <w:fldChar w:fldCharType="end"/>
      </w:r>
    </w:p>
    <w:p w14:paraId="07DD7B42" w14:textId="2043D91D" w:rsidR="009F1667" w:rsidRDefault="009F1667">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_Toc482442299 \h </w:instrText>
      </w:r>
      <w:r>
        <w:rPr>
          <w:noProof/>
        </w:rPr>
      </w:r>
      <w:r>
        <w:rPr>
          <w:noProof/>
        </w:rPr>
        <w:fldChar w:fldCharType="separate"/>
      </w:r>
      <w:r w:rsidR="00DF7CE0">
        <w:rPr>
          <w:noProof/>
        </w:rPr>
        <w:t>ii</w:t>
      </w:r>
      <w:r>
        <w:rPr>
          <w:noProof/>
        </w:rPr>
        <w:fldChar w:fldCharType="end"/>
      </w:r>
    </w:p>
    <w:p w14:paraId="56CE3E36" w14:textId="4EF939CD" w:rsidR="009F1667" w:rsidRDefault="009F1667">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_Toc482442300 \h </w:instrText>
      </w:r>
      <w:r>
        <w:rPr>
          <w:noProof/>
        </w:rPr>
      </w:r>
      <w:r>
        <w:rPr>
          <w:noProof/>
        </w:rPr>
        <w:fldChar w:fldCharType="separate"/>
      </w:r>
      <w:r w:rsidR="00DF7CE0">
        <w:rPr>
          <w:noProof/>
        </w:rPr>
        <w:t>iii</w:t>
      </w:r>
      <w:r>
        <w:rPr>
          <w:noProof/>
        </w:rPr>
        <w:fldChar w:fldCharType="end"/>
      </w:r>
    </w:p>
    <w:p w14:paraId="4135700A" w14:textId="782DC74F" w:rsidR="009F1667" w:rsidRDefault="009F1667">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_Toc482442301 \h </w:instrText>
      </w:r>
      <w:r>
        <w:rPr>
          <w:noProof/>
        </w:rPr>
      </w:r>
      <w:r>
        <w:rPr>
          <w:noProof/>
        </w:rPr>
        <w:fldChar w:fldCharType="separate"/>
      </w:r>
      <w:r w:rsidR="00DF7CE0">
        <w:rPr>
          <w:noProof/>
        </w:rPr>
        <w:t>viii</w:t>
      </w:r>
      <w:r>
        <w:rPr>
          <w:noProof/>
        </w:rPr>
        <w:fldChar w:fldCharType="end"/>
      </w:r>
    </w:p>
    <w:p w14:paraId="3A1801FB" w14:textId="455F3ADF" w:rsidR="009F1667" w:rsidRDefault="009F1667">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_Toc482442302 \h </w:instrText>
      </w:r>
      <w:r>
        <w:rPr>
          <w:noProof/>
        </w:rPr>
      </w:r>
      <w:r>
        <w:rPr>
          <w:noProof/>
        </w:rPr>
        <w:fldChar w:fldCharType="separate"/>
      </w:r>
      <w:r w:rsidR="00DF7CE0">
        <w:rPr>
          <w:noProof/>
        </w:rPr>
        <w:t>xiii</w:t>
      </w:r>
      <w:r>
        <w:rPr>
          <w:noProof/>
        </w:rPr>
        <w:fldChar w:fldCharType="end"/>
      </w:r>
    </w:p>
    <w:p w14:paraId="4610C590" w14:textId="663A48E4" w:rsidR="009F1667" w:rsidRDefault="009F1667">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_Toc482442303 \h </w:instrText>
      </w:r>
      <w:r>
        <w:rPr>
          <w:noProof/>
        </w:rPr>
      </w:r>
      <w:r>
        <w:rPr>
          <w:noProof/>
        </w:rPr>
        <w:fldChar w:fldCharType="separate"/>
      </w:r>
      <w:r w:rsidR="00DF7CE0">
        <w:rPr>
          <w:noProof/>
        </w:rPr>
        <w:t>xiv</w:t>
      </w:r>
      <w:r>
        <w:rPr>
          <w:noProof/>
        </w:rPr>
        <w:fldChar w:fldCharType="end"/>
      </w:r>
    </w:p>
    <w:p w14:paraId="0C77F4D1" w14:textId="7913A9E9" w:rsidR="009F1667" w:rsidRDefault="009F1667">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_Toc482442304 \h </w:instrText>
      </w:r>
      <w:r>
        <w:rPr>
          <w:noProof/>
        </w:rPr>
      </w:r>
      <w:r>
        <w:rPr>
          <w:noProof/>
        </w:rPr>
        <w:fldChar w:fldCharType="separate"/>
      </w:r>
      <w:r w:rsidR="00DF7CE0">
        <w:rPr>
          <w:noProof/>
        </w:rPr>
        <w:t>1</w:t>
      </w:r>
      <w:r>
        <w:rPr>
          <w:noProof/>
        </w:rPr>
        <w:fldChar w:fldCharType="end"/>
      </w:r>
    </w:p>
    <w:p w14:paraId="70F79EAF" w14:textId="422D1919" w:rsidR="009F1667" w:rsidRDefault="009F1667">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_Toc482442305 \h </w:instrText>
      </w:r>
      <w:r>
        <w:rPr>
          <w:noProof/>
        </w:rPr>
      </w:r>
      <w:r>
        <w:rPr>
          <w:noProof/>
        </w:rPr>
        <w:fldChar w:fldCharType="separate"/>
      </w:r>
      <w:r w:rsidR="00DF7CE0">
        <w:rPr>
          <w:noProof/>
        </w:rPr>
        <w:t>5</w:t>
      </w:r>
      <w:r>
        <w:rPr>
          <w:noProof/>
        </w:rPr>
        <w:fldChar w:fldCharType="end"/>
      </w:r>
    </w:p>
    <w:p w14:paraId="668F9895" w14:textId="4EFE3B66" w:rsidR="009F1667" w:rsidRDefault="009F1667">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_Toc482442306 \h </w:instrText>
      </w:r>
      <w:r>
        <w:rPr>
          <w:noProof/>
        </w:rPr>
      </w:r>
      <w:r>
        <w:rPr>
          <w:noProof/>
        </w:rPr>
        <w:fldChar w:fldCharType="separate"/>
      </w:r>
      <w:r w:rsidR="00DF7CE0">
        <w:rPr>
          <w:noProof/>
        </w:rPr>
        <w:t>8</w:t>
      </w:r>
      <w:r>
        <w:rPr>
          <w:noProof/>
        </w:rPr>
        <w:fldChar w:fldCharType="end"/>
      </w:r>
    </w:p>
    <w:p w14:paraId="2DDD7375" w14:textId="600BB3ED" w:rsidR="009F1667" w:rsidRDefault="009F1667">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_Toc482442307 \h </w:instrText>
      </w:r>
      <w:r>
        <w:rPr>
          <w:noProof/>
        </w:rPr>
      </w:r>
      <w:r>
        <w:rPr>
          <w:noProof/>
        </w:rPr>
        <w:fldChar w:fldCharType="separate"/>
      </w:r>
      <w:r w:rsidR="00DF7CE0">
        <w:rPr>
          <w:noProof/>
        </w:rPr>
        <w:t>9</w:t>
      </w:r>
      <w:r>
        <w:rPr>
          <w:noProof/>
        </w:rPr>
        <w:fldChar w:fldCharType="end"/>
      </w:r>
    </w:p>
    <w:p w14:paraId="23A3157D" w14:textId="476AA8DF" w:rsidR="009F1667" w:rsidRDefault="009F1667">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_Toc482442308 \h </w:instrText>
      </w:r>
      <w:r>
        <w:rPr>
          <w:noProof/>
        </w:rPr>
      </w:r>
      <w:r>
        <w:rPr>
          <w:noProof/>
        </w:rPr>
        <w:fldChar w:fldCharType="separate"/>
      </w:r>
      <w:r w:rsidR="00DF7CE0">
        <w:rPr>
          <w:noProof/>
        </w:rPr>
        <w:t>11</w:t>
      </w:r>
      <w:r>
        <w:rPr>
          <w:noProof/>
        </w:rPr>
        <w:fldChar w:fldCharType="end"/>
      </w:r>
    </w:p>
    <w:p w14:paraId="427C28EA" w14:textId="00BAA5CE" w:rsidR="009F1667" w:rsidRDefault="009F1667">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_Toc482442309 \h </w:instrText>
      </w:r>
      <w:r>
        <w:rPr>
          <w:noProof/>
        </w:rPr>
      </w:r>
      <w:r>
        <w:rPr>
          <w:noProof/>
        </w:rPr>
        <w:fldChar w:fldCharType="separate"/>
      </w:r>
      <w:r w:rsidR="00DF7CE0">
        <w:rPr>
          <w:noProof/>
        </w:rPr>
        <w:t>12</w:t>
      </w:r>
      <w:r>
        <w:rPr>
          <w:noProof/>
        </w:rPr>
        <w:fldChar w:fldCharType="end"/>
      </w:r>
    </w:p>
    <w:p w14:paraId="303A5DF1" w14:textId="6968B795" w:rsidR="009F1667" w:rsidRDefault="009F1667">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_Toc482442310 \h </w:instrText>
      </w:r>
      <w:r>
        <w:rPr>
          <w:noProof/>
        </w:rPr>
      </w:r>
      <w:r>
        <w:rPr>
          <w:noProof/>
        </w:rPr>
        <w:fldChar w:fldCharType="separate"/>
      </w:r>
      <w:r w:rsidR="00DF7CE0">
        <w:rPr>
          <w:noProof/>
        </w:rPr>
        <w:t>16</w:t>
      </w:r>
      <w:r>
        <w:rPr>
          <w:noProof/>
        </w:rPr>
        <w:fldChar w:fldCharType="end"/>
      </w:r>
    </w:p>
    <w:p w14:paraId="4A32C496" w14:textId="4B9F4C5E" w:rsidR="009F1667" w:rsidRDefault="009F1667">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_Toc482442311 \h </w:instrText>
      </w:r>
      <w:r>
        <w:rPr>
          <w:noProof/>
        </w:rPr>
      </w:r>
      <w:r>
        <w:rPr>
          <w:noProof/>
        </w:rPr>
        <w:fldChar w:fldCharType="separate"/>
      </w:r>
      <w:r w:rsidR="00DF7CE0">
        <w:rPr>
          <w:noProof/>
        </w:rPr>
        <w:t>16</w:t>
      </w:r>
      <w:r>
        <w:rPr>
          <w:noProof/>
        </w:rPr>
        <w:fldChar w:fldCharType="end"/>
      </w:r>
    </w:p>
    <w:p w14:paraId="18AC86C3" w14:textId="221A40CB" w:rsidR="009F1667" w:rsidRDefault="009F1667">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_Toc482442312 \h </w:instrText>
      </w:r>
      <w:r>
        <w:rPr>
          <w:noProof/>
        </w:rPr>
      </w:r>
      <w:r>
        <w:rPr>
          <w:noProof/>
        </w:rPr>
        <w:fldChar w:fldCharType="separate"/>
      </w:r>
      <w:r w:rsidR="00DF7CE0">
        <w:rPr>
          <w:noProof/>
        </w:rPr>
        <w:t>17</w:t>
      </w:r>
      <w:r>
        <w:rPr>
          <w:noProof/>
        </w:rPr>
        <w:fldChar w:fldCharType="end"/>
      </w:r>
    </w:p>
    <w:p w14:paraId="2DBA9945" w14:textId="490A95CF" w:rsidR="009F1667" w:rsidRDefault="009F1667">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_Toc482442313 \h </w:instrText>
      </w:r>
      <w:r>
        <w:rPr>
          <w:noProof/>
        </w:rPr>
      </w:r>
      <w:r>
        <w:rPr>
          <w:noProof/>
        </w:rPr>
        <w:fldChar w:fldCharType="separate"/>
      </w:r>
      <w:r w:rsidR="00DF7CE0">
        <w:rPr>
          <w:noProof/>
        </w:rPr>
        <w:t>19</w:t>
      </w:r>
      <w:r>
        <w:rPr>
          <w:noProof/>
        </w:rPr>
        <w:fldChar w:fldCharType="end"/>
      </w:r>
    </w:p>
    <w:p w14:paraId="6A96A8E8" w14:textId="51A1CEB8" w:rsidR="009F1667" w:rsidRDefault="009F1667">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_Toc482442314 \h </w:instrText>
      </w:r>
      <w:r>
        <w:rPr>
          <w:noProof/>
        </w:rPr>
      </w:r>
      <w:r>
        <w:rPr>
          <w:noProof/>
        </w:rPr>
        <w:fldChar w:fldCharType="separate"/>
      </w:r>
      <w:r w:rsidR="00DF7CE0">
        <w:rPr>
          <w:noProof/>
        </w:rPr>
        <w:t>20</w:t>
      </w:r>
      <w:r>
        <w:rPr>
          <w:noProof/>
        </w:rPr>
        <w:fldChar w:fldCharType="end"/>
      </w:r>
    </w:p>
    <w:p w14:paraId="30DAB901" w14:textId="37134FDA" w:rsidR="009F1667" w:rsidRDefault="009F1667">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_Toc482442315 \h </w:instrText>
      </w:r>
      <w:r>
        <w:rPr>
          <w:noProof/>
        </w:rPr>
      </w:r>
      <w:r>
        <w:rPr>
          <w:noProof/>
        </w:rPr>
        <w:fldChar w:fldCharType="separate"/>
      </w:r>
      <w:r w:rsidR="00DF7CE0">
        <w:rPr>
          <w:noProof/>
        </w:rPr>
        <w:t>22</w:t>
      </w:r>
      <w:r>
        <w:rPr>
          <w:noProof/>
        </w:rPr>
        <w:fldChar w:fldCharType="end"/>
      </w:r>
    </w:p>
    <w:p w14:paraId="51F82458" w14:textId="2BA69065" w:rsidR="009F1667" w:rsidRDefault="009F1667">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_Toc482442316 \h </w:instrText>
      </w:r>
      <w:r>
        <w:rPr>
          <w:noProof/>
        </w:rPr>
      </w:r>
      <w:r>
        <w:rPr>
          <w:noProof/>
        </w:rPr>
        <w:fldChar w:fldCharType="separate"/>
      </w:r>
      <w:r w:rsidR="00DF7CE0">
        <w:rPr>
          <w:noProof/>
        </w:rPr>
        <w:t>22</w:t>
      </w:r>
      <w:r>
        <w:rPr>
          <w:noProof/>
        </w:rPr>
        <w:fldChar w:fldCharType="end"/>
      </w:r>
    </w:p>
    <w:p w14:paraId="37971AA9" w14:textId="44FC866E" w:rsidR="009F1667" w:rsidRDefault="009F1667">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_Toc482442317 \h </w:instrText>
      </w:r>
      <w:r>
        <w:rPr>
          <w:noProof/>
        </w:rPr>
      </w:r>
      <w:r>
        <w:rPr>
          <w:noProof/>
        </w:rPr>
        <w:fldChar w:fldCharType="separate"/>
      </w:r>
      <w:r w:rsidR="00DF7CE0">
        <w:rPr>
          <w:noProof/>
        </w:rPr>
        <w:t>25</w:t>
      </w:r>
      <w:r>
        <w:rPr>
          <w:noProof/>
        </w:rPr>
        <w:fldChar w:fldCharType="end"/>
      </w:r>
    </w:p>
    <w:p w14:paraId="3AE6A54E" w14:textId="6270E378" w:rsidR="009F1667" w:rsidRDefault="009F1667">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_Toc482442318 \h </w:instrText>
      </w:r>
      <w:r>
        <w:rPr>
          <w:noProof/>
        </w:rPr>
      </w:r>
      <w:r>
        <w:rPr>
          <w:noProof/>
        </w:rPr>
        <w:fldChar w:fldCharType="separate"/>
      </w:r>
      <w:r w:rsidR="00DF7CE0">
        <w:rPr>
          <w:noProof/>
        </w:rPr>
        <w:t>32</w:t>
      </w:r>
      <w:r>
        <w:rPr>
          <w:noProof/>
        </w:rPr>
        <w:fldChar w:fldCharType="end"/>
      </w:r>
    </w:p>
    <w:p w14:paraId="3D6067FE" w14:textId="0D74D2F5" w:rsidR="009F1667" w:rsidRDefault="009F1667">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_Toc482442319 \h </w:instrText>
      </w:r>
      <w:r>
        <w:rPr>
          <w:noProof/>
        </w:rPr>
      </w:r>
      <w:r>
        <w:rPr>
          <w:noProof/>
        </w:rPr>
        <w:fldChar w:fldCharType="separate"/>
      </w:r>
      <w:r w:rsidR="00DF7CE0">
        <w:rPr>
          <w:noProof/>
        </w:rPr>
        <w:t>33</w:t>
      </w:r>
      <w:r>
        <w:rPr>
          <w:noProof/>
        </w:rPr>
        <w:fldChar w:fldCharType="end"/>
      </w:r>
    </w:p>
    <w:p w14:paraId="36826021" w14:textId="51355179" w:rsidR="009F1667" w:rsidRDefault="009F1667">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_Toc482442320 \h </w:instrText>
      </w:r>
      <w:r>
        <w:rPr>
          <w:noProof/>
        </w:rPr>
      </w:r>
      <w:r>
        <w:rPr>
          <w:noProof/>
        </w:rPr>
        <w:fldChar w:fldCharType="separate"/>
      </w:r>
      <w:r w:rsidR="00DF7CE0">
        <w:rPr>
          <w:noProof/>
        </w:rPr>
        <w:t>40</w:t>
      </w:r>
      <w:r>
        <w:rPr>
          <w:noProof/>
        </w:rPr>
        <w:fldChar w:fldCharType="end"/>
      </w:r>
    </w:p>
    <w:p w14:paraId="42AE9832" w14:textId="1F18979C" w:rsidR="009F1667" w:rsidRDefault="009F1667">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_Toc482442321 \h </w:instrText>
      </w:r>
      <w:r>
        <w:rPr>
          <w:noProof/>
        </w:rPr>
      </w:r>
      <w:r>
        <w:rPr>
          <w:noProof/>
        </w:rPr>
        <w:fldChar w:fldCharType="separate"/>
      </w:r>
      <w:r w:rsidR="00DF7CE0">
        <w:rPr>
          <w:noProof/>
        </w:rPr>
        <w:t>46</w:t>
      </w:r>
      <w:r>
        <w:rPr>
          <w:noProof/>
        </w:rPr>
        <w:fldChar w:fldCharType="end"/>
      </w:r>
    </w:p>
    <w:p w14:paraId="3F119792" w14:textId="0E428738" w:rsidR="009F1667" w:rsidRDefault="009F1667">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_Toc482442322 \h </w:instrText>
      </w:r>
      <w:r>
        <w:rPr>
          <w:noProof/>
        </w:rPr>
      </w:r>
      <w:r>
        <w:rPr>
          <w:noProof/>
        </w:rPr>
        <w:fldChar w:fldCharType="separate"/>
      </w:r>
      <w:r w:rsidR="00DF7CE0">
        <w:rPr>
          <w:noProof/>
        </w:rPr>
        <w:t>47</w:t>
      </w:r>
      <w:r>
        <w:rPr>
          <w:noProof/>
        </w:rPr>
        <w:fldChar w:fldCharType="end"/>
      </w:r>
    </w:p>
    <w:p w14:paraId="20F09AFA" w14:textId="1DF28F45" w:rsidR="009F1667" w:rsidRDefault="009F1667">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_Toc482442323 \h </w:instrText>
      </w:r>
      <w:r>
        <w:rPr>
          <w:noProof/>
        </w:rPr>
      </w:r>
      <w:r>
        <w:rPr>
          <w:noProof/>
        </w:rPr>
        <w:fldChar w:fldCharType="separate"/>
      </w:r>
      <w:r w:rsidR="00DF7CE0">
        <w:rPr>
          <w:noProof/>
        </w:rPr>
        <w:t>48</w:t>
      </w:r>
      <w:r>
        <w:rPr>
          <w:noProof/>
        </w:rPr>
        <w:fldChar w:fldCharType="end"/>
      </w:r>
    </w:p>
    <w:p w14:paraId="4976219E" w14:textId="2A9C1A25" w:rsidR="009F1667" w:rsidRDefault="009F1667">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_Toc482442324 \h </w:instrText>
      </w:r>
      <w:r>
        <w:rPr>
          <w:noProof/>
        </w:rPr>
      </w:r>
      <w:r>
        <w:rPr>
          <w:noProof/>
        </w:rPr>
        <w:fldChar w:fldCharType="separate"/>
      </w:r>
      <w:r w:rsidR="00DF7CE0">
        <w:rPr>
          <w:noProof/>
        </w:rPr>
        <w:t>54</w:t>
      </w:r>
      <w:r>
        <w:rPr>
          <w:noProof/>
        </w:rPr>
        <w:fldChar w:fldCharType="end"/>
      </w:r>
    </w:p>
    <w:p w14:paraId="53F47819" w14:textId="45363A73" w:rsidR="009F1667" w:rsidRDefault="009F1667">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_Toc482442325 \h </w:instrText>
      </w:r>
      <w:r>
        <w:rPr>
          <w:noProof/>
        </w:rPr>
      </w:r>
      <w:r>
        <w:rPr>
          <w:noProof/>
        </w:rPr>
        <w:fldChar w:fldCharType="separate"/>
      </w:r>
      <w:r w:rsidR="00DF7CE0">
        <w:rPr>
          <w:noProof/>
        </w:rPr>
        <w:t>56</w:t>
      </w:r>
      <w:r>
        <w:rPr>
          <w:noProof/>
        </w:rPr>
        <w:fldChar w:fldCharType="end"/>
      </w:r>
    </w:p>
    <w:p w14:paraId="64B03EC8" w14:textId="128FEA55" w:rsidR="009F1667" w:rsidRDefault="009F1667">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_Toc482442326 \h </w:instrText>
      </w:r>
      <w:r>
        <w:rPr>
          <w:noProof/>
        </w:rPr>
      </w:r>
      <w:r>
        <w:rPr>
          <w:noProof/>
        </w:rPr>
        <w:fldChar w:fldCharType="separate"/>
      </w:r>
      <w:r w:rsidR="00DF7CE0">
        <w:rPr>
          <w:noProof/>
        </w:rPr>
        <w:t>56</w:t>
      </w:r>
      <w:r>
        <w:rPr>
          <w:noProof/>
        </w:rPr>
        <w:fldChar w:fldCharType="end"/>
      </w:r>
    </w:p>
    <w:p w14:paraId="5865677B" w14:textId="23E3D148" w:rsidR="009F1667" w:rsidRDefault="009F1667">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_Toc482442327 \h </w:instrText>
      </w:r>
      <w:r>
        <w:rPr>
          <w:noProof/>
        </w:rPr>
      </w:r>
      <w:r>
        <w:rPr>
          <w:noProof/>
        </w:rPr>
        <w:fldChar w:fldCharType="separate"/>
      </w:r>
      <w:r w:rsidR="00DF7CE0">
        <w:rPr>
          <w:noProof/>
        </w:rPr>
        <w:t>57</w:t>
      </w:r>
      <w:r>
        <w:rPr>
          <w:noProof/>
        </w:rPr>
        <w:fldChar w:fldCharType="end"/>
      </w:r>
    </w:p>
    <w:p w14:paraId="453FB7F2" w14:textId="42192477" w:rsidR="009F1667" w:rsidRDefault="009F1667">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_Toc482442328 \h </w:instrText>
      </w:r>
      <w:r>
        <w:rPr>
          <w:noProof/>
        </w:rPr>
      </w:r>
      <w:r>
        <w:rPr>
          <w:noProof/>
        </w:rPr>
        <w:fldChar w:fldCharType="separate"/>
      </w:r>
      <w:r w:rsidR="00DF7CE0">
        <w:rPr>
          <w:noProof/>
        </w:rPr>
        <w:t>57</w:t>
      </w:r>
      <w:r>
        <w:rPr>
          <w:noProof/>
        </w:rPr>
        <w:fldChar w:fldCharType="end"/>
      </w:r>
    </w:p>
    <w:p w14:paraId="388085B9" w14:textId="54FED585" w:rsidR="009F1667" w:rsidRDefault="009F1667">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_Toc482442329 \h </w:instrText>
      </w:r>
      <w:r>
        <w:rPr>
          <w:noProof/>
        </w:rPr>
      </w:r>
      <w:r>
        <w:rPr>
          <w:noProof/>
        </w:rPr>
        <w:fldChar w:fldCharType="separate"/>
      </w:r>
      <w:r w:rsidR="00DF7CE0">
        <w:rPr>
          <w:noProof/>
        </w:rPr>
        <w:t>59</w:t>
      </w:r>
      <w:r>
        <w:rPr>
          <w:noProof/>
        </w:rPr>
        <w:fldChar w:fldCharType="end"/>
      </w:r>
    </w:p>
    <w:p w14:paraId="3596D6A3" w14:textId="1F82E3E0" w:rsidR="009F1667" w:rsidRDefault="009F1667">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_Toc482442330 \h </w:instrText>
      </w:r>
      <w:r>
        <w:rPr>
          <w:noProof/>
        </w:rPr>
      </w:r>
      <w:r>
        <w:rPr>
          <w:noProof/>
        </w:rPr>
        <w:fldChar w:fldCharType="separate"/>
      </w:r>
      <w:r w:rsidR="00DF7CE0">
        <w:rPr>
          <w:noProof/>
        </w:rPr>
        <w:t>61</w:t>
      </w:r>
      <w:r>
        <w:rPr>
          <w:noProof/>
        </w:rPr>
        <w:fldChar w:fldCharType="end"/>
      </w:r>
    </w:p>
    <w:p w14:paraId="76B4E92D" w14:textId="18D9448E" w:rsidR="009F1667" w:rsidRDefault="009F1667">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_Toc482442331 \h </w:instrText>
      </w:r>
      <w:r>
        <w:rPr>
          <w:noProof/>
        </w:rPr>
      </w:r>
      <w:r>
        <w:rPr>
          <w:noProof/>
        </w:rPr>
        <w:fldChar w:fldCharType="separate"/>
      </w:r>
      <w:r w:rsidR="00DF7CE0">
        <w:rPr>
          <w:noProof/>
        </w:rPr>
        <w:t>62</w:t>
      </w:r>
      <w:r>
        <w:rPr>
          <w:noProof/>
        </w:rPr>
        <w:fldChar w:fldCharType="end"/>
      </w:r>
    </w:p>
    <w:p w14:paraId="15626BDF" w14:textId="2962343E" w:rsidR="009F1667" w:rsidRDefault="009F1667">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_Toc482442332 \h </w:instrText>
      </w:r>
      <w:r>
        <w:rPr>
          <w:noProof/>
        </w:rPr>
      </w:r>
      <w:r>
        <w:rPr>
          <w:noProof/>
        </w:rPr>
        <w:fldChar w:fldCharType="separate"/>
      </w:r>
      <w:r w:rsidR="00DF7CE0">
        <w:rPr>
          <w:noProof/>
        </w:rPr>
        <w:t>62</w:t>
      </w:r>
      <w:r>
        <w:rPr>
          <w:noProof/>
        </w:rPr>
        <w:fldChar w:fldCharType="end"/>
      </w:r>
    </w:p>
    <w:p w14:paraId="7BD0FBB0" w14:textId="032E09CB" w:rsidR="009F1667" w:rsidRDefault="009F1667">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_Toc482442333 \h </w:instrText>
      </w:r>
      <w:r>
        <w:rPr>
          <w:noProof/>
        </w:rPr>
      </w:r>
      <w:r>
        <w:rPr>
          <w:noProof/>
        </w:rPr>
        <w:fldChar w:fldCharType="separate"/>
      </w:r>
      <w:r w:rsidR="00DF7CE0">
        <w:rPr>
          <w:noProof/>
        </w:rPr>
        <w:t>65</w:t>
      </w:r>
      <w:r>
        <w:rPr>
          <w:noProof/>
        </w:rPr>
        <w:fldChar w:fldCharType="end"/>
      </w:r>
    </w:p>
    <w:p w14:paraId="1B547930" w14:textId="123DBABB" w:rsidR="009F1667" w:rsidRDefault="009F1667">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_Toc482442334 \h </w:instrText>
      </w:r>
      <w:r>
        <w:rPr>
          <w:noProof/>
        </w:rPr>
      </w:r>
      <w:r>
        <w:rPr>
          <w:noProof/>
        </w:rPr>
        <w:fldChar w:fldCharType="separate"/>
      </w:r>
      <w:r w:rsidR="00DF7CE0">
        <w:rPr>
          <w:noProof/>
        </w:rPr>
        <w:t>67</w:t>
      </w:r>
      <w:r>
        <w:rPr>
          <w:noProof/>
        </w:rPr>
        <w:fldChar w:fldCharType="end"/>
      </w:r>
    </w:p>
    <w:p w14:paraId="12B9EFCC" w14:textId="303220CA" w:rsidR="009F1667" w:rsidRDefault="009F1667">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_Toc482442335 \h </w:instrText>
      </w:r>
      <w:r>
        <w:rPr>
          <w:noProof/>
        </w:rPr>
      </w:r>
      <w:r>
        <w:rPr>
          <w:noProof/>
        </w:rPr>
        <w:fldChar w:fldCharType="separate"/>
      </w:r>
      <w:r w:rsidR="00DF7CE0">
        <w:rPr>
          <w:noProof/>
        </w:rPr>
        <w:t>69</w:t>
      </w:r>
      <w:r>
        <w:rPr>
          <w:noProof/>
        </w:rPr>
        <w:fldChar w:fldCharType="end"/>
      </w:r>
    </w:p>
    <w:p w14:paraId="023111EC" w14:textId="1951DF83" w:rsidR="009F1667" w:rsidRDefault="009F1667">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_Toc482442336 \h </w:instrText>
      </w:r>
      <w:r>
        <w:rPr>
          <w:noProof/>
        </w:rPr>
      </w:r>
      <w:r>
        <w:rPr>
          <w:noProof/>
        </w:rPr>
        <w:fldChar w:fldCharType="separate"/>
      </w:r>
      <w:r w:rsidR="00DF7CE0">
        <w:rPr>
          <w:noProof/>
        </w:rPr>
        <w:t>71</w:t>
      </w:r>
      <w:r>
        <w:rPr>
          <w:noProof/>
        </w:rPr>
        <w:fldChar w:fldCharType="end"/>
      </w:r>
    </w:p>
    <w:p w14:paraId="2F892FAD" w14:textId="76E42F82" w:rsidR="009F1667" w:rsidRDefault="009F1667">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_Toc482442337 \h </w:instrText>
      </w:r>
      <w:r>
        <w:rPr>
          <w:noProof/>
        </w:rPr>
      </w:r>
      <w:r>
        <w:rPr>
          <w:noProof/>
        </w:rPr>
        <w:fldChar w:fldCharType="separate"/>
      </w:r>
      <w:r w:rsidR="00DF7CE0">
        <w:rPr>
          <w:noProof/>
        </w:rPr>
        <w:t>74</w:t>
      </w:r>
      <w:r>
        <w:rPr>
          <w:noProof/>
        </w:rPr>
        <w:fldChar w:fldCharType="end"/>
      </w:r>
    </w:p>
    <w:p w14:paraId="3CF6C862" w14:textId="277575D1" w:rsidR="009F1667" w:rsidRDefault="009F1667">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_Toc482442338 \h </w:instrText>
      </w:r>
      <w:r>
        <w:rPr>
          <w:noProof/>
        </w:rPr>
      </w:r>
      <w:r>
        <w:rPr>
          <w:noProof/>
        </w:rPr>
        <w:fldChar w:fldCharType="separate"/>
      </w:r>
      <w:r w:rsidR="00DF7CE0">
        <w:rPr>
          <w:noProof/>
        </w:rPr>
        <w:t>74</w:t>
      </w:r>
      <w:r>
        <w:rPr>
          <w:noProof/>
        </w:rPr>
        <w:fldChar w:fldCharType="end"/>
      </w:r>
    </w:p>
    <w:p w14:paraId="62721B7C" w14:textId="01A58142" w:rsidR="009F1667" w:rsidRDefault="009F1667">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_Toc482442339 \h </w:instrText>
      </w:r>
      <w:r>
        <w:rPr>
          <w:noProof/>
        </w:rPr>
      </w:r>
      <w:r>
        <w:rPr>
          <w:noProof/>
        </w:rPr>
        <w:fldChar w:fldCharType="separate"/>
      </w:r>
      <w:r w:rsidR="00DF7CE0">
        <w:rPr>
          <w:noProof/>
        </w:rPr>
        <w:t>76</w:t>
      </w:r>
      <w:r>
        <w:rPr>
          <w:noProof/>
        </w:rPr>
        <w:fldChar w:fldCharType="end"/>
      </w:r>
    </w:p>
    <w:p w14:paraId="4E95539D" w14:textId="0403D950" w:rsidR="009F1667" w:rsidRDefault="009F1667">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_Toc482442340 \h </w:instrText>
      </w:r>
      <w:r>
        <w:rPr>
          <w:noProof/>
        </w:rPr>
      </w:r>
      <w:r>
        <w:rPr>
          <w:noProof/>
        </w:rPr>
        <w:fldChar w:fldCharType="separate"/>
      </w:r>
      <w:r w:rsidR="00DF7CE0">
        <w:rPr>
          <w:noProof/>
        </w:rPr>
        <w:t>77</w:t>
      </w:r>
      <w:r>
        <w:rPr>
          <w:noProof/>
        </w:rPr>
        <w:fldChar w:fldCharType="end"/>
      </w:r>
    </w:p>
    <w:p w14:paraId="51B599A2" w14:textId="0314C991" w:rsidR="009F1667" w:rsidRDefault="009F1667">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_Toc482442341 \h </w:instrText>
      </w:r>
      <w:r>
        <w:rPr>
          <w:noProof/>
        </w:rPr>
      </w:r>
      <w:r>
        <w:rPr>
          <w:noProof/>
        </w:rPr>
        <w:fldChar w:fldCharType="separate"/>
      </w:r>
      <w:r w:rsidR="00DF7CE0">
        <w:rPr>
          <w:noProof/>
        </w:rPr>
        <w:t>78</w:t>
      </w:r>
      <w:r>
        <w:rPr>
          <w:noProof/>
        </w:rPr>
        <w:fldChar w:fldCharType="end"/>
      </w:r>
    </w:p>
    <w:p w14:paraId="3ED3AF66" w14:textId="4D7732A7" w:rsidR="009F1667" w:rsidRDefault="009F1667">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_Toc482442342 \h </w:instrText>
      </w:r>
      <w:r>
        <w:rPr>
          <w:noProof/>
        </w:rPr>
      </w:r>
      <w:r>
        <w:rPr>
          <w:noProof/>
        </w:rPr>
        <w:fldChar w:fldCharType="separate"/>
      </w:r>
      <w:r w:rsidR="00DF7CE0">
        <w:rPr>
          <w:noProof/>
        </w:rPr>
        <w:t>81</w:t>
      </w:r>
      <w:r>
        <w:rPr>
          <w:noProof/>
        </w:rPr>
        <w:fldChar w:fldCharType="end"/>
      </w:r>
    </w:p>
    <w:p w14:paraId="59FCA3D6" w14:textId="382A08D2" w:rsidR="009F1667" w:rsidRDefault="009F1667">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_Toc482442343 \h </w:instrText>
      </w:r>
      <w:r>
        <w:rPr>
          <w:noProof/>
        </w:rPr>
      </w:r>
      <w:r>
        <w:rPr>
          <w:noProof/>
        </w:rPr>
        <w:fldChar w:fldCharType="separate"/>
      </w:r>
      <w:r w:rsidR="00DF7CE0">
        <w:rPr>
          <w:noProof/>
        </w:rPr>
        <w:t>82</w:t>
      </w:r>
      <w:r>
        <w:rPr>
          <w:noProof/>
        </w:rPr>
        <w:fldChar w:fldCharType="end"/>
      </w:r>
    </w:p>
    <w:p w14:paraId="4C262308" w14:textId="26E9998B" w:rsidR="009F1667" w:rsidRDefault="009F1667">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_Toc482442344 \h </w:instrText>
      </w:r>
      <w:r>
        <w:rPr>
          <w:noProof/>
        </w:rPr>
      </w:r>
      <w:r>
        <w:rPr>
          <w:noProof/>
        </w:rPr>
        <w:fldChar w:fldCharType="separate"/>
      </w:r>
      <w:r w:rsidR="00DF7CE0">
        <w:rPr>
          <w:noProof/>
        </w:rPr>
        <w:t>82</w:t>
      </w:r>
      <w:r>
        <w:rPr>
          <w:noProof/>
        </w:rPr>
        <w:fldChar w:fldCharType="end"/>
      </w:r>
    </w:p>
    <w:p w14:paraId="6E1ABF06" w14:textId="1BFEC02A" w:rsidR="009F1667" w:rsidRDefault="009F1667">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_Toc482442345 \h </w:instrText>
      </w:r>
      <w:r>
        <w:rPr>
          <w:noProof/>
        </w:rPr>
      </w:r>
      <w:r>
        <w:rPr>
          <w:noProof/>
        </w:rPr>
        <w:fldChar w:fldCharType="separate"/>
      </w:r>
      <w:r w:rsidR="00DF7CE0">
        <w:rPr>
          <w:noProof/>
        </w:rPr>
        <w:t>83</w:t>
      </w:r>
      <w:r>
        <w:rPr>
          <w:noProof/>
        </w:rPr>
        <w:fldChar w:fldCharType="end"/>
      </w:r>
    </w:p>
    <w:p w14:paraId="131F3036" w14:textId="13C12A5D" w:rsidR="009F1667" w:rsidRDefault="009F1667">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_Toc482442346 \h </w:instrText>
      </w:r>
      <w:r>
        <w:rPr>
          <w:noProof/>
        </w:rPr>
      </w:r>
      <w:r>
        <w:rPr>
          <w:noProof/>
        </w:rPr>
        <w:fldChar w:fldCharType="separate"/>
      </w:r>
      <w:r w:rsidR="00DF7CE0">
        <w:rPr>
          <w:noProof/>
        </w:rPr>
        <w:t>83</w:t>
      </w:r>
      <w:r>
        <w:rPr>
          <w:noProof/>
        </w:rPr>
        <w:fldChar w:fldCharType="end"/>
      </w:r>
    </w:p>
    <w:p w14:paraId="2E8931CE" w14:textId="60C3DD6B" w:rsidR="009F1667" w:rsidRDefault="009F1667">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_Toc482442347 \h </w:instrText>
      </w:r>
      <w:r>
        <w:rPr>
          <w:noProof/>
        </w:rPr>
      </w:r>
      <w:r>
        <w:rPr>
          <w:noProof/>
        </w:rPr>
        <w:fldChar w:fldCharType="separate"/>
      </w:r>
      <w:r w:rsidR="00DF7CE0">
        <w:rPr>
          <w:noProof/>
        </w:rPr>
        <w:t>84</w:t>
      </w:r>
      <w:r>
        <w:rPr>
          <w:noProof/>
        </w:rPr>
        <w:fldChar w:fldCharType="end"/>
      </w:r>
    </w:p>
    <w:p w14:paraId="6048696D" w14:textId="37CA1845" w:rsidR="009F1667" w:rsidRDefault="009F1667">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_Toc482442348 \h </w:instrText>
      </w:r>
      <w:r>
        <w:rPr>
          <w:noProof/>
        </w:rPr>
      </w:r>
      <w:r>
        <w:rPr>
          <w:noProof/>
        </w:rPr>
        <w:fldChar w:fldCharType="separate"/>
      </w:r>
      <w:r w:rsidR="00DF7CE0">
        <w:rPr>
          <w:noProof/>
        </w:rPr>
        <w:t>86</w:t>
      </w:r>
      <w:r>
        <w:rPr>
          <w:noProof/>
        </w:rPr>
        <w:fldChar w:fldCharType="end"/>
      </w:r>
    </w:p>
    <w:p w14:paraId="55016046" w14:textId="4B0A3602" w:rsidR="009F1667" w:rsidRDefault="009F1667">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_Toc482442349 \h </w:instrText>
      </w:r>
      <w:r>
        <w:rPr>
          <w:noProof/>
        </w:rPr>
      </w:r>
      <w:r>
        <w:rPr>
          <w:noProof/>
        </w:rPr>
        <w:fldChar w:fldCharType="separate"/>
      </w:r>
      <w:r w:rsidR="00DF7CE0">
        <w:rPr>
          <w:noProof/>
        </w:rPr>
        <w:t>88</w:t>
      </w:r>
      <w:r>
        <w:rPr>
          <w:noProof/>
        </w:rPr>
        <w:fldChar w:fldCharType="end"/>
      </w:r>
    </w:p>
    <w:p w14:paraId="30D749ED" w14:textId="2141C26B" w:rsidR="009F1667" w:rsidRDefault="009F1667">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_Toc482442350 \h </w:instrText>
      </w:r>
      <w:r>
        <w:rPr>
          <w:noProof/>
        </w:rPr>
      </w:r>
      <w:r>
        <w:rPr>
          <w:noProof/>
        </w:rPr>
        <w:fldChar w:fldCharType="separate"/>
      </w:r>
      <w:r w:rsidR="00DF7CE0">
        <w:rPr>
          <w:noProof/>
        </w:rPr>
        <w:t>91</w:t>
      </w:r>
      <w:r>
        <w:rPr>
          <w:noProof/>
        </w:rPr>
        <w:fldChar w:fldCharType="end"/>
      </w:r>
    </w:p>
    <w:p w14:paraId="4E3BE389" w14:textId="235E5731" w:rsidR="009F1667" w:rsidRDefault="009F1667">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_Toc482442351 \h </w:instrText>
      </w:r>
      <w:r>
        <w:rPr>
          <w:noProof/>
        </w:rPr>
      </w:r>
      <w:r>
        <w:rPr>
          <w:noProof/>
        </w:rPr>
        <w:fldChar w:fldCharType="separate"/>
      </w:r>
      <w:r w:rsidR="00DF7CE0">
        <w:rPr>
          <w:noProof/>
        </w:rPr>
        <w:t>94</w:t>
      </w:r>
      <w:r>
        <w:rPr>
          <w:noProof/>
        </w:rPr>
        <w:fldChar w:fldCharType="end"/>
      </w:r>
    </w:p>
    <w:p w14:paraId="6A94E1D3" w14:textId="3FE43CBD" w:rsidR="009F1667" w:rsidRDefault="009F1667">
      <w:pPr>
        <w:pStyle w:val="TOC3"/>
        <w:rPr>
          <w:rFonts w:asciiTheme="minorHAnsi" w:hAnsiTheme="minorHAnsi"/>
          <w:noProof/>
          <w:lang w:val="en-US" w:eastAsia="en-US"/>
        </w:rPr>
      </w:pPr>
      <w:r>
        <w:rPr>
          <w:noProof/>
        </w:rPr>
        <w:t>4.1.2 D3</w:t>
      </w:r>
      <w:r>
        <w:rPr>
          <w:noProof/>
        </w:rPr>
        <w:tab/>
      </w:r>
      <w:r>
        <w:rPr>
          <w:noProof/>
        </w:rPr>
        <w:fldChar w:fldCharType="begin"/>
      </w:r>
      <w:r>
        <w:rPr>
          <w:noProof/>
        </w:rPr>
        <w:instrText xml:space="preserve"> PAGEREF _Toc482442352 \h </w:instrText>
      </w:r>
      <w:r>
        <w:rPr>
          <w:noProof/>
        </w:rPr>
      </w:r>
      <w:r>
        <w:rPr>
          <w:noProof/>
        </w:rPr>
        <w:fldChar w:fldCharType="separate"/>
      </w:r>
      <w:r w:rsidR="00DF7CE0">
        <w:rPr>
          <w:noProof/>
        </w:rPr>
        <w:t>95</w:t>
      </w:r>
      <w:r>
        <w:rPr>
          <w:noProof/>
        </w:rPr>
        <w:fldChar w:fldCharType="end"/>
      </w:r>
    </w:p>
    <w:p w14:paraId="6CA83A6F" w14:textId="0671FD47" w:rsidR="009F1667" w:rsidRDefault="009F1667">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_Toc482442353 \h </w:instrText>
      </w:r>
      <w:r>
        <w:rPr>
          <w:noProof/>
        </w:rPr>
      </w:r>
      <w:r>
        <w:rPr>
          <w:noProof/>
        </w:rPr>
        <w:fldChar w:fldCharType="separate"/>
      </w:r>
      <w:r w:rsidR="00DF7CE0">
        <w:rPr>
          <w:noProof/>
        </w:rPr>
        <w:t>99</w:t>
      </w:r>
      <w:r>
        <w:rPr>
          <w:noProof/>
        </w:rPr>
        <w:fldChar w:fldCharType="end"/>
      </w:r>
    </w:p>
    <w:p w14:paraId="0CD6ABEA" w14:textId="61B94046" w:rsidR="009F1667" w:rsidRDefault="009F1667">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_Toc482442354 \h </w:instrText>
      </w:r>
      <w:r>
        <w:rPr>
          <w:noProof/>
        </w:rPr>
      </w:r>
      <w:r>
        <w:rPr>
          <w:noProof/>
        </w:rPr>
        <w:fldChar w:fldCharType="separate"/>
      </w:r>
      <w:r w:rsidR="00DF7CE0">
        <w:rPr>
          <w:noProof/>
        </w:rPr>
        <w:t>100</w:t>
      </w:r>
      <w:r>
        <w:rPr>
          <w:noProof/>
        </w:rPr>
        <w:fldChar w:fldCharType="end"/>
      </w:r>
    </w:p>
    <w:p w14:paraId="228DDF97" w14:textId="2B48600C" w:rsidR="009F1667" w:rsidRDefault="009F1667">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_Toc482442355 \h </w:instrText>
      </w:r>
      <w:r>
        <w:rPr>
          <w:noProof/>
        </w:rPr>
      </w:r>
      <w:r>
        <w:rPr>
          <w:noProof/>
        </w:rPr>
        <w:fldChar w:fldCharType="separate"/>
      </w:r>
      <w:r w:rsidR="00DF7CE0">
        <w:rPr>
          <w:noProof/>
        </w:rPr>
        <w:t>101</w:t>
      </w:r>
      <w:r>
        <w:rPr>
          <w:noProof/>
        </w:rPr>
        <w:fldChar w:fldCharType="end"/>
      </w:r>
    </w:p>
    <w:p w14:paraId="37C76472" w14:textId="22F28FEA" w:rsidR="009F1667" w:rsidRDefault="009F1667">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_Toc482442356 \h </w:instrText>
      </w:r>
      <w:r>
        <w:rPr>
          <w:noProof/>
        </w:rPr>
      </w:r>
      <w:r>
        <w:rPr>
          <w:noProof/>
        </w:rPr>
        <w:fldChar w:fldCharType="separate"/>
      </w:r>
      <w:r w:rsidR="00DF7CE0">
        <w:rPr>
          <w:noProof/>
        </w:rPr>
        <w:t>101</w:t>
      </w:r>
      <w:r>
        <w:rPr>
          <w:noProof/>
        </w:rPr>
        <w:fldChar w:fldCharType="end"/>
      </w:r>
    </w:p>
    <w:p w14:paraId="776532EA" w14:textId="494BCE10" w:rsidR="009F1667" w:rsidRDefault="009F1667">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_Toc482442357 \h </w:instrText>
      </w:r>
      <w:r>
        <w:rPr>
          <w:noProof/>
        </w:rPr>
      </w:r>
      <w:r>
        <w:rPr>
          <w:noProof/>
        </w:rPr>
        <w:fldChar w:fldCharType="separate"/>
      </w:r>
      <w:r w:rsidR="00DF7CE0">
        <w:rPr>
          <w:noProof/>
        </w:rPr>
        <w:t>102</w:t>
      </w:r>
      <w:r>
        <w:rPr>
          <w:noProof/>
        </w:rPr>
        <w:fldChar w:fldCharType="end"/>
      </w:r>
    </w:p>
    <w:p w14:paraId="005F427B" w14:textId="66B04FD7" w:rsidR="009F1667" w:rsidRDefault="009F1667">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_Toc482442358 \h </w:instrText>
      </w:r>
      <w:r>
        <w:rPr>
          <w:noProof/>
        </w:rPr>
      </w:r>
      <w:r>
        <w:rPr>
          <w:noProof/>
        </w:rPr>
        <w:fldChar w:fldCharType="separate"/>
      </w:r>
      <w:r w:rsidR="00DF7CE0">
        <w:rPr>
          <w:noProof/>
        </w:rPr>
        <w:t>102</w:t>
      </w:r>
      <w:r>
        <w:rPr>
          <w:noProof/>
        </w:rPr>
        <w:fldChar w:fldCharType="end"/>
      </w:r>
    </w:p>
    <w:p w14:paraId="61862BBE" w14:textId="6ABF9C94" w:rsidR="009F1667" w:rsidRDefault="009F1667">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_Toc482442359 \h </w:instrText>
      </w:r>
      <w:r>
        <w:rPr>
          <w:noProof/>
        </w:rPr>
      </w:r>
      <w:r>
        <w:rPr>
          <w:noProof/>
        </w:rPr>
        <w:fldChar w:fldCharType="separate"/>
      </w:r>
      <w:r w:rsidR="00DF7CE0">
        <w:rPr>
          <w:noProof/>
        </w:rPr>
        <w:t>103</w:t>
      </w:r>
      <w:r>
        <w:rPr>
          <w:noProof/>
        </w:rPr>
        <w:fldChar w:fldCharType="end"/>
      </w:r>
    </w:p>
    <w:p w14:paraId="734907AA" w14:textId="58002AE3" w:rsidR="009F1667" w:rsidRDefault="009F1667">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_Toc482442360 \h </w:instrText>
      </w:r>
      <w:r>
        <w:rPr>
          <w:noProof/>
        </w:rPr>
      </w:r>
      <w:r>
        <w:rPr>
          <w:noProof/>
        </w:rPr>
        <w:fldChar w:fldCharType="separate"/>
      </w:r>
      <w:r w:rsidR="00DF7CE0">
        <w:rPr>
          <w:noProof/>
        </w:rPr>
        <w:t>104</w:t>
      </w:r>
      <w:r>
        <w:rPr>
          <w:noProof/>
        </w:rPr>
        <w:fldChar w:fldCharType="end"/>
      </w:r>
    </w:p>
    <w:p w14:paraId="53B805B5" w14:textId="0129F47D" w:rsidR="009F1667" w:rsidRDefault="009F1667">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_Toc482442361 \h </w:instrText>
      </w:r>
      <w:r>
        <w:rPr>
          <w:noProof/>
        </w:rPr>
      </w:r>
      <w:r>
        <w:rPr>
          <w:noProof/>
        </w:rPr>
        <w:fldChar w:fldCharType="separate"/>
      </w:r>
      <w:r w:rsidR="00DF7CE0">
        <w:rPr>
          <w:noProof/>
        </w:rPr>
        <w:t>105</w:t>
      </w:r>
      <w:r>
        <w:rPr>
          <w:noProof/>
        </w:rPr>
        <w:fldChar w:fldCharType="end"/>
      </w:r>
    </w:p>
    <w:p w14:paraId="55BFE1D2" w14:textId="10051480" w:rsidR="009F1667" w:rsidRDefault="009F1667">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_Toc482442362 \h </w:instrText>
      </w:r>
      <w:r>
        <w:rPr>
          <w:noProof/>
        </w:rPr>
      </w:r>
      <w:r>
        <w:rPr>
          <w:noProof/>
        </w:rPr>
        <w:fldChar w:fldCharType="separate"/>
      </w:r>
      <w:r w:rsidR="00DF7CE0">
        <w:rPr>
          <w:noProof/>
        </w:rPr>
        <w:t>106</w:t>
      </w:r>
      <w:r>
        <w:rPr>
          <w:noProof/>
        </w:rPr>
        <w:fldChar w:fldCharType="end"/>
      </w:r>
    </w:p>
    <w:p w14:paraId="3D4712CD" w14:textId="747CF07E" w:rsidR="009F1667" w:rsidRDefault="009F1667">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_Toc482442363 \h </w:instrText>
      </w:r>
      <w:r>
        <w:rPr>
          <w:noProof/>
        </w:rPr>
      </w:r>
      <w:r>
        <w:rPr>
          <w:noProof/>
        </w:rPr>
        <w:fldChar w:fldCharType="separate"/>
      </w:r>
      <w:r w:rsidR="00DF7CE0">
        <w:rPr>
          <w:noProof/>
        </w:rPr>
        <w:t>107</w:t>
      </w:r>
      <w:r>
        <w:rPr>
          <w:noProof/>
        </w:rPr>
        <w:fldChar w:fldCharType="end"/>
      </w:r>
    </w:p>
    <w:p w14:paraId="6AA91052" w14:textId="741699E8" w:rsidR="009F1667" w:rsidRDefault="009F1667">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_Toc482442364 \h </w:instrText>
      </w:r>
      <w:r>
        <w:rPr>
          <w:noProof/>
        </w:rPr>
      </w:r>
      <w:r>
        <w:rPr>
          <w:noProof/>
        </w:rPr>
        <w:fldChar w:fldCharType="separate"/>
      </w:r>
      <w:r w:rsidR="00DF7CE0">
        <w:rPr>
          <w:noProof/>
        </w:rPr>
        <w:t>111</w:t>
      </w:r>
      <w:r>
        <w:rPr>
          <w:noProof/>
        </w:rPr>
        <w:fldChar w:fldCharType="end"/>
      </w:r>
    </w:p>
    <w:p w14:paraId="72E40F6C" w14:textId="0DAF4286" w:rsidR="009F1667" w:rsidRDefault="009F1667">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_Toc482442365 \h </w:instrText>
      </w:r>
      <w:r>
        <w:rPr>
          <w:noProof/>
        </w:rPr>
      </w:r>
      <w:r>
        <w:rPr>
          <w:noProof/>
        </w:rPr>
        <w:fldChar w:fldCharType="separate"/>
      </w:r>
      <w:r w:rsidR="00DF7CE0">
        <w:rPr>
          <w:noProof/>
        </w:rPr>
        <w:t>112</w:t>
      </w:r>
      <w:r>
        <w:rPr>
          <w:noProof/>
        </w:rPr>
        <w:fldChar w:fldCharType="end"/>
      </w:r>
    </w:p>
    <w:p w14:paraId="3230A92E" w14:textId="3298FA5F" w:rsidR="009F1667" w:rsidRDefault="009F1667">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_Toc482442366 \h </w:instrText>
      </w:r>
      <w:r>
        <w:rPr>
          <w:noProof/>
        </w:rPr>
      </w:r>
      <w:r>
        <w:rPr>
          <w:noProof/>
        </w:rPr>
        <w:fldChar w:fldCharType="separate"/>
      </w:r>
      <w:r w:rsidR="00DF7CE0">
        <w:rPr>
          <w:noProof/>
        </w:rPr>
        <w:t>116</w:t>
      </w:r>
      <w:r>
        <w:rPr>
          <w:noProof/>
        </w:rPr>
        <w:fldChar w:fldCharType="end"/>
      </w:r>
    </w:p>
    <w:p w14:paraId="0FD728CC" w14:textId="26881D0A" w:rsidR="009F1667" w:rsidRDefault="009F1667">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_Toc482442367 \h </w:instrText>
      </w:r>
      <w:r>
        <w:rPr>
          <w:noProof/>
        </w:rPr>
      </w:r>
      <w:r>
        <w:rPr>
          <w:noProof/>
        </w:rPr>
        <w:fldChar w:fldCharType="separate"/>
      </w:r>
      <w:r w:rsidR="00DF7CE0">
        <w:rPr>
          <w:noProof/>
        </w:rPr>
        <w:t>118</w:t>
      </w:r>
      <w:r>
        <w:rPr>
          <w:noProof/>
        </w:rPr>
        <w:fldChar w:fldCharType="end"/>
      </w:r>
    </w:p>
    <w:p w14:paraId="4C44E0D7" w14:textId="6CB168BA" w:rsidR="009F1667" w:rsidRDefault="009F1667">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_Toc482442368 \h </w:instrText>
      </w:r>
      <w:r>
        <w:rPr>
          <w:noProof/>
        </w:rPr>
      </w:r>
      <w:r>
        <w:rPr>
          <w:noProof/>
        </w:rPr>
        <w:fldChar w:fldCharType="separate"/>
      </w:r>
      <w:r w:rsidR="00DF7CE0">
        <w:rPr>
          <w:noProof/>
        </w:rPr>
        <w:t>123</w:t>
      </w:r>
      <w:r>
        <w:rPr>
          <w:noProof/>
        </w:rPr>
        <w:fldChar w:fldCharType="end"/>
      </w:r>
    </w:p>
    <w:p w14:paraId="097283EE" w14:textId="73A6034C" w:rsidR="009F1667" w:rsidRDefault="009F1667">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_Toc482442369 \h </w:instrText>
      </w:r>
      <w:r>
        <w:rPr>
          <w:noProof/>
        </w:rPr>
      </w:r>
      <w:r>
        <w:rPr>
          <w:noProof/>
        </w:rPr>
        <w:fldChar w:fldCharType="separate"/>
      </w:r>
      <w:r w:rsidR="00DF7CE0">
        <w:rPr>
          <w:noProof/>
        </w:rPr>
        <w:t>125</w:t>
      </w:r>
      <w:r>
        <w:rPr>
          <w:noProof/>
        </w:rPr>
        <w:fldChar w:fldCharType="end"/>
      </w:r>
    </w:p>
    <w:p w14:paraId="093C038D" w14:textId="29E7EABA" w:rsidR="009F1667" w:rsidRDefault="009F1667">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_Toc482442370 \h </w:instrText>
      </w:r>
      <w:r>
        <w:rPr>
          <w:noProof/>
        </w:rPr>
      </w:r>
      <w:r>
        <w:rPr>
          <w:noProof/>
        </w:rPr>
        <w:fldChar w:fldCharType="separate"/>
      </w:r>
      <w:r w:rsidR="00DF7CE0">
        <w:rPr>
          <w:noProof/>
        </w:rPr>
        <w:t>126</w:t>
      </w:r>
      <w:r>
        <w:rPr>
          <w:noProof/>
        </w:rPr>
        <w:fldChar w:fldCharType="end"/>
      </w:r>
    </w:p>
    <w:p w14:paraId="5E60F3A4" w14:textId="38E32091" w:rsidR="009F1667" w:rsidRDefault="009F1667">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_Toc482442371 \h </w:instrText>
      </w:r>
      <w:r>
        <w:rPr>
          <w:noProof/>
        </w:rPr>
      </w:r>
      <w:r>
        <w:rPr>
          <w:noProof/>
        </w:rPr>
        <w:fldChar w:fldCharType="separate"/>
      </w:r>
      <w:r w:rsidR="00DF7CE0">
        <w:rPr>
          <w:noProof/>
        </w:rPr>
        <w:t>126</w:t>
      </w:r>
      <w:r>
        <w:rPr>
          <w:noProof/>
        </w:rPr>
        <w:fldChar w:fldCharType="end"/>
      </w:r>
    </w:p>
    <w:p w14:paraId="486FB5FE" w14:textId="5234D6C5" w:rsidR="009F1667" w:rsidRDefault="009F1667">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_Toc482442372 \h </w:instrText>
      </w:r>
      <w:r>
        <w:rPr>
          <w:noProof/>
        </w:rPr>
      </w:r>
      <w:r>
        <w:rPr>
          <w:noProof/>
        </w:rPr>
        <w:fldChar w:fldCharType="separate"/>
      </w:r>
      <w:r w:rsidR="00DF7CE0">
        <w:rPr>
          <w:noProof/>
        </w:rPr>
        <w:t>128</w:t>
      </w:r>
      <w:r>
        <w:rPr>
          <w:noProof/>
        </w:rPr>
        <w:fldChar w:fldCharType="end"/>
      </w:r>
    </w:p>
    <w:p w14:paraId="00A59BD5" w14:textId="7CC9DCCB" w:rsidR="009F1667" w:rsidRDefault="009F1667">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_Toc482442373 \h </w:instrText>
      </w:r>
      <w:r>
        <w:rPr>
          <w:noProof/>
        </w:rPr>
      </w:r>
      <w:r>
        <w:rPr>
          <w:noProof/>
        </w:rPr>
        <w:fldChar w:fldCharType="separate"/>
      </w:r>
      <w:r w:rsidR="00DF7CE0">
        <w:rPr>
          <w:noProof/>
        </w:rPr>
        <w:t>128</w:t>
      </w:r>
      <w:r>
        <w:rPr>
          <w:noProof/>
        </w:rPr>
        <w:fldChar w:fldCharType="end"/>
      </w:r>
    </w:p>
    <w:p w14:paraId="6C57E396" w14:textId="0FCEAD88" w:rsidR="009F1667" w:rsidRDefault="009F1667">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_Toc482442374 \h </w:instrText>
      </w:r>
      <w:r>
        <w:rPr>
          <w:noProof/>
        </w:rPr>
      </w:r>
      <w:r>
        <w:rPr>
          <w:noProof/>
        </w:rPr>
        <w:fldChar w:fldCharType="separate"/>
      </w:r>
      <w:r w:rsidR="00DF7CE0">
        <w:rPr>
          <w:noProof/>
        </w:rPr>
        <w:t>129</w:t>
      </w:r>
      <w:r>
        <w:rPr>
          <w:noProof/>
        </w:rPr>
        <w:fldChar w:fldCharType="end"/>
      </w:r>
    </w:p>
    <w:p w14:paraId="02C2EDF4" w14:textId="705DB1F4" w:rsidR="009F1667" w:rsidRDefault="009F1667">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_Toc482442375 \h </w:instrText>
      </w:r>
      <w:r>
        <w:rPr>
          <w:noProof/>
        </w:rPr>
      </w:r>
      <w:r>
        <w:rPr>
          <w:noProof/>
        </w:rPr>
        <w:fldChar w:fldCharType="separate"/>
      </w:r>
      <w:r w:rsidR="00DF7CE0">
        <w:rPr>
          <w:noProof/>
        </w:rPr>
        <w:t>132</w:t>
      </w:r>
      <w:r>
        <w:rPr>
          <w:noProof/>
        </w:rPr>
        <w:fldChar w:fldCharType="end"/>
      </w:r>
    </w:p>
    <w:p w14:paraId="0B2F5D6B" w14:textId="499532C4" w:rsidR="009F1667" w:rsidRDefault="009F1667">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_Toc482442376 \h </w:instrText>
      </w:r>
      <w:r>
        <w:rPr>
          <w:noProof/>
        </w:rPr>
      </w:r>
      <w:r>
        <w:rPr>
          <w:noProof/>
        </w:rPr>
        <w:fldChar w:fldCharType="separate"/>
      </w:r>
      <w:r w:rsidR="00DF7CE0">
        <w:rPr>
          <w:noProof/>
        </w:rPr>
        <w:t>132</w:t>
      </w:r>
      <w:r>
        <w:rPr>
          <w:noProof/>
        </w:rPr>
        <w:fldChar w:fldCharType="end"/>
      </w:r>
    </w:p>
    <w:p w14:paraId="331F990E" w14:textId="7ADD6CA7" w:rsidR="009F1667" w:rsidRDefault="009F1667">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_Toc482442377 \h </w:instrText>
      </w:r>
      <w:r>
        <w:rPr>
          <w:noProof/>
        </w:rPr>
      </w:r>
      <w:r>
        <w:rPr>
          <w:noProof/>
        </w:rPr>
        <w:fldChar w:fldCharType="separate"/>
      </w:r>
      <w:r w:rsidR="00DF7CE0">
        <w:rPr>
          <w:noProof/>
        </w:rPr>
        <w:t>133</w:t>
      </w:r>
      <w:r>
        <w:rPr>
          <w:noProof/>
        </w:rPr>
        <w:fldChar w:fldCharType="end"/>
      </w:r>
    </w:p>
    <w:p w14:paraId="5E3F8DFC" w14:textId="1FF70817" w:rsidR="009F1667" w:rsidRDefault="009F1667">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_Toc482442378 \h </w:instrText>
      </w:r>
      <w:r>
        <w:rPr>
          <w:noProof/>
        </w:rPr>
      </w:r>
      <w:r>
        <w:rPr>
          <w:noProof/>
        </w:rPr>
        <w:fldChar w:fldCharType="separate"/>
      </w:r>
      <w:r w:rsidR="00DF7CE0">
        <w:rPr>
          <w:noProof/>
        </w:rPr>
        <w:t>133</w:t>
      </w:r>
      <w:r>
        <w:rPr>
          <w:noProof/>
        </w:rPr>
        <w:fldChar w:fldCharType="end"/>
      </w:r>
    </w:p>
    <w:p w14:paraId="4736DA52" w14:textId="4AA430AD" w:rsidR="009F1667" w:rsidRDefault="009F1667">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_Toc482442379 \h </w:instrText>
      </w:r>
      <w:r>
        <w:rPr>
          <w:noProof/>
        </w:rPr>
      </w:r>
      <w:r>
        <w:rPr>
          <w:noProof/>
        </w:rPr>
        <w:fldChar w:fldCharType="separate"/>
      </w:r>
      <w:r w:rsidR="00DF7CE0">
        <w:rPr>
          <w:noProof/>
        </w:rPr>
        <w:t>134</w:t>
      </w:r>
      <w:r>
        <w:rPr>
          <w:noProof/>
        </w:rPr>
        <w:fldChar w:fldCharType="end"/>
      </w:r>
    </w:p>
    <w:p w14:paraId="1E624ED0" w14:textId="5BA7735C" w:rsidR="009F1667" w:rsidRDefault="009F1667">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_Toc482442380 \h </w:instrText>
      </w:r>
      <w:r>
        <w:rPr>
          <w:noProof/>
        </w:rPr>
      </w:r>
      <w:r>
        <w:rPr>
          <w:noProof/>
        </w:rPr>
        <w:fldChar w:fldCharType="separate"/>
      </w:r>
      <w:r w:rsidR="00DF7CE0">
        <w:rPr>
          <w:noProof/>
        </w:rPr>
        <w:t>135</w:t>
      </w:r>
      <w:r>
        <w:rPr>
          <w:noProof/>
        </w:rPr>
        <w:fldChar w:fldCharType="end"/>
      </w:r>
    </w:p>
    <w:p w14:paraId="3C763EEE" w14:textId="4BEEB728" w:rsidR="009F1667" w:rsidRDefault="009F1667">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_Toc482442381 \h </w:instrText>
      </w:r>
      <w:r>
        <w:rPr>
          <w:noProof/>
        </w:rPr>
      </w:r>
      <w:r>
        <w:rPr>
          <w:noProof/>
        </w:rPr>
        <w:fldChar w:fldCharType="separate"/>
      </w:r>
      <w:r w:rsidR="00DF7CE0">
        <w:rPr>
          <w:noProof/>
        </w:rPr>
        <w:t>136</w:t>
      </w:r>
      <w:r>
        <w:rPr>
          <w:noProof/>
        </w:rPr>
        <w:fldChar w:fldCharType="end"/>
      </w:r>
    </w:p>
    <w:p w14:paraId="1F59013C" w14:textId="233E41A8" w:rsidR="009F1667" w:rsidRDefault="009F1667">
      <w:pPr>
        <w:pStyle w:val="TOC3"/>
        <w:rPr>
          <w:rFonts w:asciiTheme="minorHAnsi" w:hAnsiTheme="minorHAnsi"/>
          <w:noProof/>
          <w:lang w:val="en-US" w:eastAsia="en-US"/>
        </w:rPr>
      </w:pPr>
      <w:r>
        <w:rPr>
          <w:noProof/>
        </w:rPr>
        <w:t>6.2.2 Large CSNs</w:t>
      </w:r>
      <w:r>
        <w:rPr>
          <w:noProof/>
        </w:rPr>
        <w:tab/>
      </w:r>
      <w:r>
        <w:rPr>
          <w:noProof/>
        </w:rPr>
        <w:fldChar w:fldCharType="begin"/>
      </w:r>
      <w:r>
        <w:rPr>
          <w:noProof/>
        </w:rPr>
        <w:instrText xml:space="preserve"> PAGEREF _Toc482442382 \h </w:instrText>
      </w:r>
      <w:r>
        <w:rPr>
          <w:noProof/>
        </w:rPr>
      </w:r>
      <w:r>
        <w:rPr>
          <w:noProof/>
        </w:rPr>
        <w:fldChar w:fldCharType="separate"/>
      </w:r>
      <w:r w:rsidR="00DF7CE0">
        <w:rPr>
          <w:noProof/>
        </w:rPr>
        <w:t>136</w:t>
      </w:r>
      <w:r>
        <w:rPr>
          <w:noProof/>
        </w:rPr>
        <w:fldChar w:fldCharType="end"/>
      </w:r>
    </w:p>
    <w:p w14:paraId="34912D4B" w14:textId="3C6A6313" w:rsidR="009F1667" w:rsidRDefault="009F1667">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_Toc482442383 \h </w:instrText>
      </w:r>
      <w:r>
        <w:rPr>
          <w:noProof/>
        </w:rPr>
      </w:r>
      <w:r>
        <w:rPr>
          <w:noProof/>
        </w:rPr>
        <w:fldChar w:fldCharType="separate"/>
      </w:r>
      <w:r w:rsidR="00DF7CE0">
        <w:rPr>
          <w:noProof/>
        </w:rPr>
        <w:t>137</w:t>
      </w:r>
      <w:r>
        <w:rPr>
          <w:noProof/>
        </w:rPr>
        <w:fldChar w:fldCharType="end"/>
      </w:r>
    </w:p>
    <w:p w14:paraId="40836F90" w14:textId="1A975ED4" w:rsidR="009F1667" w:rsidRDefault="009F1667">
      <w:pPr>
        <w:pStyle w:val="TOC3"/>
        <w:rPr>
          <w:rFonts w:asciiTheme="minorHAnsi" w:hAnsiTheme="minorHAnsi"/>
          <w:noProof/>
          <w:lang w:val="en-US" w:eastAsia="en-US"/>
        </w:rPr>
      </w:pPr>
      <w:r>
        <w:rPr>
          <w:noProof/>
        </w:rPr>
        <w:t>6.2.4 D3</w:t>
      </w:r>
      <w:r>
        <w:rPr>
          <w:noProof/>
        </w:rPr>
        <w:tab/>
      </w:r>
      <w:r>
        <w:rPr>
          <w:noProof/>
        </w:rPr>
        <w:fldChar w:fldCharType="begin"/>
      </w:r>
      <w:r>
        <w:rPr>
          <w:noProof/>
        </w:rPr>
        <w:instrText xml:space="preserve"> PAGEREF _Toc482442384 \h </w:instrText>
      </w:r>
      <w:r>
        <w:rPr>
          <w:noProof/>
        </w:rPr>
      </w:r>
      <w:r>
        <w:rPr>
          <w:noProof/>
        </w:rPr>
        <w:fldChar w:fldCharType="separate"/>
      </w:r>
      <w:r w:rsidR="00DF7CE0">
        <w:rPr>
          <w:noProof/>
        </w:rPr>
        <w:t>137</w:t>
      </w:r>
      <w:r>
        <w:rPr>
          <w:noProof/>
        </w:rPr>
        <w:fldChar w:fldCharType="end"/>
      </w:r>
    </w:p>
    <w:p w14:paraId="0D5BAE93" w14:textId="5A895496" w:rsidR="009F1667" w:rsidRDefault="009F1667">
      <w:pPr>
        <w:pStyle w:val="TOC3"/>
        <w:rPr>
          <w:rFonts w:asciiTheme="minorHAnsi" w:hAnsiTheme="minorHAnsi"/>
          <w:noProof/>
          <w:lang w:val="en-US" w:eastAsia="en-US"/>
        </w:rPr>
      </w:pPr>
      <w:r>
        <w:rPr>
          <w:noProof/>
        </w:rPr>
        <w:t>6.2.5 Simulation</w:t>
      </w:r>
      <w:r>
        <w:rPr>
          <w:noProof/>
        </w:rPr>
        <w:tab/>
      </w:r>
      <w:r>
        <w:rPr>
          <w:noProof/>
        </w:rPr>
        <w:fldChar w:fldCharType="begin"/>
      </w:r>
      <w:r>
        <w:rPr>
          <w:noProof/>
        </w:rPr>
        <w:instrText xml:space="preserve"> PAGEREF _Toc482442385 \h </w:instrText>
      </w:r>
      <w:r>
        <w:rPr>
          <w:noProof/>
        </w:rPr>
      </w:r>
      <w:r>
        <w:rPr>
          <w:noProof/>
        </w:rPr>
        <w:fldChar w:fldCharType="separate"/>
      </w:r>
      <w:r w:rsidR="00DF7CE0">
        <w:rPr>
          <w:noProof/>
        </w:rPr>
        <w:t>138</w:t>
      </w:r>
      <w:r>
        <w:rPr>
          <w:noProof/>
        </w:rPr>
        <w:fldChar w:fldCharType="end"/>
      </w:r>
    </w:p>
    <w:p w14:paraId="2456D8C9" w14:textId="4853F5A1"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4" w:name="_Toc482442301"/>
      <w:r w:rsidRPr="002B539B">
        <w:lastRenderedPageBreak/>
        <w:t>Figures</w:t>
      </w:r>
      <w:bookmarkEnd w:id="4"/>
    </w:p>
    <w:p w14:paraId="0E38A8F6" w14:textId="69BA92D3" w:rsidR="005C22C7" w:rsidRDefault="0060779F" w:rsidP="005C22C7">
      <w:pPr>
        <w:pStyle w:val="TableofFigures"/>
        <w:rPr>
          <w:rFonts w:asciiTheme="minorHAnsi" w:hAnsiTheme="minorHAnsi"/>
          <w:noProof/>
          <w:lang w:val="en-US" w:eastAsia="en-US"/>
        </w:rPr>
      </w:pPr>
      <w:r>
        <w:fldChar w:fldCharType="begin"/>
      </w:r>
      <w:r>
        <w:instrText xml:space="preserve"> TOC \c "Figure" </w:instrText>
      </w:r>
      <w:r>
        <w:fldChar w:fldCharType="separate"/>
      </w:r>
      <w:r w:rsidR="005C22C7">
        <w:rPr>
          <w:noProof/>
        </w:rPr>
        <w:t>Figure 1. A projection of unit costs to LEO as the number of launches of a particular vehicle type increases. Image Credit: ARK Investment Management LLC.</w:t>
      </w:r>
      <w:r w:rsidR="005C22C7">
        <w:rPr>
          <w:noProof/>
        </w:rPr>
        <w:tab/>
      </w:r>
      <w:r w:rsidR="005C22C7">
        <w:rPr>
          <w:noProof/>
        </w:rPr>
        <w:fldChar w:fldCharType="begin"/>
      </w:r>
      <w:r w:rsidR="005C22C7">
        <w:rPr>
          <w:noProof/>
        </w:rPr>
        <w:instrText xml:space="preserve"> PAGEREF _Toc482453462 \h </w:instrText>
      </w:r>
      <w:r w:rsidR="005C22C7">
        <w:rPr>
          <w:noProof/>
        </w:rPr>
      </w:r>
      <w:r w:rsidR="005C22C7">
        <w:rPr>
          <w:noProof/>
        </w:rPr>
        <w:fldChar w:fldCharType="separate"/>
      </w:r>
      <w:r w:rsidR="00DF7CE0">
        <w:rPr>
          <w:noProof/>
        </w:rPr>
        <w:t>1</w:t>
      </w:r>
      <w:r w:rsidR="005C22C7">
        <w:rPr>
          <w:noProof/>
        </w:rPr>
        <w:fldChar w:fldCharType="end"/>
      </w:r>
    </w:p>
    <w:p w14:paraId="2EB69F23" w14:textId="464C2BB1" w:rsidR="005C22C7" w:rsidRDefault="005C22C7" w:rsidP="005C22C7">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_Toc482453463 \h </w:instrText>
      </w:r>
      <w:r>
        <w:rPr>
          <w:noProof/>
        </w:rPr>
      </w:r>
      <w:r>
        <w:rPr>
          <w:noProof/>
        </w:rPr>
        <w:fldChar w:fldCharType="separate"/>
      </w:r>
      <w:r w:rsidR="00DF7CE0">
        <w:rPr>
          <w:noProof/>
        </w:rPr>
        <w:t>2</w:t>
      </w:r>
      <w:r>
        <w:rPr>
          <w:noProof/>
        </w:rPr>
        <w:fldChar w:fldCharType="end"/>
      </w:r>
    </w:p>
    <w:p w14:paraId="2F03DD47" w14:textId="52E4FCFB" w:rsidR="005C22C7" w:rsidRDefault="005C22C7" w:rsidP="005C22C7">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_Toc482453464 \h </w:instrText>
      </w:r>
      <w:r>
        <w:rPr>
          <w:noProof/>
        </w:rPr>
      </w:r>
      <w:r>
        <w:rPr>
          <w:noProof/>
        </w:rPr>
        <w:fldChar w:fldCharType="separate"/>
      </w:r>
      <w:r w:rsidR="00DF7CE0">
        <w:rPr>
          <w:noProof/>
        </w:rPr>
        <w:t>5</w:t>
      </w:r>
      <w:r>
        <w:rPr>
          <w:noProof/>
        </w:rPr>
        <w:fldChar w:fldCharType="end"/>
      </w:r>
    </w:p>
    <w:p w14:paraId="424CC549" w14:textId="25C5621B" w:rsidR="005C22C7" w:rsidRDefault="005C22C7" w:rsidP="005C22C7">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_Toc482453465 \h </w:instrText>
      </w:r>
      <w:r>
        <w:rPr>
          <w:noProof/>
        </w:rPr>
      </w:r>
      <w:r>
        <w:rPr>
          <w:noProof/>
        </w:rPr>
        <w:fldChar w:fldCharType="separate"/>
      </w:r>
      <w:r w:rsidR="00DF7CE0">
        <w:rPr>
          <w:noProof/>
        </w:rPr>
        <w:t>8</w:t>
      </w:r>
      <w:r>
        <w:rPr>
          <w:noProof/>
        </w:rPr>
        <w:fldChar w:fldCharType="end"/>
      </w:r>
    </w:p>
    <w:p w14:paraId="163948DB" w14:textId="709260DF" w:rsidR="005C22C7" w:rsidRDefault="005C22C7" w:rsidP="005C22C7">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_Toc482453466 \h </w:instrText>
      </w:r>
      <w:r>
        <w:rPr>
          <w:noProof/>
        </w:rPr>
      </w:r>
      <w:r>
        <w:rPr>
          <w:noProof/>
        </w:rPr>
        <w:fldChar w:fldCharType="separate"/>
      </w:r>
      <w:r w:rsidR="00DF7CE0">
        <w:rPr>
          <w:noProof/>
        </w:rPr>
        <w:t>14</w:t>
      </w:r>
      <w:r>
        <w:rPr>
          <w:noProof/>
        </w:rPr>
        <w:fldChar w:fldCharType="end"/>
      </w:r>
    </w:p>
    <w:p w14:paraId="2EACAA0A" w14:textId="71E39743" w:rsidR="005C22C7" w:rsidRDefault="005C22C7" w:rsidP="005C22C7">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_Toc482453467 \h </w:instrText>
      </w:r>
      <w:r>
        <w:rPr>
          <w:noProof/>
        </w:rPr>
      </w:r>
      <w:r>
        <w:rPr>
          <w:noProof/>
        </w:rPr>
        <w:fldChar w:fldCharType="separate"/>
      </w:r>
      <w:r w:rsidR="00DF7CE0">
        <w:rPr>
          <w:noProof/>
        </w:rPr>
        <w:t>15</w:t>
      </w:r>
      <w:r>
        <w:rPr>
          <w:noProof/>
        </w:rPr>
        <w:fldChar w:fldCharType="end"/>
      </w:r>
    </w:p>
    <w:p w14:paraId="3104091E" w14:textId="74E7682E" w:rsidR="005C22C7" w:rsidRDefault="005C22C7" w:rsidP="005C22C7">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_Toc482453468 \h </w:instrText>
      </w:r>
      <w:r>
        <w:rPr>
          <w:noProof/>
        </w:rPr>
      </w:r>
      <w:r>
        <w:rPr>
          <w:noProof/>
        </w:rPr>
        <w:fldChar w:fldCharType="separate"/>
      </w:r>
      <w:r w:rsidR="00DF7CE0">
        <w:rPr>
          <w:noProof/>
        </w:rPr>
        <w:t>18</w:t>
      </w:r>
      <w:r>
        <w:rPr>
          <w:noProof/>
        </w:rPr>
        <w:fldChar w:fldCharType="end"/>
      </w:r>
    </w:p>
    <w:p w14:paraId="02DE8251" w14:textId="1D02929E" w:rsidR="005C22C7" w:rsidRDefault="005C22C7" w:rsidP="005C22C7">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_Toc482453469 \h </w:instrText>
      </w:r>
      <w:r>
        <w:rPr>
          <w:noProof/>
        </w:rPr>
      </w:r>
      <w:r>
        <w:rPr>
          <w:noProof/>
        </w:rPr>
        <w:fldChar w:fldCharType="separate"/>
      </w:r>
      <w:r w:rsidR="00DF7CE0">
        <w:rPr>
          <w:noProof/>
        </w:rPr>
        <w:t>21</w:t>
      </w:r>
      <w:r>
        <w:rPr>
          <w:noProof/>
        </w:rPr>
        <w:fldChar w:fldCharType="end"/>
      </w:r>
    </w:p>
    <w:p w14:paraId="2D3A1CAB" w14:textId="7CFD30CC" w:rsidR="005C22C7" w:rsidRDefault="005C22C7" w:rsidP="005C22C7">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_Toc482453470 \h </w:instrText>
      </w:r>
      <w:r>
        <w:rPr>
          <w:noProof/>
        </w:rPr>
      </w:r>
      <w:r>
        <w:rPr>
          <w:noProof/>
        </w:rPr>
        <w:fldChar w:fldCharType="separate"/>
      </w:r>
      <w:r w:rsidR="00DF7CE0">
        <w:rPr>
          <w:noProof/>
        </w:rPr>
        <w:t>24</w:t>
      </w:r>
      <w:r>
        <w:rPr>
          <w:noProof/>
        </w:rPr>
        <w:fldChar w:fldCharType="end"/>
      </w:r>
    </w:p>
    <w:p w14:paraId="296A8B4A" w14:textId="4E77E3F8" w:rsidR="005C22C7" w:rsidRDefault="005C22C7" w:rsidP="005C22C7">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_Toc482453471 \h </w:instrText>
      </w:r>
      <w:r>
        <w:rPr>
          <w:noProof/>
        </w:rPr>
      </w:r>
      <w:r>
        <w:rPr>
          <w:noProof/>
        </w:rPr>
        <w:fldChar w:fldCharType="separate"/>
      </w:r>
      <w:r w:rsidR="00DF7CE0">
        <w:rPr>
          <w:noProof/>
        </w:rPr>
        <w:t>27</w:t>
      </w:r>
      <w:r>
        <w:rPr>
          <w:noProof/>
        </w:rPr>
        <w:fldChar w:fldCharType="end"/>
      </w:r>
    </w:p>
    <w:p w14:paraId="776E6514" w14:textId="62F66678" w:rsidR="005C22C7" w:rsidRDefault="005C22C7" w:rsidP="005C22C7">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_Toc482453472 \h </w:instrText>
      </w:r>
      <w:r>
        <w:rPr>
          <w:noProof/>
        </w:rPr>
      </w:r>
      <w:r>
        <w:rPr>
          <w:noProof/>
        </w:rPr>
        <w:fldChar w:fldCharType="separate"/>
      </w:r>
      <w:r w:rsidR="00DF7CE0">
        <w:rPr>
          <w:noProof/>
        </w:rPr>
        <w:t>30</w:t>
      </w:r>
      <w:r>
        <w:rPr>
          <w:noProof/>
        </w:rPr>
        <w:fldChar w:fldCharType="end"/>
      </w:r>
    </w:p>
    <w:p w14:paraId="6128B03E" w14:textId="44FCCE15" w:rsidR="005C22C7" w:rsidRDefault="005C22C7" w:rsidP="005C22C7">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_Toc482453473 \h </w:instrText>
      </w:r>
      <w:r>
        <w:rPr>
          <w:noProof/>
        </w:rPr>
      </w:r>
      <w:r>
        <w:rPr>
          <w:noProof/>
        </w:rPr>
        <w:fldChar w:fldCharType="separate"/>
      </w:r>
      <w:r w:rsidR="00DF7CE0">
        <w:rPr>
          <w:noProof/>
        </w:rPr>
        <w:t>34</w:t>
      </w:r>
      <w:r>
        <w:rPr>
          <w:noProof/>
        </w:rPr>
        <w:fldChar w:fldCharType="end"/>
      </w:r>
    </w:p>
    <w:p w14:paraId="70FE1DA7" w14:textId="529DF445" w:rsidR="005C22C7" w:rsidRDefault="005C22C7" w:rsidP="005C22C7">
      <w:pPr>
        <w:pStyle w:val="TableofFigures"/>
        <w:rPr>
          <w:rFonts w:asciiTheme="minorHAnsi" w:hAnsiTheme="minorHAnsi"/>
          <w:noProof/>
          <w:lang w:val="en-US" w:eastAsia="en-US"/>
        </w:rPr>
      </w:pPr>
      <w:r>
        <w:rPr>
          <w:noProof/>
        </w:rPr>
        <w:t>Figure 13.</w:t>
      </w:r>
      <w:r w:rsidRPr="00F8775D">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_Toc482453474 \h </w:instrText>
      </w:r>
      <w:r>
        <w:rPr>
          <w:noProof/>
        </w:rPr>
      </w:r>
      <w:r>
        <w:rPr>
          <w:noProof/>
        </w:rPr>
        <w:fldChar w:fldCharType="separate"/>
      </w:r>
      <w:r w:rsidR="00DF7CE0">
        <w:rPr>
          <w:noProof/>
        </w:rPr>
        <w:t>36</w:t>
      </w:r>
      <w:r>
        <w:rPr>
          <w:noProof/>
        </w:rPr>
        <w:fldChar w:fldCharType="end"/>
      </w:r>
    </w:p>
    <w:p w14:paraId="5FC4756B" w14:textId="6D2C1FB3" w:rsidR="005C22C7" w:rsidRDefault="005C22C7" w:rsidP="005C22C7">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_Toc482453475 \h </w:instrText>
      </w:r>
      <w:r>
        <w:rPr>
          <w:noProof/>
        </w:rPr>
      </w:r>
      <w:r>
        <w:rPr>
          <w:noProof/>
        </w:rPr>
        <w:fldChar w:fldCharType="separate"/>
      </w:r>
      <w:r w:rsidR="00DF7CE0">
        <w:rPr>
          <w:noProof/>
        </w:rPr>
        <w:t>39</w:t>
      </w:r>
      <w:r>
        <w:rPr>
          <w:noProof/>
        </w:rPr>
        <w:fldChar w:fldCharType="end"/>
      </w:r>
    </w:p>
    <w:p w14:paraId="0ED97D7D" w14:textId="48B23D4B" w:rsidR="005C22C7" w:rsidRDefault="005C22C7" w:rsidP="005C22C7">
      <w:pPr>
        <w:pStyle w:val="TableofFigures"/>
        <w:rPr>
          <w:rFonts w:asciiTheme="minorHAnsi" w:hAnsiTheme="minorHAnsi"/>
          <w:noProof/>
          <w:lang w:val="en-US" w:eastAsia="en-US"/>
        </w:rPr>
      </w:pPr>
      <w:r>
        <w:rPr>
          <w:noProof/>
        </w:rPr>
        <w:t>Figure 15.</w:t>
      </w:r>
      <w:r w:rsidRPr="00F8775D">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_Toc482453476 \h </w:instrText>
      </w:r>
      <w:r>
        <w:rPr>
          <w:noProof/>
        </w:rPr>
      </w:r>
      <w:r>
        <w:rPr>
          <w:noProof/>
        </w:rPr>
        <w:fldChar w:fldCharType="separate"/>
      </w:r>
      <w:r w:rsidR="00DF7CE0">
        <w:rPr>
          <w:noProof/>
        </w:rPr>
        <w:t>43</w:t>
      </w:r>
      <w:r>
        <w:rPr>
          <w:noProof/>
        </w:rPr>
        <w:fldChar w:fldCharType="end"/>
      </w:r>
    </w:p>
    <w:p w14:paraId="48AFE24D" w14:textId="34327DCB" w:rsidR="005C22C7" w:rsidRDefault="005C22C7" w:rsidP="005C22C7">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_Toc482453477 \h </w:instrText>
      </w:r>
      <w:r>
        <w:rPr>
          <w:noProof/>
        </w:rPr>
      </w:r>
      <w:r>
        <w:rPr>
          <w:noProof/>
        </w:rPr>
        <w:fldChar w:fldCharType="separate"/>
      </w:r>
      <w:r w:rsidR="00DF7CE0">
        <w:rPr>
          <w:noProof/>
        </w:rPr>
        <w:t>47</w:t>
      </w:r>
      <w:r>
        <w:rPr>
          <w:noProof/>
        </w:rPr>
        <w:fldChar w:fldCharType="end"/>
      </w:r>
    </w:p>
    <w:p w14:paraId="1E897F2A" w14:textId="6B963BB2" w:rsidR="005C22C7" w:rsidRDefault="005C22C7" w:rsidP="005C22C7">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_Toc482453478 \h </w:instrText>
      </w:r>
      <w:r>
        <w:rPr>
          <w:noProof/>
        </w:rPr>
      </w:r>
      <w:r>
        <w:rPr>
          <w:noProof/>
        </w:rPr>
        <w:fldChar w:fldCharType="separate"/>
      </w:r>
      <w:r w:rsidR="00DF7CE0">
        <w:rPr>
          <w:noProof/>
        </w:rPr>
        <w:t>49</w:t>
      </w:r>
      <w:r>
        <w:rPr>
          <w:noProof/>
        </w:rPr>
        <w:fldChar w:fldCharType="end"/>
      </w:r>
    </w:p>
    <w:p w14:paraId="1BE023E9" w14:textId="416F7EBE" w:rsidR="005C22C7" w:rsidRDefault="005C22C7" w:rsidP="005C22C7">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_Toc482453479 \h </w:instrText>
      </w:r>
      <w:r>
        <w:rPr>
          <w:noProof/>
        </w:rPr>
      </w:r>
      <w:r>
        <w:rPr>
          <w:noProof/>
        </w:rPr>
        <w:fldChar w:fldCharType="separate"/>
      </w:r>
      <w:r w:rsidR="00DF7CE0">
        <w:rPr>
          <w:noProof/>
        </w:rPr>
        <w:t>52</w:t>
      </w:r>
      <w:r>
        <w:rPr>
          <w:noProof/>
        </w:rPr>
        <w:fldChar w:fldCharType="end"/>
      </w:r>
    </w:p>
    <w:p w14:paraId="00CE5739" w14:textId="4F3A18F4" w:rsidR="005C22C7" w:rsidRDefault="005C22C7" w:rsidP="005C22C7">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_Toc482453480 \h </w:instrText>
      </w:r>
      <w:r>
        <w:rPr>
          <w:noProof/>
        </w:rPr>
      </w:r>
      <w:r>
        <w:rPr>
          <w:noProof/>
        </w:rPr>
        <w:fldChar w:fldCharType="separate"/>
      </w:r>
      <w:r w:rsidR="00DF7CE0">
        <w:rPr>
          <w:noProof/>
        </w:rPr>
        <w:t>54</w:t>
      </w:r>
      <w:r>
        <w:rPr>
          <w:noProof/>
        </w:rPr>
        <w:fldChar w:fldCharType="end"/>
      </w:r>
    </w:p>
    <w:p w14:paraId="06F4D451" w14:textId="5531772E" w:rsidR="005C22C7" w:rsidRDefault="005C22C7" w:rsidP="005C22C7">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_Toc482453481 \h </w:instrText>
      </w:r>
      <w:r>
        <w:rPr>
          <w:noProof/>
        </w:rPr>
      </w:r>
      <w:r>
        <w:rPr>
          <w:noProof/>
        </w:rPr>
        <w:fldChar w:fldCharType="separate"/>
      </w:r>
      <w:r w:rsidR="00DF7CE0">
        <w:rPr>
          <w:noProof/>
        </w:rPr>
        <w:t>58</w:t>
      </w:r>
      <w:r>
        <w:rPr>
          <w:noProof/>
        </w:rPr>
        <w:fldChar w:fldCharType="end"/>
      </w:r>
    </w:p>
    <w:p w14:paraId="7981DA26" w14:textId="0FE04E29" w:rsidR="005C22C7" w:rsidRDefault="005C22C7" w:rsidP="005C22C7">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_Toc482453482 \h </w:instrText>
      </w:r>
      <w:r>
        <w:rPr>
          <w:noProof/>
        </w:rPr>
      </w:r>
      <w:r>
        <w:rPr>
          <w:noProof/>
        </w:rPr>
        <w:fldChar w:fldCharType="separate"/>
      </w:r>
      <w:r w:rsidR="00DF7CE0">
        <w:rPr>
          <w:noProof/>
        </w:rPr>
        <w:t>63</w:t>
      </w:r>
      <w:r>
        <w:rPr>
          <w:noProof/>
        </w:rPr>
        <w:fldChar w:fldCharType="end"/>
      </w:r>
    </w:p>
    <w:p w14:paraId="059AEE63" w14:textId="022C47DE" w:rsidR="005C22C7" w:rsidRDefault="005C22C7" w:rsidP="005C22C7">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_Toc482453483 \h </w:instrText>
      </w:r>
      <w:r>
        <w:rPr>
          <w:noProof/>
        </w:rPr>
      </w:r>
      <w:r>
        <w:rPr>
          <w:noProof/>
        </w:rPr>
        <w:fldChar w:fldCharType="separate"/>
      </w:r>
      <w:r w:rsidR="00DF7CE0">
        <w:rPr>
          <w:noProof/>
        </w:rPr>
        <w:t>64</w:t>
      </w:r>
      <w:r>
        <w:rPr>
          <w:noProof/>
        </w:rPr>
        <w:fldChar w:fldCharType="end"/>
      </w:r>
    </w:p>
    <w:p w14:paraId="23B81087" w14:textId="28ACF7DE" w:rsidR="005C22C7" w:rsidRDefault="005C22C7" w:rsidP="005C22C7">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_Toc482453484 \h </w:instrText>
      </w:r>
      <w:r>
        <w:rPr>
          <w:noProof/>
        </w:rPr>
      </w:r>
      <w:r>
        <w:rPr>
          <w:noProof/>
        </w:rPr>
        <w:fldChar w:fldCharType="separate"/>
      </w:r>
      <w:r w:rsidR="00DF7CE0">
        <w:rPr>
          <w:noProof/>
        </w:rPr>
        <w:t>65</w:t>
      </w:r>
      <w:r>
        <w:rPr>
          <w:noProof/>
        </w:rPr>
        <w:fldChar w:fldCharType="end"/>
      </w:r>
    </w:p>
    <w:p w14:paraId="675EC63C" w14:textId="397B5BC3" w:rsidR="005C22C7" w:rsidRDefault="005C22C7" w:rsidP="005C22C7">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_Toc482453485 \h </w:instrText>
      </w:r>
      <w:r>
        <w:rPr>
          <w:noProof/>
        </w:rPr>
      </w:r>
      <w:r>
        <w:rPr>
          <w:noProof/>
        </w:rPr>
        <w:fldChar w:fldCharType="separate"/>
      </w:r>
      <w:r w:rsidR="00DF7CE0">
        <w:rPr>
          <w:noProof/>
        </w:rPr>
        <w:t>66</w:t>
      </w:r>
      <w:r>
        <w:rPr>
          <w:noProof/>
        </w:rPr>
        <w:fldChar w:fldCharType="end"/>
      </w:r>
    </w:p>
    <w:p w14:paraId="39E7D8AB" w14:textId="508F689B" w:rsidR="005C22C7" w:rsidRDefault="005C22C7" w:rsidP="005C22C7">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_Toc482453486 \h </w:instrText>
      </w:r>
      <w:r>
        <w:rPr>
          <w:noProof/>
        </w:rPr>
      </w:r>
      <w:r>
        <w:rPr>
          <w:noProof/>
        </w:rPr>
        <w:fldChar w:fldCharType="separate"/>
      </w:r>
      <w:r w:rsidR="00DF7CE0">
        <w:rPr>
          <w:noProof/>
        </w:rPr>
        <w:t>68</w:t>
      </w:r>
      <w:r>
        <w:rPr>
          <w:noProof/>
        </w:rPr>
        <w:fldChar w:fldCharType="end"/>
      </w:r>
    </w:p>
    <w:p w14:paraId="0E6FEF0B" w14:textId="0DD38975" w:rsidR="005C22C7" w:rsidRDefault="005C22C7" w:rsidP="005C22C7">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_Toc482453487 \h </w:instrText>
      </w:r>
      <w:r>
        <w:rPr>
          <w:noProof/>
        </w:rPr>
      </w:r>
      <w:r>
        <w:rPr>
          <w:noProof/>
        </w:rPr>
        <w:fldChar w:fldCharType="separate"/>
      </w:r>
      <w:r w:rsidR="00DF7CE0">
        <w:rPr>
          <w:noProof/>
        </w:rPr>
        <w:t>70</w:t>
      </w:r>
      <w:r>
        <w:rPr>
          <w:noProof/>
        </w:rPr>
        <w:fldChar w:fldCharType="end"/>
      </w:r>
    </w:p>
    <w:p w14:paraId="77322114" w14:textId="328153F5" w:rsidR="005C22C7" w:rsidRDefault="005C22C7" w:rsidP="005C22C7">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_Toc482453488 \h </w:instrText>
      </w:r>
      <w:r>
        <w:rPr>
          <w:noProof/>
        </w:rPr>
      </w:r>
      <w:r>
        <w:rPr>
          <w:noProof/>
        </w:rPr>
        <w:fldChar w:fldCharType="separate"/>
      </w:r>
      <w:r w:rsidR="00DF7CE0">
        <w:rPr>
          <w:noProof/>
        </w:rPr>
        <w:t>71</w:t>
      </w:r>
      <w:r>
        <w:rPr>
          <w:noProof/>
        </w:rPr>
        <w:fldChar w:fldCharType="end"/>
      </w:r>
    </w:p>
    <w:p w14:paraId="592C0349" w14:textId="645482AD" w:rsidR="005C22C7" w:rsidRDefault="005C22C7" w:rsidP="005C22C7">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F8775D">
        <w:rPr>
          <w:i/>
          <w:noProof/>
        </w:rPr>
        <w:t>N</w:t>
      </w:r>
      <w:r w:rsidRPr="00F8775D">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_Toc482453489 \h </w:instrText>
      </w:r>
      <w:r>
        <w:rPr>
          <w:noProof/>
        </w:rPr>
      </w:r>
      <w:r>
        <w:rPr>
          <w:noProof/>
        </w:rPr>
        <w:fldChar w:fldCharType="separate"/>
      </w:r>
      <w:r w:rsidR="00DF7CE0">
        <w:rPr>
          <w:noProof/>
        </w:rPr>
        <w:t>72</w:t>
      </w:r>
      <w:r>
        <w:rPr>
          <w:noProof/>
        </w:rPr>
        <w:fldChar w:fldCharType="end"/>
      </w:r>
    </w:p>
    <w:p w14:paraId="0886EDA7" w14:textId="650E8DEA" w:rsidR="005C22C7" w:rsidRDefault="005C22C7" w:rsidP="005C22C7">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_Toc482453490 \h </w:instrText>
      </w:r>
      <w:r>
        <w:rPr>
          <w:noProof/>
        </w:rPr>
      </w:r>
      <w:r>
        <w:rPr>
          <w:noProof/>
        </w:rPr>
        <w:fldChar w:fldCharType="separate"/>
      </w:r>
      <w:r w:rsidR="00DF7CE0">
        <w:rPr>
          <w:noProof/>
        </w:rPr>
        <w:t>75</w:t>
      </w:r>
      <w:r>
        <w:rPr>
          <w:noProof/>
        </w:rPr>
        <w:fldChar w:fldCharType="end"/>
      </w:r>
    </w:p>
    <w:p w14:paraId="3B57C2E3" w14:textId="63CB3700" w:rsidR="005C22C7" w:rsidRDefault="005C22C7" w:rsidP="005C22C7">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_Toc482453491 \h </w:instrText>
      </w:r>
      <w:r>
        <w:rPr>
          <w:noProof/>
        </w:rPr>
      </w:r>
      <w:r>
        <w:rPr>
          <w:noProof/>
        </w:rPr>
        <w:fldChar w:fldCharType="separate"/>
      </w:r>
      <w:r w:rsidR="00DF7CE0">
        <w:rPr>
          <w:noProof/>
        </w:rPr>
        <w:t>76</w:t>
      </w:r>
      <w:r>
        <w:rPr>
          <w:noProof/>
        </w:rPr>
        <w:fldChar w:fldCharType="end"/>
      </w:r>
    </w:p>
    <w:p w14:paraId="30DC402E" w14:textId="43EBFA1F" w:rsidR="005C22C7" w:rsidRDefault="005C22C7" w:rsidP="005C22C7">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_Toc482453492 \h </w:instrText>
      </w:r>
      <w:r>
        <w:rPr>
          <w:noProof/>
        </w:rPr>
      </w:r>
      <w:r>
        <w:rPr>
          <w:noProof/>
        </w:rPr>
        <w:fldChar w:fldCharType="separate"/>
      </w:r>
      <w:r w:rsidR="00DF7CE0">
        <w:rPr>
          <w:noProof/>
        </w:rPr>
        <w:t>78</w:t>
      </w:r>
      <w:r>
        <w:rPr>
          <w:noProof/>
        </w:rPr>
        <w:fldChar w:fldCharType="end"/>
      </w:r>
    </w:p>
    <w:p w14:paraId="0C96E3A7" w14:textId="192AFA9F" w:rsidR="005C22C7" w:rsidRDefault="005C22C7" w:rsidP="005C22C7">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_Toc482453493 \h </w:instrText>
      </w:r>
      <w:r>
        <w:rPr>
          <w:noProof/>
        </w:rPr>
      </w:r>
      <w:r>
        <w:rPr>
          <w:noProof/>
        </w:rPr>
        <w:fldChar w:fldCharType="separate"/>
      </w:r>
      <w:r w:rsidR="00DF7CE0">
        <w:rPr>
          <w:noProof/>
        </w:rPr>
        <w:t>80</w:t>
      </w:r>
      <w:r>
        <w:rPr>
          <w:noProof/>
        </w:rPr>
        <w:fldChar w:fldCharType="end"/>
      </w:r>
    </w:p>
    <w:p w14:paraId="13A84753" w14:textId="6A9D9DD3" w:rsidR="005C22C7" w:rsidRDefault="005C22C7" w:rsidP="005C22C7">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_Toc482453494 \h </w:instrText>
      </w:r>
      <w:r>
        <w:rPr>
          <w:noProof/>
        </w:rPr>
      </w:r>
      <w:r>
        <w:rPr>
          <w:noProof/>
        </w:rPr>
        <w:fldChar w:fldCharType="separate"/>
      </w:r>
      <w:r w:rsidR="00DF7CE0">
        <w:rPr>
          <w:noProof/>
        </w:rPr>
        <w:t>81</w:t>
      </w:r>
      <w:r>
        <w:rPr>
          <w:noProof/>
        </w:rPr>
        <w:fldChar w:fldCharType="end"/>
      </w:r>
    </w:p>
    <w:p w14:paraId="39C503D5" w14:textId="4D3BA85B" w:rsidR="005C22C7" w:rsidRDefault="005C22C7" w:rsidP="005C22C7">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_Toc482453495 \h </w:instrText>
      </w:r>
      <w:r>
        <w:rPr>
          <w:noProof/>
        </w:rPr>
      </w:r>
      <w:r>
        <w:rPr>
          <w:noProof/>
        </w:rPr>
        <w:fldChar w:fldCharType="separate"/>
      </w:r>
      <w:r w:rsidR="00DF7CE0">
        <w:rPr>
          <w:noProof/>
        </w:rPr>
        <w:t>85</w:t>
      </w:r>
      <w:r>
        <w:rPr>
          <w:noProof/>
        </w:rPr>
        <w:fldChar w:fldCharType="end"/>
      </w:r>
    </w:p>
    <w:p w14:paraId="5630E38F" w14:textId="674951EB" w:rsidR="005C22C7" w:rsidRDefault="005C22C7" w:rsidP="005C22C7">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F8775D">
        <w:rPr>
          <w:b/>
          <w:noProof/>
          <w:highlight w:val="yellow"/>
        </w:rPr>
        <w:t>Video representing the network’s behaviour has been made available online [].</w:t>
      </w:r>
      <w:r>
        <w:rPr>
          <w:noProof/>
        </w:rPr>
        <w:tab/>
      </w:r>
      <w:r>
        <w:rPr>
          <w:noProof/>
        </w:rPr>
        <w:fldChar w:fldCharType="begin"/>
      </w:r>
      <w:r>
        <w:rPr>
          <w:noProof/>
        </w:rPr>
        <w:instrText xml:space="preserve"> PAGEREF _Toc482453496 \h </w:instrText>
      </w:r>
      <w:r>
        <w:rPr>
          <w:noProof/>
        </w:rPr>
      </w:r>
      <w:r>
        <w:rPr>
          <w:noProof/>
        </w:rPr>
        <w:fldChar w:fldCharType="separate"/>
      </w:r>
      <w:r w:rsidR="00DF7CE0">
        <w:rPr>
          <w:noProof/>
        </w:rPr>
        <w:t>89</w:t>
      </w:r>
      <w:r>
        <w:rPr>
          <w:noProof/>
        </w:rPr>
        <w:fldChar w:fldCharType="end"/>
      </w:r>
    </w:p>
    <w:p w14:paraId="2C96D558" w14:textId="477163A6" w:rsidR="005C22C7" w:rsidRDefault="005C22C7" w:rsidP="005C22C7">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_Toc482453497 \h </w:instrText>
      </w:r>
      <w:r>
        <w:rPr>
          <w:noProof/>
        </w:rPr>
      </w:r>
      <w:r>
        <w:rPr>
          <w:noProof/>
        </w:rPr>
        <w:fldChar w:fldCharType="separate"/>
      </w:r>
      <w:r w:rsidR="00DF7CE0">
        <w:rPr>
          <w:noProof/>
        </w:rPr>
        <w:t>91</w:t>
      </w:r>
      <w:r>
        <w:rPr>
          <w:noProof/>
        </w:rPr>
        <w:fldChar w:fldCharType="end"/>
      </w:r>
    </w:p>
    <w:p w14:paraId="31835621" w14:textId="3E582BE8" w:rsidR="005C22C7" w:rsidRDefault="005C22C7" w:rsidP="005C22C7">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_Toc482453498 \h </w:instrText>
      </w:r>
      <w:r>
        <w:rPr>
          <w:noProof/>
        </w:rPr>
      </w:r>
      <w:r>
        <w:rPr>
          <w:noProof/>
        </w:rPr>
        <w:fldChar w:fldCharType="separate"/>
      </w:r>
      <w:r w:rsidR="00DF7CE0">
        <w:rPr>
          <w:noProof/>
        </w:rPr>
        <w:t>92</w:t>
      </w:r>
      <w:r>
        <w:rPr>
          <w:noProof/>
        </w:rPr>
        <w:fldChar w:fldCharType="end"/>
      </w:r>
    </w:p>
    <w:p w14:paraId="168BFC91" w14:textId="2D90F703" w:rsidR="005C22C7" w:rsidRDefault="005C22C7" w:rsidP="005C22C7">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_Toc482453499 \h </w:instrText>
      </w:r>
      <w:r>
        <w:rPr>
          <w:noProof/>
        </w:rPr>
      </w:r>
      <w:r>
        <w:rPr>
          <w:noProof/>
        </w:rPr>
        <w:fldChar w:fldCharType="separate"/>
      </w:r>
      <w:r w:rsidR="00DF7CE0">
        <w:rPr>
          <w:noProof/>
        </w:rPr>
        <w:t>93</w:t>
      </w:r>
      <w:r>
        <w:rPr>
          <w:noProof/>
        </w:rPr>
        <w:fldChar w:fldCharType="end"/>
      </w:r>
    </w:p>
    <w:p w14:paraId="13651295" w14:textId="7C0A4331" w:rsidR="005C22C7" w:rsidRDefault="005C22C7" w:rsidP="005C22C7">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_Toc482453500 \h </w:instrText>
      </w:r>
      <w:r>
        <w:rPr>
          <w:noProof/>
        </w:rPr>
      </w:r>
      <w:r>
        <w:rPr>
          <w:noProof/>
        </w:rPr>
        <w:fldChar w:fldCharType="separate"/>
      </w:r>
      <w:r w:rsidR="00DF7CE0">
        <w:rPr>
          <w:noProof/>
        </w:rPr>
        <w:t>94</w:t>
      </w:r>
      <w:r>
        <w:rPr>
          <w:noProof/>
        </w:rPr>
        <w:fldChar w:fldCharType="end"/>
      </w:r>
    </w:p>
    <w:p w14:paraId="278691AE" w14:textId="6CBE573F" w:rsidR="005C22C7" w:rsidRDefault="005C22C7" w:rsidP="005C22C7">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_Toc482453501 \h </w:instrText>
      </w:r>
      <w:r>
        <w:rPr>
          <w:noProof/>
        </w:rPr>
      </w:r>
      <w:r>
        <w:rPr>
          <w:noProof/>
        </w:rPr>
        <w:fldChar w:fldCharType="separate"/>
      </w:r>
      <w:r w:rsidR="00DF7CE0">
        <w:rPr>
          <w:noProof/>
        </w:rPr>
        <w:t>95</w:t>
      </w:r>
      <w:r>
        <w:rPr>
          <w:noProof/>
        </w:rPr>
        <w:fldChar w:fldCharType="end"/>
      </w:r>
    </w:p>
    <w:p w14:paraId="708F98D9" w14:textId="15185DCC" w:rsidR="005C22C7" w:rsidRDefault="005C22C7" w:rsidP="005C22C7">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_Toc482453502 \h </w:instrText>
      </w:r>
      <w:r>
        <w:rPr>
          <w:noProof/>
        </w:rPr>
      </w:r>
      <w:r>
        <w:rPr>
          <w:noProof/>
        </w:rPr>
        <w:fldChar w:fldCharType="separate"/>
      </w:r>
      <w:r w:rsidR="00DF7CE0">
        <w:rPr>
          <w:noProof/>
        </w:rPr>
        <w:t>98</w:t>
      </w:r>
      <w:r>
        <w:rPr>
          <w:noProof/>
        </w:rPr>
        <w:fldChar w:fldCharType="end"/>
      </w:r>
    </w:p>
    <w:p w14:paraId="4FE7B877" w14:textId="559B8565" w:rsidR="005C22C7" w:rsidRDefault="005C22C7" w:rsidP="005C22C7">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_Toc482453503 \h </w:instrText>
      </w:r>
      <w:r>
        <w:rPr>
          <w:noProof/>
        </w:rPr>
      </w:r>
      <w:r>
        <w:rPr>
          <w:noProof/>
        </w:rPr>
        <w:fldChar w:fldCharType="separate"/>
      </w:r>
      <w:r w:rsidR="00DF7CE0">
        <w:rPr>
          <w:noProof/>
        </w:rPr>
        <w:t>107</w:t>
      </w:r>
      <w:r>
        <w:rPr>
          <w:noProof/>
        </w:rPr>
        <w:fldChar w:fldCharType="end"/>
      </w:r>
    </w:p>
    <w:p w14:paraId="079C7BFC" w14:textId="62DFDF75" w:rsidR="005C22C7" w:rsidRDefault="005C22C7" w:rsidP="005C22C7">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_Toc482453504 \h </w:instrText>
      </w:r>
      <w:r>
        <w:rPr>
          <w:noProof/>
        </w:rPr>
      </w:r>
      <w:r>
        <w:rPr>
          <w:noProof/>
        </w:rPr>
        <w:fldChar w:fldCharType="separate"/>
      </w:r>
      <w:r w:rsidR="00DF7CE0">
        <w:rPr>
          <w:noProof/>
        </w:rPr>
        <w:t>109</w:t>
      </w:r>
      <w:r>
        <w:rPr>
          <w:noProof/>
        </w:rPr>
        <w:fldChar w:fldCharType="end"/>
      </w:r>
    </w:p>
    <w:p w14:paraId="194D225B" w14:textId="476E1536" w:rsidR="005C22C7" w:rsidRDefault="005C22C7" w:rsidP="005C22C7">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_Toc482453505 \h </w:instrText>
      </w:r>
      <w:r>
        <w:rPr>
          <w:noProof/>
        </w:rPr>
      </w:r>
      <w:r>
        <w:rPr>
          <w:noProof/>
        </w:rPr>
        <w:fldChar w:fldCharType="separate"/>
      </w:r>
      <w:r w:rsidR="00DF7CE0">
        <w:rPr>
          <w:noProof/>
        </w:rPr>
        <w:t>111</w:t>
      </w:r>
      <w:r>
        <w:rPr>
          <w:noProof/>
        </w:rPr>
        <w:fldChar w:fldCharType="end"/>
      </w:r>
    </w:p>
    <w:p w14:paraId="3F2BAC30" w14:textId="1338C6A3" w:rsidR="005C22C7" w:rsidRDefault="005C22C7" w:rsidP="005C22C7">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_Toc482453506 \h </w:instrText>
      </w:r>
      <w:r>
        <w:rPr>
          <w:noProof/>
        </w:rPr>
      </w:r>
      <w:r>
        <w:rPr>
          <w:noProof/>
        </w:rPr>
        <w:fldChar w:fldCharType="separate"/>
      </w:r>
      <w:r w:rsidR="00DF7CE0">
        <w:rPr>
          <w:noProof/>
        </w:rPr>
        <w:t>112</w:t>
      </w:r>
      <w:r>
        <w:rPr>
          <w:noProof/>
        </w:rPr>
        <w:fldChar w:fldCharType="end"/>
      </w:r>
    </w:p>
    <w:p w14:paraId="097990F2" w14:textId="36508C09" w:rsidR="005C22C7" w:rsidRDefault="005C22C7" w:rsidP="005C22C7">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_Toc482453507 \h </w:instrText>
      </w:r>
      <w:r>
        <w:rPr>
          <w:noProof/>
        </w:rPr>
      </w:r>
      <w:r>
        <w:rPr>
          <w:noProof/>
        </w:rPr>
        <w:fldChar w:fldCharType="separate"/>
      </w:r>
      <w:r w:rsidR="00DF7CE0">
        <w:rPr>
          <w:noProof/>
        </w:rPr>
        <w:t>113</w:t>
      </w:r>
      <w:r>
        <w:rPr>
          <w:noProof/>
        </w:rPr>
        <w:fldChar w:fldCharType="end"/>
      </w:r>
    </w:p>
    <w:p w14:paraId="17BA4FC9" w14:textId="17D0801A" w:rsidR="005C22C7" w:rsidRDefault="005C22C7" w:rsidP="005C22C7">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_Toc482453508 \h </w:instrText>
      </w:r>
      <w:r>
        <w:rPr>
          <w:noProof/>
        </w:rPr>
      </w:r>
      <w:r>
        <w:rPr>
          <w:noProof/>
        </w:rPr>
        <w:fldChar w:fldCharType="separate"/>
      </w:r>
      <w:r w:rsidR="00DF7CE0">
        <w:rPr>
          <w:noProof/>
        </w:rPr>
        <w:t>114</w:t>
      </w:r>
      <w:r>
        <w:rPr>
          <w:noProof/>
        </w:rPr>
        <w:fldChar w:fldCharType="end"/>
      </w:r>
    </w:p>
    <w:p w14:paraId="61938A84" w14:textId="09747678" w:rsidR="005C22C7" w:rsidRDefault="005C22C7" w:rsidP="005C22C7">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D3 behaviour as illustrated in Figure 41.</w:t>
      </w:r>
      <w:r>
        <w:rPr>
          <w:noProof/>
        </w:rPr>
        <w:tab/>
      </w:r>
      <w:r>
        <w:rPr>
          <w:noProof/>
        </w:rPr>
        <w:fldChar w:fldCharType="begin"/>
      </w:r>
      <w:r>
        <w:rPr>
          <w:noProof/>
        </w:rPr>
        <w:instrText xml:space="preserve"> PAGEREF _Toc482453509 \h </w:instrText>
      </w:r>
      <w:r>
        <w:rPr>
          <w:noProof/>
        </w:rPr>
      </w:r>
      <w:r>
        <w:rPr>
          <w:noProof/>
        </w:rPr>
        <w:fldChar w:fldCharType="separate"/>
      </w:r>
      <w:r w:rsidR="00DF7CE0">
        <w:rPr>
          <w:noProof/>
        </w:rPr>
        <w:t>115</w:t>
      </w:r>
      <w:r>
        <w:rPr>
          <w:noProof/>
        </w:rPr>
        <w:fldChar w:fldCharType="end"/>
      </w:r>
    </w:p>
    <w:p w14:paraId="7435C224" w14:textId="744222C5" w:rsidR="005C22C7" w:rsidRDefault="005C22C7" w:rsidP="005C22C7">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_Toc482453510 \h </w:instrText>
      </w:r>
      <w:r>
        <w:rPr>
          <w:noProof/>
        </w:rPr>
      </w:r>
      <w:r>
        <w:rPr>
          <w:noProof/>
        </w:rPr>
        <w:fldChar w:fldCharType="separate"/>
      </w:r>
      <w:r w:rsidR="00DF7CE0">
        <w:rPr>
          <w:noProof/>
        </w:rPr>
        <w:t>117</w:t>
      </w:r>
      <w:r>
        <w:rPr>
          <w:noProof/>
        </w:rPr>
        <w:fldChar w:fldCharType="end"/>
      </w:r>
    </w:p>
    <w:p w14:paraId="4D65D743" w14:textId="401F9462" w:rsidR="005C22C7" w:rsidRDefault="005C22C7" w:rsidP="005C22C7">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_Toc482453511 \h </w:instrText>
      </w:r>
      <w:r>
        <w:rPr>
          <w:noProof/>
        </w:rPr>
      </w:r>
      <w:r>
        <w:rPr>
          <w:noProof/>
        </w:rPr>
        <w:fldChar w:fldCharType="separate"/>
      </w:r>
      <w:r w:rsidR="00DF7CE0">
        <w:rPr>
          <w:noProof/>
        </w:rPr>
        <w:t>119</w:t>
      </w:r>
      <w:r>
        <w:rPr>
          <w:noProof/>
        </w:rPr>
        <w:fldChar w:fldCharType="end"/>
      </w:r>
    </w:p>
    <w:p w14:paraId="57000CAA" w14:textId="1F305D7A" w:rsidR="005C22C7" w:rsidRDefault="005C22C7" w:rsidP="005C22C7">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_Toc482453512 \h </w:instrText>
      </w:r>
      <w:r>
        <w:rPr>
          <w:noProof/>
        </w:rPr>
      </w:r>
      <w:r>
        <w:rPr>
          <w:noProof/>
        </w:rPr>
        <w:fldChar w:fldCharType="separate"/>
      </w:r>
      <w:r w:rsidR="00DF7CE0">
        <w:rPr>
          <w:noProof/>
        </w:rPr>
        <w:t>119</w:t>
      </w:r>
      <w:r>
        <w:rPr>
          <w:noProof/>
        </w:rPr>
        <w:fldChar w:fldCharType="end"/>
      </w:r>
    </w:p>
    <w:p w14:paraId="37F2C21B" w14:textId="23E8F0EE" w:rsidR="005C22C7" w:rsidRDefault="005C22C7" w:rsidP="005C22C7">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_Toc482453513 \h </w:instrText>
      </w:r>
      <w:r>
        <w:rPr>
          <w:noProof/>
        </w:rPr>
      </w:r>
      <w:r>
        <w:rPr>
          <w:noProof/>
        </w:rPr>
        <w:fldChar w:fldCharType="separate"/>
      </w:r>
      <w:r w:rsidR="00DF7CE0">
        <w:rPr>
          <w:noProof/>
        </w:rPr>
        <w:t>121</w:t>
      </w:r>
      <w:r>
        <w:rPr>
          <w:noProof/>
        </w:rPr>
        <w:fldChar w:fldCharType="end"/>
      </w:r>
    </w:p>
    <w:p w14:paraId="770D524F" w14:textId="66570E54" w:rsidR="005C22C7" w:rsidRDefault="005C22C7" w:rsidP="005C22C7">
      <w:pPr>
        <w:pStyle w:val="TableofFigures"/>
        <w:rPr>
          <w:rFonts w:asciiTheme="minorHAnsi" w:hAnsiTheme="minorHAnsi"/>
          <w:noProof/>
          <w:lang w:val="en-US" w:eastAsia="en-US"/>
        </w:rPr>
      </w:pPr>
      <w:r>
        <w:rPr>
          <w:noProof/>
        </w:rPr>
        <w:t>Figure 53. Negative (outlined) columns represent the energy saved by individual nodes as a result of altered D3 ground master election.</w:t>
      </w:r>
      <w:r>
        <w:rPr>
          <w:noProof/>
        </w:rPr>
        <w:tab/>
      </w:r>
      <w:r>
        <w:rPr>
          <w:noProof/>
        </w:rPr>
        <w:fldChar w:fldCharType="begin"/>
      </w:r>
      <w:r>
        <w:rPr>
          <w:noProof/>
        </w:rPr>
        <w:instrText xml:space="preserve"> PAGEREF _Toc482453514 \h </w:instrText>
      </w:r>
      <w:r>
        <w:rPr>
          <w:noProof/>
        </w:rPr>
      </w:r>
      <w:r>
        <w:rPr>
          <w:noProof/>
        </w:rPr>
        <w:fldChar w:fldCharType="separate"/>
      </w:r>
      <w:r w:rsidR="00DF7CE0">
        <w:rPr>
          <w:noProof/>
        </w:rPr>
        <w:t>121</w:t>
      </w:r>
      <w:r>
        <w:rPr>
          <w:noProof/>
        </w:rPr>
        <w:fldChar w:fldCharType="end"/>
      </w:r>
    </w:p>
    <w:p w14:paraId="551B8BFF" w14:textId="5011CFE8" w:rsidR="005C22C7" w:rsidRDefault="005C22C7" w:rsidP="005C22C7">
      <w:pPr>
        <w:pStyle w:val="TableofFigures"/>
        <w:rPr>
          <w:rFonts w:asciiTheme="minorHAnsi" w:hAnsiTheme="minorHAnsi"/>
          <w:noProof/>
          <w:lang w:val="en-US" w:eastAsia="en-US"/>
        </w:rPr>
      </w:pPr>
      <w:r>
        <w:rPr>
          <w:noProof/>
        </w:rPr>
        <w:t>Figure 54. The early election of nodeMaster[3] as GM through D3’s distance-energy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_Toc482453515 \h </w:instrText>
      </w:r>
      <w:r>
        <w:rPr>
          <w:noProof/>
        </w:rPr>
      </w:r>
      <w:r>
        <w:rPr>
          <w:noProof/>
        </w:rPr>
        <w:fldChar w:fldCharType="separate"/>
      </w:r>
      <w:r w:rsidR="00DF7CE0">
        <w:rPr>
          <w:noProof/>
        </w:rPr>
        <w:t>123</w:t>
      </w:r>
      <w:r>
        <w:rPr>
          <w:noProof/>
        </w:rPr>
        <w:fldChar w:fldCharType="end"/>
      </w:r>
    </w:p>
    <w:p w14:paraId="3DB7DAC5" w14:textId="50B6C1E1" w:rsidR="007D4619" w:rsidRDefault="0060779F" w:rsidP="005C22C7">
      <w:r>
        <w:rPr>
          <w:noProof/>
        </w:rPr>
        <w:fldChar w:fldCharType="end"/>
      </w:r>
    </w:p>
    <w:p w14:paraId="515096CD" w14:textId="77777777" w:rsidR="007D4619" w:rsidRPr="00914860" w:rsidRDefault="007D4619" w:rsidP="002B539B">
      <w:pPr>
        <w:pStyle w:val="Chaptertitlenotnumbered"/>
      </w:pPr>
      <w:bookmarkStart w:id="5" w:name="_Toc482442302"/>
      <w:r w:rsidRPr="00914860">
        <w:lastRenderedPageBreak/>
        <w:t>Tables</w:t>
      </w:r>
      <w:bookmarkEnd w:id="5"/>
    </w:p>
    <w:p w14:paraId="779D45C5" w14:textId="00501312" w:rsidR="005C22C7"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5C22C7">
        <w:rPr>
          <w:noProof/>
        </w:rPr>
        <w:t>Table 1. An extension of Rault et al.’s table presented in [66]. The extension includes two relevant CSN applications. ET: Extra-Terrestrial. ET Science examples: measuring solar radiation, performing astronomical measurements etc.</w:t>
      </w:r>
      <w:r w:rsidR="005C22C7">
        <w:rPr>
          <w:noProof/>
        </w:rPr>
        <w:tab/>
      </w:r>
      <w:r w:rsidR="005C22C7">
        <w:rPr>
          <w:noProof/>
        </w:rPr>
        <w:fldChar w:fldCharType="begin"/>
      </w:r>
      <w:r w:rsidR="005C22C7">
        <w:rPr>
          <w:noProof/>
        </w:rPr>
        <w:instrText xml:space="preserve"> PAGEREF _Toc482453516 \h </w:instrText>
      </w:r>
      <w:r w:rsidR="005C22C7">
        <w:rPr>
          <w:noProof/>
        </w:rPr>
      </w:r>
      <w:r w:rsidR="005C22C7">
        <w:rPr>
          <w:noProof/>
        </w:rPr>
        <w:fldChar w:fldCharType="separate"/>
      </w:r>
      <w:r w:rsidR="00DF7CE0">
        <w:rPr>
          <w:noProof/>
        </w:rPr>
        <w:t>33</w:t>
      </w:r>
      <w:r w:rsidR="005C22C7">
        <w:rPr>
          <w:noProof/>
        </w:rPr>
        <w:fldChar w:fldCharType="end"/>
      </w:r>
    </w:p>
    <w:p w14:paraId="678A9E2F" w14:textId="4022E17C" w:rsidR="005C22C7" w:rsidRDefault="005C22C7">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_Toc482453517 \h </w:instrText>
      </w:r>
      <w:r>
        <w:rPr>
          <w:noProof/>
        </w:rPr>
      </w:r>
      <w:r>
        <w:rPr>
          <w:noProof/>
        </w:rPr>
        <w:fldChar w:fldCharType="separate"/>
      </w:r>
      <w:r w:rsidR="00DF7CE0">
        <w:rPr>
          <w:noProof/>
        </w:rPr>
        <w:t>99</w:t>
      </w:r>
      <w:r>
        <w:rPr>
          <w:noProof/>
        </w:rPr>
        <w:fldChar w:fldCharType="end"/>
      </w:r>
    </w:p>
    <w:p w14:paraId="4BE36896" w14:textId="18FAA5D3" w:rsidR="005C22C7" w:rsidRDefault="005C22C7">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D3’s oracle and the orbital formation of nodes (Figure 41).</w:t>
      </w:r>
      <w:r>
        <w:rPr>
          <w:noProof/>
        </w:rPr>
        <w:tab/>
      </w:r>
      <w:r>
        <w:rPr>
          <w:noProof/>
        </w:rPr>
        <w:fldChar w:fldCharType="begin"/>
      </w:r>
      <w:r>
        <w:rPr>
          <w:noProof/>
        </w:rPr>
        <w:instrText xml:space="preserve"> PAGEREF _Toc482453518 \h </w:instrText>
      </w:r>
      <w:r>
        <w:rPr>
          <w:noProof/>
        </w:rPr>
      </w:r>
      <w:r>
        <w:rPr>
          <w:noProof/>
        </w:rPr>
        <w:fldChar w:fldCharType="separate"/>
      </w:r>
      <w:r w:rsidR="00DF7CE0">
        <w:rPr>
          <w:noProof/>
        </w:rPr>
        <w:t>108</w:t>
      </w:r>
      <w:r>
        <w:rPr>
          <w:noProof/>
        </w:rPr>
        <w:fldChar w:fldCharType="end"/>
      </w:r>
    </w:p>
    <w:p w14:paraId="6E301177" w14:textId="511104E0" w:rsidR="005C22C7" w:rsidRDefault="005C22C7">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_Toc482453519 \h </w:instrText>
      </w:r>
      <w:r>
        <w:rPr>
          <w:noProof/>
        </w:rPr>
      </w:r>
      <w:r>
        <w:rPr>
          <w:noProof/>
        </w:rPr>
        <w:fldChar w:fldCharType="separate"/>
      </w:r>
      <w:r w:rsidR="00DF7CE0">
        <w:rPr>
          <w:noProof/>
        </w:rPr>
        <w:t>124</w:t>
      </w:r>
      <w:r>
        <w:rPr>
          <w:noProof/>
        </w:rPr>
        <w:fldChar w:fldCharType="end"/>
      </w:r>
    </w:p>
    <w:p w14:paraId="692DC38C" w14:textId="2F8760E7" w:rsidR="007D4619" w:rsidRDefault="0060779F" w:rsidP="00362833">
      <w:r>
        <w:rPr>
          <w:noProof/>
        </w:rPr>
        <w:fldChar w:fldCharType="end"/>
      </w:r>
    </w:p>
    <w:p w14:paraId="1BB3C6AD" w14:textId="77777777" w:rsidR="007D4619" w:rsidRPr="00914860" w:rsidRDefault="007D4619" w:rsidP="002B539B">
      <w:pPr>
        <w:pStyle w:val="Chaptertitlenotnumbered"/>
      </w:pPr>
      <w:bookmarkStart w:id="6" w:name="_Toc482442303"/>
      <w:r w:rsidRPr="00914860">
        <w:lastRenderedPageBreak/>
        <w:t>Abbreviations</w:t>
      </w:r>
      <w:bookmarkEnd w:id="6"/>
    </w:p>
    <w:p w14:paraId="44967F5F" w14:textId="2731530E" w:rsidR="00362833" w:rsidRDefault="0012425B" w:rsidP="006D0C7C">
      <w:pPr>
        <w:pStyle w:val="Centered"/>
      </w:pPr>
      <w:r w:rsidRPr="006D0C7C">
        <w:rPr>
          <w:highlight w:val="yellow"/>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bookmarkStart w:id="7" w:name="_Ref482009274"/>
    </w:p>
    <w:p w14:paraId="7AAF116B" w14:textId="0EAA928A" w:rsidR="00B6274B" w:rsidRDefault="0089178C" w:rsidP="00362833">
      <w:pPr>
        <w:pStyle w:val="Heading1"/>
      </w:pPr>
      <w:bookmarkStart w:id="8" w:name="_Toc482442304"/>
      <w:bookmarkEnd w:id="7"/>
      <w:r>
        <w:lastRenderedPageBreak/>
        <w:t>Introduction</w:t>
      </w:r>
      <w:bookmarkEnd w:id="8"/>
    </w:p>
    <w:p w14:paraId="16ED3677" w14:textId="745989E2"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DF7CE0">
        <w:t xml:space="preserve">Figure </w:t>
      </w:r>
      <w:r w:rsidR="00DF7CE0">
        <w:rPr>
          <w:noProof/>
        </w:rPr>
        <w:t>1</w:t>
      </w:r>
      <w:r w:rsidR="000F5EC2">
        <w:fldChar w:fldCharType="end"/>
      </w:r>
      <w:r w:rsidR="0008173C">
        <w:t>)</w:t>
      </w:r>
      <w:r w:rsidR="000F5EC2">
        <w:t>.</w:t>
      </w:r>
    </w:p>
    <w:p w14:paraId="57E7BC43" w14:textId="1B40E07F" w:rsidR="001B389E" w:rsidRDefault="00551E02"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55pt;height:177.25pt">
            <v:imagedata r:id="rId11" o:title="Average-Launch-Cost-kg-to-LEO"/>
          </v:shape>
        </w:pict>
      </w:r>
    </w:p>
    <w:p w14:paraId="74EDBD71" w14:textId="7F6E812F" w:rsidR="001B389E" w:rsidRPr="008853E9" w:rsidRDefault="001B389E" w:rsidP="00362833">
      <w:pPr>
        <w:pStyle w:val="Figurecaption"/>
      </w:pPr>
      <w:bookmarkStart w:id="9" w:name="_Ref480372656"/>
      <w:bookmarkStart w:id="10" w:name="_Toc482453462"/>
      <w:r>
        <w:t xml:space="preserve">Figure </w:t>
      </w:r>
      <w:r w:rsidR="00901AD3">
        <w:fldChar w:fldCharType="begin"/>
      </w:r>
      <w:r w:rsidR="00901AD3">
        <w:instrText xml:space="preserve"> SEQ Figure \* ARABIC </w:instrText>
      </w:r>
      <w:r w:rsidR="00901AD3">
        <w:fldChar w:fldCharType="separate"/>
      </w:r>
      <w:r w:rsidR="00DF7CE0">
        <w:rPr>
          <w:noProof/>
        </w:rPr>
        <w:t>1</w:t>
      </w:r>
      <w:r w:rsidR="00901AD3">
        <w:rPr>
          <w:noProof/>
        </w:rPr>
        <w:fldChar w:fldCharType="end"/>
      </w:r>
      <w:bookmarkEnd w:id="9"/>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10"/>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551E02" w:rsidP="00D93C62">
      <w:pPr>
        <w:pStyle w:val="Centered"/>
      </w:pPr>
      <w:r>
        <w:rPr>
          <w:noProof/>
        </w:rPr>
        <w:pict w14:anchorId="50ABBDD9">
          <v:shape id="_x0000_i1026" type="#_x0000_t75" style="width:391.1pt;height:297.8pt">
            <v:imagedata r:id="rId12" o:title="download"/>
          </v:shape>
        </w:pict>
      </w:r>
    </w:p>
    <w:p w14:paraId="5F3B7657" w14:textId="34B76AC7" w:rsidR="00EA097E" w:rsidRPr="00EA097E" w:rsidRDefault="00EA097E" w:rsidP="00362833">
      <w:pPr>
        <w:pStyle w:val="Figurecaption"/>
      </w:pPr>
      <w:bookmarkStart w:id="11" w:name="_Ref480373065"/>
      <w:bookmarkStart w:id="12" w:name="_Toc482453463"/>
      <w:r>
        <w:t xml:space="preserve">Figure </w:t>
      </w:r>
      <w:r w:rsidR="00901AD3">
        <w:fldChar w:fldCharType="begin"/>
      </w:r>
      <w:r w:rsidR="00901AD3">
        <w:instrText xml:space="preserve"> SEQ Figure \* ARABIC </w:instrText>
      </w:r>
      <w:r w:rsidR="00901AD3">
        <w:fldChar w:fldCharType="separate"/>
      </w:r>
      <w:r w:rsidR="00DF7CE0">
        <w:rPr>
          <w:noProof/>
        </w:rPr>
        <w:t>2</w:t>
      </w:r>
      <w:r w:rsidR="00901AD3">
        <w:rPr>
          <w:noProof/>
        </w:rPr>
        <w:fldChar w:fldCharType="end"/>
      </w:r>
      <w:bookmarkEnd w:id="11"/>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2"/>
    </w:p>
    <w:p w14:paraId="763DC792" w14:textId="1B9567D1"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DF7CE0">
        <w:t xml:space="preserve">Figure </w:t>
      </w:r>
      <w:r w:rsidR="00DF7CE0">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0E8BAB3C"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DF7CE0">
        <w:t xml:space="preserve">Figure </w:t>
      </w:r>
      <w:r w:rsidR="00DF7CE0">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551E02" w:rsidP="00D93C62">
      <w:pPr>
        <w:pStyle w:val="Centered"/>
      </w:pPr>
      <w:r>
        <w:lastRenderedPageBreak/>
        <w:pict w14:anchorId="6D63C80F">
          <v:shape id="_x0000_i1027" type="#_x0000_t75" style="width:326.75pt;height:289.65pt">
            <v:imagedata r:id="rId13" o:title="EDSN Overview" croptop="170f" cropleft="-986f"/>
          </v:shape>
        </w:pict>
      </w:r>
    </w:p>
    <w:p w14:paraId="5F39D22A" w14:textId="259CF5E9" w:rsidR="00466DC4" w:rsidRDefault="00466DC4" w:rsidP="00362833">
      <w:pPr>
        <w:pStyle w:val="Figurecaption"/>
      </w:pPr>
      <w:bookmarkStart w:id="13" w:name="_Ref480373241"/>
      <w:bookmarkStart w:id="14" w:name="_Ref481853334"/>
      <w:bookmarkStart w:id="15" w:name="_Toc482453464"/>
      <w:r>
        <w:t xml:space="preserve">Figure </w:t>
      </w:r>
      <w:r w:rsidR="00901AD3">
        <w:fldChar w:fldCharType="begin"/>
      </w:r>
      <w:r w:rsidR="00901AD3">
        <w:instrText xml:space="preserve"> SEQ Figure \* ARABIC </w:instrText>
      </w:r>
      <w:r w:rsidR="00901AD3">
        <w:fldChar w:fldCharType="separate"/>
      </w:r>
      <w:r w:rsidR="00DF7CE0">
        <w:rPr>
          <w:noProof/>
        </w:rPr>
        <w:t>3</w:t>
      </w:r>
      <w:r w:rsidR="00901AD3">
        <w:rPr>
          <w:noProof/>
        </w:rPr>
        <w:fldChar w:fldCharType="end"/>
      </w:r>
      <w:bookmarkEnd w:id="13"/>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4"/>
      <w:bookmarkEnd w:id="15"/>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6" w:name="_Toc482442305"/>
      <w:r>
        <w:t>Objectives</w:t>
      </w:r>
      <w:bookmarkEnd w:id="16"/>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55E58AE9"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DF7CE0">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7" w:name="_Ref481848535"/>
      <w:bookmarkStart w:id="18" w:name="_Toc482442306"/>
      <w:r>
        <w:lastRenderedPageBreak/>
        <w:t>Hypothetical Mission</w:t>
      </w:r>
      <w:bookmarkEnd w:id="17"/>
      <w:bookmarkEnd w:id="18"/>
    </w:p>
    <w:p w14:paraId="7019D27E" w14:textId="34A720C5" w:rsidR="005651B6" w:rsidRDefault="00551E02" w:rsidP="005651B6">
      <w:pPr>
        <w:pStyle w:val="Centered"/>
        <w:keepNext/>
      </w:pPr>
      <w:r>
        <w:pict w14:anchorId="3310723B">
          <v:shape id="_x0000_i1028" type="#_x0000_t75" style="width:252.55pt;height:314.75pt">
            <v:imagedata r:id="rId14" o:title="Hypothetical Mission"/>
          </v:shape>
        </w:pict>
      </w:r>
    </w:p>
    <w:p w14:paraId="4CF1711E" w14:textId="69FAE765" w:rsidR="005651B6" w:rsidRDefault="005651B6" w:rsidP="005651B6">
      <w:pPr>
        <w:pStyle w:val="Figurecaption"/>
      </w:pPr>
      <w:bookmarkStart w:id="19" w:name="_Ref481852278"/>
      <w:bookmarkStart w:id="20" w:name="_Toc482453465"/>
      <w:r>
        <w:t xml:space="preserve">Figure </w:t>
      </w:r>
      <w:r>
        <w:fldChar w:fldCharType="begin"/>
      </w:r>
      <w:r>
        <w:instrText xml:space="preserve"> SEQ Figure \* ARABIC </w:instrText>
      </w:r>
      <w:r>
        <w:fldChar w:fldCharType="separate"/>
      </w:r>
      <w:r w:rsidR="00DF7CE0">
        <w:rPr>
          <w:noProof/>
        </w:rPr>
        <w:t>4</w:t>
      </w:r>
      <w:r>
        <w:fldChar w:fldCharType="end"/>
      </w:r>
      <w:bookmarkEnd w:id="19"/>
      <w:r w:rsidR="00623D71">
        <w:t>.</w:t>
      </w:r>
      <w:r>
        <w:t xml:space="preserve"> </w:t>
      </w:r>
      <w:r w:rsidR="00F04195">
        <w:t>The CubeSats and ground station of the hypothetical as viewed from a higher orbit looking down upon the Earth’s surface. The CubeSats are assumed to have an orbital altitude of 500km.</w:t>
      </w:r>
      <w:bookmarkEnd w:id="20"/>
      <w:r w:rsidR="00F04195">
        <w:t xml:space="preserve"> </w:t>
      </w:r>
    </w:p>
    <w:p w14:paraId="43BF4A5D" w14:textId="633B7786"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DF7CE0">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3BFE67AF"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DF7CE0">
        <w:t xml:space="preserve">Figure </w:t>
      </w:r>
      <w:r w:rsidR="00DF7CE0">
        <w:rPr>
          <w:noProof/>
        </w:rPr>
        <w:t>4</w:t>
      </w:r>
      <w:r w:rsidR="00F04195">
        <w:fldChar w:fldCharType="end"/>
      </w:r>
      <w:r>
        <w:t>)</w:t>
      </w:r>
    </w:p>
    <w:p w14:paraId="4E2AC148" w14:textId="0F045B43"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DF7CE0">
        <w:t xml:space="preserve">Figure </w:t>
      </w:r>
      <w:r w:rsidR="00DF7CE0">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0C2E458B"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DF7CE0">
        <w:t xml:space="preserve">Figure </w:t>
      </w:r>
      <w:r w:rsidR="00DF7CE0">
        <w:rPr>
          <w:noProof/>
        </w:rPr>
        <w:t>4</w:t>
      </w:r>
      <w:r w:rsidR="00F04195">
        <w:fldChar w:fldCharType="end"/>
      </w:r>
      <w:r>
        <w:t>)</w:t>
      </w:r>
    </w:p>
    <w:p w14:paraId="6E3E9CB5" w14:textId="3D632087"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DF7CE0">
        <w:t xml:space="preserve">Figure </w:t>
      </w:r>
      <w:r w:rsidR="00DF7CE0">
        <w:rPr>
          <w:noProof/>
        </w:rPr>
        <w:t>4</w:t>
      </w:r>
      <w:r>
        <w:fldChar w:fldCharType="end"/>
      </w:r>
      <w:r w:rsidR="005651B6">
        <w:t>)</w:t>
      </w:r>
    </w:p>
    <w:p w14:paraId="0835407F" w14:textId="5F00B431" w:rsidR="00C40FF8" w:rsidRPr="00C40FF8" w:rsidRDefault="00C40FF8" w:rsidP="00362833">
      <w:pPr>
        <w:pStyle w:val="Heading2"/>
      </w:pPr>
      <w:bookmarkStart w:id="21" w:name="_Toc482442307"/>
      <w:r>
        <w:t>Thesis Structure</w:t>
      </w:r>
      <w:bookmarkEnd w:id="21"/>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2" w:name="_Toc482442308"/>
      <w:r w:rsidRPr="00603952">
        <w:rPr>
          <w:sz w:val="40"/>
        </w:rPr>
        <w:lastRenderedPageBreak/>
        <w:t>State</w:t>
      </w:r>
      <w:r>
        <w:t xml:space="preserve"> of the Art</w:t>
      </w:r>
      <w:bookmarkEnd w:id="22"/>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3" w:name="_Toc482442309"/>
      <w:r>
        <w:t>CubeSats</w:t>
      </w:r>
      <w:bookmarkEnd w:id="23"/>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6A6D57BA"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DF7CE0">
        <w:t xml:space="preserve">Figure </w:t>
      </w:r>
      <w:r w:rsidR="00DF7CE0">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6FF7738D" w:rsidR="00926C1C" w:rsidRDefault="00926C1C" w:rsidP="00362833">
      <w:pPr>
        <w:pStyle w:val="Figurecaption"/>
      </w:pPr>
      <w:bookmarkStart w:id="24" w:name="_Ref480815487"/>
      <w:bookmarkStart w:id="25" w:name="_Toc482453466"/>
      <w:r>
        <w:t xml:space="preserve">Figure </w:t>
      </w:r>
      <w:r w:rsidR="00901AD3">
        <w:fldChar w:fldCharType="begin"/>
      </w:r>
      <w:r w:rsidR="00901AD3">
        <w:instrText xml:space="preserve"> SEQ Figure \* ARABIC </w:instrText>
      </w:r>
      <w:r w:rsidR="00901AD3">
        <w:fldChar w:fldCharType="separate"/>
      </w:r>
      <w:r w:rsidR="00DF7CE0">
        <w:rPr>
          <w:noProof/>
        </w:rPr>
        <w:t>5</w:t>
      </w:r>
      <w:r w:rsidR="00901AD3">
        <w:rPr>
          <w:noProof/>
        </w:rPr>
        <w:fldChar w:fldCharType="end"/>
      </w:r>
      <w:bookmarkEnd w:id="24"/>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5"/>
    </w:p>
    <w:p w14:paraId="3708ABB1" w14:textId="6B31438C"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DF7CE0">
        <w:t xml:space="preserve">Figure </w:t>
      </w:r>
      <w:r w:rsidR="00DF7CE0">
        <w:rPr>
          <w:noProof/>
        </w:rPr>
        <w:t>6</w:t>
      </w:r>
      <w:r w:rsidR="0040745F">
        <w:fldChar w:fldCharType="end"/>
      </w:r>
      <w:r w:rsidR="0040745F">
        <w:t>)</w:t>
      </w:r>
      <w:r w:rsidR="0030486E">
        <w:t>.</w:t>
      </w:r>
    </w:p>
    <w:p w14:paraId="2729787B" w14:textId="58AB9637" w:rsidR="00466DC4" w:rsidRDefault="00551E02" w:rsidP="00BD32BF">
      <w:pPr>
        <w:pStyle w:val="Centered"/>
      </w:pPr>
      <w:r>
        <w:rPr>
          <w:noProof/>
        </w:rPr>
        <w:pict w14:anchorId="42F2B1C6">
          <v:shape id="_x0000_i1029" type="#_x0000_t75" style="width:373.1pt;height:281.45pt">
            <v:imagedata r:id="rId16" o:title="2017-04-19 11_26_27-Space Launch System 2018 to carry CubeSats, uncrewed Orion capsule -"/>
          </v:shape>
        </w:pict>
      </w:r>
    </w:p>
    <w:p w14:paraId="48DD8C71" w14:textId="7C5D4229" w:rsidR="003C5ECC" w:rsidRDefault="00466DC4" w:rsidP="00362833">
      <w:pPr>
        <w:pStyle w:val="Figurecaption"/>
      </w:pPr>
      <w:bookmarkStart w:id="26" w:name="_Ref480815569"/>
      <w:bookmarkStart w:id="27" w:name="_Toc482453467"/>
      <w:r>
        <w:t xml:space="preserve">Figure </w:t>
      </w:r>
      <w:r w:rsidR="00901AD3">
        <w:fldChar w:fldCharType="begin"/>
      </w:r>
      <w:r w:rsidR="00901AD3">
        <w:instrText xml:space="preserve"> SEQ Figure \* ARABIC </w:instrText>
      </w:r>
      <w:r w:rsidR="00901AD3">
        <w:fldChar w:fldCharType="separate"/>
      </w:r>
      <w:r w:rsidR="00DF7CE0">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442310"/>
      <w:r w:rsidRPr="008D30A5">
        <w:lastRenderedPageBreak/>
        <w:t>Capabilities</w:t>
      </w:r>
      <w:bookmarkEnd w:id="28"/>
      <w:bookmarkEnd w:id="29"/>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30" w:name="_Toc482442311"/>
      <w:r w:rsidRPr="00BD32BF">
        <w:t>S</w:t>
      </w:r>
      <w:r w:rsidR="00740AB0">
        <w:t>atellite</w:t>
      </w:r>
      <w:r w:rsidRPr="00BD32BF">
        <w:t>-to-Ground Communication Systems</w:t>
      </w:r>
      <w:bookmarkEnd w:id="30"/>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1" w:name="_Toc482442312"/>
      <w:r w:rsidRPr="00BD32BF">
        <w:t>Satellite-to-Satellite Communication Systems</w:t>
      </w:r>
      <w:bookmarkEnd w:id="31"/>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551E02" w:rsidP="00CC6B59">
      <w:pPr>
        <w:pStyle w:val="Centered"/>
      </w:pPr>
      <w:r>
        <w:pict w14:anchorId="4C8428FC">
          <v:shape id="_x0000_i1030" type="#_x0000_t75" style="width:356.75pt;height:177.8pt">
            <v:imagedata r:id="rId17" o:title="GAMANET Overview"/>
          </v:shape>
        </w:pict>
      </w:r>
    </w:p>
    <w:p w14:paraId="3429342A" w14:textId="22FEB0FB" w:rsidR="00E65C98" w:rsidRDefault="00E65C98" w:rsidP="00362833">
      <w:pPr>
        <w:pStyle w:val="Figurecaption"/>
      </w:pPr>
      <w:bookmarkStart w:id="32" w:name="_Toc482453468"/>
      <w:r>
        <w:t xml:space="preserve">Figure </w:t>
      </w:r>
      <w:r w:rsidR="00901AD3">
        <w:fldChar w:fldCharType="begin"/>
      </w:r>
      <w:r w:rsidR="00901AD3">
        <w:instrText xml:space="preserve"> SEQ Figure \* ARABIC </w:instrText>
      </w:r>
      <w:r w:rsidR="00901AD3">
        <w:fldChar w:fldCharType="separate"/>
      </w:r>
      <w:r w:rsidR="00DF7CE0">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DF7CE0">
        <w:t xml:space="preserve">Figure </w:t>
      </w:r>
      <w:r w:rsidR="00DF7CE0">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442313"/>
      <w:r>
        <w:t>Battery and Recharge C</w:t>
      </w:r>
      <w:r w:rsidR="001643BE" w:rsidRPr="003A729A">
        <w:t>apabilities</w:t>
      </w:r>
      <w:bookmarkEnd w:id="33"/>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442314"/>
      <w:r>
        <w:t>Other Capabilities</w:t>
      </w:r>
      <w:bookmarkEnd w:id="34"/>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3419ACA1"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DF7CE0">
        <w:t xml:space="preserve">Figure </w:t>
      </w:r>
      <w:r w:rsidR="00DF7CE0">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551E02" w:rsidP="00BD32BF">
      <w:pPr>
        <w:pStyle w:val="Centered"/>
      </w:pPr>
      <w:r>
        <w:rPr>
          <w:noProof/>
        </w:rPr>
        <w:lastRenderedPageBreak/>
        <w:pict w14:anchorId="154144FE">
          <v:shape id="_x0000_i1031" type="#_x0000_t75" style="width:208.35pt;height:196.9pt">
            <v:imagedata r:id="rId18" o:title="DSC08802_product_detail"/>
          </v:shape>
        </w:pict>
      </w:r>
    </w:p>
    <w:p w14:paraId="35D71C51" w14:textId="1E251181" w:rsidR="00D61D16" w:rsidRDefault="00D61D16" w:rsidP="00362833">
      <w:pPr>
        <w:pStyle w:val="Figurecaption"/>
      </w:pPr>
      <w:bookmarkStart w:id="35" w:name="_Ref480816343"/>
      <w:bookmarkStart w:id="36" w:name="_Toc482453469"/>
      <w:r>
        <w:t xml:space="preserve">Figure </w:t>
      </w:r>
      <w:r w:rsidR="00901AD3">
        <w:fldChar w:fldCharType="begin"/>
      </w:r>
      <w:r w:rsidR="00901AD3">
        <w:instrText xml:space="preserve"> SEQ Figure \* ARABIC </w:instrText>
      </w:r>
      <w:r w:rsidR="00901AD3">
        <w:fldChar w:fldCharType="separate"/>
      </w:r>
      <w:r w:rsidR="00DF7CE0">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6"/>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442315"/>
      <w:r>
        <w:lastRenderedPageBreak/>
        <w:t>Applications</w:t>
      </w:r>
      <w:bookmarkEnd w:id="37"/>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8" w:name="_Toc482442316"/>
      <w:r>
        <w:t>Sensing Missions</w:t>
      </w:r>
      <w:bookmarkEnd w:id="38"/>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73C6F6F9"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DF7CE0">
        <w:t xml:space="preserve">Figure </w:t>
      </w:r>
      <w:r w:rsidR="00DF7CE0">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551E02" w:rsidP="00B01C0C">
      <w:pPr>
        <w:pStyle w:val="Centered"/>
      </w:pPr>
      <w:r>
        <w:rPr>
          <w:noProof/>
        </w:rPr>
        <w:lastRenderedPageBreak/>
        <w:pict w14:anchorId="04007BCD">
          <v:shape id="_x0000_i1032" type="#_x0000_t75" style="width:243.8pt;height:252pt">
            <v:imagedata r:id="rId19" o:title="RAVAN_Auto5" croptop="1006f" cropbottom="1006f" cropleft="914f" cropright="1044f"/>
          </v:shape>
        </w:pict>
      </w:r>
    </w:p>
    <w:p w14:paraId="64B7A838" w14:textId="0A30A02A" w:rsidR="00D61D16" w:rsidRDefault="008F3DA4" w:rsidP="00362833">
      <w:pPr>
        <w:pStyle w:val="Figurecaption"/>
      </w:pPr>
      <w:bookmarkStart w:id="39" w:name="_Ref480373880"/>
      <w:bookmarkStart w:id="40" w:name="_Toc482453470"/>
      <w:r>
        <w:t xml:space="preserve">Figure </w:t>
      </w:r>
      <w:r w:rsidR="00901AD3">
        <w:fldChar w:fldCharType="begin"/>
      </w:r>
      <w:r w:rsidR="00901AD3">
        <w:instrText xml:space="preserve"> SEQ Figure \* ARABIC </w:instrText>
      </w:r>
      <w:r w:rsidR="00901AD3">
        <w:fldChar w:fldCharType="separate"/>
      </w:r>
      <w:r w:rsidR="00DF7CE0">
        <w:rPr>
          <w:noProof/>
        </w:rPr>
        <w:t>9</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1" w:name="_Toc482442317"/>
      <w:r>
        <w:lastRenderedPageBreak/>
        <w:t xml:space="preserve">CubeSat </w:t>
      </w:r>
      <w:r w:rsidR="009A3419">
        <w:t>Network Missions</w:t>
      </w:r>
      <w:bookmarkEnd w:id="41"/>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6C71FE8D"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DF7CE0">
        <w:t xml:space="preserve">Figure </w:t>
      </w:r>
      <w:r w:rsidR="00DF7CE0">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DF7CE0">
        <w:t xml:space="preserve">Figure </w:t>
      </w:r>
      <w:r w:rsidR="00DF7CE0">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08B52316"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DF7CE0">
        <w:t xml:space="preserve">Figure </w:t>
      </w:r>
      <w:r w:rsidR="00DF7CE0">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5B6E7562" w:rsidR="002D35AE" w:rsidRDefault="002D35AE" w:rsidP="00362833">
      <w:pPr>
        <w:pStyle w:val="Figurecaption"/>
      </w:pPr>
      <w:bookmarkStart w:id="42" w:name="_Ref480374365"/>
      <w:bookmarkStart w:id="43" w:name="_Toc482453471"/>
      <w:r>
        <w:t xml:space="preserve">Figure </w:t>
      </w:r>
      <w:r>
        <w:fldChar w:fldCharType="begin"/>
      </w:r>
      <w:r>
        <w:instrText xml:space="preserve"> SEQ Figure \* ARABIC </w:instrText>
      </w:r>
      <w:r>
        <w:fldChar w:fldCharType="separate"/>
      </w:r>
      <w:r w:rsidR="00DF7CE0">
        <w:rPr>
          <w:noProof/>
        </w:rPr>
        <w:t>10</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58402F3A"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DF7CE0">
        <w:t xml:space="preserve">Figure </w:t>
      </w:r>
      <w:r w:rsidR="00DF7CE0">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551E02" w:rsidP="00B01C0C">
      <w:pPr>
        <w:pStyle w:val="Centered"/>
      </w:pPr>
      <w:r>
        <w:rPr>
          <w:noProof/>
        </w:rPr>
        <w:lastRenderedPageBreak/>
        <w:pict w14:anchorId="219A0B71">
          <v:shape id="_x0000_i1033" type="#_x0000_t75" style="width:379.65pt;height:247.1pt">
            <v:imagedata r:id="rId21" o:title="2017-04-19 14_12_23-Nodes- A Flight Demonstration of Networked Spacecraft C&amp;C"/>
          </v:shape>
        </w:pict>
      </w:r>
    </w:p>
    <w:p w14:paraId="60E2A03F" w14:textId="74210524" w:rsidR="00254B9F" w:rsidRDefault="00254B9F" w:rsidP="00362833">
      <w:pPr>
        <w:pStyle w:val="Figurecaption"/>
      </w:pPr>
      <w:bookmarkStart w:id="44" w:name="_Ref480374612"/>
      <w:bookmarkStart w:id="45" w:name="_Toc482453472"/>
      <w:r>
        <w:t xml:space="preserve">Figure </w:t>
      </w:r>
      <w:r w:rsidR="00901AD3">
        <w:fldChar w:fldCharType="begin"/>
      </w:r>
      <w:r w:rsidR="00901AD3">
        <w:instrText xml:space="preserve"> SEQ Figure \* ARABIC </w:instrText>
      </w:r>
      <w:r w:rsidR="00901AD3">
        <w:fldChar w:fldCharType="separate"/>
      </w:r>
      <w:r w:rsidR="00DF7CE0">
        <w:rPr>
          <w:noProof/>
        </w:rPr>
        <w:t>11</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442318"/>
      <w:r>
        <w:t>Terrestrial Communications</w:t>
      </w:r>
      <w:bookmarkEnd w:id="46"/>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7" w:name="_Toc482442319"/>
      <w:r>
        <w:t>Wireless Sensor Networks</w:t>
      </w:r>
      <w:bookmarkEnd w:id="47"/>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783DBAD9"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DF7CE0">
        <w:t xml:space="preserve">Table </w:t>
      </w:r>
      <w:r w:rsidR="00DF7CE0">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64359C1C" w:rsidR="006959E9" w:rsidRDefault="006959E9" w:rsidP="00362833">
      <w:pPr>
        <w:pStyle w:val="Tabletitle"/>
      </w:pPr>
      <w:bookmarkStart w:id="48" w:name="_Ref480454648"/>
      <w:bookmarkStart w:id="49" w:name="_Toc482453516"/>
      <w:r>
        <w:t xml:space="preserve">Table </w:t>
      </w:r>
      <w:r>
        <w:fldChar w:fldCharType="begin"/>
      </w:r>
      <w:r>
        <w:instrText xml:space="preserve"> SEQ Table \* ARABIC </w:instrText>
      </w:r>
      <w:r>
        <w:fldChar w:fldCharType="separate"/>
      </w:r>
      <w:r w:rsidR="00DF7CE0">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551E02" w:rsidP="00890AA5">
      <w:pPr>
        <w:pStyle w:val="Centered"/>
      </w:pPr>
      <w:r>
        <w:pict w14:anchorId="55194883">
          <v:shape id="_x0000_i1034" type="#_x0000_t75" style="width:357.25pt;height:165.25pt">
            <v:imagedata r:id="rId22" o:title="Cross Layer Optimization"/>
          </v:shape>
        </w:pict>
      </w:r>
    </w:p>
    <w:p w14:paraId="7171EE1B" w14:textId="3E782AB3" w:rsidR="001953DD" w:rsidRDefault="001953DD" w:rsidP="00362833">
      <w:pPr>
        <w:pStyle w:val="Figurecaption"/>
      </w:pPr>
      <w:bookmarkStart w:id="50" w:name="_Ref480549034"/>
      <w:bookmarkStart w:id="51" w:name="_Toc482453473"/>
      <w:r>
        <w:t xml:space="preserve">Figure </w:t>
      </w:r>
      <w:r>
        <w:fldChar w:fldCharType="begin"/>
      </w:r>
      <w:r>
        <w:instrText xml:space="preserve"> SEQ Figure \* ARABIC </w:instrText>
      </w:r>
      <w:r>
        <w:fldChar w:fldCharType="separate"/>
      </w:r>
      <w:r w:rsidR="00DF7CE0">
        <w:rPr>
          <w:noProof/>
        </w:rPr>
        <w:t>12</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1"/>
      <w:r>
        <w:t xml:space="preserve"> </w:t>
      </w:r>
    </w:p>
    <w:p w14:paraId="2370488F" w14:textId="5D0CEB42"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DF7CE0">
        <w:t xml:space="preserve">Figure </w:t>
      </w:r>
      <w:r w:rsidR="00DF7CE0">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5FB70C45"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DF7CE0">
        <w:t xml:space="preserve">Figure </w:t>
      </w:r>
      <w:r w:rsidR="00DF7CE0">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551E02" w:rsidP="004E55D1">
      <w:pPr>
        <w:pStyle w:val="Centered"/>
      </w:pPr>
      <w:r>
        <w:pict w14:anchorId="573CF071">
          <v:shape id="_x0000_i1035" type="#_x0000_t75" style="width:316.35pt;height:228.55pt">
            <v:imagedata r:id="rId23" o:title="CSN Similar to WSN-ME"/>
          </v:shape>
        </w:pict>
      </w:r>
    </w:p>
    <w:p w14:paraId="7611B5F6" w14:textId="15CFB4FF" w:rsidR="0050185A" w:rsidRDefault="0050185A" w:rsidP="00362833">
      <w:pPr>
        <w:pStyle w:val="Figurecaption"/>
      </w:pPr>
      <w:bookmarkStart w:id="52" w:name="_Ref480537249"/>
      <w:bookmarkStart w:id="53" w:name="_Toc482453474"/>
      <w:r>
        <w:t xml:space="preserve">Figure </w:t>
      </w:r>
      <w:r>
        <w:fldChar w:fldCharType="begin"/>
      </w:r>
      <w:r>
        <w:instrText xml:space="preserve"> SEQ Figure \* ARABIC </w:instrText>
      </w:r>
      <w:r>
        <w:fldChar w:fldCharType="separate"/>
      </w:r>
      <w:r w:rsidR="00DF7CE0">
        <w:rPr>
          <w:noProof/>
        </w:rPr>
        <w:t>13</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6B45FE79"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DF7CE0">
        <w:t xml:space="preserve">Figure </w:t>
      </w:r>
      <w:r w:rsidR="00DF7CE0">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551E02" w:rsidP="004C7875">
      <w:pPr>
        <w:pStyle w:val="Centered"/>
      </w:pPr>
      <w:r>
        <w:lastRenderedPageBreak/>
        <w:pict w14:anchorId="5A21C85D">
          <v:shape id="_x0000_i1036" type="#_x0000_t75" style="width:312.55pt;height:282.55pt">
            <v:imagedata r:id="rId24" o:title="ME Clustering"/>
          </v:shape>
        </w:pict>
      </w:r>
    </w:p>
    <w:p w14:paraId="1470D2B9" w14:textId="56C99206" w:rsidR="008338B5" w:rsidRDefault="008338B5" w:rsidP="00362833">
      <w:pPr>
        <w:pStyle w:val="Figurecaption"/>
      </w:pPr>
      <w:bookmarkStart w:id="54" w:name="_Ref480550221"/>
      <w:bookmarkStart w:id="55" w:name="_Toc482453475"/>
      <w:r>
        <w:t xml:space="preserve">Figure </w:t>
      </w:r>
      <w:r>
        <w:fldChar w:fldCharType="begin"/>
      </w:r>
      <w:r>
        <w:instrText xml:space="preserve"> SEQ Figure \* ARABIC </w:instrText>
      </w:r>
      <w:r>
        <w:fldChar w:fldCharType="separate"/>
      </w:r>
      <w:r w:rsidR="00DF7CE0">
        <w:rPr>
          <w:noProof/>
        </w:rPr>
        <w:t>14</w:t>
      </w:r>
      <w:r>
        <w:fldChar w:fldCharType="end"/>
      </w:r>
      <w:bookmarkEnd w:id="54"/>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5"/>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6" w:name="_Toc482442320"/>
      <w:r w:rsidRPr="008D30A5">
        <w:t>Mobile Ad-Hoc Networks</w:t>
      </w:r>
      <w:bookmarkEnd w:id="56"/>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551E02" w:rsidP="004C7875">
      <w:pPr>
        <w:pStyle w:val="Centered"/>
      </w:pPr>
      <w:r>
        <w:lastRenderedPageBreak/>
        <w:pict w14:anchorId="59B8869E">
          <v:shape id="_x0000_i1037" type="#_x0000_t75" style="width:317.45pt;height:276pt">
            <v:imagedata r:id="rId25" o:title="RREQ &amp; RREP"/>
          </v:shape>
        </w:pict>
      </w:r>
    </w:p>
    <w:p w14:paraId="19C401CE" w14:textId="069C5C06" w:rsidR="00295694" w:rsidRPr="00323C8F" w:rsidRDefault="00295694" w:rsidP="00362833">
      <w:pPr>
        <w:pStyle w:val="Figurecaption"/>
        <w:rPr>
          <w:b/>
        </w:rPr>
      </w:pPr>
      <w:bookmarkStart w:id="57" w:name="_Ref481857841"/>
      <w:bookmarkStart w:id="58" w:name="_Toc482453476"/>
      <w:r>
        <w:t xml:space="preserve">Figure </w:t>
      </w:r>
      <w:r>
        <w:fldChar w:fldCharType="begin"/>
      </w:r>
      <w:r>
        <w:instrText xml:space="preserve"> SEQ Figure \* ARABIC </w:instrText>
      </w:r>
      <w:r>
        <w:fldChar w:fldCharType="separate"/>
      </w:r>
      <w:r w:rsidR="00DF7CE0">
        <w:rPr>
          <w:noProof/>
        </w:rPr>
        <w:t>15</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8"/>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9" w:name="_Toc482442321"/>
      <w:r w:rsidRPr="008D30A5">
        <w:lastRenderedPageBreak/>
        <w:t>CubeSat Communication</w:t>
      </w:r>
      <w:r w:rsidR="00764DB4">
        <w:t>s</w:t>
      </w:r>
      <w:bookmarkEnd w:id="59"/>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7A0B463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DF7CE0">
        <w:t xml:space="preserve">Figure </w:t>
      </w:r>
      <w:r w:rsidR="00DF7CE0">
        <w:rPr>
          <w:noProof/>
        </w:rPr>
        <w:t>16</w:t>
      </w:r>
      <w:r w:rsidR="00932170">
        <w:fldChar w:fldCharType="end"/>
      </w:r>
      <w:r w:rsidR="00932170">
        <w:t>). In this work we consider CSNs which fly in cluster formations and operate as swarms.</w:t>
      </w:r>
    </w:p>
    <w:p w14:paraId="32A2946C" w14:textId="7C80737D" w:rsidR="00932170" w:rsidRDefault="00551E02" w:rsidP="004C7875">
      <w:pPr>
        <w:pStyle w:val="Centered"/>
      </w:pPr>
      <w:r>
        <w:rPr>
          <w:noProof/>
        </w:rPr>
        <w:pict w14:anchorId="483CBA01">
          <v:shape id="_x0000_i1038" type="#_x0000_t75" style="width:308.75pt;height:167.45pt">
            <v:imagedata r:id="rId26" o:title="F6 DARPA fractionated satellite"/>
          </v:shape>
        </w:pict>
      </w:r>
    </w:p>
    <w:p w14:paraId="6AEFD073" w14:textId="7EFCA9F2" w:rsidR="00932170" w:rsidRDefault="00932170" w:rsidP="00362833">
      <w:pPr>
        <w:pStyle w:val="Figurecaption"/>
      </w:pPr>
      <w:bookmarkStart w:id="60" w:name="_Ref480791655"/>
      <w:bookmarkStart w:id="61" w:name="_Toc482453477"/>
      <w:r>
        <w:t xml:space="preserve">Figure </w:t>
      </w:r>
      <w:r>
        <w:fldChar w:fldCharType="begin"/>
      </w:r>
      <w:r>
        <w:instrText xml:space="preserve"> SEQ Figure \* ARABIC </w:instrText>
      </w:r>
      <w:r>
        <w:fldChar w:fldCharType="separate"/>
      </w:r>
      <w:r w:rsidR="00DF7CE0">
        <w:rPr>
          <w:noProof/>
        </w:rPr>
        <w:t>16</w:t>
      </w:r>
      <w:r>
        <w:fldChar w:fldCharType="end"/>
      </w:r>
      <w:bookmarkEnd w:id="60"/>
      <w:r w:rsidR="00623D71">
        <w:t>.</w:t>
      </w:r>
      <w:r>
        <w:t xml:space="preserve"> DARPA fractionate satellite concept. It can be seen that the mission payload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442322"/>
      <w:r>
        <w:t>Physical Layer</w:t>
      </w:r>
      <w:bookmarkEnd w:id="62"/>
      <w:bookmarkEnd w:id="63"/>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442323"/>
      <w:r>
        <w:t>Data Link Layer</w:t>
      </w:r>
      <w:bookmarkEnd w:id="64"/>
    </w:p>
    <w:p w14:paraId="703404B1" w14:textId="6CDA2A68"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DF7CE0">
        <w:t xml:space="preserve">Figure </w:t>
      </w:r>
      <w:r w:rsidR="00DF7CE0">
        <w:rPr>
          <w:noProof/>
        </w:rPr>
        <w:t>17</w:t>
      </w:r>
      <w:r w:rsidR="00704CE3">
        <w:fldChar w:fldCharType="end"/>
      </w:r>
      <w:r w:rsidR="00704CE3">
        <w:t>).</w:t>
      </w:r>
    </w:p>
    <w:p w14:paraId="27B18A62" w14:textId="3AA5E362" w:rsidR="00704CE3" w:rsidRDefault="00551E02" w:rsidP="004C7875">
      <w:pPr>
        <w:pStyle w:val="Centered"/>
      </w:pPr>
      <w:r>
        <w:pict w14:anchorId="6D172468">
          <v:shape id="_x0000_i1039" type="#_x0000_t75" style="width:272.75pt;height:292.9pt">
            <v:imagedata r:id="rId27" o:title="F-T-CDMA"/>
          </v:shape>
        </w:pict>
      </w:r>
    </w:p>
    <w:p w14:paraId="77309D75" w14:textId="0671E586" w:rsidR="00704CE3" w:rsidRDefault="00704CE3" w:rsidP="00362833">
      <w:pPr>
        <w:pStyle w:val="Figurecaption"/>
      </w:pPr>
      <w:bookmarkStart w:id="65" w:name="_Ref480795265"/>
      <w:bookmarkStart w:id="66" w:name="_Toc482453478"/>
      <w:r>
        <w:t xml:space="preserve">Figure </w:t>
      </w:r>
      <w:r>
        <w:fldChar w:fldCharType="begin"/>
      </w:r>
      <w:r>
        <w:instrText xml:space="preserve"> SEQ Figure \* ARABIC </w:instrText>
      </w:r>
      <w:r>
        <w:fldChar w:fldCharType="separate"/>
      </w:r>
      <w:r w:rsidR="00DF7CE0">
        <w:rPr>
          <w:noProof/>
        </w:rPr>
        <w:t>17</w:t>
      </w:r>
      <w:r>
        <w:fldChar w:fldCharType="end"/>
      </w:r>
      <w:bookmarkEnd w:id="65"/>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6"/>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3C9ADE64"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DF7CE0">
        <w:t xml:space="preserve">Figure </w:t>
      </w:r>
      <w:r w:rsidR="00DF7CE0">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6F116CF4" w:rsidR="004149BA" w:rsidRDefault="004149BA" w:rsidP="00362833">
      <w:pPr>
        <w:pStyle w:val="Figurecaption"/>
      </w:pPr>
      <w:bookmarkStart w:id="67" w:name="_Ref480803268"/>
      <w:bookmarkStart w:id="68" w:name="_Toc482453479"/>
      <w:r>
        <w:t xml:space="preserve">Figure </w:t>
      </w:r>
      <w:r>
        <w:fldChar w:fldCharType="begin"/>
      </w:r>
      <w:r>
        <w:instrText xml:space="preserve"> SEQ Figure \* ARABIC </w:instrText>
      </w:r>
      <w:r>
        <w:fldChar w:fldCharType="separate"/>
      </w:r>
      <w:r w:rsidR="00DF7CE0">
        <w:rPr>
          <w:noProof/>
        </w:rPr>
        <w:t>18</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8"/>
      <w:r w:rsidR="001042AC">
        <w:fldChar w:fldCharType="end"/>
      </w:r>
    </w:p>
    <w:p w14:paraId="6844ADFE" w14:textId="5E838A41"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DF7CE0">
        <w:t xml:space="preserve">Figure </w:t>
      </w:r>
      <w:r w:rsidR="00DF7CE0">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2020C57E"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DF7CE0">
        <w:t xml:space="preserve">Figure </w:t>
      </w:r>
      <w:r w:rsidR="00DF7CE0">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551E02" w:rsidP="0010508F">
      <w:pPr>
        <w:pStyle w:val="Centered"/>
      </w:pPr>
      <w:r>
        <w:rPr>
          <w:noProof/>
        </w:rPr>
        <w:lastRenderedPageBreak/>
        <w:pict w14:anchorId="5DD015A3">
          <v:shape id="_x0000_i1040" type="#_x0000_t75" style="width:328.35pt;height:197.45pt">
            <v:imagedata r:id="rId29" o:title="From Radhika"/>
          </v:shape>
        </w:pict>
      </w:r>
    </w:p>
    <w:p w14:paraId="604274D6" w14:textId="3CE55818" w:rsidR="00CA134E" w:rsidRDefault="00CA134E" w:rsidP="00362833">
      <w:pPr>
        <w:pStyle w:val="Figurecaption"/>
      </w:pPr>
      <w:bookmarkStart w:id="69" w:name="_Ref480806838"/>
      <w:bookmarkStart w:id="70" w:name="_Toc482453480"/>
      <w:r>
        <w:t xml:space="preserve">Figure </w:t>
      </w:r>
      <w:r>
        <w:fldChar w:fldCharType="begin"/>
      </w:r>
      <w:r>
        <w:instrText xml:space="preserve"> SEQ Figure \* ARABIC </w:instrText>
      </w:r>
      <w:r>
        <w:fldChar w:fldCharType="separate"/>
      </w:r>
      <w:r w:rsidR="00DF7CE0">
        <w:rPr>
          <w:noProof/>
        </w:rPr>
        <w:t>19</w:t>
      </w:r>
      <w:r>
        <w:fldChar w:fldCharType="end"/>
      </w:r>
      <w:bookmarkEnd w:id="69"/>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DF7CE0">
        <w:t xml:space="preserve">Figure </w:t>
      </w:r>
      <w:r w:rsidR="00DF7CE0">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70"/>
      <w:r w:rsidR="00A009E2">
        <w:fldChar w:fldCharType="end"/>
      </w:r>
      <w:r w:rsidR="00165693">
        <w:t xml:space="preserve"> </w:t>
      </w:r>
    </w:p>
    <w:p w14:paraId="444AA5C3" w14:textId="334FB5B1" w:rsidR="00BC16ED" w:rsidRDefault="00BC16ED" w:rsidP="00362833">
      <w:pPr>
        <w:pStyle w:val="Heading3"/>
      </w:pPr>
      <w:bookmarkStart w:id="71" w:name="_Toc482442324"/>
      <w:r>
        <w:t>Network Layer</w:t>
      </w:r>
      <w:bookmarkEnd w:id="71"/>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2" w:name="_Toc482442325"/>
      <w:r>
        <w:t>Other Works</w:t>
      </w:r>
      <w:bookmarkEnd w:id="72"/>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442326"/>
      <w:r>
        <w:t>Other Areas of Note</w:t>
      </w:r>
      <w:bookmarkEnd w:id="73"/>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4" w:name="_Toc482442327"/>
      <w:r>
        <w:lastRenderedPageBreak/>
        <w:t>Energy Aware Scheduling</w:t>
      </w:r>
      <w:bookmarkEnd w:id="74"/>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5" w:name="_Toc482442328"/>
      <w:r>
        <w:t>Delay Tolerant Networking</w:t>
      </w:r>
      <w:bookmarkEnd w:id="75"/>
    </w:p>
    <w:p w14:paraId="419315E2" w14:textId="2282833A" w:rsidR="00102E7B" w:rsidRDefault="00551E02" w:rsidP="009044AF">
      <w:pPr>
        <w:pStyle w:val="Centered"/>
      </w:pPr>
      <w:r>
        <w:rPr>
          <w:noProof/>
        </w:rPr>
        <w:pict w14:anchorId="11546EEC">
          <v:shape id="_x0000_i1041" type="#_x0000_t75" style="width:322.35pt;height:222pt">
            <v:imagedata r:id="rId30" o:title="2017-04-24 16_16_17-93673main_TDRSH,I,Jlithofront"/>
          </v:shape>
        </w:pict>
      </w:r>
    </w:p>
    <w:p w14:paraId="4DCF2754" w14:textId="3CF5D7BB" w:rsidR="00102E7B" w:rsidRDefault="00102E7B" w:rsidP="00362833">
      <w:pPr>
        <w:pStyle w:val="Figurecaption"/>
      </w:pPr>
      <w:bookmarkStart w:id="76" w:name="_Ref480814130"/>
      <w:bookmarkStart w:id="77" w:name="_Toc482453481"/>
      <w:r>
        <w:lastRenderedPageBreak/>
        <w:t xml:space="preserve">Figure </w:t>
      </w:r>
      <w:r>
        <w:fldChar w:fldCharType="begin"/>
      </w:r>
      <w:r>
        <w:instrText xml:space="preserve"> SEQ Figure \* ARABIC </w:instrText>
      </w:r>
      <w:r>
        <w:fldChar w:fldCharType="separate"/>
      </w:r>
      <w:r w:rsidR="00DF7CE0">
        <w:rPr>
          <w:noProof/>
        </w:rPr>
        <w:t>20</w:t>
      </w:r>
      <w:r>
        <w:fldChar w:fldCharType="end"/>
      </w:r>
      <w:bookmarkEnd w:id="76"/>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7"/>
    </w:p>
    <w:p w14:paraId="77FE7735" w14:textId="7EBFD7F8"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DF7CE0">
        <w:t xml:space="preserve">Figure </w:t>
      </w:r>
      <w:r w:rsidR="00DF7CE0">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8" w:name="_Toc482442329"/>
      <w:r>
        <w:lastRenderedPageBreak/>
        <w:t>Proposed</w:t>
      </w:r>
      <w:r w:rsidR="0034741C">
        <w:t xml:space="preserve"> </w:t>
      </w:r>
      <w:r w:rsidR="000C04DC">
        <w:t>Protocols</w:t>
      </w:r>
      <w:bookmarkEnd w:id="78"/>
    </w:p>
    <w:p w14:paraId="7E1B9375" w14:textId="2FF772C3"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DF7CE0">
        <w:t xml:space="preserve">Figure </w:t>
      </w:r>
      <w:r w:rsidR="00DF7CE0">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DF7CE0">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37023D24" w:rsidR="003165A4" w:rsidRDefault="00B571B2" w:rsidP="00D82E4A">
      <w:r>
        <w:t xml:space="preserve">This work is </w:t>
      </w:r>
      <w:r w:rsidR="008C3700">
        <w:t>primarily concerned</w:t>
      </w:r>
      <w:r>
        <w:t xml:space="preserve">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 xml:space="preserve">the </w:t>
      </w:r>
      <w:r>
        <w:lastRenderedPageBreak/>
        <w:t>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31F02341" w:rsidR="00E001F6" w:rsidRDefault="00C6541F" w:rsidP="00362833">
      <w:r>
        <w:t xml:space="preserve">This work makes a several changes to C/TDMA as specified by </w:t>
      </w:r>
      <w:r w:rsidRPr="00C6541F">
        <w:t>Radhakrishnan et al.</w:t>
      </w:r>
      <w:r>
        <w:t xml:space="preserve"> These changes </w:t>
      </w:r>
      <w:r w:rsidR="008C3700">
        <w:t>intend to enable</w:t>
      </w:r>
      <w:r>
        <w:t xml:space="preserve">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 xml:space="preserve">are </w:t>
      </w:r>
      <w:r w:rsidR="00545E62">
        <w:lastRenderedPageBreak/>
        <w:t>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9" w:name="_Ref482015639"/>
      <w:bookmarkStart w:id="80" w:name="_Toc482442330"/>
      <w:r>
        <w:t>CubeMac</w:t>
      </w:r>
      <w:bookmarkEnd w:id="79"/>
      <w:bookmarkEnd w:id="80"/>
    </w:p>
    <w:p w14:paraId="48FA7560" w14:textId="5A6DCD17" w:rsidR="00A0330A" w:rsidRPr="00A0330A" w:rsidRDefault="008C3700" w:rsidP="00A0330A">
      <w:r>
        <w:t>This work’s</w:t>
      </w:r>
      <w:r w:rsidR="00D44845">
        <w:t xml:space="preserve"> proposed 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00D44845" w:rsidRPr="00D44845">
        <w:t>Radhakrishnan et al.</w:t>
      </w:r>
      <w:r w:rsidR="00D44845">
        <w:t xml:space="preserve">, it is clear that the protocol retains a number of weaknesses. The following sections detail the operation of CubeMac and </w:t>
      </w:r>
      <w:r w:rsidR="00E7694E">
        <w:t>discusses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442331"/>
      <w:r>
        <w:lastRenderedPageBreak/>
        <w:t>TDMA</w:t>
      </w:r>
      <w:bookmarkEnd w:id="81"/>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442332"/>
      <w:r>
        <w:t>Cluster Formation</w:t>
      </w:r>
      <w:bookmarkEnd w:id="82"/>
    </w:p>
    <w:p w14:paraId="2C693ECF" w14:textId="6A2C4A4D"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DF7CE0">
        <w:t xml:space="preserve">Figure </w:t>
      </w:r>
      <w:r w:rsidR="00DF7CE0">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DF7CE0">
        <w:t xml:space="preserve">Figure </w:t>
      </w:r>
      <w:r w:rsidR="00DF7CE0">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551E02" w:rsidP="00DA09C0">
      <w:pPr>
        <w:keepNext/>
        <w:jc w:val="center"/>
      </w:pPr>
      <w:r>
        <w:pict w14:anchorId="63D31BB2">
          <v:shape id="_x0000_i1042" type="#_x0000_t75" style="width:267.8pt;height:313.65pt">
            <v:imagedata r:id="rId31" o:title="Inter-Intra Cluster"/>
          </v:shape>
        </w:pict>
      </w:r>
    </w:p>
    <w:p w14:paraId="17875ABF" w14:textId="3EE949F8" w:rsidR="0077789A" w:rsidRDefault="00DA09C0" w:rsidP="00DA09C0">
      <w:pPr>
        <w:pStyle w:val="Figurecaption"/>
      </w:pPr>
      <w:bookmarkStart w:id="83" w:name="_Ref481931917"/>
      <w:bookmarkStart w:id="84" w:name="_Toc482453482"/>
      <w:r>
        <w:t xml:space="preserve">Figure </w:t>
      </w:r>
      <w:r>
        <w:fldChar w:fldCharType="begin"/>
      </w:r>
      <w:r>
        <w:instrText xml:space="preserve"> SEQ Figure \* ARABIC </w:instrText>
      </w:r>
      <w:r>
        <w:fldChar w:fldCharType="separate"/>
      </w:r>
      <w:r w:rsidR="00DF7CE0">
        <w:rPr>
          <w:noProof/>
        </w:rPr>
        <w:t>21</w:t>
      </w:r>
      <w:r>
        <w:fldChar w:fldCharType="end"/>
      </w:r>
      <w:bookmarkEnd w:id="83"/>
      <w:r w:rsidR="00623D71">
        <w:t>.</w:t>
      </w:r>
      <w:r>
        <w:t xml:space="preserve"> </w:t>
      </w:r>
      <w:r w:rsidR="00CA3D48">
        <w:t>Inter and intra cluster communication in CubeMac. Note that slaves can only communicate with one another via one or more cluster masters.</w:t>
      </w:r>
      <w:bookmarkEnd w:id="84"/>
      <w:r w:rsidR="00CA3D48">
        <w:t xml:space="preserve"> </w:t>
      </w:r>
    </w:p>
    <w:p w14:paraId="27DEDC63" w14:textId="6D135A98"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DF7CE0">
        <w:t xml:space="preserve">Figure </w:t>
      </w:r>
      <w:r w:rsidR="00DF7CE0">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006E1A2A">
        <w:t xml:space="preserve">the frame </w:t>
      </w:r>
      <w:r w:rsidRPr="009D52E0">
        <w:t>uplink</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551E02" w:rsidP="00CA3D48">
      <w:pPr>
        <w:keepNext/>
        <w:jc w:val="center"/>
      </w:pPr>
      <w:r>
        <w:pict w14:anchorId="49D4766A">
          <v:shape id="_x0000_i1043" type="#_x0000_t75" style="width:431.45pt;height:111.25pt">
            <v:imagedata r:id="rId32" o:title="CubeMac Frame"/>
          </v:shape>
        </w:pict>
      </w:r>
    </w:p>
    <w:p w14:paraId="0901784E" w14:textId="01A733B9" w:rsidR="009F65E8" w:rsidRDefault="00CA3D48" w:rsidP="00CA3D48">
      <w:pPr>
        <w:pStyle w:val="Figurecaption"/>
      </w:pPr>
      <w:bookmarkStart w:id="85" w:name="_Ref481932039"/>
      <w:bookmarkStart w:id="86" w:name="_Toc482453483"/>
      <w:r>
        <w:t xml:space="preserve">Figure </w:t>
      </w:r>
      <w:r>
        <w:fldChar w:fldCharType="begin"/>
      </w:r>
      <w:r>
        <w:instrText xml:space="preserve"> SEQ Figure \* ARABIC </w:instrText>
      </w:r>
      <w:r>
        <w:fldChar w:fldCharType="separate"/>
      </w:r>
      <w:r w:rsidR="00DF7CE0">
        <w:rPr>
          <w:noProof/>
        </w:rPr>
        <w:t>22</w:t>
      </w:r>
      <w:r>
        <w:fldChar w:fldCharType="end"/>
      </w:r>
      <w:bookmarkEnd w:id="85"/>
      <w:r w:rsidR="00623D71">
        <w:t>.</w:t>
      </w:r>
      <w:r>
        <w:t xml:space="preserve"> One complete CubeMac frame. “Master Slots” are collision free through TDMA. “Slave Uplink Slots” are collision free through the use of CDMA. Frames repeat indefinitely.</w:t>
      </w:r>
      <w:bookmarkEnd w:id="86"/>
    </w:p>
    <w:p w14:paraId="0ECD4032" w14:textId="14760F63"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DF7CE0">
        <w:t xml:space="preserve">Figure </w:t>
      </w:r>
      <w:r w:rsidR="00DF7CE0">
        <w:rPr>
          <w:noProof/>
        </w:rPr>
        <w:t>23</w:t>
      </w:r>
      <w:r w:rsidR="00CA3D48">
        <w:rPr>
          <w:i/>
        </w:rPr>
        <w:fldChar w:fldCharType="end"/>
      </w:r>
      <w:r w:rsidR="00F44DDB">
        <w:t>)</w:t>
      </w:r>
      <w:r w:rsidR="00583694">
        <w:t>.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DF7CE0">
        <w:t xml:space="preserve">Figure </w:t>
      </w:r>
      <w:r w:rsidR="00DF7CE0">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551E02" w:rsidP="00CA3D48">
      <w:pPr>
        <w:keepNext/>
        <w:jc w:val="center"/>
      </w:pPr>
      <w:r>
        <w:lastRenderedPageBreak/>
        <w:pict w14:anchorId="4E970120">
          <v:shape id="_x0000_i1044" type="#_x0000_t75" style="width:269.45pt;height:349.1pt">
            <v:imagedata r:id="rId33" o:title="Slave to Ground"/>
          </v:shape>
        </w:pict>
      </w:r>
    </w:p>
    <w:p w14:paraId="78752D63" w14:textId="442C2FC8" w:rsidR="009F65E8" w:rsidRDefault="00CA3D48" w:rsidP="00CA3D48">
      <w:pPr>
        <w:pStyle w:val="Figurecaption"/>
      </w:pPr>
      <w:bookmarkStart w:id="87" w:name="_Ref481932212"/>
      <w:bookmarkStart w:id="88" w:name="_Toc482453484"/>
      <w:r>
        <w:t xml:space="preserve">Figure </w:t>
      </w:r>
      <w:r>
        <w:fldChar w:fldCharType="begin"/>
      </w:r>
      <w:r>
        <w:instrText xml:space="preserve"> SEQ Figure \* ARABIC </w:instrText>
      </w:r>
      <w:r>
        <w:fldChar w:fldCharType="separate"/>
      </w:r>
      <w:r w:rsidR="00DF7CE0">
        <w:rPr>
          <w:noProof/>
        </w:rPr>
        <w:t>23</w:t>
      </w:r>
      <w:r>
        <w:fldChar w:fldCharType="end"/>
      </w:r>
      <w:bookmarkEnd w:id="87"/>
      <w:r w:rsidR="00623D71">
        <w:t>.</w:t>
      </w:r>
      <w:r>
        <w:t xml:space="preserve"> All valid paths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442333"/>
      <w:r>
        <w:t>CDMA</w:t>
      </w:r>
      <w:bookmarkEnd w:id="89"/>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0A6C7156" w:rsidR="00CA3D48" w:rsidRDefault="00551E02" w:rsidP="00CA3D48">
      <w:pPr>
        <w:keepNext/>
        <w:jc w:val="center"/>
      </w:pPr>
      <w:r>
        <w:lastRenderedPageBreak/>
        <w:pict w14:anchorId="4BE572E6">
          <v:shape id="_x0000_i1045" type="#_x0000_t75" style="width:431.45pt;height:272.2pt">
            <v:imagedata r:id="rId34" o:title="CDMA Spreading"/>
          </v:shape>
        </w:pict>
      </w:r>
    </w:p>
    <w:p w14:paraId="5D18BECF" w14:textId="0A29F8BB" w:rsidR="003C69FB" w:rsidRDefault="00CA3D48" w:rsidP="00CA3D48">
      <w:pPr>
        <w:pStyle w:val="Figurecaption"/>
      </w:pPr>
      <w:bookmarkStart w:id="90" w:name="_Ref481932372"/>
      <w:bookmarkStart w:id="91" w:name="_Toc482453485"/>
      <w:r>
        <w:t xml:space="preserve">Figure </w:t>
      </w:r>
      <w:r>
        <w:fldChar w:fldCharType="begin"/>
      </w:r>
      <w:r>
        <w:instrText xml:space="preserve"> SEQ Figure \* ARABIC </w:instrText>
      </w:r>
      <w:r>
        <w:fldChar w:fldCharType="separate"/>
      </w:r>
      <w:r w:rsidR="00DF7CE0">
        <w:rPr>
          <w:noProof/>
        </w:rPr>
        <w:t>24</w:t>
      </w:r>
      <w:r>
        <w:fldChar w:fldCharType="end"/>
      </w:r>
      <w:bookmarkEnd w:id="90"/>
      <w:r w:rsidR="00623D71">
        <w:t>.</w:t>
      </w:r>
      <w:r>
        <w:t xml:space="preserve"> 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1"/>
    </w:p>
    <w:p w14:paraId="09C2C205" w14:textId="556562D4"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DF7CE0">
        <w:t xml:space="preserve">Figure </w:t>
      </w:r>
      <w:r w:rsidR="00DF7CE0">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05605C95"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DF7CE0">
        <w:t xml:space="preserve">Figure </w:t>
      </w:r>
      <w:r w:rsidR="00DF7CE0">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w:t>
      </w:r>
      <w:r w:rsidR="002B2376">
        <w:lastRenderedPageBreak/>
        <w:t>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442334"/>
      <w:r>
        <w:t>Frame Structure</w:t>
      </w:r>
      <w:bookmarkEnd w:id="92"/>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551E02" w:rsidP="00281086">
      <w:pPr>
        <w:keepNext/>
        <w:jc w:val="center"/>
      </w:pPr>
      <w:r>
        <w:lastRenderedPageBreak/>
        <w:pict w14:anchorId="43A243F3">
          <v:shape id="_x0000_i1046" type="#_x0000_t75" style="width:431.45pt;height:188.2pt">
            <v:imagedata r:id="rId35" o:title="Node States"/>
          </v:shape>
        </w:pict>
      </w:r>
    </w:p>
    <w:p w14:paraId="0A0FD71D" w14:textId="50FA6C48" w:rsidR="00DA7E28" w:rsidRDefault="00281086" w:rsidP="00281086">
      <w:pPr>
        <w:pStyle w:val="Figurecaption"/>
      </w:pPr>
      <w:bookmarkStart w:id="93" w:name="_Ref481932666"/>
      <w:bookmarkStart w:id="94" w:name="_Toc482453486"/>
      <w:r>
        <w:t xml:space="preserve">Figure </w:t>
      </w:r>
      <w:r>
        <w:fldChar w:fldCharType="begin"/>
      </w:r>
      <w:r>
        <w:instrText xml:space="preserve"> SEQ Figure \* ARABIC </w:instrText>
      </w:r>
      <w:r>
        <w:fldChar w:fldCharType="separate"/>
      </w:r>
      <w:r w:rsidR="00DF7CE0">
        <w:rPr>
          <w:noProof/>
        </w:rPr>
        <w:t>25</w:t>
      </w:r>
      <w:r>
        <w:fldChar w:fldCharType="end"/>
      </w:r>
      <w:bookmarkEnd w:id="93"/>
      <w:r>
        <w:t xml:space="preserve"> An illustration of the states which a given node assume during certain slots. No node may sleep during the slave uplink slot. These states are sufficient to allow multi-communication between all nodes within a network.</w:t>
      </w:r>
      <w:bookmarkEnd w:id="94"/>
    </w:p>
    <w:p w14:paraId="5A25324E" w14:textId="39E656C4"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DF7CE0">
        <w:t xml:space="preserve">Figure </w:t>
      </w:r>
      <w:r w:rsidR="00DF7CE0">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0DD12C07" w:rsidR="00125575" w:rsidRDefault="00281086" w:rsidP="00362833">
      <w:r>
        <w:fldChar w:fldCharType="begin"/>
      </w:r>
      <w:r>
        <w:instrText xml:space="preserve"> REF _Ref481932039 \h </w:instrText>
      </w:r>
      <w:r>
        <w:fldChar w:fldCharType="separate"/>
      </w:r>
      <w:r w:rsidR="00DF7CE0">
        <w:t xml:space="preserve">Figure </w:t>
      </w:r>
      <w:r w:rsidR="00DF7CE0">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DF7CE0">
        <w:t xml:space="preserve">Figure </w:t>
      </w:r>
      <w:r w:rsidR="00DF7CE0">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5" w:name="_Ref482024980"/>
      <w:bookmarkStart w:id="96" w:name="_Toc482442335"/>
      <w:r>
        <w:lastRenderedPageBreak/>
        <w:t>Energy Conservation</w:t>
      </w:r>
      <w:bookmarkEnd w:id="95"/>
      <w:bookmarkEnd w:id="96"/>
    </w:p>
    <w:p w14:paraId="682F744C" w14:textId="252B028D"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DF7CE0">
        <w:t xml:space="preserve">Figure </w:t>
      </w:r>
      <w:r w:rsidR="00DF7CE0">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46D8B45E"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DF7CE0">
        <w:t xml:space="preserve">Figure </w:t>
      </w:r>
      <w:r w:rsidR="00DF7CE0">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DF7CE0">
        <w:t xml:space="preserve">Figure </w:t>
      </w:r>
      <w:r w:rsidR="00DF7CE0">
        <w:rPr>
          <w:noProof/>
        </w:rPr>
        <w:t>26</w:t>
      </w:r>
      <w:r w:rsidR="00D34752">
        <w:fldChar w:fldCharType="end"/>
      </w:r>
      <w:r w:rsidR="00281086">
        <w:t>)</w:t>
      </w:r>
      <w:r w:rsidR="005C4EC1">
        <w:t xml:space="preserve">. </w:t>
      </w:r>
    </w:p>
    <w:p w14:paraId="19EF903E" w14:textId="6F00FB00"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DF7CE0">
        <w:t xml:space="preserve">Figure </w:t>
      </w:r>
      <w:r w:rsidR="00DF7CE0">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59850C1A" w:rsidR="004B0A8E" w:rsidRDefault="004B0A8E" w:rsidP="004B0A8E">
      <w:pPr>
        <w:pStyle w:val="Figurecaption"/>
      </w:pPr>
      <w:bookmarkStart w:id="97" w:name="_Ref481933171"/>
      <w:bookmarkStart w:id="98" w:name="_Toc482453487"/>
      <w:r>
        <w:t xml:space="preserve">Figure </w:t>
      </w:r>
      <w:r>
        <w:fldChar w:fldCharType="begin"/>
      </w:r>
      <w:r>
        <w:instrText xml:space="preserve"> SEQ Figure \* ARABIC </w:instrText>
      </w:r>
      <w:r>
        <w:fldChar w:fldCharType="separate"/>
      </w:r>
      <w:r w:rsidR="00DF7CE0">
        <w:rPr>
          <w:noProof/>
        </w:rPr>
        <w:t>26</w:t>
      </w:r>
      <w:r>
        <w:fldChar w:fldCharType="end"/>
      </w:r>
      <w:bookmarkEnd w:id="97"/>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8"/>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6941729A" w:rsidR="004B0A8E" w:rsidRDefault="004B0A8E" w:rsidP="004B0A8E">
      <w:pPr>
        <w:pStyle w:val="Figurecaption"/>
      </w:pPr>
      <w:bookmarkStart w:id="99" w:name="_Ref481933160"/>
      <w:bookmarkStart w:id="100" w:name="_Toc482453488"/>
      <w:r>
        <w:t xml:space="preserve">Figure </w:t>
      </w:r>
      <w:r>
        <w:fldChar w:fldCharType="begin"/>
      </w:r>
      <w:r>
        <w:instrText xml:space="preserve"> SEQ Figure \* ARABIC </w:instrText>
      </w:r>
      <w:r>
        <w:fldChar w:fldCharType="separate"/>
      </w:r>
      <w:r w:rsidR="00DF7CE0">
        <w:rPr>
          <w:noProof/>
        </w:rPr>
        <w:t>27</w:t>
      </w:r>
      <w:r>
        <w:fldChar w:fldCharType="end"/>
      </w:r>
      <w:bookmarkEnd w:id="99"/>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100"/>
    </w:p>
    <w:p w14:paraId="34E0A45F" w14:textId="061F9135"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 xml:space="preserve">the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1" w:name="_Ref482346321"/>
      <w:bookmarkStart w:id="102" w:name="_Toc482442336"/>
      <w:r>
        <w:t>Drawbacks</w:t>
      </w:r>
      <w:bookmarkEnd w:id="101"/>
      <w:bookmarkEnd w:id="102"/>
    </w:p>
    <w:p w14:paraId="2AFECDE9" w14:textId="77777777"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p>
    <w:p w14:paraId="72FF1BFA" w14:textId="0BB7F355" w:rsidR="00DB1CBB" w:rsidRDefault="00787ECC" w:rsidP="00153A58">
      <w:r>
        <w:lastRenderedPageBreak/>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t xml:space="preserve">. This is fundamentally the same issue </w:t>
      </w:r>
      <w:r w:rsidR="00B908F2">
        <w:t>as occurs with</w:t>
      </w:r>
      <w:r>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t xml:space="preserve"> </w:t>
      </w:r>
      <w:r w:rsidR="00DB1CBB">
        <w:t>CubeMac sacrifices on latency in order to reduce energy consumption.</w:t>
      </w:r>
    </w:p>
    <w:p w14:paraId="2DBD6CC0" w14:textId="77777777" w:rsidR="00E63286" w:rsidRDefault="00551E02" w:rsidP="00E63286">
      <w:pPr>
        <w:keepNext/>
        <w:jc w:val="center"/>
      </w:pPr>
      <w:r>
        <w:pict w14:anchorId="04B70B2F">
          <v:shape id="_x0000_i1047" type="#_x0000_t75" style="width:431.45pt;height:107.45pt">
            <v:imagedata r:id="rId38" o:title="Poorly Timed Packet"/>
          </v:shape>
        </w:pict>
      </w:r>
    </w:p>
    <w:p w14:paraId="6CF30B76" w14:textId="2240E999" w:rsidR="00DA7E28" w:rsidRDefault="00E63286" w:rsidP="00E63286">
      <w:pPr>
        <w:pStyle w:val="Figurecaption"/>
      </w:pPr>
      <w:bookmarkStart w:id="103" w:name="_Ref482346397"/>
      <w:bookmarkStart w:id="104" w:name="_Toc482453489"/>
      <w:r>
        <w:t xml:space="preserve">Figure </w:t>
      </w:r>
      <w:r>
        <w:fldChar w:fldCharType="begin"/>
      </w:r>
      <w:r>
        <w:instrText xml:space="preserve"> SEQ Figure \* ARABIC </w:instrText>
      </w:r>
      <w:r>
        <w:fldChar w:fldCharType="separate"/>
      </w:r>
      <w:r w:rsidR="00DF7CE0">
        <w:rPr>
          <w:noProof/>
        </w:rPr>
        <w:t>28</w:t>
      </w:r>
      <w:r>
        <w:fldChar w:fldCharType="end"/>
      </w:r>
      <w:bookmarkEnd w:id="103"/>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4"/>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sidRPr="007B3EB2">
        <w:rPr>
          <w:b/>
          <w:highlight w:val="yellow"/>
        </w:rPr>
        <w:lastRenderedPageBreak/>
        <w:t>THIS NEEDS WORK</w:t>
      </w:r>
      <w:r>
        <w:rPr>
          <w:b/>
        </w:rPr>
        <w:t xml:space="preserve">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411A6BCA"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DF7CE0">
        <w:t xml:space="preserve">Figure </w:t>
      </w:r>
      <w:r w:rsidR="00DF7CE0">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5" w:name="_Ref482015348"/>
      <w:bookmarkStart w:id="106" w:name="_Toc482442337"/>
      <w:r>
        <w:t>D3</w:t>
      </w:r>
      <w:bookmarkEnd w:id="105"/>
      <w:bookmarkEnd w:id="106"/>
    </w:p>
    <w:p w14:paraId="711A9D37" w14:textId="18CE7CED" w:rsidR="00520664" w:rsidRDefault="007B3EB2" w:rsidP="007B6BF6">
      <w:r>
        <w:t xml:space="preserve">D3’s operation is similar to that of </w:t>
      </w:r>
      <w:r w:rsidR="000F1ADD">
        <w:t>DYMO</w:t>
      </w:r>
      <w:r>
        <w:t xml:space="preserve">. As discussed in section 2.2.2, </w:t>
      </w:r>
      <w:r w:rsidR="00520664">
        <w:t>the</w:t>
      </w:r>
      <w:r w:rsidR="000F1ADD">
        <w:t xml:space="preserve"> behaviour</w:t>
      </w:r>
      <w:r>
        <w:t xml:space="preserve"> of DYMO is</w:t>
      </w:r>
      <w:r w:rsidR="000F1ADD">
        <w:t xml:space="preserve"> similar to that of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DF7CE0">
        <w:t xml:space="preserve">Figure </w:t>
      </w:r>
      <w:r w:rsidR="00DF7CE0">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442338"/>
      <w:r>
        <w:t>Intermediate RREPs</w:t>
      </w:r>
      <w:bookmarkEnd w:id="107"/>
    </w:p>
    <w:p w14:paraId="562B69D5" w14:textId="41A64E5F"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DF7CE0">
        <w:t xml:space="preserve">Figure </w:t>
      </w:r>
      <w:r w:rsidR="00DF7CE0">
        <w:rPr>
          <w:noProof/>
        </w:rPr>
        <w:t>29</w:t>
      </w:r>
      <w:r w:rsidR="001E4683">
        <w:fldChar w:fldCharType="end"/>
      </w:r>
      <w:r w:rsidR="001E4683">
        <w:t>)</w:t>
      </w:r>
      <w:r>
        <w:t>. This RREP will be identical to an RREP a target receiving the same RREQ would generate.</w:t>
      </w:r>
    </w:p>
    <w:p w14:paraId="13071B99" w14:textId="2BDBAEF6" w:rsidR="00606047" w:rsidRDefault="00551E02" w:rsidP="00606047">
      <w:pPr>
        <w:keepNext/>
        <w:jc w:val="center"/>
      </w:pPr>
      <w:r>
        <w:pict w14:anchorId="4571944F">
          <v:shape id="_x0000_i1048" type="#_x0000_t75" style="width:319.1pt;height:348pt">
            <v:imagedata r:id="rId39" o:title="Intermediate RREP"/>
          </v:shape>
        </w:pict>
      </w:r>
    </w:p>
    <w:p w14:paraId="7F244BBA" w14:textId="0EE8F5A9" w:rsidR="00BC727A" w:rsidRDefault="00606047" w:rsidP="00606047">
      <w:pPr>
        <w:pStyle w:val="Figurecaption"/>
      </w:pPr>
      <w:bookmarkStart w:id="108" w:name="_Ref481933955"/>
      <w:bookmarkStart w:id="109" w:name="_Toc482453490"/>
      <w:r>
        <w:t xml:space="preserve">Figure </w:t>
      </w:r>
      <w:r>
        <w:fldChar w:fldCharType="begin"/>
      </w:r>
      <w:r>
        <w:instrText xml:space="preserve"> SEQ Figure \* ARABIC </w:instrText>
      </w:r>
      <w:r>
        <w:fldChar w:fldCharType="separate"/>
      </w:r>
      <w:r w:rsidR="00DF7CE0">
        <w:rPr>
          <w:noProof/>
        </w:rPr>
        <w:t>29</w:t>
      </w:r>
      <w:r>
        <w:fldChar w:fldCharType="end"/>
      </w:r>
      <w:bookmarkEnd w:id="108"/>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10" w:name="_Toc482442339"/>
      <w:r>
        <w:t>RERRs</w:t>
      </w:r>
      <w:bookmarkEnd w:id="110"/>
    </w:p>
    <w:p w14:paraId="6AE76972" w14:textId="77777777" w:rsidR="00007DC5" w:rsidRDefault="00551E02" w:rsidP="00007DC5">
      <w:pPr>
        <w:keepNext/>
        <w:jc w:val="center"/>
      </w:pPr>
      <w:r>
        <w:pict w14:anchorId="12227BAB">
          <v:shape id="_x0000_i1049" type="#_x0000_t75" style="width:327.25pt;height:328.35pt">
            <v:imagedata r:id="rId40" o:title="RERRs"/>
          </v:shape>
        </w:pict>
      </w:r>
    </w:p>
    <w:p w14:paraId="1D51FCAF" w14:textId="66BF9EAD" w:rsidR="00A6121A" w:rsidRPr="00384402" w:rsidRDefault="00007DC5" w:rsidP="00007DC5">
      <w:pPr>
        <w:pStyle w:val="Figurecaption"/>
      </w:pPr>
      <w:bookmarkStart w:id="111" w:name="_Ref481934140"/>
      <w:bookmarkStart w:id="112" w:name="_Toc482453491"/>
      <w:r>
        <w:t xml:space="preserve">Figure </w:t>
      </w:r>
      <w:r>
        <w:fldChar w:fldCharType="begin"/>
      </w:r>
      <w:r>
        <w:instrText xml:space="preserve"> SEQ Figure \* ARABIC </w:instrText>
      </w:r>
      <w:r>
        <w:fldChar w:fldCharType="separate"/>
      </w:r>
      <w:r w:rsidR="00DF7CE0">
        <w:rPr>
          <w:noProof/>
        </w:rPr>
        <w:t>30</w:t>
      </w:r>
      <w:r>
        <w:fldChar w:fldCharType="end"/>
      </w:r>
      <w:bookmarkEnd w:id="111"/>
      <w:r w:rsidR="00623D71">
        <w:t>.</w:t>
      </w:r>
      <w:r>
        <w:t xml:space="preserve"> The broadcast based propagation of a RERR message throughout the CSN. In this case, all nodes receiving the RERR will discard their routes for ground.</w:t>
      </w:r>
      <w:bookmarkEnd w:id="112"/>
    </w:p>
    <w:p w14:paraId="2263727B" w14:textId="051C466D"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DF7CE0">
        <w:t xml:space="preserve">Figure </w:t>
      </w:r>
      <w:r w:rsidR="00DF7CE0">
        <w:rPr>
          <w:noProof/>
        </w:rPr>
        <w:t>30</w:t>
      </w:r>
      <w:r w:rsidR="00101A38">
        <w:fldChar w:fldCharType="end"/>
      </w:r>
      <w:r w:rsidR="00D20781">
        <w:t>.</w:t>
      </w:r>
    </w:p>
    <w:p w14:paraId="6D544215" w14:textId="61E77C63" w:rsidR="002C7B7E" w:rsidRDefault="002C7B7E" w:rsidP="00A0330A">
      <w:pPr>
        <w:pStyle w:val="Heading3"/>
      </w:pPr>
      <w:bookmarkStart w:id="113" w:name="_Toc482442340"/>
      <w:r>
        <w:t>Sequence Numbers</w:t>
      </w:r>
      <w:bookmarkEnd w:id="113"/>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442341"/>
      <w:r>
        <w:t>Route Costs</w:t>
      </w:r>
      <w:bookmarkEnd w:id="114"/>
    </w:p>
    <w:p w14:paraId="25ADBB65" w14:textId="77777777" w:rsidR="00101A38" w:rsidRDefault="00551E02" w:rsidP="00101A38">
      <w:pPr>
        <w:keepNext/>
        <w:jc w:val="center"/>
      </w:pPr>
      <w:r>
        <w:pict w14:anchorId="357C8592">
          <v:shape id="_x0000_i1050" type="#_x0000_t75" style="width:336.55pt;height:332.75pt">
            <v:imagedata r:id="rId41" o:title="Link Costs"/>
          </v:shape>
        </w:pict>
      </w:r>
    </w:p>
    <w:p w14:paraId="7910EBEC" w14:textId="12D5BCD6" w:rsidR="005B0E3E" w:rsidRPr="005B0E3E" w:rsidRDefault="00101A38" w:rsidP="00101A38">
      <w:pPr>
        <w:pStyle w:val="Figurecaption"/>
        <w:rPr>
          <w:i/>
        </w:rPr>
      </w:pPr>
      <w:bookmarkStart w:id="115" w:name="_Ref482457732"/>
      <w:bookmarkStart w:id="116" w:name="_Toc482453492"/>
      <w:r>
        <w:t xml:space="preserve">Figure </w:t>
      </w:r>
      <w:r>
        <w:fldChar w:fldCharType="begin"/>
      </w:r>
      <w:r>
        <w:instrText xml:space="preserve"> SEQ Figure \* ARABIC </w:instrText>
      </w:r>
      <w:r>
        <w:fldChar w:fldCharType="separate"/>
      </w:r>
      <w:r w:rsidR="00DF7CE0">
        <w:rPr>
          <w:noProof/>
        </w:rPr>
        <w:t>31</w:t>
      </w:r>
      <w:r>
        <w:fldChar w:fldCharType="end"/>
      </w:r>
      <w:bookmarkEnd w:id="115"/>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6"/>
      <w:r>
        <w:t xml:space="preserve"> </w:t>
      </w:r>
    </w:p>
    <w:p w14:paraId="69DE197C" w14:textId="2D64FECC"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lastRenderedPageBreak/>
        <w:t>(</w:t>
      </w:r>
      <w:r w:rsidR="00492D29">
        <w:fldChar w:fldCharType="begin"/>
      </w:r>
      <w:r w:rsidR="00492D29">
        <w:instrText xml:space="preserve"> REF _Ref482457732 \h </w:instrText>
      </w:r>
      <w:r w:rsidR="00492D29">
        <w:fldChar w:fldCharType="separate"/>
      </w:r>
      <w:r w:rsidR="00DF7CE0">
        <w:t xml:space="preserve">Figure </w:t>
      </w:r>
      <w:r w:rsidR="00DF7CE0">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DF7CE0">
        <w:t xml:space="preserve">Figure </w:t>
      </w:r>
      <w:r w:rsidR="00DF7CE0">
        <w:rPr>
          <w:noProof/>
        </w:rPr>
        <w:t>31</w:t>
      </w:r>
      <w:r w:rsidR="00492D29">
        <w:fldChar w:fldCharType="end"/>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551E02" w:rsidP="00872104">
      <w:pPr>
        <w:keepNext/>
        <w:jc w:val="center"/>
      </w:pPr>
      <w:r>
        <w:lastRenderedPageBreak/>
        <w:pict w14:anchorId="06472806">
          <v:shape id="_x0000_i1051" type="#_x0000_t75" style="width:310.35pt;height:360.55pt">
            <v:imagedata r:id="rId42" o:title="Loop Freedom"/>
          </v:shape>
        </w:pict>
      </w:r>
    </w:p>
    <w:p w14:paraId="2445EA34" w14:textId="082CC46E" w:rsidR="00700920" w:rsidRDefault="00872104" w:rsidP="00872104">
      <w:pPr>
        <w:pStyle w:val="Figurecaption"/>
      </w:pPr>
      <w:bookmarkStart w:id="117" w:name="_Ref481934713"/>
      <w:bookmarkStart w:id="118" w:name="_Toc482453493"/>
      <w:r>
        <w:t xml:space="preserve">Figure </w:t>
      </w:r>
      <w:r>
        <w:fldChar w:fldCharType="begin"/>
      </w:r>
      <w:r>
        <w:instrText xml:space="preserve"> SEQ Figure \* ARABIC </w:instrText>
      </w:r>
      <w:r>
        <w:fldChar w:fldCharType="separate"/>
      </w:r>
      <w:r w:rsidR="00DF7CE0">
        <w:rPr>
          <w:noProof/>
        </w:rPr>
        <w:t>32</w:t>
      </w:r>
      <w:r>
        <w:fldChar w:fldCharType="end"/>
      </w:r>
      <w:bookmarkEnd w:id="117"/>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8"/>
    </w:p>
    <w:p w14:paraId="01026FEC" w14:textId="4B80BAD9"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DF7CE0">
        <w:t xml:space="preserve">Figure </w:t>
      </w:r>
      <w:r w:rsidR="00DF7CE0">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DF7CE0">
        <w:t xml:space="preserve">Figure </w:t>
      </w:r>
      <w:r w:rsidR="00DF7CE0">
        <w:rPr>
          <w:noProof/>
        </w:rPr>
        <w:t>32</w:t>
      </w:r>
      <w:r w:rsidR="00872104">
        <w:fldChar w:fldCharType="end"/>
      </w:r>
      <w:r w:rsidR="00520664">
        <w:t xml:space="preserve">). </w:t>
      </w:r>
    </w:p>
    <w:p w14:paraId="44F1E335" w14:textId="2BC62662" w:rsidR="002C7B7E" w:rsidRDefault="002C7B7E" w:rsidP="00A0330A">
      <w:pPr>
        <w:pStyle w:val="Heading3"/>
      </w:pPr>
      <w:bookmarkStart w:id="119" w:name="_Toc482442342"/>
      <w:r>
        <w:t xml:space="preserve">Discovery and Maintenance </w:t>
      </w:r>
      <w:r w:rsidR="00050850">
        <w:t>Patterns</w:t>
      </w:r>
      <w:bookmarkEnd w:id="119"/>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551E02" w:rsidP="00872104">
      <w:pPr>
        <w:keepNext/>
        <w:jc w:val="center"/>
      </w:pPr>
      <w:r>
        <w:pict w14:anchorId="5E701612">
          <v:shape id="_x0000_i1052" type="#_x0000_t75" style="width:398.75pt;height:89.45pt">
            <v:imagedata r:id="rId43" o:title="Discovery Cycle"/>
          </v:shape>
        </w:pict>
      </w:r>
    </w:p>
    <w:p w14:paraId="3F24AF48" w14:textId="207206E8" w:rsidR="00700920" w:rsidRPr="00172660" w:rsidRDefault="00872104" w:rsidP="00872104">
      <w:pPr>
        <w:pStyle w:val="Figurecaption"/>
      </w:pPr>
      <w:bookmarkStart w:id="120" w:name="_Ref481934965"/>
      <w:bookmarkStart w:id="121" w:name="_Toc482453494"/>
      <w:r>
        <w:t xml:space="preserve">Figure </w:t>
      </w:r>
      <w:r>
        <w:fldChar w:fldCharType="begin"/>
      </w:r>
      <w:r>
        <w:instrText xml:space="preserve"> SEQ Figure \* ARABIC </w:instrText>
      </w:r>
      <w:r>
        <w:fldChar w:fldCharType="separate"/>
      </w:r>
      <w:r w:rsidR="00DF7CE0">
        <w:rPr>
          <w:noProof/>
        </w:rPr>
        <w:t>33</w:t>
      </w:r>
      <w:r>
        <w:fldChar w:fldCharType="end"/>
      </w:r>
      <w:bookmarkEnd w:id="120"/>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21"/>
    </w:p>
    <w:p w14:paraId="5AC70D8D" w14:textId="3994B816"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DF7CE0">
        <w:t xml:space="preserve">Figure </w:t>
      </w:r>
      <w:r w:rsidR="00DF7CE0">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DF7CE0">
        <w:t xml:space="preserve">Figure </w:t>
      </w:r>
      <w:r w:rsidR="00DF7CE0">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DF7CE0">
        <w:t xml:space="preserve">Figure </w:t>
      </w:r>
      <w:r w:rsidR="00DF7CE0">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DF7CE0">
        <w:t xml:space="preserve">Figure </w:t>
      </w:r>
      <w:r w:rsidR="00DF7CE0">
        <w:rPr>
          <w:noProof/>
        </w:rPr>
        <w:t>33</w:t>
      </w:r>
      <w:r w:rsidR="006E49F7">
        <w:fldChar w:fldCharType="end"/>
      </w:r>
      <w:r w:rsidR="007E0C86">
        <w:t xml:space="preserve">). </w:t>
      </w:r>
    </w:p>
    <w:p w14:paraId="14AEFE9F" w14:textId="1A2502F0" w:rsidR="00F05708" w:rsidRDefault="00F05708" w:rsidP="00F05708">
      <w:pPr>
        <w:pStyle w:val="Heading3"/>
      </w:pPr>
      <w:bookmarkStart w:id="122" w:name="_Toc482442343"/>
      <w:r>
        <w:t xml:space="preserve">Other </w:t>
      </w:r>
      <w:r w:rsidR="00546BEA">
        <w:t>Features</w:t>
      </w:r>
      <w:bookmarkEnd w:id="122"/>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3" w:name="_Toc482442344"/>
      <w:r>
        <w:t>Router Clients</w:t>
      </w:r>
      <w:bookmarkEnd w:id="123"/>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4" w:name="_Toc482442345"/>
      <w:r>
        <w:t>Multicast RREPs</w:t>
      </w:r>
      <w:bookmarkEnd w:id="124"/>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5" w:name="_Toc482442346"/>
      <w:r>
        <w:t>Hop Limits</w:t>
      </w:r>
      <w:bookmarkEnd w:id="125"/>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6" w:name="_Ref482016983"/>
      <w:bookmarkStart w:id="127" w:name="_Ref482034222"/>
      <w:bookmarkStart w:id="128" w:name="_Ref482034555"/>
      <w:bookmarkStart w:id="129" w:name="_Toc482442347"/>
      <w:r>
        <w:t>D3 Modifications</w:t>
      </w:r>
      <w:bookmarkEnd w:id="126"/>
      <w:bookmarkEnd w:id="127"/>
      <w:bookmarkEnd w:id="128"/>
      <w:bookmarkEnd w:id="129"/>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551E02" w:rsidP="006E49F7">
      <w:pPr>
        <w:keepNext/>
        <w:jc w:val="center"/>
      </w:pPr>
      <w:r>
        <w:lastRenderedPageBreak/>
        <w:pict w14:anchorId="098BADC8">
          <v:shape id="_x0000_i1053" type="#_x0000_t75" style="width:264.55pt;height:248.75pt">
            <v:imagedata r:id="rId44" o:title="GM Multi-NIC"/>
          </v:shape>
        </w:pict>
      </w:r>
    </w:p>
    <w:p w14:paraId="2AC887DD" w14:textId="213FD3D7" w:rsidR="00700920" w:rsidRDefault="006E49F7" w:rsidP="006E49F7">
      <w:pPr>
        <w:pStyle w:val="Figurecaption"/>
      </w:pPr>
      <w:bookmarkStart w:id="130" w:name="_Ref481935340"/>
      <w:bookmarkStart w:id="131" w:name="_Toc482453495"/>
      <w:r>
        <w:t xml:space="preserve">Figure </w:t>
      </w:r>
      <w:r>
        <w:fldChar w:fldCharType="begin"/>
      </w:r>
      <w:r>
        <w:instrText xml:space="preserve"> SEQ Figure \* ARABIC </w:instrText>
      </w:r>
      <w:r>
        <w:fldChar w:fldCharType="separate"/>
      </w:r>
      <w:r w:rsidR="00DF7CE0">
        <w:rPr>
          <w:noProof/>
        </w:rPr>
        <w:t>34</w:t>
      </w:r>
      <w:r>
        <w:fldChar w:fldCharType="end"/>
      </w:r>
      <w:bookmarkEnd w:id="130"/>
      <w:r w:rsidR="00623D71">
        <w:t>.</w:t>
      </w:r>
      <w:r>
        <w:t xml:space="preserve"> The interface use of a GM to all route messages implemented by this work. In comparison non-GMs will only ever use their S2S interfaces.</w:t>
      </w:r>
      <w:bookmarkEnd w:id="131"/>
    </w:p>
    <w:p w14:paraId="44B0BA33" w14:textId="59D28AD1"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DF7CE0">
        <w:t xml:space="preserve">Figure </w:t>
      </w:r>
      <w:r w:rsidR="00DF7CE0">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2" w:name="_Toc482442348"/>
      <w:r>
        <w:lastRenderedPageBreak/>
        <w:t>Drawbacks</w:t>
      </w:r>
      <w:bookmarkEnd w:id="132"/>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3" w:name="_Toc482442349"/>
      <w:r>
        <w:lastRenderedPageBreak/>
        <w:t>Simulation</w:t>
      </w:r>
      <w:bookmarkEnd w:id="133"/>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76F4D374"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DF7CE0">
        <w:t xml:space="preserve">Figure </w:t>
      </w:r>
      <w:r w:rsidR="00DF7CE0">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551E02" w:rsidP="00EC6B8B">
      <w:pPr>
        <w:pStyle w:val="Centered"/>
        <w:keepNext/>
      </w:pPr>
      <w:r>
        <w:lastRenderedPageBreak/>
        <w:pict w14:anchorId="451A0EBE">
          <v:shape id="_x0000_i1054" type="#_x0000_t75" style="width:148.35pt;height:244.9pt">
            <v:imagedata r:id="rId45" o:title="Simulation Baseline"/>
          </v:shape>
        </w:pict>
      </w:r>
    </w:p>
    <w:p w14:paraId="7D9A2630" w14:textId="2E1AB8BE" w:rsidR="00EC6B8B" w:rsidRPr="00F53AA9" w:rsidRDefault="00EC6B8B" w:rsidP="00F53AA9">
      <w:pPr>
        <w:pStyle w:val="Figurecaption"/>
        <w:rPr>
          <w:b/>
        </w:rPr>
      </w:pPr>
      <w:bookmarkStart w:id="134" w:name="_Ref482002478"/>
      <w:bookmarkStart w:id="135" w:name="_Toc482453496"/>
      <w:r>
        <w:t xml:space="preserve">Figure </w:t>
      </w:r>
      <w:r>
        <w:fldChar w:fldCharType="begin"/>
      </w:r>
      <w:r>
        <w:instrText xml:space="preserve"> SEQ Figure \* ARABIC </w:instrText>
      </w:r>
      <w:r>
        <w:fldChar w:fldCharType="separate"/>
      </w:r>
      <w:r w:rsidR="00DF7CE0">
        <w:rPr>
          <w:noProof/>
        </w:rPr>
        <w:t>35</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DF7CE0">
        <w:t xml:space="preserve">Figure </w:t>
      </w:r>
      <w:r w:rsidR="00DF7CE0">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5"/>
    </w:p>
    <w:p w14:paraId="1605A222" w14:textId="29AE8711"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DF7CE0">
        <w:t xml:space="preserve">Figure </w:t>
      </w:r>
      <w:r w:rsidR="00DF7CE0">
        <w:rPr>
          <w:noProof/>
        </w:rPr>
        <w:t>4</w:t>
      </w:r>
      <w:r>
        <w:fldChar w:fldCharType="end"/>
      </w:r>
      <w:r>
        <w:t xml:space="preserve"> and </w:t>
      </w:r>
      <w:r>
        <w:fldChar w:fldCharType="begin"/>
      </w:r>
      <w:r>
        <w:instrText xml:space="preserve"> REF _Ref482002478 \h </w:instrText>
      </w:r>
      <w:r>
        <w:fldChar w:fldCharType="separate"/>
      </w:r>
      <w:r w:rsidR="00DF7CE0">
        <w:t xml:space="preserve">Figure </w:t>
      </w:r>
      <w:r w:rsidR="00DF7CE0">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0A8C9897"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DF7CE0">
        <w:t xml:space="preserve">Figure </w:t>
      </w:r>
      <w:r w:rsidR="00DF7CE0">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6" w:name="_Ref482022139"/>
      <w:bookmarkStart w:id="137" w:name="_Toc482442350"/>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0CC01B01" w:rsidR="00181E14" w:rsidRDefault="00181E14" w:rsidP="00181E14">
      <w:pPr>
        <w:pStyle w:val="Figurecaption"/>
      </w:pPr>
      <w:bookmarkStart w:id="138" w:name="_Ref482008255"/>
      <w:bookmarkStart w:id="139" w:name="_Toc482453497"/>
      <w:r>
        <w:t xml:space="preserve">Figure </w:t>
      </w:r>
      <w:r>
        <w:fldChar w:fldCharType="begin"/>
      </w:r>
      <w:r>
        <w:instrText xml:space="preserve"> SEQ Figure \* ARABIC </w:instrText>
      </w:r>
      <w:r>
        <w:fldChar w:fldCharType="separate"/>
      </w:r>
      <w:r w:rsidR="00DF7CE0">
        <w:rPr>
          <w:noProof/>
        </w:rPr>
        <w:t>36</w:t>
      </w:r>
      <w:r>
        <w:fldChar w:fldCharType="end"/>
      </w:r>
      <w:bookmarkEnd w:id="138"/>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DF7CE0">
        <w:t xml:space="preserve">Figure </w:t>
      </w:r>
      <w:r w:rsidR="00DF7CE0">
        <w:rPr>
          <w:noProof/>
        </w:rPr>
        <w:t>35</w:t>
      </w:r>
      <w:r>
        <w:fldChar w:fldCharType="end"/>
      </w:r>
      <w:r>
        <w:t>). Several parameters are omitted.</w:t>
      </w:r>
      <w:bookmarkEnd w:id="139"/>
      <w:r>
        <w:t xml:space="preserve"> </w:t>
      </w:r>
    </w:p>
    <w:p w14:paraId="1046E229" w14:textId="71DAE9BC"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DF7CE0">
        <w:t xml:space="preserve">Figure </w:t>
      </w:r>
      <w:r w:rsidR="00DF7CE0">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DF7CE0">
        <w:t xml:space="preserve">Figure </w:t>
      </w:r>
      <w:r w:rsidR="00DF7CE0">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DF7CE0">
        <w:t xml:space="preserve">Figure </w:t>
      </w:r>
      <w:r w:rsidR="00DF7CE0">
        <w:rPr>
          <w:noProof/>
        </w:rPr>
        <w:t>37</w:t>
      </w:r>
      <w:r w:rsidR="004237C8">
        <w:fldChar w:fldCharType="end"/>
      </w:r>
      <w:r w:rsidR="004237C8">
        <w:t>)</w:t>
      </w:r>
      <w:r w:rsidR="00B03DD3">
        <w:t xml:space="preserve">. </w:t>
      </w:r>
    </w:p>
    <w:p w14:paraId="6DE66F29" w14:textId="77777777" w:rsidR="00FB6D52" w:rsidRDefault="00551E02" w:rsidP="00FB6D52">
      <w:pPr>
        <w:pStyle w:val="Centered"/>
        <w:keepNext/>
      </w:pPr>
      <w:r>
        <w:pict w14:anchorId="1AD92B2C">
          <v:shape id="_x0000_i1055" type="#_x0000_t75" style="width:265.65pt;height:109.1pt">
            <v:imagedata r:id="rId47" o:title="nodeMaster[0]"/>
          </v:shape>
        </w:pict>
      </w:r>
    </w:p>
    <w:p w14:paraId="2B0809A9" w14:textId="4E4DC908" w:rsidR="00FB6D52" w:rsidRDefault="00FB6D52" w:rsidP="00FB6D52">
      <w:pPr>
        <w:pStyle w:val="Figurecaption"/>
      </w:pPr>
      <w:bookmarkStart w:id="140" w:name="_Ref482008275"/>
      <w:bookmarkStart w:id="141" w:name="_Toc482453498"/>
      <w:r>
        <w:t xml:space="preserve">Figure </w:t>
      </w:r>
      <w:r>
        <w:fldChar w:fldCharType="begin"/>
      </w:r>
      <w:r>
        <w:instrText xml:space="preserve"> SEQ Figure \* ARABIC </w:instrText>
      </w:r>
      <w:r>
        <w:fldChar w:fldCharType="separate"/>
      </w:r>
      <w:r w:rsidR="00DF7CE0">
        <w:rPr>
          <w:noProof/>
        </w:rPr>
        <w:t>37</w:t>
      </w:r>
      <w:r>
        <w:fldChar w:fldCharType="end"/>
      </w:r>
      <w:bookmarkEnd w:id="140"/>
      <w:r w:rsidR="00623D71">
        <w:t>.</w:t>
      </w:r>
      <w:r>
        <w:t xml:space="preserve"> The parameters of and modules within nodeMaster[0]’s “wlan[0]” module. Wlan[0] constitutes nodeMaster[0]’s S2S interface.</w:t>
      </w:r>
      <w:bookmarkEnd w:id="141"/>
    </w:p>
    <w:p w14:paraId="303F16EA" w14:textId="1CE23D56"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DF7CE0">
        <w:t xml:space="preserve">Figure </w:t>
      </w:r>
      <w:r w:rsidR="00DF7CE0">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DF7CE0">
        <w:t xml:space="preserve">Figure </w:t>
      </w:r>
      <w:r w:rsidR="00DF7CE0">
        <w:rPr>
          <w:noProof/>
        </w:rPr>
        <w:t>38</w:t>
      </w:r>
      <w:r w:rsidR="004237C8">
        <w:fldChar w:fldCharType="end"/>
      </w:r>
      <w:r w:rsidR="00431120">
        <w:t>.</w:t>
      </w:r>
    </w:p>
    <w:p w14:paraId="4833C242" w14:textId="77777777" w:rsidR="004237C8" w:rsidRDefault="00551E02" w:rsidP="004237C8">
      <w:pPr>
        <w:pStyle w:val="Centered"/>
        <w:keepNext/>
      </w:pPr>
      <w:r>
        <w:pict w14:anchorId="4C5188CF">
          <v:shape id="_x0000_i1056" type="#_x0000_t75" style="width:313.1pt;height:236.2pt">
            <v:imagedata r:id="rId48" o:title="Packet Progression"/>
          </v:shape>
        </w:pict>
      </w:r>
    </w:p>
    <w:p w14:paraId="1B3B2C76" w14:textId="4462C805" w:rsidR="00431120" w:rsidRDefault="004237C8" w:rsidP="004237C8">
      <w:pPr>
        <w:pStyle w:val="Figurecaption"/>
      </w:pPr>
      <w:bookmarkStart w:id="142" w:name="_Ref482008584"/>
      <w:bookmarkStart w:id="143" w:name="_Toc482453499"/>
      <w:r>
        <w:t xml:space="preserve">Figure </w:t>
      </w:r>
      <w:r>
        <w:fldChar w:fldCharType="begin"/>
      </w:r>
      <w:r>
        <w:instrText xml:space="preserve"> SEQ Figure \* ARABIC </w:instrText>
      </w:r>
      <w:r>
        <w:fldChar w:fldCharType="separate"/>
      </w:r>
      <w:r w:rsidR="00DF7CE0">
        <w:rPr>
          <w:noProof/>
        </w:rPr>
        <w:t>38</w:t>
      </w:r>
      <w:r>
        <w:fldChar w:fldCharType="end"/>
      </w:r>
      <w:bookmarkEnd w:id="142"/>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43"/>
    </w:p>
    <w:p w14:paraId="20120958" w14:textId="0E8618BC"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DF7CE0">
        <w:t>4.2</w:t>
      </w:r>
      <w:r w:rsidR="001E7F9E">
        <w:fldChar w:fldCharType="end"/>
      </w:r>
      <w:r w:rsidR="001E7F9E">
        <w:t xml:space="preserve">. </w:t>
      </w:r>
    </w:p>
    <w:p w14:paraId="6906DCF2" w14:textId="0A438939" w:rsidR="00F90713" w:rsidRDefault="00F90713" w:rsidP="001E7F9E">
      <w:pPr>
        <w:pStyle w:val="Heading3"/>
      </w:pPr>
      <w:bookmarkStart w:id="144" w:name="_Toc482442351"/>
      <w:r>
        <w:lastRenderedPageBreak/>
        <w:t>CubeMac</w:t>
      </w:r>
      <w:bookmarkEnd w:id="144"/>
    </w:p>
    <w:p w14:paraId="49319896" w14:textId="77777777" w:rsidR="00F07D8C" w:rsidRDefault="00551E02" w:rsidP="00F07D8C">
      <w:pPr>
        <w:keepNext/>
        <w:jc w:val="center"/>
      </w:pPr>
      <w:r>
        <w:pict w14:anchorId="680A7979">
          <v:shape id="_x0000_i1057" type="#_x0000_t75" style="width:265.65pt;height:281.45pt">
            <v:imagedata r:id="rId49" o:title="CubeMac Module"/>
          </v:shape>
        </w:pict>
      </w:r>
    </w:p>
    <w:p w14:paraId="5BF4049B" w14:textId="523F3ABE" w:rsidR="00F90713" w:rsidRDefault="00F07D8C" w:rsidP="00F07D8C">
      <w:pPr>
        <w:pStyle w:val="Figurecaption"/>
      </w:pPr>
      <w:bookmarkStart w:id="145" w:name="_Ref482015671"/>
      <w:bookmarkStart w:id="146" w:name="_Toc482453500"/>
      <w:r>
        <w:t xml:space="preserve">Figure </w:t>
      </w:r>
      <w:r>
        <w:fldChar w:fldCharType="begin"/>
      </w:r>
      <w:r>
        <w:instrText xml:space="preserve"> SEQ Figure \* ARABIC </w:instrText>
      </w:r>
      <w:r>
        <w:fldChar w:fldCharType="separate"/>
      </w:r>
      <w:r w:rsidR="00DF7CE0">
        <w:rPr>
          <w:noProof/>
        </w:rPr>
        <w:t>39</w:t>
      </w:r>
      <w:r>
        <w:fldChar w:fldCharType="end"/>
      </w:r>
      <w:bookmarkEnd w:id="145"/>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6"/>
    </w:p>
    <w:p w14:paraId="6492828F" w14:textId="2591CF55"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DF7CE0">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07D1FB95"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DF7CE0">
        <w:t xml:space="preserve">Figure </w:t>
      </w:r>
      <w:r w:rsidR="00DF7CE0">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DF7CE0">
        <w:t>4.2</w:t>
      </w:r>
      <w:r w:rsidR="00511089">
        <w:fldChar w:fldCharType="end"/>
      </w:r>
      <w:r w:rsidR="00511089">
        <w:t xml:space="preserve">. </w:t>
      </w:r>
    </w:p>
    <w:p w14:paraId="4B500233" w14:textId="3F93CCD4" w:rsidR="00F90713" w:rsidRDefault="00F90713" w:rsidP="001E7F9E">
      <w:pPr>
        <w:pStyle w:val="Heading3"/>
      </w:pPr>
      <w:bookmarkStart w:id="147" w:name="_Ref482034254"/>
      <w:bookmarkStart w:id="148" w:name="_Toc482442352"/>
      <w:r>
        <w:t>D3</w:t>
      </w:r>
      <w:bookmarkEnd w:id="147"/>
      <w:bookmarkEnd w:id="148"/>
    </w:p>
    <w:p w14:paraId="0875E276" w14:textId="77777777" w:rsidR="00F07D8C" w:rsidRDefault="00551E02" w:rsidP="00F07D8C">
      <w:pPr>
        <w:pStyle w:val="Centered"/>
        <w:keepNext/>
      </w:pPr>
      <w:r>
        <w:pict w14:anchorId="2B3EE2F2">
          <v:shape id="_x0000_i1058" type="#_x0000_t75" style="width:268.9pt;height:244.35pt">
            <v:imagedata r:id="rId50" o:title="D3 Module"/>
          </v:shape>
        </w:pict>
      </w:r>
    </w:p>
    <w:p w14:paraId="1FCDD098" w14:textId="23945F48" w:rsidR="00855F8E" w:rsidRDefault="005C22C7" w:rsidP="00F07D8C">
      <w:pPr>
        <w:pStyle w:val="Figurecaption"/>
      </w:pPr>
      <w:bookmarkStart w:id="149" w:name="_Ref482022786"/>
      <w:bookmarkStart w:id="150" w:name="_Toc482453501"/>
      <w:r>
        <w:t xml:space="preserve">Figure </w:t>
      </w:r>
      <w:r w:rsidR="00F07D8C">
        <w:fldChar w:fldCharType="begin"/>
      </w:r>
      <w:r w:rsidR="00F07D8C">
        <w:instrText xml:space="preserve"> SEQ Figure \* ARABIC </w:instrText>
      </w:r>
      <w:r w:rsidR="00F07D8C">
        <w:fldChar w:fldCharType="separate"/>
      </w:r>
      <w:r w:rsidR="00DF7CE0">
        <w:rPr>
          <w:noProof/>
        </w:rPr>
        <w:t>40</w:t>
      </w:r>
      <w:r w:rsidR="00F07D8C">
        <w:fldChar w:fldCharType="end"/>
      </w:r>
      <w:bookmarkEnd w:id="149"/>
      <w:r w:rsidR="00623D71">
        <w:t>.</w:t>
      </w:r>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DF7CE0">
        <w:t>3.2</w:t>
      </w:r>
      <w:r w:rsidR="00D8593F">
        <w:fldChar w:fldCharType="end"/>
      </w:r>
      <w:r w:rsidR="00D8593F">
        <w:t>.</w:t>
      </w:r>
      <w:bookmarkEnd w:id="150"/>
    </w:p>
    <w:p w14:paraId="410E390A" w14:textId="161FB5A0"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DF7CE0">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4B0DA240"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DF7CE0">
        <w:t xml:space="preserve">Figure </w:t>
      </w:r>
      <w:r w:rsidR="00DF7CE0">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551E02" w:rsidP="00B76B71">
      <w:pPr>
        <w:pStyle w:val="Centered"/>
        <w:keepNext/>
      </w:pPr>
      <w:r>
        <w:lastRenderedPageBreak/>
        <w:pict w14:anchorId="492EC470">
          <v:shape id="_x0000_i1059" type="#_x0000_t75" style="width:196.35pt;height:283.65pt">
            <v:imagedata r:id="rId51" o:title="Closest Master GM"/>
          </v:shape>
        </w:pict>
      </w:r>
    </w:p>
    <w:p w14:paraId="060A5735" w14:textId="56467D87" w:rsidR="00510680" w:rsidRDefault="00B76B71" w:rsidP="00B76B71">
      <w:pPr>
        <w:pStyle w:val="Figurecaption"/>
      </w:pPr>
      <w:bookmarkStart w:id="151" w:name="_Ref482020123"/>
      <w:bookmarkStart w:id="152" w:name="_Toc482453502"/>
      <w:r>
        <w:t xml:space="preserve">Figure </w:t>
      </w:r>
      <w:r>
        <w:fldChar w:fldCharType="begin"/>
      </w:r>
      <w:r>
        <w:instrText xml:space="preserve"> SEQ Figure \* ARABIC </w:instrText>
      </w:r>
      <w:r>
        <w:fldChar w:fldCharType="separate"/>
      </w:r>
      <w:r w:rsidR="00DF7CE0">
        <w:rPr>
          <w:noProof/>
        </w:rPr>
        <w:t>41</w:t>
      </w:r>
      <w:r>
        <w:fldChar w:fldCharType="end"/>
      </w:r>
      <w:bookmarkEnd w:id="151"/>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2"/>
    </w:p>
    <w:p w14:paraId="79923C91" w14:textId="7EF7748C" w:rsidR="007D3B73" w:rsidRPr="00D8593F" w:rsidRDefault="00B76B71" w:rsidP="00D8593F">
      <w:r>
        <w:fldChar w:fldCharType="begin"/>
      </w:r>
      <w:r>
        <w:instrText xml:space="preserve"> REF _Ref482020123 \h </w:instrText>
      </w:r>
      <w:r>
        <w:fldChar w:fldCharType="separate"/>
      </w:r>
      <w:r w:rsidR="00DF7CE0">
        <w:t xml:space="preserve">Figure </w:t>
      </w:r>
      <w:r w:rsidR="00DF7CE0">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DF7CE0">
        <w:t xml:space="preserve">Figure </w:t>
      </w:r>
      <w:r w:rsidR="00DF7CE0">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DF7CE0">
        <w:t xml:space="preserve">Figure </w:t>
      </w:r>
      <w:r w:rsidR="00DF7CE0">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3" w:name="_Toc482442353"/>
      <w:r>
        <w:t>Parameterization</w:t>
      </w:r>
      <w:bookmarkEnd w:id="153"/>
    </w:p>
    <w:p w14:paraId="2D094C60" w14:textId="25D87962"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DF7CE0">
        <w:t xml:space="preserve">Figure </w:t>
      </w:r>
      <w:r w:rsidR="00DF7CE0">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DF7CE0">
        <w:t xml:space="preserve">Table </w:t>
      </w:r>
      <w:r w:rsidR="00DF7CE0">
        <w:rPr>
          <w:noProof/>
        </w:rPr>
        <w:t>2</w:t>
      </w:r>
      <w:r w:rsidR="0065371E">
        <w:fldChar w:fldCharType="end"/>
      </w:r>
      <w:r>
        <w:t xml:space="preserve">. </w:t>
      </w:r>
    </w:p>
    <w:p w14:paraId="5CE03654" w14:textId="15514E50" w:rsidR="0065371E" w:rsidRDefault="0065371E" w:rsidP="0065371E">
      <w:pPr>
        <w:pStyle w:val="Tabletitle"/>
      </w:pPr>
      <w:bookmarkStart w:id="154" w:name="_Ref482023491"/>
      <w:bookmarkStart w:id="155" w:name="_Ref482023487"/>
      <w:bookmarkStart w:id="156" w:name="_Toc482453517"/>
      <w:r>
        <w:t xml:space="preserve">Table </w:t>
      </w:r>
      <w:r>
        <w:fldChar w:fldCharType="begin"/>
      </w:r>
      <w:r>
        <w:instrText xml:space="preserve"> SEQ Table \* ARABIC </w:instrText>
      </w:r>
      <w:r>
        <w:fldChar w:fldCharType="separate"/>
      </w:r>
      <w:r w:rsidR="00DF7CE0">
        <w:rPr>
          <w:noProof/>
        </w:rPr>
        <w:t>2</w:t>
      </w:r>
      <w:r>
        <w:fldChar w:fldCharType="end"/>
      </w:r>
      <w:bookmarkEnd w:id="154"/>
      <w:r w:rsidR="00623D71">
        <w:t>.</w:t>
      </w:r>
      <w:r>
        <w:t xml:space="preserve"> </w:t>
      </w:r>
      <w:bookmarkEnd w:id="155"/>
      <w:r w:rsidR="00141999">
        <w:t>Parameter values are based, where possible and practical, on the known capabilities of CubeSats.</w:t>
      </w:r>
      <w:bookmarkEnd w:id="156"/>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0FA9DCB"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DF7CE0">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03C4D12"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DF7CE0" w:rsidRPr="00DF7CE0">
              <w:rPr>
                <w:sz w:val="18"/>
                <w:szCs w:val="18"/>
              </w:rPr>
              <w:t xml:space="preserve">Figure </w:t>
            </w:r>
            <w:r w:rsidR="00DF7CE0" w:rsidRPr="00DF7CE0">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3C6D358"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DF7CE0" w:rsidRPr="00DF7CE0">
              <w:rPr>
                <w:sz w:val="18"/>
                <w:szCs w:val="18"/>
              </w:rPr>
              <w:t xml:space="preserve">Figure </w:t>
            </w:r>
            <w:r w:rsidR="00DF7CE0" w:rsidRPr="00DF7CE0">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D24DA88"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F7CE0">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1DDDC8D3"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F7CE0">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797FEEDC"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F7CE0">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365DE327"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DF7CE0">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7" w:name="_Ref482212175"/>
      <w:bookmarkStart w:id="158" w:name="_Toc482442354"/>
      <w:r>
        <w:t>Scenario 1</w:t>
      </w:r>
      <w:bookmarkEnd w:id="157"/>
      <w:r w:rsidR="00911A06">
        <w:t>a &amp; 1b</w:t>
      </w:r>
      <w:bookmarkEnd w:id="158"/>
    </w:p>
    <w:p w14:paraId="48FB9419" w14:textId="10679362"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DF7CE0">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2AADEA22" w:rsidR="0004485D" w:rsidRDefault="0004485D" w:rsidP="00141999">
      <w:pPr>
        <w:pStyle w:val="Heading3"/>
      </w:pPr>
      <w:bookmarkStart w:id="159" w:name="_Toc482442355"/>
      <w:r>
        <w:lastRenderedPageBreak/>
        <w:t>Scenario 2</w:t>
      </w:r>
      <w:r w:rsidR="00911A06">
        <w:t>a &amp; 2b</w:t>
      </w:r>
      <w:bookmarkEnd w:id="159"/>
    </w:p>
    <w:p w14:paraId="2E0605F3" w14:textId="398FDE4D"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rsidR="00F2045B">
        <w:t>,</w:t>
      </w:r>
      <w:r>
        <w:t xml:space="preserve"> </w:t>
      </w:r>
      <w:r>
        <w:fldChar w:fldCharType="begin"/>
      </w:r>
      <w:r>
        <w:instrText xml:space="preserve"> REF _Ref482015671 \h </w:instrText>
      </w:r>
      <w:r>
        <w:fldChar w:fldCharType="separate"/>
      </w:r>
      <w:r w:rsidR="00DF7CE0">
        <w:t xml:space="preserve">Figure </w:t>
      </w:r>
      <w:r w:rsidR="00DF7CE0">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0" w:name="_Ref482214435"/>
      <w:bookmarkStart w:id="161" w:name="_Ref482350666"/>
      <w:bookmarkStart w:id="162" w:name="_Toc482442356"/>
      <w:r>
        <w:t>Scenario 3</w:t>
      </w:r>
      <w:bookmarkEnd w:id="160"/>
      <w:bookmarkEnd w:id="161"/>
      <w:bookmarkEnd w:id="162"/>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75281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3" w:name="_Ref482009285"/>
      <w:bookmarkStart w:id="164" w:name="_Ref482016297"/>
      <w:bookmarkStart w:id="165" w:name="_Ref482016317"/>
      <w:bookmarkStart w:id="166" w:name="_Toc482442357"/>
      <w:r>
        <w:lastRenderedPageBreak/>
        <w:t>Issues</w:t>
      </w:r>
      <w:bookmarkEnd w:id="163"/>
      <w:bookmarkEnd w:id="164"/>
      <w:bookmarkEnd w:id="165"/>
      <w:bookmarkEnd w:id="166"/>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7" w:name="_Ref482277993"/>
      <w:bookmarkStart w:id="168" w:name="_Toc482442358"/>
      <w:r>
        <w:t>CDMA</w:t>
      </w:r>
      <w:bookmarkEnd w:id="167"/>
      <w:bookmarkEnd w:id="168"/>
    </w:p>
    <w:p w14:paraId="64CD7B44" w14:textId="2900161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DF7CE0">
        <w:t xml:space="preserve">Figure </w:t>
      </w:r>
      <w:r w:rsidR="00DF7CE0">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9" w:name="_Toc482442359"/>
      <w:r>
        <w:t>Routing Protocol Modules</w:t>
      </w:r>
      <w:bookmarkEnd w:id="169"/>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70" w:name="_Toc482442360"/>
      <w:r>
        <w:t>DYMO</w:t>
      </w:r>
      <w:bookmarkEnd w:id="170"/>
    </w:p>
    <w:p w14:paraId="3E06A689" w14:textId="4479D9EF"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DF7CE0">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DF7CE0">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DF7CE0">
        <w:t xml:space="preserve">Figure </w:t>
      </w:r>
      <w:r w:rsidR="00DF7CE0">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71" w:name="_Toc482442361"/>
      <w:r>
        <w:t>Intermittent Failures</w:t>
      </w:r>
      <w:bookmarkEnd w:id="171"/>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2" w:name="_Toc482442362"/>
      <w:r>
        <w:lastRenderedPageBreak/>
        <w:t>Results</w:t>
      </w:r>
      <w:bookmarkEnd w:id="172"/>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7599F23A" w:rsidR="008A628A" w:rsidRDefault="008A628A" w:rsidP="008A628A">
      <w:r>
        <w:t>D3</w:t>
      </w:r>
      <w:r w:rsidR="00BA04CA">
        <w:t>’s</w:t>
      </w:r>
      <w:r>
        <w:t xml:space="preserve"> route messages are excluded from </w:t>
      </w:r>
      <w:r w:rsidR="004E64CA">
        <w:t>received packet counts</w:t>
      </w:r>
      <w:r>
        <w:t>. However, the e</w:t>
      </w:r>
      <w:r w:rsidR="00F677A5">
        <w:t>ffects of D3’s activities on</w:t>
      </w:r>
      <w:r>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DF7CE0">
        <w:t xml:space="preserve">Table </w:t>
      </w:r>
      <w:r w:rsidR="00DF7CE0">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3" w:name="_Toc482442363"/>
      <w:r>
        <w:t>Scenario</w:t>
      </w:r>
      <w:r w:rsidR="00CA77B1">
        <w:t xml:space="preserve"> 1</w:t>
      </w:r>
      <w:r w:rsidR="00813F58">
        <w:t>a</w:t>
      </w:r>
      <w:bookmarkEnd w:id="173"/>
    </w:p>
    <w:p w14:paraId="77F0313C" w14:textId="324C8645" w:rsidR="00D27B16" w:rsidRDefault="00BB00A2" w:rsidP="00362833">
      <w:r>
        <w:t xml:space="preserve">As discussed in section </w:t>
      </w:r>
      <w:r>
        <w:fldChar w:fldCharType="begin"/>
      </w:r>
      <w:r>
        <w:instrText xml:space="preserve"> REF _Ref482212175 \r \h </w:instrText>
      </w:r>
      <w:r>
        <w:fldChar w:fldCharType="separate"/>
      </w:r>
      <w:r w:rsidR="00DF7CE0">
        <w:t>4.1.4</w:t>
      </w:r>
      <w:r>
        <w:fldChar w:fldCharType="end"/>
      </w:r>
      <w:r>
        <w:t>, scenario 1a represents this work’s baseline</w:t>
      </w:r>
      <w:r w:rsidR="00AB4AFF">
        <w:t xml:space="preserve"> scenario</w:t>
      </w:r>
      <w:r>
        <w:t xml:space="preserve">. D3 and CubeMac are utilized in their default states as described in chapter 3. It is important to note that D3’s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47A8EF2E" w:rsidR="00813F58" w:rsidRDefault="003C665E" w:rsidP="003C665E">
      <w:pPr>
        <w:pStyle w:val="Figurecaption"/>
      </w:pPr>
      <w:bookmarkStart w:id="174" w:name="_Ref482213203"/>
      <w:bookmarkStart w:id="175" w:name="_Toc482453503"/>
      <w:r>
        <w:t xml:space="preserve">Figure </w:t>
      </w:r>
      <w:r>
        <w:fldChar w:fldCharType="begin"/>
      </w:r>
      <w:r>
        <w:instrText xml:space="preserve"> SEQ Figure \* ARABIC </w:instrText>
      </w:r>
      <w:r>
        <w:fldChar w:fldCharType="separate"/>
      </w:r>
      <w:r w:rsidR="00DF7CE0">
        <w:rPr>
          <w:noProof/>
        </w:rPr>
        <w:t>42</w:t>
      </w:r>
      <w:r>
        <w:fldChar w:fldCharType="end"/>
      </w:r>
      <w:bookmarkEnd w:id="174"/>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5"/>
    </w:p>
    <w:p w14:paraId="4F7EE557" w14:textId="20EB79CA"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DF7CE0">
        <w:t xml:space="preserve">Figure </w:t>
      </w:r>
      <w:r w:rsidR="00DF7CE0">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xml:space="preserve">. NodeMaster[2] is the last master in the CSN to obtain the GM role when D3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DF7CE0">
        <w:t xml:space="preserve">Figure </w:t>
      </w:r>
      <w:r w:rsidR="00DF7CE0">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DF7CE0">
        <w:t xml:space="preserve">Table </w:t>
      </w:r>
      <w:r w:rsidR="00DF7CE0">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DF7CE0">
        <w:t xml:space="preserve">Figure </w:t>
      </w:r>
      <w:r w:rsidR="00DF7CE0">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DF7CE0">
        <w:t xml:space="preserve">Figure </w:t>
      </w:r>
      <w:r w:rsidR="00DF7CE0">
        <w:rPr>
          <w:noProof/>
        </w:rPr>
        <w:t>42</w:t>
      </w:r>
      <w:r w:rsidR="00BA744F">
        <w:fldChar w:fldCharType="end"/>
      </w:r>
      <w:r w:rsidR="00BA744F">
        <w:t>). T</w:t>
      </w:r>
      <w:r w:rsidR="00B22017">
        <w:t>hese drops are not expected features of</w:t>
      </w:r>
      <w:r w:rsidR="00167E73">
        <w:t xml:space="preserve"> D3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DF7CE0">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DF7CE0">
        <w:t>4.2.1</w:t>
      </w:r>
      <w:r w:rsidR="00167E73">
        <w:fldChar w:fldCharType="end"/>
      </w:r>
      <w:r w:rsidR="00167E73">
        <w:t>, relies on</w:t>
      </w:r>
      <w:r w:rsidR="00B22017">
        <w:t xml:space="preserve"> several</w:t>
      </w:r>
      <w:r w:rsidR="00167E73">
        <w:t xml:space="preserve"> modifications to core INET modules. </w:t>
      </w:r>
    </w:p>
    <w:p w14:paraId="62E4EBEB" w14:textId="7DD8A1F5" w:rsidR="005F010E" w:rsidRDefault="005F010E" w:rsidP="005F010E">
      <w:pPr>
        <w:pStyle w:val="Tabletitle"/>
      </w:pPr>
      <w:bookmarkStart w:id="176" w:name="_Ref482279755"/>
      <w:bookmarkStart w:id="177" w:name="_Toc482453518"/>
      <w:r>
        <w:t xml:space="preserve">Table </w:t>
      </w:r>
      <w:r>
        <w:fldChar w:fldCharType="begin"/>
      </w:r>
      <w:r>
        <w:instrText xml:space="preserve"> SEQ Table \* ARABIC </w:instrText>
      </w:r>
      <w:r>
        <w:fldChar w:fldCharType="separate"/>
      </w:r>
      <w:r w:rsidR="00DF7CE0">
        <w:rPr>
          <w:noProof/>
        </w:rPr>
        <w:t>3</w:t>
      </w:r>
      <w:r>
        <w:fldChar w:fldCharType="end"/>
      </w:r>
      <w:bookmarkEnd w:id="176"/>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 default election approach of D3’s oracle and the orbital formation of nodes (</w:t>
      </w:r>
      <w:r>
        <w:fldChar w:fldCharType="begin"/>
      </w:r>
      <w:r>
        <w:instrText xml:space="preserve"> REF _Ref482020123 \h </w:instrText>
      </w:r>
      <w:r>
        <w:fldChar w:fldCharType="separate"/>
      </w:r>
      <w:r w:rsidR="00DF7CE0">
        <w:t xml:space="preserve">Figure </w:t>
      </w:r>
      <w:r w:rsidR="00DF7CE0">
        <w:rPr>
          <w:noProof/>
        </w:rPr>
        <w:t>41</w:t>
      </w:r>
      <w:r>
        <w:fldChar w:fldCharType="end"/>
      </w:r>
      <w:r>
        <w:t>).</w:t>
      </w:r>
      <w:bookmarkEnd w:id="177"/>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5C22C7"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C22C7"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C22C7"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C22C7"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C22C7"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C22C7"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5C22C7" w:rsidRDefault="005C22C7"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5C22C7"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5C22C7" w:rsidRPr="00B22017" w:rsidRDefault="005C22C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5C22C7"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5C22C7"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C22C7"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5C22C7"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5C22C7"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5C22C7" w:rsidRPr="0061716F" w:rsidRDefault="005C22C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5C22C7" w:rsidRDefault="005C22C7"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32D689EC" w:rsidR="003F34C9" w:rsidRDefault="003C665E" w:rsidP="003C665E">
      <w:pPr>
        <w:pStyle w:val="Figurecaption"/>
      </w:pPr>
      <w:bookmarkStart w:id="178" w:name="_Ref482279494"/>
      <w:bookmarkStart w:id="179" w:name="_Toc482453504"/>
      <w:r>
        <w:t xml:space="preserve">Figure </w:t>
      </w:r>
      <w:r>
        <w:fldChar w:fldCharType="begin"/>
      </w:r>
      <w:r>
        <w:instrText xml:space="preserve"> SEQ Figure \* ARABIC </w:instrText>
      </w:r>
      <w:r>
        <w:fldChar w:fldCharType="separate"/>
      </w:r>
      <w:r w:rsidR="00DF7CE0">
        <w:rPr>
          <w:noProof/>
        </w:rPr>
        <w:t>43</w:t>
      </w:r>
      <w:r>
        <w:fldChar w:fldCharType="end"/>
      </w:r>
      <w:bookmarkEnd w:id="178"/>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79"/>
    </w:p>
    <w:p w14:paraId="36C04E41" w14:textId="786244AB"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DF7CE0">
        <w:t xml:space="preserve">Figure </w:t>
      </w:r>
      <w:r w:rsidR="00DF7CE0">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DF7CE0">
        <w:t xml:space="preserve">Table </w:t>
      </w:r>
      <w:r w:rsidR="00DF7CE0">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01650418"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DF7CE0">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51966058"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DF7CE0">
        <w:t xml:space="preserve">Figure </w:t>
      </w:r>
      <w:r w:rsidR="00DF7CE0">
        <w:rPr>
          <w:noProof/>
        </w:rPr>
        <w:t>41</w:t>
      </w:r>
      <w:r w:rsidR="004B6B01">
        <w:fldChar w:fldCharType="end"/>
      </w:r>
      <w:r w:rsidR="004B6B01">
        <w:t xml:space="preserve">). This centrality results in the cluster handling a greater number of D3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0" w:name="_Toc482442364"/>
      <w:r>
        <w:lastRenderedPageBreak/>
        <w:t>Scenario 1b</w:t>
      </w:r>
      <w:bookmarkEnd w:id="180"/>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4DA91005" w:rsidR="00F240A0" w:rsidRDefault="003C665E" w:rsidP="003C665E">
      <w:pPr>
        <w:pStyle w:val="Figurecaption"/>
      </w:pPr>
      <w:bookmarkStart w:id="181" w:name="_Toc482453505"/>
      <w:r>
        <w:t xml:space="preserve">Figure </w:t>
      </w:r>
      <w:r>
        <w:fldChar w:fldCharType="begin"/>
      </w:r>
      <w:r>
        <w:instrText xml:space="preserve"> SEQ Figure \* ARABIC </w:instrText>
      </w:r>
      <w:r>
        <w:fldChar w:fldCharType="separate"/>
      </w:r>
      <w:r w:rsidR="00DF7CE0">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1"/>
    </w:p>
    <w:p w14:paraId="31A86F90" w14:textId="2D5A781E"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DF7CE0">
        <w:t xml:space="preserve">Figure </w:t>
      </w:r>
      <w:r w:rsidR="00DF7CE0">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52755C96" w:rsidR="00B06600" w:rsidRDefault="00B06600" w:rsidP="00813F58">
      <w:r>
        <w:fldChar w:fldCharType="begin"/>
      </w:r>
      <w:r>
        <w:instrText xml:space="preserve"> REF _Ref482279494 \h </w:instrText>
      </w:r>
      <w:r>
        <w:fldChar w:fldCharType="separate"/>
      </w:r>
      <w:r w:rsidR="00DF7CE0">
        <w:t xml:space="preserve">Figure </w:t>
      </w:r>
      <w:r w:rsidR="00DF7CE0">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2" w:name="_Toc482442365"/>
      <w:r>
        <w:t>Scenario 2a</w:t>
      </w:r>
      <w:bookmarkEnd w:id="182"/>
    </w:p>
    <w:p w14:paraId="2740FF81" w14:textId="1D4E0037"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834E56">
        <w:t xml:space="preserve"> D3’s be</w:t>
      </w:r>
      <w:r w:rsidR="00CA5973">
        <w:t>haviour is also unchanged. As such, D3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67569D1E" w:rsidR="005E4DB1" w:rsidRDefault="003C665E" w:rsidP="003C665E">
      <w:pPr>
        <w:pStyle w:val="Figurecaption"/>
      </w:pPr>
      <w:bookmarkStart w:id="183" w:name="_Ref482214115"/>
      <w:bookmarkStart w:id="184" w:name="_Toc482453506"/>
      <w:r>
        <w:t xml:space="preserve">Figure </w:t>
      </w:r>
      <w:r>
        <w:fldChar w:fldCharType="begin"/>
      </w:r>
      <w:r>
        <w:instrText xml:space="preserve"> SEQ Figure \* ARABIC </w:instrText>
      </w:r>
      <w:r>
        <w:fldChar w:fldCharType="separate"/>
      </w:r>
      <w:r w:rsidR="00DF7CE0">
        <w:rPr>
          <w:noProof/>
        </w:rPr>
        <w:t>45</w:t>
      </w:r>
      <w:r>
        <w:fldChar w:fldCharType="end"/>
      </w:r>
      <w:bookmarkEnd w:id="183"/>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DF7CE0">
        <w:t xml:space="preserve">Figure </w:t>
      </w:r>
      <w:r w:rsidR="00DF7CE0">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4"/>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5180F8F1" w:rsidR="00834E56" w:rsidRPr="00834E56" w:rsidRDefault="00834E56" w:rsidP="00834E56">
      <w:pPr>
        <w:pStyle w:val="Figurecaption"/>
      </w:pPr>
      <w:bookmarkStart w:id="185" w:name="_Ref482282944"/>
      <w:bookmarkStart w:id="186" w:name="_Toc482453507"/>
      <w:r>
        <w:t xml:space="preserve">Figure </w:t>
      </w:r>
      <w:r>
        <w:fldChar w:fldCharType="begin"/>
      </w:r>
      <w:r>
        <w:instrText xml:space="preserve"> SEQ Figure \* ARABIC </w:instrText>
      </w:r>
      <w:r>
        <w:fldChar w:fldCharType="separate"/>
      </w:r>
      <w:r w:rsidR="00DF7CE0">
        <w:rPr>
          <w:noProof/>
        </w:rPr>
        <w:t>46</w:t>
      </w:r>
      <w:r>
        <w:fldChar w:fldCharType="end"/>
      </w:r>
      <w:bookmarkEnd w:id="185"/>
      <w:r>
        <w:t>. The difference over time in the number of packets received in scenario 2a as compared with scenario 1a. Negative values (outlined) represent interval values in which scenario 1a’s ground station received more packets than scenario 2a’s ground station.</w:t>
      </w:r>
      <w:bookmarkEnd w:id="186"/>
      <w:r>
        <w:t xml:space="preserve"> </w:t>
      </w:r>
    </w:p>
    <w:p w14:paraId="400F3ED0" w14:textId="08F63147" w:rsidR="00834E56" w:rsidRPr="00834E56" w:rsidRDefault="00A144A3" w:rsidP="00834E56">
      <w:r>
        <w:t xml:space="preserve">It is evident from </w:t>
      </w:r>
      <w:r>
        <w:fldChar w:fldCharType="begin"/>
      </w:r>
      <w:r>
        <w:instrText xml:space="preserve"> REF _Ref482214115 \h </w:instrText>
      </w:r>
      <w:r>
        <w:fldChar w:fldCharType="separate"/>
      </w:r>
      <w:r w:rsidR="00DF7CE0">
        <w:t xml:space="preserve">Figure </w:t>
      </w:r>
      <w:r w:rsidR="00DF7CE0">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DF7CE0">
        <w:t xml:space="preserve">Figure </w:t>
      </w:r>
      <w:r w:rsidR="00DF7CE0">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BBB90E" w14:textId="4EC9A930" w:rsidR="008F3C8E" w:rsidRDefault="003C665E" w:rsidP="003C665E">
      <w:pPr>
        <w:pStyle w:val="Figurecaption"/>
      </w:pPr>
      <w:bookmarkStart w:id="187" w:name="_Ref482283878"/>
      <w:bookmarkStart w:id="188" w:name="_Toc482453508"/>
      <w:r>
        <w:t xml:space="preserve">Figure </w:t>
      </w:r>
      <w:r>
        <w:fldChar w:fldCharType="begin"/>
      </w:r>
      <w:r>
        <w:instrText xml:space="preserve"> SEQ Figure \* ARABIC </w:instrText>
      </w:r>
      <w:r>
        <w:fldChar w:fldCharType="separate"/>
      </w:r>
      <w:r w:rsidR="00DF7CE0">
        <w:rPr>
          <w:noProof/>
        </w:rPr>
        <w:t>47</w:t>
      </w:r>
      <w:r>
        <w:fldChar w:fldCharType="end"/>
      </w:r>
      <w:bookmarkEnd w:id="187"/>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8"/>
    </w:p>
    <w:p w14:paraId="430DD64E" w14:textId="05022620"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DF7CE0">
        <w:t xml:space="preserve">Figure </w:t>
      </w:r>
      <w:r w:rsidR="00DF7CE0">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DF7CE0">
        <w:t xml:space="preserve">Figure </w:t>
      </w:r>
      <w:r w:rsidR="00DF7CE0">
        <w:rPr>
          <w:noProof/>
        </w:rPr>
        <w:t>48</w:t>
      </w:r>
      <w:r w:rsidR="009F3C68">
        <w:fldChar w:fldCharType="end"/>
      </w:r>
      <w:r w:rsidR="009F3C68">
        <w:t>).</w:t>
      </w:r>
    </w:p>
    <w:p w14:paraId="7F6DE68F" w14:textId="77777777" w:rsidR="003C665E" w:rsidRDefault="00551E02" w:rsidP="003C665E">
      <w:pPr>
        <w:pStyle w:val="Centered"/>
        <w:keepNext/>
      </w:pPr>
      <w:r>
        <w:lastRenderedPageBreak/>
        <w:pict w14:anchorId="70E8B22B">
          <v:shape id="_x0000_i1060" type="#_x0000_t75" style="width:197.45pt;height:4in">
            <v:imagedata r:id="rId58" o:title="Pure TDMA routing"/>
          </v:shape>
        </w:pict>
      </w:r>
    </w:p>
    <w:p w14:paraId="1A03C6C0" w14:textId="1538F38F" w:rsidR="00040E61" w:rsidRDefault="003C665E" w:rsidP="009F3C68">
      <w:pPr>
        <w:pStyle w:val="Figurecaption"/>
      </w:pPr>
      <w:bookmarkStart w:id="189" w:name="_Ref482284157"/>
      <w:bookmarkStart w:id="190" w:name="_Toc482453509"/>
      <w:r>
        <w:t xml:space="preserve">Figure </w:t>
      </w:r>
      <w:r>
        <w:fldChar w:fldCharType="begin"/>
      </w:r>
      <w:r>
        <w:instrText xml:space="preserve"> SEQ Figure \* ARABIC </w:instrText>
      </w:r>
      <w:r>
        <w:fldChar w:fldCharType="separate"/>
      </w:r>
      <w:r w:rsidR="00DF7CE0">
        <w:rPr>
          <w:noProof/>
        </w:rPr>
        <w:t>48</w:t>
      </w:r>
      <w:r>
        <w:fldChar w:fldCharType="end"/>
      </w:r>
      <w:bookmarkEnd w:id="189"/>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93AC4">
        <w:t xml:space="preserve"> D3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DF7CE0">
        <w:t xml:space="preserve">Figure </w:t>
      </w:r>
      <w:r w:rsidR="00DF7CE0">
        <w:rPr>
          <w:noProof/>
        </w:rPr>
        <w:t>41</w:t>
      </w:r>
      <w:r w:rsidR="000A4787">
        <w:fldChar w:fldCharType="end"/>
      </w:r>
      <w:r w:rsidR="000A4787">
        <w:t>.</w:t>
      </w:r>
      <w:bookmarkEnd w:id="190"/>
      <w:r w:rsidR="000A4787">
        <w:t xml:space="preserve"> </w:t>
      </w:r>
    </w:p>
    <w:p w14:paraId="6C292ADA" w14:textId="0DC1BFA3"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DF7CE0">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DF7CE0">
        <w:t xml:space="preserve">Figure </w:t>
      </w:r>
      <w:r w:rsidR="00DF7CE0">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1" w:name="_Toc482442366"/>
      <w:r>
        <w:t xml:space="preserve">Scenario </w:t>
      </w:r>
      <w:r w:rsidR="00CA77B1">
        <w:t>2</w:t>
      </w:r>
      <w:r w:rsidR="00813F58">
        <w:t>b</w:t>
      </w:r>
      <w:bookmarkEnd w:id="191"/>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4B8269C5" w:rsidR="00B80588" w:rsidRDefault="003C665E" w:rsidP="003C665E">
      <w:pPr>
        <w:pStyle w:val="Figurecaption"/>
      </w:pPr>
      <w:bookmarkStart w:id="192" w:name="_Ref482284570"/>
      <w:bookmarkStart w:id="193" w:name="_Toc482453510"/>
      <w:r>
        <w:t xml:space="preserve">Figure </w:t>
      </w:r>
      <w:r>
        <w:fldChar w:fldCharType="begin"/>
      </w:r>
      <w:r>
        <w:instrText xml:space="preserve"> SEQ Figure \* ARABIC </w:instrText>
      </w:r>
      <w:r>
        <w:fldChar w:fldCharType="separate"/>
      </w:r>
      <w:r w:rsidR="00DF7CE0">
        <w:rPr>
          <w:noProof/>
        </w:rPr>
        <w:t>49</w:t>
      </w:r>
      <w:r>
        <w:fldChar w:fldCharType="end"/>
      </w:r>
      <w:bookmarkEnd w:id="192"/>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DF7CE0">
        <w:t xml:space="preserve">Figure </w:t>
      </w:r>
      <w:r w:rsidR="00DF7CE0">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DF7CE0">
        <w:t xml:space="preserve">Figure </w:t>
      </w:r>
      <w:r w:rsidR="00DF7CE0">
        <w:rPr>
          <w:noProof/>
        </w:rPr>
        <w:t>45</w:t>
      </w:r>
      <w:r w:rsidR="004B11E4">
        <w:fldChar w:fldCharType="end"/>
      </w:r>
      <w:r w:rsidR="004B11E4">
        <w:t xml:space="preserve"> which use the same y-axis </w:t>
      </w:r>
      <w:r w:rsidR="00CA5973">
        <w:t>scale</w:t>
      </w:r>
      <w:r w:rsidR="004B11E4">
        <w:t>.</w:t>
      </w:r>
      <w:bookmarkEnd w:id="193"/>
    </w:p>
    <w:p w14:paraId="0CECF142" w14:textId="1363F9A4" w:rsidR="009F3C68" w:rsidRDefault="009F3C68" w:rsidP="009F3C68">
      <w:r>
        <w:fldChar w:fldCharType="begin"/>
      </w:r>
      <w:r>
        <w:instrText xml:space="preserve"> REF _Ref482284570 \h </w:instrText>
      </w:r>
      <w:r>
        <w:fldChar w:fldCharType="separate"/>
      </w:r>
      <w:r w:rsidR="00DF7CE0">
        <w:t xml:space="preserve">Figure </w:t>
      </w:r>
      <w:r w:rsidR="00DF7CE0">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DF7CE0">
        <w:t xml:space="preserve">Table </w:t>
      </w:r>
      <w:r w:rsidR="00DF7CE0">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777777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 xml:space="preserve">However, the low packet reception rates may be reflective of the combination of CSMA with D3. </w:t>
      </w:r>
    </w:p>
    <w:p w14:paraId="30425FC3" w14:textId="51CEE23F" w:rsidR="00383063" w:rsidRPr="009F3C68" w:rsidRDefault="00F5021B" w:rsidP="009F3C68">
      <w:r>
        <w:t xml:space="preserve">Route discovery in D3 relies on flooding the CSN with RREQs through </w:t>
      </w:r>
      <w:r w:rsidR="00690C69">
        <w:t xml:space="preserve">a series of </w:t>
      </w:r>
      <w:r>
        <w:t>broadcasts. In this work, all nodes will attempt route discovery at approximately the same time. This is caused by the D3 oracle’s instantaneous removal of all routes to ground in response to a change in</w:t>
      </w:r>
      <w:r w:rsidR="00690C69">
        <w:t xml:space="preserve"> GM</w:t>
      </w:r>
      <w:r>
        <w:t>. Simultaneous route discovery attempts by all nodes will result in numerous collisions</w:t>
      </w:r>
      <w:r w:rsidR="00690C69">
        <w:t xml:space="preserve"> which will slow CSMA based communication. This results in an overall increase in the time required to</w:t>
      </w:r>
      <w:r>
        <w:t xml:space="preserve"> discovery</w:t>
      </w:r>
      <w:r w:rsidR="00690C69">
        <w:t xml:space="preserve"> routes to ground</w:t>
      </w:r>
      <w:r>
        <w:t>. Slowing route discovery</w:t>
      </w:r>
      <w:r w:rsidR="00690C69">
        <w:t xml:space="preserve"> increases the chances of node timing out a discovery attempt</w:t>
      </w:r>
      <w:r>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DF7CE0">
        <w:t xml:space="preserve">Figure </w:t>
      </w:r>
      <w:r w:rsidR="00DF7CE0">
        <w:rPr>
          <w:noProof/>
        </w:rPr>
        <w:t>33</w:t>
      </w:r>
      <w:r w:rsidR="00690C69">
        <w:fldChar w:fldCharType="end"/>
      </w:r>
      <w:r w:rsidR="00690C69">
        <w:t>)</w:t>
      </w:r>
      <w:r>
        <w:t>. Overall, the use of CSMA greatly reduces the ability of nodes to obtain valid routes to ground</w:t>
      </w:r>
      <w:r w:rsidR="00D8210B">
        <w:t xml:space="preserve"> in a timely manner</w:t>
      </w:r>
      <w:r>
        <w:t xml:space="preserve">. </w:t>
      </w:r>
      <w:r w:rsidR="00D8210B">
        <w:t>This reduces the</w:t>
      </w:r>
      <w:r>
        <w:t xml:space="preserve"> effective </w:t>
      </w:r>
      <w:r w:rsidR="00D8210B">
        <w:t xml:space="preserve">time available to a node </w:t>
      </w:r>
      <w:r>
        <w:t xml:space="preserve"> to communicat</w:t>
      </w:r>
      <w:r w:rsidR="00D8210B">
        <w:t xml:space="preserve">e its packets to the current GM. This, </w:t>
      </w:r>
      <w:r w:rsidR="00690C69">
        <w:t>in turn</w:t>
      </w:r>
      <w:r w:rsidR="00D8210B">
        <w:t>,</w:t>
      </w:r>
      <w:r>
        <w:t xml:space="preserve"> reduces </w:t>
      </w:r>
      <w:r w:rsidR="00D8210B">
        <w:t xml:space="preserve">the total </w:t>
      </w:r>
      <w:r>
        <w:t xml:space="preserve">possible </w:t>
      </w:r>
      <w:r w:rsidR="003B4359">
        <w:t xml:space="preserve">data </w:t>
      </w:r>
      <w:r>
        <w:t>packet reception at ground.</w:t>
      </w:r>
    </w:p>
    <w:p w14:paraId="6022C24E" w14:textId="4A5E084F" w:rsidR="00F90C42" w:rsidRDefault="00D27B16" w:rsidP="008A628A">
      <w:pPr>
        <w:pStyle w:val="Heading2"/>
      </w:pPr>
      <w:bookmarkStart w:id="194" w:name="_Toc482442367"/>
      <w:r>
        <w:t>Scenario</w:t>
      </w:r>
      <w:r w:rsidR="00CA77B1">
        <w:t xml:space="preserve"> 3</w:t>
      </w:r>
      <w:bookmarkEnd w:id="194"/>
    </w:p>
    <w:p w14:paraId="14718D74" w14:textId="565C12B1" w:rsidR="00D27B16" w:rsidRPr="006A0434" w:rsidRDefault="006A0434" w:rsidP="00362833">
      <w:r>
        <w:t>D3’s default appro</w:t>
      </w:r>
      <w:r w:rsidR="00D8210B">
        <w:t xml:space="preserve">ach to GM election is to elect </w:t>
      </w:r>
      <w:r>
        <w:t>the closest m</w:t>
      </w:r>
      <w:r w:rsidR="00D8210B">
        <w:t>aster to ground at any given time</w:t>
      </w:r>
      <w:r>
        <w:t xml:space="preserve">. Scenario 3 presents the effects of an alternate approach which utilizes both a master’s distance to ground and </w:t>
      </w:r>
      <w:r w:rsidR="00D8210B">
        <w:t xml:space="preserve">the energy consumed by a master. </w:t>
      </w:r>
      <w:r>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DF7CE0">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30475667" w:rsidR="0042469D" w:rsidRDefault="003C665E" w:rsidP="008A331D">
      <w:pPr>
        <w:pStyle w:val="Figurecaption"/>
      </w:pPr>
      <w:bookmarkStart w:id="195" w:name="_Ref482351275"/>
      <w:bookmarkStart w:id="196" w:name="_Toc482453511"/>
      <w:r>
        <w:t xml:space="preserve">Figure </w:t>
      </w:r>
      <w:r>
        <w:fldChar w:fldCharType="begin"/>
      </w:r>
      <w:r>
        <w:instrText xml:space="preserve"> SEQ Figure \* ARABIC </w:instrText>
      </w:r>
      <w:r>
        <w:fldChar w:fldCharType="separate"/>
      </w:r>
      <w:r w:rsidR="00DF7CE0">
        <w:rPr>
          <w:noProof/>
        </w:rPr>
        <w:t>50</w:t>
      </w:r>
      <w:r>
        <w:fldChar w:fldCharType="end"/>
      </w:r>
      <w:bookmarkEnd w:id="195"/>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DF7CE0">
        <w:t>4.1.6</w:t>
      </w:r>
      <w:r w:rsidR="004B11E4">
        <w:fldChar w:fldCharType="end"/>
      </w:r>
      <w:r w:rsidR="004B11E4">
        <w:t>.</w:t>
      </w:r>
      <w:r w:rsidR="00D8210B">
        <w:t xml:space="preserve"> This results in several deliberate “gaps” in packet reception.</w:t>
      </w:r>
      <w:bookmarkEnd w:id="196"/>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20070D0E" w:rsidR="0042469D" w:rsidRDefault="003C665E" w:rsidP="003C665E">
      <w:pPr>
        <w:pStyle w:val="Figurecaption"/>
      </w:pPr>
      <w:bookmarkStart w:id="197" w:name="_Ref482351716"/>
      <w:bookmarkStart w:id="198" w:name="_Toc482453512"/>
      <w:r>
        <w:t xml:space="preserve">Figure </w:t>
      </w:r>
      <w:r>
        <w:fldChar w:fldCharType="begin"/>
      </w:r>
      <w:r>
        <w:instrText xml:space="preserve"> SEQ Figure \* ARABIC </w:instrText>
      </w:r>
      <w:r>
        <w:fldChar w:fldCharType="separate"/>
      </w:r>
      <w:r w:rsidR="00DF7CE0">
        <w:rPr>
          <w:noProof/>
        </w:rPr>
        <w:t>51</w:t>
      </w:r>
      <w:r>
        <w:fldChar w:fldCharType="end"/>
      </w:r>
      <w:bookmarkEnd w:id="197"/>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8"/>
    </w:p>
    <w:p w14:paraId="55F16889" w14:textId="2E6EE710"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DF7CE0">
        <w:t xml:space="preserve">Figure </w:t>
      </w:r>
      <w:r w:rsidR="00DF7CE0">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487CC9EF" w:rsidR="003F34C9" w:rsidRDefault="00F24BBE" w:rsidP="003F34C9">
      <w:r>
        <w:t>D3’s distance-energy election approach results in nodeMaster[0] being rested during the opening periods of the second and third passes due to its elevated energy consumption during the first pass (</w:t>
      </w:r>
      <w:r>
        <w:fldChar w:fldCharType="begin"/>
      </w:r>
      <w:r>
        <w:instrText xml:space="preserve"> REF _Ref482351275 \h </w:instrText>
      </w:r>
      <w:r>
        <w:fldChar w:fldCharType="separate"/>
      </w:r>
      <w:r w:rsidR="00DF7CE0">
        <w:t xml:space="preserve">Figure </w:t>
      </w:r>
      <w:r w:rsidR="00DF7CE0">
        <w:rPr>
          <w:noProof/>
        </w:rPr>
        <w:t>50</w:t>
      </w:r>
      <w:r>
        <w:fldChar w:fldCharType="end"/>
      </w:r>
      <w:r>
        <w:t xml:space="preserve">, </w:t>
      </w:r>
      <w:r>
        <w:fldChar w:fldCharType="begin"/>
      </w:r>
      <w:r>
        <w:instrText xml:space="preserve"> REF _Ref482351716 \h </w:instrText>
      </w:r>
      <w:r>
        <w:fldChar w:fldCharType="separate"/>
      </w:r>
      <w:r w:rsidR="00DF7CE0">
        <w:t xml:space="preserve">Figure </w:t>
      </w:r>
      <w:r w:rsidR="00DF7CE0">
        <w:rPr>
          <w:noProof/>
        </w:rPr>
        <w:t>51</w:t>
      </w:r>
      <w:r>
        <w:fldChar w:fldCharType="end"/>
      </w:r>
      <w:r>
        <w:t xml:space="preserve">). </w:t>
      </w:r>
      <w:r w:rsidR="008B2AF1">
        <w:t>NodeMaster[2] is not rested in a similar manner during the second pass. This does not represent unexpected behaviour. The distance-energy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1D31924B" w:rsidR="00F95DA8" w:rsidRDefault="00C120A8" w:rsidP="00C120A8">
      <w:pPr>
        <w:pStyle w:val="Figurecaption"/>
      </w:pPr>
      <w:bookmarkStart w:id="199" w:name="_Ref482350139"/>
      <w:bookmarkStart w:id="200" w:name="_Toc482453513"/>
      <w:r>
        <w:t xml:space="preserve">Figure </w:t>
      </w:r>
      <w:r>
        <w:fldChar w:fldCharType="begin"/>
      </w:r>
      <w:r>
        <w:instrText xml:space="preserve"> SEQ Figure \* ARABIC </w:instrText>
      </w:r>
      <w:r>
        <w:fldChar w:fldCharType="separate"/>
      </w:r>
      <w:r w:rsidR="00DF7CE0">
        <w:rPr>
          <w:noProof/>
        </w:rPr>
        <w:t>52</w:t>
      </w:r>
      <w:r>
        <w:fldChar w:fldCharType="end"/>
      </w:r>
      <w:bookmarkEnd w:id="199"/>
      <w:r w:rsidR="00D8210B">
        <w:t>.</w:t>
      </w:r>
      <w:r w:rsidR="00D15BEB">
        <w:t xml:space="preserve"> Due to scenario 3’s altered election approach masters experience an overall drop in energy consumption when compared with scenario 1a and 2a.</w:t>
      </w:r>
      <w:bookmarkEnd w:id="200"/>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6CB0D50C" w:rsidR="00040E61" w:rsidRDefault="003C665E" w:rsidP="003C665E">
      <w:pPr>
        <w:pStyle w:val="Figurecaption"/>
      </w:pPr>
      <w:bookmarkStart w:id="201" w:name="_Toc482453514"/>
      <w:r>
        <w:t xml:space="preserve">Figure </w:t>
      </w:r>
      <w:r>
        <w:fldChar w:fldCharType="begin"/>
      </w:r>
      <w:r>
        <w:instrText xml:space="preserve"> SEQ Figure \* ARABIC </w:instrText>
      </w:r>
      <w:r>
        <w:fldChar w:fldCharType="separate"/>
      </w:r>
      <w:r w:rsidR="00DF7CE0">
        <w:rPr>
          <w:noProof/>
        </w:rPr>
        <w:t>53</w:t>
      </w:r>
      <w:r>
        <w:fldChar w:fldCharType="end"/>
      </w:r>
      <w:r w:rsidR="00623D71">
        <w:t>.</w:t>
      </w:r>
      <w:r w:rsidR="003651D6">
        <w:t xml:space="preserve"> </w:t>
      </w:r>
      <w:r w:rsidR="007947BB">
        <w:t>Negative (outlined) columns represent the energy saved by individual nodes as a result of altered D3 ground master election.</w:t>
      </w:r>
      <w:bookmarkEnd w:id="201"/>
    </w:p>
    <w:p w14:paraId="73D154C1" w14:textId="3083BF3E"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DF7CE0">
        <w:t xml:space="preserve">Figure </w:t>
      </w:r>
      <w:r w:rsidR="00DF7CE0">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DF7CE0">
        <w:t xml:space="preserve">Figure </w:t>
      </w:r>
      <w:r w:rsidR="00DF7CE0">
        <w:rPr>
          <w:noProof/>
        </w:rPr>
        <w:t>43</w:t>
      </w:r>
      <w:r w:rsidR="00C120A8">
        <w:fldChar w:fldCharType="end"/>
      </w:r>
      <w:r w:rsidR="00F832D0">
        <w:t xml:space="preserve">. </w:t>
      </w:r>
    </w:p>
    <w:p w14:paraId="261F4D09" w14:textId="1E1AF7E2" w:rsidR="00040E61" w:rsidRDefault="00C120A8" w:rsidP="003F34C9">
      <w:r>
        <w:t>The reduction in standard deviation</w:t>
      </w:r>
      <w:r w:rsidR="00F832D0">
        <w:t xml:space="preserve"> represents </w:t>
      </w:r>
      <w:r w:rsidR="009A37B2">
        <w:t>the success of D3’</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DF7CE0">
        <w:t xml:space="preserve">Table </w:t>
      </w:r>
      <w:r w:rsidR="00DF7CE0">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DF7CE0">
        <w:t xml:space="preserve">Figure </w:t>
      </w:r>
      <w:r w:rsidR="00DF7CE0">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551E02" w:rsidP="003C665E">
      <w:pPr>
        <w:pStyle w:val="Centered"/>
        <w:keepNext/>
      </w:pPr>
      <w:r>
        <w:lastRenderedPageBreak/>
        <w:pict w14:anchorId="603F0D3E">
          <v:shape id="_x0000_i1061" type="#_x0000_t75" style="width:177.8pt;height:257.45pt">
            <v:imagedata r:id="rId64" o:title="Scenario 3 Early Handover"/>
          </v:shape>
        </w:pict>
      </w:r>
    </w:p>
    <w:p w14:paraId="4A79F912" w14:textId="24C8EF4A" w:rsidR="00685994" w:rsidRDefault="003C665E" w:rsidP="00D43BF9">
      <w:pPr>
        <w:pStyle w:val="Figurecaption"/>
      </w:pPr>
      <w:bookmarkStart w:id="202" w:name="_Ref482349219"/>
      <w:bookmarkStart w:id="203" w:name="_Ref482349087"/>
      <w:bookmarkStart w:id="204" w:name="_Toc482453515"/>
      <w:r>
        <w:t xml:space="preserve">Figure </w:t>
      </w:r>
      <w:r>
        <w:fldChar w:fldCharType="begin"/>
      </w:r>
      <w:r>
        <w:instrText xml:space="preserve"> SEQ Figure \* ARABIC </w:instrText>
      </w:r>
      <w:r>
        <w:fldChar w:fldCharType="separate"/>
      </w:r>
      <w:r w:rsidR="00DF7CE0">
        <w:rPr>
          <w:noProof/>
        </w:rPr>
        <w:t>54</w:t>
      </w:r>
      <w:r>
        <w:fldChar w:fldCharType="end"/>
      </w:r>
      <w:bookmarkEnd w:id="202"/>
      <w:r w:rsidR="00623D71">
        <w:t>.</w:t>
      </w:r>
      <w:r>
        <w:t xml:space="preserve"> </w:t>
      </w:r>
      <w:bookmarkEnd w:id="203"/>
      <w:r w:rsidR="00D43BF9">
        <w:t>The early election of nodeMaster[3] as GM through D3’s distance-energy approach allows nodeMaster[0] to reduce its overall energy consumption. The point at which nodeMaster[3] would be elected GM using the closest-master approach is represented by a yellow circle.</w:t>
      </w:r>
      <w:bookmarkEnd w:id="204"/>
    </w:p>
    <w:p w14:paraId="12953429" w14:textId="10B9E82C" w:rsidR="00813F58" w:rsidRDefault="00A8336F" w:rsidP="008A628A">
      <w:pPr>
        <w:pStyle w:val="Heading2"/>
      </w:pPr>
      <w:bookmarkStart w:id="205" w:name="_Toc482442368"/>
      <w:r>
        <w:t>Efficiency</w:t>
      </w:r>
      <w:bookmarkEnd w:id="205"/>
    </w:p>
    <w:p w14:paraId="2425B3F7" w14:textId="3C6A930E"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DF7CE0">
        <w:t xml:space="preserve">Table </w:t>
      </w:r>
      <w:r w:rsidR="00DF7CE0">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DF7CE0">
        <w:t xml:space="preserve">Table </w:t>
      </w:r>
      <w:r w:rsidR="00DF7CE0">
        <w:rPr>
          <w:noProof/>
        </w:rPr>
        <w:t>4</w:t>
      </w:r>
      <w:r w:rsidR="007432B6">
        <w:fldChar w:fldCharType="end"/>
      </w:r>
      <w:r w:rsidR="007432B6">
        <w:t xml:space="preserve">. </w:t>
      </w:r>
    </w:p>
    <w:p w14:paraId="41FA9D86" w14:textId="6FFC961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the energy consumed caused by route discovery.</w:t>
      </w:r>
    </w:p>
    <w:p w14:paraId="212A5F1C" w14:textId="329D4279" w:rsidR="008803FE" w:rsidRDefault="008803FE" w:rsidP="008803FE">
      <w:pPr>
        <w:pStyle w:val="Tabletitle"/>
      </w:pPr>
      <w:bookmarkStart w:id="206" w:name="_Ref482284902"/>
      <w:bookmarkStart w:id="207" w:name="_Toc482453519"/>
      <w:r>
        <w:t xml:space="preserve">Table </w:t>
      </w:r>
      <w:r>
        <w:fldChar w:fldCharType="begin"/>
      </w:r>
      <w:r>
        <w:instrText xml:space="preserve"> SEQ Table \* ARABIC </w:instrText>
      </w:r>
      <w:r>
        <w:fldChar w:fldCharType="separate"/>
      </w:r>
      <w:r w:rsidR="00DF7CE0">
        <w:rPr>
          <w:noProof/>
        </w:rPr>
        <w:t>4</w:t>
      </w:r>
      <w:r>
        <w:fldChar w:fldCharType="end"/>
      </w:r>
      <w:bookmarkEnd w:id="206"/>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7"/>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C22C7"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C22C7" w:rsidRPr="00D85D56" w:rsidRDefault="005C22C7"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C22C7"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C22C7"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C22C7"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C22C7"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C22C7" w:rsidRPr="0061716F" w:rsidRDefault="005C22C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C22C7"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C22C7" w:rsidRPr="0061716F" w:rsidRDefault="005C22C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C22C7" w:rsidRDefault="005C22C7"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5C22C7"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5C22C7" w:rsidRPr="00D85D56" w:rsidRDefault="005C22C7"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5C22C7" w:rsidRPr="00D85D56" w:rsidRDefault="005C22C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5C22C7"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5C22C7"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5C22C7"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5C22C7"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5C22C7" w:rsidRPr="0061716F" w:rsidRDefault="005C22C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5C22C7"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5C22C7" w:rsidRPr="0061716F" w:rsidRDefault="005C22C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5C22C7" w:rsidRPr="0061716F" w:rsidRDefault="005C22C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5C22C7" w:rsidRPr="0061716F" w:rsidRDefault="005C22C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5C22C7" w:rsidRPr="0061716F" w:rsidRDefault="005C22C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5C22C7" w:rsidRDefault="005C22C7"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08" w:name="_Toc482442369"/>
      <w:r>
        <w:lastRenderedPageBreak/>
        <w:t>Conclusions</w:t>
      </w:r>
      <w:bookmarkEnd w:id="208"/>
    </w:p>
    <w:p w14:paraId="2591D7A2" w14:textId="77777777"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7D21B9">
        <w:t xml:space="preserve"> PvTP trade-off. </w:t>
      </w:r>
    </w:p>
    <w:p w14:paraId="35A39B4E" w14:textId="222A52E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130069">
        <w:t>state</w:t>
      </w:r>
      <w:r w:rsidR="00A82533">
        <w:t xml:space="preserve"> of the art</w:t>
      </w:r>
      <w:r w:rsidR="00EB4E84">
        <w:t xml:space="preserve"> of</w:t>
      </w:r>
      <w:r w:rsidR="00A82533">
        <w:t xml:space="preserve"> the  CubeSat platform</w:t>
      </w:r>
      <w:r w:rsidR="00EB4E84">
        <w:t xml:space="preserve"> and multi-CubeSat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7516D2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However, there is</w:t>
      </w:r>
      <w:r>
        <w:t xml:space="preserve"> a notable lack of relevant routing protocol</w:t>
      </w:r>
      <w:r w:rsidR="007C5E3B">
        <w:t xml:space="preserve"> related work</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308C1B8A" w:rsidR="006647F3" w:rsidRDefault="00CE62AC" w:rsidP="000816F1">
      <w:r>
        <w:t>This work’s proposed protocols are intended to address the CSN PvTP trade-off. Both CubeMac and D3 were shown to be potentially viable thr</w:t>
      </w:r>
      <w:r w:rsidR="007C5E3B">
        <w:t>ough OMNeT++ based simulation</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lastRenderedPageBreak/>
        <w:t>features and D3’s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09" w:name="_Toc482442370"/>
      <w:r>
        <w:t>Discussion</w:t>
      </w:r>
      <w:bookmarkEnd w:id="209"/>
    </w:p>
    <w:p w14:paraId="745C149D" w14:textId="726160AA"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 of this work’s findings are established in 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0" w:name="_Ref482353967"/>
      <w:bookmarkStart w:id="211" w:name="_Toc482442371"/>
      <w:r>
        <w:t>Results</w:t>
      </w:r>
      <w:bookmarkEnd w:id="210"/>
      <w:bookmarkEnd w:id="211"/>
    </w:p>
    <w:p w14:paraId="4C116057" w14:textId="002B8F74"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t xml:space="preserve">Scenario 3’s results were largely unaffected by the scenario 1a’s anomaly. Scenarios 3’s </w:t>
      </w:r>
      <w:r w:rsidR="00C85DE1">
        <w:t>energy-distance approach was shown to be less energy efficient overall than the closest-master approach despite a boost in apparent efficiency due to scenario 1a’s anomaly.</w:t>
      </w:r>
    </w:p>
    <w:p w14:paraId="241B1E8E" w14:textId="77777777" w:rsidR="00C85DE1" w:rsidRDefault="00C85DE1" w:rsidP="006538ED">
      <w:r>
        <w:t xml:space="preserve">Notable </w:t>
      </w:r>
      <w:r w:rsidR="00AF7112">
        <w:t>simplifications and assu</w:t>
      </w:r>
      <w:r>
        <w:t>mptions made by this work’s</w:t>
      </w:r>
      <w:r w:rsidR="00AF7112">
        <w:t xml:space="preserve"> base simulation are detailed in chapter 4. Nonetheless, it worth </w:t>
      </w:r>
      <w:r w:rsidR="00097CA4">
        <w:t>reiterating</w:t>
      </w:r>
      <w:r w:rsidR="00AF7112">
        <w:t xml:space="preserve"> that t</w:t>
      </w:r>
      <w:r w:rsidR="00097CA4">
        <w:t xml:space="preserve">he base simulation reflects only a small subset of the expected properties of CSNs. Also, considering the quantity and </w:t>
      </w:r>
      <w:r w:rsidR="00097CA4">
        <w:lastRenderedPageBreak/>
        <w:t>severities of issues encountered during development, it is possible that</w:t>
      </w:r>
      <w:r>
        <w:t xml:space="preserve"> this work’s</w:t>
      </w:r>
      <w:r w:rsidR="00097CA4">
        <w:t xml:space="preserve"> results are fundamentally skewed by unidentified issues within the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41FA7FAA"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Several aspects of CDMA may affect energy consumption and further work is required to establish a well-founded value for CDMA’s additional energy cost.</w:t>
      </w:r>
    </w:p>
    <w:p w14:paraId="53C51CCD" w14:textId="1561AB7E" w:rsidR="00097CA4" w:rsidRDefault="00097CA4" w:rsidP="006E49F7">
      <w:r>
        <w:t xml:space="preserve">Section </w:t>
      </w:r>
      <w:r>
        <w:fldChar w:fldCharType="begin"/>
      </w:r>
      <w:r>
        <w:instrText xml:space="preserve"> REF _Ref482024155 \r \h </w:instrText>
      </w:r>
      <w:r>
        <w:fldChar w:fldCharType="separate"/>
      </w:r>
      <w:r w:rsidR="00DF7CE0">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4671DD">
        <w:t xml:space="preserve"> of a master’s 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energy consumption.</w:t>
      </w:r>
      <w:r w:rsidR="00F652D4">
        <w:t xml:space="preserve"> The probable inaccuracy </w:t>
      </w:r>
      <w:r w:rsidR="00D5320E">
        <w:t>of this w</w:t>
      </w:r>
      <w:r w:rsidR="00F652D4">
        <w:t>ork’s energy consumption result values</w:t>
      </w:r>
      <w:r w:rsidR="00D5320E">
        <w:t xml:space="preserve"> does not invalidate their use for the comparison simulation scenarios.</w:t>
      </w:r>
    </w:p>
    <w:p w14:paraId="3A4983B8" w14:textId="2EA79980" w:rsidR="00787CE2" w:rsidRDefault="00787CE2" w:rsidP="00787CE2">
      <w:pPr>
        <w:pStyle w:val="Heading3"/>
      </w:pPr>
      <w:bookmarkStart w:id="212" w:name="_Toc482442372"/>
      <w:r>
        <w:lastRenderedPageBreak/>
        <w:t>Contribution</w:t>
      </w:r>
      <w:r w:rsidR="000915E7">
        <w:t>s</w:t>
      </w:r>
      <w:bookmarkEnd w:id="212"/>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073A4229"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entirely</w:t>
      </w:r>
      <w:r w:rsidR="00C47398">
        <w:t xml:space="preserve"> open-source network simulation resources. The various subjective strengths and weaknesses of work’s approach may be used to inform the approach taken by future work in the exploration CSN related</w:t>
      </w:r>
      <w:r w:rsidR="005D1ABE">
        <w:t xml:space="preserve"> research challenges</w:t>
      </w:r>
      <w:r w:rsidR="00C47398">
        <w:t>.</w:t>
      </w:r>
    </w:p>
    <w:p w14:paraId="0960FC07" w14:textId="03CFB67E" w:rsidR="000915E7" w:rsidRDefault="000915E7" w:rsidP="000915E7">
      <w:pPr>
        <w:pStyle w:val="Heading4"/>
      </w:pPr>
      <w:bookmarkStart w:id="213" w:name="_Toc482442373"/>
      <w:r>
        <w:t>CubeMac</w:t>
      </w:r>
      <w:bookmarkEnd w:id="213"/>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1502BE53"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MAC protocols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344456C9" w:rsidR="000915E7" w:rsidRDefault="000915E7" w:rsidP="000915E7">
      <w:pPr>
        <w:pStyle w:val="Heading4"/>
      </w:pPr>
      <w:bookmarkStart w:id="214" w:name="_Toc482442374"/>
      <w:r>
        <w:t>D3</w:t>
      </w:r>
      <w:bookmarkEnd w:id="214"/>
    </w:p>
    <w:p w14:paraId="17BE2342" w14:textId="4FF204D2" w:rsidR="00AF07E8" w:rsidRDefault="00DB0F0B" w:rsidP="000915E7">
      <w:r>
        <w:t xml:space="preserve">This work’s D3 related contributions centre </w:t>
      </w:r>
      <w:r w:rsidR="00B049BE">
        <w:t>on</w:t>
      </w:r>
      <w:r w:rsidR="00AF07E8">
        <w:t xml:space="preserve"> the addition of the ground master role. The majority of the development resources committed to D3 were dedicated to </w:t>
      </w:r>
      <w:r w:rsidR="00B049BE">
        <w:t>resolving fundamental issues with</w:t>
      </w:r>
      <w:r w:rsidR="00AF07E8">
        <w:t xml:space="preserve"> INET’s DYMO module. It is likely that D3’s OMNeT++ module retains as yet unidentified bugs and errata. Nonetheless, the module may contribute to future, more complete, implementations of IETF DYMO specifications for the INET framework. </w:t>
      </w:r>
    </w:p>
    <w:p w14:paraId="128DA57E" w14:textId="6E07DA78" w:rsidR="00E454F5" w:rsidRDefault="00AF07E8" w:rsidP="000915E7">
      <w:r>
        <w:t>D3’s use of an oracle to perform</w:t>
      </w:r>
      <w:r w:rsidR="004D7887">
        <w:t xml:space="preserve"> GM</w:t>
      </w:r>
      <w:r>
        <w:t xml:space="preserve"> election and simulate RERRs </w:t>
      </w:r>
      <w:r w:rsidR="004D7887">
        <w:t xml:space="preserve">is non-ideal but proved necessary given this work’s limited development resources. Replacement </w:t>
      </w:r>
      <w:r w:rsidR="00B049BE">
        <w:t xml:space="preserve">of </w:t>
      </w:r>
      <w:r w:rsidR="004D7887">
        <w:t xml:space="preserve">D3’s oracle is </w:t>
      </w:r>
      <w:r w:rsidR="004D7887">
        <w:lastRenderedPageBreak/>
        <w:t>discussed in the context of future work in section 6.2. Aside from D3’s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S2G communications. For instance, only one active GM is permitted by D3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rsidR="00B049BE">
        <w:t xml:space="preserve"> D3’s</w:t>
      </w:r>
      <w:r w:rsidR="00DB0F0B">
        <w:t xml:space="preserve"> performance within a CSN may be assessed on its</w:t>
      </w:r>
      <w:r w:rsidR="00B049BE">
        <w:t xml:space="preserve"> use of available S2G link</w:t>
      </w:r>
      <w:r w:rsidR="00DB0F0B">
        <w:t>s.</w:t>
      </w:r>
    </w:p>
    <w:p w14:paraId="3585CE8D" w14:textId="77777777"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 xml:space="preserve">S2S communication. </w:t>
      </w:r>
    </w:p>
    <w:p w14:paraId="2A8DE760" w14:textId="77777777" w:rsidR="00DB0F0B" w:rsidRDefault="006B3AEE" w:rsidP="00B049BE">
      <w:r>
        <w:t>Without parallel S2G communication</w:t>
      </w:r>
      <w:r w:rsidR="00B049BE">
        <w:t>,</w:t>
      </w:r>
      <w:r w:rsidR="00DB0F0B">
        <w:t xml:space="preserve"> CSN</w:t>
      </w:r>
      <w:r>
        <w:t xml:space="preserve">s may still benefit from the introduction of multiple </w:t>
      </w:r>
      <w:r w:rsidR="00DB0F0B">
        <w:t xml:space="preserve">concurrent </w:t>
      </w:r>
      <w:r>
        <w:t xml:space="preserve">GMs. For instance, D3 does not take advantage of the fact that GMs are elected in a </w:t>
      </w:r>
      <w:r w:rsidR="00DB0F0B">
        <w:t>semi-</w:t>
      </w:r>
      <w:r>
        <w:t xml:space="preserve">predictable order. </w:t>
      </w:r>
      <w:r w:rsidR="00DB0F0B">
        <w:t>For instance, a</w:t>
      </w:r>
      <w:r>
        <w:t xml:space="preserve"> master </w:t>
      </w:r>
      <w:r w:rsidR="00DB0F0B">
        <w:t>may assume the GM prior to its S2G communication window and</w:t>
      </w:r>
      <w:r>
        <w:t xml:space="preserve"> announce a “virtual” route to ground. Through D3’s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its time as GM. </w:t>
      </w:r>
    </w:p>
    <w:p w14:paraId="5F2C2C32" w14:textId="0F88D39E" w:rsidR="0098065D" w:rsidRDefault="006B3AEE" w:rsidP="00B049BE">
      <w:r>
        <w:t xml:space="preserve">D3’s design requires masters </w:t>
      </w:r>
      <w:r w:rsidR="00DB0F0B">
        <w:t>which are exiting</w:t>
      </w:r>
      <w:r>
        <w:t xml:space="preserve"> the GM role to forward any surplus packets onto the next GM. This has the potential</w:t>
      </w:r>
      <w:r w:rsidR="00DB0F0B">
        <w:t xml:space="preserve"> to produce </w:t>
      </w:r>
      <w:r>
        <w:t>waste</w:t>
      </w:r>
      <w:r w:rsidR="00E454F5">
        <w:t>ful S2S communication</w:t>
      </w:r>
      <w:r>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DB0F0B">
        <w:t xml:space="preserve"> avoid</w:t>
      </w:r>
      <w:r w:rsidR="00B049BE">
        <w:t xml:space="preserve"> </w:t>
      </w:r>
      <w:r w:rsidR="00DB0F0B">
        <w:t>forwarding its</w:t>
      </w:r>
      <w:r w:rsidR="0098065D">
        <w:t xml:space="preserve"> queued pac</w:t>
      </w:r>
      <w:r w:rsidR="00DB0F0B">
        <w:t xml:space="preserve">kets. This master may beginning forwarding packets </w:t>
      </w:r>
      <w:r w:rsidR="00B049BE">
        <w:t xml:space="preserve">again as it approaches the </w:t>
      </w:r>
      <w:r w:rsidR="00DB0F0B">
        <w:t>maximum number of packets which may be</w:t>
      </w:r>
      <w:r w:rsidR="0098065D">
        <w:t xml:space="preserve"> reasonably communicate</w:t>
      </w:r>
      <w:r w:rsidR="00DB0F0B">
        <w:t>d</w:t>
      </w:r>
      <w:r w:rsidR="0098065D">
        <w:t xml:space="preserve"> to ground. In general, D3 underutilizes both the </w:t>
      </w:r>
      <w:r w:rsidR="0098065D">
        <w:lastRenderedPageBreak/>
        <w:t xml:space="preserve">semi-predictable order of GM elections and </w:t>
      </w:r>
      <w:r w:rsidR="00DB0F0B">
        <w:t xml:space="preserve">the </w:t>
      </w:r>
      <w:r w:rsidR="0098065D">
        <w:t>predicable durations of S2G communication windows. Such predications are made possible through the use of readily available GNSS position, velocity and time information.</w:t>
      </w:r>
    </w:p>
    <w:p w14:paraId="693C7EFD" w14:textId="2D4F2E70"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36BF0B31" w14:textId="1BDB09ED" w:rsidR="00E454F5"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t xml:space="preserve"> D3. In simu</w:t>
      </w:r>
      <w:r w:rsidR="009624D5">
        <w:t xml:space="preserve">lation scenario 3, D3 avoids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3AC03D6F" w:rsidR="000915E7" w:rsidRDefault="001F6E53" w:rsidP="000915E7">
      <w:r>
        <w:t>CubeMac’s implementation, although lacking in certain regards, addresses its</w:t>
      </w:r>
      <w:r w:rsidR="009624D5">
        <w:t xml:space="preserve"> identified</w:t>
      </w:r>
      <w:r>
        <w:t xml:space="preserve"> relevant challenges to</w:t>
      </w:r>
      <w:r w:rsidR="009624D5">
        <w:t xml:space="preserve"> a</w:t>
      </w:r>
      <w:r>
        <w:t xml:space="preserve"> greater extent than D3. </w:t>
      </w:r>
      <w:r w:rsidR="00A74CCA">
        <w:t>Comparatively</w:t>
      </w:r>
      <w:r>
        <w:t xml:space="preserve">, D3 only scratches the surface of CSN related routing protocol challenges. </w:t>
      </w:r>
      <w:r w:rsidR="009624D5">
        <w:t>The</w:t>
      </w:r>
      <w:r w:rsidR="00A74CCA">
        <w:t xml:space="preserve"> D3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5" w:name="_Toc482442375"/>
      <w:r>
        <w:lastRenderedPageBreak/>
        <w:t>Simulation</w:t>
      </w:r>
      <w:bookmarkEnd w:id="215"/>
    </w:p>
    <w:p w14:paraId="74737F7A" w14:textId="6A1D1091"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over 80%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the design of communication prot</w:t>
      </w:r>
      <w:r w:rsidR="009624D5">
        <w:t>ocols and CSN</w:t>
      </w:r>
      <w:r w:rsidR="009F1667">
        <w:t xml:space="preserve"> simulations.      </w:t>
      </w:r>
    </w:p>
    <w:p w14:paraId="5500277E" w14:textId="767BE465" w:rsidR="006C3A76" w:rsidRDefault="006C3A76" w:rsidP="00362833">
      <w:pPr>
        <w:pStyle w:val="Heading3"/>
      </w:pPr>
      <w:bookmarkStart w:id="216" w:name="_Toc482442376"/>
      <w:r>
        <w:t>Space Junk</w:t>
      </w:r>
      <w:bookmarkEnd w:id="216"/>
    </w:p>
    <w:p w14:paraId="2D3FD6F2" w14:textId="6118D67B" w:rsidR="00D46BEC" w:rsidRDefault="00157690" w:rsidP="00362833">
      <w:r>
        <w:t>The rise of in-orbit</w:t>
      </w:r>
      <w:r w:rsidR="0075612F">
        <w:t xml:space="preserve"> space junk, or space debris</w:t>
      </w:r>
      <w:r w:rsidR="00693D57">
        <w:t xml:space="preserve"> </w:t>
      </w:r>
      <w:r w:rsidR="00693D57">
        <w:fldChar w:fldCharType="begin"/>
      </w:r>
      <w:r w:rsidR="00693D57">
        <w:instrText xml:space="preserve"> ADDIN EN.CITE &lt;EndNote&gt;&lt;Cite&gt;&lt;Author&gt;Klinkrad&lt;/Author&gt;&lt;Year&gt;2010&lt;/Year&gt;&lt;RecNum&gt;172&lt;/RecNum&gt;&lt;DisplayText&gt;[125]&lt;/DisplayText&gt;&lt;record&gt;&lt;rec-number&gt;172&lt;/rec-number&gt;&lt;foreign-keys&gt;&lt;key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693D57">
        <w:rPr>
          <w:noProof/>
        </w:rPr>
        <w:t>[125]</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D46BEC">
        <w:instrText xml:space="preserve"> ADDIN EN.CITE &lt;EndNote&gt;&lt;Cite&gt;&lt;Author&gt;Oltrogge&lt;/Author&gt;&lt;Year&gt;2011&lt;/Year&gt;&lt;RecNum&gt;173&lt;/RecNum&gt;&lt;DisplayText&gt;[126]&lt;/DisplayText&gt;&lt;record&gt;&lt;rec-number&gt;173&lt;/rec-number&gt;&lt;foreign-keys&gt;&lt;key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D46BEC">
        <w:rPr>
          <w:noProof/>
        </w:rPr>
        <w:t>[126]</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debris. </w:t>
      </w:r>
    </w:p>
    <w:p w14:paraId="5138D5D5" w14:textId="74C79A8E" w:rsidR="00405745" w:rsidRPr="006C3A76" w:rsidRDefault="00D46BEC" w:rsidP="00362833">
      <w:r>
        <w:t xml:space="preserve">Technologies capable of safely de-orbiting CubeSats have been developed by various groups in response to growing CubeSat space junk </w:t>
      </w:r>
      <w:r w:rsidR="00B3313B">
        <w:t>concerns</w:t>
      </w:r>
      <w:r>
        <w:t xml:space="preserve"> </w:t>
      </w:r>
      <w:r>
        <w:fldChar w:fldCharType="begin"/>
      </w:r>
      <w:r>
        <w:instrText xml:space="preserve"> ADDIN EN.CITE &lt;EndNote&gt;&lt;Cite&gt;&lt;Author&gt;Andrews&lt;/Author&gt;&lt;Year&gt;2011&lt;/Year&gt;&lt;RecNum&gt;174&lt;/RecNum&gt;&lt;DisplayText&gt;[127]&lt;/DisplayText&gt;&lt;record&gt;&lt;rec-number&gt;174&lt;/rec-number&gt;&lt;foreign-keys&gt;&lt;key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Pr>
          <w:noProof/>
        </w:rPr>
        <w:t>[127]</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w:t>
      </w:r>
      <w:r>
        <w:lastRenderedPageBreak/>
        <w:t>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if possible reduce existing space junk.</w:t>
      </w:r>
    </w:p>
    <w:p w14:paraId="294D208E" w14:textId="2234634C" w:rsidR="00885037" w:rsidRDefault="00885037" w:rsidP="00362833">
      <w:pPr>
        <w:pStyle w:val="Heading3"/>
      </w:pPr>
      <w:bookmarkStart w:id="217" w:name="_Toc482442377"/>
      <w:r>
        <w:t>Mission Design</w:t>
      </w:r>
      <w:bookmarkEnd w:id="217"/>
    </w:p>
    <w:p w14:paraId="4645DDC8" w14:textId="0D890700" w:rsidR="006C3A76" w:rsidRDefault="00497F34" w:rsidP="00497F34">
      <w:r>
        <w:t>Once satellite is launched, mission operators generally 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greatly reduces the risk of the existence of unknown bugs or flaws. </w:t>
      </w:r>
      <w:r w:rsidR="00885037">
        <w:t xml:space="preserve">Both CubeMac and </w:t>
      </w:r>
      <w:r>
        <w:t>D3</w:t>
      </w:r>
      <w:r w:rsidR="00885037">
        <w:t xml:space="preserve"> are less com</w:t>
      </w:r>
      <w:r>
        <w:t xml:space="preserve">plex than certain state of the art </w:t>
      </w:r>
      <w:r w:rsidR="00C245D8">
        <w:t>MAC and r</w:t>
      </w:r>
      <w:r w:rsidR="00885037">
        <w:t>outi</w:t>
      </w:r>
      <w:r>
        <w:t>ng protocols. However, less complex protocols exist</w:t>
      </w:r>
      <w:r w:rsidR="00885037">
        <w:t xml:space="preserve">. For instance, </w:t>
      </w:r>
      <w:r w:rsidR="00C245D8">
        <w:t>TDMA and DSR.</w:t>
      </w:r>
      <w:r w:rsidR="00885037">
        <w:t xml:space="preserve"> The</w:t>
      </w:r>
      <w:r w:rsidR="00C245D8">
        <w:t>se</w:t>
      </w:r>
      <w:r w:rsidR="00885037">
        <w:t xml:space="preserve"> </w:t>
      </w:r>
      <w:r w:rsidR="00C245D8">
        <w:t>approaches</w:t>
      </w:r>
      <w:r>
        <w:t xml:space="preserve"> may prove less performance than CubeMac and D3.</w:t>
      </w:r>
    </w:p>
    <w:p w14:paraId="2B7D32DF" w14:textId="7C2E2EAF" w:rsidR="000915E7" w:rsidRDefault="00565B51" w:rsidP="00362833">
      <w:r>
        <w:t>This preference tow</w:t>
      </w:r>
      <w:r w:rsidR="00497F34">
        <w:t>ards simplicity contributes to</w:t>
      </w:r>
      <w:r>
        <w:t xml:space="preserve"> the motivation behind protocol design choices, especially </w:t>
      </w:r>
      <w:r w:rsidR="00497F34">
        <w:t>in the case of</w:t>
      </w:r>
      <w:r>
        <w:t xml:space="preserve"> CubeMac. There are several protocols</w:t>
      </w:r>
      <w:r w:rsidR="00497F34">
        <w:t>,</w:t>
      </w:r>
      <w:r>
        <w:t xml:space="preserve"> such as</w:t>
      </w:r>
      <w:r w:rsidR="00165693">
        <w:t xml:space="preserve"> </w:t>
      </w:r>
      <w:r w:rsidR="00397A5C">
        <w:t>LDMA</w:t>
      </w:r>
      <w:r w:rsidR="00497F34">
        <w:t>, which could have provided the</w:t>
      </w:r>
      <w:r>
        <w:t xml:space="preserve"> basis for CubeMac</w:t>
      </w:r>
      <w:r w:rsidR="00771F06">
        <w:t xml:space="preserve">. </w:t>
      </w:r>
      <w:r w:rsidR="00397A5C">
        <w:t>In many</w:t>
      </w:r>
      <w:r w:rsidR="00497F34">
        <w:t xml:space="preserve"> of these</w:t>
      </w:r>
      <w:r w:rsidR="00397A5C">
        <w:t xml:space="preserve">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r w:rsidR="00497F34">
        <w:t xml:space="preserve"> </w:t>
      </w:r>
    </w:p>
    <w:p w14:paraId="12C1EAD6" w14:textId="27F9DE5B" w:rsidR="006B7776" w:rsidRDefault="00C3725D" w:rsidP="006B7776">
      <w:pPr>
        <w:pStyle w:val="Heading3"/>
      </w:pPr>
      <w:bookmarkStart w:id="218" w:name="_Toc482442378"/>
      <w:r>
        <w:t>Remote</w:t>
      </w:r>
      <w:r w:rsidR="00F740BF">
        <w:t xml:space="preserve"> and Extreme Environments</w:t>
      </w:r>
      <w:bookmarkEnd w:id="218"/>
    </w:p>
    <w:p w14:paraId="5811CC13" w14:textId="4A44C67F" w:rsidR="00670F04" w:rsidRDefault="00670F04" w:rsidP="00C3725D">
      <w:r>
        <w:t xml:space="preserve">Future CSNs may provide low bandwidth communications for remote and extreme environments. CubeSat S2G downlink speeds are unlikely to reach levels suitable to </w:t>
      </w:r>
      <w:r>
        <w:lastRenderedPageBreak/>
        <w:t>provide basic internet based services.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plinks performed from regions affected by natural disasters could provide vital information for incoming emergencies services</w:t>
      </w:r>
      <w:r w:rsidR="004B3895">
        <w:t xml:space="preserve"> and aid</w:t>
      </w:r>
      <w:r>
        <w:t xml:space="preserve">. </w:t>
      </w:r>
    </w:p>
    <w:p w14:paraId="588C0FF6" w14:textId="16D6DDFD" w:rsidR="00C3725D" w:rsidRDefault="00670F04" w:rsidP="00C3725D">
      <w:r>
        <w:t>Due to their low cost</w:t>
      </w:r>
      <w:r w:rsidR="004B3895">
        <w:t>,</w:t>
      </w:r>
      <w:r>
        <w:t xml:space="preserve"> CSNs may one day provide comprehensive coverage of Earth’s surface through the formation of constellations. In a similar manner to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19" w:name="_Toc482442379"/>
      <w:r>
        <w:t>CubeSats Beyond LEO</w:t>
      </w:r>
      <w:bookmarkEnd w:id="219"/>
    </w:p>
    <w:p w14:paraId="244D9E44" w14:textId="1D6FC209"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DF7CE0">
        <w:t xml:space="preserve">Figure </w:t>
      </w:r>
      <w:r w:rsidR="00DF7CE0">
        <w:rPr>
          <w:noProof/>
        </w:rPr>
        <w:t>6</w:t>
      </w:r>
      <w:r>
        <w:fldChar w:fldCharType="end"/>
      </w:r>
      <w:r w:rsidR="00226531">
        <w:t xml:space="preserve">). Alongside SLS other “heavy lift” more launch platforms such as SpaceX’s upcoming “Flacon Heavy” and Blue Origin’s “New Glenn” will further extend the reach of CubeSats beyond LEO. Several CubeSat developers have begun work on the developments in CubeSats capabilities required to take the platform beyond LEO. For instance, NASA’s JPL has produced work a CubeSat referred to as “Lunar Flashlight” </w:t>
      </w:r>
      <w:r w:rsidR="00226531">
        <w:fldChar w:fldCharType="begin"/>
      </w:r>
      <w:r w:rsidR="00226531">
        <w:instrText xml:space="preserve"> ADDIN EN.CITE &lt;EndNote&gt;&lt;Cite&gt;&lt;Author&gt;Cohen&lt;/Author&gt;&lt;Year&gt;2014&lt;/Year&gt;&lt;RecNum&gt;175&lt;/RecNum&gt;&lt;DisplayText&gt;[128]&lt;/DisplayText&gt;&lt;record&gt;&lt;rec-number&gt;175&lt;/rec-number&gt;&lt;foreign-keys&gt;&lt;key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226531">
        <w:rPr>
          <w:noProof/>
        </w:rPr>
        <w:t>[128]</w:t>
      </w:r>
      <w:r w:rsidR="00226531">
        <w:fldChar w:fldCharType="end"/>
      </w:r>
      <w:r w:rsidR="00226531">
        <w:t>.</w:t>
      </w:r>
    </w:p>
    <w:p w14:paraId="6BD285F8" w14:textId="77777777" w:rsidR="00566061" w:rsidRDefault="00226531" w:rsidP="00C3725D">
      <w:r>
        <w:t>ESA’</w:t>
      </w:r>
      <w:r w:rsidR="00C15A7E">
        <w:t xml:space="preserve">s </w:t>
      </w:r>
      <w:r>
        <w:t>AIM</w:t>
      </w:r>
      <w:r w:rsidR="00C15A7E">
        <w:t xml:space="preserve"> (Asteroid Impact Mission)</w:t>
      </w:r>
      <w:r>
        <w:t xml:space="preserve"> mission proposed a potential first deep space application of CSNs </w:t>
      </w:r>
      <w:r>
        <w:fldChar w:fldCharType="begin"/>
      </w:r>
      <w:r>
        <w:instrText xml:space="preserve"> ADDIN EN.CITE &lt;EndNote&gt;&lt;Cite&gt;&lt;Author&gt;Ferrari&lt;/Author&gt;&lt;Year&gt;2016&lt;/Year&gt;&lt;RecNum&gt;17&lt;/RecNum&gt;&lt;DisplayText&gt;[129]&lt;/DisplayText&gt;&lt;record&gt;&lt;rec-number&gt;17&lt;/rec-number&gt;&lt;foreign-keys&gt;&lt;key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Pr>
          <w:noProof/>
        </w:rPr>
        <w:t>[129]</w:t>
      </w:r>
      <w:r>
        <w:fldChar w:fldCharType="end"/>
      </w:r>
      <w:r>
        <w:t xml:space="preserve">. </w:t>
      </w:r>
      <w:r w:rsidR="00C15A7E">
        <w:t>The COPINs (</w:t>
      </w:r>
      <w:r w:rsidR="00C15A7E" w:rsidRPr="00C15A7E">
        <w:t>CubeSat Opportunity Payloads</w:t>
      </w:r>
      <w:r w:rsidR="00C15A7E">
        <w:t xml:space="preserve">) component of the AIM mission involved the deployment of up to three CubeSats alongside AIM’s primary satellite and asteroid lander. These CubeSats were primarily intended as a </w:t>
      </w:r>
      <w:r w:rsidR="00C15A7E">
        <w:lastRenderedPageBreak/>
        <w:t>technology demonstration of CubeSat’s for deep space applications. The CubeSat’s objectives were to perform measurements of particulate matter surrounding AIM asteroid target.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5FD3CF42"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pass may perform novel autonomous observations of celestial bodies. Through the establishment of a formation flying CSN, the CubeSats may opportunistically relay their data to the parent craft or other more capable craft which may pass within wireless communications range. </w:t>
      </w:r>
    </w:p>
    <w:p w14:paraId="6343DF8D" w14:textId="586E1CAE" w:rsidR="00566061" w:rsidRPr="00C3725D" w:rsidRDefault="00566061" w:rsidP="00C3725D">
      <w:r>
        <w:t xml:space="preserve">CSNs are in their infancy in LEO. It may be over a decade before CSNs see application beyond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0" w:name="_Toc482442380"/>
      <w:r>
        <w:t>Future Work</w:t>
      </w:r>
      <w:bookmarkEnd w:id="220"/>
    </w:p>
    <w:p w14:paraId="6E52AC55" w14:textId="5E35947F"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 xml:space="preserve">of this work. Several unaddressed research problems are also noted as candidates for future research efforts. The majority of the proposed areas of </w:t>
      </w:r>
      <w:r w:rsidR="000F381D">
        <w:lastRenderedPageBreak/>
        <w:t xml:space="preserve">future have been discussed in the preceding sections. As such, this section provides listings of areas of future work rather than detailed discussions thereof.   </w:t>
      </w:r>
    </w:p>
    <w:p w14:paraId="215B0E62" w14:textId="14B55331" w:rsidR="00B049BE" w:rsidRDefault="00B049BE" w:rsidP="00B049BE">
      <w:pPr>
        <w:pStyle w:val="Heading3"/>
      </w:pPr>
      <w:bookmarkStart w:id="221" w:name="_Toc482442381"/>
      <w:r>
        <w:t>Data Dissemination</w:t>
      </w:r>
      <w:bookmarkEnd w:id="221"/>
    </w:p>
    <w:p w14:paraId="2C59AFCC" w14:textId="7736C0DB" w:rsidR="000F381D" w:rsidRDefault="000F381D" w:rsidP="000F381D">
      <w:r>
        <w:t>This work focuses on the data collection challenge as discussed in relation to WSNs. NASA’s Nodes investigates, to an extent, the dissemination of command and control data across a single hop CSN. In its implementation of route messages, D3 illustrates a basic approach to the dissemination of data throughout a CSN.</w:t>
      </w:r>
    </w:p>
    <w:p w14:paraId="0A9183FA" w14:textId="4F9C6A09" w:rsidR="000F381D" w:rsidRDefault="000F381D" w:rsidP="000F381D">
      <w:r>
        <w:t>Proposed areas of future work:</w:t>
      </w:r>
    </w:p>
    <w:p w14:paraId="3E9CBCAD" w14:textId="4AA5CCFF" w:rsidR="000F381D" w:rsidRDefault="009475BC" w:rsidP="000F381D">
      <w:pPr>
        <w:pStyle w:val="ListParagraph"/>
        <w:numPr>
          <w:ilvl w:val="0"/>
          <w:numId w:val="29"/>
        </w:numPr>
      </w:pPr>
      <w:r>
        <w:t>Unscheduled management and control of individual and CSN behaviour from ground</w:t>
      </w:r>
    </w:p>
    <w:p w14:paraId="53737351" w14:textId="1E9220C0" w:rsidR="009475BC" w:rsidRDefault="009475BC" w:rsidP="000F381D">
      <w:pPr>
        <w:pStyle w:val="ListParagraph"/>
        <w:numPr>
          <w:ilvl w:val="0"/>
          <w:numId w:val="29"/>
        </w:numPr>
      </w:pPr>
      <w:r>
        <w:t>The distribution of software or firmware updates across members of the CSN</w:t>
      </w:r>
    </w:p>
    <w:p w14:paraId="1F91CBAF" w14:textId="3B94EAA3"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p>
    <w:p w14:paraId="72ED8942" w14:textId="6F783DDB" w:rsidR="00B049BE" w:rsidRDefault="009378B9" w:rsidP="00B049BE">
      <w:pPr>
        <w:pStyle w:val="Heading3"/>
      </w:pPr>
      <w:bookmarkStart w:id="222" w:name="_Toc482442382"/>
      <w:r>
        <w:t>Expanded</w:t>
      </w:r>
      <w:r w:rsidR="00B049BE">
        <w:t xml:space="preserve"> CSNs</w:t>
      </w:r>
      <w:bookmarkEnd w:id="222"/>
    </w:p>
    <w:p w14:paraId="7402954E" w14:textId="486BD823"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state of the art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7035A">
        <w:t xml:space="preserve"> in LEO and beyond</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67E51902" w:rsidR="0057035A" w:rsidRDefault="0057035A" w:rsidP="005B47E7">
      <w:pPr>
        <w:pStyle w:val="ListParagraph"/>
        <w:numPr>
          <w:ilvl w:val="0"/>
          <w:numId w:val="29"/>
        </w:numPr>
      </w:pPr>
      <w:r>
        <w:t xml:space="preserve">The </w:t>
      </w:r>
      <w:r w:rsidR="006B04C1">
        <w:t xml:space="preserve">feasibility and requirements of a </w:t>
      </w:r>
      <w:r>
        <w:t>CSN constellation</w:t>
      </w:r>
      <w:r w:rsidR="006B04C1">
        <w:t xml:space="preserve"> which provides full coverage of Earth’s surface</w:t>
      </w:r>
    </w:p>
    <w:p w14:paraId="70832278" w14:textId="1B2F0DE9" w:rsidR="0057035A" w:rsidRPr="00B049BE" w:rsidRDefault="0057035A" w:rsidP="006B04C1">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3" w:name="_Toc482442383"/>
      <w:r>
        <w:t>CubeMac</w:t>
      </w:r>
      <w:bookmarkEnd w:id="223"/>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10126782" w:rsidR="002C042C" w:rsidRPr="009369B8" w:rsidRDefault="002C042C" w:rsidP="00446048">
      <w:pPr>
        <w:pStyle w:val="ListParagraph"/>
        <w:numPr>
          <w:ilvl w:val="0"/>
          <w:numId w:val="29"/>
        </w:numPr>
      </w:pPr>
      <w:r>
        <w:t>Comparative performance study with LDMA and LMAC</w:t>
      </w:r>
    </w:p>
    <w:p w14:paraId="4A3F9309" w14:textId="5F42F4D1" w:rsidR="000F381D" w:rsidRDefault="0098065D" w:rsidP="000F381D">
      <w:pPr>
        <w:pStyle w:val="Heading3"/>
      </w:pPr>
      <w:bookmarkStart w:id="224" w:name="_Toc482442384"/>
      <w:r>
        <w:t>D3</w:t>
      </w:r>
      <w:bookmarkEnd w:id="224"/>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17785AEE" w:rsidR="00280E51" w:rsidRDefault="00280E51" w:rsidP="00280E51">
      <w:pPr>
        <w:pStyle w:val="ListParagraph"/>
        <w:numPr>
          <w:ilvl w:val="0"/>
          <w:numId w:val="29"/>
        </w:numPr>
      </w:pPr>
      <w:r>
        <w:t>Assignment of ‘active’ and ‘virtual’ GMs in order 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179B385D" w:rsidR="00280E51" w:rsidRDefault="00280E51" w:rsidP="00280E51">
      <w:pPr>
        <w:pStyle w:val="ListParagraph"/>
        <w:numPr>
          <w:ilvl w:val="0"/>
          <w:numId w:val="29"/>
        </w:numPr>
      </w:pPr>
      <w:r>
        <w:t>Decisions making performed by to-be GMs to determine optimal number of packets to hold on queue</w:t>
      </w:r>
    </w:p>
    <w:p w14:paraId="63B16EAF" w14:textId="3806AA91" w:rsidR="00280E51" w:rsidRPr="009369B8" w:rsidRDefault="00280E51" w:rsidP="00280E51">
      <w:pPr>
        <w:pStyle w:val="ListParagraph"/>
        <w:numPr>
          <w:ilvl w:val="0"/>
          <w:numId w:val="29"/>
        </w:numPr>
      </w:pPr>
      <w:r>
        <w:lastRenderedPageBreak/>
        <w:t>Implicit election of GMs through prediction of future link costs</w:t>
      </w:r>
    </w:p>
    <w:p w14:paraId="40E1974D" w14:textId="6D01C75A" w:rsidR="000F381D" w:rsidRDefault="000F381D" w:rsidP="000F381D">
      <w:pPr>
        <w:pStyle w:val="Heading3"/>
      </w:pPr>
      <w:bookmarkStart w:id="225" w:name="_Toc482442385"/>
      <w:r>
        <w:t xml:space="preserve">CSN </w:t>
      </w:r>
      <w:r w:rsidR="0098065D">
        <w:t>Simulation</w:t>
      </w:r>
      <w:bookmarkEnd w:id="225"/>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50CDFADA" w14:textId="687EEF15" w:rsidR="002C042C" w:rsidRDefault="005B47E7" w:rsidP="002C042C">
      <w:pPr>
        <w:pStyle w:val="ListParagraph"/>
        <w:numPr>
          <w:ilvl w:val="0"/>
          <w:numId w:val="29"/>
        </w:numPr>
      </w:pPr>
      <w:r>
        <w:t>Simulation of</w:t>
      </w:r>
      <w:r w:rsidR="002C042C">
        <w:t xml:space="preserve"> the properties of</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 </w:instrText>
      </w:r>
      <w:r>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EN.CITE.DATA </w:instrText>
      </w:r>
      <w:r>
        <w:fldChar w:fldCharType="end"/>
      </w:r>
      <w:r w:rsidRPr="008D30A5">
        <w:fldChar w:fldCharType="separate"/>
      </w:r>
      <w:r>
        <w:rPr>
          <w:noProof/>
        </w:rPr>
        <w:t>[37, 99-102]</w:t>
      </w:r>
      <w:r w:rsidRPr="008D30A5">
        <w:fldChar w:fldCharType="end"/>
      </w:r>
    </w:p>
    <w:p w14:paraId="68A6DADC" w14:textId="068C5C12" w:rsidR="002C042C" w:rsidRDefault="002C042C" w:rsidP="005C22C7">
      <w:pPr>
        <w:pStyle w:val="ListParagraph"/>
        <w:numPr>
          <w:ilvl w:val="0"/>
          <w:numId w:val="29"/>
        </w:numPr>
      </w:pPr>
      <w:r>
        <w:t>Evaluation of the feasibility of IPv6 based networking for application on CSNs</w:t>
      </w:r>
    </w:p>
    <w:p w14:paraId="0F155C00" w14:textId="77777777" w:rsidR="002C042C" w:rsidRPr="002C042C" w:rsidRDefault="002C042C" w:rsidP="002C042C">
      <w:pPr>
        <w:pStyle w:val="ListParagraph"/>
        <w:numPr>
          <w:ilvl w:val="0"/>
          <w:numId w:val="29"/>
        </w:numPr>
      </w:pPr>
      <w:r w:rsidRPr="002C042C">
        <w:t>Accurate OMNeT++ mobility models and simulation durations of realistic three dimensional orbits and the potential 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24A84A33" w14:textId="77777777" w:rsidR="005B47E7" w:rsidRPr="005B47E7" w:rsidRDefault="00DF291E" w:rsidP="005B47E7">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5B47E7" w:rsidRPr="005B47E7">
        <w:t>References</w:t>
      </w:r>
    </w:p>
    <w:p w14:paraId="34D777EE" w14:textId="77777777" w:rsidR="005B47E7" w:rsidRPr="005B47E7" w:rsidRDefault="005B47E7" w:rsidP="005B47E7">
      <w:pPr>
        <w:pStyle w:val="EndNoteBibliographyTitle"/>
      </w:pPr>
    </w:p>
    <w:p w14:paraId="1972B800" w14:textId="77777777" w:rsidR="005B47E7" w:rsidRPr="005B47E7" w:rsidRDefault="005B47E7" w:rsidP="005B47E7">
      <w:pPr>
        <w:pStyle w:val="EndNoteBibliography"/>
        <w:spacing w:after="0"/>
        <w:ind w:left="720" w:hanging="720"/>
      </w:pPr>
      <w:r w:rsidRPr="005B47E7">
        <w:t>[1]</w:t>
      </w:r>
      <w:r w:rsidRPr="005B47E7">
        <w:tab/>
        <w:t xml:space="preserve">L. Brennan and A. Vecchi, </w:t>
      </w:r>
      <w:r w:rsidRPr="005B47E7">
        <w:rPr>
          <w:i/>
        </w:rPr>
        <w:t>The business of space: The next frontier of international competition</w:t>
      </w:r>
      <w:r w:rsidRPr="005B47E7">
        <w:t>: Palgrave Macmillan, 2011.</w:t>
      </w:r>
    </w:p>
    <w:p w14:paraId="01CFAC12" w14:textId="719485E6" w:rsidR="005B47E7" w:rsidRPr="005B47E7" w:rsidRDefault="005B47E7" w:rsidP="005B47E7">
      <w:pPr>
        <w:pStyle w:val="EndNoteBibliography"/>
        <w:spacing w:after="0"/>
        <w:ind w:left="720" w:hanging="720"/>
      </w:pPr>
      <w:r w:rsidRPr="005B47E7">
        <w:t>[2]</w:t>
      </w:r>
      <w:r w:rsidRPr="005B47E7">
        <w:tab/>
        <w:t xml:space="preserve">G. Johnson. (2012, January, 15). </w:t>
      </w:r>
      <w:r w:rsidRPr="005B47E7">
        <w:rPr>
          <w:i/>
        </w:rPr>
        <w:t>Revised, Expanded Launch Cost Data</w:t>
      </w:r>
      <w:r w:rsidRPr="005B47E7">
        <w:t xml:space="preserve">. Available: </w:t>
      </w:r>
      <w:hyperlink r:id="rId65" w:history="1">
        <w:r w:rsidRPr="005B47E7">
          <w:rPr>
            <w:rStyle w:val="Hyperlink"/>
          </w:rPr>
          <w:t>http://exrocketman.blogspot.ie/2012/05/revised-expanded-launch-cost-data.html</w:t>
        </w:r>
      </w:hyperlink>
    </w:p>
    <w:p w14:paraId="481064F1" w14:textId="77777777" w:rsidR="005B47E7" w:rsidRPr="005B47E7" w:rsidRDefault="005B47E7" w:rsidP="005B47E7">
      <w:pPr>
        <w:pStyle w:val="EndNoteBibliography"/>
        <w:spacing w:after="0"/>
        <w:ind w:left="720" w:hanging="720"/>
      </w:pPr>
      <w:r w:rsidRPr="005B47E7">
        <w:t>[3]</w:t>
      </w:r>
      <w:r w:rsidRPr="005B47E7">
        <w:tab/>
        <w:t xml:space="preserve">A. Scholz and J.-N. Juang, "Toward open source CubeSat design," </w:t>
      </w:r>
      <w:r w:rsidRPr="005B47E7">
        <w:rPr>
          <w:i/>
        </w:rPr>
        <w:t xml:space="preserve">Acta Astronautica, </w:t>
      </w:r>
      <w:r w:rsidRPr="005B47E7">
        <w:t>vol. 115, pp. 384-392, 2015.</w:t>
      </w:r>
    </w:p>
    <w:p w14:paraId="03E677A1" w14:textId="77777777" w:rsidR="005B47E7" w:rsidRPr="005B47E7" w:rsidRDefault="005B47E7" w:rsidP="005B47E7">
      <w:pPr>
        <w:pStyle w:val="EndNoteBibliography"/>
        <w:spacing w:after="0"/>
        <w:ind w:left="720" w:hanging="720"/>
      </w:pPr>
      <w:r w:rsidRPr="005B47E7">
        <w:t>[4]</w:t>
      </w:r>
      <w:r w:rsidRPr="005B47E7">
        <w:tab/>
        <w:t xml:space="preserve">S. Padmanabhan, S. Brown, B. Lim, P. Kangaslahti, D. Russell, and R. Stachnik, "Airborne Deployment and Calibration of Microwave Atmospheric Sounder on 6U CubeSat," in </w:t>
      </w:r>
      <w:r w:rsidRPr="005B47E7">
        <w:rPr>
          <w:i/>
        </w:rPr>
        <w:t>AGU Fall Meeting Abstracts</w:t>
      </w:r>
      <w:r w:rsidRPr="005B47E7">
        <w:t>, 2015.</w:t>
      </w:r>
    </w:p>
    <w:p w14:paraId="52FC04ED" w14:textId="77777777" w:rsidR="005B47E7" w:rsidRPr="005B47E7" w:rsidRDefault="005B47E7" w:rsidP="005B47E7">
      <w:pPr>
        <w:pStyle w:val="EndNoteBibliography"/>
        <w:spacing w:after="0"/>
        <w:ind w:left="720" w:hanging="720"/>
      </w:pPr>
      <w:r w:rsidRPr="005B47E7">
        <w:t>[5]</w:t>
      </w:r>
      <w:r w:rsidRPr="005B47E7">
        <w:tab/>
        <w:t>V. Hernandez, P. Gankidi, A. Chandra, A. Miller, P. Scowen, H. Barnaby</w:t>
      </w:r>
      <w:r w:rsidRPr="005B47E7">
        <w:rPr>
          <w:i/>
        </w:rPr>
        <w:t>, et al.</w:t>
      </w:r>
      <w:r w:rsidRPr="005B47E7">
        <w:t>, "SWIMSat: Space Weather and Meteor Impact Monitoring using a Low-Cost 6U CubeSat," 2016.</w:t>
      </w:r>
    </w:p>
    <w:p w14:paraId="5F6BD2F1" w14:textId="77777777" w:rsidR="005B47E7" w:rsidRPr="005B47E7" w:rsidRDefault="005B47E7" w:rsidP="005B47E7">
      <w:pPr>
        <w:pStyle w:val="EndNoteBibliography"/>
        <w:spacing w:after="0"/>
        <w:ind w:left="720" w:hanging="720"/>
      </w:pPr>
      <w:r w:rsidRPr="005B47E7">
        <w:t>[6]</w:t>
      </w:r>
      <w:r w:rsidRPr="005B47E7">
        <w:tab/>
        <w:t>U. Kvell, M. Puusepp, F. Kaminski, J.-E. Past, K. Palmer, T.-A. Grönland</w:t>
      </w:r>
      <w:r w:rsidRPr="005B47E7">
        <w:rPr>
          <w:i/>
        </w:rPr>
        <w:t>, et al.</w:t>
      </w:r>
      <w:r w:rsidRPr="005B47E7">
        <w:t xml:space="preserve">, "Nanosatellite orbit control using MEMS cold gas thrusters," </w:t>
      </w:r>
      <w:r w:rsidRPr="005B47E7">
        <w:rPr>
          <w:i/>
        </w:rPr>
        <w:t xml:space="preserve">Proceedings of the Estonian Academy of Sciences, </w:t>
      </w:r>
      <w:r w:rsidRPr="005B47E7">
        <w:t>vol. 63, p. 279, 2014.</w:t>
      </w:r>
    </w:p>
    <w:p w14:paraId="1A7F6944" w14:textId="77777777" w:rsidR="005B47E7" w:rsidRPr="005B47E7" w:rsidRDefault="005B47E7" w:rsidP="005B47E7">
      <w:pPr>
        <w:pStyle w:val="EndNoteBibliography"/>
        <w:spacing w:after="0"/>
        <w:ind w:left="720" w:hanging="720"/>
      </w:pPr>
      <w:r w:rsidRPr="005B47E7">
        <w:t>[7]</w:t>
      </w:r>
      <w:r w:rsidRPr="005B47E7">
        <w:tab/>
        <w:t xml:space="preserve">X. Sun and X. Wu, "A cubesat attitude control system with linear piezoelectric actuator," in </w:t>
      </w:r>
      <w:r w:rsidRPr="005B47E7">
        <w:rPr>
          <w:i/>
        </w:rPr>
        <w:t>Piezoelectricity, Acoustic Waves, and Device Applications (SPAWDA), 2014 Symposium on</w:t>
      </w:r>
      <w:r w:rsidRPr="005B47E7">
        <w:t>, 2014, pp. 72-75.</w:t>
      </w:r>
    </w:p>
    <w:p w14:paraId="3A924139" w14:textId="77777777" w:rsidR="005B47E7" w:rsidRPr="005B47E7" w:rsidRDefault="005B47E7" w:rsidP="005B47E7">
      <w:pPr>
        <w:pStyle w:val="EndNoteBibliography"/>
        <w:spacing w:after="0"/>
        <w:ind w:left="720" w:hanging="720"/>
      </w:pPr>
      <w:r w:rsidRPr="005B47E7">
        <w:t>[8]</w:t>
      </w:r>
      <w:r w:rsidRPr="005B47E7">
        <w:tab/>
        <w:t xml:space="preserve">A. Budianu, T. J. W. Castro, A. Meijerink, and M. J. Bentum, "Inter-satellite links for cubesats," in </w:t>
      </w:r>
      <w:r w:rsidRPr="005B47E7">
        <w:rPr>
          <w:i/>
        </w:rPr>
        <w:t>Aerospace Conference, 2013 IEEE</w:t>
      </w:r>
      <w:r w:rsidRPr="005B47E7">
        <w:t>, 2013, pp. 1-10.</w:t>
      </w:r>
    </w:p>
    <w:p w14:paraId="1E2B58D7" w14:textId="77777777" w:rsidR="005B47E7" w:rsidRPr="005B47E7" w:rsidRDefault="005B47E7" w:rsidP="005B47E7">
      <w:pPr>
        <w:pStyle w:val="EndNoteBibliography"/>
        <w:spacing w:after="0"/>
        <w:ind w:left="720" w:hanging="720"/>
      </w:pPr>
      <w:r w:rsidRPr="005B47E7">
        <w:lastRenderedPageBreak/>
        <w:t>[9]</w:t>
      </w:r>
      <w:r w:rsidRPr="005B47E7">
        <w:tab/>
        <w:t xml:space="preserve">R. Radhakrishnan, W. W. Edmonson, F. Afghah, R. M. Rodriguez-Osorio, F. Pinto, and S. C. Burleigh, "Survey of Inter-satellite Communication for Small Satellite Systems: Physical Layer to Network Layer View," </w:t>
      </w:r>
      <w:r w:rsidRPr="005B47E7">
        <w:rPr>
          <w:i/>
        </w:rPr>
        <w:t xml:space="preserve">IEEE Communications Surveys &amp; Tutorials, </w:t>
      </w:r>
      <w:r w:rsidRPr="005B47E7">
        <w:t>vol. 18, pp. 2442-2473, 2016.</w:t>
      </w:r>
    </w:p>
    <w:p w14:paraId="4AE8CE37" w14:textId="77777777" w:rsidR="005B47E7" w:rsidRPr="005B47E7" w:rsidRDefault="005B47E7" w:rsidP="005B47E7">
      <w:pPr>
        <w:pStyle w:val="EndNoteBibliography"/>
        <w:spacing w:after="0"/>
        <w:ind w:left="720" w:hanging="720"/>
      </w:pPr>
      <w:r w:rsidRPr="005B47E7">
        <w:t>[10]</w:t>
      </w:r>
      <w:r w:rsidRPr="005B47E7">
        <w:tab/>
        <w:t>Y. F. Wong, O. Kegege, S. H. Schaire, G. Bussey, S. Altunc, Y. Zhang</w:t>
      </w:r>
      <w:r w:rsidRPr="005B47E7">
        <w:rPr>
          <w:i/>
        </w:rPr>
        <w:t>, et al.</w:t>
      </w:r>
      <w:r w:rsidRPr="005B47E7">
        <w:t>, "An Optimum Space-to-Ground Communication Concept for CubeSat Platform Utilizing NASA Space Network and Near Earth Network," 2016.</w:t>
      </w:r>
    </w:p>
    <w:p w14:paraId="73E927E6" w14:textId="77777777" w:rsidR="005B47E7" w:rsidRPr="005B47E7" w:rsidRDefault="005B47E7" w:rsidP="005B47E7">
      <w:pPr>
        <w:pStyle w:val="EndNoteBibliography"/>
        <w:spacing w:after="0"/>
        <w:ind w:left="720" w:hanging="720"/>
      </w:pPr>
      <w:r w:rsidRPr="005B47E7">
        <w:t>[11]</w:t>
      </w:r>
      <w:r w:rsidRPr="005B47E7">
        <w:tab/>
        <w:t xml:space="preserve">W. Harrington and J. Heath, "Development of a Low-Cost, Open Software/Hardware Command, Control and Communications Module for CubeSats," in </w:t>
      </w:r>
      <w:r w:rsidRPr="005B47E7">
        <w:rPr>
          <w:i/>
        </w:rPr>
        <w:t>AIAA SPACE 2016</w:t>
      </w:r>
      <w:r w:rsidRPr="005B47E7">
        <w:t>, ed, 2016, p. 5616.</w:t>
      </w:r>
    </w:p>
    <w:p w14:paraId="000A0859" w14:textId="77777777" w:rsidR="005B47E7" w:rsidRPr="005B47E7" w:rsidRDefault="005B47E7" w:rsidP="005B47E7">
      <w:pPr>
        <w:pStyle w:val="EndNoteBibliography"/>
        <w:spacing w:after="0"/>
        <w:ind w:left="720" w:hanging="720"/>
      </w:pPr>
      <w:r w:rsidRPr="005B47E7">
        <w:t>[12]</w:t>
      </w:r>
      <w:r w:rsidRPr="005B47E7">
        <w:tab/>
        <w:t>J. Hanson, A. G. Luna, R. DeRosee, K. Oyadomari, J. Wolfe, W. Attai</w:t>
      </w:r>
      <w:r w:rsidRPr="005B47E7">
        <w:rPr>
          <w:i/>
        </w:rPr>
        <w:t>, et al.</w:t>
      </w:r>
      <w:r w:rsidRPr="005B47E7">
        <w:t>, "Nodes: A Flight Demonstration of Networked Spacecraft Command and Control," 2016.</w:t>
      </w:r>
    </w:p>
    <w:p w14:paraId="1B36286C" w14:textId="77777777" w:rsidR="005B47E7" w:rsidRPr="005B47E7" w:rsidRDefault="005B47E7" w:rsidP="005B47E7">
      <w:pPr>
        <w:pStyle w:val="EndNoteBibliography"/>
        <w:spacing w:after="0"/>
        <w:ind w:left="720" w:hanging="720"/>
      </w:pPr>
      <w:r w:rsidRPr="005B47E7">
        <w:t>[13]</w:t>
      </w:r>
      <w:r w:rsidRPr="005B47E7">
        <w:tab/>
        <w:t xml:space="preserve">A. Tatomirescu, G. F. Pedersen, J. Christiansen, and D. Gerhardt, "Antenna system for nano-satelite mission GOMX-3," in </w:t>
      </w:r>
      <w:r w:rsidRPr="005B47E7">
        <w:rPr>
          <w:i/>
        </w:rPr>
        <w:t>Antennas and Propagation in Wireless Communications (APWC), 2016 IEEE-APS Topical Conference on</w:t>
      </w:r>
      <w:r w:rsidRPr="005B47E7">
        <w:t>, 2016, pp. 282-285.</w:t>
      </w:r>
    </w:p>
    <w:p w14:paraId="71D09452" w14:textId="77777777" w:rsidR="005B47E7" w:rsidRPr="005B47E7" w:rsidRDefault="005B47E7" w:rsidP="005B47E7">
      <w:pPr>
        <w:pStyle w:val="EndNoteBibliography"/>
        <w:spacing w:after="0"/>
        <w:ind w:left="720" w:hanging="720"/>
      </w:pPr>
      <w:r w:rsidRPr="005B47E7">
        <w:t>[14]</w:t>
      </w:r>
      <w:r w:rsidRPr="005B47E7">
        <w:tab/>
        <w:t xml:space="preserve">M. Swartwout, "The first one hundred CubeSats: A statistical look," </w:t>
      </w:r>
      <w:r w:rsidRPr="005B47E7">
        <w:rPr>
          <w:i/>
        </w:rPr>
        <w:t xml:space="preserve">Journal of Small Satellites, </w:t>
      </w:r>
      <w:r w:rsidRPr="005B47E7">
        <w:t>vol. 2, pp. 213-233, 2013.</w:t>
      </w:r>
    </w:p>
    <w:p w14:paraId="79AB21BE" w14:textId="77777777" w:rsidR="005B47E7" w:rsidRPr="005B47E7" w:rsidRDefault="005B47E7" w:rsidP="005B47E7">
      <w:pPr>
        <w:pStyle w:val="EndNoteBibliography"/>
        <w:spacing w:after="0"/>
        <w:ind w:left="720" w:hanging="720"/>
      </w:pPr>
      <w:r w:rsidRPr="005B47E7">
        <w:t>[15]</w:t>
      </w:r>
      <w:r w:rsidRPr="005B47E7">
        <w:tab/>
        <w:t xml:space="preserve">K. Kelley, "Launch systems to support the booming nanosatellite industry," in </w:t>
      </w:r>
      <w:r w:rsidRPr="005B47E7">
        <w:rPr>
          <w:i/>
        </w:rPr>
        <w:t>Aerospace Conference, 2015 IEEE</w:t>
      </w:r>
      <w:r w:rsidRPr="005B47E7">
        <w:t>, 2015, pp. 1-6.</w:t>
      </w:r>
    </w:p>
    <w:p w14:paraId="48EE3DD2" w14:textId="77777777" w:rsidR="005B47E7" w:rsidRPr="005B47E7" w:rsidRDefault="005B47E7" w:rsidP="005B47E7">
      <w:pPr>
        <w:pStyle w:val="EndNoteBibliography"/>
        <w:spacing w:after="0"/>
        <w:ind w:left="720" w:hanging="720"/>
      </w:pPr>
      <w:r w:rsidRPr="005B47E7">
        <w:t>[16]</w:t>
      </w:r>
      <w:r w:rsidRPr="005B47E7">
        <w:tab/>
        <w:t>D. Hitt, K. F. Robinson, and S. D. Creech, "NASA's Space Launch System: A New Opportunity for CubeSats," 2016.</w:t>
      </w:r>
    </w:p>
    <w:p w14:paraId="5C0D0422" w14:textId="77777777" w:rsidR="005B47E7" w:rsidRPr="005B47E7" w:rsidRDefault="005B47E7" w:rsidP="005B47E7">
      <w:pPr>
        <w:pStyle w:val="EndNoteBibliography"/>
        <w:spacing w:after="0"/>
        <w:ind w:left="720" w:hanging="720"/>
      </w:pPr>
      <w:r w:rsidRPr="005B47E7">
        <w:t>[17]</w:t>
      </w:r>
      <w:r w:rsidRPr="005B47E7">
        <w:tab/>
        <w:t xml:space="preserve">D. Masutti, T. Banyai, J. Thoemel, T. Magin, B. Taylor, and D. Kataria, "Investigating the Middle and Lower Thermosphere using a Cubesat Constellation: the QB50 Mission and its Particular Challenges," in </w:t>
      </w:r>
      <w:r w:rsidRPr="005B47E7">
        <w:rPr>
          <w:i/>
        </w:rPr>
        <w:t>EGU General Assembly Conference Abstracts</w:t>
      </w:r>
      <w:r w:rsidRPr="005B47E7">
        <w:t>, 2015, p. 9016.</w:t>
      </w:r>
    </w:p>
    <w:p w14:paraId="78B9D715" w14:textId="77777777" w:rsidR="005B47E7" w:rsidRPr="005B47E7" w:rsidRDefault="005B47E7" w:rsidP="005B47E7">
      <w:pPr>
        <w:pStyle w:val="EndNoteBibliography"/>
        <w:spacing w:after="0"/>
        <w:ind w:left="720" w:hanging="720"/>
      </w:pPr>
      <w:r w:rsidRPr="005B47E7">
        <w:t>[18]</w:t>
      </w:r>
      <w:r w:rsidRPr="005B47E7">
        <w:tab/>
        <w:t>M. Tsay, J. Frongillo, K. Hohman, and B. K. Malphrus, "LunarCube: A Deep Space 6U CubeSat with Mission Enabling Ion Propulsion Technology," 2015.</w:t>
      </w:r>
    </w:p>
    <w:p w14:paraId="6A354391" w14:textId="77777777" w:rsidR="005B47E7" w:rsidRPr="005B47E7" w:rsidRDefault="005B47E7" w:rsidP="005B47E7">
      <w:pPr>
        <w:pStyle w:val="EndNoteBibliography"/>
        <w:spacing w:after="0"/>
        <w:ind w:left="720" w:hanging="720"/>
      </w:pPr>
      <w:r w:rsidRPr="005B47E7">
        <w:lastRenderedPageBreak/>
        <w:t>[19]</w:t>
      </w:r>
      <w:r w:rsidRPr="005B47E7">
        <w:tab/>
        <w:t>R. W. Ridenoure, D. A. Spencer, D. A. Stetson, B. Betts, R. Munakata, S. D. Wong</w:t>
      </w:r>
      <w:r w:rsidRPr="005B47E7">
        <w:rPr>
          <w:i/>
        </w:rPr>
        <w:t>, et al.</w:t>
      </w:r>
      <w:r w:rsidRPr="005B47E7">
        <w:t xml:space="preserve">, "Status of the Dual CubeSat LightSail Program," in </w:t>
      </w:r>
      <w:r w:rsidRPr="005B47E7">
        <w:rPr>
          <w:i/>
        </w:rPr>
        <w:t>AIAA SPACE 2015 Conference and Exposition</w:t>
      </w:r>
      <w:r w:rsidRPr="005B47E7">
        <w:t>, 2015, p. 4424.</w:t>
      </w:r>
    </w:p>
    <w:p w14:paraId="016BCF79" w14:textId="77777777" w:rsidR="005B47E7" w:rsidRPr="005B47E7" w:rsidRDefault="005B47E7" w:rsidP="005B47E7">
      <w:pPr>
        <w:pStyle w:val="EndNoteBibliography"/>
        <w:spacing w:after="0"/>
        <w:ind w:left="720" w:hanging="720"/>
      </w:pPr>
      <w:r w:rsidRPr="005B47E7">
        <w:t>[20]</w:t>
      </w:r>
      <w:r w:rsidRPr="005B47E7">
        <w:tab/>
        <w:t xml:space="preserve">R. Glumb, C. Lietzke, S. Luce, and P. Wloszek, "Cubesat Fourier Transform Spectrometer (CubeSat-FTS) for Three-Dimensional Global Wind Measurements," in </w:t>
      </w:r>
      <w:r w:rsidRPr="005B47E7">
        <w:rPr>
          <w:i/>
        </w:rPr>
        <w:t>American Meteorological Society Annual Meeting,(January 2015)</w:t>
      </w:r>
      <w:r w:rsidRPr="005B47E7">
        <w:t>, 2015.</w:t>
      </w:r>
    </w:p>
    <w:p w14:paraId="69F0612C" w14:textId="77777777" w:rsidR="005B47E7" w:rsidRPr="005B47E7" w:rsidRDefault="005B47E7" w:rsidP="005B47E7">
      <w:pPr>
        <w:pStyle w:val="EndNoteBibliography"/>
        <w:spacing w:after="0"/>
        <w:ind w:left="720" w:hanging="720"/>
      </w:pPr>
      <w:r w:rsidRPr="005B47E7">
        <w:t>[21]</w:t>
      </w:r>
      <w:r w:rsidRPr="005B47E7">
        <w:tab/>
        <w:t xml:space="preserve">S. Nag, J. L. Rios, D. Gerhardt, and C. Pham, "CubeSat constellation design for air traffic monitoring," </w:t>
      </w:r>
      <w:r w:rsidRPr="005B47E7">
        <w:rPr>
          <w:i/>
        </w:rPr>
        <w:t xml:space="preserve">Acta Astronautica, </w:t>
      </w:r>
      <w:r w:rsidRPr="005B47E7">
        <w:t>vol. 128, pp. 180-193, 2016.</w:t>
      </w:r>
    </w:p>
    <w:p w14:paraId="5D0040E2" w14:textId="77777777" w:rsidR="005B47E7" w:rsidRPr="005B47E7" w:rsidRDefault="005B47E7" w:rsidP="005B47E7">
      <w:pPr>
        <w:pStyle w:val="EndNoteBibliography"/>
        <w:spacing w:after="0"/>
        <w:ind w:left="720" w:hanging="720"/>
      </w:pPr>
      <w:r w:rsidRPr="005B47E7">
        <w:t>[22]</w:t>
      </w:r>
      <w:r w:rsidRPr="005B47E7">
        <w:tab/>
        <w:t>D. Westley, A. Martinez, and A. Petro, "Edison Demonstration of Smallsat Networks," 2015.</w:t>
      </w:r>
    </w:p>
    <w:p w14:paraId="62913E82" w14:textId="77777777" w:rsidR="005B47E7" w:rsidRPr="005B47E7" w:rsidRDefault="005B47E7" w:rsidP="005B47E7">
      <w:pPr>
        <w:pStyle w:val="EndNoteBibliography"/>
        <w:spacing w:after="0"/>
        <w:ind w:left="720" w:hanging="720"/>
      </w:pPr>
      <w:r w:rsidRPr="005B47E7">
        <w:t>[23]</w:t>
      </w:r>
      <w:r w:rsidRPr="005B47E7">
        <w:tab/>
        <w:t xml:space="preserve">R. Barbosa. (2015, September, 24). </w:t>
      </w:r>
      <w:r w:rsidRPr="005B47E7">
        <w:rPr>
          <w:i/>
        </w:rPr>
        <w:t>China debuts Long March 11 lofting Tianwang-1 trio</w:t>
      </w:r>
      <w:r w:rsidRPr="005B47E7">
        <w:t>. Available: NASASpaceFlight.com</w:t>
      </w:r>
    </w:p>
    <w:p w14:paraId="34B20C53" w14:textId="77777777" w:rsidR="005B47E7" w:rsidRPr="005B47E7" w:rsidRDefault="005B47E7" w:rsidP="005B47E7">
      <w:pPr>
        <w:pStyle w:val="EndNoteBibliography"/>
        <w:spacing w:after="0"/>
        <w:ind w:left="720" w:hanging="720"/>
      </w:pPr>
      <w:r w:rsidRPr="005B47E7">
        <w:t>[24]</w:t>
      </w:r>
      <w:r w:rsidRPr="005B47E7">
        <w:tab/>
        <w:t xml:space="preserve">A. Varga, "OMNeT++," </w:t>
      </w:r>
      <w:r w:rsidRPr="005B47E7">
        <w:rPr>
          <w:i/>
        </w:rPr>
        <w:t xml:space="preserve">Modeling and tools for network simulation, </w:t>
      </w:r>
      <w:r w:rsidRPr="005B47E7">
        <w:t>pp. 35-59, 2010.</w:t>
      </w:r>
    </w:p>
    <w:p w14:paraId="77C396C4" w14:textId="77777777" w:rsidR="005B47E7" w:rsidRPr="005B47E7" w:rsidRDefault="005B47E7" w:rsidP="005B47E7">
      <w:pPr>
        <w:pStyle w:val="EndNoteBibliography"/>
        <w:spacing w:after="0"/>
        <w:ind w:left="720" w:hanging="720"/>
      </w:pPr>
      <w:r w:rsidRPr="005B47E7">
        <w:t>[25]</w:t>
      </w:r>
      <w:r w:rsidRPr="005B47E7">
        <w:tab/>
        <w:t xml:space="preserve">G. Bora, S. Bora, S. Singh, and S. M. Arsalan, "OSI reference model: An overview," </w:t>
      </w:r>
      <w:r w:rsidRPr="005B47E7">
        <w:rPr>
          <w:i/>
        </w:rPr>
        <w:t xml:space="preserve">International Journal of Computer Trends and Technology (IJCTT, </w:t>
      </w:r>
      <w:r w:rsidRPr="005B47E7">
        <w:t>vol. 7, 2014.</w:t>
      </w:r>
    </w:p>
    <w:p w14:paraId="011AFBDB" w14:textId="77777777" w:rsidR="005B47E7" w:rsidRPr="005B47E7" w:rsidRDefault="005B47E7" w:rsidP="005B47E7">
      <w:pPr>
        <w:pStyle w:val="EndNoteBibliography"/>
        <w:spacing w:after="0"/>
        <w:ind w:left="720" w:hanging="720"/>
      </w:pPr>
      <w:r w:rsidRPr="005B47E7">
        <w:t>[26]</w:t>
      </w:r>
      <w:r w:rsidRPr="005B47E7">
        <w:tab/>
        <w:t xml:space="preserve">H. Helvajian and S. W. Janson, </w:t>
      </w:r>
      <w:r w:rsidRPr="005B47E7">
        <w:rPr>
          <w:i/>
        </w:rPr>
        <w:t>Small satellites: past, present, and future</w:t>
      </w:r>
      <w:r w:rsidRPr="005B47E7">
        <w:t>: Aerospace Press, 2008.</w:t>
      </w:r>
    </w:p>
    <w:p w14:paraId="4D3AB344" w14:textId="77777777" w:rsidR="005B47E7" w:rsidRPr="005B47E7" w:rsidRDefault="005B47E7" w:rsidP="005B47E7">
      <w:pPr>
        <w:pStyle w:val="EndNoteBibliography"/>
        <w:spacing w:after="0"/>
        <w:ind w:left="720" w:hanging="720"/>
      </w:pPr>
      <w:r w:rsidRPr="005B47E7">
        <w:t>[27]</w:t>
      </w:r>
      <w:r w:rsidRPr="005B47E7">
        <w:tab/>
        <w:t>H. Heidt, J. Puig-Suari, A. Moore, S. Nakasuka, and R. Twiggs, "CubeSat: A new generation of picosatellite for education and industry low-cost space experimentation," 2000.</w:t>
      </w:r>
    </w:p>
    <w:p w14:paraId="352E67DE" w14:textId="77777777" w:rsidR="005B47E7" w:rsidRPr="005B47E7" w:rsidRDefault="005B47E7" w:rsidP="005B47E7">
      <w:pPr>
        <w:pStyle w:val="EndNoteBibliography"/>
        <w:spacing w:after="0"/>
        <w:ind w:left="720" w:hanging="720"/>
      </w:pPr>
      <w:r w:rsidRPr="005B47E7">
        <w:t>[28]</w:t>
      </w:r>
      <w:r w:rsidRPr="005B47E7">
        <w:tab/>
        <w:t xml:space="preserve">M. Swartwout, "Cubesat database," </w:t>
      </w:r>
      <w:r w:rsidRPr="005B47E7">
        <w:rPr>
          <w:i/>
        </w:rPr>
        <w:t xml:space="preserve">St. Louis University.[Online].[Accessed 7 February 2015], </w:t>
      </w:r>
      <w:r w:rsidRPr="005B47E7">
        <w:t>2015.</w:t>
      </w:r>
    </w:p>
    <w:p w14:paraId="2DA0AB2C" w14:textId="77777777" w:rsidR="005B47E7" w:rsidRPr="005B47E7" w:rsidRDefault="005B47E7" w:rsidP="005B47E7">
      <w:pPr>
        <w:pStyle w:val="EndNoteBibliography"/>
        <w:spacing w:after="0"/>
        <w:ind w:left="720" w:hanging="720"/>
      </w:pPr>
      <w:r w:rsidRPr="005B47E7">
        <w:t>[29]</w:t>
      </w:r>
      <w:r w:rsidRPr="005B47E7">
        <w:tab/>
        <w:t>C. Boshuizen, J. Mason, P. Klupar, and S. Spanhake, "Results from the planet labs flock constellation," 2014.</w:t>
      </w:r>
    </w:p>
    <w:p w14:paraId="7115A329" w14:textId="77777777" w:rsidR="005B47E7" w:rsidRPr="005B47E7" w:rsidRDefault="005B47E7" w:rsidP="005B47E7">
      <w:pPr>
        <w:pStyle w:val="EndNoteBibliography"/>
        <w:spacing w:after="0"/>
        <w:ind w:left="720" w:hanging="720"/>
      </w:pPr>
      <w:r w:rsidRPr="005B47E7">
        <w:t>[30]</w:t>
      </w:r>
      <w:r w:rsidRPr="005B47E7">
        <w:tab/>
        <w:t xml:space="preserve">R. A. Deepak and R. J. Twiggs, "Thinking out of the box: Space science beyond the CubeSat," </w:t>
      </w:r>
      <w:r w:rsidRPr="005B47E7">
        <w:rPr>
          <w:i/>
        </w:rPr>
        <w:t xml:space="preserve">Journal of Small Satellites, </w:t>
      </w:r>
      <w:r w:rsidRPr="005B47E7">
        <w:t>vol. 1, pp. 3-7, 2012.</w:t>
      </w:r>
    </w:p>
    <w:p w14:paraId="19D6FC95" w14:textId="77777777" w:rsidR="005B47E7" w:rsidRPr="005B47E7" w:rsidRDefault="005B47E7" w:rsidP="005B47E7">
      <w:pPr>
        <w:pStyle w:val="EndNoteBibliography"/>
        <w:spacing w:after="0"/>
        <w:ind w:left="720" w:hanging="720"/>
      </w:pPr>
      <w:r w:rsidRPr="005B47E7">
        <w:t>[31]</w:t>
      </w:r>
      <w:r w:rsidRPr="005B47E7">
        <w:tab/>
        <w:t xml:space="preserve">J. Puig-Suari, J. Schoos, C. Turner, T. Wagner, R. Connolly, and R. Block, "CubeSat developments at Cal Poly: the standard </w:t>
      </w:r>
      <w:r w:rsidRPr="005B47E7">
        <w:lastRenderedPageBreak/>
        <w:t xml:space="preserve">deployer and PolySat," in </w:t>
      </w:r>
      <w:r w:rsidRPr="005B47E7">
        <w:rPr>
          <w:i/>
        </w:rPr>
        <w:t>Proceedings of SPIE-The International Society for Optical Engineering</w:t>
      </w:r>
      <w:r w:rsidRPr="005B47E7">
        <w:t>, 2000, pp. 72-78.</w:t>
      </w:r>
    </w:p>
    <w:p w14:paraId="2F18BA7C" w14:textId="77777777" w:rsidR="005B47E7" w:rsidRPr="005B47E7" w:rsidRDefault="005B47E7" w:rsidP="005B47E7">
      <w:pPr>
        <w:pStyle w:val="EndNoteBibliography"/>
        <w:spacing w:after="0"/>
        <w:ind w:left="720" w:hanging="720"/>
      </w:pPr>
      <w:r w:rsidRPr="005B47E7">
        <w:t>[32]</w:t>
      </w:r>
      <w:r w:rsidRPr="005B47E7">
        <w:tab/>
        <w:t xml:space="preserve">J. Farkas, "CPX: Design of a standard cubesat software bus," </w:t>
      </w:r>
      <w:r w:rsidRPr="005B47E7">
        <w:rPr>
          <w:i/>
        </w:rPr>
        <w:t xml:space="preserve">California State University, California, USA, </w:t>
      </w:r>
      <w:r w:rsidRPr="005B47E7">
        <w:t>2005.</w:t>
      </w:r>
    </w:p>
    <w:p w14:paraId="3D8361D7" w14:textId="77777777" w:rsidR="005B47E7" w:rsidRPr="005B47E7" w:rsidRDefault="005B47E7" w:rsidP="005B47E7">
      <w:pPr>
        <w:pStyle w:val="EndNoteBibliography"/>
        <w:spacing w:after="0"/>
        <w:ind w:left="720" w:hanging="720"/>
      </w:pPr>
      <w:r w:rsidRPr="005B47E7">
        <w:t>[33]</w:t>
      </w:r>
      <w:r w:rsidRPr="005B47E7">
        <w:tab/>
        <w:t>J. Straub, C. Korvald, A. Nervold, A. Mohammad, N. Root, N. Long</w:t>
      </w:r>
      <w:r w:rsidRPr="005B47E7">
        <w:rPr>
          <w:i/>
        </w:rPr>
        <w:t>, et al.</w:t>
      </w:r>
      <w:r w:rsidRPr="005B47E7">
        <w:t xml:space="preserve">, "OpenOrbiter: A low-cost, educational prototype CubeSat mission architecture," </w:t>
      </w:r>
      <w:r w:rsidRPr="005B47E7">
        <w:rPr>
          <w:i/>
        </w:rPr>
        <w:t xml:space="preserve">Machines, </w:t>
      </w:r>
      <w:r w:rsidRPr="005B47E7">
        <w:t>vol. 1, p. 1, 2013.</w:t>
      </w:r>
    </w:p>
    <w:p w14:paraId="42EFF0A8" w14:textId="77777777" w:rsidR="005B47E7" w:rsidRPr="005B47E7" w:rsidRDefault="005B47E7" w:rsidP="005B47E7">
      <w:pPr>
        <w:pStyle w:val="EndNoteBibliography"/>
        <w:spacing w:after="0"/>
        <w:ind w:left="720" w:hanging="720"/>
      </w:pPr>
      <w:r w:rsidRPr="005B47E7">
        <w:t>[34]</w:t>
      </w:r>
      <w:r w:rsidRPr="005B47E7">
        <w:tab/>
        <w:t xml:space="preserve">A. K. Nervold, J. Berk, J. Straub, and D. Whalen, "A Pathway to Small Satellite Market Growth," </w:t>
      </w:r>
      <w:r w:rsidRPr="005B47E7">
        <w:rPr>
          <w:i/>
        </w:rPr>
        <w:t xml:space="preserve">Advances in Aerospace Science and Technology, </w:t>
      </w:r>
      <w:r w:rsidRPr="005B47E7">
        <w:t>vol. 1, p. 14, 2016.</w:t>
      </w:r>
    </w:p>
    <w:p w14:paraId="5E8185AD" w14:textId="77777777" w:rsidR="005B47E7" w:rsidRPr="005B47E7" w:rsidRDefault="005B47E7" w:rsidP="005B47E7">
      <w:pPr>
        <w:pStyle w:val="EndNoteBibliography"/>
        <w:spacing w:after="0"/>
        <w:ind w:left="720" w:hanging="720"/>
      </w:pPr>
      <w:r w:rsidRPr="005B47E7">
        <w:t>[35]</w:t>
      </w:r>
      <w:r w:rsidRPr="005B47E7">
        <w:tab/>
        <w:t xml:space="preserve">K. Hayward, "The Economics of Launch Vehicles: Towards a New Business Model," in </w:t>
      </w:r>
      <w:r w:rsidRPr="005B47E7">
        <w:rPr>
          <w:i/>
        </w:rPr>
        <w:t>Yearbook on Space Policy 2015</w:t>
      </w:r>
      <w:r w:rsidRPr="005B47E7">
        <w:t>, ed: Springer, 2017, pp. 247-256.</w:t>
      </w:r>
    </w:p>
    <w:p w14:paraId="637D5164" w14:textId="77777777" w:rsidR="005B47E7" w:rsidRPr="005B47E7" w:rsidRDefault="005B47E7" w:rsidP="005B47E7">
      <w:pPr>
        <w:pStyle w:val="EndNoteBibliography"/>
        <w:spacing w:after="0"/>
        <w:ind w:left="720" w:hanging="720"/>
      </w:pPr>
      <w:r w:rsidRPr="005B47E7">
        <w:t>[36]</w:t>
      </w:r>
      <w:r w:rsidRPr="005B47E7">
        <w:tab/>
        <w:t xml:space="preserve">W. A. Beech, D. E. Nielsen, J. T. Noo, and L. K. Ncuu, "AX. 25 Link Access Protocol for Amateur Packet Radio, Version: 2.2 Rev," in </w:t>
      </w:r>
      <w:r w:rsidRPr="005B47E7">
        <w:rPr>
          <w:i/>
        </w:rPr>
        <w:t>Tucson Amateur Packet Radio Corp</w:t>
      </w:r>
      <w:r w:rsidRPr="005B47E7">
        <w:t>, 1997.</w:t>
      </w:r>
    </w:p>
    <w:p w14:paraId="05DF143D" w14:textId="77777777" w:rsidR="005B47E7" w:rsidRPr="005B47E7" w:rsidRDefault="005B47E7" w:rsidP="005B47E7">
      <w:pPr>
        <w:pStyle w:val="EndNoteBibliography"/>
        <w:spacing w:after="0"/>
        <w:ind w:left="720" w:hanging="720"/>
      </w:pPr>
      <w:r w:rsidRPr="005B47E7">
        <w:t>[37]</w:t>
      </w:r>
      <w:r w:rsidRPr="005B47E7">
        <w:tab/>
        <w:t xml:space="preserve">P. Muri and J. McNair, "A survey of communication sub-systems for intersatellite linked systems and CubeSat missions," </w:t>
      </w:r>
      <w:r w:rsidRPr="005B47E7">
        <w:rPr>
          <w:i/>
        </w:rPr>
        <w:t xml:space="preserve">JCM, </w:t>
      </w:r>
      <w:r w:rsidRPr="005B47E7">
        <w:t>vol. 7, pp. 290-308, 2012.</w:t>
      </w:r>
    </w:p>
    <w:p w14:paraId="6AD7A326" w14:textId="77777777" w:rsidR="005B47E7" w:rsidRPr="005B47E7" w:rsidRDefault="005B47E7" w:rsidP="005B47E7">
      <w:pPr>
        <w:pStyle w:val="EndNoteBibliography"/>
        <w:spacing w:after="0"/>
        <w:ind w:left="720" w:hanging="720"/>
      </w:pPr>
      <w:r w:rsidRPr="005B47E7">
        <w:t>[38]</w:t>
      </w:r>
      <w:r w:rsidRPr="005B47E7">
        <w:tab/>
        <w:t>C. Fish, C. Swenson, T. Neilsen, B. Bingham, J. Gunther, E. Stromberg</w:t>
      </w:r>
      <w:r w:rsidRPr="005B47E7">
        <w:rPr>
          <w:i/>
        </w:rPr>
        <w:t>, et al.</w:t>
      </w:r>
      <w:r w:rsidRPr="005B47E7">
        <w:t>, "Dice mission design, development, and implementation: Success and challenges," 2012.</w:t>
      </w:r>
    </w:p>
    <w:p w14:paraId="1527477A" w14:textId="77777777" w:rsidR="005B47E7" w:rsidRPr="005B47E7" w:rsidRDefault="005B47E7" w:rsidP="005B47E7">
      <w:pPr>
        <w:pStyle w:val="EndNoteBibliography"/>
        <w:spacing w:after="0"/>
        <w:ind w:left="720" w:hanging="720"/>
      </w:pPr>
      <w:r w:rsidRPr="005B47E7">
        <w:t>[39]</w:t>
      </w:r>
      <w:r w:rsidRPr="005B47E7">
        <w:tab/>
        <w:t>R. Hodges, B. Shah, D. Muthulingham, and T. Freeman, "ISARA–Integrated Solar Array and Reflectarray Mission Overview," 2013.</w:t>
      </w:r>
    </w:p>
    <w:p w14:paraId="2454C1BF" w14:textId="77777777" w:rsidR="005B47E7" w:rsidRPr="005B47E7" w:rsidRDefault="005B47E7" w:rsidP="005B47E7">
      <w:pPr>
        <w:pStyle w:val="EndNoteBibliography"/>
        <w:spacing w:after="0"/>
        <w:ind w:left="720" w:hanging="720"/>
      </w:pPr>
      <w:r w:rsidRPr="005B47E7">
        <w:t>[40]</w:t>
      </w:r>
      <w:r w:rsidRPr="005B47E7">
        <w:tab/>
        <w:t>S. Wu, W. Chen, and C. Chao, "The STU-2 CubeSat Mission and In-Orbit Test Results," 2016.</w:t>
      </w:r>
    </w:p>
    <w:p w14:paraId="20D80101" w14:textId="77777777" w:rsidR="005B47E7" w:rsidRPr="005B47E7" w:rsidRDefault="005B47E7" w:rsidP="005B47E7">
      <w:pPr>
        <w:pStyle w:val="EndNoteBibliography"/>
        <w:spacing w:after="0"/>
        <w:ind w:left="720" w:hanging="720"/>
      </w:pPr>
      <w:r w:rsidRPr="005B47E7">
        <w:t>[41]</w:t>
      </w:r>
      <w:r w:rsidRPr="005B47E7">
        <w:tab/>
        <w:t xml:space="preserve">S. S. Arnold, R. Nuzzaci, and A. Gordon-Ross, "Energy budgeting for CubeSats with an integrated FPGA," in </w:t>
      </w:r>
      <w:r w:rsidRPr="005B47E7">
        <w:rPr>
          <w:i/>
        </w:rPr>
        <w:t>Aerospace Conference, 2012 IEEE</w:t>
      </w:r>
      <w:r w:rsidRPr="005B47E7">
        <w:t>, 2012, pp. 1-14.</w:t>
      </w:r>
    </w:p>
    <w:p w14:paraId="589A4552" w14:textId="369AC8FF" w:rsidR="005B47E7" w:rsidRPr="005B47E7" w:rsidRDefault="005B47E7" w:rsidP="005B47E7">
      <w:pPr>
        <w:pStyle w:val="EndNoteBibliography"/>
        <w:spacing w:after="0"/>
        <w:ind w:left="720" w:hanging="720"/>
      </w:pPr>
      <w:r w:rsidRPr="005B47E7">
        <w:t>[42]</w:t>
      </w:r>
      <w:r w:rsidRPr="005B47E7">
        <w:tab/>
        <w:t xml:space="preserve">A. Oliveira. (2015, 02-02). </w:t>
      </w:r>
      <w:r w:rsidRPr="005B47E7">
        <w:rPr>
          <w:i/>
        </w:rPr>
        <w:t>Final Report Summary - GAMALINK (Generic SDR-bAsed Multifunctional spAce LINK)</w:t>
      </w:r>
      <w:r w:rsidRPr="005B47E7">
        <w:t xml:space="preserve">. Available: </w:t>
      </w:r>
      <w:hyperlink r:id="rId66" w:history="1">
        <w:r w:rsidRPr="005B47E7">
          <w:rPr>
            <w:rStyle w:val="Hyperlink"/>
          </w:rPr>
          <w:t>http://cordis.europa.eu/result/rcn/172006_en.html</w:t>
        </w:r>
      </w:hyperlink>
    </w:p>
    <w:p w14:paraId="647C913C" w14:textId="59D60D9B" w:rsidR="005B47E7" w:rsidRPr="005B47E7" w:rsidRDefault="005B47E7" w:rsidP="005B47E7">
      <w:pPr>
        <w:pStyle w:val="EndNoteBibliography"/>
        <w:spacing w:after="0"/>
        <w:ind w:left="720" w:hanging="720"/>
      </w:pPr>
      <w:r w:rsidRPr="005B47E7">
        <w:t>[43]</w:t>
      </w:r>
      <w:r w:rsidRPr="005B47E7">
        <w:tab/>
        <w:t xml:space="preserve">(2016, April 14th). </w:t>
      </w:r>
      <w:r w:rsidRPr="005B47E7">
        <w:rPr>
          <w:i/>
        </w:rPr>
        <w:t>CubeSat Design Overview Report</w:t>
      </w:r>
      <w:r w:rsidRPr="005B47E7">
        <w:t xml:space="preserve">. Available: </w:t>
      </w:r>
      <w:hyperlink r:id="rId67" w:history="1">
        <w:r w:rsidRPr="005B47E7">
          <w:rPr>
            <w:rStyle w:val="Hyperlink"/>
          </w:rPr>
          <w:t>http://sydney.edu.au/engineering/aeromech/AERO3760/private/CDR/1%20%20Critical%20Design%20Overview%20i-INSPIRE%EF%BC%92.pdf</w:t>
        </w:r>
      </w:hyperlink>
    </w:p>
    <w:p w14:paraId="3791DB95" w14:textId="77777777" w:rsidR="005B47E7" w:rsidRPr="005B47E7" w:rsidRDefault="005B47E7" w:rsidP="005B47E7">
      <w:pPr>
        <w:pStyle w:val="EndNoteBibliography"/>
        <w:spacing w:after="0"/>
        <w:ind w:left="720" w:hanging="720"/>
      </w:pPr>
      <w:r w:rsidRPr="005B47E7">
        <w:t>[44]</w:t>
      </w:r>
      <w:r w:rsidRPr="005B47E7">
        <w:tab/>
        <w:t>J. Guo, J. Bouwmeester, and E. Gill, "From Single to Formation Flying CubeSats: An Update from the Delft Programme," 2013.</w:t>
      </w:r>
    </w:p>
    <w:p w14:paraId="12627937" w14:textId="77777777" w:rsidR="005B47E7" w:rsidRPr="005B47E7" w:rsidRDefault="005B47E7" w:rsidP="005B47E7">
      <w:pPr>
        <w:pStyle w:val="EndNoteBibliography"/>
        <w:spacing w:after="0"/>
        <w:ind w:left="720" w:hanging="720"/>
      </w:pPr>
      <w:r w:rsidRPr="005B47E7">
        <w:t>[45]</w:t>
      </w:r>
      <w:r w:rsidRPr="005B47E7">
        <w:tab/>
        <w:t>M. Focardi, V. Noce, S. Buckley, K. O'Neill, A. Bemporad, S. Fineschi</w:t>
      </w:r>
      <w:r w:rsidRPr="005B47E7">
        <w:rPr>
          <w:i/>
        </w:rPr>
        <w:t>, et al.</w:t>
      </w:r>
      <w:r w:rsidRPr="005B47E7">
        <w:t xml:space="preserve">, "The shadow position sensors (SPS) formation flying metrology subsystem for the ESA PROBA-3 mission: present status and future developments," in </w:t>
      </w:r>
      <w:r w:rsidRPr="005B47E7">
        <w:rPr>
          <w:i/>
        </w:rPr>
        <w:t>SPIE Astronomical Telescopes+ Instrumentation</w:t>
      </w:r>
      <w:r w:rsidRPr="005B47E7">
        <w:t>, 2016, pp. 99044Z-99044Z-17.</w:t>
      </w:r>
    </w:p>
    <w:p w14:paraId="3F2A4E42" w14:textId="77777777" w:rsidR="005B47E7" w:rsidRPr="005B47E7" w:rsidRDefault="005B47E7" w:rsidP="005B47E7">
      <w:pPr>
        <w:pStyle w:val="EndNoteBibliography"/>
        <w:spacing w:after="0"/>
        <w:ind w:left="720" w:hanging="720"/>
      </w:pPr>
      <w:r w:rsidRPr="005B47E7">
        <w:t>[46]</w:t>
      </w:r>
      <w:r w:rsidRPr="005B47E7">
        <w:tab/>
        <w:t>J. M. EncinasPlaza, J. A. VilanVilan, F. AquadoAgelet, J. BrandiaranMancheno, M. LopezEstevez, C. MartinezFernandez</w:t>
      </w:r>
      <w:r w:rsidRPr="005B47E7">
        <w:rPr>
          <w:i/>
        </w:rPr>
        <w:t>, et al.</w:t>
      </w:r>
      <w:r w:rsidRPr="005B47E7">
        <w:t>, "Xatcobeo: Small Mechanisms for CubeSat Satellites-Antenna and Solar Array Deployment," 2010.</w:t>
      </w:r>
    </w:p>
    <w:p w14:paraId="56B79CB4" w14:textId="77777777" w:rsidR="005B47E7" w:rsidRPr="005B47E7" w:rsidRDefault="005B47E7" w:rsidP="005B47E7">
      <w:pPr>
        <w:pStyle w:val="EndNoteBibliography"/>
        <w:spacing w:after="0"/>
        <w:ind w:left="720" w:hanging="720"/>
      </w:pPr>
      <w:r w:rsidRPr="005B47E7">
        <w:t>[47]</w:t>
      </w:r>
      <w:r w:rsidRPr="005B47E7">
        <w:tab/>
        <w:t>G. Sun, X. Xia, S. Wu, Z. Wu, and W. Chen, "Attitude Determination and Control System Design for STU-2A CubeSat and In-Orbit Results," 2016.</w:t>
      </w:r>
    </w:p>
    <w:p w14:paraId="0E60CBAC" w14:textId="77777777" w:rsidR="005B47E7" w:rsidRPr="005B47E7" w:rsidRDefault="005B47E7" w:rsidP="005B47E7">
      <w:pPr>
        <w:pStyle w:val="EndNoteBibliography"/>
        <w:spacing w:after="0"/>
        <w:ind w:left="720" w:hanging="720"/>
      </w:pPr>
      <w:r w:rsidRPr="005B47E7">
        <w:t>[48]</w:t>
      </w:r>
      <w:r w:rsidRPr="005B47E7">
        <w:tab/>
        <w:t xml:space="preserve">J. Li, M. Post, T. Wright, and R. Lee, "Design of attitude control systems for cubesat-class nanosatellite," </w:t>
      </w:r>
      <w:r w:rsidRPr="005B47E7">
        <w:rPr>
          <w:i/>
        </w:rPr>
        <w:t xml:space="preserve">Journal of Control Science and Engineering, </w:t>
      </w:r>
      <w:r w:rsidRPr="005B47E7">
        <w:t>vol. 2013, p. 4, 2013.</w:t>
      </w:r>
    </w:p>
    <w:p w14:paraId="75B9BB50" w14:textId="77777777" w:rsidR="005B47E7" w:rsidRPr="005B47E7" w:rsidRDefault="005B47E7" w:rsidP="005B47E7">
      <w:pPr>
        <w:pStyle w:val="EndNoteBibliography"/>
        <w:spacing w:after="0"/>
        <w:ind w:left="720" w:hanging="720"/>
      </w:pPr>
      <w:r w:rsidRPr="005B47E7">
        <w:t>[49]</w:t>
      </w:r>
      <w:r w:rsidRPr="005B47E7">
        <w:tab/>
        <w:t xml:space="preserve">E. Glennon, J. Gauthier, M. Choudhury, A. Dempster, and K. Parkinson, "Synchronization and syntonization of formation flying cubesats using the namuru V3. 2 spaceborne GPS receiver," in </w:t>
      </w:r>
      <w:r w:rsidRPr="005B47E7">
        <w:rPr>
          <w:i/>
        </w:rPr>
        <w:t>Proceedings of the the ION 2013 Pacific PNT Meeting, Honolulu, HI, USA</w:t>
      </w:r>
      <w:r w:rsidRPr="005B47E7">
        <w:t>, 2013, pp. 23-25.</w:t>
      </w:r>
    </w:p>
    <w:p w14:paraId="163201A6" w14:textId="77777777" w:rsidR="005B47E7" w:rsidRPr="005B47E7" w:rsidRDefault="005B47E7" w:rsidP="005B47E7">
      <w:pPr>
        <w:pStyle w:val="EndNoteBibliography"/>
        <w:spacing w:after="0"/>
        <w:ind w:left="720" w:hanging="720"/>
      </w:pPr>
      <w:r w:rsidRPr="005B47E7">
        <w:t>[50]</w:t>
      </w:r>
      <w:r w:rsidRPr="005B47E7">
        <w:tab/>
        <w:t>A. Cortiella, D. Vidal, J. Jané, E. Juan, R. Olivé, A. Amézaga</w:t>
      </w:r>
      <w:r w:rsidRPr="005B47E7">
        <w:rPr>
          <w:i/>
        </w:rPr>
        <w:t>, et al.</w:t>
      </w:r>
      <w:r w:rsidRPr="005B47E7">
        <w:t xml:space="preserve">, "3CAT-2: Attitude Determination and Control System for a GNSS-R Earth Observation 6U CubeSat Mission," </w:t>
      </w:r>
      <w:r w:rsidRPr="005B47E7">
        <w:rPr>
          <w:i/>
        </w:rPr>
        <w:t xml:space="preserve">European Journal of Remote Sensing, </w:t>
      </w:r>
      <w:r w:rsidRPr="005B47E7">
        <w:t>vol. 49, pp. 759-776, 2016.</w:t>
      </w:r>
    </w:p>
    <w:p w14:paraId="128B01E5" w14:textId="77777777" w:rsidR="005B47E7" w:rsidRPr="005B47E7" w:rsidRDefault="005B47E7" w:rsidP="005B47E7">
      <w:pPr>
        <w:pStyle w:val="EndNoteBibliography"/>
        <w:spacing w:after="0"/>
        <w:ind w:left="720" w:hanging="720"/>
      </w:pPr>
      <w:r w:rsidRPr="005B47E7">
        <w:t>[51]</w:t>
      </w:r>
      <w:r w:rsidRPr="005B47E7">
        <w:tab/>
        <w:t>W. H. Swartz, S. R. Lorentz, P. M. Huang, A. W. Smith, D. M. Deglau, S. X. Liang</w:t>
      </w:r>
      <w:r w:rsidRPr="005B47E7">
        <w:rPr>
          <w:i/>
        </w:rPr>
        <w:t>, et al.</w:t>
      </w:r>
      <w:r w:rsidRPr="005B47E7">
        <w:t>, "The Radiometer Assessment using Vertically Aligned Nanotubes (RAVAN) CubeSat Mission: A Pathfinder for a New Measurement of Earth's Radiation Budget," 2016.</w:t>
      </w:r>
    </w:p>
    <w:p w14:paraId="30471E2B" w14:textId="77777777" w:rsidR="005B47E7" w:rsidRPr="005B47E7" w:rsidRDefault="005B47E7" w:rsidP="005B47E7">
      <w:pPr>
        <w:pStyle w:val="EndNoteBibliography"/>
        <w:spacing w:after="0"/>
        <w:ind w:left="720" w:hanging="720"/>
      </w:pPr>
      <w:r w:rsidRPr="005B47E7">
        <w:t>[52]</w:t>
      </w:r>
      <w:r w:rsidRPr="005B47E7">
        <w:tab/>
        <w:t>W. H. Swartz, L. P. Dyrud, S. R. Lorentz, D. L. Wu, W. J. Wiscombe, S. J. Papadakis</w:t>
      </w:r>
      <w:r w:rsidRPr="005B47E7">
        <w:rPr>
          <w:i/>
        </w:rPr>
        <w:t>, et al.</w:t>
      </w:r>
      <w:r w:rsidRPr="005B47E7">
        <w:t xml:space="preserve">, "The RAVAN CubeSat mission: advancing technologies for climate observation," in </w:t>
      </w:r>
      <w:r w:rsidRPr="005B47E7">
        <w:rPr>
          <w:i/>
        </w:rPr>
        <w:t>Geoscience and Remote Sensing Symposium (IGARSS), 2015 IEEE International</w:t>
      </w:r>
      <w:r w:rsidRPr="005B47E7">
        <w:t>, 2015, pp. 5300-5303.</w:t>
      </w:r>
    </w:p>
    <w:p w14:paraId="61BE4337" w14:textId="40C9AC8F" w:rsidR="005B47E7" w:rsidRPr="005B47E7" w:rsidRDefault="005B47E7" w:rsidP="005B47E7">
      <w:pPr>
        <w:pStyle w:val="EndNoteBibliography"/>
        <w:spacing w:after="0"/>
        <w:ind w:left="720" w:hanging="720"/>
      </w:pPr>
      <w:r w:rsidRPr="005B47E7">
        <w:t>[53]</w:t>
      </w:r>
      <w:r w:rsidRPr="005B47E7">
        <w:tab/>
        <w:t>S. Kanekal, P. O'Brien, D. N. Baker, K. Ogasawara, J. Fennell, E. Christian</w:t>
      </w:r>
      <w:r w:rsidRPr="005B47E7">
        <w:rPr>
          <w:i/>
        </w:rPr>
        <w:t>, et al.</w:t>
      </w:r>
      <w:r w:rsidRPr="005B47E7">
        <w:t xml:space="preserve">, "Radition belt dynamics: Recent results from van Allen Probes and future observations from CeREs," in </w:t>
      </w:r>
      <w:r w:rsidRPr="005B47E7">
        <w:rPr>
          <w:i/>
        </w:rPr>
        <w:t xml:space="preserve">41st COSPAR Scientific Assembly, abstracts from the meeting that was to be held 30 July-7 August at the Istanbul Congress Center (ICC), Turkey, but was cancelled. See </w:t>
      </w:r>
      <w:hyperlink r:id="rId68" w:history="1">
        <w:r w:rsidRPr="005B47E7">
          <w:rPr>
            <w:rStyle w:val="Hyperlink"/>
          </w:rPr>
          <w:t>http://cospar2016</w:t>
        </w:r>
      </w:hyperlink>
      <w:r w:rsidRPr="005B47E7">
        <w:rPr>
          <w:i/>
        </w:rPr>
        <w:t>. tubitak. gov. tr/en/, Abstract PRBEM. 2-1-16.</w:t>
      </w:r>
      <w:r w:rsidRPr="005B47E7">
        <w:t>, 2016.</w:t>
      </w:r>
    </w:p>
    <w:p w14:paraId="2F8FC012" w14:textId="77777777" w:rsidR="005B47E7" w:rsidRPr="005B47E7" w:rsidRDefault="005B47E7" w:rsidP="005B47E7">
      <w:pPr>
        <w:pStyle w:val="EndNoteBibliography"/>
        <w:spacing w:after="0"/>
        <w:ind w:left="720" w:hanging="720"/>
      </w:pPr>
      <w:r w:rsidRPr="005B47E7">
        <w:t>[54]</w:t>
      </w:r>
      <w:r w:rsidRPr="005B47E7">
        <w:tab/>
        <w:t>J. Westerhoff, G. Earle, R. Bishop, G. R. Swenson, S. Vadas, J. Clemmons</w:t>
      </w:r>
      <w:r w:rsidRPr="005B47E7">
        <w:rPr>
          <w:i/>
        </w:rPr>
        <w:t>, et al.</w:t>
      </w:r>
      <w:r w:rsidRPr="005B47E7">
        <w:t xml:space="preserve">, "LAICE CubeSat mission for gravity wave studies," </w:t>
      </w:r>
      <w:r w:rsidRPr="005B47E7">
        <w:rPr>
          <w:i/>
        </w:rPr>
        <w:t xml:space="preserve">Advances in Space Research, </w:t>
      </w:r>
      <w:r w:rsidRPr="005B47E7">
        <w:t>vol. 56, pp. 1413-1427, 2015.</w:t>
      </w:r>
    </w:p>
    <w:p w14:paraId="72CBA916" w14:textId="77777777" w:rsidR="005B47E7" w:rsidRPr="005B47E7" w:rsidRDefault="005B47E7" w:rsidP="005B47E7">
      <w:pPr>
        <w:pStyle w:val="EndNoteBibliography"/>
        <w:spacing w:after="0"/>
        <w:ind w:left="720" w:hanging="720"/>
      </w:pPr>
      <w:r w:rsidRPr="005B47E7">
        <w:t>[55]</w:t>
      </w:r>
      <w:r w:rsidRPr="005B47E7">
        <w:tab/>
        <w:t>J. M. Morrison, H. Jeffrey, H. Gorter, P. Anderson, C. Clark, A. Holmes</w:t>
      </w:r>
      <w:r w:rsidRPr="005B47E7">
        <w:rPr>
          <w:i/>
        </w:rPr>
        <w:t>, et al.</w:t>
      </w:r>
      <w:r w:rsidRPr="005B47E7">
        <w:t xml:space="preserve">, "SeaHawk: an advanced CubeSat mission for sustained ocean colour monitoring," in </w:t>
      </w:r>
      <w:r w:rsidRPr="005B47E7">
        <w:rPr>
          <w:i/>
        </w:rPr>
        <w:t>SPIE Remote Sensing</w:t>
      </w:r>
      <w:r w:rsidRPr="005B47E7">
        <w:t>, 2016, pp. 100001C-100001C-11.</w:t>
      </w:r>
    </w:p>
    <w:p w14:paraId="5B722597" w14:textId="77777777" w:rsidR="005B47E7" w:rsidRPr="005B47E7" w:rsidRDefault="005B47E7" w:rsidP="005B47E7">
      <w:pPr>
        <w:pStyle w:val="EndNoteBibliography"/>
        <w:spacing w:after="0"/>
        <w:ind w:left="720" w:hanging="720"/>
      </w:pPr>
      <w:r w:rsidRPr="005B47E7">
        <w:t>[56]</w:t>
      </w:r>
      <w:r w:rsidRPr="005B47E7">
        <w:tab/>
        <w:t xml:space="preserve">M. Bentum, A. Meijerink, A.-J. Boonstra, C. Verhoeven, and A.-J. v. d. Veen, "OLFAR: the orbiting low frequency array, how a cube sat swarm becomes a novel radio astronomy instrument in space," </w:t>
      </w:r>
      <w:r w:rsidRPr="005B47E7">
        <w:rPr>
          <w:i/>
        </w:rPr>
        <w:t xml:space="preserve">De Vonk, </w:t>
      </w:r>
      <w:r w:rsidRPr="005B47E7">
        <w:t>vol. 25, pp. 1-5, 2010.</w:t>
      </w:r>
    </w:p>
    <w:p w14:paraId="4E4F2191" w14:textId="77777777" w:rsidR="005B47E7" w:rsidRPr="005B47E7" w:rsidRDefault="005B47E7" w:rsidP="005B47E7">
      <w:pPr>
        <w:pStyle w:val="EndNoteBibliography"/>
        <w:spacing w:after="0"/>
        <w:ind w:left="720" w:hanging="720"/>
      </w:pPr>
      <w:r w:rsidRPr="005B47E7">
        <w:t>[57]</w:t>
      </w:r>
      <w:r w:rsidRPr="005B47E7">
        <w:tab/>
        <w:t>J. Hanson, J. Chartres, H. Sanchez, and K. Oyadomari, "The EDSN intersatellite communications architecture," 2014.</w:t>
      </w:r>
    </w:p>
    <w:p w14:paraId="21230FBD" w14:textId="77777777" w:rsidR="005B47E7" w:rsidRPr="005B47E7" w:rsidRDefault="005B47E7" w:rsidP="005B47E7">
      <w:pPr>
        <w:pStyle w:val="EndNoteBibliography"/>
        <w:spacing w:after="0"/>
        <w:ind w:left="720" w:hanging="720"/>
      </w:pPr>
      <w:r w:rsidRPr="005B47E7">
        <w:t>[58]</w:t>
      </w:r>
      <w:r w:rsidRPr="005B47E7">
        <w:tab/>
        <w:t>J. Chartres, H. Sanchez, and J. Hanson, "EDSN development lessons learned," 2014.</w:t>
      </w:r>
    </w:p>
    <w:p w14:paraId="02831FC8" w14:textId="77777777" w:rsidR="005B47E7" w:rsidRPr="005B47E7" w:rsidRDefault="005B47E7" w:rsidP="005B47E7">
      <w:pPr>
        <w:pStyle w:val="EndNoteBibliography"/>
        <w:spacing w:after="0"/>
        <w:ind w:left="720" w:hanging="720"/>
      </w:pPr>
      <w:r w:rsidRPr="005B47E7">
        <w:t>[59]</w:t>
      </w:r>
      <w:r w:rsidRPr="005B47E7">
        <w:tab/>
        <w:t>K. I. Parker, "State-of-the-Art for Small Satellite Propulsion Systems," 2016.</w:t>
      </w:r>
    </w:p>
    <w:p w14:paraId="080D7FB4" w14:textId="77777777" w:rsidR="005B47E7" w:rsidRPr="005B47E7" w:rsidRDefault="005B47E7" w:rsidP="005B47E7">
      <w:pPr>
        <w:pStyle w:val="EndNoteBibliography"/>
        <w:spacing w:after="0"/>
        <w:ind w:left="720" w:hanging="720"/>
      </w:pPr>
      <w:r w:rsidRPr="005B47E7">
        <w:t>[60]</w:t>
      </w:r>
      <w:r w:rsidRPr="005B47E7">
        <w:tab/>
        <w:t>O. Barnouin, J. Biele, I. Carnelli, V. Ciarletti, A. Cheng, A. Galvez</w:t>
      </w:r>
      <w:r w:rsidRPr="005B47E7">
        <w:rPr>
          <w:i/>
        </w:rPr>
        <w:t>, et al.</w:t>
      </w:r>
      <w:r w:rsidRPr="005B47E7">
        <w:t xml:space="preserve">, "The Asteroid Impact and Deflection Assessment (AIDA) mission: Science Proximity Operations," in </w:t>
      </w:r>
      <w:r w:rsidRPr="005B47E7">
        <w:rPr>
          <w:i/>
        </w:rPr>
        <w:t>LPSC 2016 47th Lunar and Planetary Science Conference</w:t>
      </w:r>
      <w:r w:rsidRPr="005B47E7">
        <w:t>, 2016, p. 1427.</w:t>
      </w:r>
    </w:p>
    <w:p w14:paraId="1E4F4E85" w14:textId="77777777" w:rsidR="005B47E7" w:rsidRPr="005B47E7" w:rsidRDefault="005B47E7" w:rsidP="005B47E7">
      <w:pPr>
        <w:pStyle w:val="EndNoteBibliography"/>
        <w:spacing w:after="0"/>
        <w:ind w:left="720" w:hanging="720"/>
      </w:pPr>
      <w:r w:rsidRPr="005B47E7">
        <w:t>[61]</w:t>
      </w:r>
      <w:r w:rsidRPr="005B47E7">
        <w:tab/>
        <w:t xml:space="preserve">M. Bisgaard, D. Gerhardt, H. Hermanns, J. Krčál, G. Nies, and M. Stenger, "Battery-Aware Scheduling in Low Orbit: The GomX–3 Case," in </w:t>
      </w:r>
      <w:r w:rsidRPr="005B47E7">
        <w:rPr>
          <w:i/>
        </w:rPr>
        <w:t>FM 2016: Formal Methods: 21st International Symposium, Limassol, Cyprus, November 9-11, 2016, Proceedings 21</w:t>
      </w:r>
      <w:r w:rsidRPr="005B47E7">
        <w:t>, 2016, pp. 559-576.</w:t>
      </w:r>
    </w:p>
    <w:p w14:paraId="59BD2D4B" w14:textId="77777777" w:rsidR="005B47E7" w:rsidRPr="005B47E7" w:rsidRDefault="005B47E7" w:rsidP="005B47E7">
      <w:pPr>
        <w:pStyle w:val="EndNoteBibliography"/>
        <w:spacing w:after="0"/>
        <w:ind w:left="720" w:hanging="720"/>
      </w:pPr>
      <w:r w:rsidRPr="005B47E7">
        <w:t>[62]</w:t>
      </w:r>
      <w:r w:rsidRPr="005B47E7">
        <w:tab/>
        <w:t>B. Niels, "ESA and GomSpace Sign Contract to Launch Advanced Nanosatellite," ed. Web: GOMspace, 2016.</w:t>
      </w:r>
    </w:p>
    <w:p w14:paraId="3D4B9C01" w14:textId="77777777" w:rsidR="005B47E7" w:rsidRPr="005B47E7" w:rsidRDefault="005B47E7" w:rsidP="005B47E7">
      <w:pPr>
        <w:pStyle w:val="EndNoteBibliography"/>
        <w:spacing w:after="0"/>
        <w:ind w:left="720" w:hanging="720"/>
      </w:pPr>
      <w:r w:rsidRPr="005B47E7">
        <w:t>[63]</w:t>
      </w:r>
      <w:r w:rsidRPr="005B47E7">
        <w:tab/>
        <w:t>M. Villa, A. Martinez, and A. Petro, "Cubesat Proximity Operations Demonstration (CPOD)," 2015.</w:t>
      </w:r>
    </w:p>
    <w:p w14:paraId="767AB85A" w14:textId="77777777" w:rsidR="005B47E7" w:rsidRPr="005B47E7" w:rsidRDefault="005B47E7" w:rsidP="005B47E7">
      <w:pPr>
        <w:pStyle w:val="EndNoteBibliography"/>
        <w:spacing w:after="0"/>
        <w:ind w:left="720" w:hanging="720"/>
      </w:pPr>
      <w:r w:rsidRPr="005B47E7">
        <w:t>[64]</w:t>
      </w:r>
      <w:r w:rsidRPr="005B47E7">
        <w:tab/>
        <w:t>D. Cecil, "Potential Future NASA Satellite Data and Applications for Tropical Cyclones," 2016.</w:t>
      </w:r>
    </w:p>
    <w:p w14:paraId="5D844B6C" w14:textId="77777777" w:rsidR="005B47E7" w:rsidRPr="005B47E7" w:rsidRDefault="005B47E7" w:rsidP="005B47E7">
      <w:pPr>
        <w:pStyle w:val="EndNoteBibliography"/>
        <w:spacing w:after="0"/>
        <w:ind w:left="720" w:hanging="720"/>
      </w:pPr>
      <w:r w:rsidRPr="005B47E7">
        <w:t>[65]</w:t>
      </w:r>
      <w:r w:rsidRPr="005B47E7">
        <w:tab/>
        <w:t xml:space="preserve">E. Gill, P. Sundaramoorthy, J. Bouwmeester, B. Zandbergen, and R. Reinhard, "Formation flying within a constellation of nano-satellites: The QB50 mission," </w:t>
      </w:r>
      <w:r w:rsidRPr="005B47E7">
        <w:rPr>
          <w:i/>
        </w:rPr>
        <w:t xml:space="preserve">Acta Astronautica, </w:t>
      </w:r>
      <w:r w:rsidRPr="005B47E7">
        <w:t>vol. 82, pp. 110-117, 2013.</w:t>
      </w:r>
    </w:p>
    <w:p w14:paraId="53A27661" w14:textId="77777777" w:rsidR="005B47E7" w:rsidRPr="005B47E7" w:rsidRDefault="005B47E7" w:rsidP="005B47E7">
      <w:pPr>
        <w:pStyle w:val="EndNoteBibliography"/>
        <w:spacing w:after="0"/>
        <w:ind w:left="720" w:hanging="720"/>
      </w:pPr>
      <w:r w:rsidRPr="005B47E7">
        <w:t>[66]</w:t>
      </w:r>
      <w:r w:rsidRPr="005B47E7">
        <w:tab/>
        <w:t xml:space="preserve">T. Rault, A. Bouabdallah, and Y. Challal, "Energy efficiency in wireless sensor networks: A top-down survey," </w:t>
      </w:r>
      <w:r w:rsidRPr="005B47E7">
        <w:rPr>
          <w:i/>
        </w:rPr>
        <w:t xml:space="preserve">Computer Networks, </w:t>
      </w:r>
      <w:r w:rsidRPr="005B47E7">
        <w:t>vol. 67, pp. 104-122, 2014.</w:t>
      </w:r>
    </w:p>
    <w:p w14:paraId="3F1431A7" w14:textId="77777777" w:rsidR="005B47E7" w:rsidRPr="005B47E7" w:rsidRDefault="005B47E7" w:rsidP="005B47E7">
      <w:pPr>
        <w:pStyle w:val="EndNoteBibliography"/>
        <w:spacing w:after="0"/>
        <w:ind w:left="720" w:hanging="720"/>
      </w:pPr>
      <w:r w:rsidRPr="005B47E7">
        <w:t>[67]</w:t>
      </w:r>
      <w:r w:rsidRPr="005B47E7">
        <w:tab/>
        <w:t>J. Zheng and M. J. Lee, "A comprehensive performance study of IEEE 802.15. 4," ed: IEEE Press book Los Alamitos, 2004.</w:t>
      </w:r>
    </w:p>
    <w:p w14:paraId="129223C7" w14:textId="77777777" w:rsidR="005B47E7" w:rsidRPr="005B47E7" w:rsidRDefault="005B47E7" w:rsidP="005B47E7">
      <w:pPr>
        <w:pStyle w:val="EndNoteBibliography"/>
        <w:spacing w:after="0"/>
        <w:ind w:left="720" w:hanging="720"/>
      </w:pPr>
      <w:r w:rsidRPr="005B47E7">
        <w:t>[68]</w:t>
      </w:r>
      <w:r w:rsidRPr="005B47E7">
        <w:tab/>
        <w:t xml:space="preserve">C. Gomez, J. Oller, and J. Paradells, "Overview and evaluation of bluetooth low energy: An emerging low-power wireless technology," </w:t>
      </w:r>
      <w:r w:rsidRPr="005B47E7">
        <w:rPr>
          <w:i/>
        </w:rPr>
        <w:t xml:space="preserve">Sensors, </w:t>
      </w:r>
      <w:r w:rsidRPr="005B47E7">
        <w:t>vol. 12, pp. 11734-11753, 2012.</w:t>
      </w:r>
    </w:p>
    <w:p w14:paraId="155FED98" w14:textId="77777777" w:rsidR="005B47E7" w:rsidRPr="005B47E7" w:rsidRDefault="005B47E7" w:rsidP="005B47E7">
      <w:pPr>
        <w:pStyle w:val="EndNoteBibliography"/>
        <w:spacing w:after="0"/>
        <w:ind w:left="720" w:hanging="720"/>
      </w:pPr>
      <w:r w:rsidRPr="005B47E7">
        <w:t>[69]</w:t>
      </w:r>
      <w:r w:rsidRPr="005B47E7">
        <w:tab/>
        <w:t xml:space="preserve">N. Accettura, L. A. Grieco, G. Boggia, and P. Camarda, "Performance analysis of the RPL routing protocol," in </w:t>
      </w:r>
      <w:r w:rsidRPr="005B47E7">
        <w:rPr>
          <w:i/>
        </w:rPr>
        <w:t>Mechatronics (ICM), 2011 IEEE International Conference on</w:t>
      </w:r>
      <w:r w:rsidRPr="005B47E7">
        <w:t>, 2011, pp. 767-772.</w:t>
      </w:r>
    </w:p>
    <w:p w14:paraId="5A397DD5" w14:textId="77777777" w:rsidR="005B47E7" w:rsidRPr="005B47E7" w:rsidRDefault="005B47E7" w:rsidP="005B47E7">
      <w:pPr>
        <w:pStyle w:val="EndNoteBibliography"/>
        <w:spacing w:after="0"/>
        <w:ind w:left="720" w:hanging="720"/>
      </w:pPr>
      <w:r w:rsidRPr="005B47E7">
        <w:t>[70]</w:t>
      </w:r>
      <w:r w:rsidRPr="005B47E7">
        <w:tab/>
        <w:t xml:space="preserve">P. T. A. Quang and D.-S. Kim, "Throughput-aware routing for industrial sensor networks: Application to ISA100. 11a," </w:t>
      </w:r>
      <w:r w:rsidRPr="005B47E7">
        <w:rPr>
          <w:i/>
        </w:rPr>
        <w:t xml:space="preserve">IEEE Transactions on Industrial Informatics, </w:t>
      </w:r>
      <w:r w:rsidRPr="005B47E7">
        <w:t>vol. 10, pp. 351-363, 2014.</w:t>
      </w:r>
    </w:p>
    <w:p w14:paraId="3BA08ABD" w14:textId="77777777" w:rsidR="005B47E7" w:rsidRPr="005B47E7" w:rsidRDefault="005B47E7" w:rsidP="005B47E7">
      <w:pPr>
        <w:pStyle w:val="EndNoteBibliography"/>
        <w:spacing w:after="0"/>
        <w:ind w:left="720" w:hanging="720"/>
      </w:pPr>
      <w:r w:rsidRPr="005B47E7">
        <w:t>[71]</w:t>
      </w:r>
      <w:r w:rsidRPr="005B47E7">
        <w:tab/>
        <w:t xml:space="preserve">L. D. Mendes and J. J. Rodrigues, "A survey on cross-layer solutions for wireless sensor networks," </w:t>
      </w:r>
      <w:r w:rsidRPr="005B47E7">
        <w:rPr>
          <w:i/>
        </w:rPr>
        <w:t xml:space="preserve">Journal of Network and Computer Applications, </w:t>
      </w:r>
      <w:r w:rsidRPr="005B47E7">
        <w:t>vol. 34, pp. 523-534, 2011.</w:t>
      </w:r>
    </w:p>
    <w:p w14:paraId="624C1904" w14:textId="77777777" w:rsidR="005B47E7" w:rsidRPr="005B47E7" w:rsidRDefault="005B47E7" w:rsidP="005B47E7">
      <w:pPr>
        <w:pStyle w:val="EndNoteBibliography"/>
        <w:spacing w:after="0"/>
        <w:ind w:left="720" w:hanging="720"/>
      </w:pPr>
      <w:r w:rsidRPr="005B47E7">
        <w:t>[72]</w:t>
      </w:r>
      <w:r w:rsidRPr="005B47E7">
        <w:tab/>
        <w:t xml:space="preserve">G. Miao, N. Himayat, Y. G. Li, and A. Swami, "Cross‐layer optimization for energy‐efficient wireless communications: a survey," </w:t>
      </w:r>
      <w:r w:rsidRPr="005B47E7">
        <w:rPr>
          <w:i/>
        </w:rPr>
        <w:t xml:space="preserve">Wireless Communications and Mobile Computing, </w:t>
      </w:r>
      <w:r w:rsidRPr="005B47E7">
        <w:t>vol. 9, pp. 529-542, 2009.</w:t>
      </w:r>
    </w:p>
    <w:p w14:paraId="00FE6316" w14:textId="77777777" w:rsidR="005B47E7" w:rsidRPr="005B47E7" w:rsidRDefault="005B47E7" w:rsidP="005B47E7">
      <w:pPr>
        <w:pStyle w:val="EndNoteBibliography"/>
        <w:spacing w:after="0"/>
        <w:ind w:left="720" w:hanging="720"/>
      </w:pPr>
      <w:r w:rsidRPr="005B47E7">
        <w:t>[73]</w:t>
      </w:r>
      <w:r w:rsidRPr="005B47E7">
        <w:tab/>
        <w:t xml:space="preserve">M. Di Francesco, S. K. Das, and G. Anastasi, "Data collection in wireless sensor networks with mobile elements: A survey," </w:t>
      </w:r>
      <w:r w:rsidRPr="005B47E7">
        <w:rPr>
          <w:i/>
        </w:rPr>
        <w:t xml:space="preserve">ACM Transactions on Sensor Networks (TOSN), </w:t>
      </w:r>
      <w:r w:rsidRPr="005B47E7">
        <w:t>vol. 8, p. 7, 2011.</w:t>
      </w:r>
    </w:p>
    <w:p w14:paraId="7260B6F3" w14:textId="77777777" w:rsidR="005B47E7" w:rsidRPr="005B47E7" w:rsidRDefault="005B47E7" w:rsidP="005B47E7">
      <w:pPr>
        <w:pStyle w:val="EndNoteBibliography"/>
        <w:spacing w:after="0"/>
        <w:ind w:left="720" w:hanging="720"/>
      </w:pPr>
      <w:r w:rsidRPr="005B47E7">
        <w:t>[74]</w:t>
      </w:r>
      <w:r w:rsidRPr="005B47E7">
        <w:tab/>
        <w:t xml:space="preserve">C. Schurgers, V. Tsiatsis, S. Ganeriwal, and M. Srivastava, "Optimizing sensor networks in the energy-latency-density design space," </w:t>
      </w:r>
      <w:r w:rsidRPr="005B47E7">
        <w:rPr>
          <w:i/>
        </w:rPr>
        <w:t xml:space="preserve">IEEE Transactions on mobile computing, </w:t>
      </w:r>
      <w:r w:rsidRPr="005B47E7">
        <w:t>vol. 99, pp. 70-80, 2002.</w:t>
      </w:r>
    </w:p>
    <w:p w14:paraId="58316900" w14:textId="77777777" w:rsidR="005B47E7" w:rsidRPr="005B47E7" w:rsidRDefault="005B47E7" w:rsidP="005B47E7">
      <w:pPr>
        <w:pStyle w:val="EndNoteBibliography"/>
        <w:spacing w:after="0"/>
        <w:ind w:left="720" w:hanging="720"/>
      </w:pPr>
      <w:r w:rsidRPr="005B47E7">
        <w:t>[75]</w:t>
      </w:r>
      <w:r w:rsidRPr="005B47E7">
        <w:tab/>
        <w:t xml:space="preserve">L. Bölöni and D. Turgut, "Should I send now or send later? A decision‐theoretic approach to transmission scheduling in sensor networks with mobile sinks," </w:t>
      </w:r>
      <w:r w:rsidRPr="005B47E7">
        <w:rPr>
          <w:i/>
        </w:rPr>
        <w:t xml:space="preserve">Wireless Communications and Mobile Computing, </w:t>
      </w:r>
      <w:r w:rsidRPr="005B47E7">
        <w:t>vol. 8, pp. 385-403, 2008.</w:t>
      </w:r>
    </w:p>
    <w:p w14:paraId="74842918" w14:textId="77777777" w:rsidR="005B47E7" w:rsidRPr="005B47E7" w:rsidRDefault="005B47E7" w:rsidP="005B47E7">
      <w:pPr>
        <w:pStyle w:val="EndNoteBibliography"/>
        <w:spacing w:after="0"/>
        <w:ind w:left="720" w:hanging="720"/>
      </w:pPr>
      <w:r w:rsidRPr="005B47E7">
        <w:t>[76]</w:t>
      </w:r>
      <w:r w:rsidRPr="005B47E7">
        <w:tab/>
        <w:t xml:space="preserve">A. Kansal, A. A. Somasundara, D. D. Jea, M. B. Srivastava, and D. Estrin, "Intelligent fluid infrastructure for embedded networks," in </w:t>
      </w:r>
      <w:r w:rsidRPr="005B47E7">
        <w:rPr>
          <w:i/>
        </w:rPr>
        <w:t>Proceedings of the 2nd international conference on Mobile systems, applications, and services</w:t>
      </w:r>
      <w:r w:rsidRPr="005B47E7">
        <w:t>, 2004, pp. 111-124.</w:t>
      </w:r>
    </w:p>
    <w:p w14:paraId="7BFFADE5" w14:textId="77777777" w:rsidR="005B47E7" w:rsidRPr="005B47E7" w:rsidRDefault="005B47E7" w:rsidP="005B47E7">
      <w:pPr>
        <w:pStyle w:val="EndNoteBibliography"/>
        <w:spacing w:after="0"/>
        <w:ind w:left="720" w:hanging="720"/>
      </w:pPr>
      <w:r w:rsidRPr="005B47E7">
        <w:t>[77]</w:t>
      </w:r>
      <w:r w:rsidRPr="005B47E7">
        <w:tab/>
        <w:t xml:space="preserve">G. Anastasi, M. Conti, E. Gregori, C. Spagoni, and G. Valente, "Motes sensor networks in dynamic scenarios: an experimental study for pervasive applications in urban environments," </w:t>
      </w:r>
      <w:r w:rsidRPr="005B47E7">
        <w:rPr>
          <w:i/>
        </w:rPr>
        <w:t xml:space="preserve">Journal of Ubiquitous Computing and Intelligence, </w:t>
      </w:r>
      <w:r w:rsidRPr="005B47E7">
        <w:t>vol. 1, pp. 9-16, 2007.</w:t>
      </w:r>
    </w:p>
    <w:p w14:paraId="09530CF2" w14:textId="77777777" w:rsidR="005B47E7" w:rsidRPr="005B47E7" w:rsidRDefault="005B47E7" w:rsidP="005B47E7">
      <w:pPr>
        <w:pStyle w:val="EndNoteBibliography"/>
        <w:spacing w:after="0"/>
        <w:ind w:left="720" w:hanging="720"/>
      </w:pPr>
      <w:r w:rsidRPr="005B47E7">
        <w:t>[78]</w:t>
      </w:r>
      <w:r w:rsidRPr="005B47E7">
        <w:tab/>
        <w:t xml:space="preserve">L. Pelusi, A. Passarella, and M. Conti, "Encoding for Efficient Data Distribution in Multihop Ad Hoc Networks1," </w:t>
      </w:r>
      <w:r w:rsidRPr="005B47E7">
        <w:rPr>
          <w:i/>
        </w:rPr>
        <w:t xml:space="preserve">Algorithms and Protocols for Wireless and Mobile Ad hoc Networks, </w:t>
      </w:r>
      <w:r w:rsidRPr="005B47E7">
        <w:t>p. 87, 2009.</w:t>
      </w:r>
    </w:p>
    <w:p w14:paraId="53EA32E1" w14:textId="77777777" w:rsidR="005B47E7" w:rsidRPr="005B47E7" w:rsidRDefault="005B47E7" w:rsidP="005B47E7">
      <w:pPr>
        <w:pStyle w:val="EndNoteBibliography"/>
        <w:spacing w:after="0"/>
        <w:ind w:left="720" w:hanging="720"/>
      </w:pPr>
      <w:r w:rsidRPr="005B47E7">
        <w:t>[79]</w:t>
      </w:r>
      <w:r w:rsidRPr="005B47E7">
        <w:tab/>
        <w:t xml:space="preserve">K. Dantu and G. S. Sukhatme, "Connectivity vs. control: Using directional and positional cues to stabilize routing in robot networks," in </w:t>
      </w:r>
      <w:r w:rsidRPr="005B47E7">
        <w:rPr>
          <w:i/>
        </w:rPr>
        <w:t>Robot Communication and Coordination, 2009. ROBOCOMM'09. Second International Conference on</w:t>
      </w:r>
      <w:r w:rsidRPr="005B47E7">
        <w:t>, 2009, pp. 1-6.</w:t>
      </w:r>
    </w:p>
    <w:p w14:paraId="4EB80D8A" w14:textId="77777777" w:rsidR="005B47E7" w:rsidRPr="005B47E7" w:rsidRDefault="005B47E7" w:rsidP="005B47E7">
      <w:pPr>
        <w:pStyle w:val="EndNoteBibliography"/>
        <w:spacing w:after="0"/>
        <w:ind w:left="720" w:hanging="720"/>
      </w:pPr>
      <w:r w:rsidRPr="005B47E7">
        <w:t>[80]</w:t>
      </w:r>
      <w:r w:rsidRPr="005B47E7">
        <w:tab/>
        <w:t xml:space="preserve">K. Akkaya and M. Younis, "Energy-aware routing to a mobile gateway in wireless sensor networks," in </w:t>
      </w:r>
      <w:r w:rsidRPr="005B47E7">
        <w:rPr>
          <w:i/>
        </w:rPr>
        <w:t>Global Telecommunications Conference Workshops, 2004. GlobeCom Workshops 2004. IEEE</w:t>
      </w:r>
      <w:r w:rsidRPr="005B47E7">
        <w:t>, 2004, pp. 16-21.</w:t>
      </w:r>
    </w:p>
    <w:p w14:paraId="54F55193" w14:textId="77777777" w:rsidR="005B47E7" w:rsidRPr="005B47E7" w:rsidRDefault="005B47E7" w:rsidP="005B47E7">
      <w:pPr>
        <w:pStyle w:val="EndNoteBibliography"/>
        <w:spacing w:after="0"/>
        <w:ind w:left="720" w:hanging="720"/>
      </w:pPr>
      <w:r w:rsidRPr="005B47E7">
        <w:t>[81]</w:t>
      </w:r>
      <w:r w:rsidRPr="005B47E7">
        <w:tab/>
        <w:t xml:space="preserve">A. A. Somasundara, A. Kansal, D. D. Jea, D. Estrin, and M. B. Srivastava, "Controllably mobile infrastructure for low energy embedded networks," </w:t>
      </w:r>
      <w:r w:rsidRPr="005B47E7">
        <w:rPr>
          <w:i/>
        </w:rPr>
        <w:t xml:space="preserve">IEEE Transactions on Mobile Computing, </w:t>
      </w:r>
      <w:r w:rsidRPr="005B47E7">
        <w:t>vol. 5, pp. 958-973, 2006.</w:t>
      </w:r>
    </w:p>
    <w:p w14:paraId="48653837" w14:textId="77777777" w:rsidR="005B47E7" w:rsidRPr="005B47E7" w:rsidRDefault="005B47E7" w:rsidP="005B47E7">
      <w:pPr>
        <w:pStyle w:val="EndNoteBibliography"/>
        <w:spacing w:after="0"/>
        <w:ind w:left="720" w:hanging="720"/>
      </w:pPr>
      <w:r w:rsidRPr="005B47E7">
        <w:t>[82]</w:t>
      </w:r>
      <w:r w:rsidRPr="005B47E7">
        <w:tab/>
        <w:t xml:space="preserve">S. A. Awwad, C. K. Ng, N. K. Noordin, and M. F. A. Rasid, "Cluster based routing protocol for mobile nodes in wireless sensor network," in </w:t>
      </w:r>
      <w:r w:rsidRPr="005B47E7">
        <w:rPr>
          <w:i/>
        </w:rPr>
        <w:t>Collaborative Technologies and Systems, 2009. CTS'09. International Symposium on</w:t>
      </w:r>
      <w:r w:rsidRPr="005B47E7">
        <w:t>, 2009, pp. 233-241.</w:t>
      </w:r>
    </w:p>
    <w:p w14:paraId="23B4CF11" w14:textId="77777777" w:rsidR="005B47E7" w:rsidRPr="005B47E7" w:rsidRDefault="005B47E7" w:rsidP="005B47E7">
      <w:pPr>
        <w:pStyle w:val="EndNoteBibliography"/>
        <w:spacing w:after="0"/>
        <w:ind w:left="720" w:hanging="720"/>
      </w:pPr>
      <w:r w:rsidRPr="005B47E7">
        <w:t>[83]</w:t>
      </w:r>
      <w:r w:rsidRPr="005B47E7">
        <w:tab/>
        <w:t xml:space="preserve">C. Perkins and I. Chakeres, "Dynamic MANET on-demand (DYMO) routing," </w:t>
      </w:r>
      <w:r w:rsidRPr="005B47E7">
        <w:rPr>
          <w:i/>
        </w:rPr>
        <w:t xml:space="preserve">draft-ietf-manet-dymo-26 (work in progress), </w:t>
      </w:r>
      <w:r w:rsidRPr="005B47E7">
        <w:t>p. 127, 2013.</w:t>
      </w:r>
    </w:p>
    <w:p w14:paraId="2A4D86D9" w14:textId="77777777" w:rsidR="005B47E7" w:rsidRPr="005B47E7" w:rsidRDefault="005B47E7" w:rsidP="005B47E7">
      <w:pPr>
        <w:pStyle w:val="EndNoteBibliography"/>
        <w:spacing w:after="0"/>
        <w:ind w:left="720" w:hanging="720"/>
      </w:pPr>
      <w:r w:rsidRPr="005B47E7">
        <w:t>[84]</w:t>
      </w:r>
      <w:r w:rsidRPr="005B47E7">
        <w:tab/>
        <w:t xml:space="preserve">S. Gao, H. Zhang, and S. K. Das, "Efficient data collection in wireless sensor networks with path-constrained mobile sinks," </w:t>
      </w:r>
      <w:r w:rsidRPr="005B47E7">
        <w:rPr>
          <w:i/>
        </w:rPr>
        <w:t xml:space="preserve">IEEE Transactions on Mobile Computing, </w:t>
      </w:r>
      <w:r w:rsidRPr="005B47E7">
        <w:t>vol. 10, pp. 592-608, 2011.</w:t>
      </w:r>
    </w:p>
    <w:p w14:paraId="29E22028" w14:textId="77777777" w:rsidR="005B47E7" w:rsidRPr="005B47E7" w:rsidRDefault="005B47E7" w:rsidP="005B47E7">
      <w:pPr>
        <w:pStyle w:val="EndNoteBibliography"/>
        <w:spacing w:after="0"/>
        <w:ind w:left="720" w:hanging="720"/>
      </w:pPr>
      <w:r w:rsidRPr="005B47E7">
        <w:t>[85]</w:t>
      </w:r>
      <w:r w:rsidRPr="005B47E7">
        <w:tab/>
        <w:t xml:space="preserve">S. Mohseni, R. Hassan, A. Patel, and R. Razali, "Comparative review study of reactive and proactive routing protocols in MANETs," in </w:t>
      </w:r>
      <w:r w:rsidRPr="005B47E7">
        <w:rPr>
          <w:i/>
        </w:rPr>
        <w:t>Digital ecosystems and technologies (DEST), 2010 4th IEEE international conference on</w:t>
      </w:r>
      <w:r w:rsidRPr="005B47E7">
        <w:t>, 2010, pp. 304-309.</w:t>
      </w:r>
    </w:p>
    <w:p w14:paraId="6E23A93A" w14:textId="77777777" w:rsidR="005B47E7" w:rsidRPr="005B47E7" w:rsidRDefault="005B47E7" w:rsidP="005B47E7">
      <w:pPr>
        <w:pStyle w:val="EndNoteBibliography"/>
        <w:spacing w:after="0"/>
        <w:ind w:left="720" w:hanging="720"/>
      </w:pPr>
      <w:r w:rsidRPr="005B47E7">
        <w:t>[86]</w:t>
      </w:r>
      <w:r w:rsidRPr="005B47E7">
        <w:tab/>
        <w:t>D. Johnson, Y.-c. Hu, and D. Maltz, "The dynamic source routing protocol (DSR) for mobile ad hoc networks for IPv4,"  2070-1721, 2007.</w:t>
      </w:r>
    </w:p>
    <w:p w14:paraId="04BE9001" w14:textId="77777777" w:rsidR="005B47E7" w:rsidRPr="005B47E7" w:rsidRDefault="005B47E7" w:rsidP="005B47E7">
      <w:pPr>
        <w:pStyle w:val="EndNoteBibliography"/>
        <w:spacing w:after="0"/>
        <w:ind w:left="720" w:hanging="720"/>
      </w:pPr>
      <w:r w:rsidRPr="005B47E7">
        <w:t>[87]</w:t>
      </w:r>
      <w:r w:rsidRPr="005B47E7">
        <w:tab/>
        <w:t>C. Perkins, E. Belding-Royer, and S. Das, "Ad hoc on-demand distance vector (AODV) routing,"  2070-1721, 2003.</w:t>
      </w:r>
    </w:p>
    <w:p w14:paraId="23A0FEC7" w14:textId="77777777" w:rsidR="005B47E7" w:rsidRPr="005B47E7" w:rsidRDefault="005B47E7" w:rsidP="005B47E7">
      <w:pPr>
        <w:pStyle w:val="EndNoteBibliography"/>
        <w:spacing w:after="0"/>
        <w:ind w:left="720" w:hanging="720"/>
      </w:pPr>
      <w:r w:rsidRPr="005B47E7">
        <w:t>[88]</w:t>
      </w:r>
      <w:r w:rsidRPr="005B47E7">
        <w:tab/>
        <w:t xml:space="preserve">V. D. Park and M. S. Corson, "A highly adaptive distributed routing algorithm for mobile wireless networks," in </w:t>
      </w:r>
      <w:r w:rsidRPr="005B47E7">
        <w:rPr>
          <w:i/>
        </w:rPr>
        <w:t>INFOCOM'97. Sixteenth Annual Joint Conference of the IEEE Computer and Communications Societies. Driving the Information Revolution., Proceedings IEEE</w:t>
      </w:r>
      <w:r w:rsidRPr="005B47E7">
        <w:t>, 1997, pp. 1405-1413.</w:t>
      </w:r>
    </w:p>
    <w:p w14:paraId="23BA8E8A" w14:textId="77777777" w:rsidR="005B47E7" w:rsidRPr="005B47E7" w:rsidRDefault="005B47E7" w:rsidP="005B47E7">
      <w:pPr>
        <w:pStyle w:val="EndNoteBibliography"/>
        <w:spacing w:after="0"/>
        <w:ind w:left="720" w:hanging="720"/>
      </w:pPr>
      <w:r w:rsidRPr="005B47E7">
        <w:t>[89]</w:t>
      </w:r>
      <w:r w:rsidRPr="005B47E7">
        <w:tab/>
        <w:t xml:space="preserve">C. E. Perkins and P. Bhagwat, "Highly dynamic destination-sequenced distance-vector routing (DSDV) for mobile computers," in </w:t>
      </w:r>
      <w:r w:rsidRPr="005B47E7">
        <w:rPr>
          <w:i/>
        </w:rPr>
        <w:t>ACM SIGCOMM computer communication review</w:t>
      </w:r>
      <w:r w:rsidRPr="005B47E7">
        <w:t>, 1994, pp. 234-244.</w:t>
      </w:r>
    </w:p>
    <w:p w14:paraId="38B99DB4" w14:textId="77777777" w:rsidR="005B47E7" w:rsidRPr="005B47E7" w:rsidRDefault="005B47E7" w:rsidP="005B47E7">
      <w:pPr>
        <w:pStyle w:val="EndNoteBibliography"/>
        <w:spacing w:after="0"/>
        <w:ind w:left="720" w:hanging="720"/>
      </w:pPr>
      <w:r w:rsidRPr="005B47E7">
        <w:t>[90]</w:t>
      </w:r>
      <w:r w:rsidRPr="005B47E7">
        <w:tab/>
        <w:t xml:space="preserve">S. A. Mohammad, A. Rasheed, and A. Qayyum, "VANET architectures and protocol stacks: a survey," in </w:t>
      </w:r>
      <w:r w:rsidRPr="005B47E7">
        <w:rPr>
          <w:i/>
        </w:rPr>
        <w:t>International Workshop on Communication Technologies for Vehicles</w:t>
      </w:r>
      <w:r w:rsidRPr="005B47E7">
        <w:t>, 2011, pp. 95-105.</w:t>
      </w:r>
    </w:p>
    <w:p w14:paraId="7BF751DD" w14:textId="77777777" w:rsidR="005B47E7" w:rsidRPr="005B47E7" w:rsidRDefault="005B47E7" w:rsidP="005B47E7">
      <w:pPr>
        <w:pStyle w:val="EndNoteBibliography"/>
        <w:spacing w:after="0"/>
        <w:ind w:left="720" w:hanging="720"/>
      </w:pPr>
      <w:r w:rsidRPr="005B47E7">
        <w:t>[91]</w:t>
      </w:r>
      <w:r w:rsidRPr="005B47E7">
        <w:tab/>
        <w:t xml:space="preserve">T. L. Willke, P. Tientrakool, and N. F. Maxemchuk, "A survey of inter-vehicle communication protocols and their applications," </w:t>
      </w:r>
      <w:r w:rsidRPr="005B47E7">
        <w:rPr>
          <w:i/>
        </w:rPr>
        <w:t xml:space="preserve">IEEE Communications Surveys &amp; Tutorials, </w:t>
      </w:r>
      <w:r w:rsidRPr="005B47E7">
        <w:t>vol. 11, 2009.</w:t>
      </w:r>
    </w:p>
    <w:p w14:paraId="2B4DAED1" w14:textId="77777777" w:rsidR="005B47E7" w:rsidRPr="005B47E7" w:rsidRDefault="005B47E7" w:rsidP="005B47E7">
      <w:pPr>
        <w:pStyle w:val="EndNoteBibliography"/>
        <w:spacing w:after="0"/>
        <w:ind w:left="720" w:hanging="720"/>
      </w:pPr>
      <w:r w:rsidRPr="005B47E7">
        <w:t>[92]</w:t>
      </w:r>
      <w:r w:rsidRPr="005B47E7">
        <w:tab/>
        <w:t xml:space="preserve">I. Bekmezci, O. K. Sahingoz, and Ş. Temel, "Flying ad-hoc networks (FANETs): A survey," </w:t>
      </w:r>
      <w:r w:rsidRPr="005B47E7">
        <w:rPr>
          <w:i/>
        </w:rPr>
        <w:t xml:space="preserve">Ad Hoc Networks, </w:t>
      </w:r>
      <w:r w:rsidRPr="005B47E7">
        <w:t>vol. 11, pp. 1254-1270, 2013.</w:t>
      </w:r>
    </w:p>
    <w:p w14:paraId="29BC5410" w14:textId="77777777" w:rsidR="005B47E7" w:rsidRPr="005B47E7" w:rsidRDefault="005B47E7" w:rsidP="005B47E7">
      <w:pPr>
        <w:pStyle w:val="EndNoteBibliography"/>
        <w:spacing w:after="0"/>
        <w:ind w:left="720" w:hanging="720"/>
      </w:pPr>
      <w:r w:rsidRPr="005B47E7">
        <w:t>[93]</w:t>
      </w:r>
      <w:r w:rsidRPr="005B47E7">
        <w:tab/>
        <w:t xml:space="preserve">J. H. Forsmann, R. E. Hiromoto, and J. Svoboda, "A time-slotted on-demand routing protocol for mobile ad hoc unmanned vehicle systems," in </w:t>
      </w:r>
      <w:r w:rsidRPr="005B47E7">
        <w:rPr>
          <w:i/>
        </w:rPr>
        <w:t>Defense and Security Symposium</w:t>
      </w:r>
      <w:r w:rsidRPr="005B47E7">
        <w:t>, 2007, pp. 65611P-65611P-11.</w:t>
      </w:r>
    </w:p>
    <w:p w14:paraId="462EEA6C" w14:textId="77777777" w:rsidR="005B47E7" w:rsidRPr="005B47E7" w:rsidRDefault="005B47E7" w:rsidP="005B47E7">
      <w:pPr>
        <w:pStyle w:val="EndNoteBibliography"/>
        <w:spacing w:after="0"/>
        <w:ind w:left="720" w:hanging="720"/>
      </w:pPr>
      <w:r w:rsidRPr="005B47E7">
        <w:t>[94]</w:t>
      </w:r>
      <w:r w:rsidRPr="005B47E7">
        <w:tab/>
        <w:t xml:space="preserve">B. Karp and H.-T. Kung, "GPSR: Greedy perimeter stateless routing for wireless networks," in </w:t>
      </w:r>
      <w:r w:rsidRPr="005B47E7">
        <w:rPr>
          <w:i/>
        </w:rPr>
        <w:t>Proceedings of the 6th annual international conference on Mobile computing and networking</w:t>
      </w:r>
      <w:r w:rsidRPr="005B47E7">
        <w:t>, 2000, pp. 243-254.</w:t>
      </w:r>
    </w:p>
    <w:p w14:paraId="7B82C6EF" w14:textId="77777777" w:rsidR="005B47E7" w:rsidRPr="005B47E7" w:rsidRDefault="005B47E7" w:rsidP="005B47E7">
      <w:pPr>
        <w:pStyle w:val="EndNoteBibliography"/>
        <w:spacing w:after="0"/>
        <w:ind w:left="720" w:hanging="720"/>
      </w:pPr>
      <w:r w:rsidRPr="005B47E7">
        <w:t>[95]</w:t>
      </w:r>
      <w:r w:rsidRPr="005B47E7">
        <w:tab/>
        <w:t xml:space="preserve">A. I. Alshabtat, L. Dong, J. Li, and F. Yang, "Low latency routing algorithm for unmanned aerial vehicles ad-hoc networks," </w:t>
      </w:r>
      <w:r w:rsidRPr="005B47E7">
        <w:rPr>
          <w:i/>
        </w:rPr>
        <w:t xml:space="preserve">International Journal of Electrical and Computer Engineering, </w:t>
      </w:r>
      <w:r w:rsidRPr="005B47E7">
        <w:t>vol. 6, pp. 48-54, 2010.</w:t>
      </w:r>
    </w:p>
    <w:p w14:paraId="3AE434E3" w14:textId="77777777" w:rsidR="005B47E7" w:rsidRPr="005B47E7" w:rsidRDefault="005B47E7" w:rsidP="005B47E7">
      <w:pPr>
        <w:pStyle w:val="EndNoteBibliography"/>
        <w:spacing w:after="0"/>
        <w:ind w:left="720" w:hanging="720"/>
      </w:pPr>
      <w:r w:rsidRPr="005B47E7">
        <w:t>[96]</w:t>
      </w:r>
      <w:r w:rsidRPr="005B47E7">
        <w:tab/>
        <w:t>S. Chaumette, R. Laplace, C. Mazel, R. Mirault, A. Dunand, Y. Lecoutre</w:t>
      </w:r>
      <w:r w:rsidRPr="005B47E7">
        <w:rPr>
          <w:i/>
        </w:rPr>
        <w:t>, et al.</w:t>
      </w:r>
      <w:r w:rsidRPr="005B47E7">
        <w:t xml:space="preserve">, "Carus, an operational retasking application for a swarm of autonomous uavs: First return on experience," in </w:t>
      </w:r>
      <w:r w:rsidRPr="005B47E7">
        <w:rPr>
          <w:i/>
        </w:rPr>
        <w:t>MILITARY COMMUNICATIONS CONFERENCE, 2011-MILCOM 2011</w:t>
      </w:r>
      <w:r w:rsidRPr="005B47E7">
        <w:t>, 2011, pp. 2003-2010.</w:t>
      </w:r>
    </w:p>
    <w:p w14:paraId="596E505E" w14:textId="77777777" w:rsidR="005B47E7" w:rsidRPr="005B47E7" w:rsidRDefault="005B47E7" w:rsidP="005B47E7">
      <w:pPr>
        <w:pStyle w:val="EndNoteBibliography"/>
        <w:spacing w:after="0"/>
        <w:ind w:left="720" w:hanging="720"/>
      </w:pPr>
      <w:r w:rsidRPr="005B47E7">
        <w:t>[97]</w:t>
      </w:r>
      <w:r w:rsidRPr="005B47E7">
        <w:tab/>
        <w:t xml:space="preserve">W. Huba and N. Shenoy, "Airborne surveillance networks with directional antennas," in </w:t>
      </w:r>
      <w:r w:rsidRPr="005B47E7">
        <w:rPr>
          <w:i/>
        </w:rPr>
        <w:t>IARIA International conference on Computers and network Systems, ICNS</w:t>
      </w:r>
      <w:r w:rsidRPr="005B47E7">
        <w:t>, 2012.</w:t>
      </w:r>
    </w:p>
    <w:p w14:paraId="7D38B79B" w14:textId="77777777" w:rsidR="005B47E7" w:rsidRPr="005B47E7" w:rsidRDefault="005B47E7" w:rsidP="005B47E7">
      <w:pPr>
        <w:pStyle w:val="EndNoteBibliography"/>
        <w:spacing w:after="0"/>
        <w:ind w:left="720" w:hanging="720"/>
      </w:pPr>
      <w:r w:rsidRPr="005B47E7">
        <w:t>[98]</w:t>
      </w:r>
      <w:r w:rsidRPr="005B47E7">
        <w:tab/>
        <w:t xml:space="preserve">A. I. Alshbatat and L. Dong, "Cross layer design for mobile ad-hoc unmanned aerial vehicle communication networks," in </w:t>
      </w:r>
      <w:r w:rsidRPr="005B47E7">
        <w:rPr>
          <w:i/>
        </w:rPr>
        <w:t>Networking, Sensing and Control (ICNSC), 2010 International Conference on</w:t>
      </w:r>
      <w:r w:rsidRPr="005B47E7">
        <w:t>, 2010, pp. 331-336.</w:t>
      </w:r>
    </w:p>
    <w:p w14:paraId="1162D619" w14:textId="77777777" w:rsidR="005B47E7" w:rsidRPr="005B47E7" w:rsidRDefault="005B47E7" w:rsidP="005B47E7">
      <w:pPr>
        <w:pStyle w:val="EndNoteBibliography"/>
        <w:spacing w:after="0"/>
        <w:ind w:left="720" w:hanging="720"/>
      </w:pPr>
      <w:r w:rsidRPr="005B47E7">
        <w:t>[99]</w:t>
      </w:r>
      <w:r w:rsidRPr="005B47E7">
        <w:tab/>
        <w:t>O. N. Challa, "CubeSat Cloud: A framework for distributed storage, processing and communication of remote sensing data on cubesat clusters," 2013.</w:t>
      </w:r>
    </w:p>
    <w:p w14:paraId="5CA5E441" w14:textId="77777777" w:rsidR="005B47E7" w:rsidRPr="005B47E7" w:rsidRDefault="005B47E7" w:rsidP="005B47E7">
      <w:pPr>
        <w:pStyle w:val="EndNoteBibliography"/>
        <w:spacing w:after="0"/>
        <w:ind w:left="720" w:hanging="720"/>
      </w:pPr>
      <w:r w:rsidRPr="005B47E7">
        <w:t>[100]</w:t>
      </w:r>
      <w:r w:rsidRPr="005B47E7">
        <w:tab/>
        <w:t xml:space="preserve">O. N. Challa and J. McNair, "Cubesat torrent: Torrent like distributed communications for cubesat satellite clusters," in </w:t>
      </w:r>
      <w:r w:rsidRPr="005B47E7">
        <w:rPr>
          <w:i/>
        </w:rPr>
        <w:t>MILCOM 2012-2012 IEEE Military Communications Conference</w:t>
      </w:r>
      <w:r w:rsidRPr="005B47E7">
        <w:t>, 2012, pp. 1-6.</w:t>
      </w:r>
    </w:p>
    <w:p w14:paraId="5EE83675" w14:textId="77777777" w:rsidR="005B47E7" w:rsidRPr="005B47E7" w:rsidRDefault="005B47E7" w:rsidP="005B47E7">
      <w:pPr>
        <w:pStyle w:val="EndNoteBibliography"/>
        <w:spacing w:after="0"/>
        <w:ind w:left="720" w:hanging="720"/>
      </w:pPr>
      <w:r w:rsidRPr="005B47E7">
        <w:t>[101]</w:t>
      </w:r>
      <w:r w:rsidRPr="005B47E7">
        <w:tab/>
        <w:t xml:space="preserve">O. Challa and J. McNair, "Distributed Computing on CubeSat Clusters using MapReduce," in </w:t>
      </w:r>
      <w:r w:rsidRPr="005B47E7">
        <w:rPr>
          <w:i/>
        </w:rPr>
        <w:t>Proceedings of the 1st Interplanetary CubeSat Workshop, Cambridge, MA</w:t>
      </w:r>
      <w:r w:rsidRPr="005B47E7">
        <w:t>, 2012.</w:t>
      </w:r>
    </w:p>
    <w:p w14:paraId="3AF6270E" w14:textId="77777777" w:rsidR="005B47E7" w:rsidRPr="005B47E7" w:rsidRDefault="005B47E7" w:rsidP="005B47E7">
      <w:pPr>
        <w:pStyle w:val="EndNoteBibliography"/>
        <w:spacing w:after="0"/>
        <w:ind w:left="720" w:hanging="720"/>
      </w:pPr>
      <w:r w:rsidRPr="005B47E7">
        <w:t>[102]</w:t>
      </w:r>
      <w:r w:rsidRPr="005B47E7">
        <w:tab/>
        <w:t xml:space="preserve">O. N. Challa and J. McNair, "Distributed Data Storage on CubeSat Clusters," </w:t>
      </w:r>
      <w:r w:rsidRPr="005B47E7">
        <w:rPr>
          <w:i/>
        </w:rPr>
        <w:t xml:space="preserve">Advances in Computing, </w:t>
      </w:r>
      <w:r w:rsidRPr="005B47E7">
        <w:t>vol. 3, pp. 36-49, 2013.</w:t>
      </w:r>
    </w:p>
    <w:p w14:paraId="07F318B3" w14:textId="77777777" w:rsidR="005B47E7" w:rsidRPr="005B47E7" w:rsidRDefault="005B47E7" w:rsidP="005B47E7">
      <w:pPr>
        <w:pStyle w:val="EndNoteBibliography"/>
        <w:spacing w:after="0"/>
        <w:ind w:left="720" w:hanging="720"/>
      </w:pPr>
      <w:r w:rsidRPr="005B47E7">
        <w:t>[103]</w:t>
      </w:r>
      <w:r w:rsidRPr="005B47E7">
        <w:tab/>
        <w:t xml:space="preserve">P. P. Sundaramoorthy, E. Gill, and C. Verhoeven, </w:t>
      </w:r>
      <w:r w:rsidRPr="005B47E7">
        <w:rPr>
          <w:i/>
        </w:rPr>
        <w:t>Systematic Identification of Applications for a Cluster of Femto-satellites</w:t>
      </w:r>
      <w:r w:rsidRPr="005B47E7">
        <w:t>: International Astronautical Federation, 2010.</w:t>
      </w:r>
    </w:p>
    <w:p w14:paraId="76D896CE" w14:textId="77777777" w:rsidR="005B47E7" w:rsidRPr="005B47E7" w:rsidRDefault="005B47E7" w:rsidP="005B47E7">
      <w:pPr>
        <w:pStyle w:val="EndNoteBibliography"/>
        <w:spacing w:after="0"/>
        <w:ind w:left="720" w:hanging="720"/>
      </w:pPr>
      <w:r w:rsidRPr="005B47E7">
        <w:t>[104]</w:t>
      </w:r>
      <w:r w:rsidRPr="005B47E7">
        <w:tab/>
        <w:t xml:space="preserve">M. de Milliano and C. Verhoeven, "Towards the next generation of nanosatellite communication systems," </w:t>
      </w:r>
      <w:r w:rsidRPr="005B47E7">
        <w:rPr>
          <w:i/>
        </w:rPr>
        <w:t xml:space="preserve">Acta Astronautica, </w:t>
      </w:r>
      <w:r w:rsidRPr="005B47E7">
        <w:t>vol. 66, pp. 1425-1433, 2010.</w:t>
      </w:r>
    </w:p>
    <w:p w14:paraId="669472F3" w14:textId="77777777" w:rsidR="005B47E7" w:rsidRPr="005B47E7" w:rsidRDefault="005B47E7" w:rsidP="005B47E7">
      <w:pPr>
        <w:pStyle w:val="EndNoteBibliography"/>
        <w:spacing w:after="0"/>
        <w:ind w:left="720" w:hanging="720"/>
      </w:pPr>
      <w:r w:rsidRPr="005B47E7">
        <w:t>[105]</w:t>
      </w:r>
      <w:r w:rsidRPr="005B47E7">
        <w:tab/>
        <w:t>P. Rodrigues, A. Oliveira, R. Mendes, S. Cunha, R. Garcia Von Pinho, C. Salotto</w:t>
      </w:r>
      <w:r w:rsidRPr="005B47E7">
        <w:rPr>
          <w:i/>
        </w:rPr>
        <w:t>, et al.</w:t>
      </w:r>
      <w:r w:rsidRPr="005B47E7">
        <w:t>, "GAMANET: Disrupting communications and networking in space," presented at the 64th International Astronautical Congress, Beijing, China, 2013.</w:t>
      </w:r>
    </w:p>
    <w:p w14:paraId="7088BFA3" w14:textId="77777777" w:rsidR="005B47E7" w:rsidRPr="005B47E7" w:rsidRDefault="005B47E7" w:rsidP="005B47E7">
      <w:pPr>
        <w:pStyle w:val="EndNoteBibliography"/>
        <w:spacing w:after="0"/>
        <w:ind w:left="720" w:hanging="720"/>
      </w:pPr>
      <w:r w:rsidRPr="005B47E7">
        <w:t>[106]</w:t>
      </w:r>
      <w:r w:rsidRPr="005B47E7">
        <w:tab/>
        <w:t xml:space="preserve">K. Sidibeh and T. Vladimirova, "Wireless communication in LEO satellite formations," in </w:t>
      </w:r>
      <w:r w:rsidRPr="005B47E7">
        <w:rPr>
          <w:i/>
        </w:rPr>
        <w:t>Adaptive Hardware and Systems, 2008. AHS'08. NASA/ESA Conference on</w:t>
      </w:r>
      <w:r w:rsidRPr="005B47E7">
        <w:t>, 2008, pp. 255-262.</w:t>
      </w:r>
    </w:p>
    <w:p w14:paraId="23EEEA83" w14:textId="77777777" w:rsidR="005B47E7" w:rsidRPr="005B47E7" w:rsidRDefault="005B47E7" w:rsidP="005B47E7">
      <w:pPr>
        <w:pStyle w:val="EndNoteBibliography"/>
        <w:spacing w:after="0"/>
        <w:ind w:left="720" w:hanging="720"/>
      </w:pPr>
      <w:r w:rsidRPr="005B47E7">
        <w:t>[107]</w:t>
      </w:r>
      <w:r w:rsidRPr="005B47E7">
        <w:tab/>
        <w:t xml:space="preserve">R. Radhakishnan, W. Edmonson, and Q. Zeng, "The performance evaluation of distributed inter-satellite communication protocols for cube satellite systems," in </w:t>
      </w:r>
      <w:r w:rsidRPr="005B47E7">
        <w:rPr>
          <w:i/>
        </w:rPr>
        <w:t>The 4th Design, Development and Research Conference, Capetown, South Africa</w:t>
      </w:r>
      <w:r w:rsidRPr="005B47E7">
        <w:t>, 2014.</w:t>
      </w:r>
    </w:p>
    <w:p w14:paraId="726EDEF0" w14:textId="77777777" w:rsidR="005B47E7" w:rsidRPr="005B47E7" w:rsidRDefault="005B47E7" w:rsidP="005B47E7">
      <w:pPr>
        <w:pStyle w:val="EndNoteBibliography"/>
        <w:spacing w:after="0"/>
        <w:ind w:left="720" w:hanging="720"/>
      </w:pPr>
      <w:r w:rsidRPr="005B47E7">
        <w:t>[108]</w:t>
      </w:r>
      <w:r w:rsidRPr="005B47E7">
        <w:tab/>
        <w:t xml:space="preserve">R. Sun, J. Guo, E. Gill, and D. Maessen, "Potentials and limitations of CDMA networks for combined inter-satellite communication and relative navigation," </w:t>
      </w:r>
      <w:r w:rsidRPr="005B47E7">
        <w:rPr>
          <w:i/>
        </w:rPr>
        <w:t xml:space="preserve">Int J Adv Telecommun, </w:t>
      </w:r>
      <w:r w:rsidRPr="005B47E7">
        <w:t>vol. 5, 2012.</w:t>
      </w:r>
    </w:p>
    <w:p w14:paraId="780B2CB2" w14:textId="77777777" w:rsidR="005B47E7" w:rsidRPr="005B47E7" w:rsidRDefault="005B47E7" w:rsidP="005B47E7">
      <w:pPr>
        <w:pStyle w:val="EndNoteBibliography"/>
        <w:spacing w:after="0"/>
        <w:ind w:left="720" w:hanging="720"/>
      </w:pPr>
      <w:r w:rsidRPr="005B47E7">
        <w:t>[109]</w:t>
      </w:r>
      <w:r w:rsidRPr="005B47E7">
        <w:tab/>
        <w:t xml:space="preserve">B. Chen and L. Yu, "Design and implementation of LDMA for low earth orbit satellite formation network," in </w:t>
      </w:r>
      <w:r w:rsidRPr="005B47E7">
        <w:rPr>
          <w:i/>
        </w:rPr>
        <w:t>Embedded and Ubiquitous Computing (EUC), 2011 IFIP 9th International Conference on</w:t>
      </w:r>
      <w:r w:rsidRPr="005B47E7">
        <w:t>, 2011, pp. 409-413.</w:t>
      </w:r>
    </w:p>
    <w:p w14:paraId="2DCBFC24" w14:textId="77777777" w:rsidR="005B47E7" w:rsidRPr="005B47E7" w:rsidRDefault="005B47E7" w:rsidP="005B47E7">
      <w:pPr>
        <w:pStyle w:val="EndNoteBibliography"/>
        <w:spacing w:after="0"/>
        <w:ind w:left="720" w:hanging="720"/>
      </w:pPr>
      <w:r w:rsidRPr="005B47E7">
        <w:t>[110]</w:t>
      </w:r>
      <w:r w:rsidRPr="005B47E7">
        <w:tab/>
        <w:t xml:space="preserve">W. Alliance, "WiMedia logical link control protocol," </w:t>
      </w:r>
      <w:r w:rsidRPr="005B47E7">
        <w:rPr>
          <w:i/>
        </w:rPr>
        <w:t xml:space="preserve">WLP Specification Approved Draft, </w:t>
      </w:r>
      <w:r w:rsidRPr="005B47E7">
        <w:t>vol. 1, 2007.</w:t>
      </w:r>
    </w:p>
    <w:p w14:paraId="6A784F46" w14:textId="77777777" w:rsidR="005B47E7" w:rsidRPr="005B47E7" w:rsidRDefault="005B47E7" w:rsidP="005B47E7">
      <w:pPr>
        <w:pStyle w:val="EndNoteBibliography"/>
        <w:spacing w:after="0"/>
        <w:ind w:left="720" w:hanging="720"/>
      </w:pPr>
      <w:r w:rsidRPr="005B47E7">
        <w:t>[111]</w:t>
      </w:r>
      <w:r w:rsidRPr="005B47E7">
        <w:tab/>
        <w:t xml:space="preserve">R. Radhakrishnan, W. W. Edmonson, F. Afghah, J. Chenou, R. M. Rodriguez-Osorio, and Q.-A. Zeng, "Optimal multiple access protocol for inter-satellite communication in small satellite systems," in </w:t>
      </w:r>
      <w:r w:rsidRPr="005B47E7">
        <w:rPr>
          <w:i/>
        </w:rPr>
        <w:t>4S Small Satellite Systems and Services Symposium</w:t>
      </w:r>
      <w:r w:rsidRPr="005B47E7">
        <w:t>, 2014.</w:t>
      </w:r>
    </w:p>
    <w:p w14:paraId="12AFED76" w14:textId="77777777" w:rsidR="005B47E7" w:rsidRPr="005B47E7" w:rsidRDefault="005B47E7" w:rsidP="005B47E7">
      <w:pPr>
        <w:pStyle w:val="EndNoteBibliography"/>
        <w:spacing w:after="0"/>
        <w:ind w:left="720" w:hanging="720"/>
      </w:pPr>
      <w:r w:rsidRPr="005B47E7">
        <w:t>[112]</w:t>
      </w:r>
      <w:r w:rsidRPr="005B47E7">
        <w:tab/>
        <w:t xml:space="preserve">E. Ekici, I. F. Akyildiz, and M. D. Bender, "Network layer integration of terrestrial and satellite IP networks over BGP-S," in </w:t>
      </w:r>
      <w:r w:rsidRPr="005B47E7">
        <w:rPr>
          <w:i/>
        </w:rPr>
        <w:t>Global Telecommunications Conference, 2001. GLOBECOM'01. IEEE</w:t>
      </w:r>
      <w:r w:rsidRPr="005B47E7">
        <w:t>, 2001, pp. 2698-2702.</w:t>
      </w:r>
    </w:p>
    <w:p w14:paraId="7DAB1CF4" w14:textId="77777777" w:rsidR="005B47E7" w:rsidRPr="005B47E7" w:rsidRDefault="005B47E7" w:rsidP="005B47E7">
      <w:pPr>
        <w:pStyle w:val="EndNoteBibliography"/>
        <w:spacing w:after="0"/>
        <w:ind w:left="720" w:hanging="720"/>
      </w:pPr>
      <w:r w:rsidRPr="005B47E7">
        <w:t>[113]</w:t>
      </w:r>
      <w:r w:rsidRPr="005B47E7">
        <w:tab/>
        <w:t xml:space="preserve">I. F. Akyildiz, E. Ekici, and G. Yue, "A distributed multicast routing scheme for multi-layered satellite IP networks," </w:t>
      </w:r>
      <w:r w:rsidRPr="005B47E7">
        <w:rPr>
          <w:i/>
        </w:rPr>
        <w:t xml:space="preserve">Wireless Networks, </w:t>
      </w:r>
      <w:r w:rsidRPr="005B47E7">
        <w:t>vol. 9, pp. 535-544, 2003.</w:t>
      </w:r>
    </w:p>
    <w:p w14:paraId="399F2749" w14:textId="77777777" w:rsidR="005B47E7" w:rsidRPr="005B47E7" w:rsidRDefault="005B47E7" w:rsidP="005B47E7">
      <w:pPr>
        <w:pStyle w:val="EndNoteBibliography"/>
        <w:spacing w:after="0"/>
        <w:ind w:left="720" w:hanging="720"/>
      </w:pPr>
      <w:r w:rsidRPr="005B47E7">
        <w:t>[114]</w:t>
      </w:r>
      <w:r w:rsidRPr="005B47E7">
        <w:tab/>
        <w:t xml:space="preserve">M. A. Bergamo, "High-Throughput Distributed Spacecraft Network: architecture and multiple access technologies," </w:t>
      </w:r>
      <w:r w:rsidRPr="005B47E7">
        <w:rPr>
          <w:i/>
        </w:rPr>
        <w:t xml:space="preserve">Computer Networks, </w:t>
      </w:r>
      <w:r w:rsidRPr="005B47E7">
        <w:t>vol. 47, pp. 725-749, 2005.</w:t>
      </w:r>
    </w:p>
    <w:p w14:paraId="673C8115" w14:textId="77777777" w:rsidR="005B47E7" w:rsidRPr="005B47E7" w:rsidRDefault="005B47E7" w:rsidP="005B47E7">
      <w:pPr>
        <w:pStyle w:val="EndNoteBibliography"/>
        <w:spacing w:after="0"/>
        <w:ind w:left="720" w:hanging="720"/>
      </w:pPr>
      <w:r w:rsidRPr="005B47E7">
        <w:t>[115]</w:t>
      </w:r>
      <w:r w:rsidRPr="005B47E7">
        <w:tab/>
        <w:t xml:space="preserve">C.-T. Cheng, K. T. Chi, and F. C. Lau, "An energy-aware scheduling scheme for wireless sensor networks," </w:t>
      </w:r>
      <w:r w:rsidRPr="005B47E7">
        <w:rPr>
          <w:i/>
        </w:rPr>
        <w:t xml:space="preserve">IEEE Transactions on vehicular technology, </w:t>
      </w:r>
      <w:r w:rsidRPr="005B47E7">
        <w:t>vol. 59, pp. 3427-3444, 2010.</w:t>
      </w:r>
    </w:p>
    <w:p w14:paraId="12E568F9" w14:textId="77777777" w:rsidR="005B47E7" w:rsidRPr="005B47E7" w:rsidRDefault="005B47E7" w:rsidP="005B47E7">
      <w:pPr>
        <w:pStyle w:val="EndNoteBibliography"/>
        <w:spacing w:after="0"/>
        <w:ind w:left="720" w:hanging="720"/>
      </w:pPr>
      <w:r w:rsidRPr="005B47E7">
        <w:t>[116]</w:t>
      </w:r>
      <w:r w:rsidRPr="005B47E7">
        <w:tab/>
        <w:t>D. Gerhardt, M. Bisgaard, L. Alminde, R. Walker, M. A. Fernandez, A. Latiri</w:t>
      </w:r>
      <w:r w:rsidRPr="005B47E7">
        <w:rPr>
          <w:i/>
        </w:rPr>
        <w:t>, et al.</w:t>
      </w:r>
      <w:r w:rsidRPr="005B47E7">
        <w:t>, "GOMX-3: Mission Results from the Inaugural ESA In-Orbit Demonstration CubeSat," 2016.</w:t>
      </w:r>
    </w:p>
    <w:p w14:paraId="361BB155" w14:textId="77777777" w:rsidR="005B47E7" w:rsidRPr="005B47E7" w:rsidRDefault="005B47E7" w:rsidP="005B47E7">
      <w:pPr>
        <w:pStyle w:val="EndNoteBibliography"/>
        <w:spacing w:after="0"/>
        <w:ind w:left="720" w:hanging="720"/>
      </w:pPr>
      <w:r w:rsidRPr="005B47E7">
        <w:t>[117]</w:t>
      </w:r>
      <w:r w:rsidRPr="005B47E7">
        <w:tab/>
        <w:t>S. Burleigh, A. Hooke, L. Torgerson, K. Fall, V. Cerf, B. Durst</w:t>
      </w:r>
      <w:r w:rsidRPr="005B47E7">
        <w:rPr>
          <w:i/>
        </w:rPr>
        <w:t>, et al.</w:t>
      </w:r>
      <w:r w:rsidRPr="005B47E7">
        <w:t xml:space="preserve">, "Delay-tolerant networking: an approach to interplanetary internet," </w:t>
      </w:r>
      <w:r w:rsidRPr="005B47E7">
        <w:rPr>
          <w:i/>
        </w:rPr>
        <w:t xml:space="preserve">IEEE Communications Magazine, </w:t>
      </w:r>
      <w:r w:rsidRPr="005B47E7">
        <w:t>vol. 41, pp. 128-136, 2003.</w:t>
      </w:r>
    </w:p>
    <w:p w14:paraId="34691EF2" w14:textId="77777777" w:rsidR="005B47E7" w:rsidRPr="005B47E7" w:rsidRDefault="005B47E7" w:rsidP="005B47E7">
      <w:pPr>
        <w:pStyle w:val="EndNoteBibliography"/>
        <w:spacing w:after="0"/>
        <w:ind w:left="720" w:hanging="720"/>
      </w:pPr>
      <w:r w:rsidRPr="005B47E7">
        <w:t>[118]</w:t>
      </w:r>
      <w:r w:rsidRPr="005B47E7">
        <w:tab/>
        <w:t xml:space="preserve">D. J. Mudgway and R. Launius, </w:t>
      </w:r>
      <w:r w:rsidRPr="005B47E7">
        <w:rPr>
          <w:i/>
        </w:rPr>
        <w:t>Uplink-Downlink: A History of the Deep Space Network, 1957-1997</w:t>
      </w:r>
      <w:r w:rsidRPr="005B47E7">
        <w:t>, 2001.</w:t>
      </w:r>
    </w:p>
    <w:p w14:paraId="036F1867" w14:textId="77777777" w:rsidR="005B47E7" w:rsidRPr="005B47E7" w:rsidRDefault="005B47E7" w:rsidP="005B47E7">
      <w:pPr>
        <w:pStyle w:val="EndNoteBibliography"/>
        <w:spacing w:after="0"/>
        <w:ind w:left="720" w:hanging="720"/>
      </w:pPr>
      <w:r w:rsidRPr="005B47E7">
        <w:t>[119]</w:t>
      </w:r>
      <w:r w:rsidRPr="005B47E7">
        <w:tab/>
        <w:t>L. F. Van Hoesel and P. J. Havinga, "A lightweight medium access protocol (LMAC) for wireless sensor networks: Reducing preamble transmissions and transceiver state switches," 2004.</w:t>
      </w:r>
    </w:p>
    <w:p w14:paraId="4187A7CD" w14:textId="77777777" w:rsidR="005B47E7" w:rsidRPr="005B47E7" w:rsidRDefault="005B47E7" w:rsidP="005B47E7">
      <w:pPr>
        <w:pStyle w:val="EndNoteBibliography"/>
        <w:spacing w:after="0"/>
        <w:ind w:left="720" w:hanging="720"/>
      </w:pPr>
      <w:r w:rsidRPr="005B47E7">
        <w:t>[120]</w:t>
      </w:r>
      <w:r w:rsidRPr="005B47E7">
        <w:tab/>
        <w:t xml:space="preserve">F. N. Ali, P. K. Appani, J. L. Hammond, V. V. Mehta, D. Noneaker, and H. Russell, "Distributed and adaptive TDMA algorithms for multiple-hop mobile networks," in </w:t>
      </w:r>
      <w:r w:rsidRPr="005B47E7">
        <w:rPr>
          <w:i/>
        </w:rPr>
        <w:t>MILCOM 2002. Proceedings</w:t>
      </w:r>
      <w:r w:rsidRPr="005B47E7">
        <w:t>, 2002, pp. 546-551.</w:t>
      </w:r>
    </w:p>
    <w:p w14:paraId="0C651EED" w14:textId="77777777" w:rsidR="005B47E7" w:rsidRPr="005B47E7" w:rsidRDefault="005B47E7" w:rsidP="005B47E7">
      <w:pPr>
        <w:pStyle w:val="EndNoteBibliography"/>
        <w:spacing w:after="0"/>
        <w:ind w:left="720" w:hanging="720"/>
      </w:pPr>
      <w:r w:rsidRPr="005B47E7">
        <w:t>[121]</w:t>
      </w:r>
      <w:r w:rsidRPr="005B47E7">
        <w:tab/>
        <w:t xml:space="preserve">W. T. Webb and L. Hanzo, </w:t>
      </w:r>
      <w:r w:rsidRPr="005B47E7">
        <w:rPr>
          <w:i/>
        </w:rPr>
        <w:t>Modern Quadrature Amplitude Modulation: Principles and applications for fixed and wireless channels: one</w:t>
      </w:r>
      <w:r w:rsidRPr="005B47E7">
        <w:t>: IEEE Press-John Wiley, 1994.</w:t>
      </w:r>
    </w:p>
    <w:p w14:paraId="3BD1066D" w14:textId="77777777" w:rsidR="005B47E7" w:rsidRPr="005B47E7" w:rsidRDefault="005B47E7" w:rsidP="005B47E7">
      <w:pPr>
        <w:pStyle w:val="EndNoteBibliography"/>
        <w:spacing w:after="0"/>
        <w:ind w:left="720" w:hanging="720"/>
      </w:pPr>
      <w:r w:rsidRPr="005B47E7">
        <w:t>[122]</w:t>
      </w:r>
      <w:r w:rsidRPr="005B47E7">
        <w:tab/>
        <w:t xml:space="preserve">S. M. Bilal, C. J. Bernardos, and C. Guerrero, "Position-based routing in vehicular networks: A survey," </w:t>
      </w:r>
      <w:r w:rsidRPr="005B47E7">
        <w:rPr>
          <w:i/>
        </w:rPr>
        <w:t xml:space="preserve">Journal of Network and Computer Applications, </w:t>
      </w:r>
      <w:r w:rsidRPr="005B47E7">
        <w:t>vol. 36, pp. 685-697, 2013.</w:t>
      </w:r>
    </w:p>
    <w:p w14:paraId="0EDD8F63" w14:textId="77777777" w:rsidR="005B47E7" w:rsidRPr="005B47E7" w:rsidRDefault="005B47E7" w:rsidP="005B47E7">
      <w:pPr>
        <w:pStyle w:val="EndNoteBibliography"/>
        <w:spacing w:after="0"/>
        <w:ind w:left="720" w:hanging="720"/>
      </w:pPr>
      <w:r w:rsidRPr="005B47E7">
        <w:t>[123]</w:t>
      </w:r>
      <w:r w:rsidRPr="005B47E7">
        <w:tab/>
        <w:t xml:space="preserve">T. Steinbach, H. D. Kenfack, F. Korf, and T. C. Schmidt, "An extension of the OMNeT++ INET framework for simulating real-time ethernet with high accuracy," in </w:t>
      </w:r>
      <w:r w:rsidRPr="005B47E7">
        <w:rPr>
          <w:i/>
        </w:rPr>
        <w:t>Proceedings of the 4th International ICST Conference on Simulation Tools and Techniques</w:t>
      </w:r>
      <w:r w:rsidRPr="005B47E7">
        <w:t>, 2011, pp. 375-382.</w:t>
      </w:r>
    </w:p>
    <w:p w14:paraId="79B21015" w14:textId="77777777" w:rsidR="005B47E7" w:rsidRPr="005B47E7" w:rsidRDefault="005B47E7" w:rsidP="005B47E7">
      <w:pPr>
        <w:pStyle w:val="EndNoteBibliography"/>
        <w:spacing w:after="0"/>
        <w:ind w:left="720" w:hanging="720"/>
      </w:pPr>
      <w:r w:rsidRPr="005B47E7">
        <w:t>[124]</w:t>
      </w:r>
      <w:r w:rsidRPr="005B47E7">
        <w:tab/>
        <w:t xml:space="preserve">G. F. Riley and T. R. Henderson, "The ns-3 network simulator," </w:t>
      </w:r>
      <w:r w:rsidRPr="005B47E7">
        <w:rPr>
          <w:i/>
        </w:rPr>
        <w:t xml:space="preserve">Modeling and tools for network simulation, </w:t>
      </w:r>
      <w:r w:rsidRPr="005B47E7">
        <w:t>pp. 15-34, 2010.</w:t>
      </w:r>
    </w:p>
    <w:p w14:paraId="528A5E3A" w14:textId="77777777" w:rsidR="005B47E7" w:rsidRPr="005B47E7" w:rsidRDefault="005B47E7" w:rsidP="005B47E7">
      <w:pPr>
        <w:pStyle w:val="EndNoteBibliography"/>
        <w:spacing w:after="0"/>
        <w:ind w:left="720" w:hanging="720"/>
      </w:pPr>
      <w:r w:rsidRPr="005B47E7">
        <w:t>[125]</w:t>
      </w:r>
      <w:r w:rsidRPr="005B47E7">
        <w:tab/>
        <w:t xml:space="preserve">H. Klinkrad, </w:t>
      </w:r>
      <w:r w:rsidRPr="005B47E7">
        <w:rPr>
          <w:i/>
        </w:rPr>
        <w:t>Space debris</w:t>
      </w:r>
      <w:r w:rsidRPr="005B47E7">
        <w:t>: Wiley Online Library, 2010.</w:t>
      </w:r>
    </w:p>
    <w:p w14:paraId="3F62CB78" w14:textId="77777777" w:rsidR="005B47E7" w:rsidRPr="005B47E7" w:rsidRDefault="005B47E7" w:rsidP="005B47E7">
      <w:pPr>
        <w:pStyle w:val="EndNoteBibliography"/>
        <w:spacing w:after="0"/>
        <w:ind w:left="720" w:hanging="720"/>
      </w:pPr>
      <w:r w:rsidRPr="005B47E7">
        <w:t>[126]</w:t>
      </w:r>
      <w:r w:rsidRPr="005B47E7">
        <w:tab/>
        <w:t>D. Oltrogge and K. Leveque, "An evaluation of CubeSat orbital decay," 2011.</w:t>
      </w:r>
    </w:p>
    <w:p w14:paraId="30AA4BA8" w14:textId="77777777" w:rsidR="005B47E7" w:rsidRPr="005B47E7" w:rsidRDefault="005B47E7" w:rsidP="005B47E7">
      <w:pPr>
        <w:pStyle w:val="EndNoteBibliography"/>
        <w:spacing w:after="0"/>
        <w:ind w:left="720" w:hanging="720"/>
      </w:pPr>
      <w:r w:rsidRPr="005B47E7">
        <w:t>[127]</w:t>
      </w:r>
      <w:r w:rsidRPr="005B47E7">
        <w:tab/>
        <w:t>J. Andrews, K. Watry, and K. Brown, "Nanosat deorbit and recovery system to enable new missions," 2011.</w:t>
      </w:r>
    </w:p>
    <w:p w14:paraId="3FCA463B" w14:textId="77777777" w:rsidR="005B47E7" w:rsidRPr="005B47E7" w:rsidRDefault="005B47E7" w:rsidP="005B47E7">
      <w:pPr>
        <w:pStyle w:val="EndNoteBibliography"/>
        <w:spacing w:after="0"/>
        <w:ind w:left="720" w:hanging="720"/>
      </w:pPr>
      <w:r w:rsidRPr="005B47E7">
        <w:t>[128]</w:t>
      </w:r>
      <w:r w:rsidRPr="005B47E7">
        <w:tab/>
        <w:t>B. Cohen, "Lunar Flashlight: mapping lunar surface volatiles using a CubeSat," 2014.</w:t>
      </w:r>
    </w:p>
    <w:p w14:paraId="515B7F7A" w14:textId="77777777" w:rsidR="005B47E7" w:rsidRPr="005B47E7" w:rsidRDefault="005B47E7" w:rsidP="005B47E7">
      <w:pPr>
        <w:pStyle w:val="EndNoteBibliography"/>
        <w:ind w:left="720" w:hanging="720"/>
      </w:pPr>
      <w:r w:rsidRPr="005B47E7">
        <w:t>[129]</w:t>
      </w:r>
      <w:r w:rsidRPr="005B47E7">
        <w:tab/>
        <w:t>F. Ferrari, M. Lavagna, B. Burmann, I. Gerth, M. Scheper, and I. Carnelli, "ESA's Asteroid Impact Mission: Mission Analysis and Payload Operations State of the Art," 2016.</w:t>
      </w:r>
    </w:p>
    <w:p w14:paraId="76FB6D61" w14:textId="0C0A8141"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626FA8" w14:textId="77777777" w:rsidR="00752816" w:rsidRDefault="00752816" w:rsidP="00362833">
      <w:r>
        <w:separator/>
      </w:r>
    </w:p>
    <w:p w14:paraId="0E626902" w14:textId="77777777" w:rsidR="00752816" w:rsidRDefault="00752816" w:rsidP="00362833"/>
  </w:endnote>
  <w:endnote w:type="continuationSeparator" w:id="0">
    <w:p w14:paraId="29574DE1" w14:textId="77777777" w:rsidR="00752816" w:rsidRDefault="00752816" w:rsidP="00362833">
      <w:r>
        <w:continuationSeparator/>
      </w:r>
    </w:p>
    <w:p w14:paraId="15537DFE" w14:textId="77777777" w:rsidR="00752816" w:rsidRDefault="00752816"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5C22C7" w:rsidRDefault="00752816">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482035"/>
      <w:docPartObj>
        <w:docPartGallery w:val="Page Numbers (Bottom of Page)"/>
        <w:docPartUnique/>
      </w:docPartObj>
    </w:sdtPr>
    <w:sdtEndPr>
      <w:rPr>
        <w:noProof/>
      </w:rPr>
    </w:sdtEndPr>
    <w:sdtContent>
      <w:p w14:paraId="02E3020C" w14:textId="2DBB143C" w:rsidR="005C22C7" w:rsidRDefault="005C22C7">
        <w:pPr>
          <w:pStyle w:val="Footer"/>
        </w:pPr>
        <w:r>
          <w:fldChar w:fldCharType="begin"/>
        </w:r>
        <w:r>
          <w:instrText xml:space="preserve"> PAGE   \* MERGEFORMAT </w:instrText>
        </w:r>
        <w:r>
          <w:fldChar w:fldCharType="separate"/>
        </w:r>
        <w:r w:rsidR="00551E02">
          <w:rPr>
            <w:noProof/>
          </w:rPr>
          <w:t>vii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66648" w14:textId="77777777" w:rsidR="00752816" w:rsidRDefault="00752816" w:rsidP="00362833">
      <w:r>
        <w:separator/>
      </w:r>
    </w:p>
    <w:p w14:paraId="06FE7B14" w14:textId="77777777" w:rsidR="00752816" w:rsidRDefault="00752816" w:rsidP="00362833"/>
  </w:footnote>
  <w:footnote w:type="continuationSeparator" w:id="0">
    <w:p w14:paraId="65DB5F3B" w14:textId="77777777" w:rsidR="00752816" w:rsidRDefault="00752816" w:rsidP="00362833">
      <w:r>
        <w:continuationSeparator/>
      </w:r>
    </w:p>
    <w:p w14:paraId="2BE148F4" w14:textId="77777777" w:rsidR="00752816" w:rsidRDefault="00752816"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record-ids&gt;&lt;/item&gt;&lt;/Libraries&gt;"/>
  </w:docVars>
  <w:rsids>
    <w:rsidRoot w:val="00760161"/>
    <w:rsid w:val="00000390"/>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6EB2"/>
    <w:rsid w:val="000400FC"/>
    <w:rsid w:val="00040E61"/>
    <w:rsid w:val="0004442F"/>
    <w:rsid w:val="0004478E"/>
    <w:rsid w:val="0004485D"/>
    <w:rsid w:val="00046436"/>
    <w:rsid w:val="00050850"/>
    <w:rsid w:val="0005474E"/>
    <w:rsid w:val="00055259"/>
    <w:rsid w:val="000573A5"/>
    <w:rsid w:val="00057ACD"/>
    <w:rsid w:val="00060359"/>
    <w:rsid w:val="00060907"/>
    <w:rsid w:val="00061EEA"/>
    <w:rsid w:val="00062BDF"/>
    <w:rsid w:val="00063DBE"/>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FBF"/>
    <w:rsid w:val="000D47A5"/>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26531"/>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38A1"/>
    <w:rsid w:val="004D48C0"/>
    <w:rsid w:val="004D706C"/>
    <w:rsid w:val="004D7887"/>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1E02"/>
    <w:rsid w:val="00553147"/>
    <w:rsid w:val="005559EC"/>
    <w:rsid w:val="00563A22"/>
    <w:rsid w:val="00564DB1"/>
    <w:rsid w:val="005651B6"/>
    <w:rsid w:val="00565B51"/>
    <w:rsid w:val="00566061"/>
    <w:rsid w:val="0057035A"/>
    <w:rsid w:val="00572B90"/>
    <w:rsid w:val="005753EA"/>
    <w:rsid w:val="00576F3B"/>
    <w:rsid w:val="00583694"/>
    <w:rsid w:val="00584573"/>
    <w:rsid w:val="00584FF4"/>
    <w:rsid w:val="00586DEB"/>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2F38"/>
    <w:rsid w:val="00645653"/>
    <w:rsid w:val="00645FAE"/>
    <w:rsid w:val="00653270"/>
    <w:rsid w:val="0065371E"/>
    <w:rsid w:val="006538ED"/>
    <w:rsid w:val="00654E09"/>
    <w:rsid w:val="006601E1"/>
    <w:rsid w:val="006647F3"/>
    <w:rsid w:val="00670F04"/>
    <w:rsid w:val="00671D59"/>
    <w:rsid w:val="00673BCC"/>
    <w:rsid w:val="00673F0E"/>
    <w:rsid w:val="00674D01"/>
    <w:rsid w:val="0067794B"/>
    <w:rsid w:val="006804F8"/>
    <w:rsid w:val="00680B55"/>
    <w:rsid w:val="006811F4"/>
    <w:rsid w:val="00681D9F"/>
    <w:rsid w:val="00685994"/>
    <w:rsid w:val="006869C5"/>
    <w:rsid w:val="0069070C"/>
    <w:rsid w:val="00690C69"/>
    <w:rsid w:val="006937E8"/>
    <w:rsid w:val="00693D57"/>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776"/>
    <w:rsid w:val="006C1730"/>
    <w:rsid w:val="006C2AEA"/>
    <w:rsid w:val="006C3A76"/>
    <w:rsid w:val="006C47E6"/>
    <w:rsid w:val="006C7791"/>
    <w:rsid w:val="006D0C7C"/>
    <w:rsid w:val="006D205F"/>
    <w:rsid w:val="006D29A5"/>
    <w:rsid w:val="006D411D"/>
    <w:rsid w:val="006E0046"/>
    <w:rsid w:val="006E1A2A"/>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3EB2"/>
    <w:rsid w:val="007B5540"/>
    <w:rsid w:val="007B6BF6"/>
    <w:rsid w:val="007B6F41"/>
    <w:rsid w:val="007B73C4"/>
    <w:rsid w:val="007B7504"/>
    <w:rsid w:val="007C17C3"/>
    <w:rsid w:val="007C201C"/>
    <w:rsid w:val="007C3A01"/>
    <w:rsid w:val="007C5E3B"/>
    <w:rsid w:val="007C62BF"/>
    <w:rsid w:val="007D1295"/>
    <w:rsid w:val="007D1F08"/>
    <w:rsid w:val="007D21B9"/>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370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6554"/>
    <w:rsid w:val="009607E9"/>
    <w:rsid w:val="009624D5"/>
    <w:rsid w:val="00962672"/>
    <w:rsid w:val="00962949"/>
    <w:rsid w:val="009656BE"/>
    <w:rsid w:val="009676AB"/>
    <w:rsid w:val="00970517"/>
    <w:rsid w:val="00970ADC"/>
    <w:rsid w:val="00971E64"/>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747A3"/>
    <w:rsid w:val="00A74CCA"/>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7010"/>
    <w:rsid w:val="00AC7113"/>
    <w:rsid w:val="00AC78FE"/>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B53"/>
    <w:rsid w:val="00BA7FE1"/>
    <w:rsid w:val="00BB00A2"/>
    <w:rsid w:val="00BB2ED0"/>
    <w:rsid w:val="00BB451C"/>
    <w:rsid w:val="00BB5489"/>
    <w:rsid w:val="00BB6CB6"/>
    <w:rsid w:val="00BC0089"/>
    <w:rsid w:val="00BC01B5"/>
    <w:rsid w:val="00BC16ED"/>
    <w:rsid w:val="00BC4C60"/>
    <w:rsid w:val="00BC727A"/>
    <w:rsid w:val="00BD09CD"/>
    <w:rsid w:val="00BD1648"/>
    <w:rsid w:val="00BD1F2E"/>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71EBA"/>
    <w:rsid w:val="00C72A93"/>
    <w:rsid w:val="00C81CE4"/>
    <w:rsid w:val="00C84E68"/>
    <w:rsid w:val="00C85DE1"/>
    <w:rsid w:val="00C87398"/>
    <w:rsid w:val="00C91F26"/>
    <w:rsid w:val="00C942AD"/>
    <w:rsid w:val="00CA134E"/>
    <w:rsid w:val="00CA144C"/>
    <w:rsid w:val="00CA1C42"/>
    <w:rsid w:val="00CA2DAB"/>
    <w:rsid w:val="00CA3D48"/>
    <w:rsid w:val="00CA3E14"/>
    <w:rsid w:val="00CA5973"/>
    <w:rsid w:val="00CA77B1"/>
    <w:rsid w:val="00CB21CE"/>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5885"/>
    <w:rsid w:val="00EA6194"/>
    <w:rsid w:val="00EA78A6"/>
    <w:rsid w:val="00EB1892"/>
    <w:rsid w:val="00EB231F"/>
    <w:rsid w:val="00EB4E84"/>
    <w:rsid w:val="00EC06DB"/>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5A0"/>
    <w:rsid w:val="00F33A8B"/>
    <w:rsid w:val="00F35536"/>
    <w:rsid w:val="00F37691"/>
    <w:rsid w:val="00F44864"/>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40BF"/>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38E28-CBAE-49CE-9E19-23ADFB66B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394</TotalTime>
  <Pages>1</Pages>
  <Words>57228</Words>
  <Characters>326200</Characters>
  <Application>Microsoft Office Word</Application>
  <DocSecurity>0</DocSecurity>
  <Lines>2718</Lines>
  <Paragraphs>765</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382663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23</cp:revision>
  <cp:lastPrinted>2017-05-13T15:54:00Z</cp:lastPrinted>
  <dcterms:created xsi:type="dcterms:W3CDTF">2017-05-13T09:20:00Z</dcterms:created>
  <dcterms:modified xsi:type="dcterms:W3CDTF">2017-05-13T15:58:00Z</dcterms:modified>
</cp:coreProperties>
</file>