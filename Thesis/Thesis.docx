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923841">
      <w:pPr>
        <w:pStyle w:val="Chaptertitlenotnumbered"/>
      </w:pPr>
      <w:bookmarkStart w:id="0" w:name="_Toc482634998"/>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923841">
      <w:pPr>
        <w:pStyle w:val="Chaptertitlenotnumbered"/>
      </w:pPr>
      <w:bookmarkStart w:id="1" w:name="_Toc482634999"/>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5951E0C0" w14:textId="59DEA955" w:rsidR="00FB470A" w:rsidRDefault="00FB470A" w:rsidP="00923841">
      <w:pPr>
        <w:pStyle w:val="Chaptertitlenotnumbered"/>
      </w:pPr>
      <w:bookmarkStart w:id="2" w:name="_Toc482635000"/>
      <w:r>
        <w:lastRenderedPageBreak/>
        <w:t>Abstract</w:t>
      </w:r>
      <w:bookmarkEnd w:id="2"/>
    </w:p>
    <w:p w14:paraId="409090C3" w14:textId="6C8157B6"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584573">
        <w:t xml:space="preserve">. </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4F6F2DEF"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BEF4E4B" w14:textId="46B30886" w:rsidR="007D4619" w:rsidRDefault="007D4619" w:rsidP="00923841">
      <w:pPr>
        <w:pStyle w:val="ChaptertitleNoToC"/>
      </w:pPr>
      <w:r w:rsidRPr="000E334A">
        <w:lastRenderedPageBreak/>
        <w:t>Contents</w:t>
      </w:r>
    </w:p>
    <w:p w14:paraId="32EE79A7" w14:textId="12701F33" w:rsidR="00A3053F"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A3053F">
        <w:rPr>
          <w:noProof/>
        </w:rPr>
        <w:t>Declaration</w:t>
      </w:r>
      <w:r w:rsidR="00A3053F">
        <w:rPr>
          <w:noProof/>
        </w:rPr>
        <w:tab/>
      </w:r>
      <w:r w:rsidR="00A3053F">
        <w:rPr>
          <w:noProof/>
        </w:rPr>
        <w:fldChar w:fldCharType="begin"/>
      </w:r>
      <w:r w:rsidR="00A3053F">
        <w:rPr>
          <w:noProof/>
        </w:rPr>
        <w:instrText xml:space="preserve"> PAGEREF _Toc482634998 \h </w:instrText>
      </w:r>
      <w:r w:rsidR="00A3053F">
        <w:rPr>
          <w:noProof/>
        </w:rPr>
      </w:r>
      <w:r w:rsidR="00A3053F">
        <w:rPr>
          <w:noProof/>
        </w:rPr>
        <w:fldChar w:fldCharType="separate"/>
      </w:r>
      <w:r w:rsidR="00600D48">
        <w:rPr>
          <w:noProof/>
        </w:rPr>
        <w:t>i</w:t>
      </w:r>
      <w:r w:rsidR="00A3053F">
        <w:rPr>
          <w:noProof/>
        </w:rPr>
        <w:fldChar w:fldCharType="end"/>
      </w:r>
    </w:p>
    <w:p w14:paraId="01BDCEB2" w14:textId="59271EA1" w:rsidR="00A3053F" w:rsidRDefault="00A3053F">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_Toc482634999 \h </w:instrText>
      </w:r>
      <w:r>
        <w:rPr>
          <w:noProof/>
        </w:rPr>
      </w:r>
      <w:r>
        <w:rPr>
          <w:noProof/>
        </w:rPr>
        <w:fldChar w:fldCharType="separate"/>
      </w:r>
      <w:r w:rsidR="00600D48">
        <w:rPr>
          <w:noProof/>
        </w:rPr>
        <w:t>ii</w:t>
      </w:r>
      <w:r>
        <w:rPr>
          <w:noProof/>
        </w:rPr>
        <w:fldChar w:fldCharType="end"/>
      </w:r>
    </w:p>
    <w:p w14:paraId="69AF252B" w14:textId="378C47AC" w:rsidR="00A3053F" w:rsidRDefault="00A3053F">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_Toc482635000 \h </w:instrText>
      </w:r>
      <w:r>
        <w:rPr>
          <w:noProof/>
        </w:rPr>
      </w:r>
      <w:r>
        <w:rPr>
          <w:noProof/>
        </w:rPr>
        <w:fldChar w:fldCharType="separate"/>
      </w:r>
      <w:r w:rsidR="00600D48">
        <w:rPr>
          <w:noProof/>
        </w:rPr>
        <w:t>iii</w:t>
      </w:r>
      <w:r>
        <w:rPr>
          <w:noProof/>
        </w:rPr>
        <w:fldChar w:fldCharType="end"/>
      </w:r>
    </w:p>
    <w:p w14:paraId="7F31C20B" w14:textId="57E67E0D" w:rsidR="00A3053F" w:rsidRDefault="00A3053F">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_Toc482635001 \h </w:instrText>
      </w:r>
      <w:r>
        <w:rPr>
          <w:noProof/>
        </w:rPr>
      </w:r>
      <w:r>
        <w:rPr>
          <w:noProof/>
        </w:rPr>
        <w:fldChar w:fldCharType="separate"/>
      </w:r>
      <w:r w:rsidR="00600D48">
        <w:rPr>
          <w:noProof/>
        </w:rPr>
        <w:t>viii</w:t>
      </w:r>
      <w:r>
        <w:rPr>
          <w:noProof/>
        </w:rPr>
        <w:fldChar w:fldCharType="end"/>
      </w:r>
    </w:p>
    <w:p w14:paraId="32EE09DF" w14:textId="54505E65" w:rsidR="00A3053F" w:rsidRDefault="00A3053F">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_Toc482635002 \h </w:instrText>
      </w:r>
      <w:r>
        <w:rPr>
          <w:noProof/>
        </w:rPr>
      </w:r>
      <w:r>
        <w:rPr>
          <w:noProof/>
        </w:rPr>
        <w:fldChar w:fldCharType="separate"/>
      </w:r>
      <w:r w:rsidR="00600D48">
        <w:rPr>
          <w:noProof/>
        </w:rPr>
        <w:t>xiii</w:t>
      </w:r>
      <w:r>
        <w:rPr>
          <w:noProof/>
        </w:rPr>
        <w:fldChar w:fldCharType="end"/>
      </w:r>
    </w:p>
    <w:p w14:paraId="70FD7CD0" w14:textId="486133FD" w:rsidR="00A3053F" w:rsidRDefault="00A3053F">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_Toc482635003 \h </w:instrText>
      </w:r>
      <w:r>
        <w:rPr>
          <w:noProof/>
        </w:rPr>
      </w:r>
      <w:r>
        <w:rPr>
          <w:noProof/>
        </w:rPr>
        <w:fldChar w:fldCharType="separate"/>
      </w:r>
      <w:r w:rsidR="00600D48">
        <w:rPr>
          <w:noProof/>
        </w:rPr>
        <w:t>xiv</w:t>
      </w:r>
      <w:r>
        <w:rPr>
          <w:noProof/>
        </w:rPr>
        <w:fldChar w:fldCharType="end"/>
      </w:r>
    </w:p>
    <w:p w14:paraId="47AA185F" w14:textId="2A5EEF98" w:rsidR="00A3053F" w:rsidRDefault="00A3053F">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_Toc482635004 \h </w:instrText>
      </w:r>
      <w:r>
        <w:rPr>
          <w:noProof/>
        </w:rPr>
      </w:r>
      <w:r>
        <w:rPr>
          <w:noProof/>
        </w:rPr>
        <w:fldChar w:fldCharType="separate"/>
      </w:r>
      <w:r w:rsidR="00600D48">
        <w:rPr>
          <w:noProof/>
        </w:rPr>
        <w:t>1</w:t>
      </w:r>
      <w:r>
        <w:rPr>
          <w:noProof/>
        </w:rPr>
        <w:fldChar w:fldCharType="end"/>
      </w:r>
    </w:p>
    <w:p w14:paraId="6375C210" w14:textId="6BE080C2" w:rsidR="00A3053F" w:rsidRDefault="00A3053F">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_Toc482635005 \h </w:instrText>
      </w:r>
      <w:r>
        <w:rPr>
          <w:noProof/>
        </w:rPr>
      </w:r>
      <w:r>
        <w:rPr>
          <w:noProof/>
        </w:rPr>
        <w:fldChar w:fldCharType="separate"/>
      </w:r>
      <w:r w:rsidR="00600D48">
        <w:rPr>
          <w:noProof/>
        </w:rPr>
        <w:t>5</w:t>
      </w:r>
      <w:r>
        <w:rPr>
          <w:noProof/>
        </w:rPr>
        <w:fldChar w:fldCharType="end"/>
      </w:r>
    </w:p>
    <w:p w14:paraId="37A2B994" w14:textId="27E605B9" w:rsidR="00A3053F" w:rsidRDefault="00A3053F">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_Toc482635006 \h </w:instrText>
      </w:r>
      <w:r>
        <w:rPr>
          <w:noProof/>
        </w:rPr>
      </w:r>
      <w:r>
        <w:rPr>
          <w:noProof/>
        </w:rPr>
        <w:fldChar w:fldCharType="separate"/>
      </w:r>
      <w:r w:rsidR="00600D48">
        <w:rPr>
          <w:noProof/>
        </w:rPr>
        <w:t>7</w:t>
      </w:r>
      <w:r>
        <w:rPr>
          <w:noProof/>
        </w:rPr>
        <w:fldChar w:fldCharType="end"/>
      </w:r>
    </w:p>
    <w:p w14:paraId="78B62D77" w14:textId="59994F33" w:rsidR="00A3053F" w:rsidRDefault="00A3053F">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_Toc482635007 \h </w:instrText>
      </w:r>
      <w:r>
        <w:rPr>
          <w:noProof/>
        </w:rPr>
      </w:r>
      <w:r>
        <w:rPr>
          <w:noProof/>
        </w:rPr>
        <w:fldChar w:fldCharType="separate"/>
      </w:r>
      <w:r w:rsidR="00600D48">
        <w:rPr>
          <w:noProof/>
        </w:rPr>
        <w:t>8</w:t>
      </w:r>
      <w:r>
        <w:rPr>
          <w:noProof/>
        </w:rPr>
        <w:fldChar w:fldCharType="end"/>
      </w:r>
    </w:p>
    <w:p w14:paraId="7FFB321A" w14:textId="7A8A5FEC" w:rsidR="00A3053F" w:rsidRDefault="00A3053F">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_Toc482635008 \h </w:instrText>
      </w:r>
      <w:r>
        <w:rPr>
          <w:noProof/>
        </w:rPr>
      </w:r>
      <w:r>
        <w:rPr>
          <w:noProof/>
        </w:rPr>
        <w:fldChar w:fldCharType="separate"/>
      </w:r>
      <w:r w:rsidR="00600D48">
        <w:rPr>
          <w:noProof/>
        </w:rPr>
        <w:t>10</w:t>
      </w:r>
      <w:r>
        <w:rPr>
          <w:noProof/>
        </w:rPr>
        <w:fldChar w:fldCharType="end"/>
      </w:r>
    </w:p>
    <w:p w14:paraId="62BE03A8" w14:textId="69A5C584" w:rsidR="00A3053F" w:rsidRDefault="00A3053F">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_Toc482635009 \h </w:instrText>
      </w:r>
      <w:r>
        <w:rPr>
          <w:noProof/>
        </w:rPr>
      </w:r>
      <w:r>
        <w:rPr>
          <w:noProof/>
        </w:rPr>
        <w:fldChar w:fldCharType="separate"/>
      </w:r>
      <w:r w:rsidR="00600D48">
        <w:rPr>
          <w:noProof/>
        </w:rPr>
        <w:t>11</w:t>
      </w:r>
      <w:r>
        <w:rPr>
          <w:noProof/>
        </w:rPr>
        <w:fldChar w:fldCharType="end"/>
      </w:r>
    </w:p>
    <w:p w14:paraId="2E9F39BF" w14:textId="211C698C" w:rsidR="00A3053F" w:rsidRDefault="00A3053F">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_Toc482635010 \h </w:instrText>
      </w:r>
      <w:r>
        <w:rPr>
          <w:noProof/>
        </w:rPr>
      </w:r>
      <w:r>
        <w:rPr>
          <w:noProof/>
        </w:rPr>
        <w:fldChar w:fldCharType="separate"/>
      </w:r>
      <w:r w:rsidR="00600D48">
        <w:rPr>
          <w:noProof/>
        </w:rPr>
        <w:t>14</w:t>
      </w:r>
      <w:r>
        <w:rPr>
          <w:noProof/>
        </w:rPr>
        <w:fldChar w:fldCharType="end"/>
      </w:r>
    </w:p>
    <w:p w14:paraId="2D771593" w14:textId="46FD3067" w:rsidR="00A3053F" w:rsidRDefault="00A3053F">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_Toc482635011 \h </w:instrText>
      </w:r>
      <w:r>
        <w:rPr>
          <w:noProof/>
        </w:rPr>
      </w:r>
      <w:r>
        <w:rPr>
          <w:noProof/>
        </w:rPr>
        <w:fldChar w:fldCharType="separate"/>
      </w:r>
      <w:r w:rsidR="00600D48">
        <w:rPr>
          <w:noProof/>
        </w:rPr>
        <w:t>15</w:t>
      </w:r>
      <w:r>
        <w:rPr>
          <w:noProof/>
        </w:rPr>
        <w:fldChar w:fldCharType="end"/>
      </w:r>
    </w:p>
    <w:p w14:paraId="4C83834A" w14:textId="22E36E54" w:rsidR="00A3053F" w:rsidRDefault="00A3053F">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_Toc482635012 \h </w:instrText>
      </w:r>
      <w:r>
        <w:rPr>
          <w:noProof/>
        </w:rPr>
      </w:r>
      <w:r>
        <w:rPr>
          <w:noProof/>
        </w:rPr>
        <w:fldChar w:fldCharType="separate"/>
      </w:r>
      <w:r w:rsidR="00600D48">
        <w:rPr>
          <w:noProof/>
        </w:rPr>
        <w:t>16</w:t>
      </w:r>
      <w:r>
        <w:rPr>
          <w:noProof/>
        </w:rPr>
        <w:fldChar w:fldCharType="end"/>
      </w:r>
    </w:p>
    <w:p w14:paraId="6C509462" w14:textId="15ABE62B" w:rsidR="00A3053F" w:rsidRDefault="00A3053F">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_Toc482635013 \h </w:instrText>
      </w:r>
      <w:r>
        <w:rPr>
          <w:noProof/>
        </w:rPr>
      </w:r>
      <w:r>
        <w:rPr>
          <w:noProof/>
        </w:rPr>
        <w:fldChar w:fldCharType="separate"/>
      </w:r>
      <w:r w:rsidR="00600D48">
        <w:rPr>
          <w:noProof/>
        </w:rPr>
        <w:t>18</w:t>
      </w:r>
      <w:r>
        <w:rPr>
          <w:noProof/>
        </w:rPr>
        <w:fldChar w:fldCharType="end"/>
      </w:r>
    </w:p>
    <w:p w14:paraId="6A596005" w14:textId="51B57BD2" w:rsidR="00A3053F" w:rsidRDefault="00A3053F">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_Toc482635014 \h </w:instrText>
      </w:r>
      <w:r>
        <w:rPr>
          <w:noProof/>
        </w:rPr>
      </w:r>
      <w:r>
        <w:rPr>
          <w:noProof/>
        </w:rPr>
        <w:fldChar w:fldCharType="separate"/>
      </w:r>
      <w:r w:rsidR="00600D48">
        <w:rPr>
          <w:noProof/>
        </w:rPr>
        <w:t>18</w:t>
      </w:r>
      <w:r>
        <w:rPr>
          <w:noProof/>
        </w:rPr>
        <w:fldChar w:fldCharType="end"/>
      </w:r>
    </w:p>
    <w:p w14:paraId="01C599BB" w14:textId="756DAEA0" w:rsidR="00A3053F" w:rsidRDefault="00A3053F">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_Toc482635015 \h </w:instrText>
      </w:r>
      <w:r>
        <w:rPr>
          <w:noProof/>
        </w:rPr>
      </w:r>
      <w:r>
        <w:rPr>
          <w:noProof/>
        </w:rPr>
        <w:fldChar w:fldCharType="separate"/>
      </w:r>
      <w:r w:rsidR="00600D48">
        <w:rPr>
          <w:noProof/>
        </w:rPr>
        <w:t>20</w:t>
      </w:r>
      <w:r>
        <w:rPr>
          <w:noProof/>
        </w:rPr>
        <w:fldChar w:fldCharType="end"/>
      </w:r>
    </w:p>
    <w:p w14:paraId="14A73C5B" w14:textId="70DC336B" w:rsidR="00A3053F" w:rsidRDefault="00A3053F">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_Toc482635016 \h </w:instrText>
      </w:r>
      <w:r>
        <w:rPr>
          <w:noProof/>
        </w:rPr>
      </w:r>
      <w:r>
        <w:rPr>
          <w:noProof/>
        </w:rPr>
        <w:fldChar w:fldCharType="separate"/>
      </w:r>
      <w:r w:rsidR="00600D48">
        <w:rPr>
          <w:noProof/>
        </w:rPr>
        <w:t>20</w:t>
      </w:r>
      <w:r>
        <w:rPr>
          <w:noProof/>
        </w:rPr>
        <w:fldChar w:fldCharType="end"/>
      </w:r>
    </w:p>
    <w:p w14:paraId="6EC322FC" w14:textId="7DED6C8C" w:rsidR="00A3053F" w:rsidRDefault="00A3053F">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_Toc482635017 \h </w:instrText>
      </w:r>
      <w:r>
        <w:rPr>
          <w:noProof/>
        </w:rPr>
      </w:r>
      <w:r>
        <w:rPr>
          <w:noProof/>
        </w:rPr>
        <w:fldChar w:fldCharType="separate"/>
      </w:r>
      <w:r w:rsidR="00600D48">
        <w:rPr>
          <w:noProof/>
        </w:rPr>
        <w:t>22</w:t>
      </w:r>
      <w:r>
        <w:rPr>
          <w:noProof/>
        </w:rPr>
        <w:fldChar w:fldCharType="end"/>
      </w:r>
    </w:p>
    <w:p w14:paraId="4F2209AB" w14:textId="3D5957F0" w:rsidR="00A3053F" w:rsidRDefault="00A3053F">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_Toc482635018 \h </w:instrText>
      </w:r>
      <w:r>
        <w:rPr>
          <w:noProof/>
        </w:rPr>
      </w:r>
      <w:r>
        <w:rPr>
          <w:noProof/>
        </w:rPr>
        <w:fldChar w:fldCharType="separate"/>
      </w:r>
      <w:r w:rsidR="00600D48">
        <w:rPr>
          <w:noProof/>
        </w:rPr>
        <w:t>29</w:t>
      </w:r>
      <w:r>
        <w:rPr>
          <w:noProof/>
        </w:rPr>
        <w:fldChar w:fldCharType="end"/>
      </w:r>
    </w:p>
    <w:p w14:paraId="67D9C327" w14:textId="42C8CA61" w:rsidR="00A3053F" w:rsidRDefault="00A3053F">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_Toc482635019 \h </w:instrText>
      </w:r>
      <w:r>
        <w:rPr>
          <w:noProof/>
        </w:rPr>
      </w:r>
      <w:r>
        <w:rPr>
          <w:noProof/>
        </w:rPr>
        <w:fldChar w:fldCharType="separate"/>
      </w:r>
      <w:r w:rsidR="00600D48">
        <w:rPr>
          <w:noProof/>
        </w:rPr>
        <w:t>30</w:t>
      </w:r>
      <w:r>
        <w:rPr>
          <w:noProof/>
        </w:rPr>
        <w:fldChar w:fldCharType="end"/>
      </w:r>
    </w:p>
    <w:p w14:paraId="2820ADCC" w14:textId="69E1A664" w:rsidR="00A3053F" w:rsidRDefault="00A3053F">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_Toc482635020 \h </w:instrText>
      </w:r>
      <w:r>
        <w:rPr>
          <w:noProof/>
        </w:rPr>
      </w:r>
      <w:r>
        <w:rPr>
          <w:noProof/>
        </w:rPr>
        <w:fldChar w:fldCharType="separate"/>
      </w:r>
      <w:r w:rsidR="00600D48">
        <w:rPr>
          <w:noProof/>
        </w:rPr>
        <w:t>37</w:t>
      </w:r>
      <w:r>
        <w:rPr>
          <w:noProof/>
        </w:rPr>
        <w:fldChar w:fldCharType="end"/>
      </w:r>
    </w:p>
    <w:p w14:paraId="08B843E7" w14:textId="2A4B702F" w:rsidR="00A3053F" w:rsidRDefault="00A3053F">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_Toc482635021 \h </w:instrText>
      </w:r>
      <w:r>
        <w:rPr>
          <w:noProof/>
        </w:rPr>
      </w:r>
      <w:r>
        <w:rPr>
          <w:noProof/>
        </w:rPr>
        <w:fldChar w:fldCharType="separate"/>
      </w:r>
      <w:r w:rsidR="00600D48">
        <w:rPr>
          <w:noProof/>
        </w:rPr>
        <w:t>43</w:t>
      </w:r>
      <w:r>
        <w:rPr>
          <w:noProof/>
        </w:rPr>
        <w:fldChar w:fldCharType="end"/>
      </w:r>
    </w:p>
    <w:p w14:paraId="2011B1C3" w14:textId="56E2C397" w:rsidR="00A3053F" w:rsidRDefault="00A3053F">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_Toc482635022 \h </w:instrText>
      </w:r>
      <w:r>
        <w:rPr>
          <w:noProof/>
        </w:rPr>
      </w:r>
      <w:r>
        <w:rPr>
          <w:noProof/>
        </w:rPr>
        <w:fldChar w:fldCharType="separate"/>
      </w:r>
      <w:r w:rsidR="00600D48">
        <w:rPr>
          <w:noProof/>
        </w:rPr>
        <w:t>44</w:t>
      </w:r>
      <w:r>
        <w:rPr>
          <w:noProof/>
        </w:rPr>
        <w:fldChar w:fldCharType="end"/>
      </w:r>
    </w:p>
    <w:p w14:paraId="61DD4C32" w14:textId="5D8464AA" w:rsidR="00A3053F" w:rsidRDefault="00A3053F">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_Toc482635023 \h </w:instrText>
      </w:r>
      <w:r>
        <w:rPr>
          <w:noProof/>
        </w:rPr>
      </w:r>
      <w:r>
        <w:rPr>
          <w:noProof/>
        </w:rPr>
        <w:fldChar w:fldCharType="separate"/>
      </w:r>
      <w:r w:rsidR="00600D48">
        <w:rPr>
          <w:noProof/>
        </w:rPr>
        <w:t>45</w:t>
      </w:r>
      <w:r>
        <w:rPr>
          <w:noProof/>
        </w:rPr>
        <w:fldChar w:fldCharType="end"/>
      </w:r>
    </w:p>
    <w:p w14:paraId="01C10983" w14:textId="742790B3" w:rsidR="00A3053F" w:rsidRDefault="00A3053F">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_Toc482635024 \h </w:instrText>
      </w:r>
      <w:r>
        <w:rPr>
          <w:noProof/>
        </w:rPr>
      </w:r>
      <w:r>
        <w:rPr>
          <w:noProof/>
        </w:rPr>
        <w:fldChar w:fldCharType="separate"/>
      </w:r>
      <w:r w:rsidR="00600D48">
        <w:rPr>
          <w:noProof/>
        </w:rPr>
        <w:t>51</w:t>
      </w:r>
      <w:r>
        <w:rPr>
          <w:noProof/>
        </w:rPr>
        <w:fldChar w:fldCharType="end"/>
      </w:r>
    </w:p>
    <w:p w14:paraId="659696EB" w14:textId="3B5073F8" w:rsidR="00A3053F" w:rsidRDefault="00A3053F">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_Toc482635025 \h </w:instrText>
      </w:r>
      <w:r>
        <w:rPr>
          <w:noProof/>
        </w:rPr>
      </w:r>
      <w:r>
        <w:rPr>
          <w:noProof/>
        </w:rPr>
        <w:fldChar w:fldCharType="separate"/>
      </w:r>
      <w:r w:rsidR="00600D48">
        <w:rPr>
          <w:noProof/>
        </w:rPr>
        <w:t>53</w:t>
      </w:r>
      <w:r>
        <w:rPr>
          <w:noProof/>
        </w:rPr>
        <w:fldChar w:fldCharType="end"/>
      </w:r>
    </w:p>
    <w:p w14:paraId="5D289548" w14:textId="2DB69ACC" w:rsidR="00A3053F" w:rsidRDefault="00A3053F">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_Toc482635026 \h </w:instrText>
      </w:r>
      <w:r>
        <w:rPr>
          <w:noProof/>
        </w:rPr>
      </w:r>
      <w:r>
        <w:rPr>
          <w:noProof/>
        </w:rPr>
        <w:fldChar w:fldCharType="separate"/>
      </w:r>
      <w:r w:rsidR="00600D48">
        <w:rPr>
          <w:noProof/>
        </w:rPr>
        <w:t>53</w:t>
      </w:r>
      <w:r>
        <w:rPr>
          <w:noProof/>
        </w:rPr>
        <w:fldChar w:fldCharType="end"/>
      </w:r>
    </w:p>
    <w:p w14:paraId="78F3C8D0" w14:textId="0585697B" w:rsidR="00A3053F" w:rsidRDefault="00A3053F">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_Toc482635027 \h </w:instrText>
      </w:r>
      <w:r>
        <w:rPr>
          <w:noProof/>
        </w:rPr>
      </w:r>
      <w:r>
        <w:rPr>
          <w:noProof/>
        </w:rPr>
        <w:fldChar w:fldCharType="separate"/>
      </w:r>
      <w:r w:rsidR="00600D48">
        <w:rPr>
          <w:noProof/>
        </w:rPr>
        <w:t>53</w:t>
      </w:r>
      <w:r>
        <w:rPr>
          <w:noProof/>
        </w:rPr>
        <w:fldChar w:fldCharType="end"/>
      </w:r>
    </w:p>
    <w:p w14:paraId="3B6BD5B7" w14:textId="3E3FF240" w:rsidR="00A3053F" w:rsidRDefault="00A3053F">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_Toc482635028 \h </w:instrText>
      </w:r>
      <w:r>
        <w:rPr>
          <w:noProof/>
        </w:rPr>
      </w:r>
      <w:r>
        <w:rPr>
          <w:noProof/>
        </w:rPr>
        <w:fldChar w:fldCharType="separate"/>
      </w:r>
      <w:r w:rsidR="00600D48">
        <w:rPr>
          <w:noProof/>
        </w:rPr>
        <w:t>54</w:t>
      </w:r>
      <w:r>
        <w:rPr>
          <w:noProof/>
        </w:rPr>
        <w:fldChar w:fldCharType="end"/>
      </w:r>
    </w:p>
    <w:p w14:paraId="32F29497" w14:textId="69F93D3E" w:rsidR="00A3053F" w:rsidRDefault="00A3053F">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_Toc482635029 \h </w:instrText>
      </w:r>
      <w:r>
        <w:rPr>
          <w:noProof/>
        </w:rPr>
      </w:r>
      <w:r>
        <w:rPr>
          <w:noProof/>
        </w:rPr>
        <w:fldChar w:fldCharType="separate"/>
      </w:r>
      <w:r w:rsidR="00600D48">
        <w:rPr>
          <w:noProof/>
        </w:rPr>
        <w:t>55</w:t>
      </w:r>
      <w:r>
        <w:rPr>
          <w:noProof/>
        </w:rPr>
        <w:fldChar w:fldCharType="end"/>
      </w:r>
    </w:p>
    <w:p w14:paraId="1F3B26CB" w14:textId="77F23B07" w:rsidR="00A3053F" w:rsidRDefault="00A3053F">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_Toc482635030 \h </w:instrText>
      </w:r>
      <w:r>
        <w:rPr>
          <w:noProof/>
        </w:rPr>
      </w:r>
      <w:r>
        <w:rPr>
          <w:noProof/>
        </w:rPr>
        <w:fldChar w:fldCharType="separate"/>
      </w:r>
      <w:r w:rsidR="00600D48">
        <w:rPr>
          <w:noProof/>
        </w:rPr>
        <w:t>56</w:t>
      </w:r>
      <w:r>
        <w:rPr>
          <w:noProof/>
        </w:rPr>
        <w:fldChar w:fldCharType="end"/>
      </w:r>
    </w:p>
    <w:p w14:paraId="3B4C0D97" w14:textId="0C2187B1" w:rsidR="00A3053F" w:rsidRDefault="00A3053F">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_Toc482635031 \h </w:instrText>
      </w:r>
      <w:r>
        <w:rPr>
          <w:noProof/>
        </w:rPr>
      </w:r>
      <w:r>
        <w:rPr>
          <w:noProof/>
        </w:rPr>
        <w:fldChar w:fldCharType="separate"/>
      </w:r>
      <w:r w:rsidR="00600D48">
        <w:rPr>
          <w:noProof/>
        </w:rPr>
        <w:t>57</w:t>
      </w:r>
      <w:r>
        <w:rPr>
          <w:noProof/>
        </w:rPr>
        <w:fldChar w:fldCharType="end"/>
      </w:r>
    </w:p>
    <w:p w14:paraId="6FB23D82" w14:textId="4CBE625E" w:rsidR="00A3053F" w:rsidRDefault="00A3053F">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_Toc482635032 \h </w:instrText>
      </w:r>
      <w:r>
        <w:rPr>
          <w:noProof/>
        </w:rPr>
      </w:r>
      <w:r>
        <w:rPr>
          <w:noProof/>
        </w:rPr>
        <w:fldChar w:fldCharType="separate"/>
      </w:r>
      <w:r w:rsidR="00600D48">
        <w:rPr>
          <w:noProof/>
        </w:rPr>
        <w:t>57</w:t>
      </w:r>
      <w:r>
        <w:rPr>
          <w:noProof/>
        </w:rPr>
        <w:fldChar w:fldCharType="end"/>
      </w:r>
    </w:p>
    <w:p w14:paraId="23EE9465" w14:textId="61953D38" w:rsidR="00A3053F" w:rsidRDefault="00A3053F">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_Toc482635033 \h </w:instrText>
      </w:r>
      <w:r>
        <w:rPr>
          <w:noProof/>
        </w:rPr>
      </w:r>
      <w:r>
        <w:rPr>
          <w:noProof/>
        </w:rPr>
        <w:fldChar w:fldCharType="separate"/>
      </w:r>
      <w:r w:rsidR="00600D48">
        <w:rPr>
          <w:noProof/>
        </w:rPr>
        <w:t>60</w:t>
      </w:r>
      <w:r>
        <w:rPr>
          <w:noProof/>
        </w:rPr>
        <w:fldChar w:fldCharType="end"/>
      </w:r>
    </w:p>
    <w:p w14:paraId="12BFBD63" w14:textId="6954BAD0" w:rsidR="00A3053F" w:rsidRDefault="00A3053F">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_Toc482635034 \h </w:instrText>
      </w:r>
      <w:r>
        <w:rPr>
          <w:noProof/>
        </w:rPr>
      </w:r>
      <w:r>
        <w:rPr>
          <w:noProof/>
        </w:rPr>
        <w:fldChar w:fldCharType="separate"/>
      </w:r>
      <w:r w:rsidR="00600D48">
        <w:rPr>
          <w:noProof/>
        </w:rPr>
        <w:t>62</w:t>
      </w:r>
      <w:r>
        <w:rPr>
          <w:noProof/>
        </w:rPr>
        <w:fldChar w:fldCharType="end"/>
      </w:r>
    </w:p>
    <w:p w14:paraId="60D13882" w14:textId="0B1A4BCC" w:rsidR="00A3053F" w:rsidRDefault="00A3053F">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_Toc482635035 \h </w:instrText>
      </w:r>
      <w:r>
        <w:rPr>
          <w:noProof/>
        </w:rPr>
      </w:r>
      <w:r>
        <w:rPr>
          <w:noProof/>
        </w:rPr>
        <w:fldChar w:fldCharType="separate"/>
      </w:r>
      <w:r w:rsidR="00600D48">
        <w:rPr>
          <w:noProof/>
        </w:rPr>
        <w:t>63</w:t>
      </w:r>
      <w:r>
        <w:rPr>
          <w:noProof/>
        </w:rPr>
        <w:fldChar w:fldCharType="end"/>
      </w:r>
    </w:p>
    <w:p w14:paraId="5571C03F" w14:textId="7EB82228" w:rsidR="00A3053F" w:rsidRDefault="00A3053F">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_Toc482635036 \h </w:instrText>
      </w:r>
      <w:r>
        <w:rPr>
          <w:noProof/>
        </w:rPr>
      </w:r>
      <w:r>
        <w:rPr>
          <w:noProof/>
        </w:rPr>
        <w:fldChar w:fldCharType="separate"/>
      </w:r>
      <w:r w:rsidR="00600D48">
        <w:rPr>
          <w:noProof/>
        </w:rPr>
        <w:t>66</w:t>
      </w:r>
      <w:r>
        <w:rPr>
          <w:noProof/>
        </w:rPr>
        <w:fldChar w:fldCharType="end"/>
      </w:r>
    </w:p>
    <w:p w14:paraId="07E915BE" w14:textId="10D1B1A6" w:rsidR="00A3053F" w:rsidRDefault="00A3053F">
      <w:pPr>
        <w:pStyle w:val="TOC2"/>
        <w:rPr>
          <w:rFonts w:asciiTheme="minorHAnsi" w:hAnsiTheme="minorHAnsi"/>
          <w:noProof/>
          <w:lang w:val="en-US" w:eastAsia="en-US"/>
        </w:rPr>
      </w:pPr>
      <w:r>
        <w:rPr>
          <w:noProof/>
        </w:rPr>
        <w:t>3.2 D</w:t>
      </w:r>
      <w:r w:rsidRPr="009151A5">
        <w:rPr>
          <w:noProof/>
          <w:vertAlign w:val="superscript"/>
        </w:rPr>
        <w:t>3</w:t>
      </w:r>
      <w:r>
        <w:rPr>
          <w:noProof/>
        </w:rPr>
        <w:tab/>
      </w:r>
      <w:r>
        <w:rPr>
          <w:noProof/>
        </w:rPr>
        <w:fldChar w:fldCharType="begin"/>
      </w:r>
      <w:r>
        <w:rPr>
          <w:noProof/>
        </w:rPr>
        <w:instrText xml:space="preserve"> PAGEREF _Toc482635037 \h </w:instrText>
      </w:r>
      <w:r>
        <w:rPr>
          <w:noProof/>
        </w:rPr>
      </w:r>
      <w:r>
        <w:rPr>
          <w:noProof/>
        </w:rPr>
        <w:fldChar w:fldCharType="separate"/>
      </w:r>
      <w:r w:rsidR="00600D48">
        <w:rPr>
          <w:noProof/>
        </w:rPr>
        <w:t>68</w:t>
      </w:r>
      <w:r>
        <w:rPr>
          <w:noProof/>
        </w:rPr>
        <w:fldChar w:fldCharType="end"/>
      </w:r>
    </w:p>
    <w:p w14:paraId="13F3E03C" w14:textId="21F0C7EE" w:rsidR="00A3053F" w:rsidRDefault="00A3053F">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_Toc482635038 \h </w:instrText>
      </w:r>
      <w:r>
        <w:rPr>
          <w:noProof/>
        </w:rPr>
      </w:r>
      <w:r>
        <w:rPr>
          <w:noProof/>
        </w:rPr>
        <w:fldChar w:fldCharType="separate"/>
      </w:r>
      <w:r w:rsidR="00600D48">
        <w:rPr>
          <w:noProof/>
        </w:rPr>
        <w:t>69</w:t>
      </w:r>
      <w:r>
        <w:rPr>
          <w:noProof/>
        </w:rPr>
        <w:fldChar w:fldCharType="end"/>
      </w:r>
    </w:p>
    <w:p w14:paraId="0DEE18D8" w14:textId="0DE93572" w:rsidR="00A3053F" w:rsidRDefault="00A3053F">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_Toc482635039 \h </w:instrText>
      </w:r>
      <w:r>
        <w:rPr>
          <w:noProof/>
        </w:rPr>
      </w:r>
      <w:r>
        <w:rPr>
          <w:noProof/>
        </w:rPr>
        <w:fldChar w:fldCharType="separate"/>
      </w:r>
      <w:r w:rsidR="00600D48">
        <w:rPr>
          <w:noProof/>
        </w:rPr>
        <w:t>70</w:t>
      </w:r>
      <w:r>
        <w:rPr>
          <w:noProof/>
        </w:rPr>
        <w:fldChar w:fldCharType="end"/>
      </w:r>
    </w:p>
    <w:p w14:paraId="023BCF0B" w14:textId="05287347" w:rsidR="00A3053F" w:rsidRDefault="00A3053F">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_Toc482635040 \h </w:instrText>
      </w:r>
      <w:r>
        <w:rPr>
          <w:noProof/>
        </w:rPr>
      </w:r>
      <w:r>
        <w:rPr>
          <w:noProof/>
        </w:rPr>
        <w:fldChar w:fldCharType="separate"/>
      </w:r>
      <w:r w:rsidR="00600D48">
        <w:rPr>
          <w:noProof/>
        </w:rPr>
        <w:t>71</w:t>
      </w:r>
      <w:r>
        <w:rPr>
          <w:noProof/>
        </w:rPr>
        <w:fldChar w:fldCharType="end"/>
      </w:r>
    </w:p>
    <w:p w14:paraId="4B8291CB" w14:textId="2122035C" w:rsidR="00A3053F" w:rsidRDefault="00A3053F">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_Toc482635041 \h </w:instrText>
      </w:r>
      <w:r>
        <w:rPr>
          <w:noProof/>
        </w:rPr>
      </w:r>
      <w:r>
        <w:rPr>
          <w:noProof/>
        </w:rPr>
        <w:fldChar w:fldCharType="separate"/>
      </w:r>
      <w:r w:rsidR="00600D48">
        <w:rPr>
          <w:noProof/>
        </w:rPr>
        <w:t>72</w:t>
      </w:r>
      <w:r>
        <w:rPr>
          <w:noProof/>
        </w:rPr>
        <w:fldChar w:fldCharType="end"/>
      </w:r>
    </w:p>
    <w:p w14:paraId="6B1FE672" w14:textId="423B0C88" w:rsidR="00A3053F" w:rsidRDefault="00A3053F">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_Toc482635042 \h </w:instrText>
      </w:r>
      <w:r>
        <w:rPr>
          <w:noProof/>
        </w:rPr>
      </w:r>
      <w:r>
        <w:rPr>
          <w:noProof/>
        </w:rPr>
        <w:fldChar w:fldCharType="separate"/>
      </w:r>
      <w:r w:rsidR="00600D48">
        <w:rPr>
          <w:noProof/>
        </w:rPr>
        <w:t>74</w:t>
      </w:r>
      <w:r>
        <w:rPr>
          <w:noProof/>
        </w:rPr>
        <w:fldChar w:fldCharType="end"/>
      </w:r>
    </w:p>
    <w:p w14:paraId="41D8A21E" w14:textId="7317470E" w:rsidR="00A3053F" w:rsidRDefault="00A3053F">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_Toc482635043 \h </w:instrText>
      </w:r>
      <w:r>
        <w:rPr>
          <w:noProof/>
        </w:rPr>
      </w:r>
      <w:r>
        <w:rPr>
          <w:noProof/>
        </w:rPr>
        <w:fldChar w:fldCharType="separate"/>
      </w:r>
      <w:r w:rsidR="00600D48">
        <w:rPr>
          <w:noProof/>
        </w:rPr>
        <w:t>76</w:t>
      </w:r>
      <w:r>
        <w:rPr>
          <w:noProof/>
        </w:rPr>
        <w:fldChar w:fldCharType="end"/>
      </w:r>
    </w:p>
    <w:p w14:paraId="2ED038BC" w14:textId="2EF0EB30" w:rsidR="00A3053F" w:rsidRDefault="00A3053F">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_Toc482635044 \h </w:instrText>
      </w:r>
      <w:r>
        <w:rPr>
          <w:noProof/>
        </w:rPr>
      </w:r>
      <w:r>
        <w:rPr>
          <w:noProof/>
        </w:rPr>
        <w:fldChar w:fldCharType="separate"/>
      </w:r>
      <w:r w:rsidR="00600D48">
        <w:rPr>
          <w:noProof/>
        </w:rPr>
        <w:t>76</w:t>
      </w:r>
      <w:r>
        <w:rPr>
          <w:noProof/>
        </w:rPr>
        <w:fldChar w:fldCharType="end"/>
      </w:r>
    </w:p>
    <w:p w14:paraId="051D43FD" w14:textId="77C021F0" w:rsidR="00A3053F" w:rsidRDefault="00A3053F">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_Toc482635045 \h </w:instrText>
      </w:r>
      <w:r>
        <w:rPr>
          <w:noProof/>
        </w:rPr>
      </w:r>
      <w:r>
        <w:rPr>
          <w:noProof/>
        </w:rPr>
        <w:fldChar w:fldCharType="separate"/>
      </w:r>
      <w:r w:rsidR="00600D48">
        <w:rPr>
          <w:noProof/>
        </w:rPr>
        <w:t>76</w:t>
      </w:r>
      <w:r>
        <w:rPr>
          <w:noProof/>
        </w:rPr>
        <w:fldChar w:fldCharType="end"/>
      </w:r>
    </w:p>
    <w:p w14:paraId="4EC60385" w14:textId="3C004682" w:rsidR="00A3053F" w:rsidRDefault="00A3053F">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_Toc482635046 \h </w:instrText>
      </w:r>
      <w:r>
        <w:rPr>
          <w:noProof/>
        </w:rPr>
      </w:r>
      <w:r>
        <w:rPr>
          <w:noProof/>
        </w:rPr>
        <w:fldChar w:fldCharType="separate"/>
      </w:r>
      <w:r w:rsidR="00600D48">
        <w:rPr>
          <w:noProof/>
        </w:rPr>
        <w:t>77</w:t>
      </w:r>
      <w:r>
        <w:rPr>
          <w:noProof/>
        </w:rPr>
        <w:fldChar w:fldCharType="end"/>
      </w:r>
    </w:p>
    <w:p w14:paraId="1D81F184" w14:textId="4D230B68" w:rsidR="00A3053F" w:rsidRDefault="00A3053F">
      <w:pPr>
        <w:pStyle w:val="TOC3"/>
        <w:rPr>
          <w:rFonts w:asciiTheme="minorHAnsi" w:hAnsiTheme="minorHAnsi"/>
          <w:noProof/>
          <w:lang w:val="en-US" w:eastAsia="en-US"/>
        </w:rPr>
      </w:pPr>
      <w:r>
        <w:rPr>
          <w:noProof/>
        </w:rPr>
        <w:t>3.2.7 D</w:t>
      </w:r>
      <w:r w:rsidRPr="009151A5">
        <w:rPr>
          <w:noProof/>
          <w:vertAlign w:val="superscript"/>
        </w:rPr>
        <w:t>3</w:t>
      </w:r>
      <w:r>
        <w:rPr>
          <w:noProof/>
        </w:rPr>
        <w:t xml:space="preserve"> Modifications</w:t>
      </w:r>
      <w:r>
        <w:rPr>
          <w:noProof/>
        </w:rPr>
        <w:tab/>
      </w:r>
      <w:r>
        <w:rPr>
          <w:noProof/>
        </w:rPr>
        <w:fldChar w:fldCharType="begin"/>
      </w:r>
      <w:r>
        <w:rPr>
          <w:noProof/>
        </w:rPr>
        <w:instrText xml:space="preserve"> PAGEREF _Toc482635047 \h </w:instrText>
      </w:r>
      <w:r>
        <w:rPr>
          <w:noProof/>
        </w:rPr>
      </w:r>
      <w:r>
        <w:rPr>
          <w:noProof/>
        </w:rPr>
        <w:fldChar w:fldCharType="separate"/>
      </w:r>
      <w:r w:rsidR="00600D48">
        <w:rPr>
          <w:noProof/>
        </w:rPr>
        <w:t>77</w:t>
      </w:r>
      <w:r>
        <w:rPr>
          <w:noProof/>
        </w:rPr>
        <w:fldChar w:fldCharType="end"/>
      </w:r>
    </w:p>
    <w:p w14:paraId="1D1B1385" w14:textId="5270119B" w:rsidR="00A3053F" w:rsidRDefault="00A3053F">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_Toc482635048 \h </w:instrText>
      </w:r>
      <w:r>
        <w:rPr>
          <w:noProof/>
        </w:rPr>
      </w:r>
      <w:r>
        <w:rPr>
          <w:noProof/>
        </w:rPr>
        <w:fldChar w:fldCharType="separate"/>
      </w:r>
      <w:r w:rsidR="00600D48">
        <w:rPr>
          <w:noProof/>
        </w:rPr>
        <w:t>78</w:t>
      </w:r>
      <w:r>
        <w:rPr>
          <w:noProof/>
        </w:rPr>
        <w:fldChar w:fldCharType="end"/>
      </w:r>
    </w:p>
    <w:p w14:paraId="32C8A27E" w14:textId="76AD6C1D" w:rsidR="00A3053F" w:rsidRDefault="00A3053F">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_Toc482635049 \h </w:instrText>
      </w:r>
      <w:r>
        <w:rPr>
          <w:noProof/>
        </w:rPr>
      </w:r>
      <w:r>
        <w:rPr>
          <w:noProof/>
        </w:rPr>
        <w:fldChar w:fldCharType="separate"/>
      </w:r>
      <w:r w:rsidR="00600D48">
        <w:rPr>
          <w:noProof/>
        </w:rPr>
        <w:t>81</w:t>
      </w:r>
      <w:r>
        <w:rPr>
          <w:noProof/>
        </w:rPr>
        <w:fldChar w:fldCharType="end"/>
      </w:r>
    </w:p>
    <w:p w14:paraId="560E990F" w14:textId="4C71FF2B" w:rsidR="00A3053F" w:rsidRDefault="00A3053F">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_Toc482635050 \h </w:instrText>
      </w:r>
      <w:r>
        <w:rPr>
          <w:noProof/>
        </w:rPr>
      </w:r>
      <w:r>
        <w:rPr>
          <w:noProof/>
        </w:rPr>
        <w:fldChar w:fldCharType="separate"/>
      </w:r>
      <w:r w:rsidR="00600D48">
        <w:rPr>
          <w:noProof/>
        </w:rPr>
        <w:t>84</w:t>
      </w:r>
      <w:r>
        <w:rPr>
          <w:noProof/>
        </w:rPr>
        <w:fldChar w:fldCharType="end"/>
      </w:r>
    </w:p>
    <w:p w14:paraId="0912B3C3" w14:textId="3E79F15E" w:rsidR="00A3053F" w:rsidRDefault="00A3053F">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_Toc482635051 \h </w:instrText>
      </w:r>
      <w:r>
        <w:rPr>
          <w:noProof/>
        </w:rPr>
      </w:r>
      <w:r>
        <w:rPr>
          <w:noProof/>
        </w:rPr>
        <w:fldChar w:fldCharType="separate"/>
      </w:r>
      <w:r w:rsidR="00600D48">
        <w:rPr>
          <w:noProof/>
        </w:rPr>
        <w:t>87</w:t>
      </w:r>
      <w:r>
        <w:rPr>
          <w:noProof/>
        </w:rPr>
        <w:fldChar w:fldCharType="end"/>
      </w:r>
    </w:p>
    <w:p w14:paraId="2D86F51E" w14:textId="555A9C04" w:rsidR="00A3053F" w:rsidRDefault="00A3053F">
      <w:pPr>
        <w:pStyle w:val="TOC3"/>
        <w:rPr>
          <w:rFonts w:asciiTheme="minorHAnsi" w:hAnsiTheme="minorHAnsi"/>
          <w:noProof/>
          <w:lang w:val="en-US" w:eastAsia="en-US"/>
        </w:rPr>
      </w:pPr>
      <w:r>
        <w:rPr>
          <w:noProof/>
        </w:rPr>
        <w:t>4.1.2 D</w:t>
      </w:r>
      <w:r w:rsidRPr="009151A5">
        <w:rPr>
          <w:noProof/>
          <w:vertAlign w:val="superscript"/>
        </w:rPr>
        <w:t>3</w:t>
      </w:r>
      <w:r>
        <w:rPr>
          <w:noProof/>
        </w:rPr>
        <w:tab/>
      </w:r>
      <w:r>
        <w:rPr>
          <w:noProof/>
        </w:rPr>
        <w:fldChar w:fldCharType="begin"/>
      </w:r>
      <w:r>
        <w:rPr>
          <w:noProof/>
        </w:rPr>
        <w:instrText xml:space="preserve"> PAGEREF _Toc482635052 \h </w:instrText>
      </w:r>
      <w:r>
        <w:rPr>
          <w:noProof/>
        </w:rPr>
      </w:r>
      <w:r>
        <w:rPr>
          <w:noProof/>
        </w:rPr>
        <w:fldChar w:fldCharType="separate"/>
      </w:r>
      <w:r w:rsidR="00600D48">
        <w:rPr>
          <w:noProof/>
        </w:rPr>
        <w:t>89</w:t>
      </w:r>
      <w:r>
        <w:rPr>
          <w:noProof/>
        </w:rPr>
        <w:fldChar w:fldCharType="end"/>
      </w:r>
    </w:p>
    <w:p w14:paraId="2D7638FF" w14:textId="3B23D481" w:rsidR="00A3053F" w:rsidRDefault="00A3053F">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_Toc482635053 \h </w:instrText>
      </w:r>
      <w:r>
        <w:rPr>
          <w:noProof/>
        </w:rPr>
      </w:r>
      <w:r>
        <w:rPr>
          <w:noProof/>
        </w:rPr>
        <w:fldChar w:fldCharType="separate"/>
      </w:r>
      <w:r w:rsidR="00600D48">
        <w:rPr>
          <w:noProof/>
        </w:rPr>
        <w:t>92</w:t>
      </w:r>
      <w:r>
        <w:rPr>
          <w:noProof/>
        </w:rPr>
        <w:fldChar w:fldCharType="end"/>
      </w:r>
    </w:p>
    <w:p w14:paraId="2B7551D9" w14:textId="4C1B2C02" w:rsidR="00A3053F" w:rsidRDefault="00A3053F">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_Toc482635054 \h </w:instrText>
      </w:r>
      <w:r>
        <w:rPr>
          <w:noProof/>
        </w:rPr>
      </w:r>
      <w:r>
        <w:rPr>
          <w:noProof/>
        </w:rPr>
        <w:fldChar w:fldCharType="separate"/>
      </w:r>
      <w:r w:rsidR="00600D48">
        <w:rPr>
          <w:noProof/>
        </w:rPr>
        <w:t>93</w:t>
      </w:r>
      <w:r>
        <w:rPr>
          <w:noProof/>
        </w:rPr>
        <w:fldChar w:fldCharType="end"/>
      </w:r>
    </w:p>
    <w:p w14:paraId="4ED1C90C" w14:textId="0A10C750" w:rsidR="00A3053F" w:rsidRDefault="00A3053F">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_Toc482635055 \h </w:instrText>
      </w:r>
      <w:r>
        <w:rPr>
          <w:noProof/>
        </w:rPr>
      </w:r>
      <w:r>
        <w:rPr>
          <w:noProof/>
        </w:rPr>
        <w:fldChar w:fldCharType="separate"/>
      </w:r>
      <w:r w:rsidR="00600D48">
        <w:rPr>
          <w:noProof/>
        </w:rPr>
        <w:t>94</w:t>
      </w:r>
      <w:r>
        <w:rPr>
          <w:noProof/>
        </w:rPr>
        <w:fldChar w:fldCharType="end"/>
      </w:r>
    </w:p>
    <w:p w14:paraId="611ABBAE" w14:textId="61816118" w:rsidR="00A3053F" w:rsidRDefault="00A3053F">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_Toc482635056 \h </w:instrText>
      </w:r>
      <w:r>
        <w:rPr>
          <w:noProof/>
        </w:rPr>
      </w:r>
      <w:r>
        <w:rPr>
          <w:noProof/>
        </w:rPr>
        <w:fldChar w:fldCharType="separate"/>
      </w:r>
      <w:r w:rsidR="00600D48">
        <w:rPr>
          <w:noProof/>
        </w:rPr>
        <w:t>94</w:t>
      </w:r>
      <w:r>
        <w:rPr>
          <w:noProof/>
        </w:rPr>
        <w:fldChar w:fldCharType="end"/>
      </w:r>
    </w:p>
    <w:p w14:paraId="599EF8BF" w14:textId="56AF2ACA" w:rsidR="00A3053F" w:rsidRDefault="00A3053F">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_Toc482635057 \h </w:instrText>
      </w:r>
      <w:r>
        <w:rPr>
          <w:noProof/>
        </w:rPr>
      </w:r>
      <w:r>
        <w:rPr>
          <w:noProof/>
        </w:rPr>
        <w:fldChar w:fldCharType="separate"/>
      </w:r>
      <w:r w:rsidR="00600D48">
        <w:rPr>
          <w:noProof/>
        </w:rPr>
        <w:t>95</w:t>
      </w:r>
      <w:r>
        <w:rPr>
          <w:noProof/>
        </w:rPr>
        <w:fldChar w:fldCharType="end"/>
      </w:r>
    </w:p>
    <w:p w14:paraId="42B99EDD" w14:textId="1753DFD9" w:rsidR="00A3053F" w:rsidRDefault="00A3053F">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_Toc482635058 \h </w:instrText>
      </w:r>
      <w:r>
        <w:rPr>
          <w:noProof/>
        </w:rPr>
      </w:r>
      <w:r>
        <w:rPr>
          <w:noProof/>
        </w:rPr>
        <w:fldChar w:fldCharType="separate"/>
      </w:r>
      <w:r w:rsidR="00600D48">
        <w:rPr>
          <w:noProof/>
        </w:rPr>
        <w:t>95</w:t>
      </w:r>
      <w:r>
        <w:rPr>
          <w:noProof/>
        </w:rPr>
        <w:fldChar w:fldCharType="end"/>
      </w:r>
    </w:p>
    <w:p w14:paraId="66105834" w14:textId="5063FF93" w:rsidR="00A3053F" w:rsidRDefault="00A3053F">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_Toc482635059 \h </w:instrText>
      </w:r>
      <w:r>
        <w:rPr>
          <w:noProof/>
        </w:rPr>
      </w:r>
      <w:r>
        <w:rPr>
          <w:noProof/>
        </w:rPr>
        <w:fldChar w:fldCharType="separate"/>
      </w:r>
      <w:r w:rsidR="00600D48">
        <w:rPr>
          <w:noProof/>
        </w:rPr>
        <w:t>96</w:t>
      </w:r>
      <w:r>
        <w:rPr>
          <w:noProof/>
        </w:rPr>
        <w:fldChar w:fldCharType="end"/>
      </w:r>
    </w:p>
    <w:p w14:paraId="1C14AD84" w14:textId="5835C173" w:rsidR="00A3053F" w:rsidRDefault="00A3053F">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_Toc482635060 \h </w:instrText>
      </w:r>
      <w:r>
        <w:rPr>
          <w:noProof/>
        </w:rPr>
      </w:r>
      <w:r>
        <w:rPr>
          <w:noProof/>
        </w:rPr>
        <w:fldChar w:fldCharType="separate"/>
      </w:r>
      <w:r w:rsidR="00600D48">
        <w:rPr>
          <w:noProof/>
        </w:rPr>
        <w:t>97</w:t>
      </w:r>
      <w:r>
        <w:rPr>
          <w:noProof/>
        </w:rPr>
        <w:fldChar w:fldCharType="end"/>
      </w:r>
    </w:p>
    <w:p w14:paraId="605166A3" w14:textId="6125F7ED" w:rsidR="00A3053F" w:rsidRDefault="00A3053F">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_Toc482635061 \h </w:instrText>
      </w:r>
      <w:r>
        <w:rPr>
          <w:noProof/>
        </w:rPr>
      </w:r>
      <w:r>
        <w:rPr>
          <w:noProof/>
        </w:rPr>
        <w:fldChar w:fldCharType="separate"/>
      </w:r>
      <w:r w:rsidR="00600D48">
        <w:rPr>
          <w:noProof/>
        </w:rPr>
        <w:t>98</w:t>
      </w:r>
      <w:r>
        <w:rPr>
          <w:noProof/>
        </w:rPr>
        <w:fldChar w:fldCharType="end"/>
      </w:r>
    </w:p>
    <w:p w14:paraId="2DDB5235" w14:textId="41B1B5BD" w:rsidR="00A3053F" w:rsidRDefault="00A3053F">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_Toc482635062 \h </w:instrText>
      </w:r>
      <w:r>
        <w:rPr>
          <w:noProof/>
        </w:rPr>
      </w:r>
      <w:r>
        <w:rPr>
          <w:noProof/>
        </w:rPr>
        <w:fldChar w:fldCharType="separate"/>
      </w:r>
      <w:r w:rsidR="00600D48">
        <w:rPr>
          <w:noProof/>
        </w:rPr>
        <w:t>99</w:t>
      </w:r>
      <w:r>
        <w:rPr>
          <w:noProof/>
        </w:rPr>
        <w:fldChar w:fldCharType="end"/>
      </w:r>
    </w:p>
    <w:p w14:paraId="51ED90AC" w14:textId="665529B9" w:rsidR="00A3053F" w:rsidRDefault="00A3053F">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_Toc482635063 \h </w:instrText>
      </w:r>
      <w:r>
        <w:rPr>
          <w:noProof/>
        </w:rPr>
      </w:r>
      <w:r>
        <w:rPr>
          <w:noProof/>
        </w:rPr>
        <w:fldChar w:fldCharType="separate"/>
      </w:r>
      <w:r w:rsidR="00600D48">
        <w:rPr>
          <w:noProof/>
        </w:rPr>
        <w:t>100</w:t>
      </w:r>
      <w:r>
        <w:rPr>
          <w:noProof/>
        </w:rPr>
        <w:fldChar w:fldCharType="end"/>
      </w:r>
    </w:p>
    <w:p w14:paraId="21D3F306" w14:textId="51FEC525" w:rsidR="00A3053F" w:rsidRDefault="00A3053F">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_Toc482635064 \h </w:instrText>
      </w:r>
      <w:r>
        <w:rPr>
          <w:noProof/>
        </w:rPr>
      </w:r>
      <w:r>
        <w:rPr>
          <w:noProof/>
        </w:rPr>
        <w:fldChar w:fldCharType="separate"/>
      </w:r>
      <w:r w:rsidR="00600D48">
        <w:rPr>
          <w:noProof/>
        </w:rPr>
        <w:t>103</w:t>
      </w:r>
      <w:r>
        <w:rPr>
          <w:noProof/>
        </w:rPr>
        <w:fldChar w:fldCharType="end"/>
      </w:r>
    </w:p>
    <w:p w14:paraId="5B1EED2B" w14:textId="2171607B" w:rsidR="00A3053F" w:rsidRDefault="00A3053F">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_Toc482635065 \h </w:instrText>
      </w:r>
      <w:r>
        <w:rPr>
          <w:noProof/>
        </w:rPr>
      </w:r>
      <w:r>
        <w:rPr>
          <w:noProof/>
        </w:rPr>
        <w:fldChar w:fldCharType="separate"/>
      </w:r>
      <w:r w:rsidR="00600D48">
        <w:rPr>
          <w:noProof/>
        </w:rPr>
        <w:t>104</w:t>
      </w:r>
      <w:r>
        <w:rPr>
          <w:noProof/>
        </w:rPr>
        <w:fldChar w:fldCharType="end"/>
      </w:r>
    </w:p>
    <w:p w14:paraId="4C7D691B" w14:textId="2FB0B2C0" w:rsidR="00A3053F" w:rsidRDefault="00A3053F">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_Toc482635066 \h </w:instrText>
      </w:r>
      <w:r>
        <w:rPr>
          <w:noProof/>
        </w:rPr>
      </w:r>
      <w:r>
        <w:rPr>
          <w:noProof/>
        </w:rPr>
        <w:fldChar w:fldCharType="separate"/>
      </w:r>
      <w:r w:rsidR="00600D48">
        <w:rPr>
          <w:noProof/>
        </w:rPr>
        <w:t>108</w:t>
      </w:r>
      <w:r>
        <w:rPr>
          <w:noProof/>
        </w:rPr>
        <w:fldChar w:fldCharType="end"/>
      </w:r>
    </w:p>
    <w:p w14:paraId="02360C86" w14:textId="57F10F52" w:rsidR="00A3053F" w:rsidRDefault="00A3053F">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_Toc482635067 \h </w:instrText>
      </w:r>
      <w:r>
        <w:rPr>
          <w:noProof/>
        </w:rPr>
      </w:r>
      <w:r>
        <w:rPr>
          <w:noProof/>
        </w:rPr>
        <w:fldChar w:fldCharType="separate"/>
      </w:r>
      <w:r w:rsidR="00600D48">
        <w:rPr>
          <w:noProof/>
        </w:rPr>
        <w:t>110</w:t>
      </w:r>
      <w:r>
        <w:rPr>
          <w:noProof/>
        </w:rPr>
        <w:fldChar w:fldCharType="end"/>
      </w:r>
    </w:p>
    <w:p w14:paraId="6E8B30BE" w14:textId="6825FE3D" w:rsidR="00A3053F" w:rsidRDefault="00A3053F">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_Toc482635068 \h </w:instrText>
      </w:r>
      <w:r>
        <w:rPr>
          <w:noProof/>
        </w:rPr>
      </w:r>
      <w:r>
        <w:rPr>
          <w:noProof/>
        </w:rPr>
        <w:fldChar w:fldCharType="separate"/>
      </w:r>
      <w:r w:rsidR="00600D48">
        <w:rPr>
          <w:noProof/>
        </w:rPr>
        <w:t>114</w:t>
      </w:r>
      <w:r>
        <w:rPr>
          <w:noProof/>
        </w:rPr>
        <w:fldChar w:fldCharType="end"/>
      </w:r>
    </w:p>
    <w:p w14:paraId="6CD9CE7A" w14:textId="0D1AE304" w:rsidR="00A3053F" w:rsidRDefault="00A3053F">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_Toc482635069 \h </w:instrText>
      </w:r>
      <w:r>
        <w:rPr>
          <w:noProof/>
        </w:rPr>
      </w:r>
      <w:r>
        <w:rPr>
          <w:noProof/>
        </w:rPr>
        <w:fldChar w:fldCharType="separate"/>
      </w:r>
      <w:r w:rsidR="00600D48">
        <w:rPr>
          <w:noProof/>
        </w:rPr>
        <w:t>116</w:t>
      </w:r>
      <w:r>
        <w:rPr>
          <w:noProof/>
        </w:rPr>
        <w:fldChar w:fldCharType="end"/>
      </w:r>
    </w:p>
    <w:p w14:paraId="7AD30CFC" w14:textId="6A2585F0" w:rsidR="00A3053F" w:rsidRDefault="00A3053F">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_Toc482635070 \h </w:instrText>
      </w:r>
      <w:r>
        <w:rPr>
          <w:noProof/>
        </w:rPr>
      </w:r>
      <w:r>
        <w:rPr>
          <w:noProof/>
        </w:rPr>
        <w:fldChar w:fldCharType="separate"/>
      </w:r>
      <w:r w:rsidR="00600D48">
        <w:rPr>
          <w:noProof/>
        </w:rPr>
        <w:t>117</w:t>
      </w:r>
      <w:r>
        <w:rPr>
          <w:noProof/>
        </w:rPr>
        <w:fldChar w:fldCharType="end"/>
      </w:r>
    </w:p>
    <w:p w14:paraId="0DA62AB1" w14:textId="0663F3EF" w:rsidR="00A3053F" w:rsidRDefault="00A3053F">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_Toc482635071 \h </w:instrText>
      </w:r>
      <w:r>
        <w:rPr>
          <w:noProof/>
        </w:rPr>
      </w:r>
      <w:r>
        <w:rPr>
          <w:noProof/>
        </w:rPr>
        <w:fldChar w:fldCharType="separate"/>
      </w:r>
      <w:r w:rsidR="00600D48">
        <w:rPr>
          <w:noProof/>
        </w:rPr>
        <w:t>117</w:t>
      </w:r>
      <w:r>
        <w:rPr>
          <w:noProof/>
        </w:rPr>
        <w:fldChar w:fldCharType="end"/>
      </w:r>
    </w:p>
    <w:p w14:paraId="3AC0879E" w14:textId="4CBDC8CC" w:rsidR="00A3053F" w:rsidRDefault="00A3053F">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_Toc482635072 \h </w:instrText>
      </w:r>
      <w:r>
        <w:rPr>
          <w:noProof/>
        </w:rPr>
      </w:r>
      <w:r>
        <w:rPr>
          <w:noProof/>
        </w:rPr>
        <w:fldChar w:fldCharType="separate"/>
      </w:r>
      <w:r w:rsidR="00600D48">
        <w:rPr>
          <w:noProof/>
        </w:rPr>
        <w:t>118</w:t>
      </w:r>
      <w:r>
        <w:rPr>
          <w:noProof/>
        </w:rPr>
        <w:fldChar w:fldCharType="end"/>
      </w:r>
    </w:p>
    <w:p w14:paraId="071F7E89" w14:textId="02749817" w:rsidR="00A3053F" w:rsidRDefault="00A3053F">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_Toc482635073 \h </w:instrText>
      </w:r>
      <w:r>
        <w:rPr>
          <w:noProof/>
        </w:rPr>
      </w:r>
      <w:r>
        <w:rPr>
          <w:noProof/>
        </w:rPr>
        <w:fldChar w:fldCharType="separate"/>
      </w:r>
      <w:r w:rsidR="00600D48">
        <w:rPr>
          <w:noProof/>
        </w:rPr>
        <w:t>119</w:t>
      </w:r>
      <w:r>
        <w:rPr>
          <w:noProof/>
        </w:rPr>
        <w:fldChar w:fldCharType="end"/>
      </w:r>
    </w:p>
    <w:p w14:paraId="5E4601D8" w14:textId="3F17C862" w:rsidR="00A3053F" w:rsidRDefault="00A3053F">
      <w:pPr>
        <w:pStyle w:val="TOC4"/>
        <w:tabs>
          <w:tab w:val="right" w:leader="dot" w:pos="8630"/>
        </w:tabs>
        <w:rPr>
          <w:rFonts w:asciiTheme="minorHAnsi" w:hAnsiTheme="minorHAnsi"/>
          <w:noProof/>
          <w:lang w:val="en-US" w:eastAsia="en-US"/>
        </w:rPr>
      </w:pPr>
      <w:r>
        <w:rPr>
          <w:noProof/>
        </w:rPr>
        <w:t>D</w:t>
      </w:r>
      <w:r w:rsidRPr="009151A5">
        <w:rPr>
          <w:noProof/>
          <w:vertAlign w:val="superscript"/>
        </w:rPr>
        <w:t>3</w:t>
      </w:r>
      <w:r>
        <w:rPr>
          <w:noProof/>
        </w:rPr>
        <w:tab/>
      </w:r>
      <w:r>
        <w:rPr>
          <w:noProof/>
        </w:rPr>
        <w:fldChar w:fldCharType="begin"/>
      </w:r>
      <w:r>
        <w:rPr>
          <w:noProof/>
        </w:rPr>
        <w:instrText xml:space="preserve"> PAGEREF _Toc482635074 \h </w:instrText>
      </w:r>
      <w:r>
        <w:rPr>
          <w:noProof/>
        </w:rPr>
      </w:r>
      <w:r>
        <w:rPr>
          <w:noProof/>
        </w:rPr>
        <w:fldChar w:fldCharType="separate"/>
      </w:r>
      <w:r w:rsidR="00600D48">
        <w:rPr>
          <w:noProof/>
        </w:rPr>
        <w:t>120</w:t>
      </w:r>
      <w:r>
        <w:rPr>
          <w:noProof/>
        </w:rPr>
        <w:fldChar w:fldCharType="end"/>
      </w:r>
    </w:p>
    <w:p w14:paraId="3EC19E86" w14:textId="58084D68" w:rsidR="00A3053F" w:rsidRDefault="00A3053F">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_Toc482635075 \h </w:instrText>
      </w:r>
      <w:r>
        <w:rPr>
          <w:noProof/>
        </w:rPr>
      </w:r>
      <w:r>
        <w:rPr>
          <w:noProof/>
        </w:rPr>
        <w:fldChar w:fldCharType="separate"/>
      </w:r>
      <w:r w:rsidR="00600D48">
        <w:rPr>
          <w:noProof/>
        </w:rPr>
        <w:t>122</w:t>
      </w:r>
      <w:r>
        <w:rPr>
          <w:noProof/>
        </w:rPr>
        <w:fldChar w:fldCharType="end"/>
      </w:r>
    </w:p>
    <w:p w14:paraId="24EB5977" w14:textId="6113B921" w:rsidR="00A3053F" w:rsidRDefault="00A3053F">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_Toc482635076 \h </w:instrText>
      </w:r>
      <w:r>
        <w:rPr>
          <w:noProof/>
        </w:rPr>
      </w:r>
      <w:r>
        <w:rPr>
          <w:noProof/>
        </w:rPr>
        <w:fldChar w:fldCharType="separate"/>
      </w:r>
      <w:r w:rsidR="00600D48">
        <w:rPr>
          <w:noProof/>
        </w:rPr>
        <w:t>122</w:t>
      </w:r>
      <w:r>
        <w:rPr>
          <w:noProof/>
        </w:rPr>
        <w:fldChar w:fldCharType="end"/>
      </w:r>
    </w:p>
    <w:p w14:paraId="73D3FB73" w14:textId="648BAE8A" w:rsidR="00A3053F" w:rsidRDefault="00A3053F">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_Toc482635077 \h </w:instrText>
      </w:r>
      <w:r>
        <w:rPr>
          <w:noProof/>
        </w:rPr>
      </w:r>
      <w:r>
        <w:rPr>
          <w:noProof/>
        </w:rPr>
        <w:fldChar w:fldCharType="separate"/>
      </w:r>
      <w:r w:rsidR="00600D48">
        <w:rPr>
          <w:noProof/>
        </w:rPr>
        <w:t>123</w:t>
      </w:r>
      <w:r>
        <w:rPr>
          <w:noProof/>
        </w:rPr>
        <w:fldChar w:fldCharType="end"/>
      </w:r>
    </w:p>
    <w:p w14:paraId="26626716" w14:textId="54D09C84" w:rsidR="00A3053F" w:rsidRDefault="00A3053F">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_Toc482635078 \h </w:instrText>
      </w:r>
      <w:r>
        <w:rPr>
          <w:noProof/>
        </w:rPr>
      </w:r>
      <w:r>
        <w:rPr>
          <w:noProof/>
        </w:rPr>
        <w:fldChar w:fldCharType="separate"/>
      </w:r>
      <w:r w:rsidR="00600D48">
        <w:rPr>
          <w:noProof/>
        </w:rPr>
        <w:t>124</w:t>
      </w:r>
      <w:r>
        <w:rPr>
          <w:noProof/>
        </w:rPr>
        <w:fldChar w:fldCharType="end"/>
      </w:r>
    </w:p>
    <w:p w14:paraId="281977A8" w14:textId="4C04E060" w:rsidR="00A3053F" w:rsidRDefault="00A3053F">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_Toc482635079 \h </w:instrText>
      </w:r>
      <w:r>
        <w:rPr>
          <w:noProof/>
        </w:rPr>
      </w:r>
      <w:r>
        <w:rPr>
          <w:noProof/>
        </w:rPr>
        <w:fldChar w:fldCharType="separate"/>
      </w:r>
      <w:r w:rsidR="00600D48">
        <w:rPr>
          <w:noProof/>
        </w:rPr>
        <w:t>124</w:t>
      </w:r>
      <w:r>
        <w:rPr>
          <w:noProof/>
        </w:rPr>
        <w:fldChar w:fldCharType="end"/>
      </w:r>
    </w:p>
    <w:p w14:paraId="74103880" w14:textId="69A738F3" w:rsidR="00A3053F" w:rsidRDefault="00A3053F">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_Toc482635080 \h </w:instrText>
      </w:r>
      <w:r>
        <w:rPr>
          <w:noProof/>
        </w:rPr>
      </w:r>
      <w:r>
        <w:rPr>
          <w:noProof/>
        </w:rPr>
        <w:fldChar w:fldCharType="separate"/>
      </w:r>
      <w:r w:rsidR="00600D48">
        <w:rPr>
          <w:noProof/>
        </w:rPr>
        <w:t>125</w:t>
      </w:r>
      <w:r>
        <w:rPr>
          <w:noProof/>
        </w:rPr>
        <w:fldChar w:fldCharType="end"/>
      </w:r>
    </w:p>
    <w:p w14:paraId="2D5489DA" w14:textId="00BCCE04" w:rsidR="00A3053F" w:rsidRDefault="00A3053F">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_Toc482635081 \h </w:instrText>
      </w:r>
      <w:r>
        <w:rPr>
          <w:noProof/>
        </w:rPr>
      </w:r>
      <w:r>
        <w:rPr>
          <w:noProof/>
        </w:rPr>
        <w:fldChar w:fldCharType="separate"/>
      </w:r>
      <w:r w:rsidR="00600D48">
        <w:rPr>
          <w:noProof/>
        </w:rPr>
        <w:t>126</w:t>
      </w:r>
      <w:r>
        <w:rPr>
          <w:noProof/>
        </w:rPr>
        <w:fldChar w:fldCharType="end"/>
      </w:r>
    </w:p>
    <w:p w14:paraId="1F3933B5" w14:textId="14728130" w:rsidR="00A3053F" w:rsidRDefault="00A3053F">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_Toc482635082 \h </w:instrText>
      </w:r>
      <w:r>
        <w:rPr>
          <w:noProof/>
        </w:rPr>
      </w:r>
      <w:r>
        <w:rPr>
          <w:noProof/>
        </w:rPr>
        <w:fldChar w:fldCharType="separate"/>
      </w:r>
      <w:r w:rsidR="00600D48">
        <w:rPr>
          <w:noProof/>
        </w:rPr>
        <w:t>126</w:t>
      </w:r>
      <w:r>
        <w:rPr>
          <w:noProof/>
        </w:rPr>
        <w:fldChar w:fldCharType="end"/>
      </w:r>
    </w:p>
    <w:p w14:paraId="7081737A" w14:textId="3ABC674F" w:rsidR="00A3053F" w:rsidRDefault="00A3053F">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_Toc482635083 \h </w:instrText>
      </w:r>
      <w:r>
        <w:rPr>
          <w:noProof/>
        </w:rPr>
      </w:r>
      <w:r>
        <w:rPr>
          <w:noProof/>
        </w:rPr>
        <w:fldChar w:fldCharType="separate"/>
      </w:r>
      <w:r w:rsidR="00600D48">
        <w:rPr>
          <w:noProof/>
        </w:rPr>
        <w:t>127</w:t>
      </w:r>
      <w:r>
        <w:rPr>
          <w:noProof/>
        </w:rPr>
        <w:fldChar w:fldCharType="end"/>
      </w:r>
    </w:p>
    <w:p w14:paraId="31380F86" w14:textId="2E115935" w:rsidR="00A3053F" w:rsidRDefault="00A3053F">
      <w:pPr>
        <w:pStyle w:val="TOC3"/>
        <w:rPr>
          <w:rFonts w:asciiTheme="minorHAnsi" w:hAnsiTheme="minorHAnsi"/>
          <w:noProof/>
          <w:lang w:val="en-US" w:eastAsia="en-US"/>
        </w:rPr>
      </w:pPr>
      <w:r>
        <w:rPr>
          <w:noProof/>
        </w:rPr>
        <w:t>6.2.4 D</w:t>
      </w:r>
      <w:r w:rsidRPr="009151A5">
        <w:rPr>
          <w:noProof/>
          <w:vertAlign w:val="superscript"/>
        </w:rPr>
        <w:t>3</w:t>
      </w:r>
      <w:r>
        <w:rPr>
          <w:noProof/>
        </w:rPr>
        <w:tab/>
      </w:r>
      <w:r>
        <w:rPr>
          <w:noProof/>
        </w:rPr>
        <w:fldChar w:fldCharType="begin"/>
      </w:r>
      <w:r>
        <w:rPr>
          <w:noProof/>
        </w:rPr>
        <w:instrText xml:space="preserve"> PAGEREF _Toc482635084 \h </w:instrText>
      </w:r>
      <w:r>
        <w:rPr>
          <w:noProof/>
        </w:rPr>
      </w:r>
      <w:r>
        <w:rPr>
          <w:noProof/>
        </w:rPr>
        <w:fldChar w:fldCharType="separate"/>
      </w:r>
      <w:r w:rsidR="00600D48">
        <w:rPr>
          <w:noProof/>
        </w:rPr>
        <w:t>127</w:t>
      </w:r>
      <w:r>
        <w:rPr>
          <w:noProof/>
        </w:rPr>
        <w:fldChar w:fldCharType="end"/>
      </w:r>
    </w:p>
    <w:p w14:paraId="4EB8596D" w14:textId="695BE728" w:rsidR="00A3053F" w:rsidRDefault="00A3053F">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_Toc482635085 \h </w:instrText>
      </w:r>
      <w:r>
        <w:rPr>
          <w:noProof/>
        </w:rPr>
      </w:r>
      <w:r>
        <w:rPr>
          <w:noProof/>
        </w:rPr>
        <w:fldChar w:fldCharType="separate"/>
      </w:r>
      <w:r w:rsidR="00600D48">
        <w:rPr>
          <w:noProof/>
        </w:rPr>
        <w:t>128</w:t>
      </w:r>
      <w:r>
        <w:rPr>
          <w:noProof/>
        </w:rPr>
        <w:fldChar w:fldCharType="end"/>
      </w:r>
    </w:p>
    <w:p w14:paraId="2456D8C9" w14:textId="00A772DF" w:rsidR="007D4619" w:rsidRDefault="007D4619" w:rsidP="00362833">
      <w:r w:rsidRPr="00E463D9">
        <w:rPr>
          <w:sz w:val="20"/>
        </w:rPr>
        <w:fldChar w:fldCharType="end"/>
      </w:r>
    </w:p>
    <w:p w14:paraId="32C75D15" w14:textId="77777777" w:rsidR="007D4619" w:rsidRPr="00914860" w:rsidRDefault="007D4619" w:rsidP="00923841">
      <w:pPr>
        <w:pStyle w:val="Chaptertitlenotnumbered"/>
      </w:pPr>
      <w:bookmarkStart w:id="3" w:name="_Toc482635001"/>
      <w:r w:rsidRPr="002B539B">
        <w:lastRenderedPageBreak/>
        <w:t>Figures</w:t>
      </w:r>
      <w:bookmarkEnd w:id="3"/>
    </w:p>
    <w:p w14:paraId="25CE9E83" w14:textId="42DA1A74" w:rsidR="00C13F1C"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C13F1C">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C13F1C">
        <w:rPr>
          <w:noProof/>
        </w:rPr>
        <w:tab/>
      </w:r>
      <w:r w:rsidR="00C13F1C">
        <w:rPr>
          <w:noProof/>
        </w:rPr>
        <w:fldChar w:fldCharType="begin"/>
      </w:r>
      <w:r w:rsidR="00C13F1C">
        <w:rPr>
          <w:noProof/>
        </w:rPr>
        <w:instrText xml:space="preserve"> PAGEREF _Toc482687404 \h </w:instrText>
      </w:r>
      <w:r w:rsidR="00C13F1C">
        <w:rPr>
          <w:noProof/>
        </w:rPr>
      </w:r>
      <w:r w:rsidR="00C13F1C">
        <w:rPr>
          <w:noProof/>
        </w:rPr>
        <w:fldChar w:fldCharType="separate"/>
      </w:r>
      <w:r w:rsidR="00600D48">
        <w:rPr>
          <w:noProof/>
        </w:rPr>
        <w:t>2</w:t>
      </w:r>
      <w:r w:rsidR="00C13F1C">
        <w:rPr>
          <w:noProof/>
        </w:rPr>
        <w:fldChar w:fldCharType="end"/>
      </w:r>
    </w:p>
    <w:p w14:paraId="02A3CE8D" w14:textId="58F346AA" w:rsidR="00C13F1C" w:rsidRDefault="00C13F1C">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_Toc482687405 \h </w:instrText>
      </w:r>
      <w:r>
        <w:rPr>
          <w:noProof/>
        </w:rPr>
      </w:r>
      <w:r>
        <w:rPr>
          <w:noProof/>
        </w:rPr>
        <w:fldChar w:fldCharType="separate"/>
      </w:r>
      <w:r w:rsidR="00600D48">
        <w:rPr>
          <w:noProof/>
        </w:rPr>
        <w:t>4</w:t>
      </w:r>
      <w:r>
        <w:rPr>
          <w:noProof/>
        </w:rPr>
        <w:fldChar w:fldCharType="end"/>
      </w:r>
    </w:p>
    <w:p w14:paraId="6137AB39" w14:textId="56FA5AC2" w:rsidR="00C13F1C" w:rsidRDefault="00C13F1C">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_Toc482687406 \h </w:instrText>
      </w:r>
      <w:r>
        <w:rPr>
          <w:noProof/>
        </w:rPr>
      </w:r>
      <w:r>
        <w:rPr>
          <w:noProof/>
        </w:rPr>
        <w:fldChar w:fldCharType="separate"/>
      </w:r>
      <w:r w:rsidR="00600D48">
        <w:rPr>
          <w:noProof/>
        </w:rPr>
        <w:t>7</w:t>
      </w:r>
      <w:r>
        <w:rPr>
          <w:noProof/>
        </w:rPr>
        <w:fldChar w:fldCharType="end"/>
      </w:r>
    </w:p>
    <w:p w14:paraId="2FB085CC" w14:textId="7852B01A" w:rsidR="00C13F1C" w:rsidRDefault="00C13F1C">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_Toc482687407 \h </w:instrText>
      </w:r>
      <w:r>
        <w:rPr>
          <w:noProof/>
        </w:rPr>
      </w:r>
      <w:r>
        <w:rPr>
          <w:noProof/>
        </w:rPr>
        <w:fldChar w:fldCharType="separate"/>
      </w:r>
      <w:r w:rsidR="00600D48">
        <w:rPr>
          <w:noProof/>
        </w:rPr>
        <w:t>13</w:t>
      </w:r>
      <w:r>
        <w:rPr>
          <w:noProof/>
        </w:rPr>
        <w:fldChar w:fldCharType="end"/>
      </w:r>
    </w:p>
    <w:p w14:paraId="2209B6A8" w14:textId="46513C91" w:rsidR="00C13F1C" w:rsidRDefault="00C13F1C">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_Toc482687408 \h </w:instrText>
      </w:r>
      <w:r>
        <w:rPr>
          <w:noProof/>
        </w:rPr>
      </w:r>
      <w:r>
        <w:rPr>
          <w:noProof/>
        </w:rPr>
        <w:fldChar w:fldCharType="separate"/>
      </w:r>
      <w:r w:rsidR="00600D48">
        <w:rPr>
          <w:noProof/>
        </w:rPr>
        <w:t>14</w:t>
      </w:r>
      <w:r>
        <w:rPr>
          <w:noProof/>
        </w:rPr>
        <w:fldChar w:fldCharType="end"/>
      </w:r>
    </w:p>
    <w:p w14:paraId="69B112CF" w14:textId="0CD90CD3" w:rsidR="00C13F1C" w:rsidRDefault="00C13F1C">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_Toc482687409 \h </w:instrText>
      </w:r>
      <w:r>
        <w:rPr>
          <w:noProof/>
        </w:rPr>
      </w:r>
      <w:r>
        <w:rPr>
          <w:noProof/>
        </w:rPr>
        <w:fldChar w:fldCharType="separate"/>
      </w:r>
      <w:r w:rsidR="00600D48">
        <w:rPr>
          <w:noProof/>
        </w:rPr>
        <w:t>17</w:t>
      </w:r>
      <w:r>
        <w:rPr>
          <w:noProof/>
        </w:rPr>
        <w:fldChar w:fldCharType="end"/>
      </w:r>
    </w:p>
    <w:p w14:paraId="492B8FDA" w14:textId="58A64240" w:rsidR="00C13F1C" w:rsidRDefault="00C13F1C">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_Toc482687410 \h </w:instrText>
      </w:r>
      <w:r>
        <w:rPr>
          <w:noProof/>
        </w:rPr>
      </w:r>
      <w:r>
        <w:rPr>
          <w:noProof/>
        </w:rPr>
        <w:fldChar w:fldCharType="separate"/>
      </w:r>
      <w:r w:rsidR="00600D48">
        <w:rPr>
          <w:noProof/>
        </w:rPr>
        <w:t>19</w:t>
      </w:r>
      <w:r>
        <w:rPr>
          <w:noProof/>
        </w:rPr>
        <w:fldChar w:fldCharType="end"/>
      </w:r>
    </w:p>
    <w:p w14:paraId="273A7351" w14:textId="6165FED0" w:rsidR="00C13F1C" w:rsidRDefault="00C13F1C">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_Toc482687411 \h </w:instrText>
      </w:r>
      <w:r>
        <w:rPr>
          <w:noProof/>
        </w:rPr>
      </w:r>
      <w:r>
        <w:rPr>
          <w:noProof/>
        </w:rPr>
        <w:fldChar w:fldCharType="separate"/>
      </w:r>
      <w:r w:rsidR="00600D48">
        <w:rPr>
          <w:noProof/>
        </w:rPr>
        <w:t>22</w:t>
      </w:r>
      <w:r>
        <w:rPr>
          <w:noProof/>
        </w:rPr>
        <w:fldChar w:fldCharType="end"/>
      </w:r>
    </w:p>
    <w:p w14:paraId="0866AB18" w14:textId="4FB3C391" w:rsidR="00C13F1C" w:rsidRDefault="00C13F1C">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_Toc482687412 \h </w:instrText>
      </w:r>
      <w:r>
        <w:rPr>
          <w:noProof/>
        </w:rPr>
      </w:r>
      <w:r>
        <w:rPr>
          <w:noProof/>
        </w:rPr>
        <w:fldChar w:fldCharType="separate"/>
      </w:r>
      <w:r w:rsidR="00600D48">
        <w:rPr>
          <w:noProof/>
        </w:rPr>
        <w:t>25</w:t>
      </w:r>
      <w:r>
        <w:rPr>
          <w:noProof/>
        </w:rPr>
        <w:fldChar w:fldCharType="end"/>
      </w:r>
    </w:p>
    <w:p w14:paraId="65BE61D4" w14:textId="5F1FCB81" w:rsidR="00C13F1C" w:rsidRDefault="00C13F1C">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_Toc482687413 \h </w:instrText>
      </w:r>
      <w:r>
        <w:rPr>
          <w:noProof/>
        </w:rPr>
      </w:r>
      <w:r>
        <w:rPr>
          <w:noProof/>
        </w:rPr>
        <w:fldChar w:fldCharType="separate"/>
      </w:r>
      <w:r w:rsidR="00600D48">
        <w:rPr>
          <w:noProof/>
        </w:rPr>
        <w:t>27</w:t>
      </w:r>
      <w:r>
        <w:rPr>
          <w:noProof/>
        </w:rPr>
        <w:fldChar w:fldCharType="end"/>
      </w:r>
    </w:p>
    <w:p w14:paraId="53BBDF00" w14:textId="5E5EB793" w:rsidR="00C13F1C" w:rsidRDefault="00C13F1C">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_Toc482687414 \h </w:instrText>
      </w:r>
      <w:r>
        <w:rPr>
          <w:noProof/>
        </w:rPr>
      </w:r>
      <w:r>
        <w:rPr>
          <w:noProof/>
        </w:rPr>
        <w:fldChar w:fldCharType="separate"/>
      </w:r>
      <w:r w:rsidR="00600D48">
        <w:rPr>
          <w:noProof/>
        </w:rPr>
        <w:t>32</w:t>
      </w:r>
      <w:r>
        <w:rPr>
          <w:noProof/>
        </w:rPr>
        <w:fldChar w:fldCharType="end"/>
      </w:r>
    </w:p>
    <w:p w14:paraId="6966ECCC" w14:textId="32D445DE" w:rsidR="00C13F1C" w:rsidRDefault="00C13F1C">
      <w:pPr>
        <w:pStyle w:val="TableofFigures"/>
        <w:rPr>
          <w:rFonts w:asciiTheme="minorHAnsi" w:hAnsiTheme="minorHAnsi"/>
          <w:noProof/>
          <w:lang w:val="en-US" w:eastAsia="en-US"/>
        </w:rPr>
      </w:pPr>
      <w:r>
        <w:rPr>
          <w:noProof/>
        </w:rPr>
        <w:t>Figure 12.</w:t>
      </w:r>
      <w:r w:rsidRPr="00674E23">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_Toc482687415 \h </w:instrText>
      </w:r>
      <w:r>
        <w:rPr>
          <w:noProof/>
        </w:rPr>
      </w:r>
      <w:r>
        <w:rPr>
          <w:noProof/>
        </w:rPr>
        <w:fldChar w:fldCharType="separate"/>
      </w:r>
      <w:r w:rsidR="00600D48">
        <w:rPr>
          <w:noProof/>
        </w:rPr>
        <w:t>33</w:t>
      </w:r>
      <w:r>
        <w:rPr>
          <w:noProof/>
        </w:rPr>
        <w:fldChar w:fldCharType="end"/>
      </w:r>
    </w:p>
    <w:p w14:paraId="2C973A3B" w14:textId="6E401C75" w:rsidR="00C13F1C" w:rsidRDefault="00C13F1C">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election of cluster heads with longest contact durations and/or most resources [81].</w:t>
      </w:r>
      <w:r>
        <w:rPr>
          <w:noProof/>
        </w:rPr>
        <w:tab/>
      </w:r>
      <w:r>
        <w:rPr>
          <w:noProof/>
        </w:rPr>
        <w:fldChar w:fldCharType="begin"/>
      </w:r>
      <w:r>
        <w:rPr>
          <w:noProof/>
        </w:rPr>
        <w:instrText xml:space="preserve"> PAGEREF _Toc482687416 \h </w:instrText>
      </w:r>
      <w:r>
        <w:rPr>
          <w:noProof/>
        </w:rPr>
      </w:r>
      <w:r>
        <w:rPr>
          <w:noProof/>
        </w:rPr>
        <w:fldChar w:fldCharType="separate"/>
      </w:r>
      <w:r w:rsidR="00600D48">
        <w:rPr>
          <w:noProof/>
        </w:rPr>
        <w:t>36</w:t>
      </w:r>
      <w:r>
        <w:rPr>
          <w:noProof/>
        </w:rPr>
        <w:fldChar w:fldCharType="end"/>
      </w:r>
    </w:p>
    <w:p w14:paraId="40A1C765" w14:textId="465496CB" w:rsidR="00C13F1C" w:rsidRDefault="00C13F1C">
      <w:pPr>
        <w:pStyle w:val="TableofFigures"/>
        <w:rPr>
          <w:rFonts w:asciiTheme="minorHAnsi" w:hAnsiTheme="minorHAnsi"/>
          <w:noProof/>
          <w:lang w:val="en-US" w:eastAsia="en-US"/>
        </w:rPr>
      </w:pPr>
      <w:r>
        <w:rPr>
          <w:noProof/>
        </w:rPr>
        <w:t>Figure 14.</w:t>
      </w:r>
      <w:r w:rsidRPr="00674E23">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_Toc482687417 \h </w:instrText>
      </w:r>
      <w:r>
        <w:rPr>
          <w:noProof/>
        </w:rPr>
      </w:r>
      <w:r>
        <w:rPr>
          <w:noProof/>
        </w:rPr>
        <w:fldChar w:fldCharType="separate"/>
      </w:r>
      <w:r w:rsidR="00600D48">
        <w:rPr>
          <w:noProof/>
        </w:rPr>
        <w:t>40</w:t>
      </w:r>
      <w:r>
        <w:rPr>
          <w:noProof/>
        </w:rPr>
        <w:fldChar w:fldCharType="end"/>
      </w:r>
    </w:p>
    <w:p w14:paraId="196B3EFE" w14:textId="7CA872FF" w:rsidR="00C13F1C" w:rsidRDefault="00C13F1C">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_Toc482687418 \h </w:instrText>
      </w:r>
      <w:r>
        <w:rPr>
          <w:noProof/>
        </w:rPr>
      </w:r>
      <w:r>
        <w:rPr>
          <w:noProof/>
        </w:rPr>
        <w:fldChar w:fldCharType="separate"/>
      </w:r>
      <w:r w:rsidR="00600D48">
        <w:rPr>
          <w:noProof/>
        </w:rPr>
        <w:t>44</w:t>
      </w:r>
      <w:r>
        <w:rPr>
          <w:noProof/>
        </w:rPr>
        <w:fldChar w:fldCharType="end"/>
      </w:r>
    </w:p>
    <w:p w14:paraId="425C4CD2" w14:textId="5EB06706" w:rsidR="00C13F1C" w:rsidRDefault="00C13F1C">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_Toc482687419 \h </w:instrText>
      </w:r>
      <w:r>
        <w:rPr>
          <w:noProof/>
        </w:rPr>
      </w:r>
      <w:r>
        <w:rPr>
          <w:noProof/>
        </w:rPr>
        <w:fldChar w:fldCharType="separate"/>
      </w:r>
      <w:r w:rsidR="00600D48">
        <w:rPr>
          <w:noProof/>
        </w:rPr>
        <w:t>46</w:t>
      </w:r>
      <w:r>
        <w:rPr>
          <w:noProof/>
        </w:rPr>
        <w:fldChar w:fldCharType="end"/>
      </w:r>
    </w:p>
    <w:p w14:paraId="69FBF71E" w14:textId="6A17ADF5" w:rsidR="00C13F1C" w:rsidRDefault="00C13F1C">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_Toc482687420 \h </w:instrText>
      </w:r>
      <w:r>
        <w:rPr>
          <w:noProof/>
        </w:rPr>
      </w:r>
      <w:r>
        <w:rPr>
          <w:noProof/>
        </w:rPr>
        <w:fldChar w:fldCharType="separate"/>
      </w:r>
      <w:r w:rsidR="00600D48">
        <w:rPr>
          <w:noProof/>
        </w:rPr>
        <w:t>49</w:t>
      </w:r>
      <w:r>
        <w:rPr>
          <w:noProof/>
        </w:rPr>
        <w:fldChar w:fldCharType="end"/>
      </w:r>
    </w:p>
    <w:p w14:paraId="02442A25" w14:textId="33A1A0D6" w:rsidR="00C13F1C" w:rsidRDefault="00C13F1C">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Considering the findings in Figure 17 It is likely that the experimental setup and the traffic simulated naturally favoured C/TDMA. Image Credit: [111]</w:t>
      </w:r>
      <w:r>
        <w:rPr>
          <w:noProof/>
        </w:rPr>
        <w:tab/>
      </w:r>
      <w:r>
        <w:rPr>
          <w:noProof/>
        </w:rPr>
        <w:fldChar w:fldCharType="begin"/>
      </w:r>
      <w:r>
        <w:rPr>
          <w:noProof/>
        </w:rPr>
        <w:instrText xml:space="preserve"> PAGEREF _Toc482687421 \h </w:instrText>
      </w:r>
      <w:r>
        <w:rPr>
          <w:noProof/>
        </w:rPr>
      </w:r>
      <w:r>
        <w:rPr>
          <w:noProof/>
        </w:rPr>
        <w:fldChar w:fldCharType="separate"/>
      </w:r>
      <w:r w:rsidR="00600D48">
        <w:rPr>
          <w:noProof/>
        </w:rPr>
        <w:t>50</w:t>
      </w:r>
      <w:r>
        <w:rPr>
          <w:noProof/>
        </w:rPr>
        <w:fldChar w:fldCharType="end"/>
      </w:r>
    </w:p>
    <w:p w14:paraId="0C1184AB" w14:textId="63123CA7" w:rsidR="00C13F1C" w:rsidRDefault="00C13F1C">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_Toc482687422 \h </w:instrText>
      </w:r>
      <w:r>
        <w:rPr>
          <w:noProof/>
        </w:rPr>
      </w:r>
      <w:r>
        <w:rPr>
          <w:noProof/>
        </w:rPr>
        <w:fldChar w:fldCharType="separate"/>
      </w:r>
      <w:r w:rsidR="00600D48">
        <w:rPr>
          <w:noProof/>
        </w:rPr>
        <w:t>54</w:t>
      </w:r>
      <w:r>
        <w:rPr>
          <w:noProof/>
        </w:rPr>
        <w:fldChar w:fldCharType="end"/>
      </w:r>
    </w:p>
    <w:p w14:paraId="171B4295" w14:textId="1C049A49" w:rsidR="00C13F1C" w:rsidRDefault="00C13F1C">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_Toc482687423 \h </w:instrText>
      </w:r>
      <w:r>
        <w:rPr>
          <w:noProof/>
        </w:rPr>
      </w:r>
      <w:r>
        <w:rPr>
          <w:noProof/>
        </w:rPr>
        <w:fldChar w:fldCharType="separate"/>
      </w:r>
      <w:r w:rsidR="00600D48">
        <w:rPr>
          <w:noProof/>
        </w:rPr>
        <w:t>58</w:t>
      </w:r>
      <w:r>
        <w:rPr>
          <w:noProof/>
        </w:rPr>
        <w:fldChar w:fldCharType="end"/>
      </w:r>
    </w:p>
    <w:p w14:paraId="0BD609EA" w14:textId="452C910D" w:rsidR="00C13F1C" w:rsidRDefault="00C13F1C">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_Toc482687424 \h </w:instrText>
      </w:r>
      <w:r>
        <w:rPr>
          <w:noProof/>
        </w:rPr>
      </w:r>
      <w:r>
        <w:rPr>
          <w:noProof/>
        </w:rPr>
        <w:fldChar w:fldCharType="separate"/>
      </w:r>
      <w:r w:rsidR="00600D48">
        <w:rPr>
          <w:noProof/>
        </w:rPr>
        <w:t>59</w:t>
      </w:r>
      <w:r>
        <w:rPr>
          <w:noProof/>
        </w:rPr>
        <w:fldChar w:fldCharType="end"/>
      </w:r>
    </w:p>
    <w:p w14:paraId="2D471EA7" w14:textId="095689A9" w:rsidR="00C13F1C" w:rsidRDefault="00C13F1C">
      <w:pPr>
        <w:pStyle w:val="TableofFigures"/>
        <w:rPr>
          <w:rFonts w:asciiTheme="minorHAnsi" w:hAnsiTheme="minorHAnsi"/>
          <w:noProof/>
          <w:lang w:val="en-US" w:eastAsia="en-US"/>
        </w:rPr>
      </w:pPr>
      <w:r>
        <w:rPr>
          <w:noProof/>
        </w:rPr>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_Toc482687425 \h </w:instrText>
      </w:r>
      <w:r>
        <w:rPr>
          <w:noProof/>
        </w:rPr>
      </w:r>
      <w:r>
        <w:rPr>
          <w:noProof/>
        </w:rPr>
        <w:fldChar w:fldCharType="separate"/>
      </w:r>
      <w:r w:rsidR="00600D48">
        <w:rPr>
          <w:noProof/>
        </w:rPr>
        <w:t>60</w:t>
      </w:r>
      <w:r>
        <w:rPr>
          <w:noProof/>
        </w:rPr>
        <w:fldChar w:fldCharType="end"/>
      </w:r>
    </w:p>
    <w:p w14:paraId="1C6FB730" w14:textId="09A31696" w:rsidR="00C13F1C" w:rsidRDefault="00C13F1C">
      <w:pPr>
        <w:pStyle w:val="TableofFigures"/>
        <w:rPr>
          <w:rFonts w:asciiTheme="minorHAnsi" w:hAnsiTheme="minorHAnsi"/>
          <w:noProof/>
          <w:lang w:val="en-US" w:eastAsia="en-US"/>
        </w:rPr>
      </w:pPr>
      <w:r>
        <w:rPr>
          <w:noProof/>
        </w:rPr>
        <w:lastRenderedPageBreak/>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_Toc482687426 \h </w:instrText>
      </w:r>
      <w:r>
        <w:rPr>
          <w:noProof/>
        </w:rPr>
      </w:r>
      <w:r>
        <w:rPr>
          <w:noProof/>
        </w:rPr>
        <w:fldChar w:fldCharType="separate"/>
      </w:r>
      <w:r w:rsidR="00600D48">
        <w:rPr>
          <w:noProof/>
        </w:rPr>
        <w:t>61</w:t>
      </w:r>
      <w:r>
        <w:rPr>
          <w:noProof/>
        </w:rPr>
        <w:fldChar w:fldCharType="end"/>
      </w:r>
    </w:p>
    <w:p w14:paraId="04D36559" w14:textId="13DA44C9" w:rsidR="00C13F1C" w:rsidRDefault="00C13F1C">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_Toc482687427 \h </w:instrText>
      </w:r>
      <w:r>
        <w:rPr>
          <w:noProof/>
        </w:rPr>
      </w:r>
      <w:r>
        <w:rPr>
          <w:noProof/>
        </w:rPr>
        <w:fldChar w:fldCharType="separate"/>
      </w:r>
      <w:r w:rsidR="00600D48">
        <w:rPr>
          <w:noProof/>
        </w:rPr>
        <w:t>62</w:t>
      </w:r>
      <w:r>
        <w:rPr>
          <w:noProof/>
        </w:rPr>
        <w:fldChar w:fldCharType="end"/>
      </w:r>
    </w:p>
    <w:p w14:paraId="3CE3CC4E" w14:textId="49DB19EA" w:rsidR="00C13F1C" w:rsidRDefault="00C13F1C">
      <w:pPr>
        <w:pStyle w:val="TableofFigures"/>
        <w:rPr>
          <w:rFonts w:asciiTheme="minorHAnsi" w:hAnsiTheme="minorHAnsi"/>
          <w:noProof/>
          <w:lang w:val="en-US" w:eastAsia="en-US"/>
        </w:rPr>
      </w:pPr>
      <w:r>
        <w:rPr>
          <w:noProof/>
        </w:rPr>
        <w:t>Figure 25.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_Toc482687428 \h </w:instrText>
      </w:r>
      <w:r>
        <w:rPr>
          <w:noProof/>
        </w:rPr>
      </w:r>
      <w:r>
        <w:rPr>
          <w:noProof/>
        </w:rPr>
        <w:fldChar w:fldCharType="separate"/>
      </w:r>
      <w:r w:rsidR="00600D48">
        <w:rPr>
          <w:noProof/>
        </w:rPr>
        <w:t>65</w:t>
      </w:r>
      <w:r>
        <w:rPr>
          <w:noProof/>
        </w:rPr>
        <w:fldChar w:fldCharType="end"/>
      </w:r>
    </w:p>
    <w:p w14:paraId="0A219AAD" w14:textId="7DF537B1" w:rsidR="00C13F1C" w:rsidRDefault="00C13F1C">
      <w:pPr>
        <w:pStyle w:val="TableofFigures"/>
        <w:rPr>
          <w:rFonts w:asciiTheme="minorHAnsi" w:hAnsiTheme="minorHAnsi"/>
          <w:noProof/>
          <w:lang w:val="en-US" w:eastAsia="en-US"/>
        </w:rPr>
      </w:pPr>
      <w:r>
        <w:rPr>
          <w:noProof/>
        </w:rPr>
        <w:t>Figure 26.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_Toc482687429 \h </w:instrText>
      </w:r>
      <w:r>
        <w:rPr>
          <w:noProof/>
        </w:rPr>
      </w:r>
      <w:r>
        <w:rPr>
          <w:noProof/>
        </w:rPr>
        <w:fldChar w:fldCharType="separate"/>
      </w:r>
      <w:r w:rsidR="00600D48">
        <w:rPr>
          <w:noProof/>
        </w:rPr>
        <w:t>65</w:t>
      </w:r>
      <w:r>
        <w:rPr>
          <w:noProof/>
        </w:rPr>
        <w:fldChar w:fldCharType="end"/>
      </w:r>
    </w:p>
    <w:p w14:paraId="4637A1D5" w14:textId="4B8C25C0" w:rsidR="00C13F1C" w:rsidRDefault="00C13F1C">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74E23">
        <w:rPr>
          <w:i/>
          <w:noProof/>
        </w:rPr>
        <w:t>N</w:t>
      </w:r>
      <w:r w:rsidRPr="00674E23">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_Toc482687430 \h </w:instrText>
      </w:r>
      <w:r>
        <w:rPr>
          <w:noProof/>
        </w:rPr>
      </w:r>
      <w:r>
        <w:rPr>
          <w:noProof/>
        </w:rPr>
        <w:fldChar w:fldCharType="separate"/>
      </w:r>
      <w:r w:rsidR="00600D48">
        <w:rPr>
          <w:noProof/>
        </w:rPr>
        <w:t>66</w:t>
      </w:r>
      <w:r>
        <w:rPr>
          <w:noProof/>
        </w:rPr>
        <w:fldChar w:fldCharType="end"/>
      </w:r>
    </w:p>
    <w:p w14:paraId="5F48510D" w14:textId="0D413F7C" w:rsidR="00C13F1C" w:rsidRDefault="00C13F1C">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_Toc482687431 \h </w:instrText>
      </w:r>
      <w:r>
        <w:rPr>
          <w:noProof/>
        </w:rPr>
      </w:r>
      <w:r>
        <w:rPr>
          <w:noProof/>
        </w:rPr>
        <w:fldChar w:fldCharType="separate"/>
      </w:r>
      <w:r w:rsidR="00600D48">
        <w:rPr>
          <w:noProof/>
        </w:rPr>
        <w:t>69</w:t>
      </w:r>
      <w:r>
        <w:rPr>
          <w:noProof/>
        </w:rPr>
        <w:fldChar w:fldCharType="end"/>
      </w:r>
    </w:p>
    <w:p w14:paraId="745A5668" w14:textId="2E366D80" w:rsidR="00C13F1C" w:rsidRDefault="00C13F1C">
      <w:pPr>
        <w:pStyle w:val="TableofFigures"/>
        <w:rPr>
          <w:rFonts w:asciiTheme="minorHAnsi" w:hAnsiTheme="minorHAnsi"/>
          <w:noProof/>
          <w:lang w:val="en-US" w:eastAsia="en-US"/>
        </w:rPr>
      </w:pPr>
      <w:r>
        <w:rPr>
          <w:noProof/>
        </w:rPr>
        <w:t>Figure 29. The broadcast based propagation of an RERR message throughout the CSN.</w:t>
      </w:r>
      <w:r>
        <w:rPr>
          <w:noProof/>
        </w:rPr>
        <w:tab/>
      </w:r>
      <w:r>
        <w:rPr>
          <w:noProof/>
        </w:rPr>
        <w:fldChar w:fldCharType="begin"/>
      </w:r>
      <w:r>
        <w:rPr>
          <w:noProof/>
        </w:rPr>
        <w:instrText xml:space="preserve"> PAGEREF _Toc482687432 \h </w:instrText>
      </w:r>
      <w:r>
        <w:rPr>
          <w:noProof/>
        </w:rPr>
      </w:r>
      <w:r>
        <w:rPr>
          <w:noProof/>
        </w:rPr>
        <w:fldChar w:fldCharType="separate"/>
      </w:r>
      <w:r w:rsidR="00600D48">
        <w:rPr>
          <w:noProof/>
        </w:rPr>
        <w:t>70</w:t>
      </w:r>
      <w:r>
        <w:rPr>
          <w:noProof/>
        </w:rPr>
        <w:fldChar w:fldCharType="end"/>
      </w:r>
    </w:p>
    <w:p w14:paraId="48B1C932" w14:textId="7FBA0871" w:rsidR="00C13F1C" w:rsidRDefault="00C13F1C">
      <w:pPr>
        <w:pStyle w:val="TableofFigures"/>
        <w:rPr>
          <w:rFonts w:asciiTheme="minorHAnsi" w:hAnsiTheme="minorHAnsi"/>
          <w:noProof/>
          <w:lang w:val="en-US" w:eastAsia="en-US"/>
        </w:rPr>
      </w:pPr>
      <w:r>
        <w:rPr>
          <w:noProof/>
        </w:rPr>
        <w:t>Figure 30.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_Toc482687433 \h </w:instrText>
      </w:r>
      <w:r>
        <w:rPr>
          <w:noProof/>
        </w:rPr>
      </w:r>
      <w:r>
        <w:rPr>
          <w:noProof/>
        </w:rPr>
        <w:fldChar w:fldCharType="separate"/>
      </w:r>
      <w:r w:rsidR="00600D48">
        <w:rPr>
          <w:noProof/>
        </w:rPr>
        <w:t>72</w:t>
      </w:r>
      <w:r>
        <w:rPr>
          <w:noProof/>
        </w:rPr>
        <w:fldChar w:fldCharType="end"/>
      </w:r>
    </w:p>
    <w:p w14:paraId="67804EEA" w14:textId="7C1010E5" w:rsidR="00C13F1C" w:rsidRDefault="00C13F1C">
      <w:pPr>
        <w:pStyle w:val="TableofFigures"/>
        <w:rPr>
          <w:rFonts w:asciiTheme="minorHAnsi" w:hAnsiTheme="minorHAnsi"/>
          <w:noProof/>
          <w:lang w:val="en-US" w:eastAsia="en-US"/>
        </w:rPr>
      </w:pPr>
      <w:r>
        <w:rPr>
          <w:noProof/>
        </w:rPr>
        <w:t>Figure 31.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_Toc482687434 \h </w:instrText>
      </w:r>
      <w:r>
        <w:rPr>
          <w:noProof/>
        </w:rPr>
      </w:r>
      <w:r>
        <w:rPr>
          <w:noProof/>
        </w:rPr>
        <w:fldChar w:fldCharType="separate"/>
      </w:r>
      <w:r w:rsidR="00600D48">
        <w:rPr>
          <w:noProof/>
        </w:rPr>
        <w:t>74</w:t>
      </w:r>
      <w:r>
        <w:rPr>
          <w:noProof/>
        </w:rPr>
        <w:fldChar w:fldCharType="end"/>
      </w:r>
    </w:p>
    <w:p w14:paraId="40605959" w14:textId="36CA4556" w:rsidR="00C13F1C" w:rsidRDefault="00C13F1C">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_Toc482687435 \h </w:instrText>
      </w:r>
      <w:r>
        <w:rPr>
          <w:noProof/>
        </w:rPr>
      </w:r>
      <w:r>
        <w:rPr>
          <w:noProof/>
        </w:rPr>
        <w:fldChar w:fldCharType="separate"/>
      </w:r>
      <w:r w:rsidR="00600D48">
        <w:rPr>
          <w:noProof/>
        </w:rPr>
        <w:t>75</w:t>
      </w:r>
      <w:r>
        <w:rPr>
          <w:noProof/>
        </w:rPr>
        <w:fldChar w:fldCharType="end"/>
      </w:r>
    </w:p>
    <w:p w14:paraId="4B508C37" w14:textId="1A35ED6F" w:rsidR="00C13F1C" w:rsidRDefault="00C13F1C">
      <w:pPr>
        <w:pStyle w:val="TableofFigures"/>
        <w:rPr>
          <w:rFonts w:asciiTheme="minorHAnsi" w:hAnsiTheme="minorHAnsi"/>
          <w:noProof/>
          <w:lang w:val="en-US" w:eastAsia="en-US"/>
        </w:rPr>
      </w:pPr>
      <w:r>
        <w:rPr>
          <w:noProof/>
        </w:rPr>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_Toc482687436 \h </w:instrText>
      </w:r>
      <w:r>
        <w:rPr>
          <w:noProof/>
        </w:rPr>
      </w:r>
      <w:r>
        <w:rPr>
          <w:noProof/>
        </w:rPr>
        <w:fldChar w:fldCharType="separate"/>
      </w:r>
      <w:r w:rsidR="00600D48">
        <w:rPr>
          <w:noProof/>
        </w:rPr>
        <w:t>78</w:t>
      </w:r>
      <w:r>
        <w:rPr>
          <w:noProof/>
        </w:rPr>
        <w:fldChar w:fldCharType="end"/>
      </w:r>
    </w:p>
    <w:p w14:paraId="6C1FEE7F" w14:textId="074E59D0" w:rsidR="00C13F1C" w:rsidRDefault="00C13F1C">
      <w:pPr>
        <w:pStyle w:val="TableofFigures"/>
        <w:rPr>
          <w:rFonts w:asciiTheme="minorHAnsi" w:hAnsiTheme="minorHAnsi"/>
          <w:noProof/>
          <w:lang w:val="en-US" w:eastAsia="en-US"/>
        </w:rPr>
      </w:pPr>
      <w:r>
        <w:rPr>
          <w:noProof/>
        </w:rPr>
        <w:t xml:space="preserve">Figure 34. A visual rendering generated by OMNeT++ of the network implemented in this work’s base simulation. As illustrated in Figure 3, the simulated motion of </w:t>
      </w:r>
      <w:r>
        <w:rPr>
          <w:noProof/>
        </w:rPr>
        <w:lastRenderedPageBreak/>
        <w:t>“nodeSlaves”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_Toc482687437 \h </w:instrText>
      </w:r>
      <w:r>
        <w:rPr>
          <w:noProof/>
        </w:rPr>
      </w:r>
      <w:r>
        <w:rPr>
          <w:noProof/>
        </w:rPr>
        <w:fldChar w:fldCharType="separate"/>
      </w:r>
      <w:r w:rsidR="00600D48">
        <w:rPr>
          <w:noProof/>
        </w:rPr>
        <w:t>82</w:t>
      </w:r>
      <w:r>
        <w:rPr>
          <w:noProof/>
        </w:rPr>
        <w:fldChar w:fldCharType="end"/>
      </w:r>
    </w:p>
    <w:p w14:paraId="200D7A25" w14:textId="76BBE789" w:rsidR="00C13F1C" w:rsidRDefault="00C13F1C">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_Toc482687438 \h </w:instrText>
      </w:r>
      <w:r>
        <w:rPr>
          <w:noProof/>
        </w:rPr>
      </w:r>
      <w:r>
        <w:rPr>
          <w:noProof/>
        </w:rPr>
        <w:fldChar w:fldCharType="separate"/>
      </w:r>
      <w:r w:rsidR="00600D48">
        <w:rPr>
          <w:noProof/>
        </w:rPr>
        <w:t>84</w:t>
      </w:r>
      <w:r>
        <w:rPr>
          <w:noProof/>
        </w:rPr>
        <w:fldChar w:fldCharType="end"/>
      </w:r>
    </w:p>
    <w:p w14:paraId="4013A898" w14:textId="3D43E335" w:rsidR="00C13F1C" w:rsidRDefault="00C13F1C">
      <w:pPr>
        <w:pStyle w:val="TableofFigures"/>
        <w:rPr>
          <w:rFonts w:asciiTheme="minorHAnsi" w:hAnsiTheme="minorHAnsi"/>
          <w:noProof/>
          <w:lang w:val="en-US" w:eastAsia="en-US"/>
        </w:rPr>
      </w:pPr>
      <w:r>
        <w:rPr>
          <w:noProof/>
        </w:rPr>
        <w:t>Figure 36. The parameters of and modules within nodeMaster[0]’s “wlan[0]” module. Wlan[0] constitutes nodeMaster[0]’s S2S interface.</w:t>
      </w:r>
      <w:r>
        <w:rPr>
          <w:noProof/>
        </w:rPr>
        <w:tab/>
      </w:r>
      <w:r>
        <w:rPr>
          <w:noProof/>
        </w:rPr>
        <w:fldChar w:fldCharType="begin"/>
      </w:r>
      <w:r>
        <w:rPr>
          <w:noProof/>
        </w:rPr>
        <w:instrText xml:space="preserve"> PAGEREF _Toc482687439 \h </w:instrText>
      </w:r>
      <w:r>
        <w:rPr>
          <w:noProof/>
        </w:rPr>
      </w:r>
      <w:r>
        <w:rPr>
          <w:noProof/>
        </w:rPr>
        <w:fldChar w:fldCharType="separate"/>
      </w:r>
      <w:r w:rsidR="00600D48">
        <w:rPr>
          <w:noProof/>
        </w:rPr>
        <w:t>85</w:t>
      </w:r>
      <w:r>
        <w:rPr>
          <w:noProof/>
        </w:rPr>
        <w:fldChar w:fldCharType="end"/>
      </w:r>
    </w:p>
    <w:p w14:paraId="4D37B02D" w14:textId="1B34A075" w:rsidR="00C13F1C" w:rsidRDefault="00C13F1C">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network. This path represents a common packet progression which includes both D</w:t>
      </w:r>
      <w:r w:rsidRPr="00674E23">
        <w:rPr>
          <w:noProof/>
          <w:vertAlign w:val="superscript"/>
        </w:rPr>
        <w:t>3</w:t>
      </w:r>
      <w:r>
        <w:rPr>
          <w:noProof/>
        </w:rPr>
        <w:t xml:space="preserve"> and CubeMac.</w:t>
      </w:r>
      <w:r>
        <w:rPr>
          <w:noProof/>
        </w:rPr>
        <w:tab/>
      </w:r>
      <w:r>
        <w:rPr>
          <w:noProof/>
        </w:rPr>
        <w:fldChar w:fldCharType="begin"/>
      </w:r>
      <w:r>
        <w:rPr>
          <w:noProof/>
        </w:rPr>
        <w:instrText xml:space="preserve"> PAGEREF _Toc482687440 \h </w:instrText>
      </w:r>
      <w:r>
        <w:rPr>
          <w:noProof/>
        </w:rPr>
      </w:r>
      <w:r>
        <w:rPr>
          <w:noProof/>
        </w:rPr>
        <w:fldChar w:fldCharType="separate"/>
      </w:r>
      <w:r w:rsidR="00600D48">
        <w:rPr>
          <w:noProof/>
        </w:rPr>
        <w:t>86</w:t>
      </w:r>
      <w:r>
        <w:rPr>
          <w:noProof/>
        </w:rPr>
        <w:fldChar w:fldCharType="end"/>
      </w:r>
    </w:p>
    <w:p w14:paraId="6C6E89D5" w14:textId="0A1C29F1" w:rsidR="00C13F1C" w:rsidRDefault="00C13F1C">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_Toc482687441 \h </w:instrText>
      </w:r>
      <w:r>
        <w:rPr>
          <w:noProof/>
        </w:rPr>
      </w:r>
      <w:r>
        <w:rPr>
          <w:noProof/>
        </w:rPr>
        <w:fldChar w:fldCharType="separate"/>
      </w:r>
      <w:r w:rsidR="00600D48">
        <w:rPr>
          <w:noProof/>
        </w:rPr>
        <w:t>87</w:t>
      </w:r>
      <w:r>
        <w:rPr>
          <w:noProof/>
        </w:rPr>
        <w:fldChar w:fldCharType="end"/>
      </w:r>
    </w:p>
    <w:p w14:paraId="67AAA843" w14:textId="0EC05EBB" w:rsidR="00C13F1C" w:rsidRDefault="00C13F1C">
      <w:pPr>
        <w:pStyle w:val="TableofFigures"/>
        <w:rPr>
          <w:rFonts w:asciiTheme="minorHAnsi" w:hAnsiTheme="minorHAnsi"/>
          <w:noProof/>
          <w:lang w:val="en-US" w:eastAsia="en-US"/>
        </w:rPr>
      </w:pPr>
      <w:r>
        <w:rPr>
          <w:noProof/>
        </w:rPr>
        <w:t>Figure 39. Several parameters such as “sendIntermediateRREP” relate to D</w:t>
      </w:r>
      <w:r w:rsidRPr="00674E23">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_Toc482687442 \h </w:instrText>
      </w:r>
      <w:r>
        <w:rPr>
          <w:noProof/>
        </w:rPr>
      </w:r>
      <w:r>
        <w:rPr>
          <w:noProof/>
        </w:rPr>
        <w:fldChar w:fldCharType="separate"/>
      </w:r>
      <w:r w:rsidR="00600D48">
        <w:rPr>
          <w:noProof/>
        </w:rPr>
        <w:t>89</w:t>
      </w:r>
      <w:r>
        <w:rPr>
          <w:noProof/>
        </w:rPr>
        <w:fldChar w:fldCharType="end"/>
      </w:r>
    </w:p>
    <w:p w14:paraId="19060429" w14:textId="43AD6FB6" w:rsidR="00C13F1C" w:rsidRDefault="00C13F1C">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_Toc482687443 \h </w:instrText>
      </w:r>
      <w:r>
        <w:rPr>
          <w:noProof/>
        </w:rPr>
      </w:r>
      <w:r>
        <w:rPr>
          <w:noProof/>
        </w:rPr>
        <w:fldChar w:fldCharType="separate"/>
      </w:r>
      <w:r w:rsidR="00600D48">
        <w:rPr>
          <w:noProof/>
        </w:rPr>
        <w:t>91</w:t>
      </w:r>
      <w:r>
        <w:rPr>
          <w:noProof/>
        </w:rPr>
        <w:fldChar w:fldCharType="end"/>
      </w:r>
    </w:p>
    <w:p w14:paraId="16DA4900" w14:textId="698CD48F" w:rsidR="00C13F1C" w:rsidRDefault="00C13F1C">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_Toc482687444 \h </w:instrText>
      </w:r>
      <w:r>
        <w:rPr>
          <w:noProof/>
        </w:rPr>
      </w:r>
      <w:r>
        <w:rPr>
          <w:noProof/>
        </w:rPr>
        <w:fldChar w:fldCharType="separate"/>
      </w:r>
      <w:r w:rsidR="00600D48">
        <w:rPr>
          <w:noProof/>
        </w:rPr>
        <w:t>100</w:t>
      </w:r>
      <w:r>
        <w:rPr>
          <w:noProof/>
        </w:rPr>
        <w:fldChar w:fldCharType="end"/>
      </w:r>
    </w:p>
    <w:p w14:paraId="4F2F5001" w14:textId="1202CD43" w:rsidR="00C13F1C" w:rsidRDefault="00C13F1C">
      <w:pPr>
        <w:pStyle w:val="TableofFigures"/>
        <w:rPr>
          <w:rFonts w:asciiTheme="minorHAnsi" w:hAnsiTheme="minorHAnsi"/>
          <w:noProof/>
          <w:lang w:val="en-US" w:eastAsia="en-US"/>
        </w:rPr>
      </w:pPr>
      <w:r>
        <w:rPr>
          <w:noProof/>
        </w:rPr>
        <w:t>Figure 42.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_Toc482687445 \h </w:instrText>
      </w:r>
      <w:r>
        <w:rPr>
          <w:noProof/>
        </w:rPr>
      </w:r>
      <w:r>
        <w:rPr>
          <w:noProof/>
        </w:rPr>
        <w:fldChar w:fldCharType="separate"/>
      </w:r>
      <w:r w:rsidR="00600D48">
        <w:rPr>
          <w:noProof/>
        </w:rPr>
        <w:t>102</w:t>
      </w:r>
      <w:r>
        <w:rPr>
          <w:noProof/>
        </w:rPr>
        <w:fldChar w:fldCharType="end"/>
      </w:r>
    </w:p>
    <w:p w14:paraId="651D0962" w14:textId="7EF6D454" w:rsidR="00C13F1C" w:rsidRDefault="00C13F1C">
      <w:pPr>
        <w:pStyle w:val="TableofFigures"/>
        <w:rPr>
          <w:rFonts w:asciiTheme="minorHAnsi" w:hAnsiTheme="minorHAnsi"/>
          <w:noProof/>
          <w:lang w:val="en-US" w:eastAsia="en-US"/>
        </w:rPr>
      </w:pPr>
      <w:r>
        <w:rPr>
          <w:noProof/>
        </w:rPr>
        <w:t>Figure 43.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_Toc482687446 \h </w:instrText>
      </w:r>
      <w:r>
        <w:rPr>
          <w:noProof/>
        </w:rPr>
      </w:r>
      <w:r>
        <w:rPr>
          <w:noProof/>
        </w:rPr>
        <w:fldChar w:fldCharType="separate"/>
      </w:r>
      <w:r w:rsidR="00600D48">
        <w:rPr>
          <w:noProof/>
        </w:rPr>
        <w:t>103</w:t>
      </w:r>
      <w:r>
        <w:rPr>
          <w:noProof/>
        </w:rPr>
        <w:fldChar w:fldCharType="end"/>
      </w:r>
    </w:p>
    <w:p w14:paraId="25FDD855" w14:textId="58473CB9" w:rsidR="00C13F1C" w:rsidRDefault="00C13F1C">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_Toc482687447 \h </w:instrText>
      </w:r>
      <w:r>
        <w:rPr>
          <w:noProof/>
        </w:rPr>
      </w:r>
      <w:r>
        <w:rPr>
          <w:noProof/>
        </w:rPr>
        <w:fldChar w:fldCharType="separate"/>
      </w:r>
      <w:r w:rsidR="00600D48">
        <w:rPr>
          <w:noProof/>
        </w:rPr>
        <w:t>105</w:t>
      </w:r>
      <w:r>
        <w:rPr>
          <w:noProof/>
        </w:rPr>
        <w:fldChar w:fldCharType="end"/>
      </w:r>
    </w:p>
    <w:p w14:paraId="166105A8" w14:textId="2DC913A4" w:rsidR="00C13F1C" w:rsidRDefault="00C13F1C">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_Toc482687448 \h </w:instrText>
      </w:r>
      <w:r>
        <w:rPr>
          <w:noProof/>
        </w:rPr>
      </w:r>
      <w:r>
        <w:rPr>
          <w:noProof/>
        </w:rPr>
        <w:fldChar w:fldCharType="separate"/>
      </w:r>
      <w:r w:rsidR="00600D48">
        <w:rPr>
          <w:noProof/>
        </w:rPr>
        <w:t>105</w:t>
      </w:r>
      <w:r>
        <w:rPr>
          <w:noProof/>
        </w:rPr>
        <w:fldChar w:fldCharType="end"/>
      </w:r>
    </w:p>
    <w:p w14:paraId="2322AA2B" w14:textId="14AB6E02" w:rsidR="00C13F1C" w:rsidRDefault="00C13F1C">
      <w:pPr>
        <w:pStyle w:val="TableofFigures"/>
        <w:rPr>
          <w:rFonts w:asciiTheme="minorHAnsi" w:hAnsiTheme="minorHAnsi"/>
          <w:noProof/>
          <w:lang w:val="en-US" w:eastAsia="en-US"/>
        </w:rPr>
      </w:pPr>
      <w:r>
        <w:rPr>
          <w:noProof/>
        </w:rPr>
        <w:lastRenderedPageBreak/>
        <w:t>Figure 46.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_Toc482687449 \h </w:instrText>
      </w:r>
      <w:r>
        <w:rPr>
          <w:noProof/>
        </w:rPr>
      </w:r>
      <w:r>
        <w:rPr>
          <w:noProof/>
        </w:rPr>
        <w:fldChar w:fldCharType="separate"/>
      </w:r>
      <w:r w:rsidR="00600D48">
        <w:rPr>
          <w:noProof/>
        </w:rPr>
        <w:t>106</w:t>
      </w:r>
      <w:r>
        <w:rPr>
          <w:noProof/>
        </w:rPr>
        <w:fldChar w:fldCharType="end"/>
      </w:r>
    </w:p>
    <w:p w14:paraId="03E6E694" w14:textId="3BFB7F46" w:rsidR="00C13F1C" w:rsidRDefault="00C13F1C">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74E23">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_Toc482687450 \h </w:instrText>
      </w:r>
      <w:r>
        <w:rPr>
          <w:noProof/>
        </w:rPr>
      </w:r>
      <w:r>
        <w:rPr>
          <w:noProof/>
        </w:rPr>
        <w:fldChar w:fldCharType="separate"/>
      </w:r>
      <w:r w:rsidR="00600D48">
        <w:rPr>
          <w:noProof/>
        </w:rPr>
        <w:t>107</w:t>
      </w:r>
      <w:r>
        <w:rPr>
          <w:noProof/>
        </w:rPr>
        <w:fldChar w:fldCharType="end"/>
      </w:r>
    </w:p>
    <w:p w14:paraId="4C285CA9" w14:textId="718FC566" w:rsidR="00C13F1C" w:rsidRDefault="00C13F1C">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_Toc482687451 \h </w:instrText>
      </w:r>
      <w:r>
        <w:rPr>
          <w:noProof/>
        </w:rPr>
      </w:r>
      <w:r>
        <w:rPr>
          <w:noProof/>
        </w:rPr>
        <w:fldChar w:fldCharType="separate"/>
      </w:r>
      <w:r w:rsidR="00600D48">
        <w:rPr>
          <w:noProof/>
        </w:rPr>
        <w:t>108</w:t>
      </w:r>
      <w:r>
        <w:rPr>
          <w:noProof/>
        </w:rPr>
        <w:fldChar w:fldCharType="end"/>
      </w:r>
    </w:p>
    <w:p w14:paraId="43778F45" w14:textId="6C4A388D" w:rsidR="00C13F1C" w:rsidRDefault="00C13F1C">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_Toc482687452 \h </w:instrText>
      </w:r>
      <w:r>
        <w:rPr>
          <w:noProof/>
        </w:rPr>
      </w:r>
      <w:r>
        <w:rPr>
          <w:noProof/>
        </w:rPr>
        <w:fldChar w:fldCharType="separate"/>
      </w:r>
      <w:r w:rsidR="00600D48">
        <w:rPr>
          <w:noProof/>
        </w:rPr>
        <w:t>110</w:t>
      </w:r>
      <w:r>
        <w:rPr>
          <w:noProof/>
        </w:rPr>
        <w:fldChar w:fldCharType="end"/>
      </w:r>
    </w:p>
    <w:p w14:paraId="5CC015AB" w14:textId="2029C661" w:rsidR="00C13F1C" w:rsidRDefault="00C13F1C">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_Toc482687453 \h </w:instrText>
      </w:r>
      <w:r>
        <w:rPr>
          <w:noProof/>
        </w:rPr>
      </w:r>
      <w:r>
        <w:rPr>
          <w:noProof/>
        </w:rPr>
        <w:fldChar w:fldCharType="separate"/>
      </w:r>
      <w:r w:rsidR="00600D48">
        <w:rPr>
          <w:noProof/>
        </w:rPr>
        <w:t>111</w:t>
      </w:r>
      <w:r>
        <w:rPr>
          <w:noProof/>
        </w:rPr>
        <w:fldChar w:fldCharType="end"/>
      </w:r>
    </w:p>
    <w:p w14:paraId="500C2586" w14:textId="548756C4" w:rsidR="00C13F1C" w:rsidRDefault="00C13F1C">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_Toc482687454 \h </w:instrText>
      </w:r>
      <w:r>
        <w:rPr>
          <w:noProof/>
        </w:rPr>
      </w:r>
      <w:r>
        <w:rPr>
          <w:noProof/>
        </w:rPr>
        <w:fldChar w:fldCharType="separate"/>
      </w:r>
      <w:r w:rsidR="00600D48">
        <w:rPr>
          <w:noProof/>
        </w:rPr>
        <w:t>112</w:t>
      </w:r>
      <w:r>
        <w:rPr>
          <w:noProof/>
        </w:rPr>
        <w:fldChar w:fldCharType="end"/>
      </w:r>
    </w:p>
    <w:p w14:paraId="7D086ECD" w14:textId="342809CD" w:rsidR="00C13F1C" w:rsidRDefault="00C13F1C">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74E23">
        <w:rPr>
          <w:noProof/>
          <w:vertAlign w:val="superscript"/>
        </w:rPr>
        <w:t>3</w:t>
      </w:r>
      <w:r>
        <w:rPr>
          <w:noProof/>
        </w:rPr>
        <w:t>’s energy-distance election approach.</w:t>
      </w:r>
      <w:r>
        <w:rPr>
          <w:noProof/>
        </w:rPr>
        <w:tab/>
      </w:r>
      <w:r>
        <w:rPr>
          <w:noProof/>
        </w:rPr>
        <w:fldChar w:fldCharType="begin"/>
      </w:r>
      <w:r>
        <w:rPr>
          <w:noProof/>
        </w:rPr>
        <w:instrText xml:space="preserve"> PAGEREF _Toc482687455 \h </w:instrText>
      </w:r>
      <w:r>
        <w:rPr>
          <w:noProof/>
        </w:rPr>
      </w:r>
      <w:r>
        <w:rPr>
          <w:noProof/>
        </w:rPr>
        <w:fldChar w:fldCharType="separate"/>
      </w:r>
      <w:r w:rsidR="00600D48">
        <w:rPr>
          <w:noProof/>
        </w:rPr>
        <w:t>113</w:t>
      </w:r>
      <w:r>
        <w:rPr>
          <w:noProof/>
        </w:rPr>
        <w:fldChar w:fldCharType="end"/>
      </w:r>
    </w:p>
    <w:p w14:paraId="478FA89B" w14:textId="2AEC26E4" w:rsidR="00C13F1C" w:rsidRDefault="00C13F1C">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_Toc482687456 \h </w:instrText>
      </w:r>
      <w:r>
        <w:rPr>
          <w:noProof/>
        </w:rPr>
      </w:r>
      <w:r>
        <w:rPr>
          <w:noProof/>
        </w:rPr>
        <w:fldChar w:fldCharType="separate"/>
      </w:r>
      <w:r w:rsidR="00600D48">
        <w:rPr>
          <w:noProof/>
        </w:rPr>
        <w:t>114</w:t>
      </w:r>
      <w:r>
        <w:rPr>
          <w:noProof/>
        </w:rPr>
        <w:fldChar w:fldCharType="end"/>
      </w:r>
    </w:p>
    <w:p w14:paraId="3DB7DAC5" w14:textId="0CF81F1F" w:rsidR="007D4619" w:rsidRDefault="0060779F" w:rsidP="005C22C7">
      <w:r>
        <w:rPr>
          <w:noProof/>
        </w:rPr>
        <w:fldChar w:fldCharType="end"/>
      </w:r>
    </w:p>
    <w:p w14:paraId="515096CD" w14:textId="77777777" w:rsidR="007D4619" w:rsidRPr="00914860" w:rsidRDefault="007D4619" w:rsidP="00923841">
      <w:pPr>
        <w:pStyle w:val="Chaptertitlenotnumbered"/>
      </w:pPr>
      <w:bookmarkStart w:id="4" w:name="_Toc482635002"/>
      <w:r w:rsidRPr="00914860">
        <w:lastRenderedPageBreak/>
        <w:t>Tables</w:t>
      </w:r>
      <w:bookmarkEnd w:id="4"/>
    </w:p>
    <w:p w14:paraId="649FD184" w14:textId="5922D49F" w:rsidR="00C13F1C"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C13F1C">
        <w:rPr>
          <w:noProof/>
        </w:rPr>
        <w:t>Table 1. An extension of Rault et al.’s table presented in [66]. The extension includes two relevant CSN applications. ET: Extra-Terrestrial.</w:t>
      </w:r>
      <w:r w:rsidR="00C13F1C">
        <w:rPr>
          <w:noProof/>
        </w:rPr>
        <w:tab/>
      </w:r>
      <w:r w:rsidR="00C13F1C">
        <w:rPr>
          <w:noProof/>
        </w:rPr>
        <w:fldChar w:fldCharType="begin"/>
      </w:r>
      <w:r w:rsidR="00C13F1C">
        <w:rPr>
          <w:noProof/>
        </w:rPr>
        <w:instrText xml:space="preserve"> PAGEREF _Toc482687457 \h </w:instrText>
      </w:r>
      <w:r w:rsidR="00C13F1C">
        <w:rPr>
          <w:noProof/>
        </w:rPr>
      </w:r>
      <w:r w:rsidR="00C13F1C">
        <w:rPr>
          <w:noProof/>
        </w:rPr>
        <w:fldChar w:fldCharType="separate"/>
      </w:r>
      <w:r w:rsidR="00600D48">
        <w:rPr>
          <w:noProof/>
        </w:rPr>
        <w:t>31</w:t>
      </w:r>
      <w:r w:rsidR="00C13F1C">
        <w:rPr>
          <w:noProof/>
        </w:rPr>
        <w:fldChar w:fldCharType="end"/>
      </w:r>
    </w:p>
    <w:p w14:paraId="6235965C" w14:textId="4B87CA02" w:rsidR="00C13F1C" w:rsidRDefault="00C13F1C">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_Toc482687458 \h </w:instrText>
      </w:r>
      <w:r>
        <w:rPr>
          <w:noProof/>
        </w:rPr>
      </w:r>
      <w:r>
        <w:rPr>
          <w:noProof/>
        </w:rPr>
        <w:fldChar w:fldCharType="separate"/>
      </w:r>
      <w:r w:rsidR="00600D48">
        <w:rPr>
          <w:noProof/>
        </w:rPr>
        <w:t>92</w:t>
      </w:r>
      <w:r>
        <w:rPr>
          <w:noProof/>
        </w:rPr>
        <w:fldChar w:fldCharType="end"/>
      </w:r>
    </w:p>
    <w:p w14:paraId="3CD6265B" w14:textId="27C86347" w:rsidR="00C13F1C" w:rsidRDefault="00C13F1C">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421098">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_Toc482687459 \h </w:instrText>
      </w:r>
      <w:r>
        <w:rPr>
          <w:noProof/>
        </w:rPr>
      </w:r>
      <w:r>
        <w:rPr>
          <w:noProof/>
        </w:rPr>
        <w:fldChar w:fldCharType="separate"/>
      </w:r>
      <w:r w:rsidR="00600D48">
        <w:rPr>
          <w:noProof/>
        </w:rPr>
        <w:t>101</w:t>
      </w:r>
      <w:r>
        <w:rPr>
          <w:noProof/>
        </w:rPr>
        <w:fldChar w:fldCharType="end"/>
      </w:r>
    </w:p>
    <w:p w14:paraId="7E8A5037" w14:textId="788E8932" w:rsidR="00C13F1C" w:rsidRDefault="00C13F1C">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_Toc482687460 \h </w:instrText>
      </w:r>
      <w:r>
        <w:rPr>
          <w:noProof/>
        </w:rPr>
      </w:r>
      <w:r>
        <w:rPr>
          <w:noProof/>
        </w:rPr>
        <w:fldChar w:fldCharType="separate"/>
      </w:r>
      <w:r w:rsidR="00600D48">
        <w:rPr>
          <w:noProof/>
        </w:rPr>
        <w:t>115</w:t>
      </w:r>
      <w:r>
        <w:rPr>
          <w:noProof/>
        </w:rPr>
        <w:fldChar w:fldCharType="end"/>
      </w:r>
    </w:p>
    <w:p w14:paraId="692DC38C" w14:textId="67EC059A" w:rsidR="007D4619" w:rsidRDefault="0060779F" w:rsidP="00362833">
      <w:r>
        <w:rPr>
          <w:noProof/>
        </w:rPr>
        <w:fldChar w:fldCharType="end"/>
      </w:r>
    </w:p>
    <w:p w14:paraId="08DB7976" w14:textId="5C749DE7" w:rsidR="009044AF" w:rsidRPr="00362833" w:rsidRDefault="007D4619" w:rsidP="00923841">
      <w:pPr>
        <w:pStyle w:val="Chaptertitlenotnumbered"/>
      </w:pPr>
      <w:bookmarkStart w:id="5" w:name="_Toc482635003"/>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2A14" w:rsidRPr="00AC5985" w14:paraId="697C7E88" w14:textId="77777777" w:rsidTr="00F4440C">
        <w:trPr>
          <w:trHeight w:val="288"/>
          <w:jc w:val="center"/>
        </w:trPr>
        <w:tc>
          <w:tcPr>
            <w:tcW w:w="1265" w:type="dxa"/>
            <w:shd w:val="clear" w:color="auto" w:fill="auto"/>
            <w:noWrap/>
            <w:vAlign w:val="bottom"/>
            <w:hideMark/>
          </w:tcPr>
          <w:p w14:paraId="6016EAAE" w14:textId="77777777" w:rsidR="00AC2A14" w:rsidRPr="00AC5985" w:rsidRDefault="00AC2A14" w:rsidP="00F4440C">
            <w:pPr>
              <w:spacing w:after="0" w:line="300" w:lineRule="auto"/>
              <w:rPr>
                <w:rFonts w:eastAsia="Times New Roman"/>
                <w:lang w:val="en-US" w:eastAsia="en-US"/>
              </w:rPr>
            </w:pPr>
            <w:bookmarkStart w:id="6" w:name="_Ref482009274"/>
            <w:r w:rsidRPr="00AC5985">
              <w:rPr>
                <w:rFonts w:eastAsia="Times New Roman"/>
                <w:lang w:val="en-US" w:eastAsia="en-US"/>
              </w:rPr>
              <w:t>ACK</w:t>
            </w:r>
          </w:p>
        </w:tc>
        <w:tc>
          <w:tcPr>
            <w:tcW w:w="530" w:type="dxa"/>
            <w:shd w:val="clear" w:color="auto" w:fill="auto"/>
            <w:noWrap/>
            <w:vAlign w:val="bottom"/>
            <w:hideMark/>
          </w:tcPr>
          <w:p w14:paraId="6A361051" w14:textId="77777777" w:rsidR="00AC2A14" w:rsidRPr="00AC5985" w:rsidRDefault="00AC2A14" w:rsidP="00F4440C">
            <w:pPr>
              <w:spacing w:after="0" w:line="300" w:lineRule="auto"/>
              <w:rPr>
                <w:rFonts w:eastAsia="Times New Roman"/>
                <w:lang w:val="en-US" w:eastAsia="en-US"/>
              </w:rPr>
            </w:pPr>
          </w:p>
        </w:tc>
        <w:tc>
          <w:tcPr>
            <w:tcW w:w="6440" w:type="dxa"/>
          </w:tcPr>
          <w:p w14:paraId="371CDDF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Acknowledgement</w:t>
            </w:r>
          </w:p>
        </w:tc>
      </w:tr>
      <w:tr w:rsidR="00AC2A14" w:rsidRPr="00AC5985" w14:paraId="63103518" w14:textId="77777777" w:rsidTr="00F4440C">
        <w:trPr>
          <w:trHeight w:val="288"/>
          <w:jc w:val="center"/>
        </w:trPr>
        <w:tc>
          <w:tcPr>
            <w:tcW w:w="1265" w:type="dxa"/>
            <w:shd w:val="clear" w:color="auto" w:fill="auto"/>
            <w:noWrap/>
            <w:vAlign w:val="bottom"/>
            <w:hideMark/>
          </w:tcPr>
          <w:p w14:paraId="680F28E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28A03B26" w14:textId="77777777" w:rsidR="00AC2A14" w:rsidRPr="00AC5985" w:rsidRDefault="00AC2A14" w:rsidP="00F4440C">
            <w:pPr>
              <w:spacing w:after="0" w:line="300" w:lineRule="auto"/>
              <w:rPr>
                <w:rFonts w:eastAsia="Times New Roman"/>
                <w:lang w:val="en-US" w:eastAsia="en-US"/>
              </w:rPr>
            </w:pPr>
          </w:p>
        </w:tc>
        <w:tc>
          <w:tcPr>
            <w:tcW w:w="6440" w:type="dxa"/>
          </w:tcPr>
          <w:p w14:paraId="2609D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2A14" w:rsidRPr="00AC5985" w14:paraId="5674ECC4" w14:textId="77777777" w:rsidTr="00F4440C">
        <w:trPr>
          <w:trHeight w:val="288"/>
          <w:jc w:val="center"/>
        </w:trPr>
        <w:tc>
          <w:tcPr>
            <w:tcW w:w="1265" w:type="dxa"/>
            <w:shd w:val="clear" w:color="auto" w:fill="auto"/>
            <w:noWrap/>
            <w:vAlign w:val="bottom"/>
            <w:hideMark/>
          </w:tcPr>
          <w:p w14:paraId="7FD1B65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2B4CA1D6" w14:textId="77777777" w:rsidR="00AC2A14" w:rsidRPr="00AC5985" w:rsidRDefault="00AC2A14" w:rsidP="00F4440C">
            <w:pPr>
              <w:spacing w:after="0" w:line="300" w:lineRule="auto"/>
              <w:rPr>
                <w:rFonts w:eastAsia="Times New Roman"/>
                <w:lang w:val="en-US" w:eastAsia="en-US"/>
              </w:rPr>
            </w:pPr>
          </w:p>
        </w:tc>
        <w:tc>
          <w:tcPr>
            <w:tcW w:w="6440" w:type="dxa"/>
          </w:tcPr>
          <w:p w14:paraId="35E9692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2A14" w:rsidRPr="00AC5985" w14:paraId="5CB74A32" w14:textId="77777777" w:rsidTr="00F4440C">
        <w:trPr>
          <w:trHeight w:val="288"/>
          <w:jc w:val="center"/>
        </w:trPr>
        <w:tc>
          <w:tcPr>
            <w:tcW w:w="1265" w:type="dxa"/>
            <w:shd w:val="clear" w:color="auto" w:fill="auto"/>
            <w:noWrap/>
            <w:vAlign w:val="bottom"/>
            <w:hideMark/>
          </w:tcPr>
          <w:p w14:paraId="5EABF9F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06A23023" w14:textId="77777777" w:rsidR="00AC2A14" w:rsidRPr="00AC5985" w:rsidRDefault="00AC2A14" w:rsidP="00F4440C">
            <w:pPr>
              <w:spacing w:after="0" w:line="300" w:lineRule="auto"/>
              <w:rPr>
                <w:rFonts w:eastAsia="Times New Roman"/>
                <w:lang w:val="en-US" w:eastAsia="en-US"/>
              </w:rPr>
            </w:pPr>
          </w:p>
        </w:tc>
        <w:tc>
          <w:tcPr>
            <w:tcW w:w="6440" w:type="dxa"/>
          </w:tcPr>
          <w:p w14:paraId="171D5E4C"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2A14" w:rsidRPr="00AC5985" w14:paraId="5134413B" w14:textId="77777777" w:rsidTr="00F4440C">
        <w:trPr>
          <w:trHeight w:val="288"/>
          <w:jc w:val="center"/>
        </w:trPr>
        <w:tc>
          <w:tcPr>
            <w:tcW w:w="1265" w:type="dxa"/>
            <w:shd w:val="clear" w:color="auto" w:fill="auto"/>
            <w:noWrap/>
            <w:vAlign w:val="bottom"/>
            <w:hideMark/>
          </w:tcPr>
          <w:p w14:paraId="7EA6500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4D592403" w14:textId="77777777" w:rsidR="00AC2A14" w:rsidRPr="00AC5985" w:rsidRDefault="00AC2A14" w:rsidP="00F4440C">
            <w:pPr>
              <w:spacing w:after="0" w:line="300" w:lineRule="auto"/>
              <w:rPr>
                <w:rFonts w:eastAsia="Times New Roman"/>
                <w:lang w:val="en-US" w:eastAsia="en-US"/>
              </w:rPr>
            </w:pPr>
          </w:p>
        </w:tc>
        <w:tc>
          <w:tcPr>
            <w:tcW w:w="6440" w:type="dxa"/>
          </w:tcPr>
          <w:p w14:paraId="6FC7708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Asteroid Impact Mission</w:t>
            </w:r>
          </w:p>
        </w:tc>
      </w:tr>
      <w:tr w:rsidR="00AC2A14" w:rsidRPr="00AC5985" w14:paraId="6D927649" w14:textId="77777777" w:rsidTr="00F4440C">
        <w:trPr>
          <w:trHeight w:val="288"/>
          <w:jc w:val="center"/>
        </w:trPr>
        <w:tc>
          <w:tcPr>
            <w:tcW w:w="1265" w:type="dxa"/>
            <w:shd w:val="clear" w:color="auto" w:fill="auto"/>
            <w:noWrap/>
            <w:vAlign w:val="bottom"/>
            <w:hideMark/>
          </w:tcPr>
          <w:p w14:paraId="5CB7672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02FCFA2B" w14:textId="77777777" w:rsidR="00AC2A14" w:rsidRPr="00AC5985" w:rsidRDefault="00AC2A14" w:rsidP="00F4440C">
            <w:pPr>
              <w:spacing w:after="0" w:line="300" w:lineRule="auto"/>
              <w:rPr>
                <w:rFonts w:eastAsia="Times New Roman"/>
                <w:lang w:val="en-US" w:eastAsia="en-US"/>
              </w:rPr>
            </w:pPr>
          </w:p>
        </w:tc>
        <w:tc>
          <w:tcPr>
            <w:tcW w:w="6440" w:type="dxa"/>
          </w:tcPr>
          <w:p w14:paraId="3E16038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2A14" w:rsidRPr="00AC5985" w14:paraId="088677A7" w14:textId="77777777" w:rsidTr="00F4440C">
        <w:trPr>
          <w:trHeight w:val="288"/>
          <w:jc w:val="center"/>
        </w:trPr>
        <w:tc>
          <w:tcPr>
            <w:tcW w:w="1265" w:type="dxa"/>
            <w:shd w:val="clear" w:color="auto" w:fill="auto"/>
            <w:noWrap/>
            <w:vAlign w:val="bottom"/>
            <w:hideMark/>
          </w:tcPr>
          <w:p w14:paraId="26D0C55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32301132" w14:textId="77777777" w:rsidR="00AC2A14" w:rsidRPr="00AC5985" w:rsidRDefault="00AC2A14" w:rsidP="00F4440C">
            <w:pPr>
              <w:spacing w:after="0" w:line="300" w:lineRule="auto"/>
              <w:rPr>
                <w:rFonts w:eastAsia="Times New Roman"/>
                <w:lang w:val="en-US" w:eastAsia="en-US"/>
              </w:rPr>
            </w:pPr>
          </w:p>
        </w:tc>
        <w:tc>
          <w:tcPr>
            <w:tcW w:w="6440" w:type="dxa"/>
          </w:tcPr>
          <w:p w14:paraId="79107C8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2A14" w:rsidRPr="00AC5985" w14:paraId="492A9AB5" w14:textId="77777777" w:rsidTr="00F4440C">
        <w:trPr>
          <w:trHeight w:val="288"/>
          <w:jc w:val="center"/>
        </w:trPr>
        <w:tc>
          <w:tcPr>
            <w:tcW w:w="1265" w:type="dxa"/>
            <w:shd w:val="clear" w:color="auto" w:fill="auto"/>
            <w:noWrap/>
            <w:vAlign w:val="bottom"/>
            <w:hideMark/>
          </w:tcPr>
          <w:p w14:paraId="29A8FA1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528F1594" w14:textId="77777777" w:rsidR="00AC2A14" w:rsidRPr="00AC5985" w:rsidRDefault="00AC2A14" w:rsidP="00F4440C">
            <w:pPr>
              <w:spacing w:after="0" w:line="300" w:lineRule="auto"/>
              <w:rPr>
                <w:rFonts w:eastAsia="Times New Roman"/>
                <w:lang w:val="en-US" w:eastAsia="en-US"/>
              </w:rPr>
            </w:pPr>
          </w:p>
        </w:tc>
        <w:tc>
          <w:tcPr>
            <w:tcW w:w="6440" w:type="dxa"/>
          </w:tcPr>
          <w:p w14:paraId="563BA4B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Amateur X.25</w:t>
            </w:r>
          </w:p>
        </w:tc>
      </w:tr>
      <w:tr w:rsidR="00AC2A14" w:rsidRPr="00AC5985" w14:paraId="41FD605E" w14:textId="77777777" w:rsidTr="00F4440C">
        <w:trPr>
          <w:trHeight w:val="288"/>
          <w:jc w:val="center"/>
        </w:trPr>
        <w:tc>
          <w:tcPr>
            <w:tcW w:w="1265" w:type="dxa"/>
            <w:shd w:val="clear" w:color="auto" w:fill="auto"/>
            <w:noWrap/>
            <w:vAlign w:val="bottom"/>
            <w:hideMark/>
          </w:tcPr>
          <w:p w14:paraId="027DDB4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31515416" w14:textId="77777777" w:rsidR="00AC2A14" w:rsidRPr="00AC5985" w:rsidRDefault="00AC2A14" w:rsidP="00F4440C">
            <w:pPr>
              <w:spacing w:after="0" w:line="300" w:lineRule="auto"/>
              <w:rPr>
                <w:rFonts w:eastAsia="Times New Roman"/>
                <w:lang w:val="en-US" w:eastAsia="en-US"/>
              </w:rPr>
            </w:pPr>
          </w:p>
        </w:tc>
        <w:tc>
          <w:tcPr>
            <w:tcW w:w="6440" w:type="dxa"/>
          </w:tcPr>
          <w:p w14:paraId="1813930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Border Gateway Protocol</w:t>
            </w:r>
          </w:p>
        </w:tc>
      </w:tr>
      <w:tr w:rsidR="00AC2A14" w:rsidRPr="00AC5985" w14:paraId="15816E13" w14:textId="77777777" w:rsidTr="00F4440C">
        <w:trPr>
          <w:trHeight w:val="288"/>
          <w:jc w:val="center"/>
        </w:trPr>
        <w:tc>
          <w:tcPr>
            <w:tcW w:w="1265" w:type="dxa"/>
            <w:shd w:val="clear" w:color="auto" w:fill="auto"/>
            <w:noWrap/>
            <w:vAlign w:val="bottom"/>
            <w:hideMark/>
          </w:tcPr>
          <w:p w14:paraId="3066DFA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759EB38D" w14:textId="77777777" w:rsidR="00AC2A14" w:rsidRPr="00AC5985" w:rsidRDefault="00AC2A14" w:rsidP="00F4440C">
            <w:pPr>
              <w:spacing w:after="0" w:line="300" w:lineRule="auto"/>
              <w:rPr>
                <w:rFonts w:eastAsia="Times New Roman"/>
                <w:lang w:val="en-US" w:eastAsia="en-US"/>
              </w:rPr>
            </w:pPr>
          </w:p>
        </w:tc>
        <w:tc>
          <w:tcPr>
            <w:tcW w:w="6440" w:type="dxa"/>
          </w:tcPr>
          <w:p w14:paraId="645B16A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Bluetooth Low-Energy</w:t>
            </w:r>
          </w:p>
        </w:tc>
      </w:tr>
      <w:tr w:rsidR="00AC2A14" w:rsidRPr="00AC5985" w14:paraId="651C2BD3" w14:textId="77777777" w:rsidTr="00F4440C">
        <w:trPr>
          <w:trHeight w:val="288"/>
          <w:jc w:val="center"/>
        </w:trPr>
        <w:tc>
          <w:tcPr>
            <w:tcW w:w="1265" w:type="dxa"/>
            <w:shd w:val="clear" w:color="auto" w:fill="auto"/>
            <w:noWrap/>
            <w:vAlign w:val="bottom"/>
            <w:hideMark/>
          </w:tcPr>
          <w:p w14:paraId="21687B1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047C174" w14:textId="77777777" w:rsidR="00AC2A14" w:rsidRPr="00AC5985" w:rsidRDefault="00AC2A14" w:rsidP="00F4440C">
            <w:pPr>
              <w:spacing w:after="0" w:line="300" w:lineRule="auto"/>
              <w:rPr>
                <w:rFonts w:eastAsia="Times New Roman"/>
                <w:lang w:val="en-US" w:eastAsia="en-US"/>
              </w:rPr>
            </w:pPr>
          </w:p>
        </w:tc>
        <w:tc>
          <w:tcPr>
            <w:tcW w:w="6440" w:type="dxa"/>
          </w:tcPr>
          <w:p w14:paraId="1BD568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2A14" w:rsidRPr="00AC5985" w14:paraId="204E48D3" w14:textId="77777777" w:rsidTr="00F4440C">
        <w:trPr>
          <w:trHeight w:val="288"/>
          <w:jc w:val="center"/>
        </w:trPr>
        <w:tc>
          <w:tcPr>
            <w:tcW w:w="1265" w:type="dxa"/>
            <w:shd w:val="clear" w:color="auto" w:fill="auto"/>
            <w:noWrap/>
            <w:vAlign w:val="bottom"/>
            <w:hideMark/>
          </w:tcPr>
          <w:p w14:paraId="04CA2C1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5B0A8AE1" w14:textId="77777777" w:rsidR="00AC2A14" w:rsidRPr="00AC5985" w:rsidRDefault="00AC2A14" w:rsidP="00F4440C">
            <w:pPr>
              <w:spacing w:after="0" w:line="300" w:lineRule="auto"/>
              <w:rPr>
                <w:rFonts w:eastAsia="Times New Roman"/>
                <w:lang w:val="en-US" w:eastAsia="en-US"/>
              </w:rPr>
            </w:pPr>
          </w:p>
        </w:tc>
        <w:tc>
          <w:tcPr>
            <w:tcW w:w="6440" w:type="dxa"/>
          </w:tcPr>
          <w:p w14:paraId="3E7EC4B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Command and Data Handling</w:t>
            </w:r>
          </w:p>
        </w:tc>
      </w:tr>
      <w:tr w:rsidR="00AC2A14" w:rsidRPr="00AC5985" w14:paraId="2A9D9E8B" w14:textId="77777777" w:rsidTr="00F4440C">
        <w:trPr>
          <w:trHeight w:val="288"/>
          <w:jc w:val="center"/>
        </w:trPr>
        <w:tc>
          <w:tcPr>
            <w:tcW w:w="1265" w:type="dxa"/>
            <w:shd w:val="clear" w:color="auto" w:fill="auto"/>
            <w:noWrap/>
            <w:vAlign w:val="bottom"/>
            <w:hideMark/>
          </w:tcPr>
          <w:p w14:paraId="764C890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71321BEC" w14:textId="77777777" w:rsidR="00AC2A14" w:rsidRPr="00AC5985" w:rsidRDefault="00AC2A14" w:rsidP="00F4440C">
            <w:pPr>
              <w:spacing w:after="0" w:line="300" w:lineRule="auto"/>
              <w:rPr>
                <w:rFonts w:eastAsia="Times New Roman"/>
                <w:lang w:val="en-US" w:eastAsia="en-US"/>
              </w:rPr>
            </w:pPr>
          </w:p>
        </w:tc>
        <w:tc>
          <w:tcPr>
            <w:tcW w:w="6440" w:type="dxa"/>
          </w:tcPr>
          <w:p w14:paraId="2A661E1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2A14" w:rsidRPr="00AC5985" w14:paraId="299FC6F5" w14:textId="77777777" w:rsidTr="00F4440C">
        <w:trPr>
          <w:trHeight w:val="288"/>
          <w:jc w:val="center"/>
        </w:trPr>
        <w:tc>
          <w:tcPr>
            <w:tcW w:w="1265" w:type="dxa"/>
            <w:shd w:val="clear" w:color="auto" w:fill="auto"/>
            <w:noWrap/>
            <w:vAlign w:val="bottom"/>
            <w:hideMark/>
          </w:tcPr>
          <w:p w14:paraId="7BD7FED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2857FE08" w14:textId="77777777" w:rsidR="00AC2A14" w:rsidRPr="00AC5985" w:rsidRDefault="00AC2A14" w:rsidP="00F4440C">
            <w:pPr>
              <w:spacing w:after="0" w:line="300" w:lineRule="auto"/>
              <w:rPr>
                <w:rFonts w:eastAsia="Times New Roman"/>
                <w:lang w:val="en-US" w:eastAsia="en-US"/>
              </w:rPr>
            </w:pPr>
          </w:p>
        </w:tc>
        <w:tc>
          <w:tcPr>
            <w:tcW w:w="6440" w:type="dxa"/>
          </w:tcPr>
          <w:p w14:paraId="52B94BD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Car-to-Car Network</w:t>
            </w:r>
          </w:p>
        </w:tc>
      </w:tr>
      <w:tr w:rsidR="00AC2A14" w:rsidRPr="00AC5985" w14:paraId="43C3C870" w14:textId="77777777" w:rsidTr="00F4440C">
        <w:trPr>
          <w:trHeight w:val="288"/>
          <w:jc w:val="center"/>
        </w:trPr>
        <w:tc>
          <w:tcPr>
            <w:tcW w:w="1265" w:type="dxa"/>
            <w:shd w:val="clear" w:color="auto" w:fill="auto"/>
            <w:noWrap/>
            <w:vAlign w:val="bottom"/>
            <w:hideMark/>
          </w:tcPr>
          <w:p w14:paraId="71A079E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4713EAD" w14:textId="77777777" w:rsidR="00AC2A14" w:rsidRPr="00AC5985" w:rsidRDefault="00AC2A14" w:rsidP="00F4440C">
            <w:pPr>
              <w:spacing w:after="0" w:line="300" w:lineRule="auto"/>
              <w:rPr>
                <w:rFonts w:eastAsia="Times New Roman"/>
                <w:lang w:val="en-US" w:eastAsia="en-US"/>
              </w:rPr>
            </w:pPr>
          </w:p>
        </w:tc>
        <w:tc>
          <w:tcPr>
            <w:tcW w:w="6440" w:type="dxa"/>
          </w:tcPr>
          <w:p w14:paraId="777E4FA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2A14" w:rsidRPr="00AC5985" w14:paraId="63CD489A" w14:textId="77777777" w:rsidTr="00F4440C">
        <w:trPr>
          <w:trHeight w:val="288"/>
          <w:jc w:val="center"/>
        </w:trPr>
        <w:tc>
          <w:tcPr>
            <w:tcW w:w="1265" w:type="dxa"/>
            <w:shd w:val="clear" w:color="auto" w:fill="auto"/>
            <w:noWrap/>
            <w:vAlign w:val="bottom"/>
            <w:hideMark/>
          </w:tcPr>
          <w:p w14:paraId="48ED3ED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509082E4" w14:textId="77777777" w:rsidR="00AC2A14" w:rsidRPr="00AC5985" w:rsidRDefault="00AC2A14" w:rsidP="00F4440C">
            <w:pPr>
              <w:spacing w:after="0" w:line="300" w:lineRule="auto"/>
              <w:rPr>
                <w:rFonts w:eastAsia="Times New Roman"/>
                <w:lang w:val="en-US" w:eastAsia="en-US"/>
              </w:rPr>
            </w:pPr>
          </w:p>
        </w:tc>
        <w:tc>
          <w:tcPr>
            <w:tcW w:w="6440" w:type="dxa"/>
          </w:tcPr>
          <w:p w14:paraId="52FA34E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2A14" w:rsidRPr="00AC5985" w14:paraId="3459938D" w14:textId="77777777" w:rsidTr="00F4440C">
        <w:trPr>
          <w:trHeight w:val="288"/>
          <w:jc w:val="center"/>
        </w:trPr>
        <w:tc>
          <w:tcPr>
            <w:tcW w:w="1265" w:type="dxa"/>
            <w:shd w:val="clear" w:color="auto" w:fill="auto"/>
            <w:noWrap/>
            <w:vAlign w:val="bottom"/>
            <w:hideMark/>
          </w:tcPr>
          <w:p w14:paraId="55673A5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74365294" w14:textId="77777777" w:rsidR="00AC2A14" w:rsidRPr="00AC5985" w:rsidRDefault="00AC2A14" w:rsidP="00F4440C">
            <w:pPr>
              <w:spacing w:after="0" w:line="300" w:lineRule="auto"/>
              <w:rPr>
                <w:rFonts w:eastAsia="Times New Roman"/>
                <w:lang w:val="en-US" w:eastAsia="en-US"/>
              </w:rPr>
            </w:pPr>
          </w:p>
        </w:tc>
        <w:tc>
          <w:tcPr>
            <w:tcW w:w="6440" w:type="dxa"/>
          </w:tcPr>
          <w:p w14:paraId="630AE75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Code Division Multiple Access</w:t>
            </w:r>
          </w:p>
        </w:tc>
      </w:tr>
      <w:tr w:rsidR="00AC2A14" w:rsidRPr="00AC5985" w14:paraId="5D23579B" w14:textId="77777777" w:rsidTr="00F4440C">
        <w:trPr>
          <w:trHeight w:val="288"/>
          <w:jc w:val="center"/>
        </w:trPr>
        <w:tc>
          <w:tcPr>
            <w:tcW w:w="1265" w:type="dxa"/>
            <w:shd w:val="clear" w:color="auto" w:fill="auto"/>
            <w:noWrap/>
            <w:vAlign w:val="bottom"/>
            <w:hideMark/>
          </w:tcPr>
          <w:p w14:paraId="6B7E62B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6A9EB051" w14:textId="77777777" w:rsidR="00AC2A14" w:rsidRPr="00AC5985" w:rsidRDefault="00AC2A14" w:rsidP="00F4440C">
            <w:pPr>
              <w:spacing w:after="0" w:line="300" w:lineRule="auto"/>
              <w:rPr>
                <w:rFonts w:eastAsia="Times New Roman"/>
                <w:lang w:val="en-US" w:eastAsia="en-US"/>
              </w:rPr>
            </w:pPr>
          </w:p>
        </w:tc>
        <w:tc>
          <w:tcPr>
            <w:tcW w:w="6440" w:type="dxa"/>
          </w:tcPr>
          <w:p w14:paraId="64DF148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2A14" w:rsidRPr="00AC5985" w14:paraId="2F848002" w14:textId="77777777" w:rsidTr="00F4440C">
        <w:trPr>
          <w:trHeight w:val="288"/>
          <w:jc w:val="center"/>
        </w:trPr>
        <w:tc>
          <w:tcPr>
            <w:tcW w:w="1265" w:type="dxa"/>
            <w:shd w:val="clear" w:color="auto" w:fill="auto"/>
            <w:noWrap/>
            <w:vAlign w:val="bottom"/>
            <w:hideMark/>
          </w:tcPr>
          <w:p w14:paraId="2FE4C9F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7725282D" w14:textId="77777777" w:rsidR="00AC2A14" w:rsidRPr="00AC5985" w:rsidRDefault="00AC2A14" w:rsidP="00F4440C">
            <w:pPr>
              <w:spacing w:after="0" w:line="300" w:lineRule="auto"/>
              <w:rPr>
                <w:rFonts w:eastAsia="Times New Roman"/>
                <w:lang w:val="en-US" w:eastAsia="en-US"/>
              </w:rPr>
            </w:pPr>
          </w:p>
        </w:tc>
        <w:tc>
          <w:tcPr>
            <w:tcW w:w="6440" w:type="dxa"/>
          </w:tcPr>
          <w:p w14:paraId="6783349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Cross Layer Optimization</w:t>
            </w:r>
          </w:p>
        </w:tc>
      </w:tr>
      <w:tr w:rsidR="00AC2A14" w:rsidRPr="00AC5985" w14:paraId="014BEF5E" w14:textId="77777777" w:rsidTr="00F4440C">
        <w:trPr>
          <w:trHeight w:val="288"/>
          <w:jc w:val="center"/>
        </w:trPr>
        <w:tc>
          <w:tcPr>
            <w:tcW w:w="1265" w:type="dxa"/>
            <w:shd w:val="clear" w:color="auto" w:fill="auto"/>
            <w:noWrap/>
            <w:vAlign w:val="bottom"/>
            <w:hideMark/>
          </w:tcPr>
          <w:p w14:paraId="092FA4B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03CDFD96" w14:textId="77777777" w:rsidR="00AC2A14" w:rsidRPr="00AC5985" w:rsidRDefault="00AC2A14" w:rsidP="00F4440C">
            <w:pPr>
              <w:spacing w:after="0" w:line="300" w:lineRule="auto"/>
              <w:rPr>
                <w:rFonts w:eastAsia="Times New Roman"/>
                <w:lang w:val="en-US" w:eastAsia="en-US"/>
              </w:rPr>
            </w:pPr>
          </w:p>
        </w:tc>
        <w:tc>
          <w:tcPr>
            <w:tcW w:w="6440" w:type="dxa"/>
          </w:tcPr>
          <w:p w14:paraId="10860A7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Chinese National Space Agency</w:t>
            </w:r>
          </w:p>
        </w:tc>
      </w:tr>
      <w:tr w:rsidR="00AC2A14" w:rsidRPr="00AC5985" w14:paraId="7DEF7F6F" w14:textId="77777777" w:rsidTr="00F4440C">
        <w:trPr>
          <w:trHeight w:val="288"/>
          <w:jc w:val="center"/>
        </w:trPr>
        <w:tc>
          <w:tcPr>
            <w:tcW w:w="1265" w:type="dxa"/>
            <w:shd w:val="clear" w:color="auto" w:fill="auto"/>
            <w:noWrap/>
            <w:vAlign w:val="bottom"/>
            <w:hideMark/>
          </w:tcPr>
          <w:p w14:paraId="592A99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525D1C95" w14:textId="77777777" w:rsidR="00AC2A14" w:rsidRPr="00AC5985" w:rsidRDefault="00AC2A14" w:rsidP="00F4440C">
            <w:pPr>
              <w:spacing w:after="0" w:line="300" w:lineRule="auto"/>
              <w:rPr>
                <w:rFonts w:eastAsia="Times New Roman"/>
                <w:lang w:val="en-US" w:eastAsia="en-US"/>
              </w:rPr>
            </w:pPr>
          </w:p>
        </w:tc>
        <w:tc>
          <w:tcPr>
            <w:tcW w:w="6440" w:type="dxa"/>
          </w:tcPr>
          <w:p w14:paraId="591E6402"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2A14" w:rsidRPr="00AC5985" w14:paraId="1AE4CEF4" w14:textId="77777777" w:rsidTr="00F4440C">
        <w:trPr>
          <w:trHeight w:val="288"/>
          <w:jc w:val="center"/>
        </w:trPr>
        <w:tc>
          <w:tcPr>
            <w:tcW w:w="1265" w:type="dxa"/>
            <w:shd w:val="clear" w:color="auto" w:fill="auto"/>
            <w:noWrap/>
            <w:vAlign w:val="bottom"/>
            <w:hideMark/>
          </w:tcPr>
          <w:p w14:paraId="67F8B5F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4B68B8B0" w14:textId="77777777" w:rsidR="00AC2A14" w:rsidRPr="00AC5985" w:rsidRDefault="00AC2A14" w:rsidP="00F4440C">
            <w:pPr>
              <w:spacing w:after="0" w:line="300" w:lineRule="auto"/>
              <w:rPr>
                <w:rFonts w:eastAsia="Times New Roman"/>
                <w:lang w:val="en-US" w:eastAsia="en-US"/>
              </w:rPr>
            </w:pPr>
          </w:p>
        </w:tc>
        <w:tc>
          <w:tcPr>
            <w:tcW w:w="6440" w:type="dxa"/>
          </w:tcPr>
          <w:p w14:paraId="0B82257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Commercial Off The Shelf</w:t>
            </w:r>
          </w:p>
        </w:tc>
      </w:tr>
      <w:tr w:rsidR="00AC2A14" w:rsidRPr="00AC5985" w14:paraId="07254AA2" w14:textId="77777777" w:rsidTr="00F4440C">
        <w:trPr>
          <w:trHeight w:val="288"/>
          <w:jc w:val="center"/>
        </w:trPr>
        <w:tc>
          <w:tcPr>
            <w:tcW w:w="1265" w:type="dxa"/>
            <w:shd w:val="clear" w:color="auto" w:fill="auto"/>
            <w:noWrap/>
            <w:vAlign w:val="bottom"/>
            <w:hideMark/>
          </w:tcPr>
          <w:p w14:paraId="56E4365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C0671D1" w14:textId="77777777" w:rsidR="00AC2A14" w:rsidRPr="00AC5985" w:rsidRDefault="00AC2A14" w:rsidP="00F4440C">
            <w:pPr>
              <w:spacing w:after="0" w:line="300" w:lineRule="auto"/>
              <w:rPr>
                <w:rFonts w:eastAsia="Times New Roman"/>
                <w:lang w:val="en-US" w:eastAsia="en-US"/>
              </w:rPr>
            </w:pPr>
          </w:p>
        </w:tc>
        <w:tc>
          <w:tcPr>
            <w:tcW w:w="6440" w:type="dxa"/>
          </w:tcPr>
          <w:p w14:paraId="6E492535"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2A14" w:rsidRPr="00AC5985" w14:paraId="49178C14" w14:textId="77777777" w:rsidTr="00F4440C">
        <w:trPr>
          <w:trHeight w:val="288"/>
          <w:jc w:val="center"/>
        </w:trPr>
        <w:tc>
          <w:tcPr>
            <w:tcW w:w="1265" w:type="dxa"/>
            <w:shd w:val="clear" w:color="auto" w:fill="auto"/>
            <w:noWrap/>
            <w:vAlign w:val="bottom"/>
            <w:hideMark/>
          </w:tcPr>
          <w:p w14:paraId="3CACDD6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EB59260" w14:textId="77777777" w:rsidR="00AC2A14" w:rsidRPr="00AC5985" w:rsidRDefault="00AC2A14" w:rsidP="00F4440C">
            <w:pPr>
              <w:spacing w:after="0" w:line="300" w:lineRule="auto"/>
              <w:rPr>
                <w:rFonts w:eastAsia="Times New Roman"/>
                <w:lang w:val="en-US" w:eastAsia="en-US"/>
              </w:rPr>
            </w:pPr>
          </w:p>
        </w:tc>
        <w:tc>
          <w:tcPr>
            <w:tcW w:w="6440" w:type="dxa"/>
          </w:tcPr>
          <w:p w14:paraId="26BD594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Carrier Sense Multiple Access</w:t>
            </w:r>
          </w:p>
        </w:tc>
      </w:tr>
      <w:tr w:rsidR="00AC2A14" w:rsidRPr="00AC5985" w14:paraId="64F7A138" w14:textId="77777777" w:rsidTr="00F4440C">
        <w:trPr>
          <w:trHeight w:val="288"/>
          <w:jc w:val="center"/>
        </w:trPr>
        <w:tc>
          <w:tcPr>
            <w:tcW w:w="1265" w:type="dxa"/>
            <w:shd w:val="clear" w:color="auto" w:fill="auto"/>
            <w:noWrap/>
            <w:vAlign w:val="bottom"/>
            <w:hideMark/>
          </w:tcPr>
          <w:p w14:paraId="2765C27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05E14777" w14:textId="77777777" w:rsidR="00AC2A14" w:rsidRPr="00AC5985" w:rsidRDefault="00AC2A14" w:rsidP="00F4440C">
            <w:pPr>
              <w:spacing w:after="0" w:line="300" w:lineRule="auto"/>
              <w:rPr>
                <w:rFonts w:eastAsia="Times New Roman"/>
                <w:lang w:val="en-US" w:eastAsia="en-US"/>
              </w:rPr>
            </w:pPr>
          </w:p>
        </w:tc>
        <w:tc>
          <w:tcPr>
            <w:tcW w:w="6440" w:type="dxa"/>
          </w:tcPr>
          <w:p w14:paraId="2E7F4E9D"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2A14" w:rsidRPr="00AC5985" w14:paraId="099199F0" w14:textId="77777777" w:rsidTr="00F4440C">
        <w:trPr>
          <w:trHeight w:val="288"/>
          <w:jc w:val="center"/>
        </w:trPr>
        <w:tc>
          <w:tcPr>
            <w:tcW w:w="1265" w:type="dxa"/>
            <w:shd w:val="clear" w:color="auto" w:fill="auto"/>
            <w:noWrap/>
            <w:vAlign w:val="bottom"/>
            <w:hideMark/>
          </w:tcPr>
          <w:p w14:paraId="0AF0C66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51F8F859" w14:textId="77777777" w:rsidR="00AC2A14" w:rsidRPr="00AC5985" w:rsidRDefault="00AC2A14" w:rsidP="00F4440C">
            <w:pPr>
              <w:spacing w:after="0" w:line="300" w:lineRule="auto"/>
              <w:rPr>
                <w:rFonts w:eastAsia="Times New Roman"/>
                <w:lang w:val="en-US" w:eastAsia="en-US"/>
              </w:rPr>
            </w:pPr>
          </w:p>
        </w:tc>
        <w:tc>
          <w:tcPr>
            <w:tcW w:w="6440" w:type="dxa"/>
          </w:tcPr>
          <w:p w14:paraId="575C436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CubeSat Network</w:t>
            </w:r>
          </w:p>
        </w:tc>
      </w:tr>
      <w:tr w:rsidR="00AC2A14" w:rsidRPr="00AC5985" w14:paraId="23225BBB" w14:textId="77777777" w:rsidTr="00F4440C">
        <w:trPr>
          <w:trHeight w:val="288"/>
          <w:jc w:val="center"/>
        </w:trPr>
        <w:tc>
          <w:tcPr>
            <w:tcW w:w="1265" w:type="dxa"/>
            <w:shd w:val="clear" w:color="auto" w:fill="auto"/>
            <w:noWrap/>
            <w:vAlign w:val="bottom"/>
            <w:hideMark/>
          </w:tcPr>
          <w:p w14:paraId="31CB3A6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5C8CF77B" w14:textId="77777777" w:rsidR="00AC2A14" w:rsidRPr="00AC5985" w:rsidRDefault="00AC2A14" w:rsidP="00F4440C">
            <w:pPr>
              <w:spacing w:after="0" w:line="300" w:lineRule="auto"/>
              <w:rPr>
                <w:rFonts w:eastAsia="Times New Roman"/>
                <w:lang w:val="en-US" w:eastAsia="en-US"/>
              </w:rPr>
            </w:pPr>
          </w:p>
        </w:tc>
        <w:tc>
          <w:tcPr>
            <w:tcW w:w="6440" w:type="dxa"/>
          </w:tcPr>
          <w:p w14:paraId="26FF170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Clear To Send</w:t>
            </w:r>
          </w:p>
        </w:tc>
      </w:tr>
      <w:tr w:rsidR="00AC2A14" w:rsidRPr="00AC5985" w14:paraId="30F893BC" w14:textId="77777777" w:rsidTr="00F4440C">
        <w:trPr>
          <w:trHeight w:val="288"/>
          <w:jc w:val="center"/>
        </w:trPr>
        <w:tc>
          <w:tcPr>
            <w:tcW w:w="1265" w:type="dxa"/>
            <w:shd w:val="clear" w:color="auto" w:fill="auto"/>
            <w:noWrap/>
            <w:vAlign w:val="bottom"/>
            <w:hideMark/>
          </w:tcPr>
          <w:p w14:paraId="7825CAA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5CDC71EF" w14:textId="77777777" w:rsidR="00AC2A14" w:rsidRPr="00AC5985" w:rsidRDefault="00AC2A14" w:rsidP="00F4440C">
            <w:pPr>
              <w:spacing w:after="0" w:line="300" w:lineRule="auto"/>
              <w:rPr>
                <w:rFonts w:eastAsia="Times New Roman"/>
                <w:lang w:val="en-US" w:eastAsia="en-US"/>
              </w:rPr>
            </w:pPr>
          </w:p>
        </w:tc>
        <w:tc>
          <w:tcPr>
            <w:tcW w:w="6440" w:type="dxa"/>
          </w:tcPr>
          <w:p w14:paraId="100BD50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Chang Zheng-2D</w:t>
            </w:r>
          </w:p>
        </w:tc>
      </w:tr>
      <w:tr w:rsidR="00AC2A14" w:rsidRPr="00AC5985" w14:paraId="2F3848B7" w14:textId="77777777" w:rsidTr="00F4440C">
        <w:trPr>
          <w:trHeight w:val="288"/>
          <w:jc w:val="center"/>
        </w:trPr>
        <w:tc>
          <w:tcPr>
            <w:tcW w:w="1265" w:type="dxa"/>
            <w:shd w:val="clear" w:color="auto" w:fill="auto"/>
            <w:noWrap/>
            <w:vAlign w:val="bottom"/>
            <w:hideMark/>
          </w:tcPr>
          <w:p w14:paraId="4B48687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33DD7168" w14:textId="77777777" w:rsidR="00AC2A14" w:rsidRPr="00AC5985" w:rsidRDefault="00AC2A14" w:rsidP="00F4440C">
            <w:pPr>
              <w:spacing w:after="0" w:line="300" w:lineRule="auto"/>
              <w:rPr>
                <w:rFonts w:eastAsia="Times New Roman"/>
                <w:lang w:val="en-US" w:eastAsia="en-US"/>
              </w:rPr>
            </w:pPr>
          </w:p>
        </w:tc>
        <w:tc>
          <w:tcPr>
            <w:tcW w:w="6440" w:type="dxa"/>
          </w:tcPr>
          <w:p w14:paraId="51546F2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DYMO Cubed</w:t>
            </w:r>
          </w:p>
        </w:tc>
      </w:tr>
      <w:tr w:rsidR="00AC2A14" w:rsidRPr="00AC5985" w14:paraId="5F430D0B" w14:textId="77777777" w:rsidTr="00F4440C">
        <w:trPr>
          <w:trHeight w:val="288"/>
          <w:jc w:val="center"/>
        </w:trPr>
        <w:tc>
          <w:tcPr>
            <w:tcW w:w="1265" w:type="dxa"/>
            <w:shd w:val="clear" w:color="auto" w:fill="auto"/>
            <w:noWrap/>
            <w:vAlign w:val="bottom"/>
            <w:hideMark/>
          </w:tcPr>
          <w:p w14:paraId="1D4A546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47947E35" w14:textId="77777777" w:rsidR="00AC2A14" w:rsidRPr="00AC5985" w:rsidRDefault="00AC2A14" w:rsidP="00F4440C">
            <w:pPr>
              <w:spacing w:after="0" w:line="300" w:lineRule="auto"/>
              <w:rPr>
                <w:rFonts w:eastAsia="Times New Roman"/>
                <w:lang w:val="en-US" w:eastAsia="en-US"/>
              </w:rPr>
            </w:pPr>
          </w:p>
        </w:tc>
        <w:tc>
          <w:tcPr>
            <w:tcW w:w="6440" w:type="dxa"/>
          </w:tcPr>
          <w:p w14:paraId="26BA9717"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2A14" w:rsidRPr="00AC5985" w14:paraId="10E6D0BE" w14:textId="77777777" w:rsidTr="00F4440C">
        <w:trPr>
          <w:trHeight w:val="288"/>
          <w:jc w:val="center"/>
        </w:trPr>
        <w:tc>
          <w:tcPr>
            <w:tcW w:w="1265" w:type="dxa"/>
            <w:shd w:val="clear" w:color="auto" w:fill="auto"/>
            <w:noWrap/>
            <w:vAlign w:val="bottom"/>
            <w:hideMark/>
          </w:tcPr>
          <w:p w14:paraId="2A5847F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17CDE14B" w14:textId="77777777" w:rsidR="00AC2A14" w:rsidRPr="00AC5985" w:rsidRDefault="00AC2A14" w:rsidP="00F4440C">
            <w:pPr>
              <w:spacing w:after="0" w:line="300" w:lineRule="auto"/>
              <w:rPr>
                <w:rFonts w:eastAsia="Times New Roman"/>
                <w:lang w:val="en-US" w:eastAsia="en-US"/>
              </w:rPr>
            </w:pPr>
          </w:p>
        </w:tc>
        <w:tc>
          <w:tcPr>
            <w:tcW w:w="6440" w:type="dxa"/>
          </w:tcPr>
          <w:p w14:paraId="5048B8D0"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2A14" w:rsidRPr="00AC5985" w14:paraId="78156A6D" w14:textId="77777777" w:rsidTr="00F4440C">
        <w:trPr>
          <w:trHeight w:val="288"/>
          <w:jc w:val="center"/>
        </w:trPr>
        <w:tc>
          <w:tcPr>
            <w:tcW w:w="1265" w:type="dxa"/>
            <w:shd w:val="clear" w:color="auto" w:fill="auto"/>
            <w:noWrap/>
            <w:vAlign w:val="bottom"/>
            <w:hideMark/>
          </w:tcPr>
          <w:p w14:paraId="01E2BFF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72EA8638" w14:textId="77777777" w:rsidR="00AC2A14" w:rsidRPr="00AC5985" w:rsidRDefault="00AC2A14" w:rsidP="00F4440C">
            <w:pPr>
              <w:spacing w:after="0" w:line="300" w:lineRule="auto"/>
              <w:rPr>
                <w:rFonts w:eastAsia="Times New Roman"/>
                <w:lang w:val="en-US" w:eastAsia="en-US"/>
              </w:rPr>
            </w:pPr>
          </w:p>
        </w:tc>
        <w:tc>
          <w:tcPr>
            <w:tcW w:w="6440" w:type="dxa"/>
          </w:tcPr>
          <w:p w14:paraId="2A2C145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2A14" w:rsidRPr="00AC5985" w14:paraId="29687CCD" w14:textId="77777777" w:rsidTr="00F4440C">
        <w:trPr>
          <w:trHeight w:val="288"/>
          <w:jc w:val="center"/>
        </w:trPr>
        <w:tc>
          <w:tcPr>
            <w:tcW w:w="1265" w:type="dxa"/>
            <w:shd w:val="clear" w:color="auto" w:fill="auto"/>
            <w:noWrap/>
            <w:vAlign w:val="bottom"/>
            <w:hideMark/>
          </w:tcPr>
          <w:p w14:paraId="68A0DE7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7E8379A2" w14:textId="77777777" w:rsidR="00AC2A14" w:rsidRPr="00AC5985" w:rsidRDefault="00AC2A14" w:rsidP="00F4440C">
            <w:pPr>
              <w:spacing w:after="0" w:line="300" w:lineRule="auto"/>
              <w:rPr>
                <w:rFonts w:eastAsia="Times New Roman"/>
                <w:lang w:val="en-US" w:eastAsia="en-US"/>
              </w:rPr>
            </w:pPr>
          </w:p>
        </w:tc>
        <w:tc>
          <w:tcPr>
            <w:tcW w:w="6440" w:type="dxa"/>
          </w:tcPr>
          <w:p w14:paraId="14DE261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Delay Tolerant Network</w:t>
            </w:r>
          </w:p>
        </w:tc>
      </w:tr>
      <w:tr w:rsidR="00AC2A14" w:rsidRPr="00AC5985" w14:paraId="72EEF11D" w14:textId="77777777" w:rsidTr="00F4440C">
        <w:trPr>
          <w:trHeight w:val="288"/>
          <w:jc w:val="center"/>
        </w:trPr>
        <w:tc>
          <w:tcPr>
            <w:tcW w:w="1265" w:type="dxa"/>
            <w:shd w:val="clear" w:color="auto" w:fill="auto"/>
            <w:noWrap/>
            <w:vAlign w:val="bottom"/>
            <w:hideMark/>
          </w:tcPr>
          <w:p w14:paraId="288897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B2E603F" w14:textId="77777777" w:rsidR="00AC2A14" w:rsidRPr="00AC5985" w:rsidRDefault="00AC2A14" w:rsidP="00F4440C">
            <w:pPr>
              <w:spacing w:after="0" w:line="300" w:lineRule="auto"/>
              <w:rPr>
                <w:rFonts w:eastAsia="Times New Roman"/>
                <w:lang w:val="en-US" w:eastAsia="en-US"/>
              </w:rPr>
            </w:pPr>
          </w:p>
        </w:tc>
        <w:tc>
          <w:tcPr>
            <w:tcW w:w="6440" w:type="dxa"/>
          </w:tcPr>
          <w:p w14:paraId="5D2F196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2A14" w:rsidRPr="00AC5985" w14:paraId="12198FBF" w14:textId="77777777" w:rsidTr="00F4440C">
        <w:trPr>
          <w:trHeight w:val="288"/>
          <w:jc w:val="center"/>
        </w:trPr>
        <w:tc>
          <w:tcPr>
            <w:tcW w:w="1265" w:type="dxa"/>
            <w:shd w:val="clear" w:color="auto" w:fill="auto"/>
            <w:noWrap/>
            <w:vAlign w:val="bottom"/>
            <w:hideMark/>
          </w:tcPr>
          <w:p w14:paraId="53A4DE2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76EC028A" w14:textId="77777777" w:rsidR="00AC2A14" w:rsidRPr="00AC5985" w:rsidRDefault="00AC2A14" w:rsidP="00F4440C">
            <w:pPr>
              <w:spacing w:after="0" w:line="300" w:lineRule="auto"/>
              <w:rPr>
                <w:rFonts w:eastAsia="Times New Roman"/>
                <w:lang w:val="en-US" w:eastAsia="en-US"/>
              </w:rPr>
            </w:pPr>
          </w:p>
        </w:tc>
        <w:tc>
          <w:tcPr>
            <w:tcW w:w="6440" w:type="dxa"/>
          </w:tcPr>
          <w:p w14:paraId="572A700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2A14" w:rsidRPr="00AC5985" w14:paraId="231B2E99" w14:textId="77777777" w:rsidTr="00F4440C">
        <w:trPr>
          <w:trHeight w:val="288"/>
          <w:jc w:val="center"/>
        </w:trPr>
        <w:tc>
          <w:tcPr>
            <w:tcW w:w="1265" w:type="dxa"/>
            <w:shd w:val="clear" w:color="auto" w:fill="auto"/>
            <w:noWrap/>
            <w:vAlign w:val="bottom"/>
            <w:hideMark/>
          </w:tcPr>
          <w:p w14:paraId="79AC50E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62A78DF2" w14:textId="77777777" w:rsidR="00AC2A14" w:rsidRPr="00AC5985" w:rsidRDefault="00AC2A14" w:rsidP="00F4440C">
            <w:pPr>
              <w:spacing w:after="0" w:line="300" w:lineRule="auto"/>
              <w:rPr>
                <w:rFonts w:eastAsia="Times New Roman"/>
                <w:lang w:val="en-US" w:eastAsia="en-US"/>
              </w:rPr>
            </w:pPr>
          </w:p>
        </w:tc>
        <w:tc>
          <w:tcPr>
            <w:tcW w:w="6440" w:type="dxa"/>
          </w:tcPr>
          <w:p w14:paraId="50FD5E6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2A14" w:rsidRPr="00AC5985" w14:paraId="3487AA23" w14:textId="77777777" w:rsidTr="00F4440C">
        <w:trPr>
          <w:trHeight w:val="288"/>
          <w:jc w:val="center"/>
        </w:trPr>
        <w:tc>
          <w:tcPr>
            <w:tcW w:w="1265" w:type="dxa"/>
            <w:shd w:val="clear" w:color="auto" w:fill="auto"/>
            <w:noWrap/>
            <w:vAlign w:val="bottom"/>
            <w:hideMark/>
          </w:tcPr>
          <w:p w14:paraId="64D7584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61AA0E" w14:textId="77777777" w:rsidR="00AC2A14" w:rsidRPr="00AC5985" w:rsidRDefault="00AC2A14" w:rsidP="00F4440C">
            <w:pPr>
              <w:spacing w:after="0" w:line="300" w:lineRule="auto"/>
              <w:rPr>
                <w:rFonts w:eastAsia="Times New Roman"/>
                <w:lang w:val="en-US" w:eastAsia="en-US"/>
              </w:rPr>
            </w:pPr>
          </w:p>
        </w:tc>
        <w:tc>
          <w:tcPr>
            <w:tcW w:w="6440" w:type="dxa"/>
          </w:tcPr>
          <w:p w14:paraId="21C598E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2A14" w:rsidRPr="00AC5985" w14:paraId="32F2C168" w14:textId="77777777" w:rsidTr="00F4440C">
        <w:trPr>
          <w:trHeight w:val="288"/>
          <w:jc w:val="center"/>
        </w:trPr>
        <w:tc>
          <w:tcPr>
            <w:tcW w:w="1265" w:type="dxa"/>
            <w:shd w:val="clear" w:color="auto" w:fill="auto"/>
            <w:noWrap/>
            <w:vAlign w:val="bottom"/>
            <w:hideMark/>
          </w:tcPr>
          <w:p w14:paraId="5396E0D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E3CC065" w14:textId="77777777" w:rsidR="00AC2A14" w:rsidRPr="00AC5985" w:rsidRDefault="00AC2A14" w:rsidP="00F4440C">
            <w:pPr>
              <w:spacing w:after="0" w:line="300" w:lineRule="auto"/>
              <w:rPr>
                <w:rFonts w:eastAsia="Times New Roman"/>
                <w:lang w:val="en-US" w:eastAsia="en-US"/>
              </w:rPr>
            </w:pPr>
          </w:p>
        </w:tc>
        <w:tc>
          <w:tcPr>
            <w:tcW w:w="6440" w:type="dxa"/>
          </w:tcPr>
          <w:p w14:paraId="5BADBB2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Earth Observation</w:t>
            </w:r>
          </w:p>
        </w:tc>
      </w:tr>
      <w:tr w:rsidR="00AC2A14" w:rsidRPr="00AC5985" w14:paraId="68E6AA98" w14:textId="77777777" w:rsidTr="00F4440C">
        <w:trPr>
          <w:trHeight w:val="288"/>
          <w:jc w:val="center"/>
        </w:trPr>
        <w:tc>
          <w:tcPr>
            <w:tcW w:w="1265" w:type="dxa"/>
            <w:shd w:val="clear" w:color="auto" w:fill="auto"/>
            <w:noWrap/>
            <w:vAlign w:val="bottom"/>
            <w:hideMark/>
          </w:tcPr>
          <w:p w14:paraId="25F289A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6496869B" w14:textId="77777777" w:rsidR="00AC2A14" w:rsidRPr="00AC5985" w:rsidRDefault="00AC2A14" w:rsidP="00F4440C">
            <w:pPr>
              <w:spacing w:after="0" w:line="300" w:lineRule="auto"/>
              <w:rPr>
                <w:rFonts w:eastAsia="Times New Roman"/>
                <w:lang w:val="en-US" w:eastAsia="en-US"/>
              </w:rPr>
            </w:pPr>
          </w:p>
        </w:tc>
        <w:tc>
          <w:tcPr>
            <w:tcW w:w="6440" w:type="dxa"/>
          </w:tcPr>
          <w:p w14:paraId="7DB6CD1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Energy Rank</w:t>
            </w:r>
          </w:p>
        </w:tc>
      </w:tr>
      <w:tr w:rsidR="00AC2A14" w:rsidRPr="00AC5985" w14:paraId="5C4D8244" w14:textId="77777777" w:rsidTr="00F4440C">
        <w:trPr>
          <w:trHeight w:val="288"/>
          <w:jc w:val="center"/>
        </w:trPr>
        <w:tc>
          <w:tcPr>
            <w:tcW w:w="1265" w:type="dxa"/>
            <w:shd w:val="clear" w:color="auto" w:fill="auto"/>
            <w:noWrap/>
            <w:vAlign w:val="bottom"/>
            <w:hideMark/>
          </w:tcPr>
          <w:p w14:paraId="742B6EB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414473F2" w14:textId="77777777" w:rsidR="00AC2A14" w:rsidRPr="00AC5985" w:rsidRDefault="00AC2A14" w:rsidP="00F4440C">
            <w:pPr>
              <w:spacing w:after="0" w:line="300" w:lineRule="auto"/>
              <w:rPr>
                <w:rFonts w:eastAsia="Times New Roman"/>
                <w:lang w:val="en-US" w:eastAsia="en-US"/>
              </w:rPr>
            </w:pPr>
          </w:p>
        </w:tc>
        <w:tc>
          <w:tcPr>
            <w:tcW w:w="6440" w:type="dxa"/>
          </w:tcPr>
          <w:p w14:paraId="7A20EDB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Earth Radiation Index</w:t>
            </w:r>
          </w:p>
        </w:tc>
      </w:tr>
      <w:tr w:rsidR="00AC2A14" w:rsidRPr="00AC5985" w14:paraId="088374DD" w14:textId="77777777" w:rsidTr="00F4440C">
        <w:trPr>
          <w:trHeight w:val="288"/>
          <w:jc w:val="center"/>
        </w:trPr>
        <w:tc>
          <w:tcPr>
            <w:tcW w:w="1265" w:type="dxa"/>
            <w:shd w:val="clear" w:color="auto" w:fill="auto"/>
            <w:noWrap/>
            <w:vAlign w:val="bottom"/>
            <w:hideMark/>
          </w:tcPr>
          <w:p w14:paraId="248B48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0E66D372" w14:textId="77777777" w:rsidR="00AC2A14" w:rsidRPr="00AC5985" w:rsidRDefault="00AC2A14" w:rsidP="00F4440C">
            <w:pPr>
              <w:spacing w:after="0" w:line="300" w:lineRule="auto"/>
              <w:rPr>
                <w:rFonts w:eastAsia="Times New Roman"/>
                <w:lang w:val="en-US" w:eastAsia="en-US"/>
              </w:rPr>
            </w:pPr>
          </w:p>
        </w:tc>
        <w:tc>
          <w:tcPr>
            <w:tcW w:w="6440" w:type="dxa"/>
          </w:tcPr>
          <w:p w14:paraId="19CA7F54"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European Space Agency</w:t>
            </w:r>
          </w:p>
        </w:tc>
      </w:tr>
      <w:tr w:rsidR="00AC2A14" w:rsidRPr="00AC5985" w14:paraId="1B32D1D0" w14:textId="77777777" w:rsidTr="00F4440C">
        <w:trPr>
          <w:trHeight w:val="288"/>
          <w:jc w:val="center"/>
        </w:trPr>
        <w:tc>
          <w:tcPr>
            <w:tcW w:w="1265" w:type="dxa"/>
            <w:shd w:val="clear" w:color="auto" w:fill="auto"/>
            <w:noWrap/>
            <w:vAlign w:val="bottom"/>
            <w:hideMark/>
          </w:tcPr>
          <w:p w14:paraId="3626F05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0EE014D4" w14:textId="77777777" w:rsidR="00AC2A14" w:rsidRPr="00AC5985" w:rsidRDefault="00AC2A14" w:rsidP="00F4440C">
            <w:pPr>
              <w:spacing w:after="0" w:line="300" w:lineRule="auto"/>
              <w:rPr>
                <w:rFonts w:eastAsia="Times New Roman"/>
                <w:lang w:val="en-US" w:eastAsia="en-US"/>
              </w:rPr>
            </w:pPr>
          </w:p>
        </w:tc>
        <w:tc>
          <w:tcPr>
            <w:tcW w:w="6440" w:type="dxa"/>
          </w:tcPr>
          <w:p w14:paraId="458BB1D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AC2A14" w:rsidRPr="00AC5985" w14:paraId="5110E0F0" w14:textId="77777777" w:rsidTr="00F4440C">
        <w:trPr>
          <w:trHeight w:val="288"/>
          <w:jc w:val="center"/>
        </w:trPr>
        <w:tc>
          <w:tcPr>
            <w:tcW w:w="1265" w:type="dxa"/>
            <w:shd w:val="clear" w:color="auto" w:fill="auto"/>
            <w:noWrap/>
            <w:vAlign w:val="bottom"/>
            <w:hideMark/>
          </w:tcPr>
          <w:p w14:paraId="07A7D55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CAFDD45" w14:textId="77777777" w:rsidR="00AC2A14" w:rsidRPr="00AC5985" w:rsidRDefault="00AC2A14" w:rsidP="00F4440C">
            <w:pPr>
              <w:spacing w:after="0" w:line="300" w:lineRule="auto"/>
              <w:rPr>
                <w:rFonts w:eastAsia="Times New Roman"/>
                <w:lang w:val="en-US" w:eastAsia="en-US"/>
              </w:rPr>
            </w:pPr>
          </w:p>
        </w:tc>
        <w:tc>
          <w:tcPr>
            <w:tcW w:w="6440" w:type="dxa"/>
          </w:tcPr>
          <w:p w14:paraId="11C86D2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2A14" w:rsidRPr="00AC5985" w14:paraId="3D42C2C4" w14:textId="77777777" w:rsidTr="00F4440C">
        <w:trPr>
          <w:trHeight w:val="288"/>
          <w:jc w:val="center"/>
        </w:trPr>
        <w:tc>
          <w:tcPr>
            <w:tcW w:w="1265" w:type="dxa"/>
            <w:shd w:val="clear" w:color="auto" w:fill="auto"/>
            <w:noWrap/>
            <w:vAlign w:val="bottom"/>
            <w:hideMark/>
          </w:tcPr>
          <w:p w14:paraId="0F923A9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77DF9AA8" w14:textId="77777777" w:rsidR="00AC2A14" w:rsidRPr="00AC5985" w:rsidRDefault="00AC2A14" w:rsidP="00F4440C">
            <w:pPr>
              <w:spacing w:after="0" w:line="300" w:lineRule="auto"/>
              <w:rPr>
                <w:rFonts w:eastAsia="Times New Roman"/>
                <w:lang w:val="en-US" w:eastAsia="en-US"/>
              </w:rPr>
            </w:pPr>
          </w:p>
        </w:tc>
        <w:tc>
          <w:tcPr>
            <w:tcW w:w="6440" w:type="dxa"/>
          </w:tcPr>
          <w:p w14:paraId="583D286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2A14" w:rsidRPr="00AC5985" w14:paraId="6F06A981" w14:textId="77777777" w:rsidTr="00F4440C">
        <w:trPr>
          <w:trHeight w:val="288"/>
          <w:jc w:val="center"/>
        </w:trPr>
        <w:tc>
          <w:tcPr>
            <w:tcW w:w="1265" w:type="dxa"/>
            <w:shd w:val="clear" w:color="auto" w:fill="auto"/>
            <w:noWrap/>
            <w:vAlign w:val="bottom"/>
            <w:hideMark/>
          </w:tcPr>
          <w:p w14:paraId="4536B58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5EDE5A66" w14:textId="77777777" w:rsidR="00AC2A14" w:rsidRPr="00AC5985" w:rsidRDefault="00AC2A14" w:rsidP="00F4440C">
            <w:pPr>
              <w:spacing w:after="0" w:line="300" w:lineRule="auto"/>
              <w:rPr>
                <w:rFonts w:eastAsia="Times New Roman"/>
                <w:lang w:val="en-US" w:eastAsia="en-US"/>
              </w:rPr>
            </w:pPr>
          </w:p>
        </w:tc>
        <w:tc>
          <w:tcPr>
            <w:tcW w:w="6440" w:type="dxa"/>
          </w:tcPr>
          <w:p w14:paraId="133EE5E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First In First Out</w:t>
            </w:r>
          </w:p>
        </w:tc>
      </w:tr>
      <w:tr w:rsidR="00AC2A14" w:rsidRPr="00AC5985" w14:paraId="5E356CB7" w14:textId="77777777" w:rsidTr="00F4440C">
        <w:trPr>
          <w:trHeight w:val="288"/>
          <w:jc w:val="center"/>
        </w:trPr>
        <w:tc>
          <w:tcPr>
            <w:tcW w:w="1265" w:type="dxa"/>
            <w:shd w:val="clear" w:color="auto" w:fill="auto"/>
            <w:noWrap/>
            <w:vAlign w:val="bottom"/>
            <w:hideMark/>
          </w:tcPr>
          <w:p w14:paraId="6DA1AA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E246A19" w14:textId="77777777" w:rsidR="00AC2A14" w:rsidRPr="00AC5985" w:rsidRDefault="00AC2A14" w:rsidP="00F4440C">
            <w:pPr>
              <w:spacing w:after="0" w:line="300" w:lineRule="auto"/>
              <w:rPr>
                <w:rFonts w:eastAsia="Times New Roman"/>
                <w:lang w:val="en-US" w:eastAsia="en-US"/>
              </w:rPr>
            </w:pPr>
          </w:p>
        </w:tc>
        <w:tc>
          <w:tcPr>
            <w:tcW w:w="6440" w:type="dxa"/>
          </w:tcPr>
          <w:p w14:paraId="0607397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Ground To Satellite</w:t>
            </w:r>
          </w:p>
        </w:tc>
      </w:tr>
      <w:tr w:rsidR="00AC2A14" w:rsidRPr="00AC5985" w14:paraId="4BB8AAAF" w14:textId="77777777" w:rsidTr="00F4440C">
        <w:trPr>
          <w:trHeight w:val="288"/>
          <w:jc w:val="center"/>
        </w:trPr>
        <w:tc>
          <w:tcPr>
            <w:tcW w:w="1265" w:type="dxa"/>
            <w:shd w:val="clear" w:color="auto" w:fill="auto"/>
            <w:noWrap/>
            <w:vAlign w:val="bottom"/>
            <w:hideMark/>
          </w:tcPr>
          <w:p w14:paraId="42988F6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1C35ED3" w14:textId="77777777" w:rsidR="00AC2A14" w:rsidRPr="00AC5985" w:rsidRDefault="00AC2A14" w:rsidP="00F4440C">
            <w:pPr>
              <w:spacing w:after="0" w:line="300" w:lineRule="auto"/>
              <w:rPr>
                <w:rFonts w:eastAsia="Times New Roman"/>
                <w:lang w:val="en-US" w:eastAsia="en-US"/>
              </w:rPr>
            </w:pPr>
          </w:p>
        </w:tc>
        <w:tc>
          <w:tcPr>
            <w:tcW w:w="6440" w:type="dxa"/>
          </w:tcPr>
          <w:p w14:paraId="6F19CC1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Ground Master</w:t>
            </w:r>
          </w:p>
        </w:tc>
      </w:tr>
      <w:tr w:rsidR="00AC2A14" w:rsidRPr="00AC5985" w14:paraId="7EADB1E0" w14:textId="77777777" w:rsidTr="00F4440C">
        <w:trPr>
          <w:trHeight w:val="288"/>
          <w:jc w:val="center"/>
        </w:trPr>
        <w:tc>
          <w:tcPr>
            <w:tcW w:w="1265" w:type="dxa"/>
            <w:shd w:val="clear" w:color="auto" w:fill="auto"/>
            <w:noWrap/>
            <w:vAlign w:val="bottom"/>
            <w:hideMark/>
          </w:tcPr>
          <w:p w14:paraId="0678EB4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67E76F6A" w14:textId="77777777" w:rsidR="00AC2A14" w:rsidRPr="00AC5985" w:rsidRDefault="00AC2A14" w:rsidP="00F4440C">
            <w:pPr>
              <w:spacing w:after="0" w:line="300" w:lineRule="auto"/>
              <w:rPr>
                <w:rFonts w:eastAsia="Times New Roman"/>
                <w:lang w:val="en-US" w:eastAsia="en-US"/>
              </w:rPr>
            </w:pPr>
          </w:p>
        </w:tc>
        <w:tc>
          <w:tcPr>
            <w:tcW w:w="6440" w:type="dxa"/>
          </w:tcPr>
          <w:p w14:paraId="34AA272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2A14" w:rsidRPr="00AC5985" w14:paraId="66DD0C89" w14:textId="77777777" w:rsidTr="00F4440C">
        <w:trPr>
          <w:trHeight w:val="288"/>
          <w:jc w:val="center"/>
        </w:trPr>
        <w:tc>
          <w:tcPr>
            <w:tcW w:w="1265" w:type="dxa"/>
            <w:shd w:val="clear" w:color="auto" w:fill="auto"/>
            <w:noWrap/>
            <w:vAlign w:val="bottom"/>
            <w:hideMark/>
          </w:tcPr>
          <w:p w14:paraId="688DD7F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4A3B0E5" w14:textId="77777777" w:rsidR="00AC2A14" w:rsidRPr="00AC5985" w:rsidRDefault="00AC2A14" w:rsidP="00F4440C">
            <w:pPr>
              <w:spacing w:after="0" w:line="300" w:lineRule="auto"/>
              <w:rPr>
                <w:rFonts w:eastAsia="Times New Roman"/>
                <w:lang w:val="en-US" w:eastAsia="en-US"/>
              </w:rPr>
            </w:pPr>
          </w:p>
        </w:tc>
        <w:tc>
          <w:tcPr>
            <w:tcW w:w="6440" w:type="dxa"/>
          </w:tcPr>
          <w:p w14:paraId="36C60C9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Global Positioning Satellite</w:t>
            </w:r>
          </w:p>
        </w:tc>
      </w:tr>
      <w:tr w:rsidR="00AC2A14" w:rsidRPr="00AC5985" w14:paraId="60F46A77" w14:textId="77777777" w:rsidTr="00F4440C">
        <w:trPr>
          <w:trHeight w:val="288"/>
          <w:jc w:val="center"/>
        </w:trPr>
        <w:tc>
          <w:tcPr>
            <w:tcW w:w="1265" w:type="dxa"/>
            <w:shd w:val="clear" w:color="auto" w:fill="auto"/>
            <w:noWrap/>
            <w:vAlign w:val="bottom"/>
            <w:hideMark/>
          </w:tcPr>
          <w:p w14:paraId="4936D942"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58398B9F" w14:textId="77777777" w:rsidR="00AC2A14" w:rsidRPr="00AC5985" w:rsidRDefault="00AC2A14" w:rsidP="00F4440C">
            <w:pPr>
              <w:spacing w:after="0" w:line="300" w:lineRule="auto"/>
              <w:rPr>
                <w:rFonts w:eastAsia="Times New Roman"/>
                <w:lang w:val="en-US" w:eastAsia="en-US"/>
              </w:rPr>
            </w:pPr>
          </w:p>
        </w:tc>
        <w:tc>
          <w:tcPr>
            <w:tcW w:w="6440" w:type="dxa"/>
          </w:tcPr>
          <w:p w14:paraId="32AE3A0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AC2A14" w:rsidRPr="00AC5985" w14:paraId="3B891FD4" w14:textId="77777777" w:rsidTr="00F4440C">
        <w:trPr>
          <w:trHeight w:val="288"/>
          <w:jc w:val="center"/>
        </w:trPr>
        <w:tc>
          <w:tcPr>
            <w:tcW w:w="1265" w:type="dxa"/>
            <w:shd w:val="clear" w:color="auto" w:fill="auto"/>
            <w:noWrap/>
            <w:vAlign w:val="bottom"/>
            <w:hideMark/>
          </w:tcPr>
          <w:p w14:paraId="1BA54E3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2FB67EE8" w14:textId="77777777" w:rsidR="00AC2A14" w:rsidRPr="00AC5985" w:rsidRDefault="00AC2A14" w:rsidP="00F4440C">
            <w:pPr>
              <w:spacing w:after="0" w:line="300" w:lineRule="auto"/>
              <w:rPr>
                <w:rFonts w:eastAsia="Times New Roman"/>
                <w:lang w:val="en-US" w:eastAsia="en-US"/>
              </w:rPr>
            </w:pPr>
          </w:p>
        </w:tc>
        <w:tc>
          <w:tcPr>
            <w:tcW w:w="6440" w:type="dxa"/>
          </w:tcPr>
          <w:p w14:paraId="072F457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High Contention Level</w:t>
            </w:r>
          </w:p>
        </w:tc>
      </w:tr>
      <w:tr w:rsidR="00AC2A14" w:rsidRPr="00AC5985" w14:paraId="127384F9" w14:textId="77777777" w:rsidTr="00F4440C">
        <w:trPr>
          <w:trHeight w:val="288"/>
          <w:jc w:val="center"/>
        </w:trPr>
        <w:tc>
          <w:tcPr>
            <w:tcW w:w="1265" w:type="dxa"/>
            <w:shd w:val="clear" w:color="auto" w:fill="auto"/>
            <w:noWrap/>
            <w:vAlign w:val="bottom"/>
            <w:hideMark/>
          </w:tcPr>
          <w:p w14:paraId="1696DE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F34546" w14:textId="77777777" w:rsidR="00AC2A14" w:rsidRPr="00AC5985" w:rsidRDefault="00AC2A14" w:rsidP="00F4440C">
            <w:pPr>
              <w:spacing w:after="0" w:line="300" w:lineRule="auto"/>
              <w:rPr>
                <w:rFonts w:eastAsia="Times New Roman"/>
                <w:lang w:val="en-US" w:eastAsia="en-US"/>
              </w:rPr>
            </w:pPr>
          </w:p>
        </w:tc>
        <w:tc>
          <w:tcPr>
            <w:tcW w:w="6440" w:type="dxa"/>
          </w:tcPr>
          <w:p w14:paraId="73B56F16"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Interface</w:t>
            </w:r>
          </w:p>
        </w:tc>
      </w:tr>
      <w:tr w:rsidR="00AC2A14" w:rsidRPr="00AC5985" w14:paraId="586C4192" w14:textId="77777777" w:rsidTr="00F4440C">
        <w:trPr>
          <w:trHeight w:val="288"/>
          <w:jc w:val="center"/>
        </w:trPr>
        <w:tc>
          <w:tcPr>
            <w:tcW w:w="1265" w:type="dxa"/>
            <w:shd w:val="clear" w:color="auto" w:fill="auto"/>
            <w:noWrap/>
            <w:vAlign w:val="bottom"/>
            <w:hideMark/>
          </w:tcPr>
          <w:p w14:paraId="74C1002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2B308F46" w14:textId="77777777" w:rsidR="00AC2A14" w:rsidRPr="00AC5985" w:rsidRDefault="00AC2A14" w:rsidP="00F4440C">
            <w:pPr>
              <w:spacing w:after="0" w:line="300" w:lineRule="auto"/>
              <w:rPr>
                <w:rFonts w:eastAsia="Times New Roman"/>
                <w:lang w:val="en-US" w:eastAsia="en-US"/>
              </w:rPr>
            </w:pPr>
          </w:p>
        </w:tc>
        <w:tc>
          <w:tcPr>
            <w:tcW w:w="6440" w:type="dxa"/>
          </w:tcPr>
          <w:p w14:paraId="00F52A81"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2A14" w:rsidRPr="00AC5985" w14:paraId="6198DBD3" w14:textId="77777777" w:rsidTr="00F4440C">
        <w:trPr>
          <w:trHeight w:val="288"/>
          <w:jc w:val="center"/>
        </w:trPr>
        <w:tc>
          <w:tcPr>
            <w:tcW w:w="1265" w:type="dxa"/>
            <w:shd w:val="clear" w:color="auto" w:fill="auto"/>
            <w:noWrap/>
            <w:vAlign w:val="bottom"/>
            <w:hideMark/>
          </w:tcPr>
          <w:p w14:paraId="4C1C6C6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7977CC70" w14:textId="77777777" w:rsidR="00AC2A14" w:rsidRPr="00AC5985" w:rsidRDefault="00AC2A14" w:rsidP="00F4440C">
            <w:pPr>
              <w:spacing w:after="0" w:line="300" w:lineRule="auto"/>
              <w:rPr>
                <w:rFonts w:eastAsia="Times New Roman"/>
                <w:lang w:val="en-US" w:eastAsia="en-US"/>
              </w:rPr>
            </w:pPr>
          </w:p>
        </w:tc>
        <w:tc>
          <w:tcPr>
            <w:tcW w:w="6440" w:type="dxa"/>
          </w:tcPr>
          <w:p w14:paraId="03EACBC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2A14" w:rsidRPr="00AC5985" w14:paraId="370FBE6D" w14:textId="77777777" w:rsidTr="00F4440C">
        <w:trPr>
          <w:trHeight w:val="288"/>
          <w:jc w:val="center"/>
        </w:trPr>
        <w:tc>
          <w:tcPr>
            <w:tcW w:w="1265" w:type="dxa"/>
            <w:shd w:val="clear" w:color="auto" w:fill="auto"/>
            <w:noWrap/>
            <w:vAlign w:val="bottom"/>
            <w:hideMark/>
          </w:tcPr>
          <w:p w14:paraId="4036068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3A4E020" w14:textId="77777777" w:rsidR="00AC2A14" w:rsidRPr="00AC5985" w:rsidRDefault="00AC2A14" w:rsidP="00F4440C">
            <w:pPr>
              <w:spacing w:after="0" w:line="300" w:lineRule="auto"/>
              <w:rPr>
                <w:rFonts w:eastAsia="Times New Roman"/>
                <w:lang w:val="en-US" w:eastAsia="en-US"/>
              </w:rPr>
            </w:pPr>
          </w:p>
        </w:tc>
        <w:tc>
          <w:tcPr>
            <w:tcW w:w="6440" w:type="dxa"/>
          </w:tcPr>
          <w:p w14:paraId="1737143A"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2A14" w:rsidRPr="00AC5985" w14:paraId="67E5C49C" w14:textId="77777777" w:rsidTr="00F4440C">
        <w:trPr>
          <w:trHeight w:val="288"/>
          <w:jc w:val="center"/>
        </w:trPr>
        <w:tc>
          <w:tcPr>
            <w:tcW w:w="1265" w:type="dxa"/>
            <w:shd w:val="clear" w:color="auto" w:fill="auto"/>
            <w:noWrap/>
            <w:vAlign w:val="bottom"/>
            <w:hideMark/>
          </w:tcPr>
          <w:p w14:paraId="72092EC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55406DE" w14:textId="77777777" w:rsidR="00AC2A14" w:rsidRPr="00AC5985" w:rsidRDefault="00AC2A14" w:rsidP="00F4440C">
            <w:pPr>
              <w:spacing w:after="0" w:line="300" w:lineRule="auto"/>
              <w:rPr>
                <w:rFonts w:eastAsia="Times New Roman"/>
                <w:lang w:val="en-US" w:eastAsia="en-US"/>
              </w:rPr>
            </w:pPr>
          </w:p>
        </w:tc>
        <w:tc>
          <w:tcPr>
            <w:tcW w:w="6440" w:type="dxa"/>
          </w:tcPr>
          <w:p w14:paraId="6398619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2A14" w:rsidRPr="00AC5985" w14:paraId="64280415" w14:textId="77777777" w:rsidTr="00F4440C">
        <w:trPr>
          <w:trHeight w:val="288"/>
          <w:jc w:val="center"/>
        </w:trPr>
        <w:tc>
          <w:tcPr>
            <w:tcW w:w="1265" w:type="dxa"/>
            <w:shd w:val="clear" w:color="auto" w:fill="auto"/>
            <w:noWrap/>
            <w:vAlign w:val="bottom"/>
            <w:hideMark/>
          </w:tcPr>
          <w:p w14:paraId="74B4892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4CFFBB39" w14:textId="77777777" w:rsidR="00AC2A14" w:rsidRPr="00AC5985" w:rsidRDefault="00AC2A14" w:rsidP="00F4440C">
            <w:pPr>
              <w:spacing w:after="0" w:line="300" w:lineRule="auto"/>
              <w:rPr>
                <w:rFonts w:eastAsia="Times New Roman"/>
                <w:lang w:val="en-US" w:eastAsia="en-US"/>
              </w:rPr>
            </w:pPr>
          </w:p>
        </w:tc>
        <w:tc>
          <w:tcPr>
            <w:tcW w:w="6440" w:type="dxa"/>
          </w:tcPr>
          <w:p w14:paraId="09BE49F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International Space Station</w:t>
            </w:r>
          </w:p>
        </w:tc>
      </w:tr>
      <w:tr w:rsidR="00AC2A14" w:rsidRPr="00AC5985" w14:paraId="49F0A9AA" w14:textId="77777777" w:rsidTr="00F4440C">
        <w:trPr>
          <w:trHeight w:val="288"/>
          <w:jc w:val="center"/>
        </w:trPr>
        <w:tc>
          <w:tcPr>
            <w:tcW w:w="1265" w:type="dxa"/>
            <w:shd w:val="clear" w:color="auto" w:fill="auto"/>
            <w:noWrap/>
            <w:vAlign w:val="bottom"/>
            <w:hideMark/>
          </w:tcPr>
          <w:p w14:paraId="6E318FC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7E662360" w14:textId="77777777" w:rsidR="00AC2A14" w:rsidRPr="00AC5985" w:rsidRDefault="00AC2A14" w:rsidP="00F4440C">
            <w:pPr>
              <w:spacing w:after="0" w:line="300" w:lineRule="auto"/>
              <w:rPr>
                <w:rFonts w:eastAsia="Times New Roman"/>
                <w:lang w:val="en-US" w:eastAsia="en-US"/>
              </w:rPr>
            </w:pPr>
          </w:p>
        </w:tc>
        <w:tc>
          <w:tcPr>
            <w:tcW w:w="6440" w:type="dxa"/>
          </w:tcPr>
          <w:p w14:paraId="2F6828C4"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Jet Propulsion Laboratory</w:t>
            </w:r>
          </w:p>
        </w:tc>
      </w:tr>
      <w:tr w:rsidR="00AC2A14" w:rsidRPr="00AC5985" w14:paraId="7666DA8C" w14:textId="77777777" w:rsidTr="00F4440C">
        <w:trPr>
          <w:trHeight w:val="288"/>
          <w:jc w:val="center"/>
        </w:trPr>
        <w:tc>
          <w:tcPr>
            <w:tcW w:w="1265" w:type="dxa"/>
            <w:shd w:val="clear" w:color="auto" w:fill="auto"/>
            <w:noWrap/>
            <w:vAlign w:val="bottom"/>
            <w:hideMark/>
          </w:tcPr>
          <w:p w14:paraId="30A9BD0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7AC52F9F" w14:textId="77777777" w:rsidR="00AC2A14" w:rsidRPr="00AC5985" w:rsidRDefault="00AC2A14" w:rsidP="00F4440C">
            <w:pPr>
              <w:spacing w:after="0" w:line="300" w:lineRule="auto"/>
              <w:rPr>
                <w:rFonts w:eastAsia="Times New Roman"/>
                <w:lang w:val="en-US" w:eastAsia="en-US"/>
              </w:rPr>
            </w:pPr>
          </w:p>
        </w:tc>
        <w:tc>
          <w:tcPr>
            <w:tcW w:w="6440" w:type="dxa"/>
          </w:tcPr>
          <w:p w14:paraId="79C0D98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2A14" w:rsidRPr="00AC5985" w14:paraId="43831D83" w14:textId="77777777" w:rsidTr="00F4440C">
        <w:trPr>
          <w:trHeight w:val="288"/>
          <w:jc w:val="center"/>
        </w:trPr>
        <w:tc>
          <w:tcPr>
            <w:tcW w:w="1265" w:type="dxa"/>
            <w:shd w:val="clear" w:color="auto" w:fill="auto"/>
            <w:noWrap/>
            <w:vAlign w:val="bottom"/>
            <w:hideMark/>
          </w:tcPr>
          <w:p w14:paraId="62DB357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E9E8214" w14:textId="77777777" w:rsidR="00AC2A14" w:rsidRPr="00AC5985" w:rsidRDefault="00AC2A14" w:rsidP="00F4440C">
            <w:pPr>
              <w:spacing w:after="0" w:line="300" w:lineRule="auto"/>
              <w:rPr>
                <w:rFonts w:eastAsia="Times New Roman"/>
                <w:lang w:val="en-US" w:eastAsia="en-US"/>
              </w:rPr>
            </w:pPr>
          </w:p>
        </w:tc>
        <w:tc>
          <w:tcPr>
            <w:tcW w:w="6440" w:type="dxa"/>
          </w:tcPr>
          <w:p w14:paraId="71F0F20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Low Contention Level</w:t>
            </w:r>
          </w:p>
        </w:tc>
      </w:tr>
      <w:tr w:rsidR="00AC2A14" w:rsidRPr="00AC5985" w14:paraId="060F8778" w14:textId="77777777" w:rsidTr="00F4440C">
        <w:trPr>
          <w:trHeight w:val="288"/>
          <w:jc w:val="center"/>
        </w:trPr>
        <w:tc>
          <w:tcPr>
            <w:tcW w:w="1265" w:type="dxa"/>
            <w:shd w:val="clear" w:color="auto" w:fill="auto"/>
            <w:noWrap/>
            <w:vAlign w:val="bottom"/>
            <w:hideMark/>
          </w:tcPr>
          <w:p w14:paraId="1810125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3B9D6994" w14:textId="77777777" w:rsidR="00AC2A14" w:rsidRPr="00AC5985" w:rsidRDefault="00AC2A14" w:rsidP="00F4440C">
            <w:pPr>
              <w:spacing w:after="0" w:line="300" w:lineRule="auto"/>
              <w:rPr>
                <w:rFonts w:eastAsia="Times New Roman"/>
                <w:lang w:val="en-US" w:eastAsia="en-US"/>
              </w:rPr>
            </w:pPr>
          </w:p>
        </w:tc>
        <w:tc>
          <w:tcPr>
            <w:tcW w:w="6440" w:type="dxa"/>
          </w:tcPr>
          <w:p w14:paraId="20E82CE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2A14" w:rsidRPr="00AC5985" w14:paraId="23022034" w14:textId="77777777" w:rsidTr="00F4440C">
        <w:trPr>
          <w:trHeight w:val="288"/>
          <w:jc w:val="center"/>
        </w:trPr>
        <w:tc>
          <w:tcPr>
            <w:tcW w:w="1265" w:type="dxa"/>
            <w:shd w:val="clear" w:color="auto" w:fill="auto"/>
            <w:noWrap/>
            <w:vAlign w:val="bottom"/>
            <w:hideMark/>
          </w:tcPr>
          <w:p w14:paraId="1CCCA92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72817370" w14:textId="77777777" w:rsidR="00AC2A14" w:rsidRPr="00AC5985" w:rsidRDefault="00AC2A14" w:rsidP="00F4440C">
            <w:pPr>
              <w:spacing w:after="0" w:line="300" w:lineRule="auto"/>
              <w:rPr>
                <w:rFonts w:eastAsia="Times New Roman"/>
                <w:lang w:val="en-US" w:eastAsia="en-US"/>
              </w:rPr>
            </w:pPr>
          </w:p>
        </w:tc>
        <w:tc>
          <w:tcPr>
            <w:tcW w:w="6440" w:type="dxa"/>
          </w:tcPr>
          <w:p w14:paraId="6B3673B7"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Low Earth Orbit</w:t>
            </w:r>
          </w:p>
        </w:tc>
      </w:tr>
      <w:tr w:rsidR="00AC2A14" w:rsidRPr="00AC5985" w14:paraId="153D7DE9" w14:textId="77777777" w:rsidTr="00F4440C">
        <w:trPr>
          <w:trHeight w:val="288"/>
          <w:jc w:val="center"/>
        </w:trPr>
        <w:tc>
          <w:tcPr>
            <w:tcW w:w="1265" w:type="dxa"/>
            <w:shd w:val="clear" w:color="auto" w:fill="auto"/>
            <w:noWrap/>
            <w:vAlign w:val="bottom"/>
            <w:hideMark/>
          </w:tcPr>
          <w:p w14:paraId="239A33F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6DC7A892" w14:textId="77777777" w:rsidR="00AC2A14" w:rsidRPr="00AC5985" w:rsidRDefault="00AC2A14" w:rsidP="00F4440C">
            <w:pPr>
              <w:spacing w:after="0" w:line="300" w:lineRule="auto"/>
              <w:rPr>
                <w:rFonts w:eastAsia="Times New Roman"/>
                <w:lang w:val="en-US" w:eastAsia="en-US"/>
              </w:rPr>
            </w:pPr>
          </w:p>
        </w:tc>
        <w:tc>
          <w:tcPr>
            <w:tcW w:w="6440" w:type="dxa"/>
          </w:tcPr>
          <w:p w14:paraId="1F9AEB3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Lightweight Multiple Access</w:t>
            </w:r>
          </w:p>
        </w:tc>
      </w:tr>
      <w:tr w:rsidR="00AC2A14" w:rsidRPr="00AC5985" w14:paraId="0A39EE37" w14:textId="77777777" w:rsidTr="00F4440C">
        <w:trPr>
          <w:trHeight w:val="288"/>
          <w:jc w:val="center"/>
        </w:trPr>
        <w:tc>
          <w:tcPr>
            <w:tcW w:w="1265" w:type="dxa"/>
            <w:shd w:val="clear" w:color="auto" w:fill="auto"/>
            <w:noWrap/>
            <w:vAlign w:val="bottom"/>
            <w:hideMark/>
          </w:tcPr>
          <w:p w14:paraId="7314159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648CC8F9" w14:textId="77777777" w:rsidR="00AC2A14" w:rsidRPr="00AC5985" w:rsidRDefault="00AC2A14" w:rsidP="00F4440C">
            <w:pPr>
              <w:spacing w:after="0" w:line="300" w:lineRule="auto"/>
              <w:rPr>
                <w:rFonts w:eastAsia="Times New Roman"/>
                <w:lang w:val="en-US" w:eastAsia="en-US"/>
              </w:rPr>
            </w:pPr>
          </w:p>
        </w:tc>
        <w:tc>
          <w:tcPr>
            <w:tcW w:w="6440" w:type="dxa"/>
          </w:tcPr>
          <w:p w14:paraId="0806DC3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Medium Access Control</w:t>
            </w:r>
          </w:p>
        </w:tc>
      </w:tr>
      <w:tr w:rsidR="00AC2A14" w:rsidRPr="00AC5985" w14:paraId="5E7EF503" w14:textId="77777777" w:rsidTr="00F4440C">
        <w:trPr>
          <w:trHeight w:val="288"/>
          <w:jc w:val="center"/>
        </w:trPr>
        <w:tc>
          <w:tcPr>
            <w:tcW w:w="1265" w:type="dxa"/>
            <w:shd w:val="clear" w:color="auto" w:fill="auto"/>
            <w:noWrap/>
            <w:vAlign w:val="bottom"/>
            <w:hideMark/>
          </w:tcPr>
          <w:p w14:paraId="6B74601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MANET</w:t>
            </w:r>
          </w:p>
        </w:tc>
        <w:tc>
          <w:tcPr>
            <w:tcW w:w="530" w:type="dxa"/>
            <w:shd w:val="clear" w:color="auto" w:fill="auto"/>
            <w:noWrap/>
            <w:vAlign w:val="bottom"/>
            <w:hideMark/>
          </w:tcPr>
          <w:p w14:paraId="6A9811D9" w14:textId="77777777" w:rsidR="00AC2A14" w:rsidRPr="00AC5985" w:rsidRDefault="00AC2A14" w:rsidP="00F4440C">
            <w:pPr>
              <w:spacing w:after="0" w:line="300" w:lineRule="auto"/>
              <w:rPr>
                <w:rFonts w:eastAsia="Times New Roman"/>
                <w:lang w:val="en-US" w:eastAsia="en-US"/>
              </w:rPr>
            </w:pPr>
          </w:p>
        </w:tc>
        <w:tc>
          <w:tcPr>
            <w:tcW w:w="6440" w:type="dxa"/>
          </w:tcPr>
          <w:p w14:paraId="66F19F7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Mobile Ad-Hoc Network</w:t>
            </w:r>
          </w:p>
        </w:tc>
      </w:tr>
      <w:tr w:rsidR="00AC2A14" w:rsidRPr="00AC5985" w14:paraId="51E9928A" w14:textId="77777777" w:rsidTr="00F4440C">
        <w:trPr>
          <w:trHeight w:val="288"/>
          <w:jc w:val="center"/>
        </w:trPr>
        <w:tc>
          <w:tcPr>
            <w:tcW w:w="1265" w:type="dxa"/>
            <w:shd w:val="clear" w:color="auto" w:fill="auto"/>
            <w:noWrap/>
            <w:vAlign w:val="bottom"/>
            <w:hideMark/>
          </w:tcPr>
          <w:p w14:paraId="478A660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237A0B7E" w14:textId="77777777" w:rsidR="00AC2A14" w:rsidRPr="00AC5985" w:rsidRDefault="00AC2A14" w:rsidP="00F4440C">
            <w:pPr>
              <w:spacing w:after="0" w:line="300" w:lineRule="auto"/>
              <w:rPr>
                <w:rFonts w:eastAsia="Times New Roman"/>
                <w:lang w:val="en-US" w:eastAsia="en-US"/>
              </w:rPr>
            </w:pPr>
          </w:p>
        </w:tc>
        <w:tc>
          <w:tcPr>
            <w:tcW w:w="6440" w:type="dxa"/>
          </w:tcPr>
          <w:p w14:paraId="1C17A38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2A14" w:rsidRPr="00AC5985" w14:paraId="650C852B" w14:textId="77777777" w:rsidTr="00F4440C">
        <w:trPr>
          <w:trHeight w:val="288"/>
          <w:jc w:val="center"/>
        </w:trPr>
        <w:tc>
          <w:tcPr>
            <w:tcW w:w="1265" w:type="dxa"/>
            <w:shd w:val="clear" w:color="auto" w:fill="auto"/>
            <w:noWrap/>
            <w:vAlign w:val="bottom"/>
            <w:hideMark/>
          </w:tcPr>
          <w:p w14:paraId="08A794D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20050A37" w14:textId="77777777" w:rsidR="00AC2A14" w:rsidRPr="00AC5985" w:rsidRDefault="00AC2A14" w:rsidP="00F4440C">
            <w:pPr>
              <w:spacing w:after="0" w:line="300" w:lineRule="auto"/>
              <w:rPr>
                <w:rFonts w:eastAsia="Times New Roman"/>
                <w:lang w:val="en-US" w:eastAsia="en-US"/>
              </w:rPr>
            </w:pPr>
          </w:p>
        </w:tc>
        <w:tc>
          <w:tcPr>
            <w:tcW w:w="6440" w:type="dxa"/>
          </w:tcPr>
          <w:p w14:paraId="7C65B63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2A14" w:rsidRPr="00AC5985" w14:paraId="4E274951" w14:textId="77777777" w:rsidTr="00F4440C">
        <w:trPr>
          <w:trHeight w:val="288"/>
          <w:jc w:val="center"/>
        </w:trPr>
        <w:tc>
          <w:tcPr>
            <w:tcW w:w="1265" w:type="dxa"/>
            <w:shd w:val="clear" w:color="auto" w:fill="auto"/>
            <w:noWrap/>
            <w:vAlign w:val="bottom"/>
            <w:hideMark/>
          </w:tcPr>
          <w:p w14:paraId="2C5DA22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1F22A2B6" w14:textId="77777777" w:rsidR="00AC2A14" w:rsidRPr="00AC5985" w:rsidRDefault="00AC2A14" w:rsidP="00F4440C">
            <w:pPr>
              <w:spacing w:after="0" w:line="300" w:lineRule="auto"/>
              <w:rPr>
                <w:rFonts w:eastAsia="Times New Roman"/>
                <w:lang w:val="en-US" w:eastAsia="en-US"/>
              </w:rPr>
            </w:pPr>
          </w:p>
        </w:tc>
        <w:tc>
          <w:tcPr>
            <w:tcW w:w="6440" w:type="dxa"/>
          </w:tcPr>
          <w:p w14:paraId="0EC8F33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2A14" w:rsidRPr="00AC5985" w14:paraId="4A8DC351" w14:textId="77777777" w:rsidTr="00F4440C">
        <w:trPr>
          <w:trHeight w:val="288"/>
          <w:jc w:val="center"/>
        </w:trPr>
        <w:tc>
          <w:tcPr>
            <w:tcW w:w="1265" w:type="dxa"/>
            <w:shd w:val="clear" w:color="auto" w:fill="auto"/>
            <w:noWrap/>
            <w:vAlign w:val="bottom"/>
            <w:hideMark/>
          </w:tcPr>
          <w:p w14:paraId="5434751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7B7C5322" w14:textId="77777777" w:rsidR="00AC2A14" w:rsidRPr="00AC5985" w:rsidRDefault="00AC2A14" w:rsidP="00F4440C">
            <w:pPr>
              <w:spacing w:after="0" w:line="300" w:lineRule="auto"/>
              <w:rPr>
                <w:rFonts w:eastAsia="Times New Roman"/>
                <w:lang w:val="en-US" w:eastAsia="en-US"/>
              </w:rPr>
            </w:pPr>
          </w:p>
        </w:tc>
        <w:tc>
          <w:tcPr>
            <w:tcW w:w="6440" w:type="dxa"/>
          </w:tcPr>
          <w:p w14:paraId="6B8E3B8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2A14" w:rsidRPr="00AC5985" w14:paraId="6B981E16" w14:textId="77777777" w:rsidTr="00F4440C">
        <w:trPr>
          <w:trHeight w:val="288"/>
          <w:jc w:val="center"/>
        </w:trPr>
        <w:tc>
          <w:tcPr>
            <w:tcW w:w="1265" w:type="dxa"/>
            <w:shd w:val="clear" w:color="auto" w:fill="auto"/>
            <w:noWrap/>
            <w:vAlign w:val="bottom"/>
            <w:hideMark/>
          </w:tcPr>
          <w:p w14:paraId="3B8AD33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57D5C82F" w14:textId="77777777" w:rsidR="00AC2A14" w:rsidRPr="00AC5985" w:rsidRDefault="00AC2A14" w:rsidP="00F4440C">
            <w:pPr>
              <w:spacing w:after="0" w:line="300" w:lineRule="auto"/>
              <w:rPr>
                <w:rFonts w:eastAsia="Times New Roman"/>
                <w:lang w:val="en-US" w:eastAsia="en-US"/>
              </w:rPr>
            </w:pPr>
          </w:p>
        </w:tc>
        <w:tc>
          <w:tcPr>
            <w:tcW w:w="6440" w:type="dxa"/>
          </w:tcPr>
          <w:p w14:paraId="3F6D9FCC" w14:textId="77777777" w:rsidR="00AC2A14" w:rsidRPr="00AC5985" w:rsidRDefault="00AC2A14"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2A14" w:rsidRPr="00AC5985" w14:paraId="6D3F87F3" w14:textId="77777777" w:rsidTr="00F4440C">
        <w:trPr>
          <w:trHeight w:val="288"/>
          <w:jc w:val="center"/>
        </w:trPr>
        <w:tc>
          <w:tcPr>
            <w:tcW w:w="1265" w:type="dxa"/>
            <w:shd w:val="clear" w:color="auto" w:fill="auto"/>
            <w:noWrap/>
            <w:vAlign w:val="bottom"/>
            <w:hideMark/>
          </w:tcPr>
          <w:p w14:paraId="45C72F0C"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0564BF59" w14:textId="77777777" w:rsidR="00AC2A14" w:rsidRPr="00AC5985" w:rsidRDefault="00AC2A14" w:rsidP="00F4440C">
            <w:pPr>
              <w:spacing w:after="0" w:line="300" w:lineRule="auto"/>
              <w:rPr>
                <w:rFonts w:eastAsia="Times New Roman"/>
                <w:lang w:val="en-US" w:eastAsia="en-US"/>
              </w:rPr>
            </w:pPr>
          </w:p>
        </w:tc>
        <w:tc>
          <w:tcPr>
            <w:tcW w:w="6440" w:type="dxa"/>
          </w:tcPr>
          <w:p w14:paraId="050D609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No Data</w:t>
            </w:r>
          </w:p>
        </w:tc>
      </w:tr>
      <w:tr w:rsidR="00AC2A14" w:rsidRPr="00AC5985" w14:paraId="2DD3EEAD" w14:textId="77777777" w:rsidTr="00F4440C">
        <w:trPr>
          <w:trHeight w:val="288"/>
          <w:jc w:val="center"/>
        </w:trPr>
        <w:tc>
          <w:tcPr>
            <w:tcW w:w="1265" w:type="dxa"/>
            <w:shd w:val="clear" w:color="auto" w:fill="auto"/>
            <w:noWrap/>
            <w:vAlign w:val="bottom"/>
            <w:hideMark/>
          </w:tcPr>
          <w:p w14:paraId="394F623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57802BE" w14:textId="77777777" w:rsidR="00AC2A14" w:rsidRPr="00AC5985" w:rsidRDefault="00AC2A14" w:rsidP="00F4440C">
            <w:pPr>
              <w:spacing w:after="0" w:line="300" w:lineRule="auto"/>
              <w:rPr>
                <w:rFonts w:eastAsia="Times New Roman"/>
                <w:lang w:val="en-US" w:eastAsia="en-US"/>
              </w:rPr>
            </w:pPr>
          </w:p>
        </w:tc>
        <w:tc>
          <w:tcPr>
            <w:tcW w:w="6440" w:type="dxa"/>
          </w:tcPr>
          <w:p w14:paraId="580E0B4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Network Interface</w:t>
            </w:r>
          </w:p>
        </w:tc>
      </w:tr>
      <w:tr w:rsidR="00AC2A14" w:rsidRPr="00AC5985" w14:paraId="1EA2AC92" w14:textId="77777777" w:rsidTr="00F4440C">
        <w:trPr>
          <w:trHeight w:val="288"/>
          <w:jc w:val="center"/>
        </w:trPr>
        <w:tc>
          <w:tcPr>
            <w:tcW w:w="1265" w:type="dxa"/>
            <w:shd w:val="clear" w:color="auto" w:fill="auto"/>
            <w:noWrap/>
            <w:vAlign w:val="bottom"/>
            <w:hideMark/>
          </w:tcPr>
          <w:p w14:paraId="36781FB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39648FA9" w14:textId="77777777" w:rsidR="00AC2A14" w:rsidRPr="00AC5985" w:rsidRDefault="00AC2A14" w:rsidP="00F4440C">
            <w:pPr>
              <w:spacing w:after="0" w:line="300" w:lineRule="auto"/>
              <w:rPr>
                <w:rFonts w:eastAsia="Times New Roman"/>
                <w:lang w:val="en-US" w:eastAsia="en-US"/>
              </w:rPr>
            </w:pPr>
          </w:p>
        </w:tc>
        <w:tc>
          <w:tcPr>
            <w:tcW w:w="6440" w:type="dxa"/>
          </w:tcPr>
          <w:p w14:paraId="61E80F5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Network Simulator - 3</w:t>
            </w:r>
          </w:p>
        </w:tc>
      </w:tr>
      <w:tr w:rsidR="00AC2A14" w:rsidRPr="00AC5985" w14:paraId="7BD50E99" w14:textId="77777777" w:rsidTr="00F4440C">
        <w:trPr>
          <w:trHeight w:val="288"/>
          <w:jc w:val="center"/>
        </w:trPr>
        <w:tc>
          <w:tcPr>
            <w:tcW w:w="1265" w:type="dxa"/>
            <w:shd w:val="clear" w:color="auto" w:fill="auto"/>
            <w:noWrap/>
            <w:vAlign w:val="bottom"/>
            <w:hideMark/>
          </w:tcPr>
          <w:p w14:paraId="61C3169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14463F27" w14:textId="77777777" w:rsidR="00AC2A14" w:rsidRPr="00AC5985" w:rsidRDefault="00AC2A14" w:rsidP="00F4440C">
            <w:pPr>
              <w:spacing w:after="0" w:line="300" w:lineRule="auto"/>
              <w:rPr>
                <w:rFonts w:eastAsia="Times New Roman"/>
                <w:lang w:val="en-US" w:eastAsia="en-US"/>
              </w:rPr>
            </w:pPr>
          </w:p>
        </w:tc>
        <w:tc>
          <w:tcPr>
            <w:tcW w:w="6440" w:type="dxa"/>
          </w:tcPr>
          <w:p w14:paraId="65F179A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2A14" w:rsidRPr="00AC5985" w14:paraId="36FEFB02" w14:textId="77777777" w:rsidTr="00F4440C">
        <w:trPr>
          <w:trHeight w:val="288"/>
          <w:jc w:val="center"/>
        </w:trPr>
        <w:tc>
          <w:tcPr>
            <w:tcW w:w="1265" w:type="dxa"/>
            <w:shd w:val="clear" w:color="auto" w:fill="auto"/>
            <w:noWrap/>
            <w:vAlign w:val="bottom"/>
            <w:hideMark/>
          </w:tcPr>
          <w:p w14:paraId="379E0B5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45265AA1" w14:textId="77777777" w:rsidR="00AC2A14" w:rsidRPr="00AC5985" w:rsidRDefault="00AC2A14" w:rsidP="00F4440C">
            <w:pPr>
              <w:spacing w:after="0" w:line="300" w:lineRule="auto"/>
              <w:rPr>
                <w:rFonts w:eastAsia="Times New Roman"/>
                <w:lang w:val="en-US" w:eastAsia="en-US"/>
              </w:rPr>
            </w:pPr>
          </w:p>
        </w:tc>
        <w:tc>
          <w:tcPr>
            <w:tcW w:w="6440" w:type="dxa"/>
          </w:tcPr>
          <w:p w14:paraId="6B6FB1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2A14" w:rsidRPr="00AC5985" w14:paraId="630D0D54" w14:textId="77777777" w:rsidTr="00F4440C">
        <w:trPr>
          <w:trHeight w:val="288"/>
          <w:jc w:val="center"/>
        </w:trPr>
        <w:tc>
          <w:tcPr>
            <w:tcW w:w="1265" w:type="dxa"/>
            <w:shd w:val="clear" w:color="auto" w:fill="auto"/>
            <w:noWrap/>
            <w:vAlign w:val="bottom"/>
            <w:hideMark/>
          </w:tcPr>
          <w:p w14:paraId="6EF03D2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11665783" w14:textId="77777777" w:rsidR="00AC2A14" w:rsidRPr="00AC5985" w:rsidRDefault="00AC2A14" w:rsidP="00F4440C">
            <w:pPr>
              <w:spacing w:after="0" w:line="300" w:lineRule="auto"/>
              <w:rPr>
                <w:rFonts w:eastAsia="Times New Roman"/>
                <w:lang w:val="en-US" w:eastAsia="en-US"/>
              </w:rPr>
            </w:pPr>
          </w:p>
        </w:tc>
        <w:tc>
          <w:tcPr>
            <w:tcW w:w="6440" w:type="dxa"/>
          </w:tcPr>
          <w:p w14:paraId="1E37F05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2A14" w:rsidRPr="00AC5985" w14:paraId="0998BC5F" w14:textId="77777777" w:rsidTr="00F4440C">
        <w:trPr>
          <w:trHeight w:val="288"/>
          <w:jc w:val="center"/>
        </w:trPr>
        <w:tc>
          <w:tcPr>
            <w:tcW w:w="1265" w:type="dxa"/>
            <w:shd w:val="clear" w:color="auto" w:fill="auto"/>
            <w:noWrap/>
            <w:vAlign w:val="bottom"/>
            <w:hideMark/>
          </w:tcPr>
          <w:p w14:paraId="06C53EC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580674BE" w14:textId="77777777" w:rsidR="00AC2A14" w:rsidRPr="00AC5985" w:rsidRDefault="00AC2A14" w:rsidP="00F4440C">
            <w:pPr>
              <w:spacing w:after="0" w:line="300" w:lineRule="auto"/>
              <w:rPr>
                <w:rFonts w:eastAsia="Times New Roman"/>
                <w:lang w:val="en-US" w:eastAsia="en-US"/>
              </w:rPr>
            </w:pPr>
          </w:p>
        </w:tc>
        <w:tc>
          <w:tcPr>
            <w:tcW w:w="6440" w:type="dxa"/>
          </w:tcPr>
          <w:p w14:paraId="0AB9810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2A14" w:rsidRPr="00AC5985" w14:paraId="5BE2D6E0" w14:textId="77777777" w:rsidTr="00F4440C">
        <w:trPr>
          <w:trHeight w:val="288"/>
          <w:jc w:val="center"/>
        </w:trPr>
        <w:tc>
          <w:tcPr>
            <w:tcW w:w="1265" w:type="dxa"/>
            <w:shd w:val="clear" w:color="auto" w:fill="auto"/>
            <w:noWrap/>
            <w:vAlign w:val="bottom"/>
            <w:hideMark/>
          </w:tcPr>
          <w:p w14:paraId="437F4A8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055AD17F" w14:textId="77777777" w:rsidR="00AC2A14" w:rsidRPr="00AC5985" w:rsidRDefault="00AC2A14" w:rsidP="00F4440C">
            <w:pPr>
              <w:spacing w:after="0" w:line="300" w:lineRule="auto"/>
              <w:rPr>
                <w:rFonts w:eastAsia="Times New Roman"/>
                <w:lang w:val="en-US" w:eastAsia="en-US"/>
              </w:rPr>
            </w:pPr>
          </w:p>
        </w:tc>
        <w:tc>
          <w:tcPr>
            <w:tcW w:w="6440" w:type="dxa"/>
          </w:tcPr>
          <w:p w14:paraId="0823AE50"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2A14" w:rsidRPr="00AC5985" w14:paraId="0C44373F" w14:textId="77777777" w:rsidTr="00F4440C">
        <w:trPr>
          <w:trHeight w:val="288"/>
          <w:jc w:val="center"/>
        </w:trPr>
        <w:tc>
          <w:tcPr>
            <w:tcW w:w="1265" w:type="dxa"/>
            <w:shd w:val="clear" w:color="auto" w:fill="auto"/>
            <w:noWrap/>
            <w:vAlign w:val="bottom"/>
            <w:hideMark/>
          </w:tcPr>
          <w:p w14:paraId="285A48D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2AA8FE14" w14:textId="77777777" w:rsidR="00AC2A14" w:rsidRPr="00AC5985" w:rsidRDefault="00AC2A14" w:rsidP="00F4440C">
            <w:pPr>
              <w:spacing w:after="0" w:line="300" w:lineRule="auto"/>
              <w:rPr>
                <w:rFonts w:eastAsia="Times New Roman"/>
                <w:lang w:val="en-US" w:eastAsia="en-US"/>
              </w:rPr>
            </w:pPr>
          </w:p>
        </w:tc>
        <w:tc>
          <w:tcPr>
            <w:tcW w:w="6440" w:type="dxa"/>
          </w:tcPr>
          <w:p w14:paraId="302811EB"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Power versus Throughput</w:t>
            </w:r>
          </w:p>
        </w:tc>
      </w:tr>
      <w:tr w:rsidR="00AC2A14" w:rsidRPr="00AC5985" w14:paraId="22649578" w14:textId="77777777" w:rsidTr="00F4440C">
        <w:trPr>
          <w:trHeight w:val="288"/>
          <w:jc w:val="center"/>
        </w:trPr>
        <w:tc>
          <w:tcPr>
            <w:tcW w:w="1265" w:type="dxa"/>
            <w:shd w:val="clear" w:color="auto" w:fill="auto"/>
            <w:noWrap/>
            <w:vAlign w:val="bottom"/>
            <w:hideMark/>
          </w:tcPr>
          <w:p w14:paraId="30081B5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20CCB71" w14:textId="77777777" w:rsidR="00AC2A14" w:rsidRPr="00AC5985" w:rsidRDefault="00AC2A14" w:rsidP="00F4440C">
            <w:pPr>
              <w:spacing w:after="0" w:line="300" w:lineRule="auto"/>
              <w:rPr>
                <w:rFonts w:eastAsia="Times New Roman"/>
                <w:lang w:val="en-US" w:eastAsia="en-US"/>
              </w:rPr>
            </w:pPr>
          </w:p>
        </w:tc>
        <w:tc>
          <w:tcPr>
            <w:tcW w:w="6440" w:type="dxa"/>
          </w:tcPr>
          <w:p w14:paraId="7FE57FC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2A14" w:rsidRPr="00AC5985" w14:paraId="111299AC" w14:textId="77777777" w:rsidTr="00F4440C">
        <w:trPr>
          <w:trHeight w:val="288"/>
          <w:jc w:val="center"/>
        </w:trPr>
        <w:tc>
          <w:tcPr>
            <w:tcW w:w="1265" w:type="dxa"/>
            <w:shd w:val="clear" w:color="auto" w:fill="auto"/>
            <w:noWrap/>
            <w:vAlign w:val="bottom"/>
            <w:hideMark/>
          </w:tcPr>
          <w:p w14:paraId="07C6E6D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492ECE5" w14:textId="77777777" w:rsidR="00AC2A14" w:rsidRPr="00AC5985" w:rsidRDefault="00AC2A14" w:rsidP="00F4440C">
            <w:pPr>
              <w:spacing w:after="0" w:line="300" w:lineRule="auto"/>
              <w:rPr>
                <w:rFonts w:eastAsia="Times New Roman"/>
                <w:lang w:val="en-US" w:eastAsia="en-US"/>
              </w:rPr>
            </w:pPr>
          </w:p>
        </w:tc>
        <w:tc>
          <w:tcPr>
            <w:tcW w:w="6440" w:type="dxa"/>
          </w:tcPr>
          <w:p w14:paraId="4396F3C5"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2A14" w:rsidRPr="00AC5985" w14:paraId="6BB2FD06" w14:textId="77777777" w:rsidTr="00F4440C">
        <w:trPr>
          <w:trHeight w:val="288"/>
          <w:jc w:val="center"/>
        </w:trPr>
        <w:tc>
          <w:tcPr>
            <w:tcW w:w="1265" w:type="dxa"/>
            <w:shd w:val="clear" w:color="auto" w:fill="auto"/>
            <w:noWrap/>
            <w:vAlign w:val="bottom"/>
            <w:hideMark/>
          </w:tcPr>
          <w:p w14:paraId="119E0B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7729AB1D" w14:textId="77777777" w:rsidR="00AC2A14" w:rsidRPr="00AC5985" w:rsidRDefault="00AC2A14" w:rsidP="00F4440C">
            <w:pPr>
              <w:spacing w:after="0" w:line="300" w:lineRule="auto"/>
              <w:rPr>
                <w:rFonts w:eastAsia="Times New Roman"/>
                <w:lang w:val="en-US" w:eastAsia="en-US"/>
              </w:rPr>
            </w:pPr>
          </w:p>
        </w:tc>
        <w:tc>
          <w:tcPr>
            <w:tcW w:w="6440" w:type="dxa"/>
          </w:tcPr>
          <w:p w14:paraId="1496792A"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2A14" w:rsidRPr="00AC5985" w14:paraId="157314DF" w14:textId="77777777" w:rsidTr="00F4440C">
        <w:trPr>
          <w:trHeight w:val="288"/>
          <w:jc w:val="center"/>
        </w:trPr>
        <w:tc>
          <w:tcPr>
            <w:tcW w:w="1265" w:type="dxa"/>
            <w:shd w:val="clear" w:color="auto" w:fill="auto"/>
            <w:noWrap/>
            <w:vAlign w:val="bottom"/>
            <w:hideMark/>
          </w:tcPr>
          <w:p w14:paraId="4CA1B4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72A70213" w14:textId="77777777" w:rsidR="00AC2A14" w:rsidRPr="00AC5985" w:rsidRDefault="00AC2A14" w:rsidP="00F4440C">
            <w:pPr>
              <w:spacing w:after="0" w:line="300" w:lineRule="auto"/>
              <w:rPr>
                <w:rFonts w:eastAsia="Times New Roman"/>
                <w:lang w:val="en-US" w:eastAsia="en-US"/>
              </w:rPr>
            </w:pPr>
          </w:p>
        </w:tc>
        <w:tc>
          <w:tcPr>
            <w:tcW w:w="6440" w:type="dxa"/>
          </w:tcPr>
          <w:p w14:paraId="0C077729"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Error</w:t>
            </w:r>
          </w:p>
        </w:tc>
      </w:tr>
      <w:tr w:rsidR="00AC2A14" w:rsidRPr="00AC5985" w14:paraId="78060B81" w14:textId="77777777" w:rsidTr="00F4440C">
        <w:trPr>
          <w:trHeight w:val="288"/>
          <w:jc w:val="center"/>
        </w:trPr>
        <w:tc>
          <w:tcPr>
            <w:tcW w:w="1265" w:type="dxa"/>
            <w:shd w:val="clear" w:color="auto" w:fill="auto"/>
            <w:noWrap/>
            <w:vAlign w:val="bottom"/>
            <w:hideMark/>
          </w:tcPr>
          <w:p w14:paraId="7AF4729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0EDD2B48" w14:textId="77777777" w:rsidR="00AC2A14" w:rsidRPr="00AC5985" w:rsidRDefault="00AC2A14" w:rsidP="00F4440C">
            <w:pPr>
              <w:spacing w:after="0" w:line="300" w:lineRule="auto"/>
              <w:rPr>
                <w:rFonts w:eastAsia="Times New Roman"/>
                <w:lang w:val="en-US" w:eastAsia="en-US"/>
              </w:rPr>
            </w:pPr>
          </w:p>
        </w:tc>
        <w:tc>
          <w:tcPr>
            <w:tcW w:w="6440" w:type="dxa"/>
          </w:tcPr>
          <w:p w14:paraId="55D21896"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2A14" w:rsidRPr="00AC5985" w14:paraId="5EB7BBEC" w14:textId="77777777" w:rsidTr="00F4440C">
        <w:trPr>
          <w:trHeight w:val="288"/>
          <w:jc w:val="center"/>
        </w:trPr>
        <w:tc>
          <w:tcPr>
            <w:tcW w:w="1265" w:type="dxa"/>
            <w:shd w:val="clear" w:color="auto" w:fill="auto"/>
            <w:noWrap/>
            <w:vAlign w:val="bottom"/>
            <w:hideMark/>
          </w:tcPr>
          <w:p w14:paraId="1AF44BF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29136FE4" w14:textId="77777777" w:rsidR="00AC2A14" w:rsidRPr="00AC5985" w:rsidRDefault="00AC2A14" w:rsidP="00F4440C">
            <w:pPr>
              <w:spacing w:after="0" w:line="300" w:lineRule="auto"/>
              <w:rPr>
                <w:rFonts w:eastAsia="Times New Roman"/>
                <w:lang w:val="en-US" w:eastAsia="en-US"/>
              </w:rPr>
            </w:pPr>
          </w:p>
        </w:tc>
        <w:tc>
          <w:tcPr>
            <w:tcW w:w="6440" w:type="dxa"/>
          </w:tcPr>
          <w:p w14:paraId="69B84EE6"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Response</w:t>
            </w:r>
          </w:p>
        </w:tc>
      </w:tr>
      <w:tr w:rsidR="00AC2A14" w:rsidRPr="00AC5985" w14:paraId="07E41E43" w14:textId="77777777" w:rsidTr="00F4440C">
        <w:trPr>
          <w:trHeight w:val="288"/>
          <w:jc w:val="center"/>
        </w:trPr>
        <w:tc>
          <w:tcPr>
            <w:tcW w:w="1265" w:type="dxa"/>
            <w:shd w:val="clear" w:color="auto" w:fill="auto"/>
            <w:noWrap/>
            <w:vAlign w:val="bottom"/>
            <w:hideMark/>
          </w:tcPr>
          <w:p w14:paraId="49B13BE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2F54E238" w14:textId="77777777" w:rsidR="00AC2A14" w:rsidRPr="00AC5985" w:rsidRDefault="00AC2A14" w:rsidP="00F4440C">
            <w:pPr>
              <w:spacing w:after="0" w:line="300" w:lineRule="auto"/>
              <w:rPr>
                <w:rFonts w:eastAsia="Times New Roman"/>
                <w:lang w:val="en-US" w:eastAsia="en-US"/>
              </w:rPr>
            </w:pPr>
          </w:p>
        </w:tc>
        <w:tc>
          <w:tcPr>
            <w:tcW w:w="6440" w:type="dxa"/>
          </w:tcPr>
          <w:p w14:paraId="6677402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Route Request</w:t>
            </w:r>
          </w:p>
        </w:tc>
      </w:tr>
      <w:tr w:rsidR="00AC2A14" w:rsidRPr="00AC5985" w14:paraId="7553378C" w14:textId="77777777" w:rsidTr="00F4440C">
        <w:trPr>
          <w:trHeight w:val="288"/>
          <w:jc w:val="center"/>
        </w:trPr>
        <w:tc>
          <w:tcPr>
            <w:tcW w:w="1265" w:type="dxa"/>
            <w:shd w:val="clear" w:color="auto" w:fill="auto"/>
            <w:noWrap/>
            <w:vAlign w:val="bottom"/>
            <w:hideMark/>
          </w:tcPr>
          <w:p w14:paraId="5569B5D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53731B6E" w14:textId="77777777" w:rsidR="00AC2A14" w:rsidRPr="00AC5985" w:rsidRDefault="00AC2A14" w:rsidP="00F4440C">
            <w:pPr>
              <w:spacing w:after="0" w:line="300" w:lineRule="auto"/>
              <w:rPr>
                <w:rFonts w:eastAsia="Times New Roman"/>
                <w:lang w:val="en-US" w:eastAsia="en-US"/>
              </w:rPr>
            </w:pPr>
          </w:p>
        </w:tc>
        <w:tc>
          <w:tcPr>
            <w:tcW w:w="6440" w:type="dxa"/>
          </w:tcPr>
          <w:p w14:paraId="01F028A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Request To Send</w:t>
            </w:r>
          </w:p>
        </w:tc>
      </w:tr>
      <w:tr w:rsidR="00AC2A14" w:rsidRPr="00AC5985" w14:paraId="2D214D58" w14:textId="77777777" w:rsidTr="00F4440C">
        <w:trPr>
          <w:trHeight w:val="288"/>
          <w:jc w:val="center"/>
        </w:trPr>
        <w:tc>
          <w:tcPr>
            <w:tcW w:w="1265" w:type="dxa"/>
            <w:shd w:val="clear" w:color="auto" w:fill="auto"/>
            <w:noWrap/>
            <w:vAlign w:val="bottom"/>
            <w:hideMark/>
          </w:tcPr>
          <w:p w14:paraId="1486E34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15C92D07" w14:textId="77777777" w:rsidR="00AC2A14" w:rsidRPr="00AC5985" w:rsidRDefault="00AC2A14" w:rsidP="00F4440C">
            <w:pPr>
              <w:spacing w:after="0" w:line="300" w:lineRule="auto"/>
              <w:rPr>
                <w:rFonts w:eastAsia="Times New Roman"/>
                <w:lang w:val="en-US" w:eastAsia="en-US"/>
              </w:rPr>
            </w:pPr>
          </w:p>
        </w:tc>
        <w:tc>
          <w:tcPr>
            <w:tcW w:w="6440" w:type="dxa"/>
          </w:tcPr>
          <w:p w14:paraId="61D1150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Satellite-to-Ground</w:t>
            </w:r>
          </w:p>
        </w:tc>
      </w:tr>
      <w:tr w:rsidR="00AC2A14" w:rsidRPr="00AC5985" w14:paraId="438CD077" w14:textId="77777777" w:rsidTr="00F4440C">
        <w:trPr>
          <w:trHeight w:val="288"/>
          <w:jc w:val="center"/>
        </w:trPr>
        <w:tc>
          <w:tcPr>
            <w:tcW w:w="1265" w:type="dxa"/>
            <w:shd w:val="clear" w:color="auto" w:fill="auto"/>
            <w:noWrap/>
            <w:vAlign w:val="bottom"/>
            <w:hideMark/>
          </w:tcPr>
          <w:p w14:paraId="71A0F69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472105F3" w14:textId="77777777" w:rsidR="00AC2A14" w:rsidRPr="00AC5985" w:rsidRDefault="00AC2A14" w:rsidP="00F4440C">
            <w:pPr>
              <w:spacing w:after="0" w:line="300" w:lineRule="auto"/>
              <w:rPr>
                <w:rFonts w:eastAsia="Times New Roman"/>
                <w:lang w:val="en-US" w:eastAsia="en-US"/>
              </w:rPr>
            </w:pPr>
          </w:p>
        </w:tc>
        <w:tc>
          <w:tcPr>
            <w:tcW w:w="6440" w:type="dxa"/>
          </w:tcPr>
          <w:p w14:paraId="58EE284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Signal to Noise</w:t>
            </w:r>
          </w:p>
        </w:tc>
      </w:tr>
      <w:tr w:rsidR="00AC2A14" w:rsidRPr="00AC5985" w14:paraId="67EE71D3" w14:textId="77777777" w:rsidTr="00F4440C">
        <w:trPr>
          <w:trHeight w:val="288"/>
          <w:jc w:val="center"/>
        </w:trPr>
        <w:tc>
          <w:tcPr>
            <w:tcW w:w="1265" w:type="dxa"/>
            <w:shd w:val="clear" w:color="auto" w:fill="auto"/>
            <w:noWrap/>
            <w:vAlign w:val="bottom"/>
            <w:hideMark/>
          </w:tcPr>
          <w:p w14:paraId="0C262B7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2F5D4918" w14:textId="77777777" w:rsidR="00AC2A14" w:rsidRPr="00AC5985" w:rsidRDefault="00AC2A14" w:rsidP="00F4440C">
            <w:pPr>
              <w:spacing w:after="0" w:line="300" w:lineRule="auto"/>
              <w:rPr>
                <w:rFonts w:eastAsia="Times New Roman"/>
                <w:lang w:val="en-US" w:eastAsia="en-US"/>
              </w:rPr>
            </w:pPr>
          </w:p>
        </w:tc>
        <w:tc>
          <w:tcPr>
            <w:tcW w:w="6440" w:type="dxa"/>
          </w:tcPr>
          <w:p w14:paraId="28C9FCA8"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Satellite-to-Satellite</w:t>
            </w:r>
          </w:p>
        </w:tc>
      </w:tr>
      <w:tr w:rsidR="00AC2A14" w:rsidRPr="00AC5985" w14:paraId="3F7EEE08" w14:textId="77777777" w:rsidTr="00F4440C">
        <w:trPr>
          <w:trHeight w:val="288"/>
          <w:jc w:val="center"/>
        </w:trPr>
        <w:tc>
          <w:tcPr>
            <w:tcW w:w="1265" w:type="dxa"/>
            <w:shd w:val="clear" w:color="auto" w:fill="auto"/>
            <w:noWrap/>
            <w:vAlign w:val="bottom"/>
            <w:hideMark/>
          </w:tcPr>
          <w:p w14:paraId="41919FB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0AA9172F" w14:textId="77777777" w:rsidR="00AC2A14" w:rsidRPr="00AC5985" w:rsidRDefault="00AC2A14" w:rsidP="00F4440C">
            <w:pPr>
              <w:spacing w:after="0" w:line="300" w:lineRule="auto"/>
              <w:rPr>
                <w:rFonts w:eastAsia="Times New Roman"/>
                <w:lang w:val="en-US" w:eastAsia="en-US"/>
              </w:rPr>
            </w:pPr>
          </w:p>
        </w:tc>
        <w:tc>
          <w:tcPr>
            <w:tcW w:w="6440" w:type="dxa"/>
          </w:tcPr>
          <w:p w14:paraId="13EB288A"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2A14" w:rsidRPr="00AC5985" w14:paraId="2F806DD4" w14:textId="77777777" w:rsidTr="00F4440C">
        <w:trPr>
          <w:trHeight w:val="288"/>
          <w:jc w:val="center"/>
        </w:trPr>
        <w:tc>
          <w:tcPr>
            <w:tcW w:w="1265" w:type="dxa"/>
            <w:shd w:val="clear" w:color="auto" w:fill="auto"/>
            <w:noWrap/>
            <w:vAlign w:val="bottom"/>
            <w:hideMark/>
          </w:tcPr>
          <w:p w14:paraId="037E6FB8"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24908BE9" w14:textId="77777777" w:rsidR="00AC2A14" w:rsidRPr="00AC5985" w:rsidRDefault="00AC2A14" w:rsidP="00F4440C">
            <w:pPr>
              <w:spacing w:after="0" w:line="300" w:lineRule="auto"/>
              <w:rPr>
                <w:rFonts w:eastAsia="Times New Roman"/>
                <w:lang w:val="en-US" w:eastAsia="en-US"/>
              </w:rPr>
            </w:pPr>
          </w:p>
        </w:tc>
        <w:tc>
          <w:tcPr>
            <w:tcW w:w="6440" w:type="dxa"/>
          </w:tcPr>
          <w:p w14:paraId="5854279C"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Sequence Number</w:t>
            </w:r>
          </w:p>
        </w:tc>
      </w:tr>
      <w:tr w:rsidR="00AC2A14" w:rsidRPr="00AC5985" w14:paraId="2A9C459B" w14:textId="77777777" w:rsidTr="00F4440C">
        <w:trPr>
          <w:trHeight w:val="288"/>
          <w:jc w:val="center"/>
        </w:trPr>
        <w:tc>
          <w:tcPr>
            <w:tcW w:w="1265" w:type="dxa"/>
            <w:shd w:val="clear" w:color="auto" w:fill="auto"/>
            <w:noWrap/>
            <w:vAlign w:val="bottom"/>
            <w:hideMark/>
          </w:tcPr>
          <w:p w14:paraId="6D0235E7"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8DAE199" w14:textId="77777777" w:rsidR="00AC2A14" w:rsidRPr="00AC5985" w:rsidRDefault="00AC2A14" w:rsidP="00F4440C">
            <w:pPr>
              <w:spacing w:after="0" w:line="300" w:lineRule="auto"/>
              <w:rPr>
                <w:rFonts w:eastAsia="Times New Roman"/>
                <w:lang w:val="en-US" w:eastAsia="en-US"/>
              </w:rPr>
            </w:pPr>
          </w:p>
        </w:tc>
        <w:tc>
          <w:tcPr>
            <w:tcW w:w="6440" w:type="dxa"/>
          </w:tcPr>
          <w:p w14:paraId="500D55AA"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Software Defined Radio</w:t>
            </w:r>
          </w:p>
        </w:tc>
      </w:tr>
      <w:tr w:rsidR="00AC2A14" w:rsidRPr="00AC5985" w14:paraId="5B43C75E" w14:textId="77777777" w:rsidTr="00F4440C">
        <w:trPr>
          <w:trHeight w:val="288"/>
          <w:jc w:val="center"/>
        </w:trPr>
        <w:tc>
          <w:tcPr>
            <w:tcW w:w="1265" w:type="dxa"/>
            <w:shd w:val="clear" w:color="auto" w:fill="auto"/>
            <w:noWrap/>
            <w:vAlign w:val="bottom"/>
            <w:hideMark/>
          </w:tcPr>
          <w:p w14:paraId="482725E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20E5B32F" w14:textId="77777777" w:rsidR="00AC2A14" w:rsidRPr="00AC5985" w:rsidRDefault="00AC2A14" w:rsidP="00F4440C">
            <w:pPr>
              <w:spacing w:after="0" w:line="300" w:lineRule="auto"/>
              <w:rPr>
                <w:rFonts w:eastAsia="Times New Roman"/>
                <w:lang w:val="en-US" w:eastAsia="en-US"/>
              </w:rPr>
            </w:pPr>
          </w:p>
        </w:tc>
        <w:tc>
          <w:tcPr>
            <w:tcW w:w="6440" w:type="dxa"/>
          </w:tcPr>
          <w:p w14:paraId="2717E89E"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2A14" w:rsidRPr="00AC5985" w14:paraId="7139B4C0" w14:textId="77777777" w:rsidTr="00F4440C">
        <w:trPr>
          <w:trHeight w:val="288"/>
          <w:jc w:val="center"/>
        </w:trPr>
        <w:tc>
          <w:tcPr>
            <w:tcW w:w="1265" w:type="dxa"/>
            <w:shd w:val="clear" w:color="auto" w:fill="auto"/>
            <w:noWrap/>
            <w:vAlign w:val="bottom"/>
            <w:hideMark/>
          </w:tcPr>
          <w:p w14:paraId="5244566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22B3DE40" w14:textId="77777777" w:rsidR="00AC2A14" w:rsidRPr="00AC5985" w:rsidRDefault="00AC2A14" w:rsidP="00F4440C">
            <w:pPr>
              <w:spacing w:after="0" w:line="300" w:lineRule="auto"/>
              <w:rPr>
                <w:rFonts w:eastAsia="Times New Roman"/>
                <w:lang w:val="en-US" w:eastAsia="en-US"/>
              </w:rPr>
            </w:pPr>
          </w:p>
        </w:tc>
        <w:tc>
          <w:tcPr>
            <w:tcW w:w="6440" w:type="dxa"/>
          </w:tcPr>
          <w:p w14:paraId="69620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Small to Medium Business</w:t>
            </w:r>
          </w:p>
        </w:tc>
      </w:tr>
      <w:tr w:rsidR="00AC2A14" w:rsidRPr="00AC5985" w14:paraId="69ECBAE7" w14:textId="77777777" w:rsidTr="00F4440C">
        <w:trPr>
          <w:trHeight w:val="288"/>
          <w:jc w:val="center"/>
        </w:trPr>
        <w:tc>
          <w:tcPr>
            <w:tcW w:w="1265" w:type="dxa"/>
            <w:shd w:val="clear" w:color="auto" w:fill="auto"/>
            <w:noWrap/>
            <w:vAlign w:val="bottom"/>
            <w:hideMark/>
          </w:tcPr>
          <w:p w14:paraId="4DD82B4D"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902050E" w14:textId="77777777" w:rsidR="00AC2A14" w:rsidRPr="00AC5985" w:rsidRDefault="00AC2A14" w:rsidP="00F4440C">
            <w:pPr>
              <w:spacing w:after="0" w:line="300" w:lineRule="auto"/>
              <w:rPr>
                <w:rFonts w:eastAsia="Times New Roman"/>
                <w:lang w:val="en-US" w:eastAsia="en-US"/>
              </w:rPr>
            </w:pPr>
          </w:p>
        </w:tc>
        <w:tc>
          <w:tcPr>
            <w:tcW w:w="6440" w:type="dxa"/>
          </w:tcPr>
          <w:p w14:paraId="5D88F35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Sequence Number</w:t>
            </w:r>
          </w:p>
        </w:tc>
      </w:tr>
      <w:tr w:rsidR="00AC2A14" w:rsidRPr="00AC5985" w14:paraId="41CCD331" w14:textId="77777777" w:rsidTr="00F4440C">
        <w:trPr>
          <w:trHeight w:val="288"/>
          <w:jc w:val="center"/>
        </w:trPr>
        <w:tc>
          <w:tcPr>
            <w:tcW w:w="1265" w:type="dxa"/>
            <w:shd w:val="clear" w:color="auto" w:fill="auto"/>
            <w:noWrap/>
            <w:vAlign w:val="bottom"/>
            <w:hideMark/>
          </w:tcPr>
          <w:p w14:paraId="39CB2FB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42F38795" w14:textId="77777777" w:rsidR="00AC2A14" w:rsidRPr="00AC5985" w:rsidRDefault="00AC2A14" w:rsidP="00F4440C">
            <w:pPr>
              <w:spacing w:after="0" w:line="300" w:lineRule="auto"/>
              <w:rPr>
                <w:rFonts w:eastAsia="Times New Roman"/>
                <w:lang w:val="en-US" w:eastAsia="en-US"/>
              </w:rPr>
            </w:pPr>
          </w:p>
        </w:tc>
        <w:tc>
          <w:tcPr>
            <w:tcW w:w="6440" w:type="dxa"/>
          </w:tcPr>
          <w:p w14:paraId="13A526C3"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2A14" w:rsidRPr="00AC5985" w14:paraId="5AA65055" w14:textId="77777777" w:rsidTr="00F4440C">
        <w:trPr>
          <w:trHeight w:val="288"/>
          <w:jc w:val="center"/>
        </w:trPr>
        <w:tc>
          <w:tcPr>
            <w:tcW w:w="1265" w:type="dxa"/>
            <w:shd w:val="clear" w:color="auto" w:fill="auto"/>
            <w:noWrap/>
            <w:vAlign w:val="bottom"/>
            <w:hideMark/>
          </w:tcPr>
          <w:p w14:paraId="69CEDC29"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3FE0F72C" w14:textId="77777777" w:rsidR="00AC2A14" w:rsidRPr="00AC5985" w:rsidRDefault="00AC2A14" w:rsidP="00F4440C">
            <w:pPr>
              <w:spacing w:after="0" w:line="300" w:lineRule="auto"/>
              <w:rPr>
                <w:rFonts w:eastAsia="Times New Roman"/>
                <w:lang w:val="en-US" w:eastAsia="en-US"/>
              </w:rPr>
            </w:pPr>
          </w:p>
        </w:tc>
        <w:tc>
          <w:tcPr>
            <w:tcW w:w="6440" w:type="dxa"/>
          </w:tcPr>
          <w:p w14:paraId="34772A80"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State Of Health</w:t>
            </w:r>
          </w:p>
        </w:tc>
      </w:tr>
      <w:tr w:rsidR="00AC2A14" w:rsidRPr="00AC5985" w14:paraId="3AA34E3F" w14:textId="77777777" w:rsidTr="00F4440C">
        <w:trPr>
          <w:trHeight w:val="288"/>
          <w:jc w:val="center"/>
        </w:trPr>
        <w:tc>
          <w:tcPr>
            <w:tcW w:w="1265" w:type="dxa"/>
            <w:shd w:val="clear" w:color="auto" w:fill="auto"/>
            <w:noWrap/>
            <w:vAlign w:val="bottom"/>
            <w:hideMark/>
          </w:tcPr>
          <w:p w14:paraId="3964B2EF"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lastRenderedPageBreak/>
              <w:t xml:space="preserve">SPT </w:t>
            </w:r>
          </w:p>
        </w:tc>
        <w:tc>
          <w:tcPr>
            <w:tcW w:w="530" w:type="dxa"/>
            <w:shd w:val="clear" w:color="auto" w:fill="auto"/>
            <w:vAlign w:val="bottom"/>
          </w:tcPr>
          <w:p w14:paraId="67313D6F" w14:textId="77777777" w:rsidR="00AC2A14" w:rsidRPr="00AC5985" w:rsidRDefault="00AC2A14" w:rsidP="00F4440C">
            <w:pPr>
              <w:spacing w:after="0" w:line="300" w:lineRule="auto"/>
              <w:rPr>
                <w:rFonts w:eastAsia="Times New Roman"/>
                <w:lang w:val="en-US" w:eastAsia="en-US"/>
              </w:rPr>
            </w:pPr>
          </w:p>
        </w:tc>
        <w:tc>
          <w:tcPr>
            <w:tcW w:w="6440" w:type="dxa"/>
          </w:tcPr>
          <w:p w14:paraId="670EB78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2A14" w:rsidRPr="00AC5985" w14:paraId="3D9FBCF7" w14:textId="77777777" w:rsidTr="00F4440C">
        <w:trPr>
          <w:trHeight w:val="288"/>
          <w:jc w:val="center"/>
        </w:trPr>
        <w:tc>
          <w:tcPr>
            <w:tcW w:w="1265" w:type="dxa"/>
            <w:shd w:val="clear" w:color="auto" w:fill="auto"/>
            <w:noWrap/>
            <w:vAlign w:val="bottom"/>
            <w:hideMark/>
          </w:tcPr>
          <w:p w14:paraId="25FD941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C26071A" w14:textId="77777777" w:rsidR="00AC2A14" w:rsidRPr="00AC5985" w:rsidRDefault="00AC2A14" w:rsidP="00F4440C">
            <w:pPr>
              <w:spacing w:after="0" w:line="300" w:lineRule="auto"/>
              <w:rPr>
                <w:rFonts w:eastAsia="Times New Roman"/>
                <w:lang w:val="en-US" w:eastAsia="en-US"/>
              </w:rPr>
            </w:pPr>
          </w:p>
        </w:tc>
        <w:tc>
          <w:tcPr>
            <w:tcW w:w="6440" w:type="dxa"/>
          </w:tcPr>
          <w:p w14:paraId="29EB296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2A14" w:rsidRPr="00AC5985" w14:paraId="55FE9AA8" w14:textId="77777777" w:rsidTr="00F4440C">
        <w:trPr>
          <w:trHeight w:val="288"/>
          <w:jc w:val="center"/>
        </w:trPr>
        <w:tc>
          <w:tcPr>
            <w:tcW w:w="1265" w:type="dxa"/>
            <w:shd w:val="clear" w:color="auto" w:fill="auto"/>
            <w:noWrap/>
            <w:vAlign w:val="bottom"/>
            <w:hideMark/>
          </w:tcPr>
          <w:p w14:paraId="34212F31"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781C2E02" w14:textId="77777777" w:rsidR="00AC2A14" w:rsidRPr="00AC5985" w:rsidRDefault="00AC2A14" w:rsidP="00F4440C">
            <w:pPr>
              <w:spacing w:after="0" w:line="300" w:lineRule="auto"/>
              <w:rPr>
                <w:rFonts w:eastAsia="Times New Roman"/>
                <w:lang w:val="en-US" w:eastAsia="en-US"/>
              </w:rPr>
            </w:pPr>
          </w:p>
        </w:tc>
        <w:tc>
          <w:tcPr>
            <w:tcW w:w="6440" w:type="dxa"/>
          </w:tcPr>
          <w:p w14:paraId="6C1E004E"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2A14" w:rsidRPr="00AC5985" w14:paraId="08609DD2" w14:textId="77777777" w:rsidTr="00F4440C">
        <w:trPr>
          <w:trHeight w:val="288"/>
          <w:jc w:val="center"/>
        </w:trPr>
        <w:tc>
          <w:tcPr>
            <w:tcW w:w="1265" w:type="dxa"/>
            <w:shd w:val="clear" w:color="auto" w:fill="auto"/>
            <w:noWrap/>
            <w:vAlign w:val="bottom"/>
            <w:hideMark/>
          </w:tcPr>
          <w:p w14:paraId="238015A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3CB2307" w14:textId="77777777" w:rsidR="00AC2A14" w:rsidRPr="00AC5985" w:rsidRDefault="00AC2A14" w:rsidP="00F4440C">
            <w:pPr>
              <w:spacing w:after="0" w:line="300" w:lineRule="auto"/>
              <w:rPr>
                <w:rFonts w:eastAsia="Times New Roman"/>
                <w:lang w:val="en-US" w:eastAsia="en-US"/>
              </w:rPr>
            </w:pPr>
          </w:p>
        </w:tc>
        <w:tc>
          <w:tcPr>
            <w:tcW w:w="6440" w:type="dxa"/>
          </w:tcPr>
          <w:p w14:paraId="230B6CFB"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2A14" w:rsidRPr="00AC5985" w14:paraId="29EEF6D2" w14:textId="77777777" w:rsidTr="00F4440C">
        <w:trPr>
          <w:trHeight w:val="288"/>
          <w:jc w:val="center"/>
        </w:trPr>
        <w:tc>
          <w:tcPr>
            <w:tcW w:w="1265" w:type="dxa"/>
            <w:shd w:val="clear" w:color="auto" w:fill="auto"/>
            <w:noWrap/>
            <w:vAlign w:val="bottom"/>
            <w:hideMark/>
          </w:tcPr>
          <w:p w14:paraId="7D934373" w14:textId="77777777" w:rsidR="00AC2A14" w:rsidRDefault="00AC2A14" w:rsidP="00F4440C">
            <w:pPr>
              <w:spacing w:after="0" w:line="300" w:lineRule="auto"/>
              <w:rPr>
                <w:rFonts w:eastAsia="Times New Roman"/>
                <w:lang w:val="en-US" w:eastAsia="en-US"/>
              </w:rPr>
            </w:pPr>
            <w:r w:rsidRPr="00AC5985">
              <w:rPr>
                <w:rFonts w:eastAsia="Times New Roman"/>
                <w:lang w:val="en-US" w:eastAsia="en-US"/>
              </w:rPr>
              <w:t>TROPICS</w:t>
            </w:r>
          </w:p>
          <w:p w14:paraId="158F7B88" w14:textId="77777777" w:rsidR="00AC2A14" w:rsidRPr="00AC5985" w:rsidRDefault="00AC2A14" w:rsidP="00F4440C">
            <w:pPr>
              <w:spacing w:after="0" w:line="300" w:lineRule="auto"/>
              <w:rPr>
                <w:rFonts w:eastAsia="Times New Roman"/>
                <w:lang w:val="en-US" w:eastAsia="en-US"/>
              </w:rPr>
            </w:pPr>
          </w:p>
        </w:tc>
        <w:tc>
          <w:tcPr>
            <w:tcW w:w="530" w:type="dxa"/>
            <w:shd w:val="clear" w:color="auto" w:fill="auto"/>
            <w:noWrap/>
            <w:vAlign w:val="bottom"/>
            <w:hideMark/>
          </w:tcPr>
          <w:p w14:paraId="3C82C17C" w14:textId="77777777" w:rsidR="00AC2A14" w:rsidRPr="00AC5985" w:rsidRDefault="00AC2A14" w:rsidP="00F4440C">
            <w:pPr>
              <w:spacing w:after="0" w:line="300" w:lineRule="auto"/>
              <w:rPr>
                <w:rFonts w:eastAsia="Times New Roman"/>
                <w:lang w:val="en-US" w:eastAsia="en-US"/>
              </w:rPr>
            </w:pPr>
          </w:p>
        </w:tc>
        <w:tc>
          <w:tcPr>
            <w:tcW w:w="6440" w:type="dxa"/>
          </w:tcPr>
          <w:p w14:paraId="7F458AE9"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2A14" w:rsidRPr="00AC5985" w14:paraId="50DE14A6" w14:textId="77777777" w:rsidTr="00F4440C">
        <w:trPr>
          <w:trHeight w:val="288"/>
          <w:jc w:val="center"/>
        </w:trPr>
        <w:tc>
          <w:tcPr>
            <w:tcW w:w="1265" w:type="dxa"/>
            <w:shd w:val="clear" w:color="auto" w:fill="auto"/>
            <w:noWrap/>
            <w:vAlign w:val="bottom"/>
            <w:hideMark/>
          </w:tcPr>
          <w:p w14:paraId="4F7F989A"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6D0E1C44" w14:textId="77777777" w:rsidR="00AC2A14" w:rsidRPr="00AC5985" w:rsidRDefault="00AC2A14" w:rsidP="00F4440C">
            <w:pPr>
              <w:spacing w:after="0" w:line="300" w:lineRule="auto"/>
              <w:rPr>
                <w:rFonts w:eastAsia="Times New Roman"/>
                <w:lang w:val="en-US" w:eastAsia="en-US"/>
              </w:rPr>
            </w:pPr>
          </w:p>
        </w:tc>
        <w:tc>
          <w:tcPr>
            <w:tcW w:w="6440" w:type="dxa"/>
          </w:tcPr>
          <w:p w14:paraId="515F521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TianWang-1</w:t>
            </w:r>
          </w:p>
        </w:tc>
      </w:tr>
      <w:tr w:rsidR="00AC2A14" w:rsidRPr="00AC5985" w14:paraId="15AD6C93" w14:textId="77777777" w:rsidTr="00F4440C">
        <w:trPr>
          <w:trHeight w:val="288"/>
          <w:jc w:val="center"/>
        </w:trPr>
        <w:tc>
          <w:tcPr>
            <w:tcW w:w="1265" w:type="dxa"/>
            <w:shd w:val="clear" w:color="auto" w:fill="auto"/>
            <w:noWrap/>
            <w:vAlign w:val="bottom"/>
            <w:hideMark/>
          </w:tcPr>
          <w:p w14:paraId="72CB16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743098D2" w14:textId="77777777" w:rsidR="00AC2A14" w:rsidRPr="00AC5985" w:rsidRDefault="00AC2A14" w:rsidP="00F4440C">
            <w:pPr>
              <w:spacing w:after="0" w:line="300" w:lineRule="auto"/>
              <w:rPr>
                <w:rFonts w:eastAsia="Times New Roman"/>
                <w:lang w:val="en-US" w:eastAsia="en-US"/>
              </w:rPr>
            </w:pPr>
          </w:p>
        </w:tc>
        <w:tc>
          <w:tcPr>
            <w:tcW w:w="6440" w:type="dxa"/>
          </w:tcPr>
          <w:p w14:paraId="0763AB40" w14:textId="77777777" w:rsidR="00AC2A14" w:rsidRPr="00AC5985" w:rsidRDefault="00AC2A14"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2A14" w:rsidRPr="00AC5985" w14:paraId="18916D93" w14:textId="77777777" w:rsidTr="00F4440C">
        <w:trPr>
          <w:trHeight w:val="288"/>
          <w:jc w:val="center"/>
        </w:trPr>
        <w:tc>
          <w:tcPr>
            <w:tcW w:w="1265" w:type="dxa"/>
            <w:shd w:val="clear" w:color="auto" w:fill="auto"/>
            <w:noWrap/>
            <w:vAlign w:val="bottom"/>
            <w:hideMark/>
          </w:tcPr>
          <w:p w14:paraId="392B115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44499C2" w14:textId="77777777" w:rsidR="00AC2A14" w:rsidRPr="00AC5985" w:rsidRDefault="00AC2A14" w:rsidP="00F4440C">
            <w:pPr>
              <w:spacing w:after="0" w:line="300" w:lineRule="auto"/>
              <w:rPr>
                <w:rFonts w:eastAsia="Times New Roman"/>
                <w:lang w:val="en-US" w:eastAsia="en-US"/>
              </w:rPr>
            </w:pPr>
          </w:p>
        </w:tc>
        <w:tc>
          <w:tcPr>
            <w:tcW w:w="6440" w:type="dxa"/>
          </w:tcPr>
          <w:p w14:paraId="16CB83F1"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Ultra-High Frequency</w:t>
            </w:r>
          </w:p>
        </w:tc>
      </w:tr>
      <w:tr w:rsidR="00AC2A14" w:rsidRPr="00AC5985" w14:paraId="46C34EB8" w14:textId="77777777" w:rsidTr="00F4440C">
        <w:trPr>
          <w:trHeight w:val="288"/>
          <w:jc w:val="center"/>
        </w:trPr>
        <w:tc>
          <w:tcPr>
            <w:tcW w:w="1265" w:type="dxa"/>
            <w:shd w:val="clear" w:color="auto" w:fill="auto"/>
            <w:noWrap/>
            <w:vAlign w:val="bottom"/>
            <w:hideMark/>
          </w:tcPr>
          <w:p w14:paraId="1E255CA6"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1A600148" w14:textId="77777777" w:rsidR="00AC2A14" w:rsidRPr="00AC5985" w:rsidRDefault="00AC2A14" w:rsidP="00F4440C">
            <w:pPr>
              <w:spacing w:after="0" w:line="300" w:lineRule="auto"/>
              <w:rPr>
                <w:rFonts w:eastAsia="Times New Roman"/>
                <w:lang w:val="en-US" w:eastAsia="en-US"/>
              </w:rPr>
            </w:pPr>
          </w:p>
        </w:tc>
        <w:tc>
          <w:tcPr>
            <w:tcW w:w="6440" w:type="dxa"/>
          </w:tcPr>
          <w:p w14:paraId="701DEABD" w14:textId="77777777" w:rsidR="00AC2A14" w:rsidRPr="00AC5985" w:rsidRDefault="00AC2A14"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2A14" w:rsidRPr="00AC5985" w14:paraId="22D8D612" w14:textId="77777777" w:rsidTr="00F4440C">
        <w:trPr>
          <w:trHeight w:val="288"/>
          <w:jc w:val="center"/>
        </w:trPr>
        <w:tc>
          <w:tcPr>
            <w:tcW w:w="1265" w:type="dxa"/>
            <w:shd w:val="clear" w:color="auto" w:fill="auto"/>
            <w:noWrap/>
            <w:vAlign w:val="bottom"/>
            <w:hideMark/>
          </w:tcPr>
          <w:p w14:paraId="4DAFBEA3"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6A314C3A" w14:textId="77777777" w:rsidR="00AC2A14" w:rsidRPr="00AC5985" w:rsidRDefault="00AC2A14" w:rsidP="00F4440C">
            <w:pPr>
              <w:spacing w:after="0" w:line="300" w:lineRule="auto"/>
              <w:rPr>
                <w:rFonts w:eastAsia="Times New Roman"/>
                <w:lang w:val="en-US" w:eastAsia="en-US"/>
              </w:rPr>
            </w:pPr>
          </w:p>
        </w:tc>
        <w:tc>
          <w:tcPr>
            <w:tcW w:w="6440" w:type="dxa"/>
          </w:tcPr>
          <w:p w14:paraId="0046452F"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AC2A14" w:rsidRPr="00AC5985" w14:paraId="347017EC" w14:textId="77777777" w:rsidTr="00F4440C">
        <w:trPr>
          <w:trHeight w:val="288"/>
          <w:jc w:val="center"/>
        </w:trPr>
        <w:tc>
          <w:tcPr>
            <w:tcW w:w="1265" w:type="dxa"/>
            <w:shd w:val="clear" w:color="auto" w:fill="auto"/>
            <w:noWrap/>
            <w:vAlign w:val="bottom"/>
            <w:hideMark/>
          </w:tcPr>
          <w:p w14:paraId="73993AA4"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586BA674" w14:textId="77777777" w:rsidR="00AC2A14" w:rsidRPr="00AC5985" w:rsidRDefault="00AC2A14" w:rsidP="00F4440C">
            <w:pPr>
              <w:spacing w:after="0" w:line="300" w:lineRule="auto"/>
              <w:rPr>
                <w:rFonts w:eastAsia="Times New Roman"/>
                <w:lang w:val="en-US" w:eastAsia="en-US"/>
              </w:rPr>
            </w:pPr>
          </w:p>
        </w:tc>
        <w:tc>
          <w:tcPr>
            <w:tcW w:w="6440" w:type="dxa"/>
          </w:tcPr>
          <w:p w14:paraId="34DD9A2A" w14:textId="77777777" w:rsidR="00AC2A14" w:rsidRPr="007E1249" w:rsidRDefault="00AC2A14" w:rsidP="00F4440C">
            <w:pPr>
              <w:spacing w:after="0" w:line="300" w:lineRule="auto"/>
              <w:rPr>
                <w:rFonts w:eastAsia="Times New Roman"/>
                <w:lang w:val="en-US" w:eastAsia="en-US"/>
              </w:rPr>
            </w:pPr>
            <w:r>
              <w:rPr>
                <w:rFonts w:eastAsia="Times New Roman"/>
                <w:lang w:val="en-US" w:eastAsia="en-US"/>
              </w:rPr>
              <w:t>Wireless Local Area Network</w:t>
            </w:r>
          </w:p>
        </w:tc>
      </w:tr>
      <w:tr w:rsidR="00AC2A14" w:rsidRPr="00AC5985" w14:paraId="19AB7A2B" w14:textId="77777777" w:rsidTr="00F4440C">
        <w:trPr>
          <w:trHeight w:val="288"/>
          <w:jc w:val="center"/>
        </w:trPr>
        <w:tc>
          <w:tcPr>
            <w:tcW w:w="1265" w:type="dxa"/>
            <w:shd w:val="clear" w:color="auto" w:fill="auto"/>
            <w:noWrap/>
            <w:vAlign w:val="bottom"/>
            <w:hideMark/>
          </w:tcPr>
          <w:p w14:paraId="4B528A55"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3891B14D" w14:textId="77777777" w:rsidR="00AC2A14" w:rsidRPr="00AC5985" w:rsidRDefault="00AC2A14" w:rsidP="00F4440C">
            <w:pPr>
              <w:spacing w:after="0" w:line="300" w:lineRule="auto"/>
              <w:rPr>
                <w:rFonts w:eastAsia="Times New Roman"/>
                <w:lang w:val="en-US" w:eastAsia="en-US"/>
              </w:rPr>
            </w:pPr>
          </w:p>
        </w:tc>
        <w:tc>
          <w:tcPr>
            <w:tcW w:w="6440" w:type="dxa"/>
          </w:tcPr>
          <w:p w14:paraId="484BA952"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Wireless Sensor Network</w:t>
            </w:r>
          </w:p>
        </w:tc>
      </w:tr>
      <w:tr w:rsidR="00AC2A14" w:rsidRPr="00AC5985" w14:paraId="16B542ED" w14:textId="77777777" w:rsidTr="00F4440C">
        <w:trPr>
          <w:trHeight w:val="288"/>
          <w:jc w:val="center"/>
        </w:trPr>
        <w:tc>
          <w:tcPr>
            <w:tcW w:w="1265" w:type="dxa"/>
            <w:shd w:val="clear" w:color="auto" w:fill="auto"/>
            <w:noWrap/>
            <w:vAlign w:val="bottom"/>
            <w:hideMark/>
          </w:tcPr>
          <w:p w14:paraId="627A931E" w14:textId="77777777" w:rsidR="00AC2A14" w:rsidRPr="00AC5985" w:rsidRDefault="00AC2A14"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136ADB64" w14:textId="77777777" w:rsidR="00AC2A14" w:rsidRPr="00AC5985" w:rsidRDefault="00AC2A14" w:rsidP="00F4440C">
            <w:pPr>
              <w:spacing w:after="0" w:line="300" w:lineRule="auto"/>
              <w:rPr>
                <w:rFonts w:eastAsia="Times New Roman"/>
                <w:lang w:val="en-US" w:eastAsia="en-US"/>
              </w:rPr>
            </w:pPr>
          </w:p>
        </w:tc>
        <w:tc>
          <w:tcPr>
            <w:tcW w:w="6440" w:type="dxa"/>
          </w:tcPr>
          <w:p w14:paraId="056F379D" w14:textId="77777777" w:rsidR="00AC2A14" w:rsidRPr="00AC5985" w:rsidRDefault="00AC2A14" w:rsidP="00F4440C">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43E04715" w:rsidR="009044AF" w:rsidRDefault="009044AF" w:rsidP="00690D8C">
      <w:pPr>
        <w:sectPr w:rsidR="009044AF" w:rsidSect="006B04C1">
          <w:footerReference w:type="default" r:id="rId9"/>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A3053F">
      <w:pPr>
        <w:pStyle w:val="Heading1"/>
      </w:pPr>
      <w:bookmarkStart w:id="7" w:name="_Toc482635004"/>
      <w:bookmarkEnd w:id="6"/>
      <w:r>
        <w:lastRenderedPageBreak/>
        <w:t>Introduction</w:t>
      </w:r>
      <w:bookmarkEnd w:id="7"/>
    </w:p>
    <w:p w14:paraId="16ED3677" w14:textId="5B676C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3605C8"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11.1pt">
            <v:imagedata r:id="rId10" o:title="download"/>
          </v:shape>
        </w:pict>
      </w:r>
    </w:p>
    <w:p w14:paraId="5F3B7657" w14:textId="63D16199" w:rsidR="00EA097E" w:rsidRPr="00EA097E" w:rsidRDefault="00EA097E" w:rsidP="00362833">
      <w:pPr>
        <w:pStyle w:val="Figurecaption"/>
      </w:pPr>
      <w:bookmarkStart w:id="8" w:name="_Ref480373065"/>
      <w:bookmarkStart w:id="9" w:name="_Toc482687404"/>
      <w:r>
        <w:t xml:space="preserve">Figure </w:t>
      </w:r>
      <w:r w:rsidR="00901AD3">
        <w:fldChar w:fldCharType="begin"/>
      </w:r>
      <w:r w:rsidR="00901AD3">
        <w:instrText xml:space="preserve"> SEQ Figure \* ARABIC </w:instrText>
      </w:r>
      <w:r w:rsidR="00901AD3">
        <w:fldChar w:fldCharType="separate"/>
      </w:r>
      <w:r w:rsidR="00600D48">
        <w:rPr>
          <w:noProof/>
        </w:rPr>
        <w:t>1</w:t>
      </w:r>
      <w:r w:rsidR="00901AD3">
        <w:rPr>
          <w:noProof/>
        </w:rPr>
        <w:fldChar w:fldCharType="end"/>
      </w:r>
      <w:bookmarkEnd w:id="8"/>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9"/>
    </w:p>
    <w:p w14:paraId="763DC792" w14:textId="73C2F111"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600D48">
        <w:t xml:space="preserve">Figure </w:t>
      </w:r>
      <w:r w:rsidR="00600D48">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2883F301"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600D48">
        <w:t xml:space="preserve">Figure </w:t>
      </w:r>
      <w:r w:rsidR="00600D48">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C66B798"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600D48">
        <w:t xml:space="preserve">Figure </w:t>
      </w:r>
      <w:r w:rsidR="00600D48">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0E92491" w:rsidR="00466DC4" w:rsidRDefault="00585D56" w:rsidP="00D93C62">
      <w:pPr>
        <w:pStyle w:val="Centered"/>
      </w:pPr>
      <w:r>
        <w:pict w14:anchorId="6D63C80F">
          <v:shape id="_x0000_i1026" type="#_x0000_t75" style="width:263.55pt;height:233.1pt">
            <v:imagedata r:id="rId11" o:title="EDSN Overview" croptop="170f" cropleft="-986f"/>
          </v:shape>
        </w:pict>
      </w:r>
    </w:p>
    <w:p w14:paraId="5F39D22A" w14:textId="2F090064" w:rsidR="00466DC4" w:rsidRDefault="00466DC4" w:rsidP="00362833">
      <w:pPr>
        <w:pStyle w:val="Figurecaption"/>
      </w:pPr>
      <w:bookmarkStart w:id="10" w:name="_Ref480373241"/>
      <w:bookmarkStart w:id="11" w:name="_Ref481853334"/>
      <w:bookmarkStart w:id="12" w:name="_Toc482687405"/>
      <w:r>
        <w:t xml:space="preserve">Figure </w:t>
      </w:r>
      <w:r w:rsidR="00901AD3">
        <w:fldChar w:fldCharType="begin"/>
      </w:r>
      <w:r w:rsidR="00901AD3">
        <w:instrText xml:space="preserve"> SEQ Figure \* ARABIC </w:instrText>
      </w:r>
      <w:r w:rsidR="00901AD3">
        <w:fldChar w:fldCharType="separate"/>
      </w:r>
      <w:r w:rsidR="00600D48">
        <w:rPr>
          <w:noProof/>
        </w:rPr>
        <w:t>2</w:t>
      </w:r>
      <w:r w:rsidR="00901AD3">
        <w:rPr>
          <w:noProof/>
        </w:rPr>
        <w:fldChar w:fldCharType="end"/>
      </w:r>
      <w:bookmarkEnd w:id="10"/>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1"/>
      <w:bookmarkEnd w:id="12"/>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3" w:name="_Toc482635005"/>
      <w:r w:rsidRPr="00A3053F">
        <w:lastRenderedPageBreak/>
        <w:t>Objectives</w:t>
      </w:r>
      <w:bookmarkEnd w:id="13"/>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 xml:space="preserve">and/or a better </w:t>
      </w:r>
      <w:r w:rsidR="005479EE">
        <w:lastRenderedPageBreak/>
        <w:t>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4" w:name="_Ref481848535"/>
      <w:bookmarkStart w:id="15" w:name="_Toc482635006"/>
      <w:r w:rsidRPr="00A3053F">
        <w:lastRenderedPageBreak/>
        <w:t>Hypothetical Mission</w:t>
      </w:r>
      <w:bookmarkEnd w:id="14"/>
      <w:bookmarkEnd w:id="15"/>
    </w:p>
    <w:p w14:paraId="7019D27E" w14:textId="34A720C5" w:rsidR="005651B6" w:rsidRDefault="003605C8" w:rsidP="005651B6">
      <w:pPr>
        <w:pStyle w:val="Centered"/>
        <w:keepNext/>
      </w:pPr>
      <w:r>
        <w:pict w14:anchorId="3310723B">
          <v:shape id="_x0000_i1027" type="#_x0000_t75" style="width:252.45pt;height:314.75pt">
            <v:imagedata r:id="rId12" o:title="Hypothetical Mission"/>
          </v:shape>
        </w:pict>
      </w:r>
    </w:p>
    <w:p w14:paraId="4CF1711E" w14:textId="2D04BFAF" w:rsidR="005651B6" w:rsidRDefault="005651B6" w:rsidP="005651B6">
      <w:pPr>
        <w:pStyle w:val="Figurecaption"/>
      </w:pPr>
      <w:bookmarkStart w:id="16" w:name="_Ref481852278"/>
      <w:bookmarkStart w:id="17" w:name="_Toc482687406"/>
      <w:r>
        <w:t xml:space="preserve">Figure </w:t>
      </w:r>
      <w:r>
        <w:fldChar w:fldCharType="begin"/>
      </w:r>
      <w:r>
        <w:instrText xml:space="preserve"> SEQ Figure \* ARABIC </w:instrText>
      </w:r>
      <w:r>
        <w:fldChar w:fldCharType="separate"/>
      </w:r>
      <w:r w:rsidR="00600D48">
        <w:rPr>
          <w:noProof/>
        </w:rPr>
        <w:t>3</w:t>
      </w:r>
      <w:r>
        <w:fldChar w:fldCharType="end"/>
      </w:r>
      <w:bookmarkEnd w:id="16"/>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7"/>
      <w:r w:rsidR="00F04195">
        <w:t xml:space="preserve"> </w:t>
      </w:r>
    </w:p>
    <w:p w14:paraId="43BF4A5D" w14:textId="1E4E0429"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600D48">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48C695BC"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600D48">
        <w:t xml:space="preserve">Figure </w:t>
      </w:r>
      <w:r w:rsidR="00600D48">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521AADD1"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600D48">
        <w:t xml:space="preserve">Figure </w:t>
      </w:r>
      <w:r w:rsidR="00600D48">
        <w:rPr>
          <w:noProof/>
        </w:rPr>
        <w:t>3</w:t>
      </w:r>
      <w:r w:rsidR="00F04195">
        <w:fldChar w:fldCharType="end"/>
      </w:r>
      <w:r>
        <w:t>)</w:t>
      </w:r>
    </w:p>
    <w:p w14:paraId="6E3E9CB5" w14:textId="776E6502"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600D48">
        <w:t xml:space="preserve">Figure </w:t>
      </w:r>
      <w:r w:rsidR="00600D48">
        <w:rPr>
          <w:noProof/>
        </w:rPr>
        <w:t>3</w:t>
      </w:r>
      <w:r>
        <w:fldChar w:fldCharType="end"/>
      </w:r>
      <w:r w:rsidR="005651B6">
        <w:t>)</w:t>
      </w:r>
    </w:p>
    <w:p w14:paraId="0835407F" w14:textId="5F00B431" w:rsidR="00C40FF8" w:rsidRPr="00C40FF8" w:rsidRDefault="00C40FF8" w:rsidP="00A3053F">
      <w:pPr>
        <w:pStyle w:val="Heading2"/>
      </w:pPr>
      <w:bookmarkStart w:id="18" w:name="_Toc482635007"/>
      <w:r>
        <w:t xml:space="preserve">Thesis </w:t>
      </w:r>
      <w:r w:rsidRPr="00A3053F">
        <w:t>Structure</w:t>
      </w:r>
      <w:bookmarkEnd w:id="18"/>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19" w:name="_Toc482635008"/>
      <w:r w:rsidRPr="00A3053F">
        <w:lastRenderedPageBreak/>
        <w:t>State</w:t>
      </w:r>
      <w:r w:rsidRPr="00923841">
        <w:t xml:space="preserve"> of the Art</w:t>
      </w:r>
      <w:bookmarkEnd w:id="19"/>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0" w:name="_Toc482635009"/>
      <w:r w:rsidRPr="00A3053F">
        <w:t>CubeSats</w:t>
      </w:r>
      <w:bookmarkEnd w:id="20"/>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42F40D58"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600D48">
        <w:t xml:space="preserve">Figure </w:t>
      </w:r>
      <w:r w:rsidR="00600D48">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D4862B1" w:rsidR="00926C1C" w:rsidRDefault="00926C1C" w:rsidP="00362833">
      <w:pPr>
        <w:pStyle w:val="Figurecaption"/>
      </w:pPr>
      <w:bookmarkStart w:id="21" w:name="_Ref480815487"/>
      <w:bookmarkStart w:id="22" w:name="_Ref482531844"/>
      <w:bookmarkStart w:id="23" w:name="_Toc482687407"/>
      <w:r>
        <w:t xml:space="preserve">Figure </w:t>
      </w:r>
      <w:r w:rsidR="00901AD3">
        <w:fldChar w:fldCharType="begin"/>
      </w:r>
      <w:r w:rsidR="00901AD3">
        <w:instrText xml:space="preserve"> SEQ Figure \* ARABIC </w:instrText>
      </w:r>
      <w:r w:rsidR="00901AD3">
        <w:fldChar w:fldCharType="separate"/>
      </w:r>
      <w:r w:rsidR="00600D48">
        <w:rPr>
          <w:noProof/>
        </w:rPr>
        <w:t>4</w:t>
      </w:r>
      <w:r w:rsidR="00901AD3">
        <w:rPr>
          <w:noProof/>
        </w:rPr>
        <w:fldChar w:fldCharType="end"/>
      </w:r>
      <w:bookmarkEnd w:id="21"/>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2"/>
      <w:bookmarkEnd w:id="23"/>
    </w:p>
    <w:p w14:paraId="3708ABB1" w14:textId="6D8022CE"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600D48">
        <w:t xml:space="preserve">Figure </w:t>
      </w:r>
      <w:r w:rsidR="00600D48">
        <w:rPr>
          <w:noProof/>
        </w:rPr>
        <w:t>5</w:t>
      </w:r>
      <w:r w:rsidR="0040745F">
        <w:fldChar w:fldCharType="end"/>
      </w:r>
      <w:r w:rsidR="0040745F">
        <w:t>)</w:t>
      </w:r>
      <w:r w:rsidR="0030486E">
        <w:t>.</w:t>
      </w:r>
    </w:p>
    <w:p w14:paraId="2729787B" w14:textId="58AB9637" w:rsidR="00466DC4" w:rsidRDefault="003605C8" w:rsidP="00BD32BF">
      <w:pPr>
        <w:pStyle w:val="Centered"/>
      </w:pPr>
      <w:r>
        <w:rPr>
          <w:noProof/>
        </w:rPr>
        <w:lastRenderedPageBreak/>
        <w:pict w14:anchorId="42F2B1C6">
          <v:shape id="_x0000_i1028" type="#_x0000_t75" style="width:373.4pt;height:281.1pt">
            <v:imagedata r:id="rId14" o:title="2017-04-19 11_26_27-Space Launch System 2018 to carry CubeSats, uncrewed Orion capsule -"/>
          </v:shape>
        </w:pict>
      </w:r>
    </w:p>
    <w:p w14:paraId="48DD8C71" w14:textId="44DDC8E2" w:rsidR="003C5ECC" w:rsidRDefault="00466DC4" w:rsidP="00362833">
      <w:pPr>
        <w:pStyle w:val="Figurecaption"/>
      </w:pPr>
      <w:bookmarkStart w:id="24" w:name="_Ref480815569"/>
      <w:bookmarkStart w:id="25" w:name="_Toc482687408"/>
      <w:r>
        <w:t xml:space="preserve">Figure </w:t>
      </w:r>
      <w:r w:rsidR="00901AD3">
        <w:fldChar w:fldCharType="begin"/>
      </w:r>
      <w:r w:rsidR="00901AD3">
        <w:instrText xml:space="preserve"> SEQ Figure \* ARABIC </w:instrText>
      </w:r>
      <w:r w:rsidR="00901AD3">
        <w:fldChar w:fldCharType="separate"/>
      </w:r>
      <w:r w:rsidR="00600D48">
        <w:rPr>
          <w:noProof/>
        </w:rPr>
        <w:t>5</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5"/>
    </w:p>
    <w:p w14:paraId="55B2B6BF" w14:textId="0035382C" w:rsidR="0064093C" w:rsidRDefault="0064093C" w:rsidP="00A3053F">
      <w:pPr>
        <w:pStyle w:val="Heading3"/>
      </w:pPr>
      <w:bookmarkStart w:id="26" w:name="_Ref482024155"/>
      <w:bookmarkStart w:id="27" w:name="_Toc482635010"/>
      <w:r w:rsidRPr="008D30A5">
        <w:t>Capabilities</w:t>
      </w:r>
      <w:bookmarkEnd w:id="26"/>
      <w:bookmarkEnd w:id="27"/>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8" w:name="_Toc482635011"/>
      <w:r w:rsidRPr="00BD32BF">
        <w:lastRenderedPageBreak/>
        <w:t>S</w:t>
      </w:r>
      <w:r w:rsidR="00740AB0">
        <w:t>atellite</w:t>
      </w:r>
      <w:r w:rsidRPr="00BD32BF">
        <w:t>-to-Ground Communication</w:t>
      </w:r>
      <w:bookmarkEnd w:id="28"/>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29" w:name="_Toc482635012"/>
      <w:r w:rsidRPr="00BD32BF">
        <w:lastRenderedPageBreak/>
        <w:t>Satellite-to-Satellite Communication</w:t>
      </w:r>
      <w:bookmarkEnd w:id="29"/>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585D56" w:rsidP="00CC6B59">
      <w:pPr>
        <w:pStyle w:val="Centered"/>
      </w:pPr>
      <w:r>
        <w:lastRenderedPageBreak/>
        <w:pict w14:anchorId="4C8428FC">
          <v:shape id="_x0000_i1102" type="#_x0000_t75" style="width:377.1pt;height:187.85pt">
            <v:imagedata r:id="rId15" o:title="GAMANET Overview"/>
          </v:shape>
        </w:pict>
      </w:r>
    </w:p>
    <w:p w14:paraId="3429342A" w14:textId="4EAA3009" w:rsidR="00E65C98" w:rsidRDefault="00E65C98" w:rsidP="00362833">
      <w:pPr>
        <w:pStyle w:val="Figurecaption"/>
      </w:pPr>
      <w:bookmarkStart w:id="30" w:name="_Toc482687409"/>
      <w:r>
        <w:t xml:space="preserve">Figure </w:t>
      </w:r>
      <w:r w:rsidR="00901AD3">
        <w:fldChar w:fldCharType="begin"/>
      </w:r>
      <w:r w:rsidR="00901AD3">
        <w:instrText xml:space="preserve"> SEQ Figure \* ARABIC </w:instrText>
      </w:r>
      <w:r w:rsidR="00901AD3">
        <w:fldChar w:fldCharType="separate"/>
      </w:r>
      <w:r w:rsidR="00600D48">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600D48">
        <w:t xml:space="preserve">Figure </w:t>
      </w:r>
      <w:r w:rsidR="00600D48">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1" w:name="_Toc482635013"/>
      <w:r>
        <w:lastRenderedPageBreak/>
        <w:t>Battery and Recharge C</w:t>
      </w:r>
      <w:r w:rsidR="001643BE" w:rsidRPr="003A729A">
        <w:t>apabilities</w:t>
      </w:r>
      <w:bookmarkEnd w:id="31"/>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2" w:name="_Toc482635014"/>
      <w:r>
        <w:t>Other Capabilities</w:t>
      </w:r>
      <w:bookmarkEnd w:id="32"/>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F226681"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600D48">
        <w:t xml:space="preserve">Figure </w:t>
      </w:r>
      <w:r w:rsidR="00600D48">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605C8" w:rsidP="00BD32BF">
      <w:pPr>
        <w:pStyle w:val="Centered"/>
      </w:pPr>
      <w:r>
        <w:rPr>
          <w:noProof/>
        </w:rPr>
        <w:pict w14:anchorId="154144FE">
          <v:shape id="_x0000_i1030" type="#_x0000_t75" style="width:208.15pt;height:196.6pt">
            <v:imagedata r:id="rId16" o:title="DSC08802_product_detail"/>
          </v:shape>
        </w:pict>
      </w:r>
    </w:p>
    <w:p w14:paraId="35D71C51" w14:textId="1C714EB2" w:rsidR="00D61D16" w:rsidRDefault="00D61D16" w:rsidP="00362833">
      <w:pPr>
        <w:pStyle w:val="Figurecaption"/>
      </w:pPr>
      <w:bookmarkStart w:id="33" w:name="_Ref480816343"/>
      <w:bookmarkStart w:id="34" w:name="_Toc482687410"/>
      <w:r>
        <w:t xml:space="preserve">Figure </w:t>
      </w:r>
      <w:r w:rsidR="00901AD3">
        <w:fldChar w:fldCharType="begin"/>
      </w:r>
      <w:r w:rsidR="00901AD3">
        <w:instrText xml:space="preserve"> SEQ Figure \* ARABIC </w:instrText>
      </w:r>
      <w:r w:rsidR="00901AD3">
        <w:fldChar w:fldCharType="separate"/>
      </w:r>
      <w:r w:rsidR="00600D48">
        <w:rPr>
          <w:noProof/>
        </w:rPr>
        <w:t>7</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4"/>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5" w:name="_Ref482553681"/>
      <w:bookmarkStart w:id="36" w:name="_Toc482635015"/>
      <w:r>
        <w:t>Applications</w:t>
      </w:r>
      <w:bookmarkEnd w:id="35"/>
      <w:bookmarkEnd w:id="36"/>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7" w:name="_Toc482635016"/>
      <w:r>
        <w:t>Sensing Missions</w:t>
      </w:r>
      <w:bookmarkEnd w:id="37"/>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F9EA868"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600D48">
        <w:t xml:space="preserve">Figure </w:t>
      </w:r>
      <w:r w:rsidR="00600D48">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3605C8" w:rsidP="00B01C0C">
      <w:pPr>
        <w:pStyle w:val="Centered"/>
      </w:pPr>
      <w:r>
        <w:rPr>
          <w:noProof/>
        </w:rPr>
        <w:lastRenderedPageBreak/>
        <w:pict w14:anchorId="04007BCD">
          <v:shape id="_x0000_i1031" type="#_x0000_t75" style="width:233.55pt;height:241.85pt">
            <v:imagedata r:id="rId17" o:title="RAVAN_Auto5" croptop="1006f" cropbottom="1006f" cropleft="914f" cropright="1044f"/>
          </v:shape>
        </w:pict>
      </w:r>
    </w:p>
    <w:p w14:paraId="64B7A838" w14:textId="7E9704F9" w:rsidR="00D61D16" w:rsidRDefault="008F3DA4" w:rsidP="00362833">
      <w:pPr>
        <w:pStyle w:val="Figurecaption"/>
      </w:pPr>
      <w:bookmarkStart w:id="38" w:name="_Ref480373880"/>
      <w:bookmarkStart w:id="39" w:name="_Toc482687411"/>
      <w:r>
        <w:t xml:space="preserve">Figure </w:t>
      </w:r>
      <w:r w:rsidR="00901AD3">
        <w:fldChar w:fldCharType="begin"/>
      </w:r>
      <w:r w:rsidR="00901AD3">
        <w:instrText xml:space="preserve"> SEQ Figure \* ARABIC </w:instrText>
      </w:r>
      <w:r w:rsidR="00901AD3">
        <w:fldChar w:fldCharType="separate"/>
      </w:r>
      <w:r w:rsidR="00600D48">
        <w:rPr>
          <w:noProof/>
        </w:rPr>
        <w:t>8</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0" w:name="_Ref482553666"/>
      <w:bookmarkStart w:id="41" w:name="_Toc482635017"/>
      <w:r>
        <w:t xml:space="preserve">CubeSat </w:t>
      </w:r>
      <w:r w:rsidR="009A3419">
        <w:t>Network Missions</w:t>
      </w:r>
      <w:bookmarkEnd w:id="40"/>
      <w:bookmarkEnd w:id="41"/>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18EAA4F"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600D48">
        <w:t xml:space="preserve">Figure </w:t>
      </w:r>
      <w:r w:rsidR="00600D48">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600D48">
        <w:t xml:space="preserve">Figure </w:t>
      </w:r>
      <w:r w:rsidR="00600D48">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26269CD4"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600D48">
        <w:t xml:space="preserve">Figure </w:t>
      </w:r>
      <w:r w:rsidR="00600D48">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77E3BD48" w:rsidR="002D35AE" w:rsidRDefault="002D35AE" w:rsidP="00362833">
      <w:pPr>
        <w:pStyle w:val="Figurecaption"/>
      </w:pPr>
      <w:bookmarkStart w:id="42" w:name="_Ref480374365"/>
      <w:bookmarkStart w:id="43" w:name="_Toc482687412"/>
      <w:r>
        <w:t xml:space="preserve">Figure </w:t>
      </w:r>
      <w:r>
        <w:fldChar w:fldCharType="begin"/>
      </w:r>
      <w:r>
        <w:instrText xml:space="preserve"> SEQ Figure \* ARABIC </w:instrText>
      </w:r>
      <w:r>
        <w:fldChar w:fldCharType="separate"/>
      </w:r>
      <w:r w:rsidR="00600D48">
        <w:rPr>
          <w:noProof/>
        </w:rPr>
        <w:t>9</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4D9B8818"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600D48">
        <w:t xml:space="preserve">Figure </w:t>
      </w:r>
      <w:r w:rsidR="00600D48">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8B6871" w:rsidP="00B01C0C">
      <w:pPr>
        <w:pStyle w:val="Centered"/>
      </w:pPr>
      <w:r>
        <w:rPr>
          <w:noProof/>
        </w:rPr>
        <w:pict w14:anchorId="219A0B71">
          <v:shape id="_x0000_i1032" type="#_x0000_t75" style="width:323.55pt;height:207.25pt">
            <v:imagedata r:id="rId19" o:title="2017-04-19 14_12_23-Nodes- A Flight Demonstration of Networked Spacecraft C&amp;C" cropbottom="1144f"/>
          </v:shape>
        </w:pict>
      </w:r>
    </w:p>
    <w:p w14:paraId="60E2A03F" w14:textId="1ACF34AD" w:rsidR="00254B9F" w:rsidRDefault="00254B9F" w:rsidP="00362833">
      <w:pPr>
        <w:pStyle w:val="Figurecaption"/>
      </w:pPr>
      <w:bookmarkStart w:id="44" w:name="_Ref480374612"/>
      <w:bookmarkStart w:id="45" w:name="_Toc482687413"/>
      <w:r>
        <w:t xml:space="preserve">Figure </w:t>
      </w:r>
      <w:r w:rsidR="00901AD3">
        <w:fldChar w:fldCharType="begin"/>
      </w:r>
      <w:r w:rsidR="00901AD3">
        <w:instrText xml:space="preserve"> SEQ Figure \* ARABIC </w:instrText>
      </w:r>
      <w:r w:rsidR="00901AD3">
        <w:fldChar w:fldCharType="separate"/>
      </w:r>
      <w:r w:rsidR="00600D48">
        <w:rPr>
          <w:noProof/>
        </w:rPr>
        <w:t>10</w:t>
      </w:r>
      <w:r w:rsidR="00901AD3">
        <w:rPr>
          <w:noProof/>
        </w:rPr>
        <w:fldChar w:fldCharType="end"/>
      </w:r>
      <w:bookmarkEnd w:id="44"/>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5"/>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6" w:name="_Toc482635018"/>
      <w:r w:rsidRPr="00A3053F">
        <w:t>Terrestrial Communications</w:t>
      </w:r>
      <w:bookmarkEnd w:id="46"/>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7" w:name="_Toc482635019"/>
      <w:r>
        <w:t>Wireless Sensor Networks</w:t>
      </w:r>
      <w:bookmarkEnd w:id="47"/>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624673F6"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600D48">
        <w:t xml:space="preserve">Table </w:t>
      </w:r>
      <w:r w:rsidR="00600D48">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58F45CC3" w:rsidR="006959E9" w:rsidRDefault="006959E9" w:rsidP="00362833">
      <w:pPr>
        <w:pStyle w:val="Tabletitle"/>
      </w:pPr>
      <w:bookmarkStart w:id="48" w:name="_Ref480454648"/>
      <w:bookmarkStart w:id="49" w:name="_Toc482687457"/>
      <w:r>
        <w:lastRenderedPageBreak/>
        <w:t xml:space="preserve">Table </w:t>
      </w:r>
      <w:r>
        <w:fldChar w:fldCharType="begin"/>
      </w:r>
      <w:r>
        <w:instrText xml:space="preserve"> SEQ Table \* ARABIC </w:instrText>
      </w:r>
      <w:r>
        <w:fldChar w:fldCharType="separate"/>
      </w:r>
      <w:r w:rsidR="00600D48">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11FE59EE"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600D48">
        <w:t xml:space="preserve">Figure </w:t>
      </w:r>
      <w:r w:rsidR="00600D48">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600D48">
        <w:t xml:space="preserve">Figure </w:t>
      </w:r>
      <w:r w:rsidR="00600D48">
        <w:rPr>
          <w:noProof/>
        </w:rPr>
        <w:t>11</w:t>
      </w:r>
      <w:r w:rsidR="009069D3">
        <w:fldChar w:fldCharType="end"/>
      </w:r>
      <w:r w:rsidR="009069D3">
        <w:t>.</w:t>
      </w:r>
    </w:p>
    <w:p w14:paraId="7C8B6EC2" w14:textId="1F0076C2" w:rsidR="001953DD" w:rsidRDefault="003605C8" w:rsidP="00890AA5">
      <w:pPr>
        <w:pStyle w:val="Centered"/>
      </w:pPr>
      <w:r>
        <w:lastRenderedPageBreak/>
        <w:pict w14:anchorId="55194883">
          <v:shape id="_x0000_i1033" type="#_x0000_t75" style="width:320.75pt;height:149.55pt">
            <v:imagedata r:id="rId20" o:title="Cross Layer Optimization"/>
          </v:shape>
        </w:pict>
      </w:r>
    </w:p>
    <w:p w14:paraId="7171EE1B" w14:textId="72A18129" w:rsidR="001953DD" w:rsidRDefault="001953DD" w:rsidP="00362833">
      <w:pPr>
        <w:pStyle w:val="Figurecaption"/>
      </w:pPr>
      <w:bookmarkStart w:id="50" w:name="_Ref480549034"/>
      <w:bookmarkStart w:id="51" w:name="_Toc482687414"/>
      <w:r>
        <w:t xml:space="preserve">Figure </w:t>
      </w:r>
      <w:r>
        <w:fldChar w:fldCharType="begin"/>
      </w:r>
      <w:r>
        <w:instrText xml:space="preserve"> SEQ Figure \* ARABIC </w:instrText>
      </w:r>
      <w:r>
        <w:fldChar w:fldCharType="separate"/>
      </w:r>
      <w:r w:rsidR="00600D48">
        <w:rPr>
          <w:noProof/>
        </w:rPr>
        <w:t>11</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1"/>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6B6EB2C7"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600D48">
        <w:t xml:space="preserve">Figure </w:t>
      </w:r>
      <w:r w:rsidR="00600D48">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600D48">
        <w:t xml:space="preserve">Figure </w:t>
      </w:r>
      <w:r w:rsidR="00600D48">
        <w:rPr>
          <w:noProof/>
        </w:rPr>
        <w:t>3</w:t>
      </w:r>
      <w:r w:rsidR="007A1DC2">
        <w:fldChar w:fldCharType="end"/>
      </w:r>
      <w:r w:rsidR="007A1DC2">
        <w:t>)</w:t>
      </w:r>
      <w:r w:rsidR="0050185A">
        <w:t xml:space="preserve">. </w:t>
      </w:r>
    </w:p>
    <w:p w14:paraId="07FB568F" w14:textId="7A60847B" w:rsidR="0050185A" w:rsidRDefault="003605C8" w:rsidP="004E55D1">
      <w:pPr>
        <w:pStyle w:val="Centered"/>
      </w:pPr>
      <w:r>
        <w:lastRenderedPageBreak/>
        <w:pict w14:anchorId="573CF071">
          <v:shape id="_x0000_i1034" type="#_x0000_t75" style="width:316.6pt;height:228.9pt">
            <v:imagedata r:id="rId21" o:title="CSN Similar to WSN-ME"/>
          </v:shape>
        </w:pict>
      </w:r>
    </w:p>
    <w:p w14:paraId="7611B5F6" w14:textId="60BD1B36" w:rsidR="0050185A" w:rsidRDefault="0050185A" w:rsidP="00362833">
      <w:pPr>
        <w:pStyle w:val="Figurecaption"/>
      </w:pPr>
      <w:bookmarkStart w:id="52" w:name="_Ref480537249"/>
      <w:bookmarkStart w:id="53" w:name="_Toc482687415"/>
      <w:r>
        <w:t xml:space="preserve">Figure </w:t>
      </w:r>
      <w:r>
        <w:fldChar w:fldCharType="begin"/>
      </w:r>
      <w:r>
        <w:instrText xml:space="preserve"> SEQ Figure \* ARABIC </w:instrText>
      </w:r>
      <w:r>
        <w:fldChar w:fldCharType="separate"/>
      </w:r>
      <w:r w:rsidR="00600D48">
        <w:rPr>
          <w:noProof/>
        </w:rPr>
        <w:t>12</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4FC4465D"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600D48">
        <w:t xml:space="preserve">Figure </w:t>
      </w:r>
      <w:r w:rsidR="00600D48">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69FB04D7"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600D48">
        <w:t xml:space="preserve">Figure </w:t>
      </w:r>
      <w:r w:rsidR="00600D48">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8B6871" w:rsidP="004C7875">
      <w:pPr>
        <w:pStyle w:val="Centered"/>
      </w:pPr>
      <w:r>
        <w:lastRenderedPageBreak/>
        <w:pict w14:anchorId="7A33A408">
          <v:shape id="_x0000_i1035" type="#_x0000_t75" style="width:254.3pt;height:228.9pt">
            <v:imagedata r:id="rId22" o:title="Cluster Heads"/>
          </v:shape>
        </w:pict>
      </w:r>
    </w:p>
    <w:p w14:paraId="1470D2B9" w14:textId="713A03EF" w:rsidR="008338B5" w:rsidRDefault="008338B5" w:rsidP="00362833">
      <w:pPr>
        <w:pStyle w:val="Figurecaption"/>
      </w:pPr>
      <w:bookmarkStart w:id="54" w:name="_Ref480550221"/>
      <w:bookmarkStart w:id="55" w:name="_Toc482687416"/>
      <w:r>
        <w:t xml:space="preserve">Figure </w:t>
      </w:r>
      <w:r>
        <w:fldChar w:fldCharType="begin"/>
      </w:r>
      <w:r>
        <w:instrText xml:space="preserve"> SEQ Figure \* ARABIC </w:instrText>
      </w:r>
      <w:r>
        <w:fldChar w:fldCharType="separate"/>
      </w:r>
      <w:r w:rsidR="00600D48">
        <w:rPr>
          <w:noProof/>
        </w:rPr>
        <w:t>13</w:t>
      </w:r>
      <w:r>
        <w:fldChar w:fldCharType="end"/>
      </w:r>
      <w:bookmarkEnd w:id="54"/>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5"/>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6" w:name="_Toc482635020"/>
      <w:r w:rsidRPr="008D30A5">
        <w:t>Mobile Ad-Hoc Networks</w:t>
      </w:r>
      <w:bookmarkEnd w:id="56"/>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6B8FA78D"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600D48">
        <w:t xml:space="preserve">Figure </w:t>
      </w:r>
      <w:r w:rsidR="00600D48">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585D56" w:rsidP="004C7875">
      <w:pPr>
        <w:pStyle w:val="Centered"/>
      </w:pPr>
      <w:r>
        <w:lastRenderedPageBreak/>
        <w:pict w14:anchorId="59B8869E">
          <v:shape id="_x0000_i1202" type="#_x0000_t75" style="width:280.6pt;height:244.15pt">
            <v:imagedata r:id="rId23" o:title="RREQ &amp; RREP"/>
          </v:shape>
        </w:pict>
      </w:r>
    </w:p>
    <w:p w14:paraId="19C401CE" w14:textId="58F8FEFA" w:rsidR="00295694" w:rsidRPr="00323C8F" w:rsidRDefault="00295694" w:rsidP="00362833">
      <w:pPr>
        <w:pStyle w:val="Figurecaption"/>
        <w:rPr>
          <w:b/>
        </w:rPr>
      </w:pPr>
      <w:bookmarkStart w:id="57" w:name="_Ref481857841"/>
      <w:bookmarkStart w:id="58" w:name="_Toc482687417"/>
      <w:r>
        <w:t xml:space="preserve">Figure </w:t>
      </w:r>
      <w:r>
        <w:fldChar w:fldCharType="begin"/>
      </w:r>
      <w:r>
        <w:instrText xml:space="preserve"> SEQ Figure \* ARABIC </w:instrText>
      </w:r>
      <w:r>
        <w:fldChar w:fldCharType="separate"/>
      </w:r>
      <w:r w:rsidR="00600D48">
        <w:rPr>
          <w:noProof/>
        </w:rPr>
        <w:t>14</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58"/>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59" w:name="_Toc482635021"/>
      <w:r w:rsidRPr="008D30A5">
        <w:lastRenderedPageBreak/>
        <w:t>CubeSat Communication</w:t>
      </w:r>
      <w:r w:rsidR="00764DB4">
        <w:t>s</w:t>
      </w:r>
      <w:bookmarkEnd w:id="59"/>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2E2A6788"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600D48">
        <w:t xml:space="preserve">Figure </w:t>
      </w:r>
      <w:r w:rsidR="00600D48">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3605C8" w:rsidP="004C7875">
      <w:pPr>
        <w:pStyle w:val="Centered"/>
      </w:pPr>
      <w:r>
        <w:rPr>
          <w:noProof/>
        </w:rPr>
        <w:pict w14:anchorId="455E18A4">
          <v:shape id="_x0000_i1037" type="#_x0000_t75" style="width:324.45pt;height:245.55pt">
            <v:imagedata r:id="rId24" o:title="f6_topgraphic01_landscape-1"/>
          </v:shape>
        </w:pict>
      </w:r>
    </w:p>
    <w:p w14:paraId="6AEFD073" w14:textId="7D92FB7A" w:rsidR="00932170" w:rsidRDefault="00932170" w:rsidP="00362833">
      <w:pPr>
        <w:pStyle w:val="Figurecaption"/>
      </w:pPr>
      <w:bookmarkStart w:id="60" w:name="_Ref480791655"/>
      <w:bookmarkStart w:id="61" w:name="_Toc482687418"/>
      <w:r>
        <w:t xml:space="preserve">Figure </w:t>
      </w:r>
      <w:r>
        <w:fldChar w:fldCharType="begin"/>
      </w:r>
      <w:r>
        <w:instrText xml:space="preserve"> SEQ Figure \* ARABIC </w:instrText>
      </w:r>
      <w:r>
        <w:fldChar w:fldCharType="separate"/>
      </w:r>
      <w:r w:rsidR="00600D48">
        <w:rPr>
          <w:noProof/>
        </w:rPr>
        <w:t>15</w:t>
      </w:r>
      <w:r>
        <w:fldChar w:fldCharType="end"/>
      </w:r>
      <w:bookmarkEnd w:id="60"/>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635022"/>
      <w:r>
        <w:t>Physical Layer</w:t>
      </w:r>
      <w:bookmarkEnd w:id="62"/>
      <w:bookmarkEnd w:id="63"/>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4" w:name="_Toc482635023"/>
      <w:r>
        <w:t>Data Link Layer</w:t>
      </w:r>
      <w:bookmarkEnd w:id="64"/>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6744AEA7"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600D48">
        <w:t xml:space="preserve">Figure </w:t>
      </w:r>
      <w:r w:rsidR="00600D48">
        <w:rPr>
          <w:noProof/>
        </w:rPr>
        <w:t>16</w:t>
      </w:r>
      <w:r w:rsidR="00704CE3">
        <w:fldChar w:fldCharType="end"/>
      </w:r>
      <w:r w:rsidR="00704CE3">
        <w:t>).</w:t>
      </w:r>
    </w:p>
    <w:p w14:paraId="27B18A62" w14:textId="28B1AF95" w:rsidR="00704CE3" w:rsidRDefault="008B6871" w:rsidP="004C7875">
      <w:pPr>
        <w:pStyle w:val="Centered"/>
      </w:pPr>
      <w:r>
        <w:pict w14:anchorId="6D172468">
          <v:shape id="_x0000_i1038" type="#_x0000_t75" style="width:229.4pt;height:247.4pt">
            <v:imagedata r:id="rId25" o:title="F-T-CDMA"/>
          </v:shape>
        </w:pict>
      </w:r>
    </w:p>
    <w:p w14:paraId="77309D75" w14:textId="3D0DD99E" w:rsidR="00704CE3" w:rsidRDefault="00704CE3" w:rsidP="00362833">
      <w:pPr>
        <w:pStyle w:val="Figurecaption"/>
      </w:pPr>
      <w:bookmarkStart w:id="65" w:name="_Ref480795265"/>
      <w:bookmarkStart w:id="66" w:name="_Toc482687419"/>
      <w:r>
        <w:t xml:space="preserve">Figure </w:t>
      </w:r>
      <w:r>
        <w:fldChar w:fldCharType="begin"/>
      </w:r>
      <w:r>
        <w:instrText xml:space="preserve"> SEQ Figure \* ARABIC </w:instrText>
      </w:r>
      <w:r>
        <w:fldChar w:fldCharType="separate"/>
      </w:r>
      <w:r w:rsidR="00600D48">
        <w:rPr>
          <w:noProof/>
        </w:rPr>
        <w:t>16</w:t>
      </w:r>
      <w:r>
        <w:fldChar w:fldCharType="end"/>
      </w:r>
      <w:bookmarkEnd w:id="65"/>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6"/>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20E7F409"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600D48">
        <w:t xml:space="preserve">Figure </w:t>
      </w:r>
      <w:r w:rsidR="00600D48">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600D48">
        <w:t xml:space="preserve">Figure </w:t>
      </w:r>
      <w:r w:rsidR="00600D48">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6CB9FD86" w:rsidR="004149BA" w:rsidRDefault="004149BA" w:rsidP="00362833">
      <w:pPr>
        <w:pStyle w:val="Figurecaption"/>
      </w:pPr>
      <w:bookmarkStart w:id="67" w:name="_Ref480803268"/>
      <w:bookmarkStart w:id="68" w:name="_Toc482687420"/>
      <w:r>
        <w:t xml:space="preserve">Figure </w:t>
      </w:r>
      <w:r>
        <w:fldChar w:fldCharType="begin"/>
      </w:r>
      <w:r>
        <w:instrText xml:space="preserve"> SEQ Figure \* ARABIC </w:instrText>
      </w:r>
      <w:r>
        <w:fldChar w:fldCharType="separate"/>
      </w:r>
      <w:r w:rsidR="00600D48">
        <w:rPr>
          <w:noProof/>
        </w:rPr>
        <w:t>17</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8"/>
      <w:r w:rsidR="001042AC">
        <w:fldChar w:fldCharType="end"/>
      </w:r>
    </w:p>
    <w:p w14:paraId="6844ADFE" w14:textId="34B68415"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600D48">
        <w:t xml:space="preserve">Figure </w:t>
      </w:r>
      <w:r w:rsidR="00600D48">
        <w:rPr>
          <w:noProof/>
        </w:rPr>
        <w:t>17</w:t>
      </w:r>
      <w:r w:rsidR="0001617E">
        <w:fldChar w:fldCharType="end"/>
      </w:r>
      <w:r w:rsidR="0001617E">
        <w:t xml:space="preserve">. </w:t>
      </w:r>
    </w:p>
    <w:p w14:paraId="18982E1A" w14:textId="185ACBEB"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600D48">
        <w:t xml:space="preserve">Figure </w:t>
      </w:r>
      <w:r w:rsidR="00600D48">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A7B9164"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56219C6F" w:rsidR="00A27E0A" w:rsidRDefault="00A27E0A" w:rsidP="00A27E0A">
      <w:pPr>
        <w:pStyle w:val="Figurecaption"/>
      </w:pPr>
      <w:bookmarkStart w:id="69" w:name="_Ref480806838"/>
      <w:bookmarkStart w:id="70" w:name="_Toc482687421"/>
      <w:r>
        <w:t xml:space="preserve">Figure </w:t>
      </w:r>
      <w:r>
        <w:fldChar w:fldCharType="begin"/>
      </w:r>
      <w:r>
        <w:instrText xml:space="preserve"> SEQ Figure \* ARABIC </w:instrText>
      </w:r>
      <w:r>
        <w:fldChar w:fldCharType="separate"/>
      </w:r>
      <w:r w:rsidR="00600D48">
        <w:rPr>
          <w:noProof/>
        </w:rPr>
        <w:t>18</w:t>
      </w:r>
      <w:r>
        <w:fldChar w:fldCharType="end"/>
      </w:r>
      <w:bookmarkEnd w:id="69"/>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0"/>
      <w:r>
        <w:fldChar w:fldCharType="end"/>
      </w:r>
    </w:p>
    <w:p w14:paraId="164AD739" w14:textId="557FFBEB"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600D48">
        <w:t xml:space="preserve">Figure </w:t>
      </w:r>
      <w:r w:rsidR="00600D48">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1" w:name="_Toc482635024"/>
      <w:r>
        <w:t>Network Layer</w:t>
      </w:r>
      <w:bookmarkEnd w:id="71"/>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2" w:name="_Toc482635025"/>
      <w:r>
        <w:lastRenderedPageBreak/>
        <w:t>Other</w:t>
      </w:r>
      <w:r w:rsidR="00224EB0">
        <w:t xml:space="preserve"> </w:t>
      </w:r>
      <w:r>
        <w:t>Works</w:t>
      </w:r>
      <w:bookmarkEnd w:id="72"/>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3" w:name="_Toc482635026"/>
      <w:r>
        <w:t>Other Areas of Note</w:t>
      </w:r>
      <w:bookmarkEnd w:id="73"/>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4" w:name="_Toc482635027"/>
      <w:r>
        <w:t>Energy Aware Scheduling</w:t>
      </w:r>
      <w:bookmarkEnd w:id="74"/>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5" w:name="_Toc482635028"/>
      <w:r>
        <w:t>Delay Tolerant Networking</w:t>
      </w:r>
      <w:bookmarkEnd w:id="75"/>
    </w:p>
    <w:p w14:paraId="419315E2" w14:textId="34CDCC27" w:rsidR="00102E7B" w:rsidRDefault="003605C8" w:rsidP="009044AF">
      <w:pPr>
        <w:pStyle w:val="Centered"/>
      </w:pPr>
      <w:r>
        <w:rPr>
          <w:noProof/>
        </w:rPr>
        <w:pict w14:anchorId="11546EEC">
          <v:shape id="_x0000_i1039" type="#_x0000_t75" style="width:290.3pt;height:199.85pt">
            <v:imagedata r:id="rId28" o:title="2017-04-24 16_16_17-93673main_TDRSH,I,Jlithofront"/>
          </v:shape>
        </w:pict>
      </w:r>
    </w:p>
    <w:p w14:paraId="4DCF2754" w14:textId="3FC28AB4" w:rsidR="00102E7B" w:rsidRDefault="00102E7B" w:rsidP="00362833">
      <w:pPr>
        <w:pStyle w:val="Figurecaption"/>
      </w:pPr>
      <w:bookmarkStart w:id="76" w:name="_Ref480814130"/>
      <w:bookmarkStart w:id="77" w:name="_Toc482687422"/>
      <w:r>
        <w:t xml:space="preserve">Figure </w:t>
      </w:r>
      <w:r>
        <w:fldChar w:fldCharType="begin"/>
      </w:r>
      <w:r>
        <w:instrText xml:space="preserve"> SEQ Figure \* ARABIC </w:instrText>
      </w:r>
      <w:r>
        <w:fldChar w:fldCharType="separate"/>
      </w:r>
      <w:r w:rsidR="00600D48">
        <w:rPr>
          <w:noProof/>
        </w:rPr>
        <w:t>19</w:t>
      </w:r>
      <w:r>
        <w:fldChar w:fldCharType="end"/>
      </w:r>
      <w:bookmarkEnd w:id="76"/>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7"/>
    </w:p>
    <w:p w14:paraId="77FE7735" w14:textId="72B42CD6"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600D48">
        <w:t xml:space="preserve">Figure </w:t>
      </w:r>
      <w:r w:rsidR="00600D48">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8" w:name="_Toc482635029"/>
      <w:r w:rsidRPr="00A3053F">
        <w:lastRenderedPageBreak/>
        <w:t>Proposed</w:t>
      </w:r>
      <w:r w:rsidR="0034741C" w:rsidRPr="00A3053F">
        <w:t xml:space="preserve"> </w:t>
      </w:r>
      <w:r w:rsidR="000C04DC" w:rsidRPr="00A3053F">
        <w:t>Protocols</w:t>
      </w:r>
      <w:bookmarkEnd w:id="78"/>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79" w:name="_Ref482015639"/>
      <w:bookmarkStart w:id="80" w:name="_Toc482635030"/>
      <w:r>
        <w:t>CubeMac</w:t>
      </w:r>
      <w:bookmarkEnd w:id="79"/>
      <w:bookmarkEnd w:id="80"/>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635031"/>
      <w:r>
        <w:lastRenderedPageBreak/>
        <w:t>TDMA</w:t>
      </w:r>
      <w:bookmarkEnd w:id="81"/>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2" w:name="_Toc482635032"/>
      <w:r w:rsidRPr="00A3053F">
        <w:t>Cluster Formation</w:t>
      </w:r>
      <w:bookmarkEnd w:id="82"/>
    </w:p>
    <w:p w14:paraId="2C693ECF" w14:textId="6D63A910"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600D48">
        <w:t xml:space="preserve">Figure </w:t>
      </w:r>
      <w:r w:rsidR="00600D48">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600D48">
        <w:t xml:space="preserve">Figure </w:t>
      </w:r>
      <w:r w:rsidR="00600D48">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600D48">
        <w:t xml:space="preserve">Figure </w:t>
      </w:r>
      <w:r w:rsidR="00600D48">
        <w:rPr>
          <w:noProof/>
        </w:rPr>
        <w:t>21</w:t>
      </w:r>
      <w:r w:rsidR="004F6279">
        <w:fldChar w:fldCharType="end"/>
      </w:r>
      <w:r w:rsidR="004F6279">
        <w:t>)</w:t>
      </w:r>
      <w:r w:rsidR="00A33194">
        <w:t xml:space="preserve">. </w:t>
      </w:r>
    </w:p>
    <w:p w14:paraId="06717F8C" w14:textId="5242944E" w:rsidR="00DA09C0" w:rsidRDefault="00502CD6" w:rsidP="00DA09C0">
      <w:pPr>
        <w:keepNext/>
        <w:jc w:val="center"/>
      </w:pPr>
      <w:r>
        <w:pict w14:anchorId="5E9F9B63">
          <v:shape id="_x0000_i1040" type="#_x0000_t75" style="width:218.3pt;height:253.4pt">
            <v:imagedata r:id="rId29" o:title="Inter-Intra Cluster"/>
          </v:shape>
        </w:pict>
      </w:r>
    </w:p>
    <w:p w14:paraId="17875ABF" w14:textId="52E1FB55" w:rsidR="0077789A" w:rsidRDefault="00DA09C0" w:rsidP="00DA09C0">
      <w:pPr>
        <w:pStyle w:val="Figurecaption"/>
      </w:pPr>
      <w:bookmarkStart w:id="83" w:name="_Ref481931917"/>
      <w:bookmarkStart w:id="84" w:name="_Toc482687423"/>
      <w:r>
        <w:t xml:space="preserve">Figure </w:t>
      </w:r>
      <w:r>
        <w:fldChar w:fldCharType="begin"/>
      </w:r>
      <w:r>
        <w:instrText xml:space="preserve"> SEQ Figure \* ARABIC </w:instrText>
      </w:r>
      <w:r>
        <w:fldChar w:fldCharType="separate"/>
      </w:r>
      <w:r w:rsidR="00600D48">
        <w:rPr>
          <w:noProof/>
        </w:rPr>
        <w:t>20</w:t>
      </w:r>
      <w:r>
        <w:fldChar w:fldCharType="end"/>
      </w:r>
      <w:bookmarkEnd w:id="83"/>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4"/>
      <w:r w:rsidR="00CA3D48">
        <w:t xml:space="preserve"> </w:t>
      </w:r>
    </w:p>
    <w:p w14:paraId="27DEDC63" w14:textId="5725CF01"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600D48">
        <w:t xml:space="preserve">Figure </w:t>
      </w:r>
      <w:r w:rsidR="00600D48">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605C8" w:rsidP="00CA3D48">
      <w:pPr>
        <w:keepNext/>
        <w:jc w:val="center"/>
      </w:pPr>
      <w:r>
        <w:pict w14:anchorId="49D4766A">
          <v:shape id="_x0000_i1041" type="#_x0000_t75" style="width:431.55pt;height:111.7pt">
            <v:imagedata r:id="rId30" o:title="CubeMac Frame"/>
          </v:shape>
        </w:pict>
      </w:r>
    </w:p>
    <w:p w14:paraId="0901784E" w14:textId="4198D01C" w:rsidR="009F65E8" w:rsidRDefault="00CA3D48" w:rsidP="00CA3D48">
      <w:pPr>
        <w:pStyle w:val="Figurecaption"/>
      </w:pPr>
      <w:bookmarkStart w:id="85" w:name="_Ref481932039"/>
      <w:bookmarkStart w:id="86" w:name="_Toc482687424"/>
      <w:r>
        <w:t xml:space="preserve">Figure </w:t>
      </w:r>
      <w:r>
        <w:fldChar w:fldCharType="begin"/>
      </w:r>
      <w:r>
        <w:instrText xml:space="preserve"> SEQ Figure \* ARABIC </w:instrText>
      </w:r>
      <w:r>
        <w:fldChar w:fldCharType="separate"/>
      </w:r>
      <w:r w:rsidR="00600D48">
        <w:rPr>
          <w:noProof/>
        </w:rPr>
        <w:t>21</w:t>
      </w:r>
      <w:r>
        <w:fldChar w:fldCharType="end"/>
      </w:r>
      <w:bookmarkEnd w:id="85"/>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6"/>
    </w:p>
    <w:p w14:paraId="0ECD4032" w14:textId="5DE1EC6B"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600D48">
        <w:t xml:space="preserve">Figure </w:t>
      </w:r>
      <w:r w:rsidR="00600D48">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600D48">
        <w:t xml:space="preserve">Figure </w:t>
      </w:r>
      <w:r w:rsidR="00600D48">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2F24BE40" w:rsidR="00CA3D48" w:rsidRDefault="00502CD6" w:rsidP="00F72F0F">
      <w:pPr>
        <w:pStyle w:val="Centered"/>
      </w:pPr>
      <w:r>
        <w:lastRenderedPageBreak/>
        <w:pict w14:anchorId="6A1D4F6A">
          <v:shape id="_x0000_i1042" type="#_x0000_t75" style="width:188.75pt;height:249.7pt">
            <v:imagedata r:id="rId31" o:title="Slave to Ground"/>
          </v:shape>
        </w:pict>
      </w:r>
    </w:p>
    <w:p w14:paraId="78752D63" w14:textId="3FCA2595" w:rsidR="009F65E8" w:rsidRDefault="00CA3D48" w:rsidP="00CA3D48">
      <w:pPr>
        <w:pStyle w:val="Figurecaption"/>
      </w:pPr>
      <w:bookmarkStart w:id="87" w:name="_Ref481932212"/>
      <w:bookmarkStart w:id="88" w:name="_Toc482687425"/>
      <w:r>
        <w:t xml:space="preserve">Figure </w:t>
      </w:r>
      <w:r>
        <w:fldChar w:fldCharType="begin"/>
      </w:r>
      <w:r>
        <w:instrText xml:space="preserve"> SEQ Figure \* ARABIC </w:instrText>
      </w:r>
      <w:r>
        <w:fldChar w:fldCharType="separate"/>
      </w:r>
      <w:r w:rsidR="00600D48">
        <w:rPr>
          <w:noProof/>
        </w:rPr>
        <w:t>22</w:t>
      </w:r>
      <w:r>
        <w:fldChar w:fldCharType="end"/>
      </w:r>
      <w:bookmarkEnd w:id="87"/>
      <w:r w:rsidR="00623D71">
        <w:t>.</w:t>
      </w:r>
      <w:r>
        <w:t xml:space="preserve"> All </w:t>
      </w:r>
      <w:r w:rsidR="00F72F0F">
        <w:t>routes</w:t>
      </w:r>
      <w:r>
        <w:t xml:space="preserve">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635033"/>
      <w:r>
        <w:t>CDMA</w:t>
      </w:r>
      <w:bookmarkEnd w:id="89"/>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2C484FCE"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600D48">
        <w:t xml:space="preserve">Figure </w:t>
      </w:r>
      <w:r w:rsidR="00600D48">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605C8" w:rsidP="00CA3D48">
      <w:pPr>
        <w:keepNext/>
        <w:jc w:val="center"/>
      </w:pPr>
      <w:r>
        <w:lastRenderedPageBreak/>
        <w:pict w14:anchorId="4BE572E6">
          <v:shape id="_x0000_i1043" type="#_x0000_t75" style="width:330.45pt;height:208.6pt">
            <v:imagedata r:id="rId32" o:title="CDMA Spreading"/>
          </v:shape>
        </w:pict>
      </w:r>
    </w:p>
    <w:p w14:paraId="5D18BECF" w14:textId="72A87505" w:rsidR="003C69FB" w:rsidRDefault="00CA3D48" w:rsidP="00CA3D48">
      <w:pPr>
        <w:pStyle w:val="Figurecaption"/>
      </w:pPr>
      <w:bookmarkStart w:id="90" w:name="_Ref481932372"/>
      <w:bookmarkStart w:id="91" w:name="_Toc482687426"/>
      <w:r>
        <w:t xml:space="preserve">Figure </w:t>
      </w:r>
      <w:r>
        <w:fldChar w:fldCharType="begin"/>
      </w:r>
      <w:r>
        <w:instrText xml:space="preserve"> SEQ Figure \* ARABIC </w:instrText>
      </w:r>
      <w:r>
        <w:fldChar w:fldCharType="separate"/>
      </w:r>
      <w:r w:rsidR="00600D48">
        <w:rPr>
          <w:noProof/>
        </w:rPr>
        <w:t>23</w:t>
      </w:r>
      <w:r>
        <w:fldChar w:fldCharType="end"/>
      </w:r>
      <w:bookmarkEnd w:id="90"/>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1"/>
      <w:r>
        <w:t xml:space="preserve"> </w:t>
      </w:r>
    </w:p>
    <w:p w14:paraId="360D33B1" w14:textId="6E9EE8A9"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600D48">
        <w:t xml:space="preserve">Figure </w:t>
      </w:r>
      <w:r w:rsidR="00600D48">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635034"/>
      <w:r>
        <w:lastRenderedPageBreak/>
        <w:t>Frame Structure</w:t>
      </w:r>
      <w:bookmarkEnd w:id="92"/>
    </w:p>
    <w:p w14:paraId="11E303F7" w14:textId="608D173E"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600D48">
        <w:t xml:space="preserve">Figure </w:t>
      </w:r>
      <w:r w:rsidR="00600D48">
        <w:rPr>
          <w:noProof/>
        </w:rPr>
        <w:t>24</w:t>
      </w:r>
      <w:r w:rsidR="00A5580A">
        <w:fldChar w:fldCharType="end"/>
      </w:r>
      <w:r w:rsidR="00A5580A">
        <w:t>)</w:t>
      </w:r>
      <w:r w:rsidR="00281086">
        <w:t>.</w:t>
      </w:r>
    </w:p>
    <w:p w14:paraId="4651293D" w14:textId="77777777" w:rsidR="00281086" w:rsidRDefault="003605C8" w:rsidP="00281086">
      <w:pPr>
        <w:keepNext/>
        <w:jc w:val="center"/>
      </w:pPr>
      <w:r>
        <w:pict w14:anchorId="43A243F3">
          <v:shape id="_x0000_i1044" type="#_x0000_t75" style="width:431.55pt;height:188.3pt">
            <v:imagedata r:id="rId33" o:title="Node States"/>
          </v:shape>
        </w:pict>
      </w:r>
    </w:p>
    <w:p w14:paraId="0A0FD71D" w14:textId="1E4E20EC" w:rsidR="00DA7E28" w:rsidRDefault="00281086" w:rsidP="00281086">
      <w:pPr>
        <w:pStyle w:val="Figurecaption"/>
      </w:pPr>
      <w:bookmarkStart w:id="93" w:name="_Ref481932666"/>
      <w:bookmarkStart w:id="94" w:name="_Toc482687427"/>
      <w:r>
        <w:t xml:space="preserve">Figure </w:t>
      </w:r>
      <w:r>
        <w:fldChar w:fldCharType="begin"/>
      </w:r>
      <w:r>
        <w:instrText xml:space="preserve"> SEQ Figure \* ARABIC </w:instrText>
      </w:r>
      <w:r>
        <w:fldChar w:fldCharType="separate"/>
      </w:r>
      <w:r w:rsidR="00600D48">
        <w:rPr>
          <w:noProof/>
        </w:rPr>
        <w:t>24</w:t>
      </w:r>
      <w:r>
        <w:fldChar w:fldCharType="end"/>
      </w:r>
      <w:bookmarkEnd w:id="93"/>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4"/>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0B9F22EF" w:rsidR="00125575" w:rsidRDefault="00281086" w:rsidP="00362833">
      <w:r>
        <w:fldChar w:fldCharType="begin"/>
      </w:r>
      <w:r>
        <w:instrText xml:space="preserve"> REF _Ref481932039 \h </w:instrText>
      </w:r>
      <w:r>
        <w:fldChar w:fldCharType="separate"/>
      </w:r>
      <w:r w:rsidR="00600D48">
        <w:t xml:space="preserve">Figure </w:t>
      </w:r>
      <w:r w:rsidR="00600D48">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600D48">
        <w:t xml:space="preserve">Figure </w:t>
      </w:r>
      <w:r w:rsidR="00600D48">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5" w:name="_Ref482024980"/>
      <w:bookmarkStart w:id="96" w:name="_Toc482635035"/>
      <w:r>
        <w:t xml:space="preserve">Energy </w:t>
      </w:r>
      <w:bookmarkEnd w:id="95"/>
      <w:r w:rsidR="00A5580A">
        <w:t>Saving Features</w:t>
      </w:r>
      <w:bookmarkEnd w:id="96"/>
    </w:p>
    <w:p w14:paraId="682F744C" w14:textId="54C425CA"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600D48">
        <w:t xml:space="preserve">Figure </w:t>
      </w:r>
      <w:r w:rsidR="00600D48">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5EE4D28"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600D48">
        <w:t xml:space="preserve">Figure </w:t>
      </w:r>
      <w:r w:rsidR="00600D48">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600D48">
        <w:t xml:space="preserve">Figure </w:t>
      </w:r>
      <w:r w:rsidR="00600D48">
        <w:rPr>
          <w:noProof/>
        </w:rPr>
        <w:t>25</w:t>
      </w:r>
      <w:r w:rsidR="00D34752">
        <w:fldChar w:fldCharType="end"/>
      </w:r>
      <w:r w:rsidR="00281086">
        <w:t>)</w:t>
      </w:r>
      <w:r w:rsidR="005C4EC1">
        <w:t xml:space="preserve">. </w:t>
      </w:r>
    </w:p>
    <w:p w14:paraId="19EF903E" w14:textId="028BF314"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600D48">
        <w:t xml:space="preserve">Figure </w:t>
      </w:r>
      <w:r w:rsidR="00600D48">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600D48">
        <w:t xml:space="preserve">Figure </w:t>
      </w:r>
      <w:r w:rsidR="00600D48">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3D176C46" w:rsidR="004B0A8E" w:rsidRDefault="004B0A8E" w:rsidP="004B0A8E">
      <w:pPr>
        <w:pStyle w:val="Figurecaption"/>
      </w:pPr>
      <w:bookmarkStart w:id="97" w:name="_Ref481933171"/>
      <w:bookmarkStart w:id="98" w:name="_Toc482687428"/>
      <w:r>
        <w:t xml:space="preserve">Figure </w:t>
      </w:r>
      <w:r>
        <w:fldChar w:fldCharType="begin"/>
      </w:r>
      <w:r>
        <w:instrText xml:space="preserve"> SEQ Figure \* ARABIC </w:instrText>
      </w:r>
      <w:r>
        <w:fldChar w:fldCharType="separate"/>
      </w:r>
      <w:r w:rsidR="00600D48">
        <w:rPr>
          <w:noProof/>
        </w:rPr>
        <w:t>25</w:t>
      </w:r>
      <w:r>
        <w:fldChar w:fldCharType="end"/>
      </w:r>
      <w:bookmarkEnd w:id="97"/>
      <w:r w:rsidR="00623D71">
        <w:t>.</w:t>
      </w:r>
      <w:r>
        <w:t xml:space="preserve"> The last packet transmitted by any node within a </w:t>
      </w:r>
      <w:r w:rsidR="00D85C0E">
        <w:t xml:space="preserve">time </w:t>
      </w:r>
      <w:r>
        <w:t>slot will contain a flag indicating that no further packets should be expected.</w:t>
      </w:r>
      <w:bookmarkEnd w:id="98"/>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2A3E840C" w:rsidR="004B0A8E" w:rsidRDefault="004B0A8E" w:rsidP="004B0A8E">
      <w:pPr>
        <w:pStyle w:val="Figurecaption"/>
      </w:pPr>
      <w:bookmarkStart w:id="99" w:name="_Ref481933160"/>
      <w:bookmarkStart w:id="100" w:name="_Toc482687429"/>
      <w:r>
        <w:t xml:space="preserve">Figure </w:t>
      </w:r>
      <w:r>
        <w:fldChar w:fldCharType="begin"/>
      </w:r>
      <w:r>
        <w:instrText xml:space="preserve"> SEQ Figure \* ARABIC </w:instrText>
      </w:r>
      <w:r>
        <w:fldChar w:fldCharType="separate"/>
      </w:r>
      <w:r w:rsidR="00600D48">
        <w:rPr>
          <w:noProof/>
        </w:rPr>
        <w:t>26</w:t>
      </w:r>
      <w:r>
        <w:fldChar w:fldCharType="end"/>
      </w:r>
      <w:bookmarkEnd w:id="99"/>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0"/>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1" w:name="_Ref482346321"/>
      <w:bookmarkStart w:id="102" w:name="_Toc482635036"/>
      <w:r>
        <w:lastRenderedPageBreak/>
        <w:t>Drawbacks</w:t>
      </w:r>
      <w:bookmarkEnd w:id="101"/>
      <w:bookmarkEnd w:id="102"/>
    </w:p>
    <w:p w14:paraId="2AFECDE9" w14:textId="53BCAABA"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600D48">
        <w:t>2.1.2</w:t>
      </w:r>
      <w:r w:rsidR="00595519">
        <w:fldChar w:fldCharType="end"/>
      </w:r>
      <w:r w:rsidR="00595519">
        <w:t xml:space="preserve">) </w:t>
      </w:r>
    </w:p>
    <w:p w14:paraId="72FF1BFA" w14:textId="5F10EF88"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600D48">
        <w:t xml:space="preserve">Figure </w:t>
      </w:r>
      <w:r w:rsidR="00600D48">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3A33F24" w:rsidR="00E63286" w:rsidRDefault="007C6E25" w:rsidP="00E63286">
      <w:pPr>
        <w:keepNext/>
        <w:jc w:val="center"/>
      </w:pPr>
      <w:r>
        <w:pict w14:anchorId="04B70B2F">
          <v:shape id="_x0000_i1045" type="#_x0000_t75" style="width:467.55pt;height:116.3pt">
            <v:imagedata r:id="rId36" o:title="Poorly Timed Packet"/>
          </v:shape>
        </w:pict>
      </w:r>
    </w:p>
    <w:p w14:paraId="6CF30B76" w14:textId="3461289D" w:rsidR="00DA7E28" w:rsidRDefault="00E63286" w:rsidP="00E63286">
      <w:pPr>
        <w:pStyle w:val="Figurecaption"/>
      </w:pPr>
      <w:bookmarkStart w:id="103" w:name="_Ref482346397"/>
      <w:bookmarkStart w:id="104" w:name="_Toc482687430"/>
      <w:r>
        <w:t xml:space="preserve">Figure </w:t>
      </w:r>
      <w:r>
        <w:fldChar w:fldCharType="begin"/>
      </w:r>
      <w:r>
        <w:instrText xml:space="preserve"> SEQ Figure \* ARABIC </w:instrText>
      </w:r>
      <w:r>
        <w:fldChar w:fldCharType="separate"/>
      </w:r>
      <w:r w:rsidR="00600D48">
        <w:rPr>
          <w:noProof/>
        </w:rPr>
        <w:t>27</w:t>
      </w:r>
      <w:r>
        <w:fldChar w:fldCharType="end"/>
      </w:r>
      <w:bookmarkEnd w:id="103"/>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4"/>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5B53EA0C"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600D48">
        <w:t xml:space="preserve">Figure </w:t>
      </w:r>
      <w:r w:rsidR="00600D48">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5" w:name="_Ref482558073"/>
      <w:bookmarkStart w:id="106" w:name="_Toc482635037"/>
      <w:r>
        <w:t>D</w:t>
      </w:r>
      <w:r w:rsidRPr="007E1249">
        <w:rPr>
          <w:vertAlign w:val="superscript"/>
        </w:rPr>
        <w:t>3</w:t>
      </w:r>
      <w:bookmarkEnd w:id="105"/>
      <w:bookmarkEnd w:id="106"/>
    </w:p>
    <w:p w14:paraId="711A9D37" w14:textId="3FC51D5F"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600D48">
        <w:t xml:space="preserve">Figure </w:t>
      </w:r>
      <w:r w:rsidR="00600D48">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635038"/>
      <w:r>
        <w:lastRenderedPageBreak/>
        <w:t>Intermediate RREPs</w:t>
      </w:r>
      <w:bookmarkEnd w:id="107"/>
    </w:p>
    <w:p w14:paraId="562B69D5" w14:textId="14F9565D"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600D48">
        <w:t xml:space="preserve">Figure </w:t>
      </w:r>
      <w:r w:rsidR="00600D48">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0002A9" w:rsidP="00606047">
      <w:pPr>
        <w:keepNext/>
        <w:jc w:val="center"/>
      </w:pPr>
      <w:r>
        <w:pict w14:anchorId="4E359B09">
          <v:shape id="_x0000_i1046" type="#_x0000_t75" style="width:259.85pt;height:283.4pt">
            <v:imagedata r:id="rId37" o:title="Intermediate RREP"/>
          </v:shape>
        </w:pict>
      </w:r>
    </w:p>
    <w:p w14:paraId="7F244BBA" w14:textId="102E5EA6" w:rsidR="00BC727A" w:rsidRDefault="00606047" w:rsidP="00606047">
      <w:pPr>
        <w:pStyle w:val="Figurecaption"/>
      </w:pPr>
      <w:bookmarkStart w:id="108" w:name="_Ref481933955"/>
      <w:bookmarkStart w:id="109" w:name="_Toc482687431"/>
      <w:r>
        <w:t xml:space="preserve">Figure </w:t>
      </w:r>
      <w:r>
        <w:fldChar w:fldCharType="begin"/>
      </w:r>
      <w:r>
        <w:instrText xml:space="preserve"> SEQ Figure \* ARABIC </w:instrText>
      </w:r>
      <w:r>
        <w:fldChar w:fldCharType="separate"/>
      </w:r>
      <w:r w:rsidR="00600D48">
        <w:rPr>
          <w:noProof/>
        </w:rPr>
        <w:t>28</w:t>
      </w:r>
      <w:r>
        <w:fldChar w:fldCharType="end"/>
      </w:r>
      <w:bookmarkEnd w:id="108"/>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0" w:name="_Toc482635039"/>
      <w:r>
        <w:t>RERRs</w:t>
      </w:r>
      <w:bookmarkEnd w:id="110"/>
    </w:p>
    <w:p w14:paraId="6AE76972" w14:textId="6D6B5384" w:rsidR="00007DC5" w:rsidRDefault="000002A9" w:rsidP="00007DC5">
      <w:pPr>
        <w:keepNext/>
        <w:jc w:val="center"/>
      </w:pPr>
      <w:r>
        <w:pict w14:anchorId="732AFA19">
          <v:shape id="_x0000_i1047" type="#_x0000_t75" style="width:270.45pt;height:273.7pt">
            <v:imagedata r:id="rId38" o:title="RERRs"/>
          </v:shape>
        </w:pict>
      </w:r>
    </w:p>
    <w:p w14:paraId="1D51FCAF" w14:textId="046DB4D8" w:rsidR="00A6121A" w:rsidRPr="00384402" w:rsidRDefault="00007DC5" w:rsidP="00007DC5">
      <w:pPr>
        <w:pStyle w:val="Figurecaption"/>
      </w:pPr>
      <w:bookmarkStart w:id="111" w:name="_Ref481934140"/>
      <w:bookmarkStart w:id="112" w:name="_Toc482687432"/>
      <w:r>
        <w:t xml:space="preserve">Figure </w:t>
      </w:r>
      <w:r>
        <w:fldChar w:fldCharType="begin"/>
      </w:r>
      <w:r>
        <w:instrText xml:space="preserve"> SEQ Figure \* ARABIC </w:instrText>
      </w:r>
      <w:r>
        <w:fldChar w:fldCharType="separate"/>
      </w:r>
      <w:r w:rsidR="00600D48">
        <w:rPr>
          <w:noProof/>
        </w:rPr>
        <w:t>29</w:t>
      </w:r>
      <w:r>
        <w:fldChar w:fldCharType="end"/>
      </w:r>
      <w:bookmarkEnd w:id="111"/>
      <w:r w:rsidR="00623D71">
        <w:t>.</w:t>
      </w:r>
      <w:r>
        <w:t xml:space="preserve"> The broadcast based propagation of a</w:t>
      </w:r>
      <w:r w:rsidR="00A7533E">
        <w:t>n</w:t>
      </w:r>
      <w:r>
        <w:t xml:space="preserve"> RERR message throughout the </w:t>
      </w:r>
      <w:r w:rsidR="00234B1A">
        <w:t xml:space="preserve">hypothetical mission’s </w:t>
      </w:r>
      <w:r>
        <w:t>CSN.</w:t>
      </w:r>
      <w:bookmarkEnd w:id="112"/>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373E7D0B"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600D48">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600D48">
        <w:t xml:space="preserve">Figure </w:t>
      </w:r>
      <w:r w:rsidR="00600D48">
        <w:rPr>
          <w:noProof/>
        </w:rPr>
        <w:t>29</w:t>
      </w:r>
      <w:r w:rsidR="00101A38">
        <w:fldChar w:fldCharType="end"/>
      </w:r>
      <w:r w:rsidR="00D20781">
        <w:t>.</w:t>
      </w:r>
    </w:p>
    <w:p w14:paraId="6D544215" w14:textId="61E77C63" w:rsidR="002C7B7E" w:rsidRDefault="002C7B7E" w:rsidP="00A0330A">
      <w:pPr>
        <w:pStyle w:val="Heading3"/>
      </w:pPr>
      <w:bookmarkStart w:id="113" w:name="_Toc482635040"/>
      <w:r>
        <w:t>Sequence Numbers</w:t>
      </w:r>
      <w:bookmarkEnd w:id="113"/>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635041"/>
      <w:r>
        <w:lastRenderedPageBreak/>
        <w:t>Route Costs</w:t>
      </w:r>
      <w:bookmarkEnd w:id="114"/>
    </w:p>
    <w:p w14:paraId="25ADBB65" w14:textId="78140615" w:rsidR="00101A38" w:rsidRDefault="00234B1A" w:rsidP="00101A38">
      <w:pPr>
        <w:keepNext/>
        <w:jc w:val="center"/>
      </w:pPr>
      <w:r>
        <w:pict w14:anchorId="23B212D4">
          <v:shape id="_x0000_i1221" type="#_x0000_t75" style="width:279.25pt;height:279.25pt">
            <v:imagedata r:id="rId39" o:title="Link Costs"/>
          </v:shape>
        </w:pict>
      </w:r>
    </w:p>
    <w:p w14:paraId="7910EBEC" w14:textId="393634C2" w:rsidR="005B0E3E" w:rsidRPr="005B0E3E" w:rsidRDefault="00101A38" w:rsidP="00101A38">
      <w:pPr>
        <w:pStyle w:val="Figurecaption"/>
        <w:rPr>
          <w:i/>
        </w:rPr>
      </w:pPr>
      <w:bookmarkStart w:id="115" w:name="_Ref482457732"/>
      <w:bookmarkStart w:id="116" w:name="_Toc482687433"/>
      <w:r>
        <w:t xml:space="preserve">Figure </w:t>
      </w:r>
      <w:r>
        <w:fldChar w:fldCharType="begin"/>
      </w:r>
      <w:r>
        <w:instrText xml:space="preserve"> SEQ Figure \* ARABIC </w:instrText>
      </w:r>
      <w:r>
        <w:fldChar w:fldCharType="separate"/>
      </w:r>
      <w:r w:rsidR="00600D48">
        <w:rPr>
          <w:noProof/>
        </w:rPr>
        <w:t>30</w:t>
      </w:r>
      <w:r>
        <w:fldChar w:fldCharType="end"/>
      </w:r>
      <w:bookmarkEnd w:id="115"/>
      <w:r w:rsidR="00623D71">
        <w:t>.</w:t>
      </w:r>
      <w:r>
        <w:t xml:space="preserve"> As an RREQ, or RREP, packet moves through a network it accumulates link costs</w:t>
      </w:r>
      <w:r w:rsidR="00B278C5">
        <w:t xml:space="preserve"> within it</w:t>
      </w:r>
      <w:r w:rsidR="00234B1A">
        <w:t>s ‘metric</w:t>
      </w:r>
      <w:r w:rsidR="00B278C5">
        <w:t>’ field.</w:t>
      </w:r>
      <w:bookmarkEnd w:id="116"/>
      <w:r>
        <w:t xml:space="preserve"> </w:t>
      </w:r>
    </w:p>
    <w:p w14:paraId="69DE197C" w14:textId="2DBD8E29"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600D48">
        <w:t xml:space="preserve">Figure </w:t>
      </w:r>
      <w:r w:rsidR="00600D48">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600D48">
        <w:t xml:space="preserve">Figure </w:t>
      </w:r>
      <w:r w:rsidR="00600D48">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68105964"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600D48">
        <w:t xml:space="preserve">Figure </w:t>
      </w:r>
      <w:r w:rsidR="00600D48">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3BC2A467">
            <wp:extent cx="3251200" cy="3771900"/>
            <wp:effectExtent l="0" t="0" r="6350" b="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A93D39D" w14:textId="1EC0584E" w:rsidR="00691755" w:rsidRDefault="00691755" w:rsidP="00691755">
      <w:pPr>
        <w:pStyle w:val="Figurecaption"/>
      </w:pPr>
      <w:bookmarkStart w:id="117" w:name="_Ref481934713"/>
      <w:bookmarkStart w:id="118" w:name="_Toc482687434"/>
      <w:r>
        <w:t xml:space="preserve">Figure </w:t>
      </w:r>
      <w:r>
        <w:fldChar w:fldCharType="begin"/>
      </w:r>
      <w:r>
        <w:instrText xml:space="preserve"> SEQ Figure \* ARABIC </w:instrText>
      </w:r>
      <w:r>
        <w:fldChar w:fldCharType="separate"/>
      </w:r>
      <w:r w:rsidR="00600D48">
        <w:rPr>
          <w:noProof/>
        </w:rPr>
        <w:t>31</w:t>
      </w:r>
      <w:r>
        <w:fldChar w:fldCharType="end"/>
      </w:r>
      <w:bookmarkEnd w:id="117"/>
      <w:r>
        <w:t xml:space="preserve">. DYMO detects loops by comparing a route message’s cost metric with relevant existing route entries. </w:t>
      </w:r>
      <w:bookmarkEnd w:id="118"/>
    </w:p>
    <w:p w14:paraId="01026FEC" w14:textId="4C23E97D"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600D48">
        <w:t xml:space="preserve">Figure </w:t>
      </w:r>
      <w:r w:rsidR="00600D48">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19" w:name="_Toc482635042"/>
      <w:r>
        <w:t xml:space="preserve">Discovery and Maintenance </w:t>
      </w:r>
      <w:r w:rsidR="00050850">
        <w:t>Patterns</w:t>
      </w:r>
      <w:bookmarkEnd w:id="119"/>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3605C8" w:rsidP="00872104">
      <w:pPr>
        <w:keepNext/>
        <w:jc w:val="center"/>
      </w:pPr>
      <w:r>
        <w:pict w14:anchorId="5E701612">
          <v:shape id="_x0000_i1050" type="#_x0000_t75" style="width:398.75pt;height:89.55pt">
            <v:imagedata r:id="rId41" o:title="Discovery Cycle"/>
          </v:shape>
        </w:pict>
      </w:r>
    </w:p>
    <w:p w14:paraId="3F24AF48" w14:textId="5E9F77F9" w:rsidR="00700920" w:rsidRPr="00172660" w:rsidRDefault="00872104" w:rsidP="00872104">
      <w:pPr>
        <w:pStyle w:val="Figurecaption"/>
      </w:pPr>
      <w:bookmarkStart w:id="120" w:name="_Ref481934965"/>
      <w:bookmarkStart w:id="121" w:name="_Toc482687435"/>
      <w:r>
        <w:t xml:space="preserve">Figure </w:t>
      </w:r>
      <w:r>
        <w:fldChar w:fldCharType="begin"/>
      </w:r>
      <w:r>
        <w:instrText xml:space="preserve"> SEQ Figure \* ARABIC </w:instrText>
      </w:r>
      <w:r>
        <w:fldChar w:fldCharType="separate"/>
      </w:r>
      <w:r w:rsidR="00600D48">
        <w:rPr>
          <w:noProof/>
        </w:rPr>
        <w:t>32</w:t>
      </w:r>
      <w:r>
        <w:fldChar w:fldCharType="end"/>
      </w:r>
      <w:bookmarkEnd w:id="120"/>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1"/>
    </w:p>
    <w:p w14:paraId="5AC70D8D" w14:textId="791672D4"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600D48">
        <w:t xml:space="preserve">Figure </w:t>
      </w:r>
      <w:r w:rsidR="00600D48">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600D48">
        <w:t xml:space="preserve">Figure </w:t>
      </w:r>
      <w:r w:rsidR="00600D48">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2" w:name="_Toc482635043"/>
      <w:r>
        <w:lastRenderedPageBreak/>
        <w:t xml:space="preserve">Other </w:t>
      </w:r>
      <w:r w:rsidR="00546BEA">
        <w:t>Features</w:t>
      </w:r>
      <w:bookmarkEnd w:id="122"/>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3" w:name="_Toc482635044"/>
      <w:r>
        <w:t>Router Clients</w:t>
      </w:r>
      <w:bookmarkEnd w:id="123"/>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4" w:name="_Toc482635045"/>
      <w:r>
        <w:t>Multicast RREPs</w:t>
      </w:r>
      <w:bookmarkEnd w:id="124"/>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5" w:name="_Toc482635046"/>
      <w:r>
        <w:lastRenderedPageBreak/>
        <w:t>Hop Limits</w:t>
      </w:r>
      <w:bookmarkEnd w:id="125"/>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6" w:name="_Ref482016983"/>
      <w:bookmarkStart w:id="127" w:name="_Ref482034222"/>
      <w:bookmarkStart w:id="128" w:name="_Ref482034555"/>
      <w:bookmarkStart w:id="129" w:name="_Toc482635047"/>
      <w:r>
        <w:t>D</w:t>
      </w:r>
      <w:r w:rsidRPr="007E1249">
        <w:rPr>
          <w:vertAlign w:val="superscript"/>
        </w:rPr>
        <w:t>3</w:t>
      </w:r>
      <w:r w:rsidR="00A0330A">
        <w:t xml:space="preserve"> Modifications</w:t>
      </w:r>
      <w:bookmarkEnd w:id="126"/>
      <w:bookmarkEnd w:id="127"/>
      <w:bookmarkEnd w:id="128"/>
      <w:bookmarkEnd w:id="129"/>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4FC56718"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600D48">
        <w:t>4.1.2</w:t>
      </w:r>
      <w:r>
        <w:fldChar w:fldCharType="end"/>
      </w:r>
      <w:r w:rsidR="00284970">
        <w:t>.</w:t>
      </w:r>
    </w:p>
    <w:p w14:paraId="4A915B73" w14:textId="41608107" w:rsidR="006E49F7" w:rsidRDefault="003605C8" w:rsidP="006E49F7">
      <w:pPr>
        <w:keepNext/>
        <w:jc w:val="center"/>
      </w:pPr>
      <w:r>
        <w:pict w14:anchorId="5A27CAF9">
          <v:shape id="_x0000_i1051" type="#_x0000_t75" style="width:246pt;height:221.1pt">
            <v:imagedata r:id="rId42" o:title="GM Multi-NIC"/>
          </v:shape>
        </w:pict>
      </w:r>
    </w:p>
    <w:p w14:paraId="2AC887DD" w14:textId="61C55120" w:rsidR="00700920" w:rsidRDefault="006E49F7" w:rsidP="006E49F7">
      <w:pPr>
        <w:pStyle w:val="Figurecaption"/>
      </w:pPr>
      <w:bookmarkStart w:id="130" w:name="_Ref481935340"/>
      <w:bookmarkStart w:id="131" w:name="_Toc482687436"/>
      <w:r>
        <w:t xml:space="preserve">Figure </w:t>
      </w:r>
      <w:r>
        <w:fldChar w:fldCharType="begin"/>
      </w:r>
      <w:r>
        <w:instrText xml:space="preserve"> SEQ Figure \* ARABIC </w:instrText>
      </w:r>
      <w:r>
        <w:fldChar w:fldCharType="separate"/>
      </w:r>
      <w:r w:rsidR="00600D48">
        <w:rPr>
          <w:noProof/>
        </w:rPr>
        <w:t>33</w:t>
      </w:r>
      <w:r>
        <w:fldChar w:fldCharType="end"/>
      </w:r>
      <w:bookmarkEnd w:id="130"/>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1"/>
    </w:p>
    <w:p w14:paraId="44B0BA33" w14:textId="5863D448"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600D48">
        <w:t xml:space="preserve">Figure </w:t>
      </w:r>
      <w:r w:rsidR="00600D48">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2" w:name="_Toc482635048"/>
      <w:r>
        <w:t>Drawbacks</w:t>
      </w:r>
      <w:bookmarkEnd w:id="132"/>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3" w:name="_Toc482635049"/>
      <w:r w:rsidRPr="00A3053F">
        <w:lastRenderedPageBreak/>
        <w:t>Simulation</w:t>
      </w:r>
      <w:bookmarkEnd w:id="133"/>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3A7936D9"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600D48">
        <w:t xml:space="preserve">Figure </w:t>
      </w:r>
      <w:r w:rsidR="00600D48">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605C8" w:rsidP="00EC6B8B">
      <w:pPr>
        <w:pStyle w:val="Centered"/>
        <w:keepNext/>
      </w:pPr>
      <w:r>
        <w:lastRenderedPageBreak/>
        <w:pict w14:anchorId="451A0EBE">
          <v:shape id="_x0000_i1052" type="#_x0000_t75" style="width:148.15pt;height:245.1pt">
            <v:imagedata r:id="rId43" o:title="Simulation Baseline"/>
          </v:shape>
        </w:pict>
      </w:r>
    </w:p>
    <w:p w14:paraId="7D9A2630" w14:textId="32F601F8" w:rsidR="00EC6B8B" w:rsidRPr="00F53AA9" w:rsidRDefault="00EC6B8B" w:rsidP="00F53AA9">
      <w:pPr>
        <w:pStyle w:val="Figurecaption"/>
        <w:rPr>
          <w:b/>
        </w:rPr>
      </w:pPr>
      <w:bookmarkStart w:id="134" w:name="_Ref482002478"/>
      <w:bookmarkStart w:id="135" w:name="_Toc482687437"/>
      <w:r>
        <w:t xml:space="preserve">Figure </w:t>
      </w:r>
      <w:r>
        <w:fldChar w:fldCharType="begin"/>
      </w:r>
      <w:r>
        <w:instrText xml:space="preserve"> SEQ Figure \* ARABIC </w:instrText>
      </w:r>
      <w:r>
        <w:fldChar w:fldCharType="separate"/>
      </w:r>
      <w:r w:rsidR="00600D48">
        <w:rPr>
          <w:noProof/>
        </w:rPr>
        <w:t>34</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600D48">
        <w:t xml:space="preserve">Figure </w:t>
      </w:r>
      <w:r w:rsidR="00600D48">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5"/>
    </w:p>
    <w:p w14:paraId="1605A222" w14:textId="7C9FEAB3"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600D48">
        <w:t xml:space="preserve">Figure </w:t>
      </w:r>
      <w:r w:rsidR="00600D48">
        <w:rPr>
          <w:noProof/>
        </w:rPr>
        <w:t>3</w:t>
      </w:r>
      <w:r>
        <w:fldChar w:fldCharType="end"/>
      </w:r>
      <w:r>
        <w:t xml:space="preserve"> and </w:t>
      </w:r>
      <w:r>
        <w:fldChar w:fldCharType="begin"/>
      </w:r>
      <w:r>
        <w:instrText xml:space="preserve"> REF _Ref482002478 \h </w:instrText>
      </w:r>
      <w:r>
        <w:fldChar w:fldCharType="separate"/>
      </w:r>
      <w:r w:rsidR="00600D48">
        <w:t xml:space="preserve">Figure </w:t>
      </w:r>
      <w:r w:rsidR="00600D48">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52595FE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600D48">
        <w:t xml:space="preserve">Figure </w:t>
      </w:r>
      <w:r w:rsidR="00600D48">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6" w:name="_Ref482022139"/>
      <w:bookmarkStart w:id="137" w:name="_Toc482635050"/>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3BDCE9CB" w:rsidR="00181E14" w:rsidRDefault="00181E14" w:rsidP="00181E14">
      <w:pPr>
        <w:pStyle w:val="Figurecaption"/>
      </w:pPr>
      <w:bookmarkStart w:id="138" w:name="_Ref482008255"/>
      <w:bookmarkStart w:id="139" w:name="_Toc482687438"/>
      <w:r>
        <w:t xml:space="preserve">Figure </w:t>
      </w:r>
      <w:r>
        <w:fldChar w:fldCharType="begin"/>
      </w:r>
      <w:r>
        <w:instrText xml:space="preserve"> SEQ Figure \* ARABIC </w:instrText>
      </w:r>
      <w:r>
        <w:fldChar w:fldCharType="separate"/>
      </w:r>
      <w:r w:rsidR="00600D48">
        <w:rPr>
          <w:noProof/>
        </w:rPr>
        <w:t>35</w:t>
      </w:r>
      <w:r>
        <w:fldChar w:fldCharType="end"/>
      </w:r>
      <w:bookmarkEnd w:id="138"/>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600D48">
        <w:t xml:space="preserve">Figure </w:t>
      </w:r>
      <w:r w:rsidR="00600D48">
        <w:rPr>
          <w:noProof/>
        </w:rPr>
        <w:t>34</w:t>
      </w:r>
      <w:r>
        <w:fldChar w:fldCharType="end"/>
      </w:r>
      <w:r>
        <w:t>). Several</w:t>
      </w:r>
      <w:r w:rsidR="007E0E84">
        <w:t xml:space="preserve"> irrelevant</w:t>
      </w:r>
      <w:r>
        <w:t xml:space="preserve"> parameters are omitted.</w:t>
      </w:r>
      <w:bookmarkEnd w:id="139"/>
      <w:r>
        <w:t xml:space="preserve"> </w:t>
      </w:r>
    </w:p>
    <w:p w14:paraId="1046E229" w14:textId="40FEFD90"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600D48">
        <w:t xml:space="preserve">Figure </w:t>
      </w:r>
      <w:r w:rsidR="00600D48">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600D48">
        <w:t xml:space="preserve">Figure </w:t>
      </w:r>
      <w:r w:rsidR="00600D48">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600D48">
        <w:t xml:space="preserve">Figure </w:t>
      </w:r>
      <w:r w:rsidR="00600D48">
        <w:rPr>
          <w:noProof/>
        </w:rPr>
        <w:t>36</w:t>
      </w:r>
      <w:r w:rsidR="004237C8">
        <w:fldChar w:fldCharType="end"/>
      </w:r>
      <w:r w:rsidR="004237C8">
        <w:t>)</w:t>
      </w:r>
      <w:r w:rsidR="001B2B41">
        <w:t>.</w:t>
      </w:r>
    </w:p>
    <w:p w14:paraId="6DE66F29" w14:textId="77777777" w:rsidR="00FB6D52" w:rsidRDefault="003605C8" w:rsidP="00FB6D52">
      <w:pPr>
        <w:pStyle w:val="Centered"/>
        <w:keepNext/>
      </w:pPr>
      <w:r>
        <w:pict w14:anchorId="1AD92B2C">
          <v:shape id="_x0000_i1053" type="#_x0000_t75" style="width:265.85pt;height:108.9pt">
            <v:imagedata r:id="rId45" o:title="nodeMaster[0]"/>
          </v:shape>
        </w:pict>
      </w:r>
    </w:p>
    <w:p w14:paraId="2B0809A9" w14:textId="64684099" w:rsidR="00FB6D52" w:rsidRDefault="00FB6D52" w:rsidP="00FB6D52">
      <w:pPr>
        <w:pStyle w:val="Figurecaption"/>
      </w:pPr>
      <w:bookmarkStart w:id="140" w:name="_Ref482008275"/>
      <w:bookmarkStart w:id="141" w:name="_Toc482687439"/>
      <w:r>
        <w:t xml:space="preserve">Figure </w:t>
      </w:r>
      <w:r>
        <w:fldChar w:fldCharType="begin"/>
      </w:r>
      <w:r>
        <w:instrText xml:space="preserve"> SEQ Figure \* ARABIC </w:instrText>
      </w:r>
      <w:r>
        <w:fldChar w:fldCharType="separate"/>
      </w:r>
      <w:r w:rsidR="00600D48">
        <w:rPr>
          <w:noProof/>
        </w:rPr>
        <w:t>36</w:t>
      </w:r>
      <w:r>
        <w:fldChar w:fldCharType="end"/>
      </w:r>
      <w:bookmarkEnd w:id="140"/>
      <w:r w:rsidR="00623D71">
        <w:t>.</w:t>
      </w:r>
      <w:r>
        <w:t xml:space="preserve"> The parameters of and modules</w:t>
      </w:r>
      <w:r w:rsidR="001B2B41">
        <w:t xml:space="preserve"> contained</w:t>
      </w:r>
      <w:r>
        <w:t xml:space="preserve"> within nodeMaster[0]’s “wlan[0]” module.</w:t>
      </w:r>
      <w:bookmarkEnd w:id="141"/>
    </w:p>
    <w:p w14:paraId="303F16EA" w14:textId="4AE74047"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600D48">
        <w:t xml:space="preserve">Figure </w:t>
      </w:r>
      <w:r w:rsidR="00600D48">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600D48">
        <w:t xml:space="preserve">Figure </w:t>
      </w:r>
      <w:r w:rsidR="00600D48">
        <w:rPr>
          <w:noProof/>
        </w:rPr>
        <w:t>37</w:t>
      </w:r>
      <w:r w:rsidR="004237C8">
        <w:fldChar w:fldCharType="end"/>
      </w:r>
      <w:r w:rsidR="00431120">
        <w:t>.</w:t>
      </w:r>
    </w:p>
    <w:p w14:paraId="4833C242" w14:textId="4FCA8D00" w:rsidR="004237C8" w:rsidRDefault="003605C8" w:rsidP="004237C8">
      <w:pPr>
        <w:pStyle w:val="Centered"/>
        <w:keepNext/>
      </w:pPr>
      <w:r>
        <w:pict w14:anchorId="1EFC2406">
          <v:shape id="_x0000_i1054" type="#_x0000_t75" style="width:284.75pt;height:217.4pt">
            <v:imagedata r:id="rId46" o:title="Packet Progression"/>
          </v:shape>
        </w:pict>
      </w:r>
    </w:p>
    <w:p w14:paraId="1B3B2C76" w14:textId="2DD2017E" w:rsidR="00431120" w:rsidRDefault="004237C8" w:rsidP="004237C8">
      <w:pPr>
        <w:pStyle w:val="Figurecaption"/>
      </w:pPr>
      <w:bookmarkStart w:id="142" w:name="_Ref482008584"/>
      <w:bookmarkStart w:id="143" w:name="_Toc482687440"/>
      <w:r>
        <w:t xml:space="preserve">Figure </w:t>
      </w:r>
      <w:r>
        <w:fldChar w:fldCharType="begin"/>
      </w:r>
      <w:r>
        <w:instrText xml:space="preserve"> SEQ Figure \* ARABIC </w:instrText>
      </w:r>
      <w:r>
        <w:fldChar w:fldCharType="separate"/>
      </w:r>
      <w:r w:rsidR="00600D48">
        <w:rPr>
          <w:noProof/>
        </w:rPr>
        <w:t>37</w:t>
      </w:r>
      <w:r>
        <w:fldChar w:fldCharType="end"/>
      </w:r>
      <w:bookmarkEnd w:id="142"/>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3"/>
    </w:p>
    <w:p w14:paraId="20120958" w14:textId="350724C6"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600D48">
        <w:t>4.2</w:t>
      </w:r>
      <w:r w:rsidR="001E7F9E">
        <w:fldChar w:fldCharType="end"/>
      </w:r>
      <w:r w:rsidR="00B8644C">
        <w:t>.</w:t>
      </w:r>
    </w:p>
    <w:p w14:paraId="6906DCF2" w14:textId="0A438939" w:rsidR="00F90713" w:rsidRDefault="00F90713" w:rsidP="001E7F9E">
      <w:pPr>
        <w:pStyle w:val="Heading3"/>
      </w:pPr>
      <w:bookmarkStart w:id="144" w:name="_Toc482635051"/>
      <w:r>
        <w:lastRenderedPageBreak/>
        <w:t>CubeMac</w:t>
      </w:r>
      <w:bookmarkEnd w:id="144"/>
    </w:p>
    <w:p w14:paraId="49319896" w14:textId="77777777" w:rsidR="00F07D8C" w:rsidRDefault="003605C8" w:rsidP="00F07D8C">
      <w:pPr>
        <w:keepNext/>
        <w:jc w:val="center"/>
      </w:pPr>
      <w:r>
        <w:pict w14:anchorId="680A7979">
          <v:shape id="_x0000_i1055" type="#_x0000_t75" style="width:265.4pt;height:281.55pt">
            <v:imagedata r:id="rId47" o:title="CubeMac Module"/>
          </v:shape>
        </w:pict>
      </w:r>
    </w:p>
    <w:p w14:paraId="5BF4049B" w14:textId="3E558C39" w:rsidR="00F90713" w:rsidRDefault="00F07D8C" w:rsidP="00F07D8C">
      <w:pPr>
        <w:pStyle w:val="Figurecaption"/>
      </w:pPr>
      <w:bookmarkStart w:id="145" w:name="_Ref482015671"/>
      <w:bookmarkStart w:id="146" w:name="_Toc482687441"/>
      <w:r>
        <w:t xml:space="preserve">Figure </w:t>
      </w:r>
      <w:r>
        <w:fldChar w:fldCharType="begin"/>
      </w:r>
      <w:r>
        <w:instrText xml:space="preserve"> SEQ Figure \* ARABIC </w:instrText>
      </w:r>
      <w:r>
        <w:fldChar w:fldCharType="separate"/>
      </w:r>
      <w:r w:rsidR="00600D48">
        <w:rPr>
          <w:noProof/>
        </w:rPr>
        <w:t>38</w:t>
      </w:r>
      <w:r>
        <w:fldChar w:fldCharType="end"/>
      </w:r>
      <w:bookmarkEnd w:id="145"/>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w:t>
      </w:r>
      <w:r w:rsidR="006529E5">
        <w:t>scheduling</w:t>
      </w:r>
      <w:r w:rsidR="00D8593F">
        <w:t xml:space="preserve"> internal </w:t>
      </w:r>
      <w:r w:rsidR="006529E5">
        <w:t>events</w:t>
      </w:r>
      <w:r w:rsidR="00D8593F">
        <w:t>.</w:t>
      </w:r>
      <w:bookmarkEnd w:id="146"/>
    </w:p>
    <w:p w14:paraId="79DA8EBA" w14:textId="226E7BC0"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600D48">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42E03920"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600D48">
        <w:t xml:space="preserve">Figure </w:t>
      </w:r>
      <w:r w:rsidR="00600D48">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600D48">
        <w:t>4.2</w:t>
      </w:r>
      <w:r w:rsidR="00511089">
        <w:fldChar w:fldCharType="end"/>
      </w:r>
      <w:r w:rsidR="006529E5">
        <w:t>.</w:t>
      </w:r>
    </w:p>
    <w:p w14:paraId="4B500233" w14:textId="3B0AA138" w:rsidR="00F90713" w:rsidRDefault="00F90713" w:rsidP="001E7F9E">
      <w:pPr>
        <w:pStyle w:val="Heading3"/>
      </w:pPr>
      <w:bookmarkStart w:id="147" w:name="_Ref482034254"/>
      <w:bookmarkStart w:id="148" w:name="_Ref482554887"/>
      <w:bookmarkStart w:id="149" w:name="_Ref482556545"/>
      <w:bookmarkStart w:id="150" w:name="_Toc482635052"/>
      <w:r>
        <w:lastRenderedPageBreak/>
        <w:t>D</w:t>
      </w:r>
      <w:bookmarkEnd w:id="147"/>
      <w:r w:rsidR="00276D9D" w:rsidRPr="007E1249">
        <w:rPr>
          <w:vertAlign w:val="superscript"/>
        </w:rPr>
        <w:t>3</w:t>
      </w:r>
      <w:bookmarkEnd w:id="148"/>
      <w:bookmarkEnd w:id="149"/>
      <w:bookmarkEnd w:id="150"/>
    </w:p>
    <w:p w14:paraId="0875E276" w14:textId="351D8E06" w:rsidR="00F07D8C" w:rsidRDefault="006529E5" w:rsidP="00F07D8C">
      <w:pPr>
        <w:pStyle w:val="Centered"/>
        <w:keepNext/>
      </w:pPr>
      <w:r>
        <w:pict w14:anchorId="2B3EE2F2">
          <v:shape id="_x0000_i1233" type="#_x0000_t75" style="width:249.25pt;height:226.15pt">
            <v:imagedata r:id="rId48" o:title="D3 Module"/>
          </v:shape>
        </w:pict>
      </w:r>
    </w:p>
    <w:p w14:paraId="1FCDD098" w14:textId="59CD0263" w:rsidR="00855F8E" w:rsidRDefault="005C22C7" w:rsidP="00F07D8C">
      <w:pPr>
        <w:pStyle w:val="Figurecaption"/>
      </w:pPr>
      <w:bookmarkStart w:id="151" w:name="_Ref482022786"/>
      <w:bookmarkStart w:id="152" w:name="_Toc482687442"/>
      <w:r>
        <w:t xml:space="preserve">Figure </w:t>
      </w:r>
      <w:r w:rsidR="00F07D8C">
        <w:fldChar w:fldCharType="begin"/>
      </w:r>
      <w:r w:rsidR="00F07D8C">
        <w:instrText xml:space="preserve"> SEQ Figure \* ARABIC </w:instrText>
      </w:r>
      <w:r w:rsidR="00F07D8C">
        <w:fldChar w:fldCharType="separate"/>
      </w:r>
      <w:r w:rsidR="00600D48">
        <w:rPr>
          <w:noProof/>
        </w:rPr>
        <w:t>39</w:t>
      </w:r>
      <w:r w:rsidR="00F07D8C">
        <w:fldChar w:fldCharType="end"/>
      </w:r>
      <w:bookmarkEnd w:id="151"/>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600D48">
        <w:t>3.2</w:t>
      </w:r>
      <w:r w:rsidR="00F321AE">
        <w:fldChar w:fldCharType="end"/>
      </w:r>
      <w:r w:rsidR="00D8593F">
        <w:t>.</w:t>
      </w:r>
      <w:bookmarkEnd w:id="152"/>
    </w:p>
    <w:p w14:paraId="410E390A" w14:textId="2E1384AD"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600D48">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w:t>
      </w:r>
      <w:r w:rsidR="00276D9D">
        <w:lastRenderedPageBreak/>
        <w:t>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390C9B0C"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600D48">
        <w:t xml:space="preserve">Figure </w:t>
      </w:r>
      <w:r w:rsidR="00600D48">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605C8" w:rsidP="00B76B71">
      <w:pPr>
        <w:pStyle w:val="Centered"/>
        <w:keepNext/>
      </w:pPr>
      <w:r>
        <w:lastRenderedPageBreak/>
        <w:pict w14:anchorId="492EC470">
          <v:shape id="_x0000_i1057" type="#_x0000_t75" style="width:182.3pt;height:263.55pt">
            <v:imagedata r:id="rId49" o:title="Closest Master GM"/>
          </v:shape>
        </w:pict>
      </w:r>
    </w:p>
    <w:p w14:paraId="060A5735" w14:textId="0734C720" w:rsidR="00510680" w:rsidRDefault="00B76B71" w:rsidP="00B76B71">
      <w:pPr>
        <w:pStyle w:val="Figurecaption"/>
      </w:pPr>
      <w:bookmarkStart w:id="153" w:name="_Ref482020123"/>
      <w:bookmarkStart w:id="154" w:name="_Toc482687443"/>
      <w:r>
        <w:t xml:space="preserve">Figure </w:t>
      </w:r>
      <w:r>
        <w:fldChar w:fldCharType="begin"/>
      </w:r>
      <w:r>
        <w:instrText xml:space="preserve"> SEQ Figure \* ARABIC </w:instrText>
      </w:r>
      <w:r>
        <w:fldChar w:fldCharType="separate"/>
      </w:r>
      <w:r w:rsidR="00600D48">
        <w:rPr>
          <w:noProof/>
        </w:rPr>
        <w:t>40</w:t>
      </w:r>
      <w:r>
        <w:fldChar w:fldCharType="end"/>
      </w:r>
      <w:bookmarkEnd w:id="153"/>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4"/>
    </w:p>
    <w:p w14:paraId="79923C91" w14:textId="5758B1FB" w:rsidR="007D3B73" w:rsidRPr="00D8593F" w:rsidRDefault="00B76B71" w:rsidP="00D8593F">
      <w:r>
        <w:fldChar w:fldCharType="begin"/>
      </w:r>
      <w:r>
        <w:instrText xml:space="preserve"> REF _Ref482020123 \h </w:instrText>
      </w:r>
      <w:r>
        <w:fldChar w:fldCharType="separate"/>
      </w:r>
      <w:r w:rsidR="00600D48">
        <w:t xml:space="preserve">Figure </w:t>
      </w:r>
      <w:r w:rsidR="00600D48">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600D48">
        <w:t xml:space="preserve">Figure </w:t>
      </w:r>
      <w:r w:rsidR="00600D48">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600D48">
        <w:t xml:space="preserve">Figure </w:t>
      </w:r>
      <w:r w:rsidR="00600D48">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5" w:name="_Toc482635053"/>
      <w:r>
        <w:t>Parameterization</w:t>
      </w:r>
      <w:bookmarkEnd w:id="155"/>
    </w:p>
    <w:p w14:paraId="2D094C60" w14:textId="3EDF9ABC"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600D48">
        <w:t xml:space="preserve">Figure </w:t>
      </w:r>
      <w:r w:rsidR="00600D48">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600D48">
        <w:t xml:space="preserve">Table </w:t>
      </w:r>
      <w:r w:rsidR="00600D48">
        <w:rPr>
          <w:noProof/>
        </w:rPr>
        <w:t>2</w:t>
      </w:r>
      <w:r w:rsidR="0065371E">
        <w:fldChar w:fldCharType="end"/>
      </w:r>
      <w:r>
        <w:t xml:space="preserve">. </w:t>
      </w:r>
    </w:p>
    <w:p w14:paraId="5CE03654" w14:textId="4E9F3471" w:rsidR="0065371E" w:rsidRDefault="0065371E" w:rsidP="0065371E">
      <w:pPr>
        <w:pStyle w:val="Tabletitle"/>
      </w:pPr>
      <w:bookmarkStart w:id="156" w:name="_Ref482023491"/>
      <w:bookmarkStart w:id="157" w:name="_Ref482023487"/>
      <w:bookmarkStart w:id="158" w:name="_Toc482687458"/>
      <w:r>
        <w:t xml:space="preserve">Table </w:t>
      </w:r>
      <w:r>
        <w:fldChar w:fldCharType="begin"/>
      </w:r>
      <w:r>
        <w:instrText xml:space="preserve"> SEQ Table \* ARABIC </w:instrText>
      </w:r>
      <w:r>
        <w:fldChar w:fldCharType="separate"/>
      </w:r>
      <w:r w:rsidR="00600D48">
        <w:rPr>
          <w:noProof/>
        </w:rPr>
        <w:t>2</w:t>
      </w:r>
      <w:r>
        <w:fldChar w:fldCharType="end"/>
      </w:r>
      <w:bookmarkEnd w:id="156"/>
      <w:r w:rsidR="00623D71">
        <w:t>.</w:t>
      </w:r>
      <w:r>
        <w:t xml:space="preserve"> </w:t>
      </w:r>
      <w:bookmarkEnd w:id="157"/>
      <w:r w:rsidR="00141999">
        <w:t>Parameter values are based, where possible and practical, on the known capabilities of CubeSats.</w:t>
      </w:r>
      <w:bookmarkEnd w:id="158"/>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29E41547"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600D48">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F838574"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600D48" w:rsidRPr="00600D48">
              <w:rPr>
                <w:sz w:val="18"/>
                <w:szCs w:val="18"/>
              </w:rPr>
              <w:t xml:space="preserve">Figure </w:t>
            </w:r>
            <w:r w:rsidR="00600D48" w:rsidRPr="00600D48">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4C7BFEBA"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600D48" w:rsidRPr="00600D48">
              <w:rPr>
                <w:sz w:val="18"/>
                <w:szCs w:val="18"/>
              </w:rPr>
              <w:t xml:space="preserve">Figure </w:t>
            </w:r>
            <w:r w:rsidR="00600D48" w:rsidRPr="00600D48">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EC26ADF"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00D48">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1880A9FB"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00D48">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47728AE8"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00D48">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2E1A9A7C"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600D48">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9" w:name="_Ref482212175"/>
      <w:bookmarkStart w:id="160" w:name="_Toc482635054"/>
      <w:r>
        <w:t>Scenario 1</w:t>
      </w:r>
      <w:bookmarkEnd w:id="159"/>
      <w:r w:rsidR="00911A06">
        <w:t>a &amp; 1b</w:t>
      </w:r>
      <w:bookmarkEnd w:id="160"/>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1" w:name="_Toc482635055"/>
      <w:r>
        <w:lastRenderedPageBreak/>
        <w:t>Scenario 2</w:t>
      </w:r>
      <w:r w:rsidR="00911A06">
        <w:t>a &amp; 2b</w:t>
      </w:r>
      <w:bookmarkEnd w:id="161"/>
    </w:p>
    <w:p w14:paraId="0B87A66B" w14:textId="5C1ADBC6"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600D48">
        <w:t xml:space="preserve">Figure </w:t>
      </w:r>
      <w:r w:rsidR="00600D48">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2" w:name="_Ref482214435"/>
      <w:bookmarkStart w:id="163" w:name="_Ref482350666"/>
      <w:bookmarkStart w:id="164" w:name="_Toc482635056"/>
      <w:r>
        <w:t>Scenario 3</w:t>
      </w:r>
      <w:bookmarkEnd w:id="162"/>
      <w:bookmarkEnd w:id="163"/>
      <w:bookmarkEnd w:id="164"/>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3605C8"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5" w:name="_Ref482009285"/>
      <w:bookmarkStart w:id="166" w:name="_Ref482016297"/>
      <w:bookmarkStart w:id="167" w:name="_Ref482016317"/>
      <w:bookmarkStart w:id="168" w:name="_Toc482635057"/>
      <w:r>
        <w:t>Issues</w:t>
      </w:r>
      <w:bookmarkEnd w:id="165"/>
      <w:bookmarkEnd w:id="166"/>
      <w:bookmarkEnd w:id="167"/>
      <w:bookmarkEnd w:id="168"/>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69" w:name="_Ref482277993"/>
      <w:bookmarkStart w:id="170" w:name="_Toc482635058"/>
      <w:r>
        <w:t>CDMA</w:t>
      </w:r>
      <w:bookmarkEnd w:id="169"/>
      <w:bookmarkEnd w:id="170"/>
    </w:p>
    <w:p w14:paraId="64CD7B44" w14:textId="58DC8461"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600D48">
        <w:t xml:space="preserve">Figure </w:t>
      </w:r>
      <w:r w:rsidR="00600D48">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1" w:name="_Toc482635059"/>
      <w:r>
        <w:t>Routing Protocol Modules</w:t>
      </w:r>
      <w:bookmarkEnd w:id="171"/>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2" w:name="_Toc482635060"/>
      <w:r>
        <w:t>DYMO</w:t>
      </w:r>
      <w:bookmarkEnd w:id="172"/>
    </w:p>
    <w:p w14:paraId="2DB4F173" w14:textId="46CC4C7E"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600D48">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600D48">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600D48">
        <w:t xml:space="preserve">Figure </w:t>
      </w:r>
      <w:r w:rsidR="00600D48">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3" w:name="_Toc482635061"/>
      <w:r>
        <w:t>Intermittent Failures</w:t>
      </w:r>
      <w:bookmarkEnd w:id="173"/>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4" w:name="_Toc482635062"/>
      <w:r w:rsidRPr="00A3053F">
        <w:lastRenderedPageBreak/>
        <w:t>Results</w:t>
      </w:r>
      <w:bookmarkEnd w:id="174"/>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693C0E5A"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600D48">
        <w:t xml:space="preserve">Table </w:t>
      </w:r>
      <w:r w:rsidR="00600D48">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5" w:name="_Toc482635063"/>
      <w:r>
        <w:t>Scenario</w:t>
      </w:r>
      <w:r w:rsidR="00CA77B1">
        <w:t xml:space="preserve"> 1</w:t>
      </w:r>
      <w:r w:rsidR="00813F58">
        <w:t>a</w:t>
      </w:r>
      <w:bookmarkEnd w:id="175"/>
    </w:p>
    <w:p w14:paraId="77F0313C" w14:textId="48045223" w:rsidR="00D27B16" w:rsidRDefault="00BB00A2" w:rsidP="00362833">
      <w:r>
        <w:t xml:space="preserve">As discussed in section </w:t>
      </w:r>
      <w:r>
        <w:fldChar w:fldCharType="begin"/>
      </w:r>
      <w:r>
        <w:instrText xml:space="preserve"> REF _Ref482212175 \r \h </w:instrText>
      </w:r>
      <w:r>
        <w:fldChar w:fldCharType="separate"/>
      </w:r>
      <w:r w:rsidR="00600D48">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73B3654B" w:rsidR="00813F58" w:rsidRDefault="003C665E" w:rsidP="003C665E">
      <w:pPr>
        <w:pStyle w:val="Figurecaption"/>
      </w:pPr>
      <w:bookmarkStart w:id="176" w:name="_Ref482213203"/>
      <w:bookmarkStart w:id="177" w:name="_Toc482687444"/>
      <w:r>
        <w:t xml:space="preserve">Figure </w:t>
      </w:r>
      <w:r>
        <w:fldChar w:fldCharType="begin"/>
      </w:r>
      <w:r>
        <w:instrText xml:space="preserve"> SEQ Figure \* ARABIC </w:instrText>
      </w:r>
      <w:r>
        <w:fldChar w:fldCharType="separate"/>
      </w:r>
      <w:r w:rsidR="00600D48">
        <w:rPr>
          <w:noProof/>
        </w:rPr>
        <w:t>41</w:t>
      </w:r>
      <w:r>
        <w:fldChar w:fldCharType="end"/>
      </w:r>
      <w:bookmarkEnd w:id="176"/>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7"/>
    </w:p>
    <w:p w14:paraId="2BCDE371" w14:textId="128AA54B"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600D48">
        <w:t xml:space="preserve">Figure </w:t>
      </w:r>
      <w:r w:rsidR="00600D48">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600D48">
        <w:t xml:space="preserve">Figure </w:t>
      </w:r>
      <w:r w:rsidR="00600D48">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600D48">
        <w:t xml:space="preserve">Table </w:t>
      </w:r>
      <w:r w:rsidR="00600D48">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600D48">
        <w:t xml:space="preserve">Figure </w:t>
      </w:r>
      <w:r w:rsidR="00600D48">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600D48">
        <w:t xml:space="preserve">Figure </w:t>
      </w:r>
      <w:r w:rsidR="00600D48">
        <w:rPr>
          <w:noProof/>
        </w:rPr>
        <w:t>41</w:t>
      </w:r>
      <w:r w:rsidR="00BA744F">
        <w:fldChar w:fldCharType="end"/>
      </w:r>
      <w:r w:rsidR="00BA744F">
        <w:t xml:space="preserve">). </w:t>
      </w:r>
    </w:p>
    <w:p w14:paraId="7F0201E4" w14:textId="711704D6" w:rsidR="000303EE" w:rsidRDefault="000303EE" w:rsidP="000303EE">
      <w:pPr>
        <w:pStyle w:val="Tabletitle"/>
      </w:pPr>
      <w:bookmarkStart w:id="178" w:name="_Ref482279755"/>
      <w:bookmarkStart w:id="179" w:name="_Toc482687459"/>
      <w:r>
        <w:t xml:space="preserve">Table </w:t>
      </w:r>
      <w:r>
        <w:fldChar w:fldCharType="begin"/>
      </w:r>
      <w:r>
        <w:instrText xml:space="preserve"> SEQ Table \* ARABIC </w:instrText>
      </w:r>
      <w:r>
        <w:fldChar w:fldCharType="separate"/>
      </w:r>
      <w:r w:rsidR="00600D48">
        <w:rPr>
          <w:noProof/>
        </w:rPr>
        <w:t>3</w:t>
      </w:r>
      <w:r>
        <w:fldChar w:fldCharType="end"/>
      </w:r>
      <w:bookmarkEnd w:id="178"/>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600D48">
        <w:t xml:space="preserve">Figure </w:t>
      </w:r>
      <w:r w:rsidR="00600D48">
        <w:rPr>
          <w:noProof/>
        </w:rPr>
        <w:t>40</w:t>
      </w:r>
      <w:r>
        <w:fldChar w:fldCharType="end"/>
      </w:r>
      <w:r>
        <w:t>).</w:t>
      </w:r>
      <w:bookmarkEnd w:id="179"/>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502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02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02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02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02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02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502CD6" w:rsidRDefault="00502CD6"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502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502CD6" w:rsidRPr="00B22017" w:rsidRDefault="00502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02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02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02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02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02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502CD6" w:rsidRPr="0061716F" w:rsidRDefault="00502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502CD6" w:rsidRDefault="00502CD6" w:rsidP="000303EE"/>
                  </w:txbxContent>
                </v:textbox>
                <w10:anchorlock/>
              </v:shape>
            </w:pict>
          </mc:Fallback>
        </mc:AlternateContent>
      </w:r>
    </w:p>
    <w:p w14:paraId="12474AA3" w14:textId="77834BF3"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600D48">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600D48">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52FE9EF2" w:rsidR="003F34C9" w:rsidRDefault="003C665E" w:rsidP="003C665E">
      <w:pPr>
        <w:pStyle w:val="Figurecaption"/>
      </w:pPr>
      <w:bookmarkStart w:id="180" w:name="_Ref482279494"/>
      <w:bookmarkStart w:id="181" w:name="_Toc482687445"/>
      <w:r>
        <w:t xml:space="preserve">Figure </w:t>
      </w:r>
      <w:r>
        <w:fldChar w:fldCharType="begin"/>
      </w:r>
      <w:r>
        <w:instrText xml:space="preserve"> SEQ Figure \* ARABIC </w:instrText>
      </w:r>
      <w:r>
        <w:fldChar w:fldCharType="separate"/>
      </w:r>
      <w:r w:rsidR="00600D48">
        <w:rPr>
          <w:noProof/>
        </w:rPr>
        <w:t>42</w:t>
      </w:r>
      <w:r>
        <w:fldChar w:fldCharType="end"/>
      </w:r>
      <w:bookmarkEnd w:id="180"/>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1"/>
    </w:p>
    <w:p w14:paraId="36C04E41" w14:textId="10F979B9"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600D48">
        <w:t xml:space="preserve">Figure </w:t>
      </w:r>
      <w:r w:rsidR="00600D48">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600D48">
        <w:t xml:space="preserve">Table </w:t>
      </w:r>
      <w:r w:rsidR="00600D48">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443E0F49"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600D48">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3F198FEC"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600D48">
        <w:t xml:space="preserve">Figure </w:t>
      </w:r>
      <w:r w:rsidR="00600D48">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2" w:name="_Toc482635064"/>
      <w:r>
        <w:t>Scenario 1b</w:t>
      </w:r>
      <w:bookmarkEnd w:id="182"/>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23018CE1" w:rsidR="00F240A0" w:rsidRDefault="003C665E" w:rsidP="003C665E">
      <w:pPr>
        <w:pStyle w:val="Figurecaption"/>
      </w:pPr>
      <w:bookmarkStart w:id="183" w:name="_Toc482687446"/>
      <w:r>
        <w:t xml:space="preserve">Figure </w:t>
      </w:r>
      <w:r>
        <w:fldChar w:fldCharType="begin"/>
      </w:r>
      <w:r>
        <w:instrText xml:space="preserve"> SEQ Figure \* ARABIC </w:instrText>
      </w:r>
      <w:r>
        <w:fldChar w:fldCharType="separate"/>
      </w:r>
      <w:r w:rsidR="00600D48">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3"/>
    </w:p>
    <w:p w14:paraId="69917A23" w14:textId="32FA36A8"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600D48">
        <w:t xml:space="preserve">Figure </w:t>
      </w:r>
      <w:r w:rsidR="00600D48">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600D48">
        <w:t xml:space="preserve">Figure </w:t>
      </w:r>
      <w:r w:rsidR="00600D48">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4" w:name="_Toc482635065"/>
      <w:r>
        <w:t>Scenario 2a</w:t>
      </w:r>
      <w:bookmarkEnd w:id="184"/>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C0DB8B">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4D693971" w:rsidR="005E4DB1" w:rsidRDefault="003C665E" w:rsidP="003C665E">
      <w:pPr>
        <w:pStyle w:val="Figurecaption"/>
      </w:pPr>
      <w:bookmarkStart w:id="185" w:name="_Ref482214115"/>
      <w:bookmarkStart w:id="186" w:name="_Toc482687447"/>
      <w:r>
        <w:t xml:space="preserve">Figure </w:t>
      </w:r>
      <w:r>
        <w:fldChar w:fldCharType="begin"/>
      </w:r>
      <w:r>
        <w:instrText xml:space="preserve"> SEQ Figure \* ARABIC </w:instrText>
      </w:r>
      <w:r>
        <w:fldChar w:fldCharType="separate"/>
      </w:r>
      <w:r w:rsidR="00600D48">
        <w:rPr>
          <w:noProof/>
        </w:rPr>
        <w:t>44</w:t>
      </w:r>
      <w:r>
        <w:fldChar w:fldCharType="end"/>
      </w:r>
      <w:bookmarkEnd w:id="185"/>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600D48">
        <w:t xml:space="preserve">Figure </w:t>
      </w:r>
      <w:r w:rsidR="00600D48">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6"/>
    </w:p>
    <w:p w14:paraId="528E4851" w14:textId="77777777" w:rsidR="00834E56" w:rsidRDefault="00834E56" w:rsidP="00834E56">
      <w:pPr>
        <w:pStyle w:val="Centered"/>
        <w:keepNext/>
      </w:pPr>
      <w:r>
        <w:rPr>
          <w:noProof/>
          <w:lang w:val="en-US" w:eastAsia="en-US"/>
        </w:rPr>
        <w:drawing>
          <wp:inline distT="0" distB="0" distL="0" distR="0" wp14:anchorId="3E102DF2" wp14:editId="0A5EB6E2">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3DF39EE6" w:rsidR="00834E56" w:rsidRPr="00834E56" w:rsidRDefault="00834E56" w:rsidP="00834E56">
      <w:pPr>
        <w:pStyle w:val="Figurecaption"/>
      </w:pPr>
      <w:bookmarkStart w:id="187" w:name="_Ref482282944"/>
      <w:bookmarkStart w:id="188" w:name="_Toc482687448"/>
      <w:r>
        <w:t xml:space="preserve">Figure </w:t>
      </w:r>
      <w:r>
        <w:fldChar w:fldCharType="begin"/>
      </w:r>
      <w:r>
        <w:instrText xml:space="preserve"> SEQ Figure \* ARABIC </w:instrText>
      </w:r>
      <w:r>
        <w:fldChar w:fldCharType="separate"/>
      </w:r>
      <w:r w:rsidR="00600D48">
        <w:rPr>
          <w:noProof/>
        </w:rPr>
        <w:t>45</w:t>
      </w:r>
      <w:r>
        <w:fldChar w:fldCharType="end"/>
      </w:r>
      <w:bookmarkEnd w:id="187"/>
      <w:r>
        <w:t>. The difference over time in the number of packets received in scenario 2a as compared with scenario 1a. Negative values (outlined) represent interval values in which scenario 1a’s ground station received more packets than scenario 2a’s ground station.</w:t>
      </w:r>
      <w:bookmarkEnd w:id="188"/>
      <w:r>
        <w:t xml:space="preserve"> </w:t>
      </w:r>
    </w:p>
    <w:p w14:paraId="400F3ED0" w14:textId="2238843A"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600D48">
        <w:t xml:space="preserve">Figure </w:t>
      </w:r>
      <w:r w:rsidR="00600D48">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600D48">
        <w:t xml:space="preserve">Figure </w:t>
      </w:r>
      <w:r w:rsidR="00600D48">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7BD91A6C" w:rsidR="008F3C8E" w:rsidRDefault="003C665E" w:rsidP="003C665E">
      <w:pPr>
        <w:pStyle w:val="Figurecaption"/>
      </w:pPr>
      <w:bookmarkStart w:id="189" w:name="_Ref482283878"/>
      <w:bookmarkStart w:id="190" w:name="_Toc482687449"/>
      <w:r>
        <w:t xml:space="preserve">Figure </w:t>
      </w:r>
      <w:r>
        <w:fldChar w:fldCharType="begin"/>
      </w:r>
      <w:r>
        <w:instrText xml:space="preserve"> SEQ Figure \* ARABIC </w:instrText>
      </w:r>
      <w:r>
        <w:fldChar w:fldCharType="separate"/>
      </w:r>
      <w:r w:rsidR="00600D48">
        <w:rPr>
          <w:noProof/>
        </w:rPr>
        <w:t>46</w:t>
      </w:r>
      <w:r>
        <w:fldChar w:fldCharType="end"/>
      </w:r>
      <w:bookmarkEnd w:id="189"/>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0"/>
    </w:p>
    <w:p w14:paraId="430DD64E" w14:textId="28E8DB3F"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600D48">
        <w:t xml:space="preserve">Figure </w:t>
      </w:r>
      <w:r w:rsidR="00600D48">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600D48">
        <w:t xml:space="preserve">Table </w:t>
      </w:r>
      <w:r w:rsidR="00600D48">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600D48">
        <w:t xml:space="preserve">Figure </w:t>
      </w:r>
      <w:r w:rsidR="00600D48">
        <w:rPr>
          <w:noProof/>
        </w:rPr>
        <w:t>47</w:t>
      </w:r>
      <w:r w:rsidR="009F3C68">
        <w:fldChar w:fldCharType="end"/>
      </w:r>
      <w:r w:rsidR="009F3C68">
        <w:t>).</w:t>
      </w:r>
    </w:p>
    <w:p w14:paraId="7F6DE68F" w14:textId="45D4506B" w:rsidR="003C665E" w:rsidRDefault="003605C8" w:rsidP="003C665E">
      <w:pPr>
        <w:pStyle w:val="Centered"/>
        <w:keepNext/>
      </w:pPr>
      <w:r>
        <w:pict w14:anchorId="70E8B22B">
          <v:shape id="_x0000_i1058" type="#_x0000_t75" style="width:164.75pt;height:241.4pt">
            <v:imagedata r:id="rId56" o:title="Pure TDMA routing"/>
          </v:shape>
        </w:pict>
      </w:r>
    </w:p>
    <w:p w14:paraId="1A03C6C0" w14:textId="2A185041" w:rsidR="00040E61" w:rsidRDefault="003C665E" w:rsidP="009F3C68">
      <w:pPr>
        <w:pStyle w:val="Figurecaption"/>
      </w:pPr>
      <w:bookmarkStart w:id="191" w:name="_Ref482284157"/>
      <w:bookmarkStart w:id="192" w:name="_Toc482687450"/>
      <w:r>
        <w:t xml:space="preserve">Figure </w:t>
      </w:r>
      <w:r>
        <w:fldChar w:fldCharType="begin"/>
      </w:r>
      <w:r>
        <w:instrText xml:space="preserve"> SEQ Figure \* ARABIC </w:instrText>
      </w:r>
      <w:r>
        <w:fldChar w:fldCharType="separate"/>
      </w:r>
      <w:r w:rsidR="00600D48">
        <w:rPr>
          <w:noProof/>
        </w:rPr>
        <w:t>47</w:t>
      </w:r>
      <w:r>
        <w:fldChar w:fldCharType="end"/>
      </w:r>
      <w:bookmarkEnd w:id="191"/>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600D48">
        <w:t xml:space="preserve">Figure </w:t>
      </w:r>
      <w:r w:rsidR="00600D48">
        <w:rPr>
          <w:noProof/>
        </w:rPr>
        <w:t>40</w:t>
      </w:r>
      <w:r w:rsidR="000A4787">
        <w:fldChar w:fldCharType="end"/>
      </w:r>
      <w:r w:rsidR="000A4787">
        <w:t>.</w:t>
      </w:r>
      <w:bookmarkEnd w:id="192"/>
      <w:r w:rsidR="000A4787">
        <w:t xml:space="preserve"> </w:t>
      </w:r>
    </w:p>
    <w:p w14:paraId="6C292ADA" w14:textId="4BFAD25B"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600D48">
        <w:t xml:space="preserve">Figure </w:t>
      </w:r>
      <w:r w:rsidR="00600D48">
        <w:rPr>
          <w:noProof/>
        </w:rPr>
        <w:t>37</w:t>
      </w:r>
      <w:r w:rsidR="00263009">
        <w:fldChar w:fldCharType="end"/>
      </w:r>
      <w:r w:rsidR="00263009">
        <w:t>)</w:t>
      </w:r>
      <w:r w:rsidR="001902EF">
        <w:t xml:space="preserve">. </w:t>
      </w:r>
    </w:p>
    <w:p w14:paraId="3FED3182" w14:textId="4EDAD287"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600D48">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600D48">
        <w:t xml:space="preserve">Figure </w:t>
      </w:r>
      <w:r w:rsidR="00600D48">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3" w:name="_Toc482635066"/>
      <w:r>
        <w:t xml:space="preserve">Scenario </w:t>
      </w:r>
      <w:r w:rsidR="00CA77B1">
        <w:t>2</w:t>
      </w:r>
      <w:r w:rsidR="00813F58">
        <w:t>b</w:t>
      </w:r>
      <w:bookmarkEnd w:id="193"/>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18049CFA">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2D28B531" w:rsidR="00B80588" w:rsidRDefault="003C665E" w:rsidP="003C665E">
      <w:pPr>
        <w:pStyle w:val="Figurecaption"/>
      </w:pPr>
      <w:bookmarkStart w:id="194" w:name="_Ref482284570"/>
      <w:bookmarkStart w:id="195" w:name="_Toc482687451"/>
      <w:r>
        <w:t xml:space="preserve">Figure </w:t>
      </w:r>
      <w:r>
        <w:fldChar w:fldCharType="begin"/>
      </w:r>
      <w:r>
        <w:instrText xml:space="preserve"> SEQ Figure \* ARABIC </w:instrText>
      </w:r>
      <w:r>
        <w:fldChar w:fldCharType="separate"/>
      </w:r>
      <w:r w:rsidR="00600D48">
        <w:rPr>
          <w:noProof/>
        </w:rPr>
        <w:t>48</w:t>
      </w:r>
      <w:r>
        <w:fldChar w:fldCharType="end"/>
      </w:r>
      <w:bookmarkEnd w:id="194"/>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600D48">
        <w:t xml:space="preserve">Figure </w:t>
      </w:r>
      <w:r w:rsidR="00600D48">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600D48">
        <w:t xml:space="preserve">Figure </w:t>
      </w:r>
      <w:r w:rsidR="00600D48">
        <w:rPr>
          <w:noProof/>
        </w:rPr>
        <w:t>44</w:t>
      </w:r>
      <w:r w:rsidR="004B11E4">
        <w:fldChar w:fldCharType="end"/>
      </w:r>
      <w:r w:rsidR="004B11E4">
        <w:t xml:space="preserve"> which use the same y-axis </w:t>
      </w:r>
      <w:r w:rsidR="00CA5973">
        <w:t>scale</w:t>
      </w:r>
      <w:r w:rsidR="004B11E4">
        <w:t>.</w:t>
      </w:r>
      <w:bookmarkEnd w:id="195"/>
    </w:p>
    <w:p w14:paraId="0CECF142" w14:textId="5FB408C5" w:rsidR="009F3C68" w:rsidRDefault="009F3C68" w:rsidP="009F3C68">
      <w:r>
        <w:lastRenderedPageBreak/>
        <w:fldChar w:fldCharType="begin"/>
      </w:r>
      <w:r>
        <w:instrText xml:space="preserve"> REF _Ref482284570 \h </w:instrText>
      </w:r>
      <w:r>
        <w:fldChar w:fldCharType="separate"/>
      </w:r>
      <w:r w:rsidR="00600D48">
        <w:t xml:space="preserve">Figure </w:t>
      </w:r>
      <w:r w:rsidR="00600D48">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600D48">
        <w:t xml:space="preserve">Table </w:t>
      </w:r>
      <w:r w:rsidR="00600D48">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3E3C1EE8"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600D48">
        <w:t xml:space="preserve">Figure </w:t>
      </w:r>
      <w:r w:rsidR="00600D48">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6" w:name="_Toc482635067"/>
      <w:r>
        <w:t>Scenario</w:t>
      </w:r>
      <w:r w:rsidR="00CA77B1">
        <w:t xml:space="preserve"> 3</w:t>
      </w:r>
      <w:bookmarkEnd w:id="196"/>
    </w:p>
    <w:p w14:paraId="14718D74" w14:textId="2D1D3717"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600D48">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491483B2">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45547880" w:rsidR="0042469D" w:rsidRDefault="003C665E" w:rsidP="008A331D">
      <w:pPr>
        <w:pStyle w:val="Figurecaption"/>
      </w:pPr>
      <w:bookmarkStart w:id="197" w:name="_Ref482351275"/>
      <w:bookmarkStart w:id="198" w:name="_Toc482687452"/>
      <w:r>
        <w:t xml:space="preserve">Figure </w:t>
      </w:r>
      <w:r>
        <w:fldChar w:fldCharType="begin"/>
      </w:r>
      <w:r>
        <w:instrText xml:space="preserve"> SEQ Figure \* ARABIC </w:instrText>
      </w:r>
      <w:r>
        <w:fldChar w:fldCharType="separate"/>
      </w:r>
      <w:r w:rsidR="00600D48">
        <w:rPr>
          <w:noProof/>
        </w:rPr>
        <w:t>49</w:t>
      </w:r>
      <w:r>
        <w:fldChar w:fldCharType="end"/>
      </w:r>
      <w:bookmarkEnd w:id="197"/>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198"/>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40432B20" w:rsidR="0042469D" w:rsidRDefault="003C665E" w:rsidP="003C665E">
      <w:pPr>
        <w:pStyle w:val="Figurecaption"/>
      </w:pPr>
      <w:bookmarkStart w:id="199" w:name="_Ref482351716"/>
      <w:bookmarkStart w:id="200" w:name="_Toc482687453"/>
      <w:r>
        <w:t xml:space="preserve">Figure </w:t>
      </w:r>
      <w:r>
        <w:fldChar w:fldCharType="begin"/>
      </w:r>
      <w:r>
        <w:instrText xml:space="preserve"> SEQ Figure \* ARABIC </w:instrText>
      </w:r>
      <w:r>
        <w:fldChar w:fldCharType="separate"/>
      </w:r>
      <w:r w:rsidR="00600D48">
        <w:rPr>
          <w:noProof/>
        </w:rPr>
        <w:t>50</w:t>
      </w:r>
      <w:r>
        <w:fldChar w:fldCharType="end"/>
      </w:r>
      <w:bookmarkEnd w:id="199"/>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0"/>
    </w:p>
    <w:p w14:paraId="55F16889" w14:textId="2F42C4AE"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600D48">
        <w:t xml:space="preserve">Figure </w:t>
      </w:r>
      <w:r w:rsidR="00600D48">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43FDCD70"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600D48">
        <w:t xml:space="preserve">Figure </w:t>
      </w:r>
      <w:r w:rsidR="00600D48">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600D48">
        <w:t xml:space="preserve">Figure </w:t>
      </w:r>
      <w:r w:rsidR="00600D48">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1D671D6C" w:rsidR="00F95DA8" w:rsidRDefault="00C120A8" w:rsidP="00C120A8">
      <w:pPr>
        <w:pStyle w:val="Figurecaption"/>
      </w:pPr>
      <w:bookmarkStart w:id="201" w:name="_Ref482350139"/>
      <w:bookmarkStart w:id="202" w:name="_Toc482687454"/>
      <w:r>
        <w:t xml:space="preserve">Figure </w:t>
      </w:r>
      <w:r>
        <w:fldChar w:fldCharType="begin"/>
      </w:r>
      <w:r>
        <w:instrText xml:space="preserve"> SEQ Figure \* ARABIC </w:instrText>
      </w:r>
      <w:r>
        <w:fldChar w:fldCharType="separate"/>
      </w:r>
      <w:r w:rsidR="00600D48">
        <w:rPr>
          <w:noProof/>
        </w:rPr>
        <w:t>51</w:t>
      </w:r>
      <w:r>
        <w:fldChar w:fldCharType="end"/>
      </w:r>
      <w:bookmarkEnd w:id="201"/>
      <w:r w:rsidR="00D8210B">
        <w:t>.</w:t>
      </w:r>
      <w:r w:rsidR="00D15BEB">
        <w:t xml:space="preserve"> Due to scenario 3’s altered election approach masters experience an overall drop in energy consumption when compared with scenario 1a and 2a.</w:t>
      </w:r>
      <w:bookmarkEnd w:id="202"/>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4234B1FD" w:rsidR="00040E61" w:rsidRDefault="003C665E" w:rsidP="003C665E">
      <w:pPr>
        <w:pStyle w:val="Figurecaption"/>
      </w:pPr>
      <w:bookmarkStart w:id="203" w:name="_Toc482687455"/>
      <w:r>
        <w:t xml:space="preserve">Figure </w:t>
      </w:r>
      <w:r>
        <w:fldChar w:fldCharType="begin"/>
      </w:r>
      <w:r>
        <w:instrText xml:space="preserve"> SEQ Figure \* ARABIC </w:instrText>
      </w:r>
      <w:r>
        <w:fldChar w:fldCharType="separate"/>
      </w:r>
      <w:r w:rsidR="00600D48">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3"/>
    </w:p>
    <w:p w14:paraId="261F4D09" w14:textId="3B6921B2"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600D48">
        <w:t xml:space="preserve">Figure </w:t>
      </w:r>
      <w:r w:rsidR="00600D48">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600D48">
        <w:t xml:space="preserve">Figure </w:t>
      </w:r>
      <w:r w:rsidR="00600D48">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600D48">
        <w:t xml:space="preserve">Table </w:t>
      </w:r>
      <w:r w:rsidR="00600D48">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600D48">
        <w:t xml:space="preserve">Figure </w:t>
      </w:r>
      <w:r w:rsidR="00600D48">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3605C8" w:rsidP="003C665E">
      <w:pPr>
        <w:pStyle w:val="Centered"/>
        <w:keepNext/>
      </w:pPr>
      <w:r>
        <w:pict w14:anchorId="603F0D3E">
          <v:shape id="_x0000_i1059" type="#_x0000_t75" style="width:177.7pt;height:257.55pt">
            <v:imagedata r:id="rId62" o:title="Scenario 3 Early Handover"/>
          </v:shape>
        </w:pict>
      </w:r>
    </w:p>
    <w:p w14:paraId="4A79F912" w14:textId="7E7D1CCD" w:rsidR="00685994" w:rsidRDefault="003C665E" w:rsidP="00D43BF9">
      <w:pPr>
        <w:pStyle w:val="Figurecaption"/>
      </w:pPr>
      <w:bookmarkStart w:id="204" w:name="_Ref482349219"/>
      <w:bookmarkStart w:id="205" w:name="_Ref482349087"/>
      <w:bookmarkStart w:id="206" w:name="_Toc482687456"/>
      <w:r>
        <w:t xml:space="preserve">Figure </w:t>
      </w:r>
      <w:r>
        <w:fldChar w:fldCharType="begin"/>
      </w:r>
      <w:r>
        <w:instrText xml:space="preserve"> SEQ Figure \* ARABIC </w:instrText>
      </w:r>
      <w:r>
        <w:fldChar w:fldCharType="separate"/>
      </w:r>
      <w:r w:rsidR="00600D48">
        <w:rPr>
          <w:noProof/>
        </w:rPr>
        <w:t>53</w:t>
      </w:r>
      <w:r>
        <w:fldChar w:fldCharType="end"/>
      </w:r>
      <w:bookmarkEnd w:id="204"/>
      <w:r w:rsidR="00623D71">
        <w:t>.</w:t>
      </w:r>
      <w:r>
        <w:t xml:space="preserve"> </w:t>
      </w:r>
      <w:bookmarkEnd w:id="205"/>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6"/>
    </w:p>
    <w:p w14:paraId="12953429" w14:textId="10B9E82C" w:rsidR="00813F58" w:rsidRDefault="00A8336F" w:rsidP="008A628A">
      <w:pPr>
        <w:pStyle w:val="Heading2"/>
      </w:pPr>
      <w:bookmarkStart w:id="207" w:name="_Toc482635068"/>
      <w:r>
        <w:t>Efficiency</w:t>
      </w:r>
      <w:bookmarkEnd w:id="207"/>
    </w:p>
    <w:p w14:paraId="2425B3F7" w14:textId="000CBA9A"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600D48">
        <w:t xml:space="preserve">Table </w:t>
      </w:r>
      <w:r w:rsidR="00600D48">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600D48">
        <w:t xml:space="preserve">Table </w:t>
      </w:r>
      <w:r w:rsidR="00600D48">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4CED4F3B" w:rsidR="008803FE" w:rsidRDefault="008803FE" w:rsidP="008803FE">
      <w:pPr>
        <w:pStyle w:val="Tabletitle"/>
      </w:pPr>
      <w:bookmarkStart w:id="208" w:name="_Ref482284902"/>
      <w:bookmarkStart w:id="209" w:name="_Toc482687460"/>
      <w:r>
        <w:t xml:space="preserve">Table </w:t>
      </w:r>
      <w:r>
        <w:fldChar w:fldCharType="begin"/>
      </w:r>
      <w:r>
        <w:instrText xml:space="preserve"> SEQ Table \* ARABIC </w:instrText>
      </w:r>
      <w:r>
        <w:fldChar w:fldCharType="separate"/>
      </w:r>
      <w:r w:rsidR="00600D48">
        <w:rPr>
          <w:noProof/>
        </w:rPr>
        <w:t>4</w:t>
      </w:r>
      <w:r>
        <w:fldChar w:fldCharType="end"/>
      </w:r>
      <w:bookmarkEnd w:id="208"/>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9"/>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02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02CD6" w:rsidRPr="00D85D56" w:rsidRDefault="00502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02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02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02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02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02CD6" w:rsidRPr="0061716F" w:rsidRDefault="00502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02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02CD6" w:rsidRPr="0061716F" w:rsidRDefault="00502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02CD6" w:rsidRDefault="00502CD6"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02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02CD6" w:rsidRPr="00D85D56" w:rsidRDefault="00502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02CD6" w:rsidRPr="00D85D56" w:rsidRDefault="00502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02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02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02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02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02CD6" w:rsidRPr="0061716F" w:rsidRDefault="00502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02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02CD6" w:rsidRPr="0061716F" w:rsidRDefault="00502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02CD6" w:rsidRPr="0061716F" w:rsidRDefault="00502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02CD6" w:rsidRPr="0061716F" w:rsidRDefault="00502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02CD6" w:rsidRPr="0061716F" w:rsidRDefault="00502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02CD6" w:rsidRDefault="00502CD6"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0" w:name="_Toc482635069"/>
      <w:r w:rsidRPr="00A3053F">
        <w:lastRenderedPageBreak/>
        <w:t>Conclusions</w:t>
      </w:r>
      <w:bookmarkEnd w:id="210"/>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1" w:name="_Toc482635070"/>
      <w:r>
        <w:lastRenderedPageBreak/>
        <w:t>Discussion</w:t>
      </w:r>
      <w:bookmarkEnd w:id="211"/>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2" w:name="_Ref482353967"/>
      <w:bookmarkStart w:id="213" w:name="_Toc482635071"/>
      <w:r>
        <w:t>Results</w:t>
      </w:r>
      <w:bookmarkEnd w:id="212"/>
      <w:bookmarkEnd w:id="213"/>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5871A64B" w:rsidR="00097CA4" w:rsidRDefault="00097CA4" w:rsidP="006E49F7">
      <w:r>
        <w:t xml:space="preserve">Section </w:t>
      </w:r>
      <w:r>
        <w:fldChar w:fldCharType="begin"/>
      </w:r>
      <w:r>
        <w:instrText xml:space="preserve"> REF _Ref482024155 \r \h </w:instrText>
      </w:r>
      <w:r>
        <w:fldChar w:fldCharType="separate"/>
      </w:r>
      <w:r w:rsidR="00600D48">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4" w:name="_Toc482635072"/>
      <w:r>
        <w:t>Contribution</w:t>
      </w:r>
      <w:r w:rsidR="000915E7">
        <w:t>s</w:t>
      </w:r>
      <w:bookmarkEnd w:id="214"/>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5" w:name="_Toc482635073"/>
      <w:r>
        <w:t>CubeMac</w:t>
      </w:r>
      <w:bookmarkEnd w:id="215"/>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6" w:name="_Toc482635074"/>
      <w:r>
        <w:t>D</w:t>
      </w:r>
      <w:r w:rsidR="00276D9D" w:rsidRPr="007E1249">
        <w:rPr>
          <w:vertAlign w:val="superscript"/>
        </w:rPr>
        <w:t>3</w:t>
      </w:r>
      <w:bookmarkEnd w:id="216"/>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7" w:name="_Toc482635075"/>
      <w:r>
        <w:t>Simulation</w:t>
      </w:r>
      <w:bookmarkEnd w:id="217"/>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8" w:name="_Toc482635076"/>
      <w:r>
        <w:t>Space Junk</w:t>
      </w:r>
      <w:bookmarkEnd w:id="218"/>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19" w:name="_Toc482635077"/>
      <w:r>
        <w:t>Mission Design</w:t>
      </w:r>
      <w:bookmarkEnd w:id="219"/>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0" w:name="_Toc482635078"/>
      <w:r>
        <w:lastRenderedPageBreak/>
        <w:t>Remote</w:t>
      </w:r>
      <w:r w:rsidR="00F740BF">
        <w:t xml:space="preserve"> and Extreme Environments</w:t>
      </w:r>
      <w:bookmarkEnd w:id="220"/>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1" w:name="_Toc482635079"/>
      <w:r>
        <w:t>CubeSats Beyond LEO</w:t>
      </w:r>
      <w:bookmarkEnd w:id="221"/>
    </w:p>
    <w:p w14:paraId="244D9E44" w14:textId="4110B0E5"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600D48">
        <w:t xml:space="preserve">Figure </w:t>
      </w:r>
      <w:r w:rsidR="00600D48">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2" w:name="_Toc482635080"/>
      <w:r>
        <w:t>Future Work</w:t>
      </w:r>
      <w:bookmarkEnd w:id="222"/>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3" w:name="_Toc482635081"/>
      <w:r>
        <w:t>Data Dissemination</w:t>
      </w:r>
      <w:bookmarkEnd w:id="223"/>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4" w:name="_Toc482635082"/>
      <w:r>
        <w:t>Expanded</w:t>
      </w:r>
      <w:r w:rsidR="00B049BE">
        <w:t xml:space="preserve"> CSNs</w:t>
      </w:r>
      <w:bookmarkEnd w:id="224"/>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5" w:name="_Toc482635083"/>
      <w:r>
        <w:t>CubeMac</w:t>
      </w:r>
      <w:bookmarkEnd w:id="225"/>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6" w:name="_Toc482635084"/>
      <w:r>
        <w:t>D</w:t>
      </w:r>
      <w:r w:rsidR="00276D9D" w:rsidRPr="007E1249">
        <w:rPr>
          <w:vertAlign w:val="superscript"/>
        </w:rPr>
        <w:t>3</w:t>
      </w:r>
      <w:bookmarkEnd w:id="226"/>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7" w:name="_Toc482635085"/>
      <w:r>
        <w:lastRenderedPageBreak/>
        <w:t xml:space="preserve">CSN </w:t>
      </w:r>
      <w:r w:rsidR="0098065D">
        <w:t>Simulation</w:t>
      </w:r>
      <w:bookmarkEnd w:id="227"/>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0F155C00" w14:textId="61F843F1" w:rsidR="002C042C" w:rsidRPr="002C042C" w:rsidRDefault="002C042C" w:rsidP="00EC3C97">
      <w:pPr>
        <w:pStyle w:val="ListParagraph"/>
        <w:numPr>
          <w:ilvl w:val="0"/>
          <w:numId w:val="29"/>
        </w:numPr>
      </w:pPr>
      <w:r w:rsidRPr="002C042C">
        <w:t>Accurate OMNeT++ mobility models and simulation durations of realis</w:t>
      </w:r>
      <w:bookmarkStart w:id="228" w:name="_GoBack"/>
      <w:bookmarkEnd w:id="228"/>
      <w:r w:rsidRPr="002C042C">
        <w:t xml:space="preserve">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B863F4">
          <w:type w:val="continuous"/>
          <w:pgSz w:w="12240" w:h="15840"/>
          <w:pgMar w:top="1701" w:right="1134" w:bottom="1701" w:left="1701"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69564778" w14:textId="77777777" w:rsidR="00B85882" w:rsidRPr="00B85882" w:rsidRDefault="00DF291E" w:rsidP="00B85882">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B85882" w:rsidRPr="00B85882">
        <w:t>References</w:t>
      </w:r>
    </w:p>
    <w:p w14:paraId="6B22BC75" w14:textId="77777777" w:rsidR="00B85882" w:rsidRPr="00B85882" w:rsidRDefault="00B85882" w:rsidP="00B85882">
      <w:pPr>
        <w:pStyle w:val="EndNoteBibliographyTitle"/>
      </w:pPr>
    </w:p>
    <w:p w14:paraId="5D004A08" w14:textId="77777777" w:rsidR="00B85882" w:rsidRPr="00B85882" w:rsidRDefault="00B85882" w:rsidP="00B85882">
      <w:pPr>
        <w:pStyle w:val="EndNoteBibliography"/>
        <w:spacing w:after="0"/>
        <w:ind w:left="720" w:hanging="720"/>
      </w:pPr>
      <w:r w:rsidRPr="00B85882">
        <w:t>[1]</w:t>
      </w:r>
      <w:r w:rsidRPr="00B85882">
        <w:tab/>
        <w:t xml:space="preserve">L. Brennan and A. Vecchi, </w:t>
      </w:r>
      <w:r w:rsidRPr="00B85882">
        <w:rPr>
          <w:i/>
        </w:rPr>
        <w:t>The business of space: The next frontier of international competition</w:t>
      </w:r>
      <w:r w:rsidRPr="00B85882">
        <w:t>: Palgrave Macmillan, 2011.</w:t>
      </w:r>
    </w:p>
    <w:p w14:paraId="7C91771D" w14:textId="3E30B11B" w:rsidR="00B85882" w:rsidRPr="00B85882" w:rsidRDefault="00B85882" w:rsidP="00B85882">
      <w:pPr>
        <w:pStyle w:val="EndNoteBibliography"/>
        <w:spacing w:after="0"/>
        <w:ind w:left="720" w:hanging="720"/>
      </w:pPr>
      <w:r w:rsidRPr="00B85882">
        <w:t>[2]</w:t>
      </w:r>
      <w:r w:rsidRPr="00B85882">
        <w:tab/>
        <w:t xml:space="preserve">G. Johnson. (2012, January, 15). </w:t>
      </w:r>
      <w:r w:rsidRPr="00B85882">
        <w:rPr>
          <w:i/>
        </w:rPr>
        <w:t>Revised, Expanded Launch Cost Data</w:t>
      </w:r>
      <w:r w:rsidRPr="00B85882">
        <w:t xml:space="preserve">. Available: </w:t>
      </w:r>
      <w:hyperlink r:id="rId63" w:history="1">
        <w:r w:rsidRPr="00B85882">
          <w:rPr>
            <w:rStyle w:val="Hyperlink"/>
          </w:rPr>
          <w:t>http://exrocketman.blogspot.ie/2012/05/revised-expanded-launch-cost-data.html</w:t>
        </w:r>
      </w:hyperlink>
    </w:p>
    <w:p w14:paraId="7E4A1A68" w14:textId="47E0DB3A" w:rsidR="00B85882" w:rsidRPr="00B85882" w:rsidRDefault="00B85882" w:rsidP="00B85882">
      <w:pPr>
        <w:pStyle w:val="EndNoteBibliography"/>
        <w:spacing w:after="0"/>
        <w:ind w:left="720" w:hanging="720"/>
      </w:pPr>
      <w:r w:rsidRPr="00B85882">
        <w:t>[3]</w:t>
      </w:r>
      <w:r w:rsidRPr="00B85882">
        <w:tab/>
        <w:t xml:space="preserve">S. Korus. (2016, May 15th). </w:t>
      </w:r>
      <w:r w:rsidRPr="00B85882">
        <w:rPr>
          <w:i/>
        </w:rPr>
        <w:t>Reusable Rockets: At the First Stage</w:t>
      </w:r>
      <w:r w:rsidRPr="00B85882">
        <w:t xml:space="preserve">. Available: </w:t>
      </w:r>
      <w:hyperlink r:id="rId64" w:history="1">
        <w:r w:rsidRPr="00B85882">
          <w:rPr>
            <w:rStyle w:val="Hyperlink"/>
          </w:rPr>
          <w:t>https://ark-invest.com/research/reusable-rockets</w:t>
        </w:r>
      </w:hyperlink>
    </w:p>
    <w:p w14:paraId="5B14FA3C" w14:textId="77777777" w:rsidR="00B85882" w:rsidRPr="00B85882" w:rsidRDefault="00B85882" w:rsidP="00B85882">
      <w:pPr>
        <w:pStyle w:val="EndNoteBibliography"/>
        <w:spacing w:after="0"/>
        <w:ind w:left="720" w:hanging="720"/>
      </w:pPr>
      <w:r w:rsidRPr="00B85882">
        <w:t>[4]</w:t>
      </w:r>
      <w:r w:rsidRPr="00B85882">
        <w:tab/>
        <w:t xml:space="preserve">A. Scholz and J.-N. Juang, "Toward open source CubeSat design," </w:t>
      </w:r>
      <w:r w:rsidRPr="00B85882">
        <w:rPr>
          <w:i/>
        </w:rPr>
        <w:t xml:space="preserve">Acta Astronautica, </w:t>
      </w:r>
      <w:r w:rsidRPr="00B85882">
        <w:t>vol. 115, pp. 384-392, 2015.</w:t>
      </w:r>
    </w:p>
    <w:p w14:paraId="35ACA807" w14:textId="77777777" w:rsidR="00B85882" w:rsidRPr="00B85882" w:rsidRDefault="00B85882" w:rsidP="00B85882">
      <w:pPr>
        <w:pStyle w:val="EndNoteBibliography"/>
        <w:spacing w:after="0"/>
        <w:ind w:left="720" w:hanging="720"/>
      </w:pPr>
      <w:r w:rsidRPr="00B85882">
        <w:t>[5]</w:t>
      </w:r>
      <w:r w:rsidRPr="00B85882">
        <w:tab/>
        <w:t xml:space="preserve">S. Padmanabhan, S. Brown, B. Lim, P. Kangaslahti, D. Russell, and R. Stachnik, "Airborne Deployment and Calibration of Microwave Atmospheric Sounder on 6U CubeSat," in </w:t>
      </w:r>
      <w:r w:rsidRPr="00B85882">
        <w:rPr>
          <w:i/>
        </w:rPr>
        <w:t>AGU Fall Meeting Abstracts</w:t>
      </w:r>
      <w:r w:rsidRPr="00B85882">
        <w:t>, 2015.</w:t>
      </w:r>
    </w:p>
    <w:p w14:paraId="66B475F6" w14:textId="77777777" w:rsidR="00B85882" w:rsidRPr="00B85882" w:rsidRDefault="00B85882" w:rsidP="00B85882">
      <w:pPr>
        <w:pStyle w:val="EndNoteBibliography"/>
        <w:spacing w:after="0"/>
        <w:ind w:left="720" w:hanging="720"/>
      </w:pPr>
      <w:r w:rsidRPr="00B85882">
        <w:t>[6]</w:t>
      </w:r>
      <w:r w:rsidRPr="00B85882">
        <w:tab/>
        <w:t>V. Hernandez, P. Gankidi, A. Chandra, A. Miller, P. Scowen, H. Barnaby</w:t>
      </w:r>
      <w:r w:rsidRPr="00B85882">
        <w:rPr>
          <w:i/>
        </w:rPr>
        <w:t>, et al.</w:t>
      </w:r>
      <w:r w:rsidRPr="00B85882">
        <w:t>, "SWIMSat: Space Weather and Meteor Impact Monitoring using a Low-Cost 6U CubeSat," 2016.</w:t>
      </w:r>
    </w:p>
    <w:p w14:paraId="2E383121" w14:textId="77777777" w:rsidR="00B85882" w:rsidRPr="00B85882" w:rsidRDefault="00B85882" w:rsidP="00B85882">
      <w:pPr>
        <w:pStyle w:val="EndNoteBibliography"/>
        <w:spacing w:after="0"/>
        <w:ind w:left="720" w:hanging="720"/>
      </w:pPr>
      <w:r w:rsidRPr="00B85882">
        <w:t>[7]</w:t>
      </w:r>
      <w:r w:rsidRPr="00B85882">
        <w:tab/>
        <w:t>U. Kvell, M. Puusepp, F. Kaminski, J.-E. Past, K. Palmer, T.-A. Grönland</w:t>
      </w:r>
      <w:r w:rsidRPr="00B85882">
        <w:rPr>
          <w:i/>
        </w:rPr>
        <w:t>, et al.</w:t>
      </w:r>
      <w:r w:rsidRPr="00B85882">
        <w:t xml:space="preserve">, "Nanosatellite orbit control using MEMS cold gas thrusters," </w:t>
      </w:r>
      <w:r w:rsidRPr="00B85882">
        <w:rPr>
          <w:i/>
        </w:rPr>
        <w:t xml:space="preserve">Proceedings of the Estonian Academy of Sciences, </w:t>
      </w:r>
      <w:r w:rsidRPr="00B85882">
        <w:t>vol. 63, p. 279, 2014.</w:t>
      </w:r>
    </w:p>
    <w:p w14:paraId="6101BA66" w14:textId="77777777" w:rsidR="00B85882" w:rsidRPr="00B85882" w:rsidRDefault="00B85882" w:rsidP="00B85882">
      <w:pPr>
        <w:pStyle w:val="EndNoteBibliography"/>
        <w:spacing w:after="0"/>
        <w:ind w:left="720" w:hanging="720"/>
      </w:pPr>
      <w:r w:rsidRPr="00B85882">
        <w:t>[8]</w:t>
      </w:r>
      <w:r w:rsidRPr="00B85882">
        <w:tab/>
        <w:t xml:space="preserve">X. Sun and X. Wu, "A cubesat attitude control system with linear piezoelectric actuator," in </w:t>
      </w:r>
      <w:r w:rsidRPr="00B85882">
        <w:rPr>
          <w:i/>
        </w:rPr>
        <w:t>Piezoelectricity, Acoustic Waves, and Device Applications (SPAWDA), 2014 Symposium on</w:t>
      </w:r>
      <w:r w:rsidRPr="00B85882">
        <w:t>, 2014, pp. 72-75.</w:t>
      </w:r>
    </w:p>
    <w:p w14:paraId="5D398C26" w14:textId="77777777" w:rsidR="00B85882" w:rsidRPr="00B85882" w:rsidRDefault="00B85882" w:rsidP="00B85882">
      <w:pPr>
        <w:pStyle w:val="EndNoteBibliography"/>
        <w:spacing w:after="0"/>
        <w:ind w:left="720" w:hanging="720"/>
      </w:pPr>
      <w:r w:rsidRPr="00B85882">
        <w:lastRenderedPageBreak/>
        <w:t>[9]</w:t>
      </w:r>
      <w:r w:rsidRPr="00B85882">
        <w:tab/>
        <w:t xml:space="preserve">A. Budianu, T. J. W. Castro, A. Meijerink, and M. J. Bentum, "Inter-satellite links for cubesats," in </w:t>
      </w:r>
      <w:r w:rsidRPr="00B85882">
        <w:rPr>
          <w:i/>
        </w:rPr>
        <w:t>Aerospace Conference, 2013 IEEE</w:t>
      </w:r>
      <w:r w:rsidRPr="00B85882">
        <w:t>, 2013, pp. 1-10.</w:t>
      </w:r>
    </w:p>
    <w:p w14:paraId="1BE6122E" w14:textId="77777777" w:rsidR="00B85882" w:rsidRPr="00B85882" w:rsidRDefault="00B85882" w:rsidP="00B85882">
      <w:pPr>
        <w:pStyle w:val="EndNoteBibliography"/>
        <w:spacing w:after="0"/>
        <w:ind w:left="720" w:hanging="720"/>
      </w:pPr>
      <w:r w:rsidRPr="00B85882">
        <w:t>[10]</w:t>
      </w:r>
      <w:r w:rsidRPr="00B85882">
        <w:tab/>
        <w:t xml:space="preserve">R. Radhakrishnan, W. W. Edmonson, F. Afghah, R. M. Rodriguez-Osorio, F. Pinto, and S. C. Burleigh, "Survey of Inter-satellite Communication for Small Satellite Systems: Physical Layer to Network Layer View," </w:t>
      </w:r>
      <w:r w:rsidRPr="00B85882">
        <w:rPr>
          <w:i/>
        </w:rPr>
        <w:t xml:space="preserve">IEEE Communications Surveys &amp; Tutorials, </w:t>
      </w:r>
      <w:r w:rsidRPr="00B85882">
        <w:t>vol. 18, pp. 2442-2473, 2016.</w:t>
      </w:r>
    </w:p>
    <w:p w14:paraId="20565A48" w14:textId="77777777" w:rsidR="00B85882" w:rsidRPr="00B85882" w:rsidRDefault="00B85882" w:rsidP="00B85882">
      <w:pPr>
        <w:pStyle w:val="EndNoteBibliography"/>
        <w:spacing w:after="0"/>
        <w:ind w:left="720" w:hanging="720"/>
      </w:pPr>
      <w:r w:rsidRPr="00B85882">
        <w:t>[11]</w:t>
      </w:r>
      <w:r w:rsidRPr="00B85882">
        <w:tab/>
        <w:t>Y. F. Wong, O. Kegege, S. H. Schaire, G. Bussey, S. Altunc, Y. Zhang</w:t>
      </w:r>
      <w:r w:rsidRPr="00B85882">
        <w:rPr>
          <w:i/>
        </w:rPr>
        <w:t>, et al.</w:t>
      </w:r>
      <w:r w:rsidRPr="00B85882">
        <w:t>, "An Optimum Space-to-Ground Communication Concept for CubeSat Platform Utilizing NASA Space Network and Near Earth Network," 2016.</w:t>
      </w:r>
    </w:p>
    <w:p w14:paraId="7EC2B48C" w14:textId="77777777" w:rsidR="00B85882" w:rsidRPr="00B85882" w:rsidRDefault="00B85882" w:rsidP="00B85882">
      <w:pPr>
        <w:pStyle w:val="EndNoteBibliography"/>
        <w:spacing w:after="0"/>
        <w:ind w:left="720" w:hanging="720"/>
      </w:pPr>
      <w:r w:rsidRPr="00B85882">
        <w:t>[12]</w:t>
      </w:r>
      <w:r w:rsidRPr="00B85882">
        <w:tab/>
        <w:t xml:space="preserve">W. Harrington and J. Heath, "Development of a Low-Cost, Open Software/Hardware Command, Control and Communications Module for CubeSats," in </w:t>
      </w:r>
      <w:r w:rsidRPr="00B85882">
        <w:rPr>
          <w:i/>
        </w:rPr>
        <w:t>AIAA SPACE 2016</w:t>
      </w:r>
      <w:r w:rsidRPr="00B85882">
        <w:t>, ed, 2016, p. 5616.</w:t>
      </w:r>
    </w:p>
    <w:p w14:paraId="417A1079" w14:textId="77777777" w:rsidR="00B85882" w:rsidRPr="00B85882" w:rsidRDefault="00B85882" w:rsidP="00B85882">
      <w:pPr>
        <w:pStyle w:val="EndNoteBibliography"/>
        <w:spacing w:after="0"/>
        <w:ind w:left="720" w:hanging="720"/>
      </w:pPr>
      <w:r w:rsidRPr="00B85882">
        <w:t>[13]</w:t>
      </w:r>
      <w:r w:rsidRPr="00B85882">
        <w:tab/>
        <w:t>J. Hanson, A. G. Luna, R. DeRosee, K. Oyadomari, J. Wolfe, W. Attai</w:t>
      </w:r>
      <w:r w:rsidRPr="00B85882">
        <w:rPr>
          <w:i/>
        </w:rPr>
        <w:t>, et al.</w:t>
      </w:r>
      <w:r w:rsidRPr="00B85882">
        <w:t>, "Nodes: A Flight Demonstration of Networked Spacecraft Command and Control," 2016.</w:t>
      </w:r>
    </w:p>
    <w:p w14:paraId="5932E885" w14:textId="77777777" w:rsidR="00B85882" w:rsidRPr="00B85882" w:rsidRDefault="00B85882" w:rsidP="00B85882">
      <w:pPr>
        <w:pStyle w:val="EndNoteBibliography"/>
        <w:spacing w:after="0"/>
        <w:ind w:left="720" w:hanging="720"/>
      </w:pPr>
      <w:r w:rsidRPr="00B85882">
        <w:t>[14]</w:t>
      </w:r>
      <w:r w:rsidRPr="00B85882">
        <w:tab/>
        <w:t xml:space="preserve">A. Tatomirescu, G. F. Pedersen, J. Christiansen, and D. Gerhardt, "Antenna system for nano-satelite mission GOMX-3," in </w:t>
      </w:r>
      <w:r w:rsidRPr="00B85882">
        <w:rPr>
          <w:i/>
        </w:rPr>
        <w:t>Antennas and Propagation in Wireless Communications (APWC), 2016 IEEE-APS Topical Conference on</w:t>
      </w:r>
      <w:r w:rsidRPr="00B85882">
        <w:t>, 2016, pp. 282-285.</w:t>
      </w:r>
    </w:p>
    <w:p w14:paraId="0DD956EE" w14:textId="77777777" w:rsidR="00B85882" w:rsidRPr="00B85882" w:rsidRDefault="00B85882" w:rsidP="00B85882">
      <w:pPr>
        <w:pStyle w:val="EndNoteBibliography"/>
        <w:spacing w:after="0"/>
        <w:ind w:left="720" w:hanging="720"/>
      </w:pPr>
      <w:r w:rsidRPr="00B85882">
        <w:t>[15]</w:t>
      </w:r>
      <w:r w:rsidRPr="00B85882">
        <w:tab/>
        <w:t xml:space="preserve">M. Swartwout, "The first one hundred CubeSats: A statistical look," </w:t>
      </w:r>
      <w:r w:rsidRPr="00B85882">
        <w:rPr>
          <w:i/>
        </w:rPr>
        <w:t xml:space="preserve">Journal of Small Satellites, </w:t>
      </w:r>
      <w:r w:rsidRPr="00B85882">
        <w:t>vol. 2, pp. 213-233, 2013.</w:t>
      </w:r>
    </w:p>
    <w:p w14:paraId="33F65182" w14:textId="77777777" w:rsidR="00B85882" w:rsidRPr="00B85882" w:rsidRDefault="00B85882" w:rsidP="00B85882">
      <w:pPr>
        <w:pStyle w:val="EndNoteBibliography"/>
        <w:spacing w:after="0"/>
        <w:ind w:left="720" w:hanging="720"/>
      </w:pPr>
      <w:r w:rsidRPr="00B85882">
        <w:t>[16]</w:t>
      </w:r>
      <w:r w:rsidRPr="00B85882">
        <w:tab/>
        <w:t xml:space="preserve">K. Kelley, "Launch systems to support the booming nanosatellite industry," in </w:t>
      </w:r>
      <w:r w:rsidRPr="00B85882">
        <w:rPr>
          <w:i/>
        </w:rPr>
        <w:t>Aerospace Conference, 2015 IEEE</w:t>
      </w:r>
      <w:r w:rsidRPr="00B85882">
        <w:t>, 2015, pp. 1-6.</w:t>
      </w:r>
    </w:p>
    <w:p w14:paraId="5409E11A" w14:textId="77777777" w:rsidR="00B85882" w:rsidRPr="00B85882" w:rsidRDefault="00B85882" w:rsidP="00B85882">
      <w:pPr>
        <w:pStyle w:val="EndNoteBibliography"/>
        <w:spacing w:after="0"/>
        <w:ind w:left="720" w:hanging="720"/>
      </w:pPr>
      <w:r w:rsidRPr="00B85882">
        <w:t>[17]</w:t>
      </w:r>
      <w:r w:rsidRPr="00B85882">
        <w:tab/>
        <w:t>D. Hitt, K. F. Robinson, and S. D. Creech, "NASA's Space Launch System: A New Opportunity for CubeSats," 2016.</w:t>
      </w:r>
    </w:p>
    <w:p w14:paraId="54AC36DE" w14:textId="77777777" w:rsidR="00B85882" w:rsidRPr="00B85882" w:rsidRDefault="00B85882" w:rsidP="00B85882">
      <w:pPr>
        <w:pStyle w:val="EndNoteBibliography"/>
        <w:spacing w:after="0"/>
        <w:ind w:left="720" w:hanging="720"/>
      </w:pPr>
      <w:r w:rsidRPr="00B85882">
        <w:t>[18]</w:t>
      </w:r>
      <w:r w:rsidRPr="00B85882">
        <w:tab/>
        <w:t xml:space="preserve">D. Masutti, T. Banyai, J. Thoemel, T. Magin, B. Taylor, and D. Kataria, "Investigating the Middle and Lower Thermosphere using a Cubesat Constellation: the QB50 Mission and its Particular Challenges," in </w:t>
      </w:r>
      <w:r w:rsidRPr="00B85882">
        <w:rPr>
          <w:i/>
        </w:rPr>
        <w:t>EGU General Assembly Conference Abstracts</w:t>
      </w:r>
      <w:r w:rsidRPr="00B85882">
        <w:t>, 2015, p. 9016.</w:t>
      </w:r>
    </w:p>
    <w:p w14:paraId="720FDD7A" w14:textId="77777777" w:rsidR="00B85882" w:rsidRPr="00B85882" w:rsidRDefault="00B85882" w:rsidP="00B85882">
      <w:pPr>
        <w:pStyle w:val="EndNoteBibliography"/>
        <w:spacing w:after="0"/>
        <w:ind w:left="720" w:hanging="720"/>
      </w:pPr>
      <w:r w:rsidRPr="00B85882">
        <w:lastRenderedPageBreak/>
        <w:t>[19]</w:t>
      </w:r>
      <w:r w:rsidRPr="00B85882">
        <w:tab/>
        <w:t>M. Tsay, J. Frongillo, K. Hohman, and B. K. Malphrus, "LunarCube: A Deep Space 6U CubeSat with Mission Enabling Ion Propulsion Technology," 2015.</w:t>
      </w:r>
    </w:p>
    <w:p w14:paraId="3BEC7DFF" w14:textId="77777777" w:rsidR="00B85882" w:rsidRPr="00B85882" w:rsidRDefault="00B85882" w:rsidP="00B85882">
      <w:pPr>
        <w:pStyle w:val="EndNoteBibliography"/>
        <w:spacing w:after="0"/>
        <w:ind w:left="720" w:hanging="720"/>
      </w:pPr>
      <w:r w:rsidRPr="00B85882">
        <w:t>[20]</w:t>
      </w:r>
      <w:r w:rsidRPr="00B85882">
        <w:tab/>
        <w:t>R. W. Ridenoure, D. A. Spencer, D. A. Stetson, B. Betts, R. Munakata, S. D. Wong</w:t>
      </w:r>
      <w:r w:rsidRPr="00B85882">
        <w:rPr>
          <w:i/>
        </w:rPr>
        <w:t>, et al.</w:t>
      </w:r>
      <w:r w:rsidRPr="00B85882">
        <w:t xml:space="preserve">, "Status of the Dual CubeSat LightSail Program," in </w:t>
      </w:r>
      <w:r w:rsidRPr="00B85882">
        <w:rPr>
          <w:i/>
        </w:rPr>
        <w:t>AIAA SPACE 2015 Conference and Exposition</w:t>
      </w:r>
      <w:r w:rsidRPr="00B85882">
        <w:t>, 2015, p. 4424.</w:t>
      </w:r>
    </w:p>
    <w:p w14:paraId="7A2841CC" w14:textId="77777777" w:rsidR="00B85882" w:rsidRPr="00B85882" w:rsidRDefault="00B85882" w:rsidP="00B85882">
      <w:pPr>
        <w:pStyle w:val="EndNoteBibliography"/>
        <w:spacing w:after="0"/>
        <w:ind w:left="720" w:hanging="720"/>
      </w:pPr>
      <w:r w:rsidRPr="00B85882">
        <w:t>[21]</w:t>
      </w:r>
      <w:r w:rsidRPr="00B85882">
        <w:tab/>
        <w:t xml:space="preserve">R. Glumb, C. Lietzke, S. Luce, and P. Wloszek, "Cubesat Fourier Transform Spectrometer (CubeSat-FTS) for Three-Dimensional Global Wind Measurements," in </w:t>
      </w:r>
      <w:r w:rsidRPr="00B85882">
        <w:rPr>
          <w:i/>
        </w:rPr>
        <w:t>American Meteorological Society Annual Meeting,(January 2015)</w:t>
      </w:r>
      <w:r w:rsidRPr="00B85882">
        <w:t>, 2015.</w:t>
      </w:r>
    </w:p>
    <w:p w14:paraId="5CBA40E2" w14:textId="77777777" w:rsidR="00B85882" w:rsidRPr="00B85882" w:rsidRDefault="00B85882" w:rsidP="00B85882">
      <w:pPr>
        <w:pStyle w:val="EndNoteBibliography"/>
        <w:spacing w:after="0"/>
        <w:ind w:left="720" w:hanging="720"/>
      </w:pPr>
      <w:r w:rsidRPr="00B85882">
        <w:t>[22]</w:t>
      </w:r>
      <w:r w:rsidRPr="00B85882">
        <w:tab/>
        <w:t xml:space="preserve">S. Nag, J. L. Rios, D. Gerhardt, and C. Pham, "CubeSat constellation design for air traffic monitoring," </w:t>
      </w:r>
      <w:r w:rsidRPr="00B85882">
        <w:rPr>
          <w:i/>
        </w:rPr>
        <w:t xml:space="preserve">Acta Astronautica, </w:t>
      </w:r>
      <w:r w:rsidRPr="00B85882">
        <w:t>vol. 128, pp. 180-193, 2016.</w:t>
      </w:r>
    </w:p>
    <w:p w14:paraId="79654F01" w14:textId="77777777" w:rsidR="00B85882" w:rsidRPr="00B85882" w:rsidRDefault="00B85882" w:rsidP="00B85882">
      <w:pPr>
        <w:pStyle w:val="EndNoteBibliography"/>
        <w:spacing w:after="0"/>
        <w:ind w:left="720" w:hanging="720"/>
      </w:pPr>
      <w:r w:rsidRPr="00B85882">
        <w:t>[23]</w:t>
      </w:r>
      <w:r w:rsidRPr="00B85882">
        <w:tab/>
        <w:t>D. Westley, A. Martinez, and A. Petro, "Edison Demonstration of Smallsat Networks," 2015.</w:t>
      </w:r>
    </w:p>
    <w:p w14:paraId="4491DA8F" w14:textId="77777777" w:rsidR="00B85882" w:rsidRPr="00B85882" w:rsidRDefault="00B85882" w:rsidP="00B85882">
      <w:pPr>
        <w:pStyle w:val="EndNoteBibliography"/>
        <w:spacing w:after="0"/>
        <w:ind w:left="720" w:hanging="720"/>
      </w:pPr>
      <w:r w:rsidRPr="00B85882">
        <w:t>[24]</w:t>
      </w:r>
      <w:r w:rsidRPr="00B85882">
        <w:tab/>
        <w:t xml:space="preserve">R. Barbosa. (2015, September, 24). </w:t>
      </w:r>
      <w:r w:rsidRPr="00B85882">
        <w:rPr>
          <w:i/>
        </w:rPr>
        <w:t>China debuts Long March 11 lofting Tianwang-1 trio</w:t>
      </w:r>
      <w:r w:rsidRPr="00B85882">
        <w:t>. Available: NASASpaceFlight.com</w:t>
      </w:r>
    </w:p>
    <w:p w14:paraId="3A0070A3" w14:textId="77777777" w:rsidR="00B85882" w:rsidRPr="00B85882" w:rsidRDefault="00B85882" w:rsidP="00B85882">
      <w:pPr>
        <w:pStyle w:val="EndNoteBibliography"/>
        <w:spacing w:after="0"/>
        <w:ind w:left="720" w:hanging="720"/>
      </w:pPr>
      <w:r w:rsidRPr="00B85882">
        <w:t>[25]</w:t>
      </w:r>
      <w:r w:rsidRPr="00B85882">
        <w:tab/>
        <w:t xml:space="preserve">A. Varga, "OMNeT++," </w:t>
      </w:r>
      <w:r w:rsidRPr="00B85882">
        <w:rPr>
          <w:i/>
        </w:rPr>
        <w:t xml:space="preserve">Modeling and tools for network simulation, </w:t>
      </w:r>
      <w:r w:rsidRPr="00B85882">
        <w:t>pp. 35-59, 2010.</w:t>
      </w:r>
    </w:p>
    <w:p w14:paraId="20C45CD7" w14:textId="77777777" w:rsidR="00B85882" w:rsidRPr="00B85882" w:rsidRDefault="00B85882" w:rsidP="00B85882">
      <w:pPr>
        <w:pStyle w:val="EndNoteBibliography"/>
        <w:spacing w:after="0"/>
        <w:ind w:left="720" w:hanging="720"/>
      </w:pPr>
      <w:r w:rsidRPr="00B85882">
        <w:t>[26]</w:t>
      </w:r>
      <w:r w:rsidRPr="00B85882">
        <w:tab/>
        <w:t xml:space="preserve">G. Bora, S. Bora, S. Singh, and S. M. Arsalan, "OSI reference model: An overview," </w:t>
      </w:r>
      <w:r w:rsidRPr="00B85882">
        <w:rPr>
          <w:i/>
        </w:rPr>
        <w:t xml:space="preserve">International Journal of Computer Trends and Technology (IJCTT, </w:t>
      </w:r>
      <w:r w:rsidRPr="00B85882">
        <w:t>vol. 7, 2014.</w:t>
      </w:r>
    </w:p>
    <w:p w14:paraId="7FE10D96" w14:textId="77777777" w:rsidR="00B85882" w:rsidRPr="00B85882" w:rsidRDefault="00B85882" w:rsidP="00B85882">
      <w:pPr>
        <w:pStyle w:val="EndNoteBibliography"/>
        <w:spacing w:after="0"/>
        <w:ind w:left="720" w:hanging="720"/>
      </w:pPr>
      <w:r w:rsidRPr="00B85882">
        <w:t>[27]</w:t>
      </w:r>
      <w:r w:rsidRPr="00B85882">
        <w:tab/>
        <w:t xml:space="preserve">H. Helvajian and S. W. Janson, </w:t>
      </w:r>
      <w:r w:rsidRPr="00B85882">
        <w:rPr>
          <w:i/>
        </w:rPr>
        <w:t>Small satellites: past, present, and future</w:t>
      </w:r>
      <w:r w:rsidRPr="00B85882">
        <w:t>: Aerospace Press, 2008.</w:t>
      </w:r>
    </w:p>
    <w:p w14:paraId="6A12C868" w14:textId="77777777" w:rsidR="00B85882" w:rsidRPr="00B85882" w:rsidRDefault="00B85882" w:rsidP="00B85882">
      <w:pPr>
        <w:pStyle w:val="EndNoteBibliography"/>
        <w:spacing w:after="0"/>
        <w:ind w:left="720" w:hanging="720"/>
      </w:pPr>
      <w:r w:rsidRPr="00B85882">
        <w:t>[28]</w:t>
      </w:r>
      <w:r w:rsidRPr="00B85882">
        <w:tab/>
        <w:t>H. Heidt, J. Puig-Suari, A. Moore, S. Nakasuka, and R. Twiggs, "CubeSat: A new generation of picosatellite for education and industry low-cost space experimentation," 2000.</w:t>
      </w:r>
    </w:p>
    <w:p w14:paraId="11367CEE" w14:textId="77777777" w:rsidR="00B85882" w:rsidRPr="00B85882" w:rsidRDefault="00B85882" w:rsidP="00B85882">
      <w:pPr>
        <w:pStyle w:val="EndNoteBibliography"/>
        <w:spacing w:after="0"/>
        <w:ind w:left="720" w:hanging="720"/>
      </w:pPr>
      <w:r w:rsidRPr="00B85882">
        <w:t>[29]</w:t>
      </w:r>
      <w:r w:rsidRPr="00B85882">
        <w:tab/>
        <w:t xml:space="preserve">M. Swartwout, "Cubesat database," </w:t>
      </w:r>
      <w:r w:rsidRPr="00B85882">
        <w:rPr>
          <w:i/>
        </w:rPr>
        <w:t xml:space="preserve">St. Louis University.[Online].[Accessed 7 February 2015], </w:t>
      </w:r>
      <w:r w:rsidRPr="00B85882">
        <w:t>2015.</w:t>
      </w:r>
    </w:p>
    <w:p w14:paraId="510EB745" w14:textId="77777777" w:rsidR="00B85882" w:rsidRPr="00B85882" w:rsidRDefault="00B85882" w:rsidP="00B85882">
      <w:pPr>
        <w:pStyle w:val="EndNoteBibliography"/>
        <w:spacing w:after="0"/>
        <w:ind w:left="720" w:hanging="720"/>
      </w:pPr>
      <w:r w:rsidRPr="00B85882">
        <w:t>[30]</w:t>
      </w:r>
      <w:r w:rsidRPr="00B85882">
        <w:tab/>
        <w:t>C. Boshuizen, J. Mason, P. Klupar, and S. Spanhake, "Results from the planet labs flock constellation," 2014.</w:t>
      </w:r>
    </w:p>
    <w:p w14:paraId="72052B2E" w14:textId="77777777" w:rsidR="00B85882" w:rsidRPr="00B85882" w:rsidRDefault="00B85882" w:rsidP="00B85882">
      <w:pPr>
        <w:pStyle w:val="EndNoteBibliography"/>
        <w:spacing w:after="0"/>
        <w:ind w:left="720" w:hanging="720"/>
      </w:pPr>
      <w:r w:rsidRPr="00B85882">
        <w:lastRenderedPageBreak/>
        <w:t>[31]</w:t>
      </w:r>
      <w:r w:rsidRPr="00B85882">
        <w:tab/>
        <w:t xml:space="preserve">R. A. Deepak and R. J. Twiggs, "Thinking out of the box: Space science beyond the CubeSat," </w:t>
      </w:r>
      <w:r w:rsidRPr="00B85882">
        <w:rPr>
          <w:i/>
        </w:rPr>
        <w:t xml:space="preserve">Journal of Small Satellites, </w:t>
      </w:r>
      <w:r w:rsidRPr="00B85882">
        <w:t>vol. 1, pp. 3-7, 2012.</w:t>
      </w:r>
    </w:p>
    <w:p w14:paraId="7BE3BB49" w14:textId="77777777" w:rsidR="00B85882" w:rsidRPr="00B85882" w:rsidRDefault="00B85882" w:rsidP="00B85882">
      <w:pPr>
        <w:pStyle w:val="EndNoteBibliography"/>
        <w:spacing w:after="0"/>
        <w:ind w:left="720" w:hanging="720"/>
      </w:pPr>
      <w:r w:rsidRPr="00B85882">
        <w:t>[32]</w:t>
      </w:r>
      <w:r w:rsidRPr="00B85882">
        <w:tab/>
        <w:t xml:space="preserve">J. Puig-Suari, J. Schoos, C. Turner, T. Wagner, R. Connolly, and R. Block, "CubeSat developments at Cal Poly: the standard deployer and PolySat," in </w:t>
      </w:r>
      <w:r w:rsidRPr="00B85882">
        <w:rPr>
          <w:i/>
        </w:rPr>
        <w:t>Proceedings of SPIE-The International Society for Optical Engineering</w:t>
      </w:r>
      <w:r w:rsidRPr="00B85882">
        <w:t>, 2000, pp. 72-78.</w:t>
      </w:r>
    </w:p>
    <w:p w14:paraId="0F61ED79" w14:textId="77777777" w:rsidR="00B85882" w:rsidRPr="00B85882" w:rsidRDefault="00B85882" w:rsidP="00B85882">
      <w:pPr>
        <w:pStyle w:val="EndNoteBibliography"/>
        <w:spacing w:after="0"/>
        <w:ind w:left="720" w:hanging="720"/>
      </w:pPr>
      <w:r w:rsidRPr="00B85882">
        <w:t>[33]</w:t>
      </w:r>
      <w:r w:rsidRPr="00B85882">
        <w:tab/>
        <w:t xml:space="preserve">J. Farkas, "CPX: Design of a standard cubesat software bus," </w:t>
      </w:r>
      <w:r w:rsidRPr="00B85882">
        <w:rPr>
          <w:i/>
        </w:rPr>
        <w:t xml:space="preserve">California State University, California, USA, </w:t>
      </w:r>
      <w:r w:rsidRPr="00B85882">
        <w:t>2005.</w:t>
      </w:r>
    </w:p>
    <w:p w14:paraId="7C022958" w14:textId="77777777" w:rsidR="00B85882" w:rsidRPr="00B85882" w:rsidRDefault="00B85882" w:rsidP="00B85882">
      <w:pPr>
        <w:pStyle w:val="EndNoteBibliography"/>
        <w:spacing w:after="0"/>
        <w:ind w:left="720" w:hanging="720"/>
      </w:pPr>
      <w:r w:rsidRPr="00B85882">
        <w:t>[34]</w:t>
      </w:r>
      <w:r w:rsidRPr="00B85882">
        <w:tab/>
        <w:t>J. Straub, C. Korvald, A. Nervold, A. Mohammad, N. Root, N. Long</w:t>
      </w:r>
      <w:r w:rsidRPr="00B85882">
        <w:rPr>
          <w:i/>
        </w:rPr>
        <w:t>, et al.</w:t>
      </w:r>
      <w:r w:rsidRPr="00B85882">
        <w:t xml:space="preserve">, "OpenOrbiter: A low-cost, educational prototype CubeSat mission architecture," </w:t>
      </w:r>
      <w:r w:rsidRPr="00B85882">
        <w:rPr>
          <w:i/>
        </w:rPr>
        <w:t xml:space="preserve">Machines, </w:t>
      </w:r>
      <w:r w:rsidRPr="00B85882">
        <w:t>vol. 1, p. 1, 2013.</w:t>
      </w:r>
    </w:p>
    <w:p w14:paraId="608C0EBD" w14:textId="77777777" w:rsidR="00B85882" w:rsidRPr="00B85882" w:rsidRDefault="00B85882" w:rsidP="00B85882">
      <w:pPr>
        <w:pStyle w:val="EndNoteBibliography"/>
        <w:spacing w:after="0"/>
        <w:ind w:left="720" w:hanging="720"/>
      </w:pPr>
      <w:r w:rsidRPr="00B85882">
        <w:t>[35]</w:t>
      </w:r>
      <w:r w:rsidRPr="00B85882">
        <w:tab/>
        <w:t xml:space="preserve">A. K. Nervold, J. Berk, J. Straub, and D. Whalen, "A Pathway to Small Satellite Market Growth," </w:t>
      </w:r>
      <w:r w:rsidRPr="00B85882">
        <w:rPr>
          <w:i/>
        </w:rPr>
        <w:t xml:space="preserve">Advances in Aerospace Science and Technology, </w:t>
      </w:r>
      <w:r w:rsidRPr="00B85882">
        <w:t>vol. 1, p. 14, 2016.</w:t>
      </w:r>
    </w:p>
    <w:p w14:paraId="7CAEFDB5" w14:textId="77777777" w:rsidR="00B85882" w:rsidRPr="00B85882" w:rsidRDefault="00B85882" w:rsidP="00B85882">
      <w:pPr>
        <w:pStyle w:val="EndNoteBibliography"/>
        <w:spacing w:after="0"/>
        <w:ind w:left="720" w:hanging="720"/>
      </w:pPr>
      <w:r w:rsidRPr="00B85882">
        <w:t>[36]</w:t>
      </w:r>
      <w:r w:rsidRPr="00B85882">
        <w:tab/>
        <w:t xml:space="preserve">W. A. Beech, D. E. Nielsen, J. T. Noo, and L. K. Ncuu, "AX. 25 Link Access Protocol for Amateur Packet Radio, Version: 2.2 Rev," in </w:t>
      </w:r>
      <w:r w:rsidRPr="00B85882">
        <w:rPr>
          <w:i/>
        </w:rPr>
        <w:t>Tucson Amateur Packet Radio Corp</w:t>
      </w:r>
      <w:r w:rsidRPr="00B85882">
        <w:t>, 1997.</w:t>
      </w:r>
    </w:p>
    <w:p w14:paraId="5BD6AB85" w14:textId="77777777" w:rsidR="00B85882" w:rsidRPr="00B85882" w:rsidRDefault="00B85882" w:rsidP="00B85882">
      <w:pPr>
        <w:pStyle w:val="EndNoteBibliography"/>
        <w:spacing w:after="0"/>
        <w:ind w:left="720" w:hanging="720"/>
      </w:pPr>
      <w:r w:rsidRPr="00B85882">
        <w:t>[37]</w:t>
      </w:r>
      <w:r w:rsidRPr="00B85882">
        <w:tab/>
        <w:t xml:space="preserve">P. Muri and J. McNair, "A survey of communication sub-systems for intersatellite linked systems and CubeSat missions," </w:t>
      </w:r>
      <w:r w:rsidRPr="00B85882">
        <w:rPr>
          <w:i/>
        </w:rPr>
        <w:t xml:space="preserve">JCM, </w:t>
      </w:r>
      <w:r w:rsidRPr="00B85882">
        <w:t>vol. 7, pp. 290-308, 2012.</w:t>
      </w:r>
    </w:p>
    <w:p w14:paraId="051CC5AB" w14:textId="77777777" w:rsidR="00B85882" w:rsidRPr="00B85882" w:rsidRDefault="00B85882" w:rsidP="00B85882">
      <w:pPr>
        <w:pStyle w:val="EndNoteBibliography"/>
        <w:spacing w:after="0"/>
        <w:ind w:left="720" w:hanging="720"/>
      </w:pPr>
      <w:r w:rsidRPr="00B85882">
        <w:t>[38]</w:t>
      </w:r>
      <w:r w:rsidRPr="00B85882">
        <w:tab/>
        <w:t>C. Fish, C. Swenson, T. Neilsen, B. Bingham, J. Gunther, E. Stromberg</w:t>
      </w:r>
      <w:r w:rsidRPr="00B85882">
        <w:rPr>
          <w:i/>
        </w:rPr>
        <w:t>, et al.</w:t>
      </w:r>
      <w:r w:rsidRPr="00B85882">
        <w:t>, "Dice mission design, development, and implementation: Success and challenges," 2012.</w:t>
      </w:r>
    </w:p>
    <w:p w14:paraId="6D0C691E" w14:textId="77777777" w:rsidR="00B85882" w:rsidRPr="00B85882" w:rsidRDefault="00B85882" w:rsidP="00B85882">
      <w:pPr>
        <w:pStyle w:val="EndNoteBibliography"/>
        <w:spacing w:after="0"/>
        <w:ind w:left="720" w:hanging="720"/>
      </w:pPr>
      <w:r w:rsidRPr="00B85882">
        <w:t>[39]</w:t>
      </w:r>
      <w:r w:rsidRPr="00B85882">
        <w:tab/>
        <w:t>R. Hodges, B. Shah, D. Muthulingham, and T. Freeman, "ISARA–Integrated Solar Array and Reflectarray Mission Overview," 2013.</w:t>
      </w:r>
    </w:p>
    <w:p w14:paraId="245EDB19" w14:textId="77777777" w:rsidR="00B85882" w:rsidRPr="00B85882" w:rsidRDefault="00B85882" w:rsidP="00B85882">
      <w:pPr>
        <w:pStyle w:val="EndNoteBibliography"/>
        <w:spacing w:after="0"/>
        <w:ind w:left="720" w:hanging="720"/>
      </w:pPr>
      <w:r w:rsidRPr="00B85882">
        <w:t>[40]</w:t>
      </w:r>
      <w:r w:rsidRPr="00B85882">
        <w:tab/>
        <w:t>S. Wu, W. Chen, and C. Chao, "The STU-2 CubeSat Mission and In-Orbit Test Results," 2016.</w:t>
      </w:r>
    </w:p>
    <w:p w14:paraId="7881A006" w14:textId="77777777" w:rsidR="00B85882" w:rsidRPr="00B85882" w:rsidRDefault="00B85882" w:rsidP="00B85882">
      <w:pPr>
        <w:pStyle w:val="EndNoteBibliography"/>
        <w:spacing w:after="0"/>
        <w:ind w:left="720" w:hanging="720"/>
      </w:pPr>
      <w:r w:rsidRPr="00B85882">
        <w:t>[41]</w:t>
      </w:r>
      <w:r w:rsidRPr="00B85882">
        <w:tab/>
        <w:t xml:space="preserve">S. S. Arnold, R. Nuzzaci, and A. Gordon-Ross, "Energy budgeting for CubeSats with an integrated FPGA," in </w:t>
      </w:r>
      <w:r w:rsidRPr="00B85882">
        <w:rPr>
          <w:i/>
        </w:rPr>
        <w:t>Aerospace Conference, 2012 IEEE</w:t>
      </w:r>
      <w:r w:rsidRPr="00B85882">
        <w:t>, 2012, pp. 1-14.</w:t>
      </w:r>
    </w:p>
    <w:p w14:paraId="2FA8B58F" w14:textId="3223AC60" w:rsidR="00B85882" w:rsidRPr="00B85882" w:rsidRDefault="00B85882" w:rsidP="00B85882">
      <w:pPr>
        <w:pStyle w:val="EndNoteBibliography"/>
        <w:spacing w:after="0"/>
        <w:ind w:left="720" w:hanging="720"/>
      </w:pPr>
      <w:r w:rsidRPr="00B85882">
        <w:lastRenderedPageBreak/>
        <w:t>[42]</w:t>
      </w:r>
      <w:r w:rsidRPr="00B85882">
        <w:tab/>
        <w:t xml:space="preserve">A. Oliveira. (2015, 02-02). </w:t>
      </w:r>
      <w:r w:rsidRPr="00B85882">
        <w:rPr>
          <w:i/>
        </w:rPr>
        <w:t>Final Report Summary - GAMALINK (Generic SDR-bAsed Multifunctional spAce LINK)</w:t>
      </w:r>
      <w:r w:rsidRPr="00B85882">
        <w:t xml:space="preserve">. Available: </w:t>
      </w:r>
      <w:hyperlink r:id="rId65" w:history="1">
        <w:r w:rsidRPr="00B85882">
          <w:rPr>
            <w:rStyle w:val="Hyperlink"/>
          </w:rPr>
          <w:t>http://cordis.europa.eu/result/rcn/172006_en.html</w:t>
        </w:r>
      </w:hyperlink>
    </w:p>
    <w:p w14:paraId="4243E146" w14:textId="0FCB5487" w:rsidR="00B85882" w:rsidRPr="00B85882" w:rsidRDefault="00B85882" w:rsidP="00B85882">
      <w:pPr>
        <w:pStyle w:val="EndNoteBibliography"/>
        <w:spacing w:after="0"/>
        <w:ind w:left="720" w:hanging="720"/>
      </w:pPr>
      <w:r w:rsidRPr="00B85882">
        <w:t>[43]</w:t>
      </w:r>
      <w:r w:rsidRPr="00B85882">
        <w:tab/>
        <w:t xml:space="preserve">(2016, April 14th). </w:t>
      </w:r>
      <w:r w:rsidRPr="00B85882">
        <w:rPr>
          <w:i/>
        </w:rPr>
        <w:t>CubeSat Design Overview Report</w:t>
      </w:r>
      <w:r w:rsidRPr="00B85882">
        <w:t xml:space="preserve">. Available: </w:t>
      </w:r>
      <w:hyperlink r:id="rId66" w:history="1">
        <w:r w:rsidRPr="00B85882">
          <w:rPr>
            <w:rStyle w:val="Hyperlink"/>
          </w:rPr>
          <w:t>http://sydney.edu.au/engineering/aeromech/AERO3760/private/CDR/1%20%20Critical%20Design%20Overview%20i-INSPIRE%EF%BC%92.pdf</w:t>
        </w:r>
      </w:hyperlink>
    </w:p>
    <w:p w14:paraId="7322957E" w14:textId="77777777" w:rsidR="00B85882" w:rsidRPr="00B85882" w:rsidRDefault="00B85882" w:rsidP="00B85882">
      <w:pPr>
        <w:pStyle w:val="EndNoteBibliography"/>
        <w:spacing w:after="0"/>
        <w:ind w:left="720" w:hanging="720"/>
      </w:pPr>
      <w:r w:rsidRPr="00B85882">
        <w:t>[44]</w:t>
      </w:r>
      <w:r w:rsidRPr="00B85882">
        <w:tab/>
        <w:t>J. Guo, J. Bouwmeester, and E. Gill, "From Single to Formation Flying CubeSats: An Update from the Delft Programme," 2013.</w:t>
      </w:r>
    </w:p>
    <w:p w14:paraId="7424AB3C" w14:textId="77777777" w:rsidR="00B85882" w:rsidRPr="00B85882" w:rsidRDefault="00B85882" w:rsidP="00B85882">
      <w:pPr>
        <w:pStyle w:val="EndNoteBibliography"/>
        <w:spacing w:after="0"/>
        <w:ind w:left="720" w:hanging="720"/>
      </w:pPr>
      <w:r w:rsidRPr="00B85882">
        <w:t>[45]</w:t>
      </w:r>
      <w:r w:rsidRPr="00B85882">
        <w:tab/>
        <w:t>M. Focardi, V. Noce, S. Buckley, K. O'Neill, A. Bemporad, S. Fineschi</w:t>
      </w:r>
      <w:r w:rsidRPr="00B85882">
        <w:rPr>
          <w:i/>
        </w:rPr>
        <w:t>, et al.</w:t>
      </w:r>
      <w:r w:rsidRPr="00B85882">
        <w:t xml:space="preserve">, "The shadow position sensors (SPS) formation flying metrology subsystem for the ESA PROBA-3 mission: present status and future developments," in </w:t>
      </w:r>
      <w:r w:rsidRPr="00B85882">
        <w:rPr>
          <w:i/>
        </w:rPr>
        <w:t>SPIE Astronomical Telescopes+ Instrumentation</w:t>
      </w:r>
      <w:r w:rsidRPr="00B85882">
        <w:t>, 2016, pp. 99044Z-99044Z-17.</w:t>
      </w:r>
    </w:p>
    <w:p w14:paraId="12A323CE" w14:textId="77777777" w:rsidR="00B85882" w:rsidRPr="00B85882" w:rsidRDefault="00B85882" w:rsidP="00B85882">
      <w:pPr>
        <w:pStyle w:val="EndNoteBibliography"/>
        <w:spacing w:after="0"/>
        <w:ind w:left="720" w:hanging="720"/>
      </w:pPr>
      <w:r w:rsidRPr="00B85882">
        <w:t>[46]</w:t>
      </w:r>
      <w:r w:rsidRPr="00B85882">
        <w:tab/>
        <w:t>J. M. EncinasPlaza, J. A. VilanVilan, F. AquadoAgelet, J. BrandiaranMancheno, M. LopezEstevez, C. MartinezFernandez</w:t>
      </w:r>
      <w:r w:rsidRPr="00B85882">
        <w:rPr>
          <w:i/>
        </w:rPr>
        <w:t>, et al.</w:t>
      </w:r>
      <w:r w:rsidRPr="00B85882">
        <w:t>, "Xatcobeo: Small Mechanisms for CubeSat Satellites-Antenna and Solar Array Deployment," 2010.</w:t>
      </w:r>
    </w:p>
    <w:p w14:paraId="257FE5F4" w14:textId="77777777" w:rsidR="00B85882" w:rsidRPr="00B85882" w:rsidRDefault="00B85882" w:rsidP="00B85882">
      <w:pPr>
        <w:pStyle w:val="EndNoteBibliography"/>
        <w:spacing w:after="0"/>
        <w:ind w:left="720" w:hanging="720"/>
      </w:pPr>
      <w:r w:rsidRPr="00B85882">
        <w:t>[47]</w:t>
      </w:r>
      <w:r w:rsidRPr="00B85882">
        <w:tab/>
        <w:t>G. Sun, X. Xia, S. Wu, Z. Wu, and W. Chen, "Attitude Determination and Control System Design for STU-2A CubeSat and In-Orbit Results," 2016.</w:t>
      </w:r>
    </w:p>
    <w:p w14:paraId="4BEA29A2" w14:textId="77777777" w:rsidR="00B85882" w:rsidRPr="00B85882" w:rsidRDefault="00B85882" w:rsidP="00B85882">
      <w:pPr>
        <w:pStyle w:val="EndNoteBibliography"/>
        <w:spacing w:after="0"/>
        <w:ind w:left="720" w:hanging="720"/>
      </w:pPr>
      <w:r w:rsidRPr="00B85882">
        <w:t>[48]</w:t>
      </w:r>
      <w:r w:rsidRPr="00B85882">
        <w:tab/>
        <w:t xml:space="preserve">J. Li, M. Post, T. Wright, and R. Lee, "Design of attitude control systems for cubesat-class nanosatellite," </w:t>
      </w:r>
      <w:r w:rsidRPr="00B85882">
        <w:rPr>
          <w:i/>
        </w:rPr>
        <w:t xml:space="preserve">Journal of Control Science and Engineering, </w:t>
      </w:r>
      <w:r w:rsidRPr="00B85882">
        <w:t>vol. 2013, p. 4, 2013.</w:t>
      </w:r>
    </w:p>
    <w:p w14:paraId="5377FFD2" w14:textId="77777777" w:rsidR="00B85882" w:rsidRPr="00B85882" w:rsidRDefault="00B85882" w:rsidP="00B85882">
      <w:pPr>
        <w:pStyle w:val="EndNoteBibliography"/>
        <w:spacing w:after="0"/>
        <w:ind w:left="720" w:hanging="720"/>
      </w:pPr>
      <w:r w:rsidRPr="00B85882">
        <w:t>[49]</w:t>
      </w:r>
      <w:r w:rsidRPr="00B85882">
        <w:tab/>
        <w:t xml:space="preserve">E. Glennon, J. Gauthier, M. Choudhury, A. Dempster, and K. Parkinson, "Synchronization and syntonization of formation flying cubesats using the namuru V3. 2 spaceborne GPS receiver," in </w:t>
      </w:r>
      <w:r w:rsidRPr="00B85882">
        <w:rPr>
          <w:i/>
        </w:rPr>
        <w:t>Proceedings of the the ION 2013 Pacific PNT Meeting, Honolulu, HI, USA</w:t>
      </w:r>
      <w:r w:rsidRPr="00B85882">
        <w:t>, 2013, pp. 23-25.</w:t>
      </w:r>
    </w:p>
    <w:p w14:paraId="162EB107" w14:textId="77777777" w:rsidR="00B85882" w:rsidRPr="00B85882" w:rsidRDefault="00B85882" w:rsidP="00B85882">
      <w:pPr>
        <w:pStyle w:val="EndNoteBibliography"/>
        <w:spacing w:after="0"/>
        <w:ind w:left="720" w:hanging="720"/>
      </w:pPr>
      <w:r w:rsidRPr="00B85882">
        <w:t>[50]</w:t>
      </w:r>
      <w:r w:rsidRPr="00B85882">
        <w:tab/>
        <w:t>A. Cortiella, D. Vidal, J. Jané, E. Juan, R. Olivé, A. Amézaga</w:t>
      </w:r>
      <w:r w:rsidRPr="00B85882">
        <w:rPr>
          <w:i/>
        </w:rPr>
        <w:t>, et al.</w:t>
      </w:r>
      <w:r w:rsidRPr="00B85882">
        <w:t xml:space="preserve">, "3CAT-2: Attitude Determination and Control System for a GNSS-R Earth Observation 6U CubeSat Mission," </w:t>
      </w:r>
      <w:r w:rsidRPr="00B85882">
        <w:rPr>
          <w:i/>
        </w:rPr>
        <w:t xml:space="preserve">European Journal of Remote Sensing, </w:t>
      </w:r>
      <w:r w:rsidRPr="00B85882">
        <w:t>vol. 49, pp. 759-776, 2016.</w:t>
      </w:r>
    </w:p>
    <w:p w14:paraId="2D8822F0" w14:textId="77777777" w:rsidR="00B85882" w:rsidRPr="00B85882" w:rsidRDefault="00B85882" w:rsidP="00B85882">
      <w:pPr>
        <w:pStyle w:val="EndNoteBibliography"/>
        <w:spacing w:after="0"/>
        <w:ind w:left="720" w:hanging="720"/>
      </w:pPr>
      <w:r w:rsidRPr="00B85882">
        <w:lastRenderedPageBreak/>
        <w:t>[51]</w:t>
      </w:r>
      <w:r w:rsidRPr="00B85882">
        <w:tab/>
        <w:t>W. H. Swartz, S. R. Lorentz, P. M. Huang, A. W. Smith, D. M. Deglau, S. X. Liang</w:t>
      </w:r>
      <w:r w:rsidRPr="00B85882">
        <w:rPr>
          <w:i/>
        </w:rPr>
        <w:t>, et al.</w:t>
      </w:r>
      <w:r w:rsidRPr="00B85882">
        <w:t>, "The Radiometer Assessment using Vertically Aligned Nanotubes (RAVAN) CubeSat Mission: A Pathfinder for a New Measurement of Earth's Radiation Budget," 2016.</w:t>
      </w:r>
    </w:p>
    <w:p w14:paraId="0B2BD1D7" w14:textId="77777777" w:rsidR="00B85882" w:rsidRPr="00B85882" w:rsidRDefault="00B85882" w:rsidP="00B85882">
      <w:pPr>
        <w:pStyle w:val="EndNoteBibliography"/>
        <w:spacing w:after="0"/>
        <w:ind w:left="720" w:hanging="720"/>
      </w:pPr>
      <w:r w:rsidRPr="00B85882">
        <w:t>[52]</w:t>
      </w:r>
      <w:r w:rsidRPr="00B85882">
        <w:tab/>
        <w:t>W. H. Swartz, L. P. Dyrud, S. R. Lorentz, D. L. Wu, W. J. Wiscombe, S. J. Papadakis</w:t>
      </w:r>
      <w:r w:rsidRPr="00B85882">
        <w:rPr>
          <w:i/>
        </w:rPr>
        <w:t>, et al.</w:t>
      </w:r>
      <w:r w:rsidRPr="00B85882">
        <w:t xml:space="preserve">, "The RAVAN CubeSat mission: advancing technologies for climate observation," in </w:t>
      </w:r>
      <w:r w:rsidRPr="00B85882">
        <w:rPr>
          <w:i/>
        </w:rPr>
        <w:t>Geoscience and Remote Sensing Symposium (IGARSS), 2015 IEEE International</w:t>
      </w:r>
      <w:r w:rsidRPr="00B85882">
        <w:t>, 2015, pp. 5300-5303.</w:t>
      </w:r>
    </w:p>
    <w:p w14:paraId="5EAB6434" w14:textId="61CC287B" w:rsidR="00B85882" w:rsidRPr="00B85882" w:rsidRDefault="00B85882" w:rsidP="00B85882">
      <w:pPr>
        <w:pStyle w:val="EndNoteBibliography"/>
        <w:spacing w:after="0"/>
        <w:ind w:left="720" w:hanging="720"/>
      </w:pPr>
      <w:r w:rsidRPr="00B85882">
        <w:t>[53]</w:t>
      </w:r>
      <w:r w:rsidRPr="00B85882">
        <w:tab/>
        <w:t>S. Kanekal, P. O'Brien, D. N. Baker, K. Ogasawara, J. Fennell, E. Christian</w:t>
      </w:r>
      <w:r w:rsidRPr="00B85882">
        <w:rPr>
          <w:i/>
        </w:rPr>
        <w:t>, et al.</w:t>
      </w:r>
      <w:r w:rsidRPr="00B85882">
        <w:t xml:space="preserve">, "Radition belt dynamics: Recent results from van Allen Probes and future observations from CeREs," in </w:t>
      </w:r>
      <w:r w:rsidRPr="00B85882">
        <w:rPr>
          <w:i/>
        </w:rPr>
        <w:t xml:space="preserve">41st COSPAR Scientific Assembly, abstracts from the meeting that was to be held 30 July-7 August at the Istanbul Congress Center (ICC), Turkey, but was cancelled. See </w:t>
      </w:r>
      <w:hyperlink r:id="rId67" w:history="1">
        <w:r w:rsidRPr="00B85882">
          <w:rPr>
            <w:rStyle w:val="Hyperlink"/>
          </w:rPr>
          <w:t>http://cospar2016</w:t>
        </w:r>
      </w:hyperlink>
      <w:r w:rsidRPr="00B85882">
        <w:rPr>
          <w:i/>
        </w:rPr>
        <w:t>. tubitak. gov. tr/en/, Abstract PRBEM. 2-1-16.</w:t>
      </w:r>
      <w:r w:rsidRPr="00B85882">
        <w:t>, 2016.</w:t>
      </w:r>
    </w:p>
    <w:p w14:paraId="54CB8F66" w14:textId="77777777" w:rsidR="00B85882" w:rsidRPr="00B85882" w:rsidRDefault="00B85882" w:rsidP="00B85882">
      <w:pPr>
        <w:pStyle w:val="EndNoteBibliography"/>
        <w:spacing w:after="0"/>
        <w:ind w:left="720" w:hanging="720"/>
      </w:pPr>
      <w:r w:rsidRPr="00B85882">
        <w:t>[54]</w:t>
      </w:r>
      <w:r w:rsidRPr="00B85882">
        <w:tab/>
        <w:t>J. Westerhoff, G. Earle, R. Bishop, G. R. Swenson, S. Vadas, J. Clemmons</w:t>
      </w:r>
      <w:r w:rsidRPr="00B85882">
        <w:rPr>
          <w:i/>
        </w:rPr>
        <w:t>, et al.</w:t>
      </w:r>
      <w:r w:rsidRPr="00B85882">
        <w:t xml:space="preserve">, "LAICE CubeSat mission for gravity wave studies," </w:t>
      </w:r>
      <w:r w:rsidRPr="00B85882">
        <w:rPr>
          <w:i/>
        </w:rPr>
        <w:t xml:space="preserve">Advances in Space Research, </w:t>
      </w:r>
      <w:r w:rsidRPr="00B85882">
        <w:t>vol. 56, pp. 1413-1427, 2015.</w:t>
      </w:r>
    </w:p>
    <w:p w14:paraId="2E753607" w14:textId="77777777" w:rsidR="00B85882" w:rsidRPr="00B85882" w:rsidRDefault="00B85882" w:rsidP="00B85882">
      <w:pPr>
        <w:pStyle w:val="EndNoteBibliography"/>
        <w:spacing w:after="0"/>
        <w:ind w:left="720" w:hanging="720"/>
      </w:pPr>
      <w:r w:rsidRPr="00B85882">
        <w:t>[55]</w:t>
      </w:r>
      <w:r w:rsidRPr="00B85882">
        <w:tab/>
        <w:t>J. M. Morrison, H. Jeffrey, H. Gorter, P. Anderson, C. Clark, A. Holmes</w:t>
      </w:r>
      <w:r w:rsidRPr="00B85882">
        <w:rPr>
          <w:i/>
        </w:rPr>
        <w:t>, et al.</w:t>
      </w:r>
      <w:r w:rsidRPr="00B85882">
        <w:t xml:space="preserve">, "SeaHawk: an advanced CubeSat mission for sustained ocean colour monitoring," in </w:t>
      </w:r>
      <w:r w:rsidRPr="00B85882">
        <w:rPr>
          <w:i/>
        </w:rPr>
        <w:t>SPIE Remote Sensing</w:t>
      </w:r>
      <w:r w:rsidRPr="00B85882">
        <w:t>, 2016, pp. 100001C-100001C-11.</w:t>
      </w:r>
    </w:p>
    <w:p w14:paraId="7B31E4A4" w14:textId="77777777" w:rsidR="00B85882" w:rsidRPr="00B85882" w:rsidRDefault="00B85882" w:rsidP="00B85882">
      <w:pPr>
        <w:pStyle w:val="EndNoteBibliography"/>
        <w:spacing w:after="0"/>
        <w:ind w:left="720" w:hanging="720"/>
      </w:pPr>
      <w:r w:rsidRPr="00B85882">
        <w:t>[56]</w:t>
      </w:r>
      <w:r w:rsidRPr="00B85882">
        <w:tab/>
        <w:t xml:space="preserve">M. Bentum, A. Meijerink, A.-J. Boonstra, C. Verhoeven, and A.-J. v. d. Veen, "OLFAR: the orbiting low frequency array, how a cube sat swarm becomes a novel radio astronomy instrument in space," </w:t>
      </w:r>
      <w:r w:rsidRPr="00B85882">
        <w:rPr>
          <w:i/>
        </w:rPr>
        <w:t xml:space="preserve">De Vonk, </w:t>
      </w:r>
      <w:r w:rsidRPr="00B85882">
        <w:t>vol. 25, pp. 1-5, 2010.</w:t>
      </w:r>
    </w:p>
    <w:p w14:paraId="6ACF7BDD" w14:textId="77777777" w:rsidR="00B85882" w:rsidRPr="00B85882" w:rsidRDefault="00B85882" w:rsidP="00B85882">
      <w:pPr>
        <w:pStyle w:val="EndNoteBibliography"/>
        <w:spacing w:after="0"/>
        <w:ind w:left="720" w:hanging="720"/>
      </w:pPr>
      <w:r w:rsidRPr="00B85882">
        <w:t>[57]</w:t>
      </w:r>
      <w:r w:rsidRPr="00B85882">
        <w:tab/>
        <w:t>J. Hanson, J. Chartres, H. Sanchez, and K. Oyadomari, "The EDSN intersatellite communications architecture," 2014.</w:t>
      </w:r>
    </w:p>
    <w:p w14:paraId="1EAFB856" w14:textId="77777777" w:rsidR="00B85882" w:rsidRPr="00B85882" w:rsidRDefault="00B85882" w:rsidP="00B85882">
      <w:pPr>
        <w:pStyle w:val="EndNoteBibliography"/>
        <w:spacing w:after="0"/>
        <w:ind w:left="720" w:hanging="720"/>
      </w:pPr>
      <w:r w:rsidRPr="00B85882">
        <w:t>[58]</w:t>
      </w:r>
      <w:r w:rsidRPr="00B85882">
        <w:tab/>
        <w:t>J. Chartres, H. Sanchez, and J. Hanson, "EDSN development lessons learned," 2014.</w:t>
      </w:r>
    </w:p>
    <w:p w14:paraId="5F69C242" w14:textId="77777777" w:rsidR="00B85882" w:rsidRPr="00B85882" w:rsidRDefault="00B85882" w:rsidP="00B85882">
      <w:pPr>
        <w:pStyle w:val="EndNoteBibliography"/>
        <w:spacing w:after="0"/>
        <w:ind w:left="720" w:hanging="720"/>
      </w:pPr>
      <w:r w:rsidRPr="00B85882">
        <w:t>[59]</w:t>
      </w:r>
      <w:r w:rsidRPr="00B85882">
        <w:tab/>
        <w:t>K. I. Parker, "State-of-the-Art for Small Satellite Propulsion Systems," 2016.</w:t>
      </w:r>
    </w:p>
    <w:p w14:paraId="45F7B081" w14:textId="77777777" w:rsidR="00B85882" w:rsidRPr="00B85882" w:rsidRDefault="00B85882" w:rsidP="00B85882">
      <w:pPr>
        <w:pStyle w:val="EndNoteBibliography"/>
        <w:spacing w:after="0"/>
        <w:ind w:left="720" w:hanging="720"/>
      </w:pPr>
      <w:r w:rsidRPr="00B85882">
        <w:lastRenderedPageBreak/>
        <w:t>[60]</w:t>
      </w:r>
      <w:r w:rsidRPr="00B85882">
        <w:tab/>
        <w:t>O. Barnouin, J. Biele, I. Carnelli, V. Ciarletti, A. Cheng, A. Galvez</w:t>
      </w:r>
      <w:r w:rsidRPr="00B85882">
        <w:rPr>
          <w:i/>
        </w:rPr>
        <w:t>, et al.</w:t>
      </w:r>
      <w:r w:rsidRPr="00B85882">
        <w:t xml:space="preserve">, "The Asteroid Impact and Deflection Assessment (AIDA) mission: Science Proximity Operations," in </w:t>
      </w:r>
      <w:r w:rsidRPr="00B85882">
        <w:rPr>
          <w:i/>
        </w:rPr>
        <w:t>LPSC 2016 47th Lunar and Planetary Science Conference</w:t>
      </w:r>
      <w:r w:rsidRPr="00B85882">
        <w:t>, 2016, p. 1427.</w:t>
      </w:r>
    </w:p>
    <w:p w14:paraId="63CDF791" w14:textId="77777777" w:rsidR="00B85882" w:rsidRPr="00B85882" w:rsidRDefault="00B85882" w:rsidP="00B85882">
      <w:pPr>
        <w:pStyle w:val="EndNoteBibliography"/>
        <w:spacing w:after="0"/>
        <w:ind w:left="720" w:hanging="720"/>
      </w:pPr>
      <w:r w:rsidRPr="00B85882">
        <w:t>[61]</w:t>
      </w:r>
      <w:r w:rsidRPr="00B85882">
        <w:tab/>
        <w:t xml:space="preserve">M. Bisgaard, D. Gerhardt, H. Hermanns, J. Krčál, G. Nies, and M. Stenger, "Battery-Aware Scheduling in Low Orbit: The GomX–3 Case," in </w:t>
      </w:r>
      <w:r w:rsidRPr="00B85882">
        <w:rPr>
          <w:i/>
        </w:rPr>
        <w:t>FM 2016: Formal Methods: 21st International Symposium, Limassol, Cyprus, November 9-11, 2016, Proceedings 21</w:t>
      </w:r>
      <w:r w:rsidRPr="00B85882">
        <w:t>, 2016, pp. 559-576.</w:t>
      </w:r>
    </w:p>
    <w:p w14:paraId="4F555A21" w14:textId="77777777" w:rsidR="00B85882" w:rsidRPr="00B85882" w:rsidRDefault="00B85882" w:rsidP="00B85882">
      <w:pPr>
        <w:pStyle w:val="EndNoteBibliography"/>
        <w:spacing w:after="0"/>
        <w:ind w:left="720" w:hanging="720"/>
      </w:pPr>
      <w:r w:rsidRPr="00B85882">
        <w:t>[62]</w:t>
      </w:r>
      <w:r w:rsidRPr="00B85882">
        <w:tab/>
        <w:t>B. Niels, "ESA and GomSpace Sign Contract to Launch Advanced Nanosatellite," ed. Web: GOMspace, 2016.</w:t>
      </w:r>
    </w:p>
    <w:p w14:paraId="0BD8960C" w14:textId="77777777" w:rsidR="00B85882" w:rsidRPr="00B85882" w:rsidRDefault="00B85882" w:rsidP="00B85882">
      <w:pPr>
        <w:pStyle w:val="EndNoteBibliography"/>
        <w:spacing w:after="0"/>
        <w:ind w:left="720" w:hanging="720"/>
      </w:pPr>
      <w:r w:rsidRPr="00B85882">
        <w:t>[63]</w:t>
      </w:r>
      <w:r w:rsidRPr="00B85882">
        <w:tab/>
        <w:t>M. Villa, A. Martinez, and A. Petro, "Cubesat Proximity Operations Demonstration (CPOD)," 2015.</w:t>
      </w:r>
    </w:p>
    <w:p w14:paraId="49C93998" w14:textId="77777777" w:rsidR="00B85882" w:rsidRPr="00B85882" w:rsidRDefault="00B85882" w:rsidP="00B85882">
      <w:pPr>
        <w:pStyle w:val="EndNoteBibliography"/>
        <w:spacing w:after="0"/>
        <w:ind w:left="720" w:hanging="720"/>
      </w:pPr>
      <w:r w:rsidRPr="00B85882">
        <w:t>[64]</w:t>
      </w:r>
      <w:r w:rsidRPr="00B85882">
        <w:tab/>
        <w:t>D. Cecil, "Potential Future NASA Satellite Data and Applications for Tropical Cyclones," 2016.</w:t>
      </w:r>
    </w:p>
    <w:p w14:paraId="0AA16D0A" w14:textId="77777777" w:rsidR="00B85882" w:rsidRPr="00B85882" w:rsidRDefault="00B85882" w:rsidP="00B85882">
      <w:pPr>
        <w:pStyle w:val="EndNoteBibliography"/>
        <w:spacing w:after="0"/>
        <w:ind w:left="720" w:hanging="720"/>
      </w:pPr>
      <w:r w:rsidRPr="00B85882">
        <w:t>[65]</w:t>
      </w:r>
      <w:r w:rsidRPr="00B85882">
        <w:tab/>
        <w:t xml:space="preserve">E. Gill, P. Sundaramoorthy, J. Bouwmeester, B. Zandbergen, and R. Reinhard, "Formation flying within a constellation of nano-satellites: The QB50 mission," </w:t>
      </w:r>
      <w:r w:rsidRPr="00B85882">
        <w:rPr>
          <w:i/>
        </w:rPr>
        <w:t xml:space="preserve">Acta Astronautica, </w:t>
      </w:r>
      <w:r w:rsidRPr="00B85882">
        <w:t>vol. 82, pp. 110-117, 2013.</w:t>
      </w:r>
    </w:p>
    <w:p w14:paraId="64D7D646" w14:textId="77777777" w:rsidR="00B85882" w:rsidRPr="00B85882" w:rsidRDefault="00B85882" w:rsidP="00B85882">
      <w:pPr>
        <w:pStyle w:val="EndNoteBibliography"/>
        <w:spacing w:after="0"/>
        <w:ind w:left="720" w:hanging="720"/>
      </w:pPr>
      <w:r w:rsidRPr="00B85882">
        <w:t>[66]</w:t>
      </w:r>
      <w:r w:rsidRPr="00B85882">
        <w:tab/>
        <w:t xml:space="preserve">T. Rault, A. Bouabdallah, and Y. Challal, "Energy efficiency in wireless sensor networks: A top-down survey," </w:t>
      </w:r>
      <w:r w:rsidRPr="00B85882">
        <w:rPr>
          <w:i/>
        </w:rPr>
        <w:t xml:space="preserve">Computer Networks, </w:t>
      </w:r>
      <w:r w:rsidRPr="00B85882">
        <w:t>vol. 67, pp. 104-122, 2014.</w:t>
      </w:r>
    </w:p>
    <w:p w14:paraId="62F876DC" w14:textId="77777777" w:rsidR="00B85882" w:rsidRPr="00B85882" w:rsidRDefault="00B85882" w:rsidP="00B85882">
      <w:pPr>
        <w:pStyle w:val="EndNoteBibliography"/>
        <w:spacing w:after="0"/>
        <w:ind w:left="720" w:hanging="720"/>
      </w:pPr>
      <w:r w:rsidRPr="00B85882">
        <w:t>[67]</w:t>
      </w:r>
      <w:r w:rsidRPr="00B85882">
        <w:tab/>
        <w:t>J. Zheng and M. J. Lee, "A comprehensive performance study of IEEE 802.15. 4," ed: IEEE Press book Los Alamitos, 2004.</w:t>
      </w:r>
    </w:p>
    <w:p w14:paraId="7B294268" w14:textId="77777777" w:rsidR="00B85882" w:rsidRPr="00B85882" w:rsidRDefault="00B85882" w:rsidP="00B85882">
      <w:pPr>
        <w:pStyle w:val="EndNoteBibliography"/>
        <w:spacing w:after="0"/>
        <w:ind w:left="720" w:hanging="720"/>
      </w:pPr>
      <w:r w:rsidRPr="00B85882">
        <w:t>[68]</w:t>
      </w:r>
      <w:r w:rsidRPr="00B85882">
        <w:tab/>
        <w:t xml:space="preserve">C. Gomez, J. Oller, and J. Paradells, "Overview and evaluation of bluetooth low energy: An emerging low-power wireless technology," </w:t>
      </w:r>
      <w:r w:rsidRPr="00B85882">
        <w:rPr>
          <w:i/>
        </w:rPr>
        <w:t xml:space="preserve">Sensors, </w:t>
      </w:r>
      <w:r w:rsidRPr="00B85882">
        <w:t>vol. 12, pp. 11734-11753, 2012.</w:t>
      </w:r>
    </w:p>
    <w:p w14:paraId="3019035E" w14:textId="77777777" w:rsidR="00B85882" w:rsidRPr="00B85882" w:rsidRDefault="00B85882" w:rsidP="00B85882">
      <w:pPr>
        <w:pStyle w:val="EndNoteBibliography"/>
        <w:spacing w:after="0"/>
        <w:ind w:left="720" w:hanging="720"/>
      </w:pPr>
      <w:r w:rsidRPr="00B85882">
        <w:t>[69]</w:t>
      </w:r>
      <w:r w:rsidRPr="00B85882">
        <w:tab/>
        <w:t xml:space="preserve">N. Accettura, L. A. Grieco, G. Boggia, and P. Camarda, "Performance analysis of the RPL routing protocol," in </w:t>
      </w:r>
      <w:r w:rsidRPr="00B85882">
        <w:rPr>
          <w:i/>
        </w:rPr>
        <w:t>Mechatronics (ICM), 2011 IEEE International Conference on</w:t>
      </w:r>
      <w:r w:rsidRPr="00B85882">
        <w:t>, 2011, pp. 767-772.</w:t>
      </w:r>
    </w:p>
    <w:p w14:paraId="0E0EE1BE" w14:textId="77777777" w:rsidR="00B85882" w:rsidRPr="00B85882" w:rsidRDefault="00B85882" w:rsidP="00B85882">
      <w:pPr>
        <w:pStyle w:val="EndNoteBibliography"/>
        <w:spacing w:after="0"/>
        <w:ind w:left="720" w:hanging="720"/>
      </w:pPr>
      <w:r w:rsidRPr="00B85882">
        <w:t>[70]</w:t>
      </w:r>
      <w:r w:rsidRPr="00B85882">
        <w:tab/>
        <w:t xml:space="preserve">P. T. A. Quang and D.-S. Kim, "Throughput-aware routing for industrial sensor networks: Application to ISA100. 11a," </w:t>
      </w:r>
      <w:r w:rsidRPr="00B85882">
        <w:rPr>
          <w:i/>
        </w:rPr>
        <w:t xml:space="preserve">IEEE Transactions on Industrial Informatics, </w:t>
      </w:r>
      <w:r w:rsidRPr="00B85882">
        <w:t>vol. 10, pp. 351-363, 2014.</w:t>
      </w:r>
    </w:p>
    <w:p w14:paraId="0DC8B1A7" w14:textId="77777777" w:rsidR="00B85882" w:rsidRPr="00B85882" w:rsidRDefault="00B85882" w:rsidP="00B85882">
      <w:pPr>
        <w:pStyle w:val="EndNoteBibliography"/>
        <w:spacing w:after="0"/>
        <w:ind w:left="720" w:hanging="720"/>
      </w:pPr>
      <w:r w:rsidRPr="00B85882">
        <w:lastRenderedPageBreak/>
        <w:t>[71]</w:t>
      </w:r>
      <w:r w:rsidRPr="00B85882">
        <w:tab/>
        <w:t xml:space="preserve">L. D. Mendes and J. J. Rodrigues, "A survey on cross-layer solutions for wireless sensor networks," </w:t>
      </w:r>
      <w:r w:rsidRPr="00B85882">
        <w:rPr>
          <w:i/>
        </w:rPr>
        <w:t xml:space="preserve">Journal of Network and Computer Applications, </w:t>
      </w:r>
      <w:r w:rsidRPr="00B85882">
        <w:t>vol. 34, pp. 523-534, 2011.</w:t>
      </w:r>
    </w:p>
    <w:p w14:paraId="1E71DECE" w14:textId="77777777" w:rsidR="00B85882" w:rsidRPr="00B85882" w:rsidRDefault="00B85882" w:rsidP="00B85882">
      <w:pPr>
        <w:pStyle w:val="EndNoteBibliography"/>
        <w:spacing w:after="0"/>
        <w:ind w:left="720" w:hanging="720"/>
      </w:pPr>
      <w:r w:rsidRPr="00B85882">
        <w:t>[72]</w:t>
      </w:r>
      <w:r w:rsidRPr="00B85882">
        <w:tab/>
        <w:t xml:space="preserve">G. Miao, N. Himayat, Y. G. Li, and A. Swami, "Cross‐layer optimization for energy‐efficient wireless communications: a survey," </w:t>
      </w:r>
      <w:r w:rsidRPr="00B85882">
        <w:rPr>
          <w:i/>
        </w:rPr>
        <w:t xml:space="preserve">Wireless Communications and Mobile Computing, </w:t>
      </w:r>
      <w:r w:rsidRPr="00B85882">
        <w:t>vol. 9, pp. 529-542, 2009.</w:t>
      </w:r>
    </w:p>
    <w:p w14:paraId="172A997A" w14:textId="77777777" w:rsidR="00B85882" w:rsidRPr="00B85882" w:rsidRDefault="00B85882" w:rsidP="00B85882">
      <w:pPr>
        <w:pStyle w:val="EndNoteBibliography"/>
        <w:spacing w:after="0"/>
        <w:ind w:left="720" w:hanging="720"/>
      </w:pPr>
      <w:r w:rsidRPr="00B85882">
        <w:t>[73]</w:t>
      </w:r>
      <w:r w:rsidRPr="00B85882">
        <w:tab/>
        <w:t xml:space="preserve">M. Di Francesco, S. K. Das, and G. Anastasi, "Data collection in wireless sensor networks with mobile elements: A survey," </w:t>
      </w:r>
      <w:r w:rsidRPr="00B85882">
        <w:rPr>
          <w:i/>
        </w:rPr>
        <w:t xml:space="preserve">ACM Transactions on Sensor Networks (TOSN), </w:t>
      </w:r>
      <w:r w:rsidRPr="00B85882">
        <w:t>vol. 8, p. 7, 2011.</w:t>
      </w:r>
    </w:p>
    <w:p w14:paraId="5DF1D0E7" w14:textId="77777777" w:rsidR="00B85882" w:rsidRPr="00B85882" w:rsidRDefault="00B85882" w:rsidP="00B85882">
      <w:pPr>
        <w:pStyle w:val="EndNoteBibliography"/>
        <w:spacing w:after="0"/>
        <w:ind w:left="720" w:hanging="720"/>
      </w:pPr>
      <w:r w:rsidRPr="00B85882">
        <w:t>[74]</w:t>
      </w:r>
      <w:r w:rsidRPr="00B85882">
        <w:tab/>
        <w:t xml:space="preserve">C. Schurgers, V. Tsiatsis, S. Ganeriwal, and M. Srivastava, "Optimizing sensor networks in the energy-latency-density design space," </w:t>
      </w:r>
      <w:r w:rsidRPr="00B85882">
        <w:rPr>
          <w:i/>
        </w:rPr>
        <w:t xml:space="preserve">IEEE Transactions on mobile computing, </w:t>
      </w:r>
      <w:r w:rsidRPr="00B85882">
        <w:t>vol. 99, pp. 70-80, 2002.</w:t>
      </w:r>
    </w:p>
    <w:p w14:paraId="384B6075" w14:textId="77777777" w:rsidR="00B85882" w:rsidRPr="00B85882" w:rsidRDefault="00B85882" w:rsidP="00B85882">
      <w:pPr>
        <w:pStyle w:val="EndNoteBibliography"/>
        <w:spacing w:after="0"/>
        <w:ind w:left="720" w:hanging="720"/>
      </w:pPr>
      <w:r w:rsidRPr="00B85882">
        <w:t>[75]</w:t>
      </w:r>
      <w:r w:rsidRPr="00B85882">
        <w:tab/>
        <w:t xml:space="preserve">L. Bölöni and D. Turgut, "Should I send now or send later? A decision‐theoretic approach to transmission scheduling in sensor networks with mobile sinks," </w:t>
      </w:r>
      <w:r w:rsidRPr="00B85882">
        <w:rPr>
          <w:i/>
        </w:rPr>
        <w:t xml:space="preserve">Wireless Communications and Mobile Computing, </w:t>
      </w:r>
      <w:r w:rsidRPr="00B85882">
        <w:t>vol. 8, pp. 385-403, 2008.</w:t>
      </w:r>
    </w:p>
    <w:p w14:paraId="2E60B229" w14:textId="77777777" w:rsidR="00B85882" w:rsidRPr="00B85882" w:rsidRDefault="00B85882" w:rsidP="00B85882">
      <w:pPr>
        <w:pStyle w:val="EndNoteBibliography"/>
        <w:spacing w:after="0"/>
        <w:ind w:left="720" w:hanging="720"/>
      </w:pPr>
      <w:r w:rsidRPr="00B85882">
        <w:t>[76]</w:t>
      </w:r>
      <w:r w:rsidRPr="00B85882">
        <w:tab/>
        <w:t xml:space="preserve">A. Kansal, A. A. Somasundara, D. D. Jea, M. B. Srivastava, and D. Estrin, "Intelligent fluid infrastructure for embedded networks," in </w:t>
      </w:r>
      <w:r w:rsidRPr="00B85882">
        <w:rPr>
          <w:i/>
        </w:rPr>
        <w:t>Proceedings of the 2nd international conference on Mobile systems, applications, and services</w:t>
      </w:r>
      <w:r w:rsidRPr="00B85882">
        <w:t>, 2004, pp. 111-124.</w:t>
      </w:r>
    </w:p>
    <w:p w14:paraId="56365239" w14:textId="77777777" w:rsidR="00B85882" w:rsidRPr="00B85882" w:rsidRDefault="00B85882" w:rsidP="00B85882">
      <w:pPr>
        <w:pStyle w:val="EndNoteBibliography"/>
        <w:spacing w:after="0"/>
        <w:ind w:left="720" w:hanging="720"/>
      </w:pPr>
      <w:r w:rsidRPr="00B85882">
        <w:t>[77]</w:t>
      </w:r>
      <w:r w:rsidRPr="00B85882">
        <w:tab/>
        <w:t xml:space="preserve">G. Anastasi, M. Conti, E. Gregori, C. Spagoni, and G. Valente, "Motes sensor networks in dynamic scenarios: an experimental study for pervasive applications in urban environments," </w:t>
      </w:r>
      <w:r w:rsidRPr="00B85882">
        <w:rPr>
          <w:i/>
        </w:rPr>
        <w:t xml:space="preserve">Journal of Ubiquitous Computing and Intelligence, </w:t>
      </w:r>
      <w:r w:rsidRPr="00B85882">
        <w:t>vol. 1, pp. 9-16, 2007.</w:t>
      </w:r>
    </w:p>
    <w:p w14:paraId="66362493" w14:textId="77777777" w:rsidR="00B85882" w:rsidRPr="00B85882" w:rsidRDefault="00B85882" w:rsidP="00B85882">
      <w:pPr>
        <w:pStyle w:val="EndNoteBibliography"/>
        <w:spacing w:after="0"/>
        <w:ind w:left="720" w:hanging="720"/>
      </w:pPr>
      <w:r w:rsidRPr="00B85882">
        <w:t>[78]</w:t>
      </w:r>
      <w:r w:rsidRPr="00B85882">
        <w:tab/>
        <w:t xml:space="preserve">L. Pelusi, A. Passarella, and M. Conti, "Encoding for Efficient Data Distribution in Multihop Ad Hoc Networks1," </w:t>
      </w:r>
      <w:r w:rsidRPr="00B85882">
        <w:rPr>
          <w:i/>
        </w:rPr>
        <w:t xml:space="preserve">Algorithms and Protocols for Wireless and Mobile Ad hoc Networks, </w:t>
      </w:r>
      <w:r w:rsidRPr="00B85882">
        <w:t>p. 87, 2009.</w:t>
      </w:r>
    </w:p>
    <w:p w14:paraId="24C6A9DB" w14:textId="77777777" w:rsidR="00B85882" w:rsidRPr="00B85882" w:rsidRDefault="00B85882" w:rsidP="00B85882">
      <w:pPr>
        <w:pStyle w:val="EndNoteBibliography"/>
        <w:spacing w:after="0"/>
        <w:ind w:left="720" w:hanging="720"/>
      </w:pPr>
      <w:r w:rsidRPr="00B85882">
        <w:t>[79]</w:t>
      </w:r>
      <w:r w:rsidRPr="00B85882">
        <w:tab/>
        <w:t xml:space="preserve">K. Dantu and G. S. Sukhatme, "Connectivity vs. control: Using directional and positional cues to stabilize routing in robot networks," in </w:t>
      </w:r>
      <w:r w:rsidRPr="00B85882">
        <w:rPr>
          <w:i/>
        </w:rPr>
        <w:t>Robot Communication and Coordination, 2009. ROBOCOMM'09. Second International Conference on</w:t>
      </w:r>
      <w:r w:rsidRPr="00B85882">
        <w:t>, 2009, pp. 1-6.</w:t>
      </w:r>
    </w:p>
    <w:p w14:paraId="5EC1A52E" w14:textId="77777777" w:rsidR="00B85882" w:rsidRPr="00B85882" w:rsidRDefault="00B85882" w:rsidP="00B85882">
      <w:pPr>
        <w:pStyle w:val="EndNoteBibliography"/>
        <w:spacing w:after="0"/>
        <w:ind w:left="720" w:hanging="720"/>
      </w:pPr>
      <w:r w:rsidRPr="00B85882">
        <w:lastRenderedPageBreak/>
        <w:t>[80]</w:t>
      </w:r>
      <w:r w:rsidRPr="00B85882">
        <w:tab/>
        <w:t xml:space="preserve">K. Akkaya and M. Younis, "Energy-aware routing to a mobile gateway in wireless sensor networks," in </w:t>
      </w:r>
      <w:r w:rsidRPr="00B85882">
        <w:rPr>
          <w:i/>
        </w:rPr>
        <w:t>Global Telecommunications Conference Workshops, 2004. GlobeCom Workshops 2004. IEEE</w:t>
      </w:r>
      <w:r w:rsidRPr="00B85882">
        <w:t>, 2004, pp. 16-21.</w:t>
      </w:r>
    </w:p>
    <w:p w14:paraId="56EA4CF7" w14:textId="77777777" w:rsidR="00B85882" w:rsidRPr="00B85882" w:rsidRDefault="00B85882" w:rsidP="00B85882">
      <w:pPr>
        <w:pStyle w:val="EndNoteBibliography"/>
        <w:spacing w:after="0"/>
        <w:ind w:left="720" w:hanging="720"/>
      </w:pPr>
      <w:r w:rsidRPr="00B85882">
        <w:t>[81]</w:t>
      </w:r>
      <w:r w:rsidRPr="00B85882">
        <w:tab/>
        <w:t xml:space="preserve">A. A. Somasundara, A. Kansal, D. D. Jea, D. Estrin, and M. B. Srivastava, "Controllably mobile infrastructure for low energy embedded networks," </w:t>
      </w:r>
      <w:r w:rsidRPr="00B85882">
        <w:rPr>
          <w:i/>
        </w:rPr>
        <w:t xml:space="preserve">IEEE Transactions on Mobile Computing, </w:t>
      </w:r>
      <w:r w:rsidRPr="00B85882">
        <w:t>vol. 5, pp. 958-973, 2006.</w:t>
      </w:r>
    </w:p>
    <w:p w14:paraId="3F3B346B" w14:textId="77777777" w:rsidR="00B85882" w:rsidRPr="00B85882" w:rsidRDefault="00B85882" w:rsidP="00B85882">
      <w:pPr>
        <w:pStyle w:val="EndNoteBibliography"/>
        <w:spacing w:after="0"/>
        <w:ind w:left="720" w:hanging="720"/>
      </w:pPr>
      <w:r w:rsidRPr="00B85882">
        <w:t>[82]</w:t>
      </w:r>
      <w:r w:rsidRPr="00B85882">
        <w:tab/>
        <w:t xml:space="preserve">S. A. Awwad, C. K. Ng, N. K. Noordin, and M. F. A. Rasid, "Cluster based routing protocol for mobile nodes in wireless sensor network," in </w:t>
      </w:r>
      <w:r w:rsidRPr="00B85882">
        <w:rPr>
          <w:i/>
        </w:rPr>
        <w:t>Collaborative Technologies and Systems, 2009. CTS'09. International Symposium on</w:t>
      </w:r>
      <w:r w:rsidRPr="00B85882">
        <w:t>, 2009, pp. 233-241.</w:t>
      </w:r>
    </w:p>
    <w:p w14:paraId="2EAECBB2" w14:textId="77777777" w:rsidR="00B85882" w:rsidRPr="00B85882" w:rsidRDefault="00B85882" w:rsidP="00B85882">
      <w:pPr>
        <w:pStyle w:val="EndNoteBibliography"/>
        <w:spacing w:after="0"/>
        <w:ind w:left="720" w:hanging="720"/>
      </w:pPr>
      <w:r w:rsidRPr="00B85882">
        <w:t>[83]</w:t>
      </w:r>
      <w:r w:rsidRPr="00B85882">
        <w:tab/>
        <w:t xml:space="preserve">C. Perkins and I. Chakeres, "Dynamic MANET on-demand (DYMO) routing," </w:t>
      </w:r>
      <w:r w:rsidRPr="00B85882">
        <w:rPr>
          <w:i/>
        </w:rPr>
        <w:t xml:space="preserve">draft-ietf-manet-dymo-26 (work in progress), </w:t>
      </w:r>
      <w:r w:rsidRPr="00B85882">
        <w:t>p. 127, 2013.</w:t>
      </w:r>
    </w:p>
    <w:p w14:paraId="25EA8AB9" w14:textId="77777777" w:rsidR="00B85882" w:rsidRPr="00B85882" w:rsidRDefault="00B85882" w:rsidP="00B85882">
      <w:pPr>
        <w:pStyle w:val="EndNoteBibliography"/>
        <w:spacing w:after="0"/>
        <w:ind w:left="720" w:hanging="720"/>
      </w:pPr>
      <w:r w:rsidRPr="00B85882">
        <w:t>[84]</w:t>
      </w:r>
      <w:r w:rsidRPr="00B85882">
        <w:tab/>
        <w:t xml:space="preserve">S. Gao, H. Zhang, and S. K. Das, "Efficient data collection in wireless sensor networks with path-constrained mobile sinks," </w:t>
      </w:r>
      <w:r w:rsidRPr="00B85882">
        <w:rPr>
          <w:i/>
        </w:rPr>
        <w:t xml:space="preserve">IEEE Transactions on Mobile Computing, </w:t>
      </w:r>
      <w:r w:rsidRPr="00B85882">
        <w:t>vol. 10, pp. 592-608, 2011.</w:t>
      </w:r>
    </w:p>
    <w:p w14:paraId="5FFCF22B" w14:textId="77777777" w:rsidR="00B85882" w:rsidRPr="00B85882" w:rsidRDefault="00B85882" w:rsidP="00B85882">
      <w:pPr>
        <w:pStyle w:val="EndNoteBibliography"/>
        <w:spacing w:after="0"/>
        <w:ind w:left="720" w:hanging="720"/>
      </w:pPr>
      <w:r w:rsidRPr="00B85882">
        <w:t>[85]</w:t>
      </w:r>
      <w:r w:rsidRPr="00B85882">
        <w:tab/>
        <w:t xml:space="preserve">S. Mohseni, R. Hassan, A. Patel, and R. Razali, "Comparative review study of reactive and proactive routing protocols in MANETs," in </w:t>
      </w:r>
      <w:r w:rsidRPr="00B85882">
        <w:rPr>
          <w:i/>
        </w:rPr>
        <w:t>Digital ecosystems and technologies (DEST), 2010 4th IEEE international conference on</w:t>
      </w:r>
      <w:r w:rsidRPr="00B85882">
        <w:t>, 2010, pp. 304-309.</w:t>
      </w:r>
    </w:p>
    <w:p w14:paraId="759B6EE1" w14:textId="77777777" w:rsidR="00B85882" w:rsidRPr="00B85882" w:rsidRDefault="00B85882" w:rsidP="00B85882">
      <w:pPr>
        <w:pStyle w:val="EndNoteBibliography"/>
        <w:spacing w:after="0"/>
        <w:ind w:left="720" w:hanging="720"/>
      </w:pPr>
      <w:r w:rsidRPr="00B85882">
        <w:t>[86]</w:t>
      </w:r>
      <w:r w:rsidRPr="00B85882">
        <w:tab/>
        <w:t>D. Johnson, Y.-c. Hu, and D. Maltz, "The dynamic source routing protocol (DSR) for mobile ad hoc networks for IPv4,"  2070-1721, 2007.</w:t>
      </w:r>
    </w:p>
    <w:p w14:paraId="14563F82" w14:textId="77777777" w:rsidR="00B85882" w:rsidRPr="00B85882" w:rsidRDefault="00B85882" w:rsidP="00B85882">
      <w:pPr>
        <w:pStyle w:val="EndNoteBibliography"/>
        <w:spacing w:after="0"/>
        <w:ind w:left="720" w:hanging="720"/>
      </w:pPr>
      <w:r w:rsidRPr="00B85882">
        <w:t>[87]</w:t>
      </w:r>
      <w:r w:rsidRPr="00B85882">
        <w:tab/>
        <w:t>C. Perkins, E. Belding-Royer, and S. Das, "Ad hoc on-demand distance vector (AODV) routing,"  2070-1721, 2003.</w:t>
      </w:r>
    </w:p>
    <w:p w14:paraId="3AD79620" w14:textId="77777777" w:rsidR="00B85882" w:rsidRPr="00B85882" w:rsidRDefault="00B85882" w:rsidP="00B85882">
      <w:pPr>
        <w:pStyle w:val="EndNoteBibliography"/>
        <w:spacing w:after="0"/>
        <w:ind w:left="720" w:hanging="720"/>
      </w:pPr>
      <w:r w:rsidRPr="00B85882">
        <w:t>[88]</w:t>
      </w:r>
      <w:r w:rsidRPr="00B85882">
        <w:tab/>
        <w:t xml:space="preserve">V. D. Park and M. S. Corson, "A highly adaptive distributed routing algorithm for mobile wireless networks," in </w:t>
      </w:r>
      <w:r w:rsidRPr="00B85882">
        <w:rPr>
          <w:i/>
        </w:rPr>
        <w:t>INFOCOM'97. Sixteenth Annual Joint Conference of the IEEE Computer and Communications Societies. Driving the Information Revolution., Proceedings IEEE</w:t>
      </w:r>
      <w:r w:rsidRPr="00B85882">
        <w:t>, 1997, pp. 1405-1413.</w:t>
      </w:r>
    </w:p>
    <w:p w14:paraId="55D7801A" w14:textId="77777777" w:rsidR="00B85882" w:rsidRPr="00B85882" w:rsidRDefault="00B85882" w:rsidP="00B85882">
      <w:pPr>
        <w:pStyle w:val="EndNoteBibliography"/>
        <w:spacing w:after="0"/>
        <w:ind w:left="720" w:hanging="720"/>
      </w:pPr>
      <w:r w:rsidRPr="00B85882">
        <w:t>[89]</w:t>
      </w:r>
      <w:r w:rsidRPr="00B85882">
        <w:tab/>
        <w:t xml:space="preserve">C. E. Perkins and P. Bhagwat, "Highly dynamic destination-sequenced distance-vector routing (DSDV) for mobile </w:t>
      </w:r>
      <w:r w:rsidRPr="00B85882">
        <w:lastRenderedPageBreak/>
        <w:t xml:space="preserve">computers," in </w:t>
      </w:r>
      <w:r w:rsidRPr="00B85882">
        <w:rPr>
          <w:i/>
        </w:rPr>
        <w:t>ACM SIGCOMM computer communication review</w:t>
      </w:r>
      <w:r w:rsidRPr="00B85882">
        <w:t>, 1994, pp. 234-244.</w:t>
      </w:r>
    </w:p>
    <w:p w14:paraId="23054078" w14:textId="77777777" w:rsidR="00B85882" w:rsidRPr="00B85882" w:rsidRDefault="00B85882" w:rsidP="00B85882">
      <w:pPr>
        <w:pStyle w:val="EndNoteBibliography"/>
        <w:spacing w:after="0"/>
        <w:ind w:left="720" w:hanging="720"/>
      </w:pPr>
      <w:r w:rsidRPr="00B85882">
        <w:t>[90]</w:t>
      </w:r>
      <w:r w:rsidRPr="00B85882">
        <w:tab/>
        <w:t xml:space="preserve">S. A. Mohammad, A. Rasheed, and A. Qayyum, "VANET architectures and protocol stacks: a survey," in </w:t>
      </w:r>
      <w:r w:rsidRPr="00B85882">
        <w:rPr>
          <w:i/>
        </w:rPr>
        <w:t>International Workshop on Communication Technologies for Vehicles</w:t>
      </w:r>
      <w:r w:rsidRPr="00B85882">
        <w:t>, 2011, pp. 95-105.</w:t>
      </w:r>
    </w:p>
    <w:p w14:paraId="17BA0046" w14:textId="77777777" w:rsidR="00B85882" w:rsidRPr="00B85882" w:rsidRDefault="00B85882" w:rsidP="00B85882">
      <w:pPr>
        <w:pStyle w:val="EndNoteBibliography"/>
        <w:spacing w:after="0"/>
        <w:ind w:left="720" w:hanging="720"/>
      </w:pPr>
      <w:r w:rsidRPr="00B85882">
        <w:t>[91]</w:t>
      </w:r>
      <w:r w:rsidRPr="00B85882">
        <w:tab/>
        <w:t xml:space="preserve">T. L. Willke, P. Tientrakool, and N. F. Maxemchuk, "A survey of inter-vehicle communication protocols and their applications," </w:t>
      </w:r>
      <w:r w:rsidRPr="00B85882">
        <w:rPr>
          <w:i/>
        </w:rPr>
        <w:t xml:space="preserve">IEEE Communications Surveys &amp; Tutorials, </w:t>
      </w:r>
      <w:r w:rsidRPr="00B85882">
        <w:t>vol. 11, 2009.</w:t>
      </w:r>
    </w:p>
    <w:p w14:paraId="5A3E3DFD" w14:textId="77777777" w:rsidR="00B85882" w:rsidRPr="00B85882" w:rsidRDefault="00B85882" w:rsidP="00B85882">
      <w:pPr>
        <w:pStyle w:val="EndNoteBibliography"/>
        <w:spacing w:after="0"/>
        <w:ind w:left="720" w:hanging="720"/>
      </w:pPr>
      <w:r w:rsidRPr="00B85882">
        <w:t>[92]</w:t>
      </w:r>
      <w:r w:rsidRPr="00B85882">
        <w:tab/>
        <w:t xml:space="preserve">I. Bekmezci, O. K. Sahingoz, and Ş. Temel, "Flying ad-hoc networks (FANETs): A survey," </w:t>
      </w:r>
      <w:r w:rsidRPr="00B85882">
        <w:rPr>
          <w:i/>
        </w:rPr>
        <w:t xml:space="preserve">Ad Hoc Networks, </w:t>
      </w:r>
      <w:r w:rsidRPr="00B85882">
        <w:t>vol. 11, pp. 1254-1270, 2013.</w:t>
      </w:r>
    </w:p>
    <w:p w14:paraId="7346891F" w14:textId="77777777" w:rsidR="00B85882" w:rsidRPr="00B85882" w:rsidRDefault="00B85882" w:rsidP="00B85882">
      <w:pPr>
        <w:pStyle w:val="EndNoteBibliography"/>
        <w:spacing w:after="0"/>
        <w:ind w:left="720" w:hanging="720"/>
      </w:pPr>
      <w:r w:rsidRPr="00B85882">
        <w:t>[93]</w:t>
      </w:r>
      <w:r w:rsidRPr="00B85882">
        <w:tab/>
        <w:t xml:space="preserve">J. H. Forsmann, R. E. Hiromoto, and J. Svoboda, "A time-slotted on-demand routing protocol for mobile ad hoc unmanned vehicle systems," in </w:t>
      </w:r>
      <w:r w:rsidRPr="00B85882">
        <w:rPr>
          <w:i/>
        </w:rPr>
        <w:t>Defense and Security Symposium</w:t>
      </w:r>
      <w:r w:rsidRPr="00B85882">
        <w:t>, 2007, pp. 65611P-65611P-11.</w:t>
      </w:r>
    </w:p>
    <w:p w14:paraId="4CD7619F" w14:textId="77777777" w:rsidR="00B85882" w:rsidRPr="00B85882" w:rsidRDefault="00B85882" w:rsidP="00B85882">
      <w:pPr>
        <w:pStyle w:val="EndNoteBibliography"/>
        <w:spacing w:after="0"/>
        <w:ind w:left="720" w:hanging="720"/>
      </w:pPr>
      <w:r w:rsidRPr="00B85882">
        <w:t>[94]</w:t>
      </w:r>
      <w:r w:rsidRPr="00B85882">
        <w:tab/>
        <w:t xml:space="preserve">B. Karp and H.-T. Kung, "GPSR: Greedy perimeter stateless routing for wireless networks," in </w:t>
      </w:r>
      <w:r w:rsidRPr="00B85882">
        <w:rPr>
          <w:i/>
        </w:rPr>
        <w:t>Proceedings of the 6th annual international conference on Mobile computing and networking</w:t>
      </w:r>
      <w:r w:rsidRPr="00B85882">
        <w:t>, 2000, pp. 243-254.</w:t>
      </w:r>
    </w:p>
    <w:p w14:paraId="551C2889" w14:textId="77777777" w:rsidR="00B85882" w:rsidRPr="00B85882" w:rsidRDefault="00B85882" w:rsidP="00B85882">
      <w:pPr>
        <w:pStyle w:val="EndNoteBibliography"/>
        <w:spacing w:after="0"/>
        <w:ind w:left="720" w:hanging="720"/>
      </w:pPr>
      <w:r w:rsidRPr="00B85882">
        <w:t>[95]</w:t>
      </w:r>
      <w:r w:rsidRPr="00B85882">
        <w:tab/>
        <w:t xml:space="preserve">A. I. Alshabtat, L. Dong, J. Li, and F. Yang, "Low latency routing algorithm for unmanned aerial vehicles ad-hoc networks," </w:t>
      </w:r>
      <w:r w:rsidRPr="00B85882">
        <w:rPr>
          <w:i/>
        </w:rPr>
        <w:t xml:space="preserve">International Journal of Electrical and Computer Engineering, </w:t>
      </w:r>
      <w:r w:rsidRPr="00B85882">
        <w:t>vol. 6, pp. 48-54, 2010.</w:t>
      </w:r>
    </w:p>
    <w:p w14:paraId="61621082" w14:textId="77777777" w:rsidR="00B85882" w:rsidRPr="00B85882" w:rsidRDefault="00B85882" w:rsidP="00B85882">
      <w:pPr>
        <w:pStyle w:val="EndNoteBibliography"/>
        <w:spacing w:after="0"/>
        <w:ind w:left="720" w:hanging="720"/>
      </w:pPr>
      <w:r w:rsidRPr="00B85882">
        <w:t>[96]</w:t>
      </w:r>
      <w:r w:rsidRPr="00B85882">
        <w:tab/>
        <w:t>S. Chaumette, R. Laplace, C. Mazel, R. Mirault, A. Dunand, Y. Lecoutre</w:t>
      </w:r>
      <w:r w:rsidRPr="00B85882">
        <w:rPr>
          <w:i/>
        </w:rPr>
        <w:t>, et al.</w:t>
      </w:r>
      <w:r w:rsidRPr="00B85882">
        <w:t xml:space="preserve">, "Carus, an operational retasking application for a swarm of autonomous uavs: First return on experience," in </w:t>
      </w:r>
      <w:r w:rsidRPr="00B85882">
        <w:rPr>
          <w:i/>
        </w:rPr>
        <w:t>MILITARY COMMUNICATIONS CONFERENCE, 2011-MILCOM 2011</w:t>
      </w:r>
      <w:r w:rsidRPr="00B85882">
        <w:t>, 2011, pp. 2003-2010.</w:t>
      </w:r>
    </w:p>
    <w:p w14:paraId="204723E3" w14:textId="77777777" w:rsidR="00B85882" w:rsidRPr="00B85882" w:rsidRDefault="00B85882" w:rsidP="00B85882">
      <w:pPr>
        <w:pStyle w:val="EndNoteBibliography"/>
        <w:spacing w:after="0"/>
        <w:ind w:left="720" w:hanging="720"/>
      </w:pPr>
      <w:r w:rsidRPr="00B85882">
        <w:t>[97]</w:t>
      </w:r>
      <w:r w:rsidRPr="00B85882">
        <w:tab/>
        <w:t xml:space="preserve">W. Huba and N. Shenoy, "Airborne surveillance networks with directional antennas," in </w:t>
      </w:r>
      <w:r w:rsidRPr="00B85882">
        <w:rPr>
          <w:i/>
        </w:rPr>
        <w:t>IARIA International conference on Computers and network Systems, ICNS</w:t>
      </w:r>
      <w:r w:rsidRPr="00B85882">
        <w:t>, 2012.</w:t>
      </w:r>
    </w:p>
    <w:p w14:paraId="66F8E335" w14:textId="77777777" w:rsidR="00B85882" w:rsidRPr="00B85882" w:rsidRDefault="00B85882" w:rsidP="00B85882">
      <w:pPr>
        <w:pStyle w:val="EndNoteBibliography"/>
        <w:spacing w:after="0"/>
        <w:ind w:left="720" w:hanging="720"/>
      </w:pPr>
      <w:r w:rsidRPr="00B85882">
        <w:t>[98]</w:t>
      </w:r>
      <w:r w:rsidRPr="00B85882">
        <w:tab/>
        <w:t xml:space="preserve">A. I. Alshbatat and L. Dong, "Cross layer design for mobile ad-hoc unmanned aerial vehicle communication networks," in </w:t>
      </w:r>
      <w:r w:rsidRPr="00B85882">
        <w:rPr>
          <w:i/>
        </w:rPr>
        <w:lastRenderedPageBreak/>
        <w:t>Networking, Sensing and Control (ICNSC), 2010 International Conference on</w:t>
      </w:r>
      <w:r w:rsidRPr="00B85882">
        <w:t>, 2010, pp. 331-336.</w:t>
      </w:r>
    </w:p>
    <w:p w14:paraId="64E71A92" w14:textId="77777777" w:rsidR="00B85882" w:rsidRPr="00B85882" w:rsidRDefault="00B85882" w:rsidP="00B85882">
      <w:pPr>
        <w:pStyle w:val="EndNoteBibliography"/>
        <w:spacing w:after="0"/>
        <w:ind w:left="720" w:hanging="720"/>
      </w:pPr>
      <w:r w:rsidRPr="00B85882">
        <w:t>[99]</w:t>
      </w:r>
      <w:r w:rsidRPr="00B85882">
        <w:tab/>
        <w:t>O. N. Challa, "CubeSat Cloud: A framework for distributed storage, processing and communication of remote sensing data on cubesat clusters," 2013.</w:t>
      </w:r>
    </w:p>
    <w:p w14:paraId="32271574" w14:textId="77777777" w:rsidR="00B85882" w:rsidRPr="00B85882" w:rsidRDefault="00B85882" w:rsidP="00B85882">
      <w:pPr>
        <w:pStyle w:val="EndNoteBibliography"/>
        <w:spacing w:after="0"/>
        <w:ind w:left="720" w:hanging="720"/>
      </w:pPr>
      <w:r w:rsidRPr="00B85882">
        <w:t>[100]</w:t>
      </w:r>
      <w:r w:rsidRPr="00B85882">
        <w:tab/>
        <w:t xml:space="preserve">O. N. Challa and J. McNair, "Cubesat torrent: Torrent like distributed communications for cubesat satellite clusters," in </w:t>
      </w:r>
      <w:r w:rsidRPr="00B85882">
        <w:rPr>
          <w:i/>
        </w:rPr>
        <w:t>MILCOM 2012-2012 IEEE Military Communications Conference</w:t>
      </w:r>
      <w:r w:rsidRPr="00B85882">
        <w:t>, 2012, pp. 1-6.</w:t>
      </w:r>
    </w:p>
    <w:p w14:paraId="62E705BC" w14:textId="77777777" w:rsidR="00B85882" w:rsidRPr="00B85882" w:rsidRDefault="00B85882" w:rsidP="00B85882">
      <w:pPr>
        <w:pStyle w:val="EndNoteBibliography"/>
        <w:spacing w:after="0"/>
        <w:ind w:left="720" w:hanging="720"/>
      </w:pPr>
      <w:r w:rsidRPr="00B85882">
        <w:t>[101]</w:t>
      </w:r>
      <w:r w:rsidRPr="00B85882">
        <w:tab/>
        <w:t xml:space="preserve">O. Challa and J. McNair, "Distributed Computing on CubeSat Clusters using MapReduce," in </w:t>
      </w:r>
      <w:r w:rsidRPr="00B85882">
        <w:rPr>
          <w:i/>
        </w:rPr>
        <w:t>Proceedings of the 1st Interplanetary CubeSat Workshop, Cambridge, MA</w:t>
      </w:r>
      <w:r w:rsidRPr="00B85882">
        <w:t>, 2012.</w:t>
      </w:r>
    </w:p>
    <w:p w14:paraId="02B19737" w14:textId="77777777" w:rsidR="00B85882" w:rsidRPr="00B85882" w:rsidRDefault="00B85882" w:rsidP="00B85882">
      <w:pPr>
        <w:pStyle w:val="EndNoteBibliography"/>
        <w:spacing w:after="0"/>
        <w:ind w:left="720" w:hanging="720"/>
      </w:pPr>
      <w:r w:rsidRPr="00B85882">
        <w:t>[102]</w:t>
      </w:r>
      <w:r w:rsidRPr="00B85882">
        <w:tab/>
        <w:t xml:space="preserve">O. N. Challa and J. McNair, "Distributed Data Storage on CubeSat Clusters," </w:t>
      </w:r>
      <w:r w:rsidRPr="00B85882">
        <w:rPr>
          <w:i/>
        </w:rPr>
        <w:t xml:space="preserve">Advances in Computing, </w:t>
      </w:r>
      <w:r w:rsidRPr="00B85882">
        <w:t>vol. 3, pp. 36-49, 2013.</w:t>
      </w:r>
    </w:p>
    <w:p w14:paraId="13B95BEB" w14:textId="77777777" w:rsidR="00B85882" w:rsidRPr="00B85882" w:rsidRDefault="00B85882" w:rsidP="00B85882">
      <w:pPr>
        <w:pStyle w:val="EndNoteBibliography"/>
        <w:spacing w:after="0"/>
        <w:ind w:left="720" w:hanging="720"/>
      </w:pPr>
      <w:r w:rsidRPr="00B85882">
        <w:t>[103]</w:t>
      </w:r>
      <w:r w:rsidRPr="00B85882">
        <w:tab/>
        <w:t xml:space="preserve">P. P. Sundaramoorthy, E. Gill, and C. Verhoeven, </w:t>
      </w:r>
      <w:r w:rsidRPr="00B85882">
        <w:rPr>
          <w:i/>
        </w:rPr>
        <w:t>Systematic Identification of Applications for a Cluster of Femto-satellites</w:t>
      </w:r>
      <w:r w:rsidRPr="00B85882">
        <w:t>: International Astronautical Federation, 2010.</w:t>
      </w:r>
    </w:p>
    <w:p w14:paraId="50DDD8F4" w14:textId="77777777" w:rsidR="00B85882" w:rsidRPr="00B85882" w:rsidRDefault="00B85882" w:rsidP="00B85882">
      <w:pPr>
        <w:pStyle w:val="EndNoteBibliography"/>
        <w:spacing w:after="0"/>
        <w:ind w:left="720" w:hanging="720"/>
      </w:pPr>
      <w:r w:rsidRPr="00B85882">
        <w:t>[104]</w:t>
      </w:r>
      <w:r w:rsidRPr="00B85882">
        <w:tab/>
        <w:t xml:space="preserve">M. de Milliano and C. Verhoeven, "Towards the next generation of nanosatellite communication systems," </w:t>
      </w:r>
      <w:r w:rsidRPr="00B85882">
        <w:rPr>
          <w:i/>
        </w:rPr>
        <w:t xml:space="preserve">Acta Astronautica, </w:t>
      </w:r>
      <w:r w:rsidRPr="00B85882">
        <w:t>vol. 66, pp. 1425-1433, 2010.</w:t>
      </w:r>
    </w:p>
    <w:p w14:paraId="43A6197C" w14:textId="77777777" w:rsidR="00B85882" w:rsidRPr="00B85882" w:rsidRDefault="00B85882" w:rsidP="00B85882">
      <w:pPr>
        <w:pStyle w:val="EndNoteBibliography"/>
        <w:spacing w:after="0"/>
        <w:ind w:left="720" w:hanging="720"/>
      </w:pPr>
      <w:r w:rsidRPr="00B85882">
        <w:t>[105]</w:t>
      </w:r>
      <w:r w:rsidRPr="00B85882">
        <w:tab/>
        <w:t>P. Rodrigues, A. Oliveira, R. Mendes, S. Cunha, R. Garcia Von Pinho, C. Salotto</w:t>
      </w:r>
      <w:r w:rsidRPr="00B85882">
        <w:rPr>
          <w:i/>
        </w:rPr>
        <w:t>, et al.</w:t>
      </w:r>
      <w:r w:rsidRPr="00B85882">
        <w:t>, "GAMANET: Disrupting communications and networking in space," presented at the 64th International Astronautical Congress, Beijing, China, 2013.</w:t>
      </w:r>
    </w:p>
    <w:p w14:paraId="7CD36333" w14:textId="77777777" w:rsidR="00B85882" w:rsidRPr="00B85882" w:rsidRDefault="00B85882" w:rsidP="00B85882">
      <w:pPr>
        <w:pStyle w:val="EndNoteBibliography"/>
        <w:spacing w:after="0"/>
        <w:ind w:left="720" w:hanging="720"/>
      </w:pPr>
      <w:r w:rsidRPr="00B85882">
        <w:t>[106]</w:t>
      </w:r>
      <w:r w:rsidRPr="00B85882">
        <w:tab/>
        <w:t xml:space="preserve">K. Sidibeh and T. Vladimirova, "Wireless communication in LEO satellite formations," in </w:t>
      </w:r>
      <w:r w:rsidRPr="00B85882">
        <w:rPr>
          <w:i/>
        </w:rPr>
        <w:t>Adaptive Hardware and Systems, 2008. AHS'08. NASA/ESA Conference on</w:t>
      </w:r>
      <w:r w:rsidRPr="00B85882">
        <w:t>, 2008, pp. 255-262.</w:t>
      </w:r>
    </w:p>
    <w:p w14:paraId="71800F7F" w14:textId="77777777" w:rsidR="00B85882" w:rsidRPr="00B85882" w:rsidRDefault="00B85882" w:rsidP="00B85882">
      <w:pPr>
        <w:pStyle w:val="EndNoteBibliography"/>
        <w:spacing w:after="0"/>
        <w:ind w:left="720" w:hanging="720"/>
      </w:pPr>
      <w:r w:rsidRPr="00B85882">
        <w:t>[107]</w:t>
      </w:r>
      <w:r w:rsidRPr="00B85882">
        <w:tab/>
        <w:t xml:space="preserve">R. Radhakishnan, W. Edmonson, and Q. Zeng, "The performance evaluation of distributed inter-satellite communication protocols for cube satellite systems," in </w:t>
      </w:r>
      <w:r w:rsidRPr="00B85882">
        <w:rPr>
          <w:i/>
        </w:rPr>
        <w:t>The 4th Design, Development and Research Conference, Capetown, South Africa</w:t>
      </w:r>
      <w:r w:rsidRPr="00B85882">
        <w:t>, 2014.</w:t>
      </w:r>
    </w:p>
    <w:p w14:paraId="03DEB24D" w14:textId="77777777" w:rsidR="00B85882" w:rsidRPr="00B85882" w:rsidRDefault="00B85882" w:rsidP="00B85882">
      <w:pPr>
        <w:pStyle w:val="EndNoteBibliography"/>
        <w:spacing w:after="0"/>
        <w:ind w:left="720" w:hanging="720"/>
      </w:pPr>
      <w:r w:rsidRPr="00B85882">
        <w:t>[108]</w:t>
      </w:r>
      <w:r w:rsidRPr="00B85882">
        <w:tab/>
        <w:t xml:space="preserve">R. Sun, J. Guo, E. Gill, and D. Maessen, "Potentials and limitations of CDMA networks for combined inter-satellite </w:t>
      </w:r>
      <w:r w:rsidRPr="00B85882">
        <w:lastRenderedPageBreak/>
        <w:t xml:space="preserve">communication and relative navigation," </w:t>
      </w:r>
      <w:r w:rsidRPr="00B85882">
        <w:rPr>
          <w:i/>
        </w:rPr>
        <w:t xml:space="preserve">Int J Adv Telecommun, </w:t>
      </w:r>
      <w:r w:rsidRPr="00B85882">
        <w:t>vol. 5, 2012.</w:t>
      </w:r>
    </w:p>
    <w:p w14:paraId="6F49E061" w14:textId="77777777" w:rsidR="00B85882" w:rsidRPr="00B85882" w:rsidRDefault="00B85882" w:rsidP="00B85882">
      <w:pPr>
        <w:pStyle w:val="EndNoteBibliography"/>
        <w:spacing w:after="0"/>
        <w:ind w:left="720" w:hanging="720"/>
      </w:pPr>
      <w:r w:rsidRPr="00B85882">
        <w:t>[109]</w:t>
      </w:r>
      <w:r w:rsidRPr="00B85882">
        <w:tab/>
        <w:t xml:space="preserve">B. Chen and L. Yu, "Design and implementation of LDMA for low earth orbit satellite formation network," in </w:t>
      </w:r>
      <w:r w:rsidRPr="00B85882">
        <w:rPr>
          <w:i/>
        </w:rPr>
        <w:t>Embedded and Ubiquitous Computing (EUC), 2011 IFIP 9th International Conference on</w:t>
      </w:r>
      <w:r w:rsidRPr="00B85882">
        <w:t>, 2011, pp. 409-413.</w:t>
      </w:r>
    </w:p>
    <w:p w14:paraId="16230262" w14:textId="77777777" w:rsidR="00B85882" w:rsidRPr="00B85882" w:rsidRDefault="00B85882" w:rsidP="00B85882">
      <w:pPr>
        <w:pStyle w:val="EndNoteBibliography"/>
        <w:spacing w:after="0"/>
        <w:ind w:left="720" w:hanging="720"/>
      </w:pPr>
      <w:r w:rsidRPr="00B85882">
        <w:t>[110]</w:t>
      </w:r>
      <w:r w:rsidRPr="00B85882">
        <w:tab/>
        <w:t xml:space="preserve">W. Alliance, "WiMedia logical link control protocol," </w:t>
      </w:r>
      <w:r w:rsidRPr="00B85882">
        <w:rPr>
          <w:i/>
        </w:rPr>
        <w:t xml:space="preserve">WLP Specification Approved Draft, </w:t>
      </w:r>
      <w:r w:rsidRPr="00B85882">
        <w:t>vol. 1, 2007.</w:t>
      </w:r>
    </w:p>
    <w:p w14:paraId="1856E18B" w14:textId="77777777" w:rsidR="00B85882" w:rsidRPr="00B85882" w:rsidRDefault="00B85882" w:rsidP="00B85882">
      <w:pPr>
        <w:pStyle w:val="EndNoteBibliography"/>
        <w:spacing w:after="0"/>
        <w:ind w:left="720" w:hanging="720"/>
      </w:pPr>
      <w:r w:rsidRPr="00B85882">
        <w:t>[111]</w:t>
      </w:r>
      <w:r w:rsidRPr="00B85882">
        <w:tab/>
        <w:t xml:space="preserve">R. Radhakrishnan, W. W. Edmonson, F. Afghah, J. Chenou, R. M. Rodriguez-Osorio, and Q.-A. Zeng, "Optimal multiple access protocol for inter-satellite communication in small satellite systems," in </w:t>
      </w:r>
      <w:r w:rsidRPr="00B85882">
        <w:rPr>
          <w:i/>
        </w:rPr>
        <w:t>4S Small Satellite Systems and Services Symposium</w:t>
      </w:r>
      <w:r w:rsidRPr="00B85882">
        <w:t>, 2014.</w:t>
      </w:r>
    </w:p>
    <w:p w14:paraId="4F2F54F7" w14:textId="77777777" w:rsidR="00B85882" w:rsidRPr="00B85882" w:rsidRDefault="00B85882" w:rsidP="00B85882">
      <w:pPr>
        <w:pStyle w:val="EndNoteBibliography"/>
        <w:spacing w:after="0"/>
        <w:ind w:left="720" w:hanging="720"/>
      </w:pPr>
      <w:r w:rsidRPr="00B85882">
        <w:t>[112]</w:t>
      </w:r>
      <w:r w:rsidRPr="00B85882">
        <w:tab/>
        <w:t xml:space="preserve">E. Ekici, I. F. Akyildiz, and M. D. Bender, "Network layer integration of terrestrial and satellite IP networks over BGP-S," in </w:t>
      </w:r>
      <w:r w:rsidRPr="00B85882">
        <w:rPr>
          <w:i/>
        </w:rPr>
        <w:t>Global Telecommunications Conference, 2001. GLOBECOM'01. IEEE</w:t>
      </w:r>
      <w:r w:rsidRPr="00B85882">
        <w:t>, 2001, pp. 2698-2702.</w:t>
      </w:r>
    </w:p>
    <w:p w14:paraId="15AF3F59" w14:textId="77777777" w:rsidR="00B85882" w:rsidRPr="00B85882" w:rsidRDefault="00B85882" w:rsidP="00B85882">
      <w:pPr>
        <w:pStyle w:val="EndNoteBibliography"/>
        <w:spacing w:after="0"/>
        <w:ind w:left="720" w:hanging="720"/>
      </w:pPr>
      <w:r w:rsidRPr="00B85882">
        <w:t>[113]</w:t>
      </w:r>
      <w:r w:rsidRPr="00B85882">
        <w:tab/>
        <w:t xml:space="preserve">I. F. Akyildiz, E. Ekici, and G. Yue, "A distributed multicast routing scheme for multi-layered satellite IP networks," </w:t>
      </w:r>
      <w:r w:rsidRPr="00B85882">
        <w:rPr>
          <w:i/>
        </w:rPr>
        <w:t xml:space="preserve">Wireless Networks, </w:t>
      </w:r>
      <w:r w:rsidRPr="00B85882">
        <w:t>vol. 9, pp. 535-544, 2003.</w:t>
      </w:r>
    </w:p>
    <w:p w14:paraId="3B2F2612" w14:textId="77777777" w:rsidR="00B85882" w:rsidRPr="00B85882" w:rsidRDefault="00B85882" w:rsidP="00B85882">
      <w:pPr>
        <w:pStyle w:val="EndNoteBibliography"/>
        <w:spacing w:after="0"/>
        <w:ind w:left="720" w:hanging="720"/>
      </w:pPr>
      <w:r w:rsidRPr="00B85882">
        <w:t>[114]</w:t>
      </w:r>
      <w:r w:rsidRPr="00B85882">
        <w:tab/>
        <w:t xml:space="preserve">M. A. Bergamo, "High-Throughput Distributed Spacecraft Network: architecture and multiple access technologies," </w:t>
      </w:r>
      <w:r w:rsidRPr="00B85882">
        <w:rPr>
          <w:i/>
        </w:rPr>
        <w:t xml:space="preserve">Computer Networks, </w:t>
      </w:r>
      <w:r w:rsidRPr="00B85882">
        <w:t>vol. 47, pp. 725-749, 2005.</w:t>
      </w:r>
    </w:p>
    <w:p w14:paraId="59E3A01D" w14:textId="77777777" w:rsidR="00B85882" w:rsidRPr="00B85882" w:rsidRDefault="00B85882" w:rsidP="00B85882">
      <w:pPr>
        <w:pStyle w:val="EndNoteBibliography"/>
        <w:spacing w:after="0"/>
        <w:ind w:left="720" w:hanging="720"/>
      </w:pPr>
      <w:r w:rsidRPr="00B85882">
        <w:t>[115]</w:t>
      </w:r>
      <w:r w:rsidRPr="00B85882">
        <w:tab/>
        <w:t xml:space="preserve">C.-T. Cheng, K. T. Chi, and F. C. Lau, "An energy-aware scheduling scheme for wireless sensor networks," </w:t>
      </w:r>
      <w:r w:rsidRPr="00B85882">
        <w:rPr>
          <w:i/>
        </w:rPr>
        <w:t xml:space="preserve">IEEE Transactions on vehicular technology, </w:t>
      </w:r>
      <w:r w:rsidRPr="00B85882">
        <w:t>vol. 59, pp. 3427-3444, 2010.</w:t>
      </w:r>
    </w:p>
    <w:p w14:paraId="616E9DAE" w14:textId="77777777" w:rsidR="00B85882" w:rsidRPr="00B85882" w:rsidRDefault="00B85882" w:rsidP="00B85882">
      <w:pPr>
        <w:pStyle w:val="EndNoteBibliography"/>
        <w:spacing w:after="0"/>
        <w:ind w:left="720" w:hanging="720"/>
      </w:pPr>
      <w:r w:rsidRPr="00B85882">
        <w:t>[116]</w:t>
      </w:r>
      <w:r w:rsidRPr="00B85882">
        <w:tab/>
        <w:t>D. Gerhardt, M. Bisgaard, L. Alminde, R. Walker, M. A. Fernandez, A. Latiri</w:t>
      </w:r>
      <w:r w:rsidRPr="00B85882">
        <w:rPr>
          <w:i/>
        </w:rPr>
        <w:t>, et al.</w:t>
      </w:r>
      <w:r w:rsidRPr="00B85882">
        <w:t>, "GOMX-3: Mission Results from the Inaugural ESA In-Orbit Demonstration CubeSat," 2016.</w:t>
      </w:r>
    </w:p>
    <w:p w14:paraId="0C8AA935" w14:textId="77777777" w:rsidR="00B85882" w:rsidRPr="00B85882" w:rsidRDefault="00B85882" w:rsidP="00B85882">
      <w:pPr>
        <w:pStyle w:val="EndNoteBibliography"/>
        <w:spacing w:after="0"/>
        <w:ind w:left="720" w:hanging="720"/>
      </w:pPr>
      <w:r w:rsidRPr="00B85882">
        <w:t>[117]</w:t>
      </w:r>
      <w:r w:rsidRPr="00B85882">
        <w:tab/>
        <w:t>S. Burleigh, A. Hooke, L. Torgerson, K. Fall, V. Cerf, B. Durst</w:t>
      </w:r>
      <w:r w:rsidRPr="00B85882">
        <w:rPr>
          <w:i/>
        </w:rPr>
        <w:t>, et al.</w:t>
      </w:r>
      <w:r w:rsidRPr="00B85882">
        <w:t xml:space="preserve">, "Delay-tolerant networking: an approach to interplanetary internet," </w:t>
      </w:r>
      <w:r w:rsidRPr="00B85882">
        <w:rPr>
          <w:i/>
        </w:rPr>
        <w:t xml:space="preserve">IEEE Communications Magazine, </w:t>
      </w:r>
      <w:r w:rsidRPr="00B85882">
        <w:t>vol. 41, pp. 128-136, 2003.</w:t>
      </w:r>
    </w:p>
    <w:p w14:paraId="4ED00C82" w14:textId="77777777" w:rsidR="00B85882" w:rsidRPr="00B85882" w:rsidRDefault="00B85882" w:rsidP="00B85882">
      <w:pPr>
        <w:pStyle w:val="EndNoteBibliography"/>
        <w:spacing w:after="0"/>
        <w:ind w:left="720" w:hanging="720"/>
      </w:pPr>
      <w:r w:rsidRPr="00B85882">
        <w:lastRenderedPageBreak/>
        <w:t>[118]</w:t>
      </w:r>
      <w:r w:rsidRPr="00B85882">
        <w:tab/>
        <w:t xml:space="preserve">D. J. Mudgway and R. Launius, </w:t>
      </w:r>
      <w:r w:rsidRPr="00B85882">
        <w:rPr>
          <w:i/>
        </w:rPr>
        <w:t>Uplink-Downlink: A History of the Deep Space Network, 1957-1997</w:t>
      </w:r>
      <w:r w:rsidRPr="00B85882">
        <w:t>, 2001.</w:t>
      </w:r>
    </w:p>
    <w:p w14:paraId="48D2CB3E" w14:textId="77777777" w:rsidR="00B85882" w:rsidRPr="00B85882" w:rsidRDefault="00B85882" w:rsidP="00B85882">
      <w:pPr>
        <w:pStyle w:val="EndNoteBibliography"/>
        <w:spacing w:after="0"/>
        <w:ind w:left="720" w:hanging="720"/>
      </w:pPr>
      <w:r w:rsidRPr="00B85882">
        <w:t>[119]</w:t>
      </w:r>
      <w:r w:rsidRPr="00B85882">
        <w:tab/>
        <w:t>L. F. Van Hoesel and P. J. Havinga, "A lightweight medium access protocol (LMAC) for wireless sensor networks: Reducing preamble transmissions and transceiver state switches," 2004.</w:t>
      </w:r>
    </w:p>
    <w:p w14:paraId="7E11F620" w14:textId="77777777" w:rsidR="00B85882" w:rsidRPr="00B85882" w:rsidRDefault="00B85882" w:rsidP="00B85882">
      <w:pPr>
        <w:pStyle w:val="EndNoteBibliography"/>
        <w:spacing w:after="0"/>
        <w:ind w:left="720" w:hanging="720"/>
      </w:pPr>
      <w:r w:rsidRPr="00B85882">
        <w:t>[120]</w:t>
      </w:r>
      <w:r w:rsidRPr="00B85882">
        <w:tab/>
        <w:t xml:space="preserve">F. N. Ali, P. K. Appani, J. L. Hammond, V. V. Mehta, D. Noneaker, and H. Russell, "Distributed and adaptive TDMA algorithms for multiple-hop mobile networks," in </w:t>
      </w:r>
      <w:r w:rsidRPr="00B85882">
        <w:rPr>
          <w:i/>
        </w:rPr>
        <w:t>MILCOM 2002. Proceedings</w:t>
      </w:r>
      <w:r w:rsidRPr="00B85882">
        <w:t>, 2002, pp. 546-551.</w:t>
      </w:r>
    </w:p>
    <w:p w14:paraId="41B55D23" w14:textId="77777777" w:rsidR="00B85882" w:rsidRPr="00B85882" w:rsidRDefault="00B85882" w:rsidP="00B85882">
      <w:pPr>
        <w:pStyle w:val="EndNoteBibliography"/>
        <w:spacing w:after="0"/>
        <w:ind w:left="720" w:hanging="720"/>
      </w:pPr>
      <w:r w:rsidRPr="00B85882">
        <w:t>[121]</w:t>
      </w:r>
      <w:r w:rsidRPr="00B85882">
        <w:tab/>
        <w:t xml:space="preserve">W. T. Webb and L. Hanzo, </w:t>
      </w:r>
      <w:r w:rsidRPr="00B85882">
        <w:rPr>
          <w:i/>
        </w:rPr>
        <w:t>Modern Quadrature Amplitude Modulation: Principles and applications for fixed and wireless channels: one</w:t>
      </w:r>
      <w:r w:rsidRPr="00B85882">
        <w:t>: IEEE Press-John Wiley, 1994.</w:t>
      </w:r>
    </w:p>
    <w:p w14:paraId="040E8706" w14:textId="77777777" w:rsidR="00B85882" w:rsidRPr="00B85882" w:rsidRDefault="00B85882" w:rsidP="00B85882">
      <w:pPr>
        <w:pStyle w:val="EndNoteBibliography"/>
        <w:spacing w:after="0"/>
        <w:ind w:left="720" w:hanging="720"/>
      </w:pPr>
      <w:r w:rsidRPr="00B85882">
        <w:t>[122]</w:t>
      </w:r>
      <w:r w:rsidRPr="00B85882">
        <w:tab/>
        <w:t xml:space="preserve">S. M. Bilal, C. J. Bernardos, and C. Guerrero, "Position-based routing in vehicular networks: A survey," </w:t>
      </w:r>
      <w:r w:rsidRPr="00B85882">
        <w:rPr>
          <w:i/>
        </w:rPr>
        <w:t xml:space="preserve">Journal of Network and Computer Applications, </w:t>
      </w:r>
      <w:r w:rsidRPr="00B85882">
        <w:t>vol. 36, pp. 685-697, 2013.</w:t>
      </w:r>
    </w:p>
    <w:p w14:paraId="15F691AC" w14:textId="77777777" w:rsidR="00B85882" w:rsidRPr="00B85882" w:rsidRDefault="00B85882" w:rsidP="00B85882">
      <w:pPr>
        <w:pStyle w:val="EndNoteBibliography"/>
        <w:spacing w:after="0"/>
        <w:ind w:left="720" w:hanging="720"/>
      </w:pPr>
      <w:r w:rsidRPr="00B85882">
        <w:t>[123]</w:t>
      </w:r>
      <w:r w:rsidRPr="00B85882">
        <w:tab/>
        <w:t xml:space="preserve">S. Ennis, "CubeSat Networks: Balancing Power with Satellite-to-Ground Data Throughput " </w:t>
      </w:r>
      <w:r w:rsidRPr="00B85882">
        <w:rPr>
          <w:i/>
        </w:rPr>
        <w:t xml:space="preserve">YouTube Video, </w:t>
      </w:r>
      <w:r w:rsidRPr="00B85882">
        <w:t>13/5/2017 2017.</w:t>
      </w:r>
    </w:p>
    <w:p w14:paraId="5BDF0ECE" w14:textId="77777777" w:rsidR="00B85882" w:rsidRPr="00B85882" w:rsidRDefault="00B85882" w:rsidP="00B85882">
      <w:pPr>
        <w:pStyle w:val="EndNoteBibliography"/>
        <w:spacing w:after="0"/>
        <w:ind w:left="720" w:hanging="720"/>
      </w:pPr>
      <w:r w:rsidRPr="00B85882">
        <w:t>[124]</w:t>
      </w:r>
      <w:r w:rsidRPr="00B85882">
        <w:tab/>
        <w:t xml:space="preserve">S. Ennis, "CubeSat Networks: Balancing Power with Satellite-to-Ground Data Throughput," </w:t>
      </w:r>
      <w:r w:rsidRPr="00B85882">
        <w:rPr>
          <w:i/>
        </w:rPr>
        <w:t xml:space="preserve">GitHub repository, </w:t>
      </w:r>
      <w:r w:rsidRPr="00B85882">
        <w:t>2017.</w:t>
      </w:r>
    </w:p>
    <w:p w14:paraId="1700EE93" w14:textId="77777777" w:rsidR="00B85882" w:rsidRPr="00B85882" w:rsidRDefault="00B85882" w:rsidP="00B85882">
      <w:pPr>
        <w:pStyle w:val="EndNoteBibliography"/>
        <w:spacing w:after="0"/>
        <w:ind w:left="720" w:hanging="720"/>
      </w:pPr>
      <w:r w:rsidRPr="00B85882">
        <w:t>[125]</w:t>
      </w:r>
      <w:r w:rsidRPr="00B85882">
        <w:tab/>
        <w:t xml:space="preserve">T. Steinbach, H. D. Kenfack, F. Korf, and T. C. Schmidt, "An extension of the OMNeT++ INET framework for simulating real-time ethernet with high accuracy," in </w:t>
      </w:r>
      <w:r w:rsidRPr="00B85882">
        <w:rPr>
          <w:i/>
        </w:rPr>
        <w:t>Proceedings of the 4th International ICST Conference on Simulation Tools and Techniques</w:t>
      </w:r>
      <w:r w:rsidRPr="00B85882">
        <w:t>, 2011, pp. 375-382.</w:t>
      </w:r>
    </w:p>
    <w:p w14:paraId="722EDE82" w14:textId="77777777" w:rsidR="00B85882" w:rsidRPr="00B85882" w:rsidRDefault="00B85882" w:rsidP="00B85882">
      <w:pPr>
        <w:pStyle w:val="EndNoteBibliography"/>
        <w:spacing w:after="0"/>
        <w:ind w:left="720" w:hanging="720"/>
      </w:pPr>
      <w:r w:rsidRPr="00B85882">
        <w:t>[126]</w:t>
      </w:r>
      <w:r w:rsidRPr="00B85882">
        <w:tab/>
        <w:t xml:space="preserve">G. F. Riley and T. R. Henderson, "The ns-3 network simulator," </w:t>
      </w:r>
      <w:r w:rsidRPr="00B85882">
        <w:rPr>
          <w:i/>
        </w:rPr>
        <w:t xml:space="preserve">Modeling and tools for network simulation, </w:t>
      </w:r>
      <w:r w:rsidRPr="00B85882">
        <w:t>pp. 15-34, 2010.</w:t>
      </w:r>
    </w:p>
    <w:p w14:paraId="46D59A03" w14:textId="77777777" w:rsidR="00B85882" w:rsidRPr="00B85882" w:rsidRDefault="00B85882" w:rsidP="00B85882">
      <w:pPr>
        <w:pStyle w:val="EndNoteBibliography"/>
        <w:spacing w:after="0"/>
        <w:ind w:left="720" w:hanging="720"/>
      </w:pPr>
      <w:r w:rsidRPr="00B85882">
        <w:t>[127]</w:t>
      </w:r>
      <w:r w:rsidRPr="00B85882">
        <w:tab/>
        <w:t xml:space="preserve">H. Klinkrad, </w:t>
      </w:r>
      <w:r w:rsidRPr="00B85882">
        <w:rPr>
          <w:i/>
        </w:rPr>
        <w:t>Space debris</w:t>
      </w:r>
      <w:r w:rsidRPr="00B85882">
        <w:t>: Wiley Online Library, 2010.</w:t>
      </w:r>
    </w:p>
    <w:p w14:paraId="1DA10E8D" w14:textId="77777777" w:rsidR="00B85882" w:rsidRPr="00B85882" w:rsidRDefault="00B85882" w:rsidP="00B85882">
      <w:pPr>
        <w:pStyle w:val="EndNoteBibliography"/>
        <w:spacing w:after="0"/>
        <w:ind w:left="720" w:hanging="720"/>
      </w:pPr>
      <w:r w:rsidRPr="00B85882">
        <w:t>[128]</w:t>
      </w:r>
      <w:r w:rsidRPr="00B85882">
        <w:tab/>
        <w:t>D. Oltrogge and K. Leveque, "An evaluation of CubeSat orbital decay," 2011.</w:t>
      </w:r>
    </w:p>
    <w:p w14:paraId="1A6E52C9" w14:textId="77777777" w:rsidR="00B85882" w:rsidRPr="00B85882" w:rsidRDefault="00B85882" w:rsidP="00B85882">
      <w:pPr>
        <w:pStyle w:val="EndNoteBibliography"/>
        <w:spacing w:after="0"/>
        <w:ind w:left="720" w:hanging="720"/>
      </w:pPr>
      <w:r w:rsidRPr="00B85882">
        <w:t>[129]</w:t>
      </w:r>
      <w:r w:rsidRPr="00B85882">
        <w:tab/>
        <w:t>J. Andrews, K. Watry, and K. Brown, "Nanosat deorbit and recovery system to enable new missions," 2011.</w:t>
      </w:r>
    </w:p>
    <w:p w14:paraId="508A7EA9" w14:textId="77777777" w:rsidR="00B85882" w:rsidRPr="00B85882" w:rsidRDefault="00B85882" w:rsidP="00B85882">
      <w:pPr>
        <w:pStyle w:val="EndNoteBibliography"/>
        <w:spacing w:after="0"/>
        <w:ind w:left="720" w:hanging="720"/>
      </w:pPr>
      <w:r w:rsidRPr="00B85882">
        <w:t>[130]</w:t>
      </w:r>
      <w:r w:rsidRPr="00B85882">
        <w:tab/>
        <w:t>B. Cohen, "Lunar Flashlight: mapping lunar surface volatiles using a CubeSat," 2014.</w:t>
      </w:r>
    </w:p>
    <w:p w14:paraId="1FF4FB84" w14:textId="77777777" w:rsidR="00B85882" w:rsidRPr="00B85882" w:rsidRDefault="00B85882" w:rsidP="00B85882">
      <w:pPr>
        <w:pStyle w:val="EndNoteBibliography"/>
        <w:ind w:left="720" w:hanging="720"/>
      </w:pPr>
      <w:r w:rsidRPr="00B85882">
        <w:lastRenderedPageBreak/>
        <w:t>[131]</w:t>
      </w:r>
      <w:r w:rsidRPr="00B85882">
        <w:tab/>
        <w:t>F. Ferrari, M. Lavagna, B. Burmann, I. Gerth, M. Scheper, and I. Carnelli, "ESA's Asteroid Impact Mission: Mission Analysis and Payload Operations State of the Art," 2016.</w:t>
      </w:r>
    </w:p>
    <w:p w14:paraId="76FB6D61" w14:textId="6C29F04F"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2DA9FE" w14:textId="77777777" w:rsidR="008D57E5" w:rsidRDefault="008D57E5" w:rsidP="00362833">
      <w:r>
        <w:separator/>
      </w:r>
    </w:p>
    <w:p w14:paraId="36DF43B9" w14:textId="77777777" w:rsidR="008D57E5" w:rsidRDefault="008D57E5" w:rsidP="00362833"/>
  </w:endnote>
  <w:endnote w:type="continuationSeparator" w:id="0">
    <w:p w14:paraId="66663443" w14:textId="77777777" w:rsidR="008D57E5" w:rsidRDefault="008D57E5" w:rsidP="00362833">
      <w:r>
        <w:continuationSeparator/>
      </w:r>
    </w:p>
    <w:p w14:paraId="79EFD058" w14:textId="77777777" w:rsidR="008D57E5" w:rsidRDefault="008D57E5"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0DC0E0AC" w:rsidR="00502CD6" w:rsidRDefault="00502CD6">
        <w:pPr>
          <w:pStyle w:val="Footer"/>
        </w:pPr>
        <w:r>
          <w:fldChar w:fldCharType="begin"/>
        </w:r>
        <w:r>
          <w:instrText xml:space="preserve"> PAGE   \* MERGEFORMAT </w:instrText>
        </w:r>
        <w:r>
          <w:fldChar w:fldCharType="separate"/>
        </w:r>
        <w:r w:rsidR="00600D48">
          <w:rPr>
            <w:noProof/>
          </w:rPr>
          <w:t>x</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BCF36B" w14:textId="77777777" w:rsidR="008D57E5" w:rsidRDefault="008D57E5" w:rsidP="00362833">
      <w:r>
        <w:separator/>
      </w:r>
    </w:p>
    <w:p w14:paraId="50D30EE3" w14:textId="77777777" w:rsidR="008D57E5" w:rsidRDefault="008D57E5" w:rsidP="00362833"/>
  </w:footnote>
  <w:footnote w:type="continuationSeparator" w:id="0">
    <w:p w14:paraId="27BD95EB" w14:textId="77777777" w:rsidR="008D57E5" w:rsidRDefault="008D57E5" w:rsidP="00362833">
      <w:r>
        <w:continuationSeparator/>
      </w:r>
    </w:p>
    <w:p w14:paraId="2F2D1391" w14:textId="77777777" w:rsidR="008D57E5" w:rsidRDefault="008D57E5"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1646"/>
    <w:rsid w:val="000C38B6"/>
    <w:rsid w:val="000C5709"/>
    <w:rsid w:val="000C5A0A"/>
    <w:rsid w:val="000D3251"/>
    <w:rsid w:val="000D3FBF"/>
    <w:rsid w:val="000D40A7"/>
    <w:rsid w:val="000D47A5"/>
    <w:rsid w:val="000D5884"/>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2376"/>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2F16"/>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334D"/>
    <w:rsid w:val="00443ECE"/>
    <w:rsid w:val="004456DF"/>
    <w:rsid w:val="00446048"/>
    <w:rsid w:val="004512C3"/>
    <w:rsid w:val="004556F2"/>
    <w:rsid w:val="00455B88"/>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3694"/>
    <w:rsid w:val="00584573"/>
    <w:rsid w:val="0058485B"/>
    <w:rsid w:val="00584FF4"/>
    <w:rsid w:val="00585D56"/>
    <w:rsid w:val="00586DEB"/>
    <w:rsid w:val="00587194"/>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1E"/>
    <w:rsid w:val="00690D8C"/>
    <w:rsid w:val="00691755"/>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57E5"/>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3800"/>
    <w:rsid w:val="00A858A8"/>
    <w:rsid w:val="00A8768A"/>
    <w:rsid w:val="00A91A78"/>
    <w:rsid w:val="00A95A70"/>
    <w:rsid w:val="00A96032"/>
    <w:rsid w:val="00A9627B"/>
    <w:rsid w:val="00A96DEE"/>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6432"/>
    <w:rsid w:val="00DA03A2"/>
    <w:rsid w:val="00DA09C0"/>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37C"/>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exrocketman.blogspot.ie/2012/05/revised-expanded-launch-cost-data.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66"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hyperlink" Target="https://ark-invest.com/research/reusable-rocket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67" Type="http://schemas.openxmlformats.org/officeDocument/2006/relationships/hyperlink" Target="http://cospar201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65"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chart" Target="charts/chart1.xml"/><Relationship Id="rId55" Type="http://schemas.openxmlformats.org/officeDocument/2006/relationships/chart" Target="charts/chart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9F160-5C35-4E9A-A4F5-24FA663CB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1084</TotalTime>
  <Pages>160</Pages>
  <Words>55717</Words>
  <Characters>317593</Characters>
  <Application>Microsoft Office Word</Application>
  <DocSecurity>0</DocSecurity>
  <Lines>2646</Lines>
  <Paragraphs>745</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50</cp:revision>
  <cp:lastPrinted>2017-05-16T13:36:00Z</cp:lastPrinted>
  <dcterms:created xsi:type="dcterms:W3CDTF">2017-05-15T07:08:00Z</dcterms:created>
  <dcterms:modified xsi:type="dcterms:W3CDTF">2017-05-16T13:37:00Z</dcterms:modified>
</cp:coreProperties>
</file>