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9774F" w14:textId="2E5AD6B3" w:rsidR="009656BE" w:rsidRPr="009656BE" w:rsidRDefault="001E6AB6" w:rsidP="009656BE">
      <w:pPr>
        <w:pStyle w:val="Centeredtexttitlepage"/>
      </w:pPr>
      <w:r>
        <w:t>…</w:t>
      </w:r>
      <w:r w:rsidR="009656BE">
        <w:t xml:space="preserve"> CubeSats </w:t>
      </w:r>
      <w:r>
        <w:t>…</w:t>
      </w:r>
      <w:r w:rsidR="009656BE">
        <w:t xml:space="preserve"> Novel </w:t>
      </w:r>
      <w:r>
        <w:t>…</w:t>
      </w:r>
      <w:r w:rsidR="009656BE">
        <w:t xml:space="preserve"> Networks</w:t>
      </w:r>
      <w:r w:rsidR="00AB36D9">
        <w:t xml:space="preserve"> …</w:t>
      </w:r>
    </w:p>
    <w:p w14:paraId="60D5B0D3" w14:textId="77777777" w:rsidR="004D38A1" w:rsidRDefault="009656BE" w:rsidP="004D38A1">
      <w:pPr>
        <w:jc w:val="center"/>
        <w:rPr>
          <w:b/>
          <w:bCs/>
        </w:rPr>
      </w:pPr>
      <w:r w:rsidRPr="009656BE">
        <w:rPr>
          <w:noProof/>
        </w:rPr>
        <w:drawing>
          <wp:inline distT="0" distB="0" distL="0" distR="0" wp14:anchorId="2E94D291" wp14:editId="089F0922">
            <wp:extent cx="1962235" cy="22215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653" cy="2221996"/>
                    </a:xfrm>
                    <a:prstGeom prst="rect">
                      <a:avLst/>
                    </a:prstGeom>
                    <a:noFill/>
                    <a:ln>
                      <a:noFill/>
                    </a:ln>
                  </pic:spPr>
                </pic:pic>
              </a:graphicData>
            </a:graphic>
          </wp:inline>
        </w:drawing>
      </w:r>
    </w:p>
    <w:p w14:paraId="37F7F095" w14:textId="00ED675F" w:rsidR="009656BE" w:rsidRPr="004D38A1" w:rsidRDefault="009656BE" w:rsidP="004D38A1">
      <w:pPr>
        <w:jc w:val="center"/>
        <w:rPr>
          <w:b/>
          <w:bCs/>
        </w:rPr>
      </w:pPr>
      <w:r w:rsidRPr="009656BE">
        <w:t>Stephen Ennis</w:t>
      </w:r>
    </w:p>
    <w:p w14:paraId="4C426972" w14:textId="77777777" w:rsidR="004D38A1" w:rsidRDefault="009656BE" w:rsidP="004D38A1">
      <w:pPr>
        <w:jc w:val="center"/>
      </w:pPr>
      <w:r w:rsidRPr="009656BE">
        <w:t>Supervisor: Jonathan Dukes</w:t>
      </w:r>
    </w:p>
    <w:p w14:paraId="3BDF17A6" w14:textId="2AD40E86" w:rsidR="009656BE" w:rsidRPr="009656BE" w:rsidRDefault="009656BE" w:rsidP="004D38A1">
      <w:pPr>
        <w:jc w:val="center"/>
      </w:pPr>
      <w:r w:rsidRPr="009656BE">
        <w:t>School of Computer Science and Statistics</w:t>
      </w:r>
    </w:p>
    <w:p w14:paraId="789B088D" w14:textId="77777777" w:rsidR="009656BE" w:rsidRPr="009656BE" w:rsidRDefault="009656BE" w:rsidP="004D38A1">
      <w:pPr>
        <w:jc w:val="center"/>
      </w:pPr>
      <w:r w:rsidRPr="009656BE">
        <w:t>Trinity College Dublin</w:t>
      </w:r>
    </w:p>
    <w:p w14:paraId="6EA413D6" w14:textId="77777777" w:rsidR="009656BE" w:rsidRPr="009656BE" w:rsidRDefault="009656BE" w:rsidP="004D38A1">
      <w:pPr>
        <w:spacing w:line="480" w:lineRule="auto"/>
        <w:jc w:val="center"/>
      </w:pPr>
    </w:p>
    <w:p w14:paraId="2799FA72" w14:textId="77777777" w:rsidR="009656BE" w:rsidRPr="009656BE" w:rsidRDefault="009656BE" w:rsidP="004D38A1">
      <w:pPr>
        <w:spacing w:line="480" w:lineRule="auto"/>
        <w:jc w:val="center"/>
        <w:rPr>
          <w:i/>
          <w:iCs/>
        </w:rPr>
      </w:pPr>
      <w:r w:rsidRPr="009656BE">
        <w:rPr>
          <w:i/>
          <w:iCs/>
        </w:rPr>
        <w:t>M.A.I. Computer Engineering</w:t>
      </w:r>
    </w:p>
    <w:p w14:paraId="5929AB13" w14:textId="77777777" w:rsidR="009656BE" w:rsidRPr="009656BE" w:rsidRDefault="009656BE" w:rsidP="004D38A1">
      <w:pPr>
        <w:spacing w:line="480" w:lineRule="auto"/>
        <w:jc w:val="center"/>
        <w:rPr>
          <w:i/>
          <w:iCs/>
        </w:rPr>
      </w:pPr>
      <w:r w:rsidRPr="009656BE">
        <w:rPr>
          <w:i/>
          <w:iCs/>
        </w:rPr>
        <w:t>--/--/2017</w:t>
      </w:r>
    </w:p>
    <w:p w14:paraId="692D242D" w14:textId="77777777" w:rsidR="00B6274B" w:rsidRDefault="00B6274B"/>
    <w:p w14:paraId="03D1C00C" w14:textId="77777777" w:rsidR="00B6274B" w:rsidRDefault="00B6274B"/>
    <w:p w14:paraId="20C13CD7" w14:textId="3D3C364A" w:rsidR="009B0B67" w:rsidRDefault="009B0B67" w:rsidP="00D367D6"/>
    <w:p w14:paraId="74EFF4A0" w14:textId="77777777" w:rsidR="009B0B67" w:rsidRPr="009B0B67" w:rsidRDefault="009B0B67" w:rsidP="009B0B67"/>
    <w:p w14:paraId="49FB8C53" w14:textId="348886BA" w:rsidR="009B0B67" w:rsidRDefault="009B0B67" w:rsidP="009B0B67">
      <w:pPr>
        <w:jc w:val="center"/>
      </w:pPr>
    </w:p>
    <w:p w14:paraId="74A556EC" w14:textId="2F3DFFC0" w:rsidR="00B6274B" w:rsidRPr="009B0B67" w:rsidRDefault="00B6274B" w:rsidP="00005A0B">
      <w:pPr>
        <w:tabs>
          <w:tab w:val="center" w:pos="4680"/>
        </w:tabs>
        <w:sectPr w:rsidR="00B6274B" w:rsidRPr="009B0B67" w:rsidSect="009B0B67">
          <w:footerReference w:type="default" r:id="rId9"/>
          <w:pgSz w:w="12240" w:h="15840" w:code="1"/>
          <w:pgMar w:top="1440" w:right="1440" w:bottom="1440" w:left="2160" w:header="720" w:footer="1080" w:gutter="0"/>
          <w:pgNumType w:fmt="lowerRoman"/>
          <w:cols w:space="720"/>
          <w:docGrid w:linePitch="326"/>
        </w:sectPr>
      </w:pPr>
    </w:p>
    <w:p w14:paraId="59A3C450" w14:textId="53DF40F6" w:rsidR="00B64677" w:rsidRDefault="00B6274B" w:rsidP="007D4619">
      <w:pPr>
        <w:pStyle w:val="Chaptertitlenotnumbered"/>
      </w:pPr>
      <w:bookmarkStart w:id="0" w:name="_Toc468804651"/>
      <w:r w:rsidRPr="00914860">
        <w:lastRenderedPageBreak/>
        <w:t>Acknowledgments</w:t>
      </w:r>
      <w:bookmarkEnd w:id="0"/>
    </w:p>
    <w:p w14:paraId="6D959525" w14:textId="34A0FE23" w:rsidR="007D4619" w:rsidRDefault="007D4619" w:rsidP="008721CF">
      <w:r>
        <w:t>Thanks be to Dr. Jonathan Dukes for his seemingly infinite patience and wisdom.</w:t>
      </w:r>
    </w:p>
    <w:p w14:paraId="1F42647A" w14:textId="77777777" w:rsidR="007D4619" w:rsidRDefault="007D4619">
      <w:pPr>
        <w:spacing w:line="240" w:lineRule="auto"/>
      </w:pPr>
      <w:r>
        <w:br w:type="page"/>
      </w:r>
    </w:p>
    <w:p w14:paraId="79993BB1" w14:textId="7DAB1C3A" w:rsidR="007D4619" w:rsidRDefault="007D4619" w:rsidP="007D4619">
      <w:pPr>
        <w:pStyle w:val="Chaptertitlenotnumbered"/>
      </w:pPr>
      <w:bookmarkStart w:id="1" w:name="_Toc468804652"/>
      <w:r>
        <w:lastRenderedPageBreak/>
        <w:t>Abstract</w:t>
      </w:r>
      <w:bookmarkEnd w:id="1"/>
    </w:p>
    <w:p w14:paraId="72275DAC" w14:textId="243A6C3A" w:rsidR="007D4619" w:rsidRPr="007D4619" w:rsidRDefault="007D4619" w:rsidP="007D4619">
      <w:r>
        <w:t>…</w:t>
      </w:r>
    </w:p>
    <w:p w14:paraId="1BEF4E4B" w14:textId="46B30886" w:rsidR="007D4619" w:rsidRDefault="007D4619" w:rsidP="007D4619">
      <w:pPr>
        <w:pStyle w:val="ChaptertitleNoToC"/>
      </w:pPr>
      <w:r w:rsidRPr="000E334A">
        <w:lastRenderedPageBreak/>
        <w:t>Contents</w:t>
      </w:r>
    </w:p>
    <w:p w14:paraId="675F2B07" w14:textId="77777777" w:rsidR="001E6AB6" w:rsidRDefault="007D4619">
      <w:pPr>
        <w:pStyle w:val="TOC1"/>
        <w:rPr>
          <w:rFonts w:asciiTheme="minorHAnsi" w:eastAsiaTheme="minorEastAsia" w:hAnsiTheme="minorHAnsi" w:cstheme="minorBidi"/>
          <w:noProof/>
          <w:sz w:val="22"/>
          <w:szCs w:val="22"/>
        </w:rPr>
      </w:pPr>
      <w:r>
        <w:fldChar w:fldCharType="begin"/>
      </w:r>
      <w:r>
        <w:instrText xml:space="preserve"> TOC \o "4-5" \t "Heading 1,1,Heading 2,2,Heading 3,3,Appendix heading 4,4,Appendix heading 5,5,Chapter title (not numbered),1,Appendix heading 1,1,Appendix heading 2,2,Appendix heading 3,3" </w:instrText>
      </w:r>
      <w:r>
        <w:fldChar w:fldCharType="separate"/>
      </w:r>
      <w:r w:rsidR="001E6AB6">
        <w:rPr>
          <w:noProof/>
        </w:rPr>
        <w:t>Acknowledgments</w:t>
      </w:r>
      <w:r w:rsidR="001E6AB6">
        <w:rPr>
          <w:noProof/>
        </w:rPr>
        <w:tab/>
      </w:r>
      <w:r w:rsidR="001E6AB6">
        <w:rPr>
          <w:noProof/>
        </w:rPr>
        <w:fldChar w:fldCharType="begin"/>
      </w:r>
      <w:r w:rsidR="001E6AB6">
        <w:rPr>
          <w:noProof/>
        </w:rPr>
        <w:instrText xml:space="preserve"> PAGEREF _Toc468804651 \h </w:instrText>
      </w:r>
      <w:r w:rsidR="001E6AB6">
        <w:rPr>
          <w:noProof/>
        </w:rPr>
      </w:r>
      <w:r w:rsidR="001E6AB6">
        <w:rPr>
          <w:noProof/>
        </w:rPr>
        <w:fldChar w:fldCharType="separate"/>
      </w:r>
      <w:r w:rsidR="001E6AB6">
        <w:rPr>
          <w:noProof/>
        </w:rPr>
        <w:t>ii</w:t>
      </w:r>
      <w:r w:rsidR="001E6AB6">
        <w:rPr>
          <w:noProof/>
        </w:rPr>
        <w:fldChar w:fldCharType="end"/>
      </w:r>
    </w:p>
    <w:p w14:paraId="4902AC0B" w14:textId="77777777" w:rsidR="001E6AB6" w:rsidRDefault="001E6AB6">
      <w:pPr>
        <w:pStyle w:val="TOC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_Toc468804652 \h </w:instrText>
      </w:r>
      <w:r>
        <w:rPr>
          <w:noProof/>
        </w:rPr>
      </w:r>
      <w:r>
        <w:rPr>
          <w:noProof/>
        </w:rPr>
        <w:fldChar w:fldCharType="separate"/>
      </w:r>
      <w:r>
        <w:rPr>
          <w:noProof/>
        </w:rPr>
        <w:t>iii</w:t>
      </w:r>
      <w:r>
        <w:rPr>
          <w:noProof/>
        </w:rPr>
        <w:fldChar w:fldCharType="end"/>
      </w:r>
    </w:p>
    <w:p w14:paraId="068F0F8C" w14:textId="77777777" w:rsidR="001E6AB6" w:rsidRDefault="001E6AB6">
      <w:pPr>
        <w:pStyle w:val="TOC1"/>
        <w:rPr>
          <w:rFonts w:asciiTheme="minorHAnsi" w:eastAsiaTheme="minorEastAsia" w:hAnsiTheme="minorHAnsi" w:cstheme="minorBidi"/>
          <w:noProof/>
          <w:sz w:val="22"/>
          <w:szCs w:val="22"/>
        </w:rPr>
      </w:pPr>
      <w:r>
        <w:rPr>
          <w:noProof/>
        </w:rPr>
        <w:t>Figures</w:t>
      </w:r>
      <w:r>
        <w:rPr>
          <w:noProof/>
        </w:rPr>
        <w:tab/>
      </w:r>
      <w:r>
        <w:rPr>
          <w:noProof/>
        </w:rPr>
        <w:fldChar w:fldCharType="begin"/>
      </w:r>
      <w:r>
        <w:rPr>
          <w:noProof/>
        </w:rPr>
        <w:instrText xml:space="preserve"> PAGEREF _Toc468804653 \h </w:instrText>
      </w:r>
      <w:r>
        <w:rPr>
          <w:noProof/>
        </w:rPr>
      </w:r>
      <w:r>
        <w:rPr>
          <w:noProof/>
        </w:rPr>
        <w:fldChar w:fldCharType="separate"/>
      </w:r>
      <w:r>
        <w:rPr>
          <w:noProof/>
        </w:rPr>
        <w:t>vi</w:t>
      </w:r>
      <w:r>
        <w:rPr>
          <w:noProof/>
        </w:rPr>
        <w:fldChar w:fldCharType="end"/>
      </w:r>
    </w:p>
    <w:p w14:paraId="39541067" w14:textId="77777777" w:rsidR="001E6AB6" w:rsidRDefault="001E6AB6">
      <w:pPr>
        <w:pStyle w:val="TOC1"/>
        <w:rPr>
          <w:rFonts w:asciiTheme="minorHAnsi" w:eastAsiaTheme="minorEastAsia" w:hAnsiTheme="minorHAnsi" w:cstheme="minorBidi"/>
          <w:noProof/>
          <w:sz w:val="22"/>
          <w:szCs w:val="22"/>
        </w:rPr>
      </w:pPr>
      <w:r>
        <w:rPr>
          <w:noProof/>
        </w:rPr>
        <w:t>Tables</w:t>
      </w:r>
      <w:r>
        <w:rPr>
          <w:noProof/>
        </w:rPr>
        <w:tab/>
      </w:r>
      <w:r>
        <w:rPr>
          <w:noProof/>
        </w:rPr>
        <w:fldChar w:fldCharType="begin"/>
      </w:r>
      <w:r>
        <w:rPr>
          <w:noProof/>
        </w:rPr>
        <w:instrText xml:space="preserve"> PAGEREF _Toc468804654 \h </w:instrText>
      </w:r>
      <w:r>
        <w:rPr>
          <w:noProof/>
        </w:rPr>
      </w:r>
      <w:r>
        <w:rPr>
          <w:noProof/>
        </w:rPr>
        <w:fldChar w:fldCharType="separate"/>
      </w:r>
      <w:r>
        <w:rPr>
          <w:noProof/>
        </w:rPr>
        <w:t>vii</w:t>
      </w:r>
      <w:r>
        <w:rPr>
          <w:noProof/>
        </w:rPr>
        <w:fldChar w:fldCharType="end"/>
      </w:r>
    </w:p>
    <w:p w14:paraId="69060F24" w14:textId="77777777" w:rsidR="001E6AB6" w:rsidRDefault="001E6AB6">
      <w:pPr>
        <w:pStyle w:val="TOC1"/>
        <w:rPr>
          <w:rFonts w:asciiTheme="minorHAnsi" w:eastAsiaTheme="minorEastAsia" w:hAnsiTheme="minorHAnsi" w:cstheme="minorBidi"/>
          <w:noProof/>
          <w:sz w:val="22"/>
          <w:szCs w:val="22"/>
        </w:rPr>
      </w:pPr>
      <w:r>
        <w:rPr>
          <w:noProof/>
        </w:rPr>
        <w:t>Abbreviations</w:t>
      </w:r>
      <w:r>
        <w:rPr>
          <w:noProof/>
        </w:rPr>
        <w:tab/>
      </w:r>
      <w:r>
        <w:rPr>
          <w:noProof/>
        </w:rPr>
        <w:fldChar w:fldCharType="begin"/>
      </w:r>
      <w:r>
        <w:rPr>
          <w:noProof/>
        </w:rPr>
        <w:instrText xml:space="preserve"> PAGEREF _Toc468804655 \h </w:instrText>
      </w:r>
      <w:r>
        <w:rPr>
          <w:noProof/>
        </w:rPr>
      </w:r>
      <w:r>
        <w:rPr>
          <w:noProof/>
        </w:rPr>
        <w:fldChar w:fldCharType="separate"/>
      </w:r>
      <w:r>
        <w:rPr>
          <w:noProof/>
        </w:rPr>
        <w:t>viii</w:t>
      </w:r>
      <w:r>
        <w:rPr>
          <w:noProof/>
        </w:rPr>
        <w:fldChar w:fldCharType="end"/>
      </w:r>
    </w:p>
    <w:p w14:paraId="287FBC1C" w14:textId="77777777" w:rsidR="001E6AB6" w:rsidRDefault="001E6AB6">
      <w:pPr>
        <w:pStyle w:val="TOC1"/>
        <w:rPr>
          <w:rFonts w:asciiTheme="minorHAnsi" w:eastAsiaTheme="minorEastAsia" w:hAnsiTheme="minorHAnsi" w:cstheme="minorBidi"/>
          <w:noProof/>
          <w:sz w:val="22"/>
          <w:szCs w:val="22"/>
        </w:rPr>
      </w:pPr>
      <w:r>
        <w:rPr>
          <w:noProof/>
        </w:rPr>
        <w:t>Chapter 1: Introduction</w:t>
      </w:r>
      <w:r>
        <w:rPr>
          <w:noProof/>
        </w:rPr>
        <w:tab/>
      </w:r>
      <w:r>
        <w:rPr>
          <w:noProof/>
        </w:rPr>
        <w:fldChar w:fldCharType="begin"/>
      </w:r>
      <w:r>
        <w:rPr>
          <w:noProof/>
        </w:rPr>
        <w:instrText xml:space="preserve"> PAGEREF _Toc468804656 \h </w:instrText>
      </w:r>
      <w:r>
        <w:rPr>
          <w:noProof/>
        </w:rPr>
      </w:r>
      <w:r>
        <w:rPr>
          <w:noProof/>
        </w:rPr>
        <w:fldChar w:fldCharType="separate"/>
      </w:r>
      <w:r>
        <w:rPr>
          <w:noProof/>
        </w:rPr>
        <w:t>1</w:t>
      </w:r>
      <w:r>
        <w:rPr>
          <w:noProof/>
        </w:rPr>
        <w:fldChar w:fldCharType="end"/>
      </w:r>
    </w:p>
    <w:p w14:paraId="47604474" w14:textId="77777777" w:rsidR="001E6AB6" w:rsidRDefault="001E6AB6">
      <w:pPr>
        <w:pStyle w:val="TOC2"/>
        <w:rPr>
          <w:rFonts w:asciiTheme="minorHAnsi" w:eastAsiaTheme="minorEastAsia" w:hAnsiTheme="minorHAnsi" w:cstheme="minorBidi"/>
          <w:noProof/>
          <w:sz w:val="22"/>
          <w:szCs w:val="22"/>
        </w:rPr>
      </w:pPr>
      <w:r>
        <w:rPr>
          <w:noProof/>
        </w:rPr>
        <w:t>1.1 Background</w:t>
      </w:r>
      <w:r>
        <w:rPr>
          <w:noProof/>
        </w:rPr>
        <w:tab/>
      </w:r>
      <w:r>
        <w:rPr>
          <w:noProof/>
        </w:rPr>
        <w:fldChar w:fldCharType="begin"/>
      </w:r>
      <w:r>
        <w:rPr>
          <w:noProof/>
        </w:rPr>
        <w:instrText xml:space="preserve"> PAGEREF _Toc468804657 \h </w:instrText>
      </w:r>
      <w:r>
        <w:rPr>
          <w:noProof/>
        </w:rPr>
      </w:r>
      <w:r>
        <w:rPr>
          <w:noProof/>
        </w:rPr>
        <w:fldChar w:fldCharType="separate"/>
      </w:r>
      <w:r>
        <w:rPr>
          <w:noProof/>
        </w:rPr>
        <w:t>1</w:t>
      </w:r>
      <w:r>
        <w:rPr>
          <w:noProof/>
        </w:rPr>
        <w:fldChar w:fldCharType="end"/>
      </w:r>
    </w:p>
    <w:p w14:paraId="532EFE84" w14:textId="77777777" w:rsidR="001E6AB6" w:rsidRDefault="001E6AB6">
      <w:pPr>
        <w:pStyle w:val="TOC2"/>
        <w:rPr>
          <w:rFonts w:asciiTheme="minorHAnsi" w:eastAsiaTheme="minorEastAsia" w:hAnsiTheme="minorHAnsi" w:cstheme="minorBidi"/>
          <w:noProof/>
          <w:sz w:val="22"/>
          <w:szCs w:val="22"/>
        </w:rPr>
      </w:pPr>
      <w:r>
        <w:rPr>
          <w:noProof/>
        </w:rPr>
        <w:t>1.2 Objectives</w:t>
      </w:r>
      <w:r>
        <w:rPr>
          <w:noProof/>
        </w:rPr>
        <w:tab/>
      </w:r>
      <w:r>
        <w:rPr>
          <w:noProof/>
        </w:rPr>
        <w:fldChar w:fldCharType="begin"/>
      </w:r>
      <w:r>
        <w:rPr>
          <w:noProof/>
        </w:rPr>
        <w:instrText xml:space="preserve"> PAGEREF _Toc468804658 \h </w:instrText>
      </w:r>
      <w:r>
        <w:rPr>
          <w:noProof/>
        </w:rPr>
      </w:r>
      <w:r>
        <w:rPr>
          <w:noProof/>
        </w:rPr>
        <w:fldChar w:fldCharType="separate"/>
      </w:r>
      <w:r>
        <w:rPr>
          <w:noProof/>
        </w:rPr>
        <w:t>1</w:t>
      </w:r>
      <w:r>
        <w:rPr>
          <w:noProof/>
        </w:rPr>
        <w:fldChar w:fldCharType="end"/>
      </w:r>
    </w:p>
    <w:p w14:paraId="4CE6E8C4" w14:textId="77777777" w:rsidR="001E6AB6" w:rsidRDefault="001E6AB6">
      <w:pPr>
        <w:pStyle w:val="TOC2"/>
        <w:rPr>
          <w:rFonts w:asciiTheme="minorHAnsi" w:eastAsiaTheme="minorEastAsia" w:hAnsiTheme="minorHAnsi" w:cstheme="minorBidi"/>
          <w:noProof/>
          <w:sz w:val="22"/>
          <w:szCs w:val="22"/>
        </w:rPr>
      </w:pPr>
      <w:r>
        <w:rPr>
          <w:noProof/>
        </w:rPr>
        <w:t>1.3 Thesis Structure</w:t>
      </w:r>
      <w:r>
        <w:rPr>
          <w:noProof/>
        </w:rPr>
        <w:tab/>
      </w:r>
      <w:r>
        <w:rPr>
          <w:noProof/>
        </w:rPr>
        <w:fldChar w:fldCharType="begin"/>
      </w:r>
      <w:r>
        <w:rPr>
          <w:noProof/>
        </w:rPr>
        <w:instrText xml:space="preserve"> PAGEREF _Toc468804659 \h </w:instrText>
      </w:r>
      <w:r>
        <w:rPr>
          <w:noProof/>
        </w:rPr>
      </w:r>
      <w:r>
        <w:rPr>
          <w:noProof/>
        </w:rPr>
        <w:fldChar w:fldCharType="separate"/>
      </w:r>
      <w:r>
        <w:rPr>
          <w:noProof/>
        </w:rPr>
        <w:t>1</w:t>
      </w:r>
      <w:r>
        <w:rPr>
          <w:noProof/>
        </w:rPr>
        <w:fldChar w:fldCharType="end"/>
      </w:r>
    </w:p>
    <w:p w14:paraId="517C86BC" w14:textId="77777777" w:rsidR="001E6AB6" w:rsidRDefault="001E6AB6">
      <w:pPr>
        <w:pStyle w:val="TOC1"/>
        <w:rPr>
          <w:rFonts w:asciiTheme="minorHAnsi" w:eastAsiaTheme="minorEastAsia" w:hAnsiTheme="minorHAnsi" w:cstheme="minorBidi"/>
          <w:noProof/>
          <w:sz w:val="22"/>
          <w:szCs w:val="22"/>
        </w:rPr>
      </w:pPr>
      <w:r>
        <w:rPr>
          <w:noProof/>
        </w:rPr>
        <w:t>Chapter 2: State of the Art</w:t>
      </w:r>
      <w:r>
        <w:rPr>
          <w:noProof/>
        </w:rPr>
        <w:tab/>
      </w:r>
      <w:r>
        <w:rPr>
          <w:noProof/>
        </w:rPr>
        <w:fldChar w:fldCharType="begin"/>
      </w:r>
      <w:r>
        <w:rPr>
          <w:noProof/>
        </w:rPr>
        <w:instrText xml:space="preserve"> PAGEREF _Toc468804660 \h </w:instrText>
      </w:r>
      <w:r>
        <w:rPr>
          <w:noProof/>
        </w:rPr>
      </w:r>
      <w:r>
        <w:rPr>
          <w:noProof/>
        </w:rPr>
        <w:fldChar w:fldCharType="separate"/>
      </w:r>
      <w:r>
        <w:rPr>
          <w:noProof/>
        </w:rPr>
        <w:t>2</w:t>
      </w:r>
      <w:r>
        <w:rPr>
          <w:noProof/>
        </w:rPr>
        <w:fldChar w:fldCharType="end"/>
      </w:r>
    </w:p>
    <w:p w14:paraId="3149CAD7" w14:textId="77777777" w:rsidR="001E6AB6" w:rsidRDefault="001E6AB6">
      <w:pPr>
        <w:pStyle w:val="TOC2"/>
        <w:rPr>
          <w:rFonts w:asciiTheme="minorHAnsi" w:eastAsiaTheme="minorEastAsia" w:hAnsiTheme="minorHAnsi" w:cstheme="minorBidi"/>
          <w:noProof/>
          <w:sz w:val="22"/>
          <w:szCs w:val="22"/>
        </w:rPr>
      </w:pPr>
      <w:r>
        <w:rPr>
          <w:noProof/>
        </w:rPr>
        <w:t>2.1 Introduction</w:t>
      </w:r>
      <w:r>
        <w:rPr>
          <w:noProof/>
        </w:rPr>
        <w:tab/>
      </w:r>
      <w:r>
        <w:rPr>
          <w:noProof/>
        </w:rPr>
        <w:fldChar w:fldCharType="begin"/>
      </w:r>
      <w:r>
        <w:rPr>
          <w:noProof/>
        </w:rPr>
        <w:instrText xml:space="preserve"> PAGEREF _Toc468804661 \h </w:instrText>
      </w:r>
      <w:r>
        <w:rPr>
          <w:noProof/>
        </w:rPr>
      </w:r>
      <w:r>
        <w:rPr>
          <w:noProof/>
        </w:rPr>
        <w:fldChar w:fldCharType="separate"/>
      </w:r>
      <w:r>
        <w:rPr>
          <w:noProof/>
        </w:rPr>
        <w:t>2</w:t>
      </w:r>
      <w:r>
        <w:rPr>
          <w:noProof/>
        </w:rPr>
        <w:fldChar w:fldCharType="end"/>
      </w:r>
    </w:p>
    <w:p w14:paraId="76F76D33" w14:textId="77777777" w:rsidR="001E6AB6" w:rsidRDefault="001E6AB6">
      <w:pPr>
        <w:pStyle w:val="TOC2"/>
        <w:rPr>
          <w:rFonts w:asciiTheme="minorHAnsi" w:eastAsiaTheme="minorEastAsia" w:hAnsiTheme="minorHAnsi" w:cstheme="minorBidi"/>
          <w:noProof/>
          <w:sz w:val="22"/>
          <w:szCs w:val="22"/>
        </w:rPr>
      </w:pPr>
      <w:r>
        <w:rPr>
          <w:noProof/>
        </w:rPr>
        <w:t>2.2 CubeSats</w:t>
      </w:r>
      <w:r>
        <w:rPr>
          <w:noProof/>
        </w:rPr>
        <w:tab/>
      </w:r>
      <w:r>
        <w:rPr>
          <w:noProof/>
        </w:rPr>
        <w:fldChar w:fldCharType="begin"/>
      </w:r>
      <w:r>
        <w:rPr>
          <w:noProof/>
        </w:rPr>
        <w:instrText xml:space="preserve"> PAGEREF _Toc468804662 \h </w:instrText>
      </w:r>
      <w:r>
        <w:rPr>
          <w:noProof/>
        </w:rPr>
      </w:r>
      <w:r>
        <w:rPr>
          <w:noProof/>
        </w:rPr>
        <w:fldChar w:fldCharType="separate"/>
      </w:r>
      <w:r>
        <w:rPr>
          <w:noProof/>
        </w:rPr>
        <w:t>2</w:t>
      </w:r>
      <w:r>
        <w:rPr>
          <w:noProof/>
        </w:rPr>
        <w:fldChar w:fldCharType="end"/>
      </w:r>
    </w:p>
    <w:p w14:paraId="0D25283B" w14:textId="77777777" w:rsidR="001E6AB6" w:rsidRDefault="001E6AB6">
      <w:pPr>
        <w:pStyle w:val="TOC3"/>
        <w:rPr>
          <w:rFonts w:asciiTheme="minorHAnsi" w:eastAsiaTheme="minorEastAsia" w:hAnsiTheme="minorHAnsi" w:cstheme="minorBidi"/>
          <w:noProof/>
          <w:sz w:val="22"/>
          <w:szCs w:val="22"/>
        </w:rPr>
      </w:pPr>
      <w:r>
        <w:rPr>
          <w:noProof/>
        </w:rPr>
        <w:t>2.2.1 CubeSat Capabilities</w:t>
      </w:r>
      <w:r>
        <w:rPr>
          <w:noProof/>
        </w:rPr>
        <w:tab/>
      </w:r>
      <w:r>
        <w:rPr>
          <w:noProof/>
        </w:rPr>
        <w:fldChar w:fldCharType="begin"/>
      </w:r>
      <w:r>
        <w:rPr>
          <w:noProof/>
        </w:rPr>
        <w:instrText xml:space="preserve"> PAGEREF _Toc468804663 \h </w:instrText>
      </w:r>
      <w:r>
        <w:rPr>
          <w:noProof/>
        </w:rPr>
      </w:r>
      <w:r>
        <w:rPr>
          <w:noProof/>
        </w:rPr>
        <w:fldChar w:fldCharType="separate"/>
      </w:r>
      <w:r>
        <w:rPr>
          <w:noProof/>
        </w:rPr>
        <w:t>2</w:t>
      </w:r>
      <w:r>
        <w:rPr>
          <w:noProof/>
        </w:rPr>
        <w:fldChar w:fldCharType="end"/>
      </w:r>
    </w:p>
    <w:p w14:paraId="658505B8" w14:textId="77777777" w:rsidR="001E6AB6" w:rsidRDefault="001E6AB6">
      <w:pPr>
        <w:pStyle w:val="TOC3"/>
        <w:rPr>
          <w:rFonts w:asciiTheme="minorHAnsi" w:eastAsiaTheme="minorEastAsia" w:hAnsiTheme="minorHAnsi" w:cstheme="minorBidi"/>
          <w:noProof/>
          <w:sz w:val="22"/>
          <w:szCs w:val="22"/>
        </w:rPr>
      </w:pPr>
      <w:r>
        <w:rPr>
          <w:noProof/>
        </w:rPr>
        <w:t>2.2.2 CubeSat Applications</w:t>
      </w:r>
      <w:r>
        <w:rPr>
          <w:noProof/>
        </w:rPr>
        <w:tab/>
      </w:r>
      <w:r>
        <w:rPr>
          <w:noProof/>
        </w:rPr>
        <w:fldChar w:fldCharType="begin"/>
      </w:r>
      <w:r>
        <w:rPr>
          <w:noProof/>
        </w:rPr>
        <w:instrText xml:space="preserve"> PAGEREF _Toc468804664 \h </w:instrText>
      </w:r>
      <w:r>
        <w:rPr>
          <w:noProof/>
        </w:rPr>
      </w:r>
      <w:r>
        <w:rPr>
          <w:noProof/>
        </w:rPr>
        <w:fldChar w:fldCharType="separate"/>
      </w:r>
      <w:r>
        <w:rPr>
          <w:noProof/>
        </w:rPr>
        <w:t>2</w:t>
      </w:r>
      <w:r>
        <w:rPr>
          <w:noProof/>
        </w:rPr>
        <w:fldChar w:fldCharType="end"/>
      </w:r>
    </w:p>
    <w:p w14:paraId="3B395D14" w14:textId="77777777" w:rsidR="001E6AB6" w:rsidRDefault="001E6AB6">
      <w:pPr>
        <w:pStyle w:val="TOC3"/>
        <w:rPr>
          <w:rFonts w:asciiTheme="minorHAnsi" w:eastAsiaTheme="minorEastAsia" w:hAnsiTheme="minorHAnsi" w:cstheme="minorBidi"/>
          <w:noProof/>
          <w:sz w:val="22"/>
          <w:szCs w:val="22"/>
        </w:rPr>
      </w:pPr>
      <w:r>
        <w:rPr>
          <w:noProof/>
        </w:rPr>
        <w:t>2.2.3 Future CubeSat Missions</w:t>
      </w:r>
      <w:r>
        <w:rPr>
          <w:noProof/>
        </w:rPr>
        <w:tab/>
      </w:r>
      <w:r>
        <w:rPr>
          <w:noProof/>
        </w:rPr>
        <w:fldChar w:fldCharType="begin"/>
      </w:r>
      <w:r>
        <w:rPr>
          <w:noProof/>
        </w:rPr>
        <w:instrText xml:space="preserve"> PAGEREF _Toc468804665 \h </w:instrText>
      </w:r>
      <w:r>
        <w:rPr>
          <w:noProof/>
        </w:rPr>
      </w:r>
      <w:r>
        <w:rPr>
          <w:noProof/>
        </w:rPr>
        <w:fldChar w:fldCharType="separate"/>
      </w:r>
      <w:r>
        <w:rPr>
          <w:noProof/>
        </w:rPr>
        <w:t>2</w:t>
      </w:r>
      <w:r>
        <w:rPr>
          <w:noProof/>
        </w:rPr>
        <w:fldChar w:fldCharType="end"/>
      </w:r>
    </w:p>
    <w:p w14:paraId="22B49E10" w14:textId="77777777" w:rsidR="001E6AB6" w:rsidRDefault="001E6AB6">
      <w:pPr>
        <w:pStyle w:val="TOC2"/>
        <w:rPr>
          <w:rFonts w:asciiTheme="minorHAnsi" w:eastAsiaTheme="minorEastAsia" w:hAnsiTheme="minorHAnsi" w:cstheme="minorBidi"/>
          <w:noProof/>
          <w:sz w:val="22"/>
          <w:szCs w:val="22"/>
        </w:rPr>
      </w:pPr>
      <w:r>
        <w:rPr>
          <w:noProof/>
        </w:rPr>
        <w:t>2.3 Inter-Satellite Communications</w:t>
      </w:r>
      <w:r>
        <w:rPr>
          <w:noProof/>
        </w:rPr>
        <w:tab/>
      </w:r>
      <w:r>
        <w:rPr>
          <w:noProof/>
        </w:rPr>
        <w:fldChar w:fldCharType="begin"/>
      </w:r>
      <w:r>
        <w:rPr>
          <w:noProof/>
        </w:rPr>
        <w:instrText xml:space="preserve"> PAGEREF _Toc468804666 \h </w:instrText>
      </w:r>
      <w:r>
        <w:rPr>
          <w:noProof/>
        </w:rPr>
      </w:r>
      <w:r>
        <w:rPr>
          <w:noProof/>
        </w:rPr>
        <w:fldChar w:fldCharType="separate"/>
      </w:r>
      <w:r>
        <w:rPr>
          <w:noProof/>
        </w:rPr>
        <w:t>2</w:t>
      </w:r>
      <w:r>
        <w:rPr>
          <w:noProof/>
        </w:rPr>
        <w:fldChar w:fldCharType="end"/>
      </w:r>
    </w:p>
    <w:p w14:paraId="06207E78" w14:textId="77777777" w:rsidR="001E6AB6" w:rsidRDefault="001E6AB6">
      <w:pPr>
        <w:pStyle w:val="TOC2"/>
        <w:rPr>
          <w:rFonts w:asciiTheme="minorHAnsi" w:eastAsiaTheme="minorEastAsia" w:hAnsiTheme="minorHAnsi" w:cstheme="minorBidi"/>
          <w:noProof/>
          <w:sz w:val="22"/>
          <w:szCs w:val="22"/>
        </w:rPr>
      </w:pPr>
      <w:r>
        <w:rPr>
          <w:noProof/>
        </w:rPr>
        <w:t>2.4 Wireless Sensor Networks</w:t>
      </w:r>
      <w:r>
        <w:rPr>
          <w:noProof/>
        </w:rPr>
        <w:tab/>
      </w:r>
      <w:r>
        <w:rPr>
          <w:noProof/>
        </w:rPr>
        <w:fldChar w:fldCharType="begin"/>
      </w:r>
      <w:r>
        <w:rPr>
          <w:noProof/>
        </w:rPr>
        <w:instrText xml:space="preserve"> PAGEREF _Toc468804667 \h </w:instrText>
      </w:r>
      <w:r>
        <w:rPr>
          <w:noProof/>
        </w:rPr>
      </w:r>
      <w:r>
        <w:rPr>
          <w:noProof/>
        </w:rPr>
        <w:fldChar w:fldCharType="separate"/>
      </w:r>
      <w:r>
        <w:rPr>
          <w:noProof/>
        </w:rPr>
        <w:t>2</w:t>
      </w:r>
      <w:r>
        <w:rPr>
          <w:noProof/>
        </w:rPr>
        <w:fldChar w:fldCharType="end"/>
      </w:r>
    </w:p>
    <w:p w14:paraId="27A06CFB" w14:textId="77777777" w:rsidR="001E6AB6" w:rsidRDefault="001E6AB6">
      <w:pPr>
        <w:pStyle w:val="TOC2"/>
        <w:rPr>
          <w:rFonts w:asciiTheme="minorHAnsi" w:eastAsiaTheme="minorEastAsia" w:hAnsiTheme="minorHAnsi" w:cstheme="minorBidi"/>
          <w:noProof/>
          <w:sz w:val="22"/>
          <w:szCs w:val="22"/>
        </w:rPr>
      </w:pPr>
      <w:r>
        <w:rPr>
          <w:noProof/>
        </w:rPr>
        <w:t>2.5 Mobile Ad-Hoc Networks</w:t>
      </w:r>
      <w:r>
        <w:rPr>
          <w:noProof/>
        </w:rPr>
        <w:tab/>
      </w:r>
      <w:r>
        <w:rPr>
          <w:noProof/>
        </w:rPr>
        <w:fldChar w:fldCharType="begin"/>
      </w:r>
      <w:r>
        <w:rPr>
          <w:noProof/>
        </w:rPr>
        <w:instrText xml:space="preserve"> PAGEREF _Toc468804668 \h </w:instrText>
      </w:r>
      <w:r>
        <w:rPr>
          <w:noProof/>
        </w:rPr>
      </w:r>
      <w:r>
        <w:rPr>
          <w:noProof/>
        </w:rPr>
        <w:fldChar w:fldCharType="separate"/>
      </w:r>
      <w:r>
        <w:rPr>
          <w:noProof/>
        </w:rPr>
        <w:t>2</w:t>
      </w:r>
      <w:r>
        <w:rPr>
          <w:noProof/>
        </w:rPr>
        <w:fldChar w:fldCharType="end"/>
      </w:r>
    </w:p>
    <w:p w14:paraId="5081932D" w14:textId="77777777" w:rsidR="001E6AB6" w:rsidRDefault="001E6AB6">
      <w:pPr>
        <w:pStyle w:val="TOC2"/>
        <w:rPr>
          <w:rFonts w:asciiTheme="minorHAnsi" w:eastAsiaTheme="minorEastAsia" w:hAnsiTheme="minorHAnsi" w:cstheme="minorBidi"/>
          <w:noProof/>
          <w:sz w:val="22"/>
          <w:szCs w:val="22"/>
        </w:rPr>
      </w:pPr>
      <w:r>
        <w:rPr>
          <w:noProof/>
        </w:rPr>
        <w:t>2.6 Inter-CubeSat Communications</w:t>
      </w:r>
      <w:r>
        <w:rPr>
          <w:noProof/>
        </w:rPr>
        <w:tab/>
      </w:r>
      <w:r>
        <w:rPr>
          <w:noProof/>
        </w:rPr>
        <w:fldChar w:fldCharType="begin"/>
      </w:r>
      <w:r>
        <w:rPr>
          <w:noProof/>
        </w:rPr>
        <w:instrText xml:space="preserve"> PAGEREF _Toc468804669 \h </w:instrText>
      </w:r>
      <w:r>
        <w:rPr>
          <w:noProof/>
        </w:rPr>
      </w:r>
      <w:r>
        <w:rPr>
          <w:noProof/>
        </w:rPr>
        <w:fldChar w:fldCharType="separate"/>
      </w:r>
      <w:r>
        <w:rPr>
          <w:noProof/>
        </w:rPr>
        <w:t>2</w:t>
      </w:r>
      <w:r>
        <w:rPr>
          <w:noProof/>
        </w:rPr>
        <w:fldChar w:fldCharType="end"/>
      </w:r>
    </w:p>
    <w:p w14:paraId="15F815D1" w14:textId="77777777" w:rsidR="001E6AB6" w:rsidRDefault="001E6AB6">
      <w:pPr>
        <w:pStyle w:val="TOC2"/>
        <w:rPr>
          <w:rFonts w:asciiTheme="minorHAnsi" w:eastAsiaTheme="minorEastAsia" w:hAnsiTheme="minorHAnsi" w:cstheme="minorBidi"/>
          <w:noProof/>
          <w:sz w:val="22"/>
          <w:szCs w:val="22"/>
        </w:rPr>
      </w:pPr>
      <w:r>
        <w:rPr>
          <w:noProof/>
        </w:rPr>
        <w:t>2.7 Summary</w:t>
      </w:r>
      <w:r>
        <w:rPr>
          <w:noProof/>
        </w:rPr>
        <w:tab/>
      </w:r>
      <w:r>
        <w:rPr>
          <w:noProof/>
        </w:rPr>
        <w:fldChar w:fldCharType="begin"/>
      </w:r>
      <w:r>
        <w:rPr>
          <w:noProof/>
        </w:rPr>
        <w:instrText xml:space="preserve"> PAGEREF _Toc468804670 \h </w:instrText>
      </w:r>
      <w:r>
        <w:rPr>
          <w:noProof/>
        </w:rPr>
      </w:r>
      <w:r>
        <w:rPr>
          <w:noProof/>
        </w:rPr>
        <w:fldChar w:fldCharType="separate"/>
      </w:r>
      <w:r>
        <w:rPr>
          <w:noProof/>
        </w:rPr>
        <w:t>3</w:t>
      </w:r>
      <w:r>
        <w:rPr>
          <w:noProof/>
        </w:rPr>
        <w:fldChar w:fldCharType="end"/>
      </w:r>
    </w:p>
    <w:p w14:paraId="6969BF0D" w14:textId="77777777" w:rsidR="001E6AB6" w:rsidRDefault="001E6AB6">
      <w:pPr>
        <w:pStyle w:val="TOC1"/>
        <w:rPr>
          <w:rFonts w:asciiTheme="minorHAnsi" w:eastAsiaTheme="minorEastAsia" w:hAnsiTheme="minorHAnsi" w:cstheme="minorBidi"/>
          <w:noProof/>
          <w:sz w:val="22"/>
          <w:szCs w:val="22"/>
        </w:rPr>
      </w:pPr>
      <w:r>
        <w:rPr>
          <w:noProof/>
        </w:rPr>
        <w:t>Chapter 3: Simulation Scenario Design</w:t>
      </w:r>
      <w:r>
        <w:rPr>
          <w:noProof/>
        </w:rPr>
        <w:tab/>
      </w:r>
      <w:r>
        <w:rPr>
          <w:noProof/>
        </w:rPr>
        <w:fldChar w:fldCharType="begin"/>
      </w:r>
      <w:r>
        <w:rPr>
          <w:noProof/>
        </w:rPr>
        <w:instrText xml:space="preserve"> PAGEREF _Toc468804671 \h </w:instrText>
      </w:r>
      <w:r>
        <w:rPr>
          <w:noProof/>
        </w:rPr>
      </w:r>
      <w:r>
        <w:rPr>
          <w:noProof/>
        </w:rPr>
        <w:fldChar w:fldCharType="separate"/>
      </w:r>
      <w:r>
        <w:rPr>
          <w:noProof/>
        </w:rPr>
        <w:t>4</w:t>
      </w:r>
      <w:r>
        <w:rPr>
          <w:noProof/>
        </w:rPr>
        <w:fldChar w:fldCharType="end"/>
      </w:r>
    </w:p>
    <w:p w14:paraId="18D3448B" w14:textId="77777777" w:rsidR="001E6AB6" w:rsidRDefault="001E6AB6">
      <w:pPr>
        <w:pStyle w:val="TOC2"/>
        <w:rPr>
          <w:rFonts w:asciiTheme="minorHAnsi" w:eastAsiaTheme="minorEastAsia" w:hAnsiTheme="minorHAnsi" w:cstheme="minorBidi"/>
          <w:noProof/>
          <w:sz w:val="22"/>
          <w:szCs w:val="22"/>
        </w:rPr>
      </w:pPr>
      <w:r>
        <w:rPr>
          <w:noProof/>
        </w:rPr>
        <w:t>3.1 Introduction</w:t>
      </w:r>
      <w:r>
        <w:rPr>
          <w:noProof/>
        </w:rPr>
        <w:tab/>
      </w:r>
      <w:r>
        <w:rPr>
          <w:noProof/>
        </w:rPr>
        <w:fldChar w:fldCharType="begin"/>
      </w:r>
      <w:r>
        <w:rPr>
          <w:noProof/>
        </w:rPr>
        <w:instrText xml:space="preserve"> PAGEREF _Toc468804672 \h </w:instrText>
      </w:r>
      <w:r>
        <w:rPr>
          <w:noProof/>
        </w:rPr>
      </w:r>
      <w:r>
        <w:rPr>
          <w:noProof/>
        </w:rPr>
        <w:fldChar w:fldCharType="separate"/>
      </w:r>
      <w:r>
        <w:rPr>
          <w:noProof/>
        </w:rPr>
        <w:t>4</w:t>
      </w:r>
      <w:r>
        <w:rPr>
          <w:noProof/>
        </w:rPr>
        <w:fldChar w:fldCharType="end"/>
      </w:r>
    </w:p>
    <w:p w14:paraId="7BF954C5" w14:textId="77777777" w:rsidR="001E6AB6" w:rsidRDefault="001E6AB6">
      <w:pPr>
        <w:pStyle w:val="TOC2"/>
        <w:rPr>
          <w:rFonts w:asciiTheme="minorHAnsi" w:eastAsiaTheme="minorEastAsia" w:hAnsiTheme="minorHAnsi" w:cstheme="minorBidi"/>
          <w:noProof/>
          <w:sz w:val="22"/>
          <w:szCs w:val="22"/>
        </w:rPr>
      </w:pPr>
      <w:r>
        <w:rPr>
          <w:noProof/>
        </w:rPr>
        <w:t>3.2 Objectives</w:t>
      </w:r>
      <w:r>
        <w:rPr>
          <w:noProof/>
        </w:rPr>
        <w:tab/>
      </w:r>
      <w:r>
        <w:rPr>
          <w:noProof/>
        </w:rPr>
        <w:fldChar w:fldCharType="begin"/>
      </w:r>
      <w:r>
        <w:rPr>
          <w:noProof/>
        </w:rPr>
        <w:instrText xml:space="preserve"> PAGEREF _Toc468804673 \h </w:instrText>
      </w:r>
      <w:r>
        <w:rPr>
          <w:noProof/>
        </w:rPr>
      </w:r>
      <w:r>
        <w:rPr>
          <w:noProof/>
        </w:rPr>
        <w:fldChar w:fldCharType="separate"/>
      </w:r>
      <w:r>
        <w:rPr>
          <w:noProof/>
        </w:rPr>
        <w:t>4</w:t>
      </w:r>
      <w:r>
        <w:rPr>
          <w:noProof/>
        </w:rPr>
        <w:fldChar w:fldCharType="end"/>
      </w:r>
    </w:p>
    <w:p w14:paraId="27360653" w14:textId="77777777" w:rsidR="001E6AB6" w:rsidRDefault="001E6AB6">
      <w:pPr>
        <w:pStyle w:val="TOC2"/>
        <w:rPr>
          <w:rFonts w:asciiTheme="minorHAnsi" w:eastAsiaTheme="minorEastAsia" w:hAnsiTheme="minorHAnsi" w:cstheme="minorBidi"/>
          <w:noProof/>
          <w:sz w:val="22"/>
          <w:szCs w:val="22"/>
        </w:rPr>
      </w:pPr>
      <w:r>
        <w:rPr>
          <w:noProof/>
        </w:rPr>
        <w:t>3.3 Assumptions</w:t>
      </w:r>
      <w:r>
        <w:rPr>
          <w:noProof/>
        </w:rPr>
        <w:tab/>
      </w:r>
      <w:r>
        <w:rPr>
          <w:noProof/>
        </w:rPr>
        <w:fldChar w:fldCharType="begin"/>
      </w:r>
      <w:r>
        <w:rPr>
          <w:noProof/>
        </w:rPr>
        <w:instrText xml:space="preserve"> PAGEREF _Toc468804674 \h </w:instrText>
      </w:r>
      <w:r>
        <w:rPr>
          <w:noProof/>
        </w:rPr>
      </w:r>
      <w:r>
        <w:rPr>
          <w:noProof/>
        </w:rPr>
        <w:fldChar w:fldCharType="separate"/>
      </w:r>
      <w:r>
        <w:rPr>
          <w:noProof/>
        </w:rPr>
        <w:t>4</w:t>
      </w:r>
      <w:r>
        <w:rPr>
          <w:noProof/>
        </w:rPr>
        <w:fldChar w:fldCharType="end"/>
      </w:r>
    </w:p>
    <w:p w14:paraId="5E9D6243" w14:textId="77777777" w:rsidR="001E6AB6" w:rsidRDefault="001E6AB6">
      <w:pPr>
        <w:pStyle w:val="TOC2"/>
        <w:rPr>
          <w:rFonts w:asciiTheme="minorHAnsi" w:eastAsiaTheme="minorEastAsia" w:hAnsiTheme="minorHAnsi" w:cstheme="minorBidi"/>
          <w:noProof/>
          <w:sz w:val="22"/>
          <w:szCs w:val="22"/>
        </w:rPr>
      </w:pPr>
      <w:r>
        <w:rPr>
          <w:noProof/>
        </w:rPr>
        <w:t>3.4 Restrictions</w:t>
      </w:r>
      <w:r>
        <w:rPr>
          <w:noProof/>
        </w:rPr>
        <w:tab/>
      </w:r>
      <w:r>
        <w:rPr>
          <w:noProof/>
        </w:rPr>
        <w:fldChar w:fldCharType="begin"/>
      </w:r>
      <w:r>
        <w:rPr>
          <w:noProof/>
        </w:rPr>
        <w:instrText xml:space="preserve"> PAGEREF _Toc468804675 \h </w:instrText>
      </w:r>
      <w:r>
        <w:rPr>
          <w:noProof/>
        </w:rPr>
      </w:r>
      <w:r>
        <w:rPr>
          <w:noProof/>
        </w:rPr>
        <w:fldChar w:fldCharType="separate"/>
      </w:r>
      <w:r>
        <w:rPr>
          <w:noProof/>
        </w:rPr>
        <w:t>4</w:t>
      </w:r>
      <w:r>
        <w:rPr>
          <w:noProof/>
        </w:rPr>
        <w:fldChar w:fldCharType="end"/>
      </w:r>
    </w:p>
    <w:p w14:paraId="56CF8273" w14:textId="77777777" w:rsidR="001E6AB6" w:rsidRDefault="001E6AB6">
      <w:pPr>
        <w:pStyle w:val="TOC2"/>
        <w:rPr>
          <w:rFonts w:asciiTheme="minorHAnsi" w:eastAsiaTheme="minorEastAsia" w:hAnsiTheme="minorHAnsi" w:cstheme="minorBidi"/>
          <w:noProof/>
          <w:sz w:val="22"/>
          <w:szCs w:val="22"/>
        </w:rPr>
      </w:pPr>
      <w:r>
        <w:rPr>
          <w:noProof/>
        </w:rPr>
        <w:t>3.5 Summary</w:t>
      </w:r>
      <w:r>
        <w:rPr>
          <w:noProof/>
        </w:rPr>
        <w:tab/>
      </w:r>
      <w:r>
        <w:rPr>
          <w:noProof/>
        </w:rPr>
        <w:fldChar w:fldCharType="begin"/>
      </w:r>
      <w:r>
        <w:rPr>
          <w:noProof/>
        </w:rPr>
        <w:instrText xml:space="preserve"> PAGEREF _Toc468804676 \h </w:instrText>
      </w:r>
      <w:r>
        <w:rPr>
          <w:noProof/>
        </w:rPr>
      </w:r>
      <w:r>
        <w:rPr>
          <w:noProof/>
        </w:rPr>
        <w:fldChar w:fldCharType="separate"/>
      </w:r>
      <w:r>
        <w:rPr>
          <w:noProof/>
        </w:rPr>
        <w:t>4</w:t>
      </w:r>
      <w:r>
        <w:rPr>
          <w:noProof/>
        </w:rPr>
        <w:fldChar w:fldCharType="end"/>
      </w:r>
    </w:p>
    <w:p w14:paraId="71CC5502" w14:textId="77777777" w:rsidR="001E6AB6" w:rsidRDefault="001E6AB6">
      <w:pPr>
        <w:pStyle w:val="TOC1"/>
        <w:rPr>
          <w:rFonts w:asciiTheme="minorHAnsi" w:eastAsiaTheme="minorEastAsia" w:hAnsiTheme="minorHAnsi" w:cstheme="minorBidi"/>
          <w:noProof/>
          <w:sz w:val="22"/>
          <w:szCs w:val="22"/>
        </w:rPr>
      </w:pPr>
      <w:r>
        <w:rPr>
          <w:noProof/>
        </w:rPr>
        <w:t>Chapter 4: Implementation</w:t>
      </w:r>
      <w:r>
        <w:rPr>
          <w:noProof/>
        </w:rPr>
        <w:tab/>
      </w:r>
      <w:r>
        <w:rPr>
          <w:noProof/>
        </w:rPr>
        <w:fldChar w:fldCharType="begin"/>
      </w:r>
      <w:r>
        <w:rPr>
          <w:noProof/>
        </w:rPr>
        <w:instrText xml:space="preserve"> PAGEREF _Toc468804677 \h </w:instrText>
      </w:r>
      <w:r>
        <w:rPr>
          <w:noProof/>
        </w:rPr>
      </w:r>
      <w:r>
        <w:rPr>
          <w:noProof/>
        </w:rPr>
        <w:fldChar w:fldCharType="separate"/>
      </w:r>
      <w:r>
        <w:rPr>
          <w:noProof/>
        </w:rPr>
        <w:t>5</w:t>
      </w:r>
      <w:r>
        <w:rPr>
          <w:noProof/>
        </w:rPr>
        <w:fldChar w:fldCharType="end"/>
      </w:r>
    </w:p>
    <w:p w14:paraId="46E628C2" w14:textId="77777777" w:rsidR="001E6AB6" w:rsidRDefault="001E6AB6">
      <w:pPr>
        <w:pStyle w:val="TOC2"/>
        <w:rPr>
          <w:rFonts w:asciiTheme="minorHAnsi" w:eastAsiaTheme="minorEastAsia" w:hAnsiTheme="minorHAnsi" w:cstheme="minorBidi"/>
          <w:noProof/>
          <w:sz w:val="22"/>
          <w:szCs w:val="22"/>
        </w:rPr>
      </w:pPr>
      <w:r>
        <w:rPr>
          <w:noProof/>
        </w:rPr>
        <w:t>4.1 Introduction</w:t>
      </w:r>
      <w:r>
        <w:rPr>
          <w:noProof/>
        </w:rPr>
        <w:tab/>
      </w:r>
      <w:r>
        <w:rPr>
          <w:noProof/>
        </w:rPr>
        <w:fldChar w:fldCharType="begin"/>
      </w:r>
      <w:r>
        <w:rPr>
          <w:noProof/>
        </w:rPr>
        <w:instrText xml:space="preserve"> PAGEREF _Toc468804678 \h </w:instrText>
      </w:r>
      <w:r>
        <w:rPr>
          <w:noProof/>
        </w:rPr>
      </w:r>
      <w:r>
        <w:rPr>
          <w:noProof/>
        </w:rPr>
        <w:fldChar w:fldCharType="separate"/>
      </w:r>
      <w:r>
        <w:rPr>
          <w:noProof/>
        </w:rPr>
        <w:t>5</w:t>
      </w:r>
      <w:r>
        <w:rPr>
          <w:noProof/>
        </w:rPr>
        <w:fldChar w:fldCharType="end"/>
      </w:r>
    </w:p>
    <w:p w14:paraId="06B67E36" w14:textId="77777777" w:rsidR="001E6AB6" w:rsidRDefault="001E6AB6">
      <w:pPr>
        <w:pStyle w:val="TOC2"/>
        <w:rPr>
          <w:rFonts w:asciiTheme="minorHAnsi" w:eastAsiaTheme="minorEastAsia" w:hAnsiTheme="minorHAnsi" w:cstheme="minorBidi"/>
          <w:noProof/>
          <w:sz w:val="22"/>
          <w:szCs w:val="22"/>
        </w:rPr>
      </w:pPr>
      <w:r>
        <w:rPr>
          <w:noProof/>
        </w:rPr>
        <w:t>4.2 Simulation Workflow</w:t>
      </w:r>
      <w:r>
        <w:rPr>
          <w:noProof/>
        </w:rPr>
        <w:tab/>
      </w:r>
      <w:r>
        <w:rPr>
          <w:noProof/>
        </w:rPr>
        <w:fldChar w:fldCharType="begin"/>
      </w:r>
      <w:r>
        <w:rPr>
          <w:noProof/>
        </w:rPr>
        <w:instrText xml:space="preserve"> PAGEREF _Toc468804679 \h </w:instrText>
      </w:r>
      <w:r>
        <w:rPr>
          <w:noProof/>
        </w:rPr>
      </w:r>
      <w:r>
        <w:rPr>
          <w:noProof/>
        </w:rPr>
        <w:fldChar w:fldCharType="separate"/>
      </w:r>
      <w:r>
        <w:rPr>
          <w:noProof/>
        </w:rPr>
        <w:t>5</w:t>
      </w:r>
      <w:r>
        <w:rPr>
          <w:noProof/>
        </w:rPr>
        <w:fldChar w:fldCharType="end"/>
      </w:r>
    </w:p>
    <w:p w14:paraId="22148807" w14:textId="77777777" w:rsidR="001E6AB6" w:rsidRDefault="001E6AB6">
      <w:pPr>
        <w:pStyle w:val="TOC2"/>
        <w:rPr>
          <w:rFonts w:asciiTheme="minorHAnsi" w:eastAsiaTheme="minorEastAsia" w:hAnsiTheme="minorHAnsi" w:cstheme="minorBidi"/>
          <w:noProof/>
          <w:sz w:val="22"/>
          <w:szCs w:val="22"/>
        </w:rPr>
      </w:pPr>
      <w:r>
        <w:rPr>
          <w:noProof/>
        </w:rPr>
        <w:lastRenderedPageBreak/>
        <w:t>4.3 Simulation &amp; Analysis Tools</w:t>
      </w:r>
      <w:r>
        <w:rPr>
          <w:noProof/>
        </w:rPr>
        <w:tab/>
      </w:r>
      <w:r>
        <w:rPr>
          <w:noProof/>
        </w:rPr>
        <w:fldChar w:fldCharType="begin"/>
      </w:r>
      <w:r>
        <w:rPr>
          <w:noProof/>
        </w:rPr>
        <w:instrText xml:space="preserve"> PAGEREF _Toc468804680 \h </w:instrText>
      </w:r>
      <w:r>
        <w:rPr>
          <w:noProof/>
        </w:rPr>
      </w:r>
      <w:r>
        <w:rPr>
          <w:noProof/>
        </w:rPr>
        <w:fldChar w:fldCharType="separate"/>
      </w:r>
      <w:r>
        <w:rPr>
          <w:noProof/>
        </w:rPr>
        <w:t>5</w:t>
      </w:r>
      <w:r>
        <w:rPr>
          <w:noProof/>
        </w:rPr>
        <w:fldChar w:fldCharType="end"/>
      </w:r>
    </w:p>
    <w:p w14:paraId="08B3470B" w14:textId="77777777" w:rsidR="001E6AB6" w:rsidRDefault="001E6AB6">
      <w:pPr>
        <w:pStyle w:val="TOC3"/>
        <w:rPr>
          <w:rFonts w:asciiTheme="minorHAnsi" w:eastAsiaTheme="minorEastAsia" w:hAnsiTheme="minorHAnsi" w:cstheme="minorBidi"/>
          <w:noProof/>
          <w:sz w:val="22"/>
          <w:szCs w:val="22"/>
        </w:rPr>
      </w:pPr>
      <w:r>
        <w:rPr>
          <w:noProof/>
        </w:rPr>
        <w:t>4.3.1 Systems Tool Kit 11</w:t>
      </w:r>
      <w:r>
        <w:rPr>
          <w:noProof/>
        </w:rPr>
        <w:tab/>
      </w:r>
      <w:r>
        <w:rPr>
          <w:noProof/>
        </w:rPr>
        <w:fldChar w:fldCharType="begin"/>
      </w:r>
      <w:r>
        <w:rPr>
          <w:noProof/>
        </w:rPr>
        <w:instrText xml:space="preserve"> PAGEREF _Toc468804681 \h </w:instrText>
      </w:r>
      <w:r>
        <w:rPr>
          <w:noProof/>
        </w:rPr>
      </w:r>
      <w:r>
        <w:rPr>
          <w:noProof/>
        </w:rPr>
        <w:fldChar w:fldCharType="separate"/>
      </w:r>
      <w:r>
        <w:rPr>
          <w:noProof/>
        </w:rPr>
        <w:t>5</w:t>
      </w:r>
      <w:r>
        <w:rPr>
          <w:noProof/>
        </w:rPr>
        <w:fldChar w:fldCharType="end"/>
      </w:r>
    </w:p>
    <w:p w14:paraId="60B923F2" w14:textId="77777777" w:rsidR="001E6AB6" w:rsidRDefault="001E6AB6">
      <w:pPr>
        <w:pStyle w:val="TOC3"/>
        <w:rPr>
          <w:rFonts w:asciiTheme="minorHAnsi" w:eastAsiaTheme="minorEastAsia" w:hAnsiTheme="minorHAnsi" w:cstheme="minorBidi"/>
          <w:noProof/>
          <w:sz w:val="22"/>
          <w:szCs w:val="22"/>
        </w:rPr>
      </w:pPr>
      <w:r>
        <w:rPr>
          <w:noProof/>
        </w:rPr>
        <w:t>4.3.2 Satellite Network Simulator 3</w:t>
      </w:r>
      <w:r>
        <w:rPr>
          <w:noProof/>
        </w:rPr>
        <w:tab/>
      </w:r>
      <w:r>
        <w:rPr>
          <w:noProof/>
        </w:rPr>
        <w:fldChar w:fldCharType="begin"/>
      </w:r>
      <w:r>
        <w:rPr>
          <w:noProof/>
        </w:rPr>
        <w:instrText xml:space="preserve"> PAGEREF _Toc468804682 \h </w:instrText>
      </w:r>
      <w:r>
        <w:rPr>
          <w:noProof/>
        </w:rPr>
      </w:r>
      <w:r>
        <w:rPr>
          <w:noProof/>
        </w:rPr>
        <w:fldChar w:fldCharType="separate"/>
      </w:r>
      <w:r>
        <w:rPr>
          <w:noProof/>
        </w:rPr>
        <w:t>5</w:t>
      </w:r>
      <w:r>
        <w:rPr>
          <w:noProof/>
        </w:rPr>
        <w:fldChar w:fldCharType="end"/>
      </w:r>
    </w:p>
    <w:p w14:paraId="39A4E889" w14:textId="77777777" w:rsidR="001E6AB6" w:rsidRDefault="001E6AB6">
      <w:pPr>
        <w:pStyle w:val="TOC2"/>
        <w:rPr>
          <w:rFonts w:asciiTheme="minorHAnsi" w:eastAsiaTheme="minorEastAsia" w:hAnsiTheme="minorHAnsi" w:cstheme="minorBidi"/>
          <w:noProof/>
          <w:sz w:val="22"/>
          <w:szCs w:val="22"/>
        </w:rPr>
      </w:pPr>
      <w:r>
        <w:rPr>
          <w:noProof/>
        </w:rPr>
        <w:t>4.4 Constellation Dynamics Simulation</w:t>
      </w:r>
      <w:r>
        <w:rPr>
          <w:noProof/>
        </w:rPr>
        <w:tab/>
      </w:r>
      <w:r>
        <w:rPr>
          <w:noProof/>
        </w:rPr>
        <w:fldChar w:fldCharType="begin"/>
      </w:r>
      <w:r>
        <w:rPr>
          <w:noProof/>
        </w:rPr>
        <w:instrText xml:space="preserve"> PAGEREF _Toc468804683 \h </w:instrText>
      </w:r>
      <w:r>
        <w:rPr>
          <w:noProof/>
        </w:rPr>
      </w:r>
      <w:r>
        <w:rPr>
          <w:noProof/>
        </w:rPr>
        <w:fldChar w:fldCharType="separate"/>
      </w:r>
      <w:r>
        <w:rPr>
          <w:noProof/>
        </w:rPr>
        <w:t>5</w:t>
      </w:r>
      <w:r>
        <w:rPr>
          <w:noProof/>
        </w:rPr>
        <w:fldChar w:fldCharType="end"/>
      </w:r>
    </w:p>
    <w:p w14:paraId="06799FA6" w14:textId="77777777" w:rsidR="001E6AB6" w:rsidRDefault="001E6AB6">
      <w:pPr>
        <w:pStyle w:val="TOC3"/>
        <w:rPr>
          <w:rFonts w:asciiTheme="minorHAnsi" w:eastAsiaTheme="minorEastAsia" w:hAnsiTheme="minorHAnsi" w:cstheme="minorBidi"/>
          <w:noProof/>
          <w:sz w:val="22"/>
          <w:szCs w:val="22"/>
        </w:rPr>
      </w:pPr>
      <w:r>
        <w:rPr>
          <w:noProof/>
        </w:rPr>
        <w:t>4.4.1 Overview</w:t>
      </w:r>
      <w:r>
        <w:rPr>
          <w:noProof/>
        </w:rPr>
        <w:tab/>
      </w:r>
      <w:r>
        <w:rPr>
          <w:noProof/>
        </w:rPr>
        <w:fldChar w:fldCharType="begin"/>
      </w:r>
      <w:r>
        <w:rPr>
          <w:noProof/>
        </w:rPr>
        <w:instrText xml:space="preserve"> PAGEREF _Toc468804684 \h </w:instrText>
      </w:r>
      <w:r>
        <w:rPr>
          <w:noProof/>
        </w:rPr>
      </w:r>
      <w:r>
        <w:rPr>
          <w:noProof/>
        </w:rPr>
        <w:fldChar w:fldCharType="separate"/>
      </w:r>
      <w:r>
        <w:rPr>
          <w:noProof/>
        </w:rPr>
        <w:t>5</w:t>
      </w:r>
      <w:r>
        <w:rPr>
          <w:noProof/>
        </w:rPr>
        <w:fldChar w:fldCharType="end"/>
      </w:r>
    </w:p>
    <w:p w14:paraId="02EE488C" w14:textId="77777777" w:rsidR="001E6AB6" w:rsidRDefault="001E6AB6">
      <w:pPr>
        <w:pStyle w:val="TOC2"/>
        <w:rPr>
          <w:rFonts w:asciiTheme="minorHAnsi" w:eastAsiaTheme="minorEastAsia" w:hAnsiTheme="minorHAnsi" w:cstheme="minorBidi"/>
          <w:noProof/>
          <w:sz w:val="22"/>
          <w:szCs w:val="22"/>
        </w:rPr>
      </w:pPr>
      <w:r>
        <w:rPr>
          <w:noProof/>
        </w:rPr>
        <w:t>4.5 Constellation Network Simulation</w:t>
      </w:r>
      <w:r>
        <w:rPr>
          <w:noProof/>
        </w:rPr>
        <w:tab/>
      </w:r>
      <w:r>
        <w:rPr>
          <w:noProof/>
        </w:rPr>
        <w:fldChar w:fldCharType="begin"/>
      </w:r>
      <w:r>
        <w:rPr>
          <w:noProof/>
        </w:rPr>
        <w:instrText xml:space="preserve"> PAGEREF _Toc468804685 \h </w:instrText>
      </w:r>
      <w:r>
        <w:rPr>
          <w:noProof/>
        </w:rPr>
      </w:r>
      <w:r>
        <w:rPr>
          <w:noProof/>
        </w:rPr>
        <w:fldChar w:fldCharType="separate"/>
      </w:r>
      <w:r>
        <w:rPr>
          <w:noProof/>
        </w:rPr>
        <w:t>5</w:t>
      </w:r>
      <w:r>
        <w:rPr>
          <w:noProof/>
        </w:rPr>
        <w:fldChar w:fldCharType="end"/>
      </w:r>
    </w:p>
    <w:p w14:paraId="0A61E0E7" w14:textId="77777777" w:rsidR="001E6AB6" w:rsidRDefault="001E6AB6">
      <w:pPr>
        <w:pStyle w:val="TOC3"/>
        <w:rPr>
          <w:rFonts w:asciiTheme="minorHAnsi" w:eastAsiaTheme="minorEastAsia" w:hAnsiTheme="minorHAnsi" w:cstheme="minorBidi"/>
          <w:noProof/>
          <w:sz w:val="22"/>
          <w:szCs w:val="22"/>
        </w:rPr>
      </w:pPr>
      <w:r>
        <w:rPr>
          <w:noProof/>
        </w:rPr>
        <w:t>4.5.1 Overview</w:t>
      </w:r>
      <w:r>
        <w:rPr>
          <w:noProof/>
        </w:rPr>
        <w:tab/>
      </w:r>
      <w:r>
        <w:rPr>
          <w:noProof/>
        </w:rPr>
        <w:fldChar w:fldCharType="begin"/>
      </w:r>
      <w:r>
        <w:rPr>
          <w:noProof/>
        </w:rPr>
        <w:instrText xml:space="preserve"> PAGEREF _Toc468804686 \h </w:instrText>
      </w:r>
      <w:r>
        <w:rPr>
          <w:noProof/>
        </w:rPr>
      </w:r>
      <w:r>
        <w:rPr>
          <w:noProof/>
        </w:rPr>
        <w:fldChar w:fldCharType="separate"/>
      </w:r>
      <w:r>
        <w:rPr>
          <w:noProof/>
        </w:rPr>
        <w:t>5</w:t>
      </w:r>
      <w:r>
        <w:rPr>
          <w:noProof/>
        </w:rPr>
        <w:fldChar w:fldCharType="end"/>
      </w:r>
    </w:p>
    <w:p w14:paraId="67FDC0AE" w14:textId="77777777" w:rsidR="001E6AB6" w:rsidRDefault="001E6AB6">
      <w:pPr>
        <w:pStyle w:val="TOC2"/>
        <w:rPr>
          <w:rFonts w:asciiTheme="minorHAnsi" w:eastAsiaTheme="minorEastAsia" w:hAnsiTheme="minorHAnsi" w:cstheme="minorBidi"/>
          <w:noProof/>
          <w:sz w:val="22"/>
          <w:szCs w:val="22"/>
        </w:rPr>
      </w:pPr>
      <w:r>
        <w:rPr>
          <w:noProof/>
        </w:rPr>
        <w:t>4.6 Discussion</w:t>
      </w:r>
      <w:r>
        <w:rPr>
          <w:noProof/>
        </w:rPr>
        <w:tab/>
      </w:r>
      <w:r>
        <w:rPr>
          <w:noProof/>
        </w:rPr>
        <w:fldChar w:fldCharType="begin"/>
      </w:r>
      <w:r>
        <w:rPr>
          <w:noProof/>
        </w:rPr>
        <w:instrText xml:space="preserve"> PAGEREF _Toc468804687 \h </w:instrText>
      </w:r>
      <w:r>
        <w:rPr>
          <w:noProof/>
        </w:rPr>
      </w:r>
      <w:r>
        <w:rPr>
          <w:noProof/>
        </w:rPr>
        <w:fldChar w:fldCharType="separate"/>
      </w:r>
      <w:r>
        <w:rPr>
          <w:noProof/>
        </w:rPr>
        <w:t>6</w:t>
      </w:r>
      <w:r>
        <w:rPr>
          <w:noProof/>
        </w:rPr>
        <w:fldChar w:fldCharType="end"/>
      </w:r>
    </w:p>
    <w:p w14:paraId="0CD5BDFA" w14:textId="77777777" w:rsidR="001E6AB6" w:rsidRDefault="001E6AB6">
      <w:pPr>
        <w:pStyle w:val="TOC1"/>
        <w:rPr>
          <w:rFonts w:asciiTheme="minorHAnsi" w:eastAsiaTheme="minorEastAsia" w:hAnsiTheme="minorHAnsi" w:cstheme="minorBidi"/>
          <w:noProof/>
          <w:sz w:val="22"/>
          <w:szCs w:val="22"/>
        </w:rPr>
      </w:pPr>
      <w:r>
        <w:rPr>
          <w:noProof/>
        </w:rPr>
        <w:t>Chapter 5: Results</w:t>
      </w:r>
      <w:r>
        <w:rPr>
          <w:noProof/>
        </w:rPr>
        <w:tab/>
      </w:r>
      <w:r>
        <w:rPr>
          <w:noProof/>
        </w:rPr>
        <w:fldChar w:fldCharType="begin"/>
      </w:r>
      <w:r>
        <w:rPr>
          <w:noProof/>
        </w:rPr>
        <w:instrText xml:space="preserve"> PAGEREF _Toc468804688 \h </w:instrText>
      </w:r>
      <w:r>
        <w:rPr>
          <w:noProof/>
        </w:rPr>
      </w:r>
      <w:r>
        <w:rPr>
          <w:noProof/>
        </w:rPr>
        <w:fldChar w:fldCharType="separate"/>
      </w:r>
      <w:r>
        <w:rPr>
          <w:noProof/>
        </w:rPr>
        <w:t>7</w:t>
      </w:r>
      <w:r>
        <w:rPr>
          <w:noProof/>
        </w:rPr>
        <w:fldChar w:fldCharType="end"/>
      </w:r>
    </w:p>
    <w:p w14:paraId="7EE5E427" w14:textId="77777777" w:rsidR="001E6AB6" w:rsidRDefault="001E6AB6">
      <w:pPr>
        <w:pStyle w:val="TOC2"/>
        <w:rPr>
          <w:rFonts w:asciiTheme="minorHAnsi" w:eastAsiaTheme="minorEastAsia" w:hAnsiTheme="minorHAnsi" w:cstheme="minorBidi"/>
          <w:noProof/>
          <w:sz w:val="22"/>
          <w:szCs w:val="22"/>
        </w:rPr>
      </w:pPr>
      <w:r>
        <w:rPr>
          <w:noProof/>
        </w:rPr>
        <w:t>5.1 Introduction</w:t>
      </w:r>
      <w:r>
        <w:rPr>
          <w:noProof/>
        </w:rPr>
        <w:tab/>
      </w:r>
      <w:r>
        <w:rPr>
          <w:noProof/>
        </w:rPr>
        <w:fldChar w:fldCharType="begin"/>
      </w:r>
      <w:r>
        <w:rPr>
          <w:noProof/>
        </w:rPr>
        <w:instrText xml:space="preserve"> PAGEREF _Toc468804689 \h </w:instrText>
      </w:r>
      <w:r>
        <w:rPr>
          <w:noProof/>
        </w:rPr>
      </w:r>
      <w:r>
        <w:rPr>
          <w:noProof/>
        </w:rPr>
        <w:fldChar w:fldCharType="separate"/>
      </w:r>
      <w:r>
        <w:rPr>
          <w:noProof/>
        </w:rPr>
        <w:t>7</w:t>
      </w:r>
      <w:r>
        <w:rPr>
          <w:noProof/>
        </w:rPr>
        <w:fldChar w:fldCharType="end"/>
      </w:r>
    </w:p>
    <w:p w14:paraId="546E9F2F" w14:textId="77777777" w:rsidR="001E6AB6" w:rsidRDefault="001E6AB6">
      <w:pPr>
        <w:pStyle w:val="TOC2"/>
        <w:rPr>
          <w:rFonts w:asciiTheme="minorHAnsi" w:eastAsiaTheme="minorEastAsia" w:hAnsiTheme="minorHAnsi" w:cstheme="minorBidi"/>
          <w:noProof/>
          <w:sz w:val="22"/>
          <w:szCs w:val="22"/>
        </w:rPr>
      </w:pPr>
      <w:r>
        <w:rPr>
          <w:noProof/>
        </w:rPr>
        <w:t>5.2 Network Performance</w:t>
      </w:r>
      <w:r>
        <w:rPr>
          <w:noProof/>
        </w:rPr>
        <w:tab/>
      </w:r>
      <w:r>
        <w:rPr>
          <w:noProof/>
        </w:rPr>
        <w:fldChar w:fldCharType="begin"/>
      </w:r>
      <w:r>
        <w:rPr>
          <w:noProof/>
        </w:rPr>
        <w:instrText xml:space="preserve"> PAGEREF _Toc468804690 \h </w:instrText>
      </w:r>
      <w:r>
        <w:rPr>
          <w:noProof/>
        </w:rPr>
      </w:r>
      <w:r>
        <w:rPr>
          <w:noProof/>
        </w:rPr>
        <w:fldChar w:fldCharType="separate"/>
      </w:r>
      <w:r>
        <w:rPr>
          <w:noProof/>
        </w:rPr>
        <w:t>7</w:t>
      </w:r>
      <w:r>
        <w:rPr>
          <w:noProof/>
        </w:rPr>
        <w:fldChar w:fldCharType="end"/>
      </w:r>
    </w:p>
    <w:p w14:paraId="32DDA105" w14:textId="77777777" w:rsidR="001E6AB6" w:rsidRDefault="001E6AB6">
      <w:pPr>
        <w:pStyle w:val="TOC3"/>
        <w:rPr>
          <w:rFonts w:asciiTheme="minorHAnsi" w:eastAsiaTheme="minorEastAsia" w:hAnsiTheme="minorHAnsi" w:cstheme="minorBidi"/>
          <w:noProof/>
          <w:sz w:val="22"/>
          <w:szCs w:val="22"/>
        </w:rPr>
      </w:pPr>
      <w:r>
        <w:rPr>
          <w:noProof/>
        </w:rPr>
        <w:t>5.2.1 Approach 1</w:t>
      </w:r>
      <w:r>
        <w:rPr>
          <w:noProof/>
        </w:rPr>
        <w:tab/>
      </w:r>
      <w:r>
        <w:rPr>
          <w:noProof/>
        </w:rPr>
        <w:fldChar w:fldCharType="begin"/>
      </w:r>
      <w:r>
        <w:rPr>
          <w:noProof/>
        </w:rPr>
        <w:instrText xml:space="preserve"> PAGEREF _Toc468804691 \h </w:instrText>
      </w:r>
      <w:r>
        <w:rPr>
          <w:noProof/>
        </w:rPr>
      </w:r>
      <w:r>
        <w:rPr>
          <w:noProof/>
        </w:rPr>
        <w:fldChar w:fldCharType="separate"/>
      </w:r>
      <w:r>
        <w:rPr>
          <w:noProof/>
        </w:rPr>
        <w:t>7</w:t>
      </w:r>
      <w:r>
        <w:rPr>
          <w:noProof/>
        </w:rPr>
        <w:fldChar w:fldCharType="end"/>
      </w:r>
    </w:p>
    <w:p w14:paraId="7B771993" w14:textId="77777777" w:rsidR="001E6AB6" w:rsidRDefault="001E6AB6">
      <w:pPr>
        <w:pStyle w:val="TOC3"/>
        <w:rPr>
          <w:rFonts w:asciiTheme="minorHAnsi" w:eastAsiaTheme="minorEastAsia" w:hAnsiTheme="minorHAnsi" w:cstheme="minorBidi"/>
          <w:noProof/>
          <w:sz w:val="22"/>
          <w:szCs w:val="22"/>
        </w:rPr>
      </w:pPr>
      <w:r>
        <w:rPr>
          <w:noProof/>
        </w:rPr>
        <w:t>5.2.2 Approach 2</w:t>
      </w:r>
      <w:r>
        <w:rPr>
          <w:noProof/>
        </w:rPr>
        <w:tab/>
      </w:r>
      <w:r>
        <w:rPr>
          <w:noProof/>
        </w:rPr>
        <w:fldChar w:fldCharType="begin"/>
      </w:r>
      <w:r>
        <w:rPr>
          <w:noProof/>
        </w:rPr>
        <w:instrText xml:space="preserve"> PAGEREF _Toc468804692 \h </w:instrText>
      </w:r>
      <w:r>
        <w:rPr>
          <w:noProof/>
        </w:rPr>
      </w:r>
      <w:r>
        <w:rPr>
          <w:noProof/>
        </w:rPr>
        <w:fldChar w:fldCharType="separate"/>
      </w:r>
      <w:r>
        <w:rPr>
          <w:noProof/>
        </w:rPr>
        <w:t>7</w:t>
      </w:r>
      <w:r>
        <w:rPr>
          <w:noProof/>
        </w:rPr>
        <w:fldChar w:fldCharType="end"/>
      </w:r>
    </w:p>
    <w:p w14:paraId="231D17A9" w14:textId="77777777" w:rsidR="001E6AB6" w:rsidRDefault="001E6AB6">
      <w:pPr>
        <w:pStyle w:val="TOC3"/>
        <w:rPr>
          <w:rFonts w:asciiTheme="minorHAnsi" w:eastAsiaTheme="minorEastAsia" w:hAnsiTheme="minorHAnsi" w:cstheme="minorBidi"/>
          <w:noProof/>
          <w:sz w:val="22"/>
          <w:szCs w:val="22"/>
        </w:rPr>
      </w:pPr>
      <w:r>
        <w:rPr>
          <w:noProof/>
        </w:rPr>
        <w:t>5.2.3 Approach 3</w:t>
      </w:r>
      <w:r>
        <w:rPr>
          <w:noProof/>
        </w:rPr>
        <w:tab/>
      </w:r>
      <w:r>
        <w:rPr>
          <w:noProof/>
        </w:rPr>
        <w:fldChar w:fldCharType="begin"/>
      </w:r>
      <w:r>
        <w:rPr>
          <w:noProof/>
        </w:rPr>
        <w:instrText xml:space="preserve"> PAGEREF _Toc468804693 \h </w:instrText>
      </w:r>
      <w:r>
        <w:rPr>
          <w:noProof/>
        </w:rPr>
      </w:r>
      <w:r>
        <w:rPr>
          <w:noProof/>
        </w:rPr>
        <w:fldChar w:fldCharType="separate"/>
      </w:r>
      <w:r>
        <w:rPr>
          <w:noProof/>
        </w:rPr>
        <w:t>7</w:t>
      </w:r>
      <w:r>
        <w:rPr>
          <w:noProof/>
        </w:rPr>
        <w:fldChar w:fldCharType="end"/>
      </w:r>
    </w:p>
    <w:p w14:paraId="2E218098" w14:textId="77777777" w:rsidR="001E6AB6" w:rsidRDefault="001E6AB6">
      <w:pPr>
        <w:pStyle w:val="TOC3"/>
        <w:rPr>
          <w:rFonts w:asciiTheme="minorHAnsi" w:eastAsiaTheme="minorEastAsia" w:hAnsiTheme="minorHAnsi" w:cstheme="minorBidi"/>
          <w:noProof/>
          <w:sz w:val="22"/>
          <w:szCs w:val="22"/>
        </w:rPr>
      </w:pPr>
      <w:r>
        <w:rPr>
          <w:noProof/>
        </w:rPr>
        <w:t>5.2.4 Approach Comparisons</w:t>
      </w:r>
      <w:r>
        <w:rPr>
          <w:noProof/>
        </w:rPr>
        <w:tab/>
      </w:r>
      <w:r>
        <w:rPr>
          <w:noProof/>
        </w:rPr>
        <w:fldChar w:fldCharType="begin"/>
      </w:r>
      <w:r>
        <w:rPr>
          <w:noProof/>
        </w:rPr>
        <w:instrText xml:space="preserve"> PAGEREF _Toc468804694 \h </w:instrText>
      </w:r>
      <w:r>
        <w:rPr>
          <w:noProof/>
        </w:rPr>
      </w:r>
      <w:r>
        <w:rPr>
          <w:noProof/>
        </w:rPr>
        <w:fldChar w:fldCharType="separate"/>
      </w:r>
      <w:r>
        <w:rPr>
          <w:noProof/>
        </w:rPr>
        <w:t>7</w:t>
      </w:r>
      <w:r>
        <w:rPr>
          <w:noProof/>
        </w:rPr>
        <w:fldChar w:fldCharType="end"/>
      </w:r>
    </w:p>
    <w:p w14:paraId="564F04A9" w14:textId="77777777" w:rsidR="001E6AB6" w:rsidRDefault="001E6AB6">
      <w:pPr>
        <w:pStyle w:val="TOC2"/>
        <w:rPr>
          <w:rFonts w:asciiTheme="minorHAnsi" w:eastAsiaTheme="minorEastAsia" w:hAnsiTheme="minorHAnsi" w:cstheme="minorBidi"/>
          <w:noProof/>
          <w:sz w:val="22"/>
          <w:szCs w:val="22"/>
        </w:rPr>
      </w:pPr>
      <w:r>
        <w:rPr>
          <w:noProof/>
        </w:rPr>
        <w:t>5.3 Design Considerations</w:t>
      </w:r>
      <w:r>
        <w:rPr>
          <w:noProof/>
        </w:rPr>
        <w:tab/>
      </w:r>
      <w:r>
        <w:rPr>
          <w:noProof/>
        </w:rPr>
        <w:fldChar w:fldCharType="begin"/>
      </w:r>
      <w:r>
        <w:rPr>
          <w:noProof/>
        </w:rPr>
        <w:instrText xml:space="preserve"> PAGEREF _Toc468804695 \h </w:instrText>
      </w:r>
      <w:r>
        <w:rPr>
          <w:noProof/>
        </w:rPr>
      </w:r>
      <w:r>
        <w:rPr>
          <w:noProof/>
        </w:rPr>
        <w:fldChar w:fldCharType="separate"/>
      </w:r>
      <w:r>
        <w:rPr>
          <w:noProof/>
        </w:rPr>
        <w:t>7</w:t>
      </w:r>
      <w:r>
        <w:rPr>
          <w:noProof/>
        </w:rPr>
        <w:fldChar w:fldCharType="end"/>
      </w:r>
    </w:p>
    <w:p w14:paraId="30729F23" w14:textId="77777777" w:rsidR="001E6AB6" w:rsidRDefault="001E6AB6">
      <w:pPr>
        <w:pStyle w:val="TOC2"/>
        <w:rPr>
          <w:rFonts w:asciiTheme="minorHAnsi" w:eastAsiaTheme="minorEastAsia" w:hAnsiTheme="minorHAnsi" w:cstheme="minorBidi"/>
          <w:noProof/>
          <w:sz w:val="22"/>
          <w:szCs w:val="22"/>
        </w:rPr>
      </w:pPr>
      <w:r>
        <w:rPr>
          <w:noProof/>
        </w:rPr>
        <w:t>5.4 Summary</w:t>
      </w:r>
      <w:r>
        <w:rPr>
          <w:noProof/>
        </w:rPr>
        <w:tab/>
      </w:r>
      <w:r>
        <w:rPr>
          <w:noProof/>
        </w:rPr>
        <w:fldChar w:fldCharType="begin"/>
      </w:r>
      <w:r>
        <w:rPr>
          <w:noProof/>
        </w:rPr>
        <w:instrText xml:space="preserve"> PAGEREF _Toc468804696 \h </w:instrText>
      </w:r>
      <w:r>
        <w:rPr>
          <w:noProof/>
        </w:rPr>
      </w:r>
      <w:r>
        <w:rPr>
          <w:noProof/>
        </w:rPr>
        <w:fldChar w:fldCharType="separate"/>
      </w:r>
      <w:r>
        <w:rPr>
          <w:noProof/>
        </w:rPr>
        <w:t>7</w:t>
      </w:r>
      <w:r>
        <w:rPr>
          <w:noProof/>
        </w:rPr>
        <w:fldChar w:fldCharType="end"/>
      </w:r>
    </w:p>
    <w:p w14:paraId="384FD017" w14:textId="77777777" w:rsidR="001E6AB6" w:rsidRDefault="001E6AB6">
      <w:pPr>
        <w:pStyle w:val="TOC1"/>
        <w:rPr>
          <w:rFonts w:asciiTheme="minorHAnsi" w:eastAsiaTheme="minorEastAsia" w:hAnsiTheme="minorHAnsi" w:cstheme="minorBidi"/>
          <w:noProof/>
          <w:sz w:val="22"/>
          <w:szCs w:val="22"/>
        </w:rPr>
      </w:pPr>
      <w:r>
        <w:rPr>
          <w:noProof/>
        </w:rPr>
        <w:t>Chapter 6: Conclustions</w:t>
      </w:r>
      <w:r>
        <w:rPr>
          <w:noProof/>
        </w:rPr>
        <w:tab/>
      </w:r>
      <w:r>
        <w:rPr>
          <w:noProof/>
        </w:rPr>
        <w:fldChar w:fldCharType="begin"/>
      </w:r>
      <w:r>
        <w:rPr>
          <w:noProof/>
        </w:rPr>
        <w:instrText xml:space="preserve"> PAGEREF _Toc468804697 \h </w:instrText>
      </w:r>
      <w:r>
        <w:rPr>
          <w:noProof/>
        </w:rPr>
      </w:r>
      <w:r>
        <w:rPr>
          <w:noProof/>
        </w:rPr>
        <w:fldChar w:fldCharType="separate"/>
      </w:r>
      <w:r>
        <w:rPr>
          <w:noProof/>
        </w:rPr>
        <w:t>8</w:t>
      </w:r>
      <w:r>
        <w:rPr>
          <w:noProof/>
        </w:rPr>
        <w:fldChar w:fldCharType="end"/>
      </w:r>
    </w:p>
    <w:p w14:paraId="68EEDC0B" w14:textId="77777777" w:rsidR="001E6AB6" w:rsidRDefault="001E6AB6">
      <w:pPr>
        <w:pStyle w:val="TOC2"/>
        <w:rPr>
          <w:rFonts w:asciiTheme="minorHAnsi" w:eastAsiaTheme="minorEastAsia" w:hAnsiTheme="minorHAnsi" w:cstheme="minorBidi"/>
          <w:noProof/>
          <w:sz w:val="22"/>
          <w:szCs w:val="22"/>
        </w:rPr>
      </w:pPr>
      <w:r>
        <w:rPr>
          <w:noProof/>
        </w:rPr>
        <w:t>6.1 Discussion</w:t>
      </w:r>
      <w:r>
        <w:rPr>
          <w:noProof/>
        </w:rPr>
        <w:tab/>
      </w:r>
      <w:r>
        <w:rPr>
          <w:noProof/>
        </w:rPr>
        <w:fldChar w:fldCharType="begin"/>
      </w:r>
      <w:r>
        <w:rPr>
          <w:noProof/>
        </w:rPr>
        <w:instrText xml:space="preserve"> PAGEREF _Toc468804698 \h </w:instrText>
      </w:r>
      <w:r>
        <w:rPr>
          <w:noProof/>
        </w:rPr>
      </w:r>
      <w:r>
        <w:rPr>
          <w:noProof/>
        </w:rPr>
        <w:fldChar w:fldCharType="separate"/>
      </w:r>
      <w:r>
        <w:rPr>
          <w:noProof/>
        </w:rPr>
        <w:t>8</w:t>
      </w:r>
      <w:r>
        <w:rPr>
          <w:noProof/>
        </w:rPr>
        <w:fldChar w:fldCharType="end"/>
      </w:r>
    </w:p>
    <w:p w14:paraId="2E7C7C19" w14:textId="77777777" w:rsidR="001E6AB6" w:rsidRDefault="001E6AB6">
      <w:pPr>
        <w:pStyle w:val="TOC2"/>
        <w:rPr>
          <w:rFonts w:asciiTheme="minorHAnsi" w:eastAsiaTheme="minorEastAsia" w:hAnsiTheme="minorHAnsi" w:cstheme="minorBidi"/>
          <w:noProof/>
          <w:sz w:val="22"/>
          <w:szCs w:val="22"/>
        </w:rPr>
      </w:pPr>
      <w:r>
        <w:rPr>
          <w:noProof/>
        </w:rPr>
        <w:t>6.2 Future Work</w:t>
      </w:r>
      <w:r>
        <w:rPr>
          <w:noProof/>
        </w:rPr>
        <w:tab/>
      </w:r>
      <w:r>
        <w:rPr>
          <w:noProof/>
        </w:rPr>
        <w:fldChar w:fldCharType="begin"/>
      </w:r>
      <w:r>
        <w:rPr>
          <w:noProof/>
        </w:rPr>
        <w:instrText xml:space="preserve"> PAGEREF _Toc468804699 \h </w:instrText>
      </w:r>
      <w:r>
        <w:rPr>
          <w:noProof/>
        </w:rPr>
      </w:r>
      <w:r>
        <w:rPr>
          <w:noProof/>
        </w:rPr>
        <w:fldChar w:fldCharType="separate"/>
      </w:r>
      <w:r>
        <w:rPr>
          <w:noProof/>
        </w:rPr>
        <w:t>8</w:t>
      </w:r>
      <w:r>
        <w:rPr>
          <w:noProof/>
        </w:rPr>
        <w:fldChar w:fldCharType="end"/>
      </w:r>
    </w:p>
    <w:p w14:paraId="78B18659" w14:textId="77777777" w:rsidR="001E6AB6" w:rsidRDefault="001E6AB6">
      <w:pPr>
        <w:pStyle w:val="TOC1"/>
        <w:rPr>
          <w:rFonts w:asciiTheme="minorHAnsi" w:eastAsiaTheme="minorEastAsia" w:hAnsiTheme="minorHAnsi" w:cstheme="minorBidi"/>
          <w:noProof/>
          <w:sz w:val="22"/>
          <w:szCs w:val="22"/>
        </w:rPr>
      </w:pPr>
      <w:r>
        <w:rPr>
          <w:noProof/>
        </w:rPr>
        <w:t>References</w:t>
      </w:r>
      <w:r>
        <w:rPr>
          <w:noProof/>
        </w:rPr>
        <w:tab/>
      </w:r>
      <w:r>
        <w:rPr>
          <w:noProof/>
        </w:rPr>
        <w:fldChar w:fldCharType="begin"/>
      </w:r>
      <w:r>
        <w:rPr>
          <w:noProof/>
        </w:rPr>
        <w:instrText xml:space="preserve"> PAGEREF _Toc468804700 \h </w:instrText>
      </w:r>
      <w:r>
        <w:rPr>
          <w:noProof/>
        </w:rPr>
      </w:r>
      <w:r>
        <w:rPr>
          <w:noProof/>
        </w:rPr>
        <w:fldChar w:fldCharType="separate"/>
      </w:r>
      <w:r>
        <w:rPr>
          <w:noProof/>
        </w:rPr>
        <w:t>9</w:t>
      </w:r>
      <w:r>
        <w:rPr>
          <w:noProof/>
        </w:rPr>
        <w:fldChar w:fldCharType="end"/>
      </w:r>
    </w:p>
    <w:p w14:paraId="2456D8C9" w14:textId="77777777" w:rsidR="007D4619" w:rsidRDefault="007D4619" w:rsidP="007D4619">
      <w:r>
        <w:fldChar w:fldCharType="end"/>
      </w:r>
    </w:p>
    <w:p w14:paraId="32C75D15" w14:textId="77777777" w:rsidR="007D4619" w:rsidRPr="00914860" w:rsidRDefault="007D4619" w:rsidP="007D4619">
      <w:pPr>
        <w:pStyle w:val="Chaptertitlenotnumbered"/>
      </w:pPr>
      <w:bookmarkStart w:id="2" w:name="_Toc468804653"/>
      <w:r w:rsidRPr="00914860">
        <w:lastRenderedPageBreak/>
        <w:t>Figures</w:t>
      </w:r>
      <w:bookmarkEnd w:id="2"/>
    </w:p>
    <w:p w14:paraId="3DB7DAC5" w14:textId="2FEA2426" w:rsidR="007D4619" w:rsidRDefault="00251C35" w:rsidP="007D4619">
      <w:fldSimple w:instr=" TOC \c &quot;Figure&quot; ">
        <w:r w:rsidR="00C0005B">
          <w:rPr>
            <w:b/>
            <w:bCs/>
            <w:noProof/>
          </w:rPr>
          <w:t>No table of figures entries found.</w:t>
        </w:r>
      </w:fldSimple>
    </w:p>
    <w:p w14:paraId="515096CD" w14:textId="77777777" w:rsidR="007D4619" w:rsidRPr="00914860" w:rsidRDefault="007D4619" w:rsidP="007D4619">
      <w:pPr>
        <w:pStyle w:val="Chaptertitlenotnumbered"/>
      </w:pPr>
      <w:bookmarkStart w:id="3" w:name="_Toc468804654"/>
      <w:r w:rsidRPr="00914860">
        <w:lastRenderedPageBreak/>
        <w:t>Tables</w:t>
      </w:r>
      <w:bookmarkEnd w:id="3"/>
    </w:p>
    <w:p w14:paraId="692DC38C" w14:textId="13A7A5D7" w:rsidR="007D4619" w:rsidRDefault="00251C35" w:rsidP="007D4619">
      <w:fldSimple w:instr=" TOC \t &quot;Table title&quot; \c ">
        <w:r w:rsidR="00C0005B">
          <w:rPr>
            <w:b/>
            <w:bCs/>
            <w:noProof/>
          </w:rPr>
          <w:t>No table of figures entries found.</w:t>
        </w:r>
      </w:fldSimple>
    </w:p>
    <w:p w14:paraId="1BB3C6AD" w14:textId="77777777" w:rsidR="007D4619" w:rsidRPr="00914860" w:rsidRDefault="007D4619" w:rsidP="007D4619">
      <w:pPr>
        <w:pStyle w:val="Chaptertitlenotnumbered"/>
      </w:pPr>
      <w:bookmarkStart w:id="4" w:name="_Toc468804655"/>
      <w:r w:rsidRPr="00914860">
        <w:lastRenderedPageBreak/>
        <w:t>Abbreviations</w:t>
      </w:r>
      <w:bookmarkEnd w:id="4"/>
    </w:p>
    <w:p w14:paraId="71CB23F0" w14:textId="5012007B" w:rsidR="00784319" w:rsidRDefault="00077C92" w:rsidP="001C1842">
      <w:r>
        <w:t xml:space="preserve">LEO </w:t>
      </w:r>
      <w:r w:rsidR="00784319">
        <w:tab/>
      </w:r>
      <w:r w:rsidR="001C1842">
        <w:tab/>
      </w:r>
      <w:r>
        <w:t xml:space="preserve">Low Earth </w:t>
      </w:r>
      <w:r w:rsidR="00784319">
        <w:t>Orbit</w:t>
      </w:r>
    </w:p>
    <w:p w14:paraId="34612472" w14:textId="76DAA34E" w:rsidR="00784319" w:rsidRDefault="00784319" w:rsidP="001C1842">
      <w:r>
        <w:t xml:space="preserve">SMB </w:t>
      </w:r>
      <w:r>
        <w:tab/>
      </w:r>
      <w:r w:rsidR="001C1842">
        <w:tab/>
      </w:r>
      <w:r>
        <w:t>Small to Medium Business</w:t>
      </w:r>
    </w:p>
    <w:p w14:paraId="437D6644" w14:textId="11A5D4A5" w:rsidR="001C1842" w:rsidRDefault="008D6E16" w:rsidP="001C1842">
      <w:r>
        <w:t xml:space="preserve">COTS </w:t>
      </w:r>
      <w:r>
        <w:tab/>
      </w:r>
      <w:r w:rsidR="001C1842">
        <w:tab/>
      </w:r>
      <w:r w:rsidR="00592A98">
        <w:t xml:space="preserve">Commercial </w:t>
      </w:r>
      <w:r>
        <w:t>Off-The-Shelf</w:t>
      </w:r>
    </w:p>
    <w:p w14:paraId="49682AEA" w14:textId="59D822BA" w:rsidR="001C1842" w:rsidRDefault="00990EF2" w:rsidP="001C1842">
      <w:r>
        <w:t xml:space="preserve">ADCS </w:t>
      </w:r>
      <w:r>
        <w:tab/>
      </w:r>
      <w:r w:rsidR="001C1842">
        <w:t>Attitude Determination and Control Sub-systems</w:t>
      </w:r>
    </w:p>
    <w:p w14:paraId="52262BAA" w14:textId="79523550" w:rsidR="00AD2600" w:rsidRDefault="001C1842" w:rsidP="001C1842">
      <w:r>
        <w:t xml:space="preserve">C&amp;DH  </w:t>
      </w:r>
      <w:r>
        <w:tab/>
        <w:t>Command And Data Handling</w:t>
      </w:r>
    </w:p>
    <w:p w14:paraId="0E337B56" w14:textId="1CBBFCF7" w:rsidR="00AD2600" w:rsidRDefault="00592A98" w:rsidP="001C1842">
      <w:r>
        <w:t>ISS</w:t>
      </w:r>
      <w:r>
        <w:tab/>
      </w:r>
      <w:r>
        <w:tab/>
        <w:t>International</w:t>
      </w:r>
      <w:r w:rsidR="00AD2600">
        <w:t xml:space="preserve"> Space Station</w:t>
      </w:r>
    </w:p>
    <w:p w14:paraId="699F5E50" w14:textId="57FF5530" w:rsidR="00320F2A" w:rsidRDefault="00320F2A" w:rsidP="001C1842">
      <w:r>
        <w:t>CSN</w:t>
      </w:r>
      <w:r>
        <w:tab/>
      </w:r>
      <w:r>
        <w:tab/>
        <w:t>CubeSat Network</w:t>
      </w:r>
    </w:p>
    <w:p w14:paraId="48359159" w14:textId="5A80778B" w:rsidR="00320F2A" w:rsidRDefault="00320F2A" w:rsidP="001C1842">
      <w:r>
        <w:t>NASA</w:t>
      </w:r>
      <w:r>
        <w:tab/>
      </w:r>
      <w:r>
        <w:tab/>
      </w:r>
      <w:r w:rsidRPr="00320F2A">
        <w:t>National Aeronautics and Space Administration</w:t>
      </w:r>
    </w:p>
    <w:p w14:paraId="20B169AF" w14:textId="3F164F24" w:rsidR="00320F2A" w:rsidRDefault="00320F2A" w:rsidP="001C1842">
      <w:r>
        <w:t>EDSN</w:t>
      </w:r>
      <w:r>
        <w:tab/>
      </w:r>
      <w:r>
        <w:tab/>
      </w:r>
      <w:r w:rsidRPr="00320F2A">
        <w:t>Edison Demonstration of Smallsat Networks</w:t>
      </w:r>
    </w:p>
    <w:p w14:paraId="678ED518" w14:textId="7588139A" w:rsidR="00320F2A" w:rsidRDefault="00320F2A" w:rsidP="001C1842">
      <w:r>
        <w:t>CNSA</w:t>
      </w:r>
      <w:r>
        <w:tab/>
      </w:r>
      <w:r>
        <w:tab/>
      </w:r>
      <w:r w:rsidRPr="00320F2A">
        <w:t>China National Space Administration</w:t>
      </w:r>
    </w:p>
    <w:p w14:paraId="0064E918" w14:textId="44EDE1EC" w:rsidR="00990EF2" w:rsidRDefault="001B1B86" w:rsidP="001C1842">
      <w:r>
        <w:t>S2G</w:t>
      </w:r>
      <w:r>
        <w:tab/>
      </w:r>
      <w:r>
        <w:tab/>
        <w:t xml:space="preserve">Space </w:t>
      </w:r>
      <w:r w:rsidR="00990EF2">
        <w:t>To Ground</w:t>
      </w:r>
    </w:p>
    <w:p w14:paraId="7500E31D" w14:textId="2FEDA26A" w:rsidR="008F4BB0" w:rsidRDefault="008F4BB0" w:rsidP="001C1842">
      <w:r>
        <w:t>WSN</w:t>
      </w:r>
      <w:r>
        <w:tab/>
      </w:r>
      <w:r>
        <w:tab/>
        <w:t>Wireless Sensor Network</w:t>
      </w:r>
    </w:p>
    <w:p w14:paraId="11D3EDC9" w14:textId="546306FC" w:rsidR="008F4BB0" w:rsidRDefault="008F4BB0" w:rsidP="001C1842">
      <w:r>
        <w:t>MANET</w:t>
      </w:r>
      <w:r>
        <w:tab/>
        <w:t>Mobile Ad-hoc Network</w:t>
      </w:r>
    </w:p>
    <w:p w14:paraId="760FCEE8" w14:textId="2B7A8316" w:rsidR="00D30362" w:rsidRDefault="00D30362" w:rsidP="001C1842">
      <w:pPr>
        <w:sectPr w:rsidR="00D30362" w:rsidSect="00005A0B">
          <w:headerReference w:type="default" r:id="rId10"/>
          <w:footerReference w:type="default" r:id="rId11"/>
          <w:pgSz w:w="12240" w:h="15840"/>
          <w:pgMar w:top="1440" w:right="1440" w:bottom="1440" w:left="2160" w:header="720" w:footer="1080" w:gutter="0"/>
          <w:pgNumType w:fmt="lowerRoman"/>
          <w:cols w:space="720"/>
        </w:sectPr>
      </w:pPr>
      <w:r>
        <w:t>ISC</w:t>
      </w:r>
      <w:r>
        <w:tab/>
      </w:r>
      <w:r>
        <w:tab/>
        <w:t>Inter-Satellite Communiction</w:t>
      </w:r>
    </w:p>
    <w:p w14:paraId="7AAF116B" w14:textId="2895B6C4" w:rsidR="00B6274B" w:rsidRDefault="0089178C">
      <w:pPr>
        <w:pStyle w:val="Heading1"/>
      </w:pPr>
      <w:bookmarkStart w:id="5" w:name="_Toc468804656"/>
      <w:r>
        <w:lastRenderedPageBreak/>
        <w:t>Introduction</w:t>
      </w:r>
      <w:bookmarkEnd w:id="5"/>
    </w:p>
    <w:p w14:paraId="129157DF" w14:textId="6FE4C7F3" w:rsidR="00AB36D9" w:rsidRPr="00AB36D9" w:rsidRDefault="00E8167C" w:rsidP="00AB36D9">
      <w:r>
        <w:t>In this chapter the details of the general background an</w:t>
      </w:r>
      <w:r w:rsidR="00320F2A">
        <w:t>d motivation for this project are</w:t>
      </w:r>
      <w:r>
        <w:t xml:space="preserve"> provided. The content herein is</w:t>
      </w:r>
      <w:r w:rsidR="002302BC">
        <w:t xml:space="preserve"> </w:t>
      </w:r>
      <w:r>
        <w:t xml:space="preserve">intended to provide </w:t>
      </w:r>
      <w:r w:rsidR="002302BC">
        <w:t>a brief</w:t>
      </w:r>
      <w:r>
        <w:t xml:space="preserve"> overview of </w:t>
      </w:r>
      <w:r w:rsidR="00320F2A">
        <w:t>the</w:t>
      </w:r>
      <w:r>
        <w:t xml:space="preserve"> CubeSat satellite platform and networks</w:t>
      </w:r>
      <w:r w:rsidR="00320F2A">
        <w:t xml:space="preserve"> thereof</w:t>
      </w:r>
      <w:r>
        <w:t xml:space="preserve">. </w:t>
      </w:r>
      <w:r w:rsidR="002302BC">
        <w:t xml:space="preserve">The core objectives of </w:t>
      </w:r>
      <w:r w:rsidR="00320F2A">
        <w:t>this work</w:t>
      </w:r>
      <w:r w:rsidR="002302BC">
        <w:t xml:space="preserve"> and the general structure of this document are also covered.</w:t>
      </w:r>
    </w:p>
    <w:p w14:paraId="545741A6" w14:textId="60614831" w:rsidR="00C40FF8" w:rsidRPr="00C40FF8" w:rsidRDefault="00B6274B" w:rsidP="00C40FF8">
      <w:pPr>
        <w:pStyle w:val="Heading2"/>
      </w:pPr>
      <w:r>
        <w:t xml:space="preserve"> </w:t>
      </w:r>
      <w:bookmarkStart w:id="6" w:name="_Toc468804657"/>
      <w:r w:rsidR="00C40FF8">
        <w:t>Background</w:t>
      </w:r>
      <w:bookmarkEnd w:id="6"/>
    </w:p>
    <w:p w14:paraId="264D111E" w14:textId="4C697751" w:rsidR="0015061D" w:rsidRDefault="00077C92" w:rsidP="008721CF">
      <w:r>
        <w:t>Due to prohibitive costs and technical requirements</w:t>
      </w:r>
      <w:r w:rsidR="00DB3F4F">
        <w:t xml:space="preserve"> access to</w:t>
      </w:r>
      <w:r>
        <w:t xml:space="preserve"> low earth orbit (160 – 2,000km)</w:t>
      </w:r>
      <w:r w:rsidRPr="00077C92">
        <w:t xml:space="preserve"> (LEO) </w:t>
      </w:r>
      <w:r>
        <w:t xml:space="preserve"> has typically been </w:t>
      </w:r>
      <w:r w:rsidR="00DB3F4F">
        <w:t>restricted to</w:t>
      </w:r>
      <w:r w:rsidR="006E2540">
        <w:t xml:space="preserve"> </w:t>
      </w:r>
      <w:r>
        <w:t xml:space="preserve">military, government and large corporate </w:t>
      </w:r>
      <w:r w:rsidR="00E133D5">
        <w:t>institutions</w:t>
      </w:r>
      <w:r w:rsidR="00DF291E">
        <w:t xml:space="preserve"> </w:t>
      </w:r>
      <w:r w:rsidR="00DF291E">
        <w:fldChar w:fldCharType="begin"/>
      </w:r>
      <w:r w:rsidR="00DF291E">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00DF291E">
        <w:fldChar w:fldCharType="separate"/>
      </w:r>
      <w:r w:rsidR="00DF291E">
        <w:rPr>
          <w:noProof/>
        </w:rPr>
        <w:t>[1]</w:t>
      </w:r>
      <w:r w:rsidR="00DF291E">
        <w:fldChar w:fldCharType="end"/>
      </w:r>
      <w:r>
        <w:t xml:space="preserve">. </w:t>
      </w:r>
      <w:r w:rsidR="00DB3F4F">
        <w:t>Over</w:t>
      </w:r>
      <w:r>
        <w:t xml:space="preserve"> the past decade</w:t>
      </w:r>
      <w:r w:rsidR="00DB3F4F">
        <w:t>, two factors</w:t>
      </w:r>
      <w:r>
        <w:t xml:space="preserve"> have disrupted the status quo and opened access to LEO for academic intuitions and SMBs alike.</w:t>
      </w:r>
      <w:r w:rsidR="00DB3F4F">
        <w:t xml:space="preserve"> The first factor is the private space race which has caused a dramatic drop in the “unit cost to LEO”, which refers to the cost of launching one kilogram to LEO. In 2001 the NASA’s Space Transport System</w:t>
      </w:r>
      <w:r w:rsidR="00810E44">
        <w:t>’s</w:t>
      </w:r>
      <w:r w:rsidR="00DB3F4F">
        <w:t xml:space="preserve"> </w:t>
      </w:r>
      <w:r w:rsidR="00810E44">
        <w:t>space shuttle unit cost to LEO was approximately $60,000 (usd) with a fully loaded cargo bay. Today, thanks in large part to the competitive prices of SpaceX, the</w:t>
      </w:r>
      <w:r w:rsidR="00601148">
        <w:t xml:space="preserve"> </w:t>
      </w:r>
      <w:r w:rsidR="00E133D5">
        <w:t>minimum</w:t>
      </w:r>
      <w:r w:rsidR="00810E44">
        <w:t xml:space="preserve"> u</w:t>
      </w:r>
      <w:r w:rsidR="00601148">
        <w:t>nit cost to LEO is in the region of</w:t>
      </w:r>
      <w:r w:rsidR="00810E44">
        <w:t xml:space="preserve"> $4,000</w:t>
      </w:r>
      <w:r w:rsidR="00DF291E">
        <w:t xml:space="preserve"> </w:t>
      </w:r>
      <w:r w:rsidR="00DF291E">
        <w:fldChar w:fldCharType="begin"/>
      </w:r>
      <w:r w:rsidR="00DF291E">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00DF291E">
        <w:fldChar w:fldCharType="separate"/>
      </w:r>
      <w:r w:rsidR="00DF291E">
        <w:rPr>
          <w:noProof/>
        </w:rPr>
        <w:t>[2]</w:t>
      </w:r>
      <w:r w:rsidR="00DF291E">
        <w:fldChar w:fldCharType="end"/>
      </w:r>
      <w:r w:rsidR="00810E44">
        <w:t xml:space="preserve">. </w:t>
      </w:r>
    </w:p>
    <w:p w14:paraId="4D0D16F5" w14:textId="77777777" w:rsidR="0015061D" w:rsidRDefault="0015061D" w:rsidP="008721CF"/>
    <w:p w14:paraId="5295956D" w14:textId="10D9FCAE" w:rsidR="008D6E16" w:rsidRDefault="00810E44" w:rsidP="008721CF">
      <w:r>
        <w:t>The second</w:t>
      </w:r>
      <w:r w:rsidR="00601148">
        <w:t>,</w:t>
      </w:r>
      <w:r>
        <w:t xml:space="preserve"> and perhaps most influential factor</w:t>
      </w:r>
      <w:r w:rsidR="00601148">
        <w:t>,</w:t>
      </w:r>
      <w:r>
        <w:t xml:space="preserve"> is the rise of small satellites</w:t>
      </w:r>
      <w:r w:rsidR="0015061D">
        <w:t>.</w:t>
      </w:r>
      <w:r w:rsidR="00601148">
        <w:t xml:space="preserve"> Small satellites, in</w:t>
      </w:r>
      <w:r w:rsidR="00E133D5">
        <w:t xml:space="preserve"> a</w:t>
      </w:r>
      <w:r w:rsidR="00601148">
        <w:t xml:space="preserve"> general sense, refers to a group of satellite</w:t>
      </w:r>
      <w:r w:rsidR="00E133D5">
        <w:t xml:space="preserve"> weight</w:t>
      </w:r>
      <w:r w:rsidR="00601148">
        <w:t xml:space="preserve"> classes: ‘Small’, ‘Micro’, ‘Nano’, ‘Pico’ and ‘Femto’. This work focuses on the capabilities and applications of CubeSats which, almost always, fall into the Nanosatellite </w:t>
      </w:r>
      <w:r w:rsidR="00601148">
        <w:lastRenderedPageBreak/>
        <w:t xml:space="preserve">(NanoSat) class. </w:t>
      </w:r>
      <w:r w:rsidR="00DE0A0C">
        <w:t>NanoSats have a wet mass of between 1kg and 10kg. The wet mass refers to the mass of the satellite along with the mass of the propellant required to ‘lift’ the satellite to its desired orbit. Like almost all satellites, the form factor of NanoSats is tailored to</w:t>
      </w:r>
      <w:r w:rsidR="00E133D5">
        <w:t xml:space="preserve"> match</w:t>
      </w:r>
      <w:r w:rsidR="00DE0A0C">
        <w:t xml:space="preserve"> the utilized launch vehicle. However, unlike many other classes</w:t>
      </w:r>
      <w:r w:rsidR="00E133D5">
        <w:t>,</w:t>
      </w:r>
      <w:r w:rsidR="00DE0A0C">
        <w:t xml:space="preserve"> an open</w:t>
      </w:r>
      <w:r w:rsidR="008D6E16">
        <w:t xml:space="preserve"> ‘CubeSat’</w:t>
      </w:r>
      <w:r w:rsidR="00DE0A0C">
        <w:t xml:space="preserve"> standard for NanoSats has been developing and gaining exceptional popul</w:t>
      </w:r>
      <w:r w:rsidR="008D6E16">
        <w:t>arity over the past decade</w:t>
      </w:r>
      <w:r w:rsidR="004C5118">
        <w:t xml:space="preserve"> </w:t>
      </w:r>
      <w:r w:rsidR="004C5118">
        <w:fldChar w:fldCharType="begin"/>
      </w:r>
      <w:r w:rsidR="004C5118">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004C5118">
        <w:fldChar w:fldCharType="separate"/>
      </w:r>
      <w:r w:rsidR="004C5118">
        <w:rPr>
          <w:noProof/>
        </w:rPr>
        <w:t>[3]</w:t>
      </w:r>
      <w:r w:rsidR="004C5118">
        <w:fldChar w:fldCharType="end"/>
      </w:r>
      <w:r w:rsidR="008D6E16">
        <w:t xml:space="preserve">. </w:t>
      </w:r>
    </w:p>
    <w:p w14:paraId="18771878" w14:textId="77777777" w:rsidR="008D6E16" w:rsidRDefault="008D6E16" w:rsidP="008721CF"/>
    <w:p w14:paraId="0397A3D0" w14:textId="2FCE5D26" w:rsidR="00B6274B" w:rsidRDefault="008D6E16" w:rsidP="008721CF">
      <w:r>
        <w:t>The CubeSat standard, as the name suggested is based on cube form factor. Cubes are 10cm in dimension and often referred to as units. Multiple units are often combined in order to form larger CubeSats, with 6 unit configurations typically being the largest form factor</w:t>
      </w:r>
      <w:r w:rsidR="004C5118">
        <w:t xml:space="preserve"> </w:t>
      </w:r>
      <w:r w:rsidR="004C5118">
        <w:fldChar w:fldCharType="begin"/>
      </w:r>
      <w:r w:rsidR="004C5118">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004C5118">
        <w:fldChar w:fldCharType="separate"/>
      </w:r>
      <w:r w:rsidR="004C5118">
        <w:rPr>
          <w:noProof/>
        </w:rPr>
        <w:t>[4, 5]</w:t>
      </w:r>
      <w:r w:rsidR="004C5118">
        <w:fldChar w:fldCharType="end"/>
      </w:r>
      <w:r>
        <w:t>. CubeSats are unique in that there is considerable open-sourcing of design and implementation thereof which has been historically rare in the satellite industry</w:t>
      </w:r>
      <w:r w:rsidR="001C1842">
        <w:t xml:space="preserve">. CubeSats </w:t>
      </w:r>
      <w:r w:rsidR="00E133D5">
        <w:t xml:space="preserve">are </w:t>
      </w:r>
      <w:r w:rsidR="001C1842">
        <w:t>generally</w:t>
      </w:r>
      <w:r w:rsidR="00E133D5">
        <w:t xml:space="preserve"> constructed solely of</w:t>
      </w:r>
      <w:r>
        <w:t xml:space="preserve"> commercial off-the-shelf components (COTS)</w:t>
      </w:r>
      <w:r w:rsidR="001C1842">
        <w:t xml:space="preserve"> components instead of those designed specifically for the extremes of space environments</w:t>
      </w:r>
      <w:r>
        <w:t xml:space="preserve">. </w:t>
      </w:r>
      <w:r w:rsidR="001C1842">
        <w:t xml:space="preserve">Single unit CubeSats have been shown capable of containing many of the </w:t>
      </w:r>
      <w:r w:rsidR="00E133D5">
        <w:t>standard</w:t>
      </w:r>
      <w:r w:rsidR="001C1842">
        <w:t xml:space="preserve"> sub-systems tha</w:t>
      </w:r>
      <w:r w:rsidR="00E133D5">
        <w:t>t one may find on larger class satellites</w:t>
      </w:r>
      <w:r w:rsidR="001C1842">
        <w:t xml:space="preserve"> such as: </w:t>
      </w:r>
      <w:r w:rsidR="004C5118">
        <w:t xml:space="preserve">orbital control </w:t>
      </w:r>
      <w:r w:rsidR="004C5118">
        <w:fldChar w:fldCharType="begin"/>
      </w:r>
      <w:r w:rsidR="004C5118">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004C5118">
        <w:fldChar w:fldCharType="separate"/>
      </w:r>
      <w:r w:rsidR="004C5118">
        <w:rPr>
          <w:noProof/>
        </w:rPr>
        <w:t>[6]</w:t>
      </w:r>
      <w:r w:rsidR="004C5118">
        <w:fldChar w:fldCharType="end"/>
      </w:r>
      <w:r w:rsidR="004C5118">
        <w:t xml:space="preserve">, </w:t>
      </w:r>
      <w:r w:rsidR="001C1842">
        <w:t>attitude determination and control (ADCS)</w:t>
      </w:r>
      <w:r w:rsidR="004C5118">
        <w:t xml:space="preserve"> </w:t>
      </w:r>
      <w:r w:rsidR="004C5118">
        <w:fldChar w:fldCharType="begin"/>
      </w:r>
      <w:r w:rsidR="004C5118">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004C5118">
        <w:fldChar w:fldCharType="separate"/>
      </w:r>
      <w:r w:rsidR="004C5118">
        <w:rPr>
          <w:noProof/>
        </w:rPr>
        <w:t>[7]</w:t>
      </w:r>
      <w:r w:rsidR="004C5118">
        <w:fldChar w:fldCharType="end"/>
      </w:r>
      <w:r w:rsidR="001C1842">
        <w:t>, communications</w:t>
      </w:r>
      <w:r w:rsidR="004C5118">
        <w:t xml:space="preserve"> </w: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 </w:instrText>
      </w:r>
      <w:r w:rsidR="004C5118">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004C5118">
        <w:instrText xml:space="preserve"> ADDIN EN.CITE.DATA </w:instrText>
      </w:r>
      <w:r w:rsidR="004C5118">
        <w:fldChar w:fldCharType="end"/>
      </w:r>
      <w:r w:rsidR="004C5118">
        <w:fldChar w:fldCharType="separate"/>
      </w:r>
      <w:r w:rsidR="004C5118">
        <w:rPr>
          <w:noProof/>
        </w:rPr>
        <w:t>[8-10]</w:t>
      </w:r>
      <w:r w:rsidR="004C5118">
        <w:fldChar w:fldCharType="end"/>
      </w:r>
      <w:r w:rsidR="001C1842">
        <w:t>, command and data handling (C&amp;DH)</w:t>
      </w:r>
      <w:r w:rsidR="004C5118">
        <w:t xml:space="preserve"> </w:t>
      </w:r>
      <w:r w:rsidR="004C5118">
        <w:fldChar w:fldCharType="begin"/>
      </w:r>
      <w:r w:rsidR="004C5118">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4C5118">
        <w:fldChar w:fldCharType="separate"/>
      </w:r>
      <w:r w:rsidR="004C5118">
        <w:rPr>
          <w:noProof/>
        </w:rPr>
        <w:t>[11, 12]</w:t>
      </w:r>
      <w:r w:rsidR="004C5118">
        <w:fldChar w:fldCharType="end"/>
      </w:r>
      <w:r w:rsidR="001C1842">
        <w:t xml:space="preserve">, </w:t>
      </w:r>
      <w:r w:rsidR="00773427">
        <w:t>power management and so on.</w:t>
      </w:r>
      <w:r w:rsidR="00224C7B">
        <w:t xml:space="preserve"> A</w:t>
      </w:r>
      <w:r w:rsidR="00E133D5">
        <w:t>long with several sub-systems, a</w:t>
      </w:r>
      <w:r w:rsidR="00224C7B">
        <w:t xml:space="preserve"> CubeSat may carry a small ‘payload’ which is often a scientific instrument or some previously ‘unflown’ implementation of a sub-system such as an experimental antenna</w:t>
      </w:r>
      <w:r w:rsidR="006D411D">
        <w:t xml:space="preserve"> </w:t>
      </w:r>
      <w:r w:rsidR="006D411D">
        <w:fldChar w:fldCharType="begin"/>
      </w:r>
      <w:r w:rsidR="006D411D">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006D411D">
        <w:fldChar w:fldCharType="separate"/>
      </w:r>
      <w:r w:rsidR="006D411D">
        <w:rPr>
          <w:noProof/>
        </w:rPr>
        <w:t>[13]</w:t>
      </w:r>
      <w:r w:rsidR="006D411D">
        <w:fldChar w:fldCharType="end"/>
      </w:r>
      <w:r w:rsidR="00224C7B">
        <w:t>.  CubeSats have become</w:t>
      </w:r>
      <w:r w:rsidR="00E133D5">
        <w:t xml:space="preserve"> increasingly</w:t>
      </w:r>
      <w:r w:rsidR="00224C7B">
        <w:t xml:space="preserve"> popular with the space industry both for testing new technologies and for commercial applications however, their primary applications remain within the ed</w:t>
      </w:r>
      <w:r w:rsidR="006D411D">
        <w:t xml:space="preserve">ucational and academic domain </w:t>
      </w:r>
      <w:r w:rsidR="006D411D">
        <w:fldChar w:fldCharType="begin"/>
      </w:r>
      <w:r w:rsidR="006D411D">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006D411D">
        <w:fldChar w:fldCharType="separate"/>
      </w:r>
      <w:r w:rsidR="006D411D">
        <w:rPr>
          <w:noProof/>
        </w:rPr>
        <w:t>[14]</w:t>
      </w:r>
      <w:r w:rsidR="006D411D">
        <w:fldChar w:fldCharType="end"/>
      </w:r>
      <w:r w:rsidR="00224C7B">
        <w:t xml:space="preserve">. </w:t>
      </w:r>
    </w:p>
    <w:p w14:paraId="52FA8B93" w14:textId="44E74B15" w:rsidR="00773427" w:rsidRDefault="00773427" w:rsidP="008721CF"/>
    <w:p w14:paraId="7838505F" w14:textId="00AB48EE" w:rsidR="00773427" w:rsidRDefault="00AD2600" w:rsidP="008721CF">
      <w:r>
        <w:lastRenderedPageBreak/>
        <w:t xml:space="preserve">What gives CubeSats, and other small form factors, </w:t>
      </w:r>
      <w:r w:rsidR="00773427">
        <w:t>an edge on other</w:t>
      </w:r>
      <w:r>
        <w:t xml:space="preserve"> larger</w:t>
      </w:r>
      <w:r w:rsidR="00773427">
        <w:t xml:space="preserve"> form factors is that </w:t>
      </w:r>
      <w:r w:rsidR="00224C7B">
        <w:t xml:space="preserve">the accepted size and weight constraints allow CubeSats to </w:t>
      </w:r>
      <w:r>
        <w:t>‘hitch’ a ride alongside larger launch payloads. Effectively all modern launch payloads are designed to match the capabilities of the launch vehicle. Frequently, vehicles will have</w:t>
      </w:r>
      <w:r w:rsidR="00E133D5">
        <w:t xml:space="preserve"> some spare volume and</w:t>
      </w:r>
      <w:r>
        <w:t xml:space="preserve"> available lift thrust. In these cases multiple launchers have be devised which can make use of unused space and launch CubeSats along with </w:t>
      </w:r>
      <w:r w:rsidR="00E133D5">
        <w:t>the vehicle’s primary payloads</w:t>
      </w:r>
      <w:r w:rsidR="006D411D">
        <w:t xml:space="preserve"> </w:t>
      </w:r>
      <w:r w:rsidR="006D411D">
        <w:fldChar w:fldCharType="begin"/>
      </w:r>
      <w:r w:rsidR="006D411D">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006D411D">
        <w:fldChar w:fldCharType="separate"/>
      </w:r>
      <w:r w:rsidR="006D411D">
        <w:rPr>
          <w:noProof/>
        </w:rPr>
        <w:t>[15, 16]</w:t>
      </w:r>
      <w:r w:rsidR="006D411D">
        <w:fldChar w:fldCharType="end"/>
      </w:r>
      <w:r w:rsidR="00E133D5">
        <w:t>. In cases</w:t>
      </w:r>
      <w:r>
        <w:t xml:space="preserve"> where cargo and/or personnel are being delivered to the ISS, CubeSats </w:t>
      </w:r>
      <w:r w:rsidR="00E133D5">
        <w:t>often</w:t>
      </w:r>
      <w:r>
        <w:t xml:space="preserve"> hitch a ride to be launched from the ISS</w:t>
      </w:r>
      <w:r w:rsidR="006D411D">
        <w:t>’s dedicated CubeSat launcher</w:t>
      </w:r>
      <w:r>
        <w:t xml:space="preserve">. </w:t>
      </w:r>
    </w:p>
    <w:p w14:paraId="754A0195" w14:textId="77777777" w:rsidR="00386B9A" w:rsidRDefault="00386B9A" w:rsidP="008721CF"/>
    <w:p w14:paraId="14E4A1BB" w14:textId="0BB86386" w:rsidR="00AD2600" w:rsidRDefault="0035618D" w:rsidP="008721CF">
      <w:r>
        <w:t xml:space="preserve">As a result of </w:t>
      </w:r>
      <w:r w:rsidR="003A7D06">
        <w:t xml:space="preserve">the </w:t>
      </w:r>
      <w:r>
        <w:t>lowering</w:t>
      </w:r>
      <w:r w:rsidR="003A7D06">
        <w:t xml:space="preserve"> unit costs to LEO and the increasing </w:t>
      </w:r>
      <w:r>
        <w:t>affordability, availability and capabilities of CubeSat components, CubeSat mission have become increasing ambitious</w:t>
      </w:r>
      <w:r w:rsidR="006D411D">
        <w:t xml:space="preserve"> </w: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 </w:instrText>
      </w:r>
      <w:r w:rsidR="006D411D">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006D411D">
        <w:instrText xml:space="preserve"> ADDIN EN.CITE.DATA </w:instrText>
      </w:r>
      <w:r w:rsidR="006D411D">
        <w:fldChar w:fldCharType="end"/>
      </w:r>
      <w:r w:rsidR="006D411D">
        <w:fldChar w:fldCharType="separate"/>
      </w:r>
      <w:r w:rsidR="006D411D">
        <w:rPr>
          <w:noProof/>
        </w:rPr>
        <w:t>[17-19]</w:t>
      </w:r>
      <w:r w:rsidR="006D411D">
        <w:fldChar w:fldCharType="end"/>
      </w:r>
      <w:r>
        <w:t>. This project focuses on a particular subset of</w:t>
      </w:r>
      <w:r w:rsidR="003A7D06">
        <w:t xml:space="preserve"> emerging</w:t>
      </w:r>
      <w:r>
        <w:t xml:space="preserve"> CubeSat missions which</w:t>
      </w:r>
      <w:r w:rsidR="003A7D06">
        <w:t xml:space="preserve"> involve</w:t>
      </w:r>
      <w:r>
        <w:t xml:space="preserve"> networked swarms of CubeSats; these will simply be referred to as CubeSat networks</w:t>
      </w:r>
      <w:r w:rsidR="00320F2A">
        <w:t xml:space="preserve"> (CSNs)</w:t>
      </w:r>
      <w:r>
        <w:t>.</w:t>
      </w:r>
      <w:r w:rsidR="003A7D06">
        <w:t xml:space="preserve"> </w:t>
      </w:r>
      <w:r w:rsidR="00AE7090">
        <w:t>The added redundancy of</w:t>
      </w:r>
      <w:r w:rsidR="00E133D5">
        <w:t xml:space="preserve"> m</w:t>
      </w:r>
      <w:r w:rsidR="003A7D06">
        <w:t>ulti-CubeSat missions address</w:t>
      </w:r>
      <w:r w:rsidR="00AE7090">
        <w:t>es</w:t>
      </w:r>
      <w:r w:rsidR="003A7D06">
        <w:t xml:space="preserve"> the platforms</w:t>
      </w:r>
      <w:r>
        <w:t xml:space="preserve"> </w:t>
      </w:r>
      <w:r w:rsidR="003A7D06">
        <w:t>limitations</w:t>
      </w:r>
      <w:r w:rsidR="00E133D5">
        <w:t xml:space="preserve"> o</w:t>
      </w:r>
      <w:r w:rsidR="003A7D06">
        <w:t>n</w:t>
      </w:r>
      <w:r w:rsidR="00AE7090">
        <w:t xml:space="preserve"> power and durability</w:t>
      </w:r>
      <w:r w:rsidR="003A7D06">
        <w:t xml:space="preserve">. Missions which involve </w:t>
      </w:r>
      <w:r w:rsidR="00AE7090">
        <w:t>CSNs</w:t>
      </w:r>
      <w:r w:rsidR="003A7D06">
        <w:t xml:space="preserve"> advance</w:t>
      </w:r>
      <w:r w:rsidR="00C0005B">
        <w:t xml:space="preserve"> the platform</w:t>
      </w:r>
      <w:r w:rsidR="003A7D06">
        <w:t xml:space="preserve"> one step further by introducing </w:t>
      </w:r>
      <w:r w:rsidR="00E133D5">
        <w:t xml:space="preserve">varying degrees of autonomous cooperation and coordination between CubeSats. It is this cooperation and coordination that presents exciting new CubeSat applications. </w:t>
      </w:r>
      <w:r w:rsidR="00AE7090">
        <w:t xml:space="preserve">CSNs </w:t>
      </w:r>
      <w:r w:rsidR="009E43CA">
        <w:t>open</w:t>
      </w:r>
      <w:r w:rsidR="00AE7090">
        <w:t xml:space="preserve"> numerous</w:t>
      </w:r>
      <w:r w:rsidR="009E43CA">
        <w:t xml:space="preserve"> new possibilities </w:t>
      </w:r>
      <w:r w:rsidR="00AE7090">
        <w:t>such as</w:t>
      </w:r>
      <w:r w:rsidR="009E43CA">
        <w:t xml:space="preserve"> the collection of greater volumes of scientific data per mission,</w:t>
      </w:r>
      <w:r w:rsidR="00AE7090">
        <w:t xml:space="preserve"> CubeSat</w:t>
      </w:r>
      <w:r w:rsidR="00C0005B">
        <w:t xml:space="preserve"> interferometry </w:t>
      </w:r>
      <w:r w:rsidR="00C0005B">
        <w:fldChar w:fldCharType="begin"/>
      </w:r>
      <w:r w:rsidR="00C0005B">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00C0005B">
        <w:fldChar w:fldCharType="separate"/>
      </w:r>
      <w:r w:rsidR="00C0005B">
        <w:rPr>
          <w:noProof/>
        </w:rPr>
        <w:t>[20]</w:t>
      </w:r>
      <w:r w:rsidR="00C0005B">
        <w:fldChar w:fldCharType="end"/>
      </w:r>
      <w:r w:rsidR="009E43CA">
        <w:t xml:space="preserve">, increased </w:t>
      </w:r>
      <w:r w:rsidR="009E43CA" w:rsidRPr="009E43CA">
        <w:t xml:space="preserve">fidelity </w:t>
      </w:r>
      <w:r w:rsidR="009E43CA">
        <w:t>sensory data, inexpensive low-data rate</w:t>
      </w:r>
      <w:r w:rsidR="00AE7090">
        <w:t xml:space="preserve"> communications and </w:t>
      </w:r>
      <w:r w:rsidR="00C0005B">
        <w:t xml:space="preserve">improved air traffic monitoring </w:t>
      </w:r>
      <w:r w:rsidR="00C0005B">
        <w:fldChar w:fldCharType="begin"/>
      </w:r>
      <w:r w:rsidR="00C0005B">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00C0005B">
        <w:fldChar w:fldCharType="separate"/>
      </w:r>
      <w:r w:rsidR="00C0005B">
        <w:rPr>
          <w:noProof/>
        </w:rPr>
        <w:t>[21]</w:t>
      </w:r>
      <w:r w:rsidR="00C0005B">
        <w:fldChar w:fldCharType="end"/>
      </w:r>
      <w:r w:rsidR="009E43CA">
        <w:t xml:space="preserve">. The space industry has taken the first </w:t>
      </w:r>
      <w:r w:rsidR="00917BE3">
        <w:t xml:space="preserve">crucial </w:t>
      </w:r>
      <w:r w:rsidR="009E43CA">
        <w:t xml:space="preserve">steps into designing and testing </w:t>
      </w:r>
      <w:r w:rsidR="00AE7090">
        <w:t>CSNs</w:t>
      </w:r>
      <w:r w:rsidR="009E43CA">
        <w:t xml:space="preserve"> </w:t>
      </w:r>
      <w:r w:rsidR="003166DC">
        <w:t>with</w:t>
      </w:r>
      <w:r w:rsidR="00C0005B">
        <w:t xml:space="preserve"> missions such as NASA’s EDSN </w:t>
      </w:r>
      <w:r w:rsidR="00C0005B">
        <w:fldChar w:fldCharType="begin"/>
      </w:r>
      <w:r w:rsidR="00C0005B">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00C0005B">
        <w:fldChar w:fldCharType="separate"/>
      </w:r>
      <w:r w:rsidR="00C0005B">
        <w:rPr>
          <w:noProof/>
        </w:rPr>
        <w:t>[22]</w:t>
      </w:r>
      <w:r w:rsidR="00C0005B">
        <w:fldChar w:fldCharType="end"/>
      </w:r>
      <w:r w:rsidR="003166DC">
        <w:t xml:space="preserve"> and Nodes </w:t>
      </w:r>
      <w:r w:rsidR="00C0005B">
        <w:fldChar w:fldCharType="begin"/>
      </w:r>
      <w:r w:rsidR="00C0005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C0005B">
        <w:fldChar w:fldCharType="separate"/>
      </w:r>
      <w:r w:rsidR="00C0005B">
        <w:rPr>
          <w:noProof/>
        </w:rPr>
        <w:t>[12]</w:t>
      </w:r>
      <w:r w:rsidR="00C0005B">
        <w:fldChar w:fldCharType="end"/>
      </w:r>
      <w:r w:rsidR="00C0005B">
        <w:t xml:space="preserve"> </w:t>
      </w:r>
      <w:r w:rsidR="003166DC">
        <w:t>and CNSA’s Tian</w:t>
      </w:r>
      <w:r w:rsidR="00917BE3">
        <w:t>w</w:t>
      </w:r>
      <w:r w:rsidR="00C0005B">
        <w:t xml:space="preserve">ang-1 </w:t>
      </w:r>
      <w:r w:rsidR="002B4DCA">
        <w:fldChar w:fldCharType="begin"/>
      </w:r>
      <w:r w:rsidR="002B4DCA">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002B4DCA">
        <w:fldChar w:fldCharType="separate"/>
      </w:r>
      <w:r w:rsidR="002B4DCA">
        <w:rPr>
          <w:noProof/>
        </w:rPr>
        <w:t>[23]</w:t>
      </w:r>
      <w:r w:rsidR="002B4DCA">
        <w:fldChar w:fldCharType="end"/>
      </w:r>
      <w:r w:rsidR="00917BE3">
        <w:t>.</w:t>
      </w:r>
    </w:p>
    <w:p w14:paraId="4824175C" w14:textId="6C39FCF3" w:rsidR="00917BE3" w:rsidRDefault="00917BE3" w:rsidP="008721CF"/>
    <w:p w14:paraId="07A9E9E5" w14:textId="2033F232" w:rsidR="00917BE3" w:rsidRDefault="00917BE3" w:rsidP="008721CF">
      <w:r>
        <w:lastRenderedPageBreak/>
        <w:t xml:space="preserve">This work </w:t>
      </w:r>
      <w:r w:rsidR="00320F2A">
        <w:t>builds upon</w:t>
      </w:r>
      <w:r>
        <w:t xml:space="preserve"> the mission and flight data from the aforementioned missions and seeks to explore </w:t>
      </w:r>
      <w:r w:rsidR="00AE7090">
        <w:t>certain</w:t>
      </w:r>
      <w:r>
        <w:t xml:space="preserve"> fundamental aspects of the networking approaches employed in </w:t>
      </w:r>
      <w:r w:rsidR="00AE7090">
        <w:t>CSNs</w:t>
      </w:r>
      <w:r>
        <w:t>. In particular</w:t>
      </w:r>
      <w:r w:rsidR="00AE7090">
        <w:t>, this</w:t>
      </w:r>
      <w:r>
        <w:t xml:space="preserve"> work attempts to identify how scientific CubeSat mission applications may approach</w:t>
      </w:r>
      <w:r w:rsidR="00320F2A">
        <w:t xml:space="preserve"> CubeSat</w:t>
      </w:r>
      <w:r>
        <w:t xml:space="preserve"> networking in order to optimiz</w:t>
      </w:r>
      <w:r w:rsidR="002B4DCA">
        <w:t xml:space="preserve">e </w:t>
      </w:r>
      <w:r w:rsidR="00320F2A">
        <w:t>space to ground</w:t>
      </w:r>
      <w:r w:rsidR="00AE7090">
        <w:t xml:space="preserve"> (S2G)</w:t>
      </w:r>
      <w:r w:rsidR="00320F2A">
        <w:t xml:space="preserve"> </w:t>
      </w:r>
      <w:r w:rsidR="002B4DCA">
        <w:t xml:space="preserve">data </w:t>
      </w:r>
      <w:r w:rsidR="00320F2A">
        <w:t>throughput with</w:t>
      </w:r>
      <w:bookmarkStart w:id="7" w:name="_GoBack"/>
      <w:bookmarkEnd w:id="7"/>
      <w:r w:rsidR="00320F2A">
        <w:t xml:space="preserve"> network power consumption</w:t>
      </w:r>
      <w:r>
        <w:t xml:space="preserve">. </w:t>
      </w:r>
    </w:p>
    <w:p w14:paraId="6B740B9F" w14:textId="51C6F2A1" w:rsidR="00B6274B" w:rsidRDefault="00B6274B" w:rsidP="00C40FF8">
      <w:pPr>
        <w:pStyle w:val="Heading2"/>
      </w:pPr>
      <w:r>
        <w:t xml:space="preserve"> </w:t>
      </w:r>
      <w:bookmarkStart w:id="8" w:name="_Toc468804658"/>
      <w:r w:rsidR="00C40FF8">
        <w:t>Objectives</w:t>
      </w:r>
      <w:bookmarkEnd w:id="8"/>
    </w:p>
    <w:p w14:paraId="0EBFB0CB" w14:textId="246532B8" w:rsidR="005A1AA0" w:rsidRDefault="00320F2A" w:rsidP="008721CF">
      <w:r>
        <w:t xml:space="preserve">In many regards CSNs </w:t>
      </w:r>
      <w:r w:rsidR="001C438B">
        <w:t>are similar to networks to which computer scientists and engineers are accustomed such as wireless sensor networks (WSNs) and mobile ad-hoc networks (MANETs).</w:t>
      </w:r>
      <w:r w:rsidR="008F4BB0">
        <w:t xml:space="preserve"> This work aims to take state of the art concepts from both of these fields and apply them to CSNs. </w:t>
      </w:r>
      <w:r w:rsidR="005A1AA0">
        <w:t>This is not to say that the existing CSN state of the art is not strongly based on work in these fields, as it most certainly is. Work in academic domains prior to the design and launch of the first CSN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14:paraId="59578A05" w14:textId="3A677F44" w:rsidR="005A1AA0" w:rsidRDefault="005A1AA0" w:rsidP="008721CF"/>
    <w:p w14:paraId="2D1DD19D" w14:textId="26148E21" w:rsidR="005A6A46" w:rsidRDefault="005A1AA0" w:rsidP="008721CF">
      <w:r>
        <w:t xml:space="preserve">The </w:t>
      </w:r>
      <w:r w:rsidR="00D30362">
        <w:t>general</w:t>
      </w:r>
      <w:r>
        <w:t xml:space="preserve"> </w:t>
      </w:r>
      <w:r w:rsidR="00AC7113">
        <w:t>motivation</w:t>
      </w:r>
      <w:r>
        <w:t xml:space="preserve"> of this work is to </w:t>
      </w:r>
      <w:r w:rsidR="00AC7113">
        <w:t>assess CSN</w:t>
      </w:r>
      <w:r>
        <w:t xml:space="preserve"> </w:t>
      </w:r>
      <w:r w:rsidRPr="005A1AA0">
        <w:rPr>
          <w:b/>
        </w:rPr>
        <w:t>network layer protocol design</w:t>
      </w:r>
      <w:r>
        <w:t xml:space="preserve"> in light of both existing academic work relating to WSNs, MANETs, CubeSat networking, and the design, implementation and flight data of CSN based missions.</w:t>
      </w:r>
      <w:r w:rsidR="00D30362">
        <w:t xml:space="preserve"> As mentioned, there are numerous varied applications of CSNs. As such, this work seeks to examine a generic and common scientific application. This chosen application employs </w:t>
      </w:r>
      <w:r w:rsidR="00D30362" w:rsidRPr="00D30362">
        <w:rPr>
          <w:b/>
        </w:rPr>
        <w:t>a number</w:t>
      </w:r>
      <w:r w:rsidR="00D30362">
        <w:t xml:space="preserve"> of  CubeSats each of which has an identical scientific instrument. This scientific instrument produces some data and </w:t>
      </w:r>
      <w:r w:rsidR="00D30362">
        <w:lastRenderedPageBreak/>
        <w:t>it is then objective of the CSN to coordinate in order to communicate this data to ground. Even in this simplified and general case there are many complications to consider such as the power consumed by</w:t>
      </w:r>
      <w:r w:rsidR="00AC7113">
        <w:t xml:space="preserve"> S2G communications and</w:t>
      </w:r>
      <w:r w:rsidR="00D30362">
        <w:t xml:space="preserve"> inter-satellite communication (ISC), which is sometime</w:t>
      </w:r>
      <w:r w:rsidR="00AC7113">
        <w:t xml:space="preserve">s referred to as crosslinking. For the scientist on the ground the core concern is the quality and the quantity of the data received. In this work we assume that the issues of data quality are fully addressed by the scientific instrument. This leaves the quantity of data received as the metric for  success for this hypothetical scientific mission. This leads to more specific objective of this work; to explore CSN </w:t>
      </w:r>
      <w:r w:rsidR="00AC7113" w:rsidRPr="00AC7113">
        <w:rPr>
          <w:b/>
        </w:rPr>
        <w:t>network layer protocol design</w:t>
      </w:r>
      <w:r w:rsidR="00AC7113">
        <w:rPr>
          <w:b/>
        </w:rPr>
        <w:t xml:space="preserve"> </w:t>
      </w:r>
      <w:r w:rsidR="00AC7113">
        <w:t xml:space="preserve">in order to identify approaches which may increase overall data throughput to ground. As alluded to, this may be achieved by increasing the longevity of the missions and/or the rate at which data is transmitted to ground. This exemplifies the core problem which this work attempts to address; the balance of S2G throughput </w:t>
      </w:r>
      <w:r w:rsidR="005A6A46">
        <w:t>versus power consumption.</w:t>
      </w:r>
    </w:p>
    <w:p w14:paraId="7D9D583C" w14:textId="55B66355" w:rsidR="005A6A46" w:rsidRDefault="005A6A46" w:rsidP="008721CF"/>
    <w:p w14:paraId="510D8B52" w14:textId="7D1836AC" w:rsidR="005A6A46" w:rsidRPr="00AC7113" w:rsidRDefault="005A6A46" w:rsidP="008721CF">
      <w:r>
        <w:t>In terms of CubeSat power, ISC is expensive however</w:t>
      </w:r>
      <w:r w:rsidR="00386B9A">
        <w:t>,</w:t>
      </w:r>
      <w:r>
        <w:t xml:space="preserve"> S2G communicat</w:t>
      </w:r>
      <w:r w:rsidR="00386B9A">
        <w:t xml:space="preserve">ion is considerably more so. This presents an optimization problem. Increasing the amount of S2G communication will increase S2G throughput of course but it will also consume more battery overall and reduced the amount of possible sensing. ISC may be used to communicate data to </w:t>
      </w:r>
      <w:r w:rsidR="005479EE">
        <w:t xml:space="preserve">a CubeSat which has more battery power and/or a better window of opportunity for S2G communications. Of course, too much ISC will be wasteful in scenarios where all CubeSats have enough battery and suitable S2G windows to perform S2G communications. It is in this context that the core technical objectives are framed. Any solutions proposed by this work intend to address the primary objective with direct consideration to balancing CubeSat power consumption with S2G throughput. </w:t>
      </w:r>
    </w:p>
    <w:p w14:paraId="0835407F" w14:textId="544C950C" w:rsidR="00C40FF8" w:rsidRPr="00C40FF8" w:rsidRDefault="00B6274B" w:rsidP="00C40FF8">
      <w:pPr>
        <w:pStyle w:val="Heading2"/>
      </w:pPr>
      <w:r>
        <w:lastRenderedPageBreak/>
        <w:t xml:space="preserve"> </w:t>
      </w:r>
      <w:bookmarkStart w:id="9" w:name="_Toc468804659"/>
      <w:r w:rsidR="00C40FF8">
        <w:t>Thesis Structure</w:t>
      </w:r>
      <w:bookmarkEnd w:id="9"/>
    </w:p>
    <w:p w14:paraId="2FEE2520" w14:textId="65E6B272" w:rsidR="00303ED3" w:rsidRDefault="006003F9">
      <w:r>
        <w:t xml:space="preserve">This document is divided into six chapters. The </w:t>
      </w:r>
      <w:r w:rsidR="00AE3F84">
        <w:t>Introduction</w:t>
      </w:r>
      <w:r>
        <w:t xml:space="preserve"> chapter offers a basic overview of the background of the project and the motivations and objectives thereof. </w:t>
      </w:r>
      <w:r w:rsidR="00AE3F84">
        <w:t>This chapter aims to provide just enough material for lay-readers to understand the context and general scope of the project but stops short of introducing in depth the CubeSat platform, LEO environments and NanoSat applications.</w:t>
      </w:r>
    </w:p>
    <w:p w14:paraId="0FDD741D" w14:textId="2BDDD82D" w:rsidR="00AE3F84" w:rsidRDefault="00AE3F84"/>
    <w:p w14:paraId="78BAFD00" w14:textId="4F3CB7F5" w:rsidR="00AE3F84" w:rsidRDefault="00AE3F84">
      <w:r>
        <w:t>The State of the Art</w:t>
      </w:r>
      <w:r w:rsidR="007D6DB1" w:rsidRPr="007D6DB1">
        <w:t xml:space="preserve"> chapter …</w:t>
      </w:r>
    </w:p>
    <w:p w14:paraId="0F2D3307" w14:textId="138DF6AA" w:rsidR="007D6DB1" w:rsidRDefault="007D6DB1">
      <w:r w:rsidRPr="007D6DB1">
        <w:t xml:space="preserve">The </w:t>
      </w:r>
      <w:r>
        <w:t xml:space="preserve">Proposed Protocols </w:t>
      </w:r>
      <w:r w:rsidRPr="007D6DB1">
        <w:t>chapter …</w:t>
      </w:r>
    </w:p>
    <w:p w14:paraId="6FAF51EC" w14:textId="6C45EB28" w:rsidR="007D6DB1" w:rsidRDefault="007D6DB1">
      <w:r>
        <w:t xml:space="preserve">The Simulations </w:t>
      </w:r>
      <w:r w:rsidRPr="007D6DB1">
        <w:t>chapter …</w:t>
      </w:r>
    </w:p>
    <w:p w14:paraId="648A7D4B" w14:textId="45766E63" w:rsidR="007D6DB1" w:rsidRDefault="007D6DB1">
      <w:r w:rsidRPr="007D6DB1">
        <w:t xml:space="preserve">The </w:t>
      </w:r>
      <w:r>
        <w:t xml:space="preserve">Results </w:t>
      </w:r>
      <w:r w:rsidRPr="007D6DB1">
        <w:t>chapter …</w:t>
      </w:r>
    </w:p>
    <w:p w14:paraId="1CF92997" w14:textId="0C05541D" w:rsidR="007D6DB1" w:rsidRDefault="007D6DB1">
      <w:r>
        <w:t>Finally the Conclusions chapter …</w:t>
      </w:r>
    </w:p>
    <w:p w14:paraId="0DB4BC98" w14:textId="202F9C77" w:rsidR="00B6274B" w:rsidRDefault="00C40FF8" w:rsidP="00C40FF8">
      <w:pPr>
        <w:pStyle w:val="Heading1"/>
      </w:pPr>
      <w:bookmarkStart w:id="10" w:name="_Toc468804660"/>
      <w:r>
        <w:lastRenderedPageBreak/>
        <w:t>State of the Art</w:t>
      </w:r>
      <w:bookmarkEnd w:id="10"/>
    </w:p>
    <w:p w14:paraId="69B3D275" w14:textId="246DDF82" w:rsidR="00B6274B" w:rsidRDefault="00B6274B">
      <w:pPr>
        <w:pStyle w:val="Heading2"/>
      </w:pPr>
      <w:r>
        <w:t xml:space="preserve"> </w:t>
      </w:r>
      <w:bookmarkStart w:id="11" w:name="_Toc468804661"/>
      <w:r w:rsidR="00A71D7F">
        <w:t>Introduction</w:t>
      </w:r>
      <w:bookmarkEnd w:id="11"/>
      <w:r w:rsidR="00D046E6">
        <w:t xml:space="preserve"> </w:t>
      </w:r>
    </w:p>
    <w:p w14:paraId="67A9E977" w14:textId="52D5C7A5" w:rsidR="00303ED3" w:rsidRPr="003F7A7E" w:rsidRDefault="00A71D7F" w:rsidP="00CC7A17">
      <w:pPr>
        <w:rPr>
          <w:i/>
        </w:rPr>
      </w:pPr>
      <w:r>
        <w:t>…</w:t>
      </w:r>
      <w:r w:rsidR="003F7A7E">
        <w:t xml:space="preserve"> </w:t>
      </w:r>
    </w:p>
    <w:p w14:paraId="4507AD28" w14:textId="0B37EFC5" w:rsidR="00A71D7F" w:rsidRDefault="00A71D7F" w:rsidP="00A71D7F">
      <w:pPr>
        <w:pStyle w:val="Heading2"/>
      </w:pPr>
      <w:bookmarkStart w:id="12" w:name="_Toc468804662"/>
      <w:r>
        <w:t>CubeSats</w:t>
      </w:r>
      <w:bookmarkEnd w:id="12"/>
    </w:p>
    <w:p w14:paraId="1533E32F" w14:textId="6D151C46" w:rsidR="00A71D7F" w:rsidRPr="00A71D7F" w:rsidRDefault="00A71D7F" w:rsidP="00A71D7F">
      <w:r>
        <w:t>…</w:t>
      </w:r>
    </w:p>
    <w:p w14:paraId="30140ABF" w14:textId="6E539473" w:rsidR="00A71D7F" w:rsidRDefault="00A71D7F" w:rsidP="00A71D7F">
      <w:pPr>
        <w:pStyle w:val="Heading3"/>
      </w:pPr>
      <w:bookmarkStart w:id="13" w:name="_Toc468804663"/>
      <w:r>
        <w:t>CubeSat Capabilities</w:t>
      </w:r>
      <w:bookmarkEnd w:id="13"/>
    </w:p>
    <w:p w14:paraId="44D3042A" w14:textId="5C8A5484" w:rsidR="00A71D7F" w:rsidRDefault="00A71D7F" w:rsidP="00A71D7F">
      <w:r>
        <w:t>…</w:t>
      </w:r>
    </w:p>
    <w:p w14:paraId="41D9323B" w14:textId="0557C21D" w:rsidR="00A71D7F" w:rsidRDefault="00A71D7F" w:rsidP="00A71D7F">
      <w:pPr>
        <w:pStyle w:val="Heading3"/>
      </w:pPr>
      <w:bookmarkStart w:id="14" w:name="_Toc468804664"/>
      <w:r>
        <w:t>CubeSat Applications</w:t>
      </w:r>
      <w:bookmarkEnd w:id="14"/>
    </w:p>
    <w:p w14:paraId="58140D5E" w14:textId="2CC90167" w:rsidR="00A71D7F" w:rsidRPr="00A71D7F" w:rsidRDefault="00A71D7F" w:rsidP="007F31B0">
      <w:r>
        <w:t>…</w:t>
      </w:r>
    </w:p>
    <w:p w14:paraId="30EF38F4" w14:textId="38949DAE" w:rsidR="00E97968" w:rsidRPr="00E97968" w:rsidRDefault="00A71D7F" w:rsidP="00A71D7F">
      <w:pPr>
        <w:pStyle w:val="Heading2"/>
      </w:pPr>
      <w:bookmarkStart w:id="15" w:name="_Toc468804666"/>
      <w:r>
        <w:t>Inter-Satellite Communications</w:t>
      </w:r>
      <w:bookmarkEnd w:id="15"/>
    </w:p>
    <w:p w14:paraId="71F02050" w14:textId="49F9CB7E" w:rsidR="00C11324" w:rsidRDefault="00A71D7F" w:rsidP="00C11324">
      <w:r>
        <w:t>…</w:t>
      </w:r>
    </w:p>
    <w:p w14:paraId="05A509A1" w14:textId="38E0B4FF" w:rsidR="00B82E08" w:rsidRDefault="00B82E08" w:rsidP="00B82E08">
      <w:pPr>
        <w:pStyle w:val="Heading3"/>
      </w:pPr>
      <w:r>
        <w:t>Gamalink</w:t>
      </w:r>
    </w:p>
    <w:p w14:paraId="7EFF730A" w14:textId="179F4C45" w:rsidR="00981A8D" w:rsidRPr="00325091" w:rsidRDefault="00981A8D" w:rsidP="00981A8D">
      <w:pPr>
        <w:rPr>
          <w:i/>
        </w:rPr>
      </w:pPr>
      <w:r>
        <w:t>…</w:t>
      </w:r>
      <w:r w:rsidR="00325091">
        <w:t xml:space="preserve"> </w:t>
      </w:r>
      <w:r w:rsidR="0046015A">
        <w:rPr>
          <w:i/>
        </w:rPr>
        <w:t>Introduce</w:t>
      </w:r>
      <w:r w:rsidR="00325091">
        <w:rPr>
          <w:i/>
        </w:rPr>
        <w:t xml:space="preserve"> with press release material – SP7 etc.</w:t>
      </w:r>
    </w:p>
    <w:p w14:paraId="78302197" w14:textId="42E89B68" w:rsidR="00A71D7F" w:rsidRDefault="00A71D7F" w:rsidP="00A71D7F">
      <w:pPr>
        <w:pStyle w:val="Heading2"/>
      </w:pPr>
      <w:bookmarkStart w:id="16" w:name="_Toc468804667"/>
      <w:r>
        <w:t>Wireless Sensor Networks</w:t>
      </w:r>
      <w:bookmarkEnd w:id="16"/>
    </w:p>
    <w:p w14:paraId="69858913" w14:textId="7DC322E6" w:rsidR="00A71D7F" w:rsidRDefault="00A71D7F" w:rsidP="00A71D7F">
      <w:r>
        <w:t>…</w:t>
      </w:r>
    </w:p>
    <w:p w14:paraId="421ED654" w14:textId="1168B387" w:rsidR="00A71D7F" w:rsidRDefault="00A71D7F" w:rsidP="00A71D7F">
      <w:pPr>
        <w:pStyle w:val="Heading2"/>
      </w:pPr>
      <w:bookmarkStart w:id="17" w:name="_Toc468804668"/>
      <w:r>
        <w:t>Mobile Ad-Hoc Networks</w:t>
      </w:r>
      <w:bookmarkEnd w:id="17"/>
    </w:p>
    <w:p w14:paraId="34112943" w14:textId="4A288EE6" w:rsidR="00A71D7F" w:rsidRDefault="00A71D7F" w:rsidP="00A71D7F">
      <w:r>
        <w:t>…</w:t>
      </w:r>
    </w:p>
    <w:p w14:paraId="1EEE74A2" w14:textId="0D25396F" w:rsidR="00A71D7F" w:rsidRDefault="007F31B0" w:rsidP="00A71D7F">
      <w:pPr>
        <w:pStyle w:val="Heading2"/>
      </w:pPr>
      <w:r>
        <w:lastRenderedPageBreak/>
        <w:t>Missions</w:t>
      </w:r>
    </w:p>
    <w:p w14:paraId="079A3A09" w14:textId="3781F4F8" w:rsidR="003F7A7E" w:rsidRDefault="003F7A7E" w:rsidP="003F7A7E">
      <w:r>
        <w:t>…</w:t>
      </w:r>
    </w:p>
    <w:p w14:paraId="25EDB3B3" w14:textId="038494C3" w:rsidR="007F31B0" w:rsidRDefault="007F31B0" w:rsidP="007F31B0">
      <w:pPr>
        <w:pStyle w:val="Heading3"/>
      </w:pPr>
      <w:r>
        <w:t>Previous Missions</w:t>
      </w:r>
    </w:p>
    <w:p w14:paraId="0BB395C0" w14:textId="654CAFEE" w:rsidR="007F31B0" w:rsidRDefault="007F31B0" w:rsidP="007F31B0">
      <w:r>
        <w:t>…</w:t>
      </w:r>
    </w:p>
    <w:p w14:paraId="4A06241D" w14:textId="1DC0D2A9" w:rsidR="007F31B0" w:rsidRDefault="007F31B0" w:rsidP="007F31B0">
      <w:pPr>
        <w:pStyle w:val="Heading3"/>
      </w:pPr>
      <w:r>
        <w:t>Future Missions</w:t>
      </w:r>
    </w:p>
    <w:p w14:paraId="383D2BA9" w14:textId="465590A2" w:rsidR="007F31B0" w:rsidRPr="007F31B0" w:rsidRDefault="007F31B0" w:rsidP="007F31B0">
      <w:r>
        <w:t>…</w:t>
      </w:r>
    </w:p>
    <w:p w14:paraId="0F9FA8E9" w14:textId="285B4E0E" w:rsidR="003F7A7E" w:rsidRDefault="003F7A7E" w:rsidP="003F7A7E">
      <w:pPr>
        <w:pStyle w:val="Heading2"/>
      </w:pPr>
      <w:bookmarkStart w:id="18" w:name="_Toc468804670"/>
      <w:r>
        <w:t>Summary</w:t>
      </w:r>
      <w:bookmarkEnd w:id="18"/>
    </w:p>
    <w:p w14:paraId="64AE00FF" w14:textId="44A11EDE" w:rsidR="003F7A7E" w:rsidRPr="003F7A7E" w:rsidRDefault="003F7A7E" w:rsidP="003F7A7E">
      <w:r>
        <w:t>…</w:t>
      </w:r>
    </w:p>
    <w:p w14:paraId="77FE7735" w14:textId="77777777" w:rsidR="00A71D7F" w:rsidRDefault="00A71D7F" w:rsidP="003F7A7E"/>
    <w:p w14:paraId="2414A0CA" w14:textId="0A66145C" w:rsidR="00C11324" w:rsidRDefault="000C04DC" w:rsidP="003F7A7E">
      <w:pPr>
        <w:pStyle w:val="Heading1"/>
      </w:pPr>
      <w:r>
        <w:lastRenderedPageBreak/>
        <w:t>Proposed Protocols</w:t>
      </w:r>
    </w:p>
    <w:p w14:paraId="46692572" w14:textId="467449C8" w:rsidR="00C11324" w:rsidRDefault="003F7A7E" w:rsidP="00351AB4">
      <w:pPr>
        <w:pStyle w:val="Heading2"/>
      </w:pPr>
      <w:bookmarkStart w:id="19" w:name="_Toc468804672"/>
      <w:r>
        <w:t>Introduction</w:t>
      </w:r>
      <w:bookmarkEnd w:id="19"/>
    </w:p>
    <w:p w14:paraId="4ACE6BDE" w14:textId="02FD3C09" w:rsidR="00351AB4" w:rsidRPr="003F7A7E" w:rsidRDefault="003F7A7E" w:rsidP="00CC7A17">
      <w:pPr>
        <w:rPr>
          <w:i/>
        </w:rPr>
      </w:pPr>
      <w:r>
        <w:t xml:space="preserve">… </w:t>
      </w:r>
      <w:r>
        <w:rPr>
          <w:i/>
        </w:rPr>
        <w:t>Objectives, Requirements, Restrictions</w:t>
      </w:r>
    </w:p>
    <w:p w14:paraId="6C0CFB3D" w14:textId="00F7436B" w:rsidR="00351AB4" w:rsidRDefault="003F7A7E" w:rsidP="00351AB4">
      <w:pPr>
        <w:pStyle w:val="Heading2"/>
      </w:pPr>
      <w:bookmarkStart w:id="20" w:name="_Toc468804673"/>
      <w:r>
        <w:t>Objectives</w:t>
      </w:r>
      <w:bookmarkEnd w:id="20"/>
    </w:p>
    <w:p w14:paraId="3F69516D" w14:textId="1D8FC65F" w:rsidR="003F7A7E" w:rsidRPr="003F7A7E" w:rsidRDefault="003F7A7E" w:rsidP="003F7A7E">
      <w:r>
        <w:t>…</w:t>
      </w:r>
    </w:p>
    <w:p w14:paraId="7CC44DA1" w14:textId="1C5B9391" w:rsidR="003F7A7E" w:rsidRDefault="003F7A7E" w:rsidP="003F7A7E">
      <w:pPr>
        <w:pStyle w:val="Heading2"/>
      </w:pPr>
      <w:bookmarkStart w:id="21" w:name="_Toc468804674"/>
      <w:r>
        <w:t>Assumptions</w:t>
      </w:r>
      <w:bookmarkEnd w:id="21"/>
    </w:p>
    <w:p w14:paraId="11E303F7" w14:textId="7DC91026" w:rsidR="003F7A7E" w:rsidRPr="003F7A7E" w:rsidRDefault="003F7A7E" w:rsidP="003F7A7E">
      <w:pPr>
        <w:rPr>
          <w:i/>
        </w:rPr>
      </w:pPr>
      <w:r>
        <w:t xml:space="preserve">… </w:t>
      </w:r>
      <w:r>
        <w:rPr>
          <w:i/>
        </w:rPr>
        <w:t>Large sections covering basis, defense and compromise of all relevant assumptions</w:t>
      </w:r>
    </w:p>
    <w:p w14:paraId="0038F26A" w14:textId="2B5D716A" w:rsidR="003F7A7E" w:rsidRDefault="003F7A7E" w:rsidP="003F7A7E">
      <w:pPr>
        <w:pStyle w:val="Heading2"/>
      </w:pPr>
      <w:bookmarkStart w:id="22" w:name="_Toc468804675"/>
      <w:r>
        <w:t>Restrictions</w:t>
      </w:r>
      <w:bookmarkEnd w:id="22"/>
    </w:p>
    <w:p w14:paraId="08DD42EF" w14:textId="37DDF83B" w:rsidR="003F7A7E" w:rsidRDefault="003F7A7E" w:rsidP="003F7A7E">
      <w:r>
        <w:t>…</w:t>
      </w:r>
    </w:p>
    <w:p w14:paraId="1BD1ED35" w14:textId="2D8F49C6" w:rsidR="00797A0D" w:rsidRDefault="00797A0D" w:rsidP="00797A0D">
      <w:pPr>
        <w:pStyle w:val="Heading2"/>
      </w:pPr>
      <w:bookmarkStart w:id="23" w:name="_Toc468804676"/>
      <w:r>
        <w:t>Summary</w:t>
      </w:r>
      <w:bookmarkEnd w:id="23"/>
    </w:p>
    <w:p w14:paraId="5F85DD7F" w14:textId="031F25D3" w:rsidR="00797A0D" w:rsidRPr="00797A0D" w:rsidRDefault="00797A0D" w:rsidP="00797A0D">
      <w:r>
        <w:t>…</w:t>
      </w:r>
    </w:p>
    <w:p w14:paraId="490F39F6" w14:textId="22CE91AD" w:rsidR="00351AB4" w:rsidRPr="00351AB4" w:rsidRDefault="00351AB4" w:rsidP="00CC7A17"/>
    <w:p w14:paraId="682F744C" w14:textId="77777777" w:rsidR="00351AB4" w:rsidRDefault="00351AB4" w:rsidP="00351AB4"/>
    <w:p w14:paraId="70334FAD" w14:textId="1D4DB98F" w:rsidR="00351AB4" w:rsidRDefault="000C04DC" w:rsidP="00422EBC">
      <w:pPr>
        <w:pStyle w:val="Heading1"/>
      </w:pPr>
      <w:r>
        <w:lastRenderedPageBreak/>
        <w:t>Simulations</w:t>
      </w:r>
    </w:p>
    <w:p w14:paraId="18D034CB" w14:textId="77777777" w:rsidR="00422EBC" w:rsidRDefault="00422EBC" w:rsidP="00422EBC">
      <w:pPr>
        <w:pStyle w:val="Heading2"/>
      </w:pPr>
      <w:bookmarkStart w:id="24" w:name="_Toc468804678"/>
      <w:r>
        <w:t>Introduction</w:t>
      </w:r>
      <w:bookmarkEnd w:id="24"/>
    </w:p>
    <w:p w14:paraId="395A8C7C" w14:textId="17E8441B" w:rsidR="00422EBC" w:rsidRPr="000C04DC" w:rsidRDefault="00422EBC" w:rsidP="00422EBC">
      <w:pPr>
        <w:rPr>
          <w:i/>
        </w:rPr>
      </w:pPr>
      <w:r>
        <w:t>…</w:t>
      </w:r>
      <w:r w:rsidR="000C04DC">
        <w:t xml:space="preserve"> </w:t>
      </w:r>
      <w:r w:rsidR="000C04DC">
        <w:rPr>
          <w:i/>
        </w:rPr>
        <w:t xml:space="preserve">Include formations/scenarios examined </w:t>
      </w:r>
    </w:p>
    <w:p w14:paraId="738E563C" w14:textId="53D01742" w:rsidR="00422EBC" w:rsidRDefault="00422EBC" w:rsidP="00422EBC">
      <w:pPr>
        <w:pStyle w:val="Heading2"/>
      </w:pPr>
      <w:bookmarkStart w:id="25" w:name="_Toc468804679"/>
      <w:r>
        <w:t>Simulation Workflow</w:t>
      </w:r>
      <w:bookmarkEnd w:id="25"/>
    </w:p>
    <w:p w14:paraId="368F34BB" w14:textId="7A7F9B13" w:rsidR="00422EBC" w:rsidRPr="00422EBC" w:rsidRDefault="00422EBC" w:rsidP="00422EBC">
      <w:pPr>
        <w:rPr>
          <w:i/>
        </w:rPr>
      </w:pPr>
      <w:r>
        <w:t xml:space="preserve">… </w:t>
      </w:r>
      <w:r>
        <w:rPr>
          <w:i/>
        </w:rPr>
        <w:t>Pretty pictures</w:t>
      </w:r>
    </w:p>
    <w:p w14:paraId="6069DA08" w14:textId="6C0ADCE7" w:rsidR="00422EBC" w:rsidRDefault="00422EBC" w:rsidP="00422EBC">
      <w:pPr>
        <w:pStyle w:val="Heading2"/>
      </w:pPr>
      <w:bookmarkStart w:id="26" w:name="_Toc468804680"/>
      <w:r>
        <w:t>Simulation &amp; Analysis Tools</w:t>
      </w:r>
      <w:bookmarkEnd w:id="26"/>
    </w:p>
    <w:p w14:paraId="68AFA5CE" w14:textId="0263C213" w:rsidR="00422EBC" w:rsidRPr="00422EBC" w:rsidRDefault="00422EBC" w:rsidP="00422EBC">
      <w:r>
        <w:t>…</w:t>
      </w:r>
    </w:p>
    <w:p w14:paraId="03B83B76" w14:textId="77777777" w:rsidR="00422EBC" w:rsidRDefault="00422EBC" w:rsidP="00422EBC">
      <w:pPr>
        <w:pStyle w:val="Heading3"/>
      </w:pPr>
      <w:bookmarkStart w:id="27" w:name="_Toc468804681"/>
      <w:r>
        <w:t>Systems Tool Kit 11</w:t>
      </w:r>
      <w:bookmarkEnd w:id="27"/>
    </w:p>
    <w:p w14:paraId="4818FD16" w14:textId="0414C2A8" w:rsidR="00422EBC" w:rsidRPr="00422EBC" w:rsidRDefault="00422EBC" w:rsidP="00422EBC">
      <w:r>
        <w:t>…</w:t>
      </w:r>
    </w:p>
    <w:p w14:paraId="0607C717" w14:textId="77777777" w:rsidR="00422EBC" w:rsidRDefault="00422EBC" w:rsidP="00422EBC">
      <w:pPr>
        <w:pStyle w:val="Heading3"/>
      </w:pPr>
      <w:bookmarkStart w:id="28" w:name="_Toc468804682"/>
      <w:r>
        <w:t>Satellite Network Simulator 3</w:t>
      </w:r>
      <w:bookmarkEnd w:id="28"/>
    </w:p>
    <w:p w14:paraId="2B7C4C92" w14:textId="22044A6D" w:rsidR="00422EBC" w:rsidRPr="00422EBC" w:rsidRDefault="00422EBC" w:rsidP="00422EBC">
      <w:r>
        <w:t>…</w:t>
      </w:r>
    </w:p>
    <w:p w14:paraId="527B375D" w14:textId="77777777" w:rsidR="00422EBC" w:rsidRDefault="00422EBC" w:rsidP="00422EBC">
      <w:pPr>
        <w:pStyle w:val="Heading2"/>
      </w:pPr>
      <w:bookmarkStart w:id="29" w:name="_Toc468804683"/>
      <w:r>
        <w:t>Constellation Dynamics Simulation</w:t>
      </w:r>
      <w:bookmarkEnd w:id="29"/>
    </w:p>
    <w:p w14:paraId="60345EBD" w14:textId="51307F83" w:rsidR="00422EBC" w:rsidRDefault="00422EBC" w:rsidP="00422EBC">
      <w:r>
        <w:t>…</w:t>
      </w:r>
    </w:p>
    <w:p w14:paraId="4C989AAF" w14:textId="76F178B4" w:rsidR="00422EBC" w:rsidRDefault="00422EBC" w:rsidP="00422EBC">
      <w:pPr>
        <w:pStyle w:val="Heading3"/>
      </w:pPr>
      <w:bookmarkStart w:id="30" w:name="_Toc468804684"/>
      <w:r>
        <w:t>Overview</w:t>
      </w:r>
      <w:bookmarkEnd w:id="30"/>
    </w:p>
    <w:p w14:paraId="1572FA1A" w14:textId="110E0474" w:rsidR="00422EBC" w:rsidRPr="00422EBC" w:rsidRDefault="00422EBC" w:rsidP="00422EBC">
      <w:r>
        <w:t>…</w:t>
      </w:r>
    </w:p>
    <w:p w14:paraId="25CD5830" w14:textId="77777777" w:rsidR="00422EBC" w:rsidRDefault="00422EBC" w:rsidP="00422EBC">
      <w:pPr>
        <w:pStyle w:val="Heading2"/>
      </w:pPr>
      <w:bookmarkStart w:id="31" w:name="_Toc468804685"/>
      <w:r>
        <w:t>Constellation Network Simulation</w:t>
      </w:r>
      <w:bookmarkEnd w:id="31"/>
    </w:p>
    <w:p w14:paraId="755D3E60" w14:textId="77777777" w:rsidR="00422EBC" w:rsidRDefault="00422EBC" w:rsidP="00422EBC">
      <w:r>
        <w:t>…</w:t>
      </w:r>
    </w:p>
    <w:p w14:paraId="152EEC61" w14:textId="77777777" w:rsidR="00422EBC" w:rsidRDefault="00422EBC" w:rsidP="00422EBC">
      <w:pPr>
        <w:pStyle w:val="Heading3"/>
      </w:pPr>
      <w:bookmarkStart w:id="32" w:name="_Toc468804686"/>
      <w:r>
        <w:lastRenderedPageBreak/>
        <w:t>Overview</w:t>
      </w:r>
      <w:bookmarkEnd w:id="32"/>
    </w:p>
    <w:p w14:paraId="442EF052" w14:textId="77777777" w:rsidR="00422EBC" w:rsidRDefault="00422EBC" w:rsidP="00422EBC">
      <w:r>
        <w:t>…</w:t>
      </w:r>
    </w:p>
    <w:p w14:paraId="0816395C" w14:textId="77777777" w:rsidR="00422EBC" w:rsidRDefault="00422EBC" w:rsidP="00422EBC">
      <w:pPr>
        <w:pStyle w:val="Heading2"/>
      </w:pPr>
      <w:bookmarkStart w:id="33" w:name="_Toc468804687"/>
      <w:r>
        <w:t>Discussion</w:t>
      </w:r>
      <w:bookmarkEnd w:id="33"/>
    </w:p>
    <w:p w14:paraId="5A20DA73" w14:textId="77777777" w:rsidR="00422EBC" w:rsidRDefault="00422EBC" w:rsidP="00422EBC">
      <w:r>
        <w:t>…</w:t>
      </w:r>
    </w:p>
    <w:p w14:paraId="056E01C3" w14:textId="06FCE54E" w:rsidR="00CA77B1" w:rsidRDefault="00F90C42" w:rsidP="00422EBC">
      <w:pPr>
        <w:pStyle w:val="Heading1"/>
      </w:pPr>
      <w:bookmarkStart w:id="34" w:name="_Toc468804688"/>
      <w:r>
        <w:lastRenderedPageBreak/>
        <w:t>Results</w:t>
      </w:r>
      <w:bookmarkEnd w:id="34"/>
    </w:p>
    <w:p w14:paraId="6B663ADF" w14:textId="77777777" w:rsidR="00CA77B1" w:rsidRDefault="00CA77B1" w:rsidP="00CA77B1">
      <w:pPr>
        <w:pStyle w:val="Heading2"/>
      </w:pPr>
      <w:bookmarkStart w:id="35" w:name="_Toc468804689"/>
      <w:r>
        <w:t>Introduction</w:t>
      </w:r>
      <w:bookmarkEnd w:id="35"/>
    </w:p>
    <w:p w14:paraId="3A2C902C" w14:textId="77777777" w:rsidR="00CA77B1" w:rsidRDefault="00CA77B1" w:rsidP="00CA77B1">
      <w:r>
        <w:t>…</w:t>
      </w:r>
    </w:p>
    <w:p w14:paraId="71CBC5E4" w14:textId="77777777" w:rsidR="00CA77B1" w:rsidRDefault="00CA77B1" w:rsidP="00CA77B1">
      <w:pPr>
        <w:pStyle w:val="Heading2"/>
      </w:pPr>
      <w:bookmarkStart w:id="36" w:name="_Toc468804690"/>
      <w:r>
        <w:t>Network Performance</w:t>
      </w:r>
      <w:bookmarkEnd w:id="36"/>
    </w:p>
    <w:p w14:paraId="52E123EC" w14:textId="77777777" w:rsidR="00CA77B1" w:rsidRDefault="00CA77B1" w:rsidP="00CA77B1">
      <w:r>
        <w:t>…</w:t>
      </w:r>
    </w:p>
    <w:p w14:paraId="33CE8816" w14:textId="77777777" w:rsidR="00CA77B1" w:rsidRDefault="00CA77B1" w:rsidP="00CA77B1">
      <w:pPr>
        <w:pStyle w:val="Heading3"/>
      </w:pPr>
      <w:bookmarkStart w:id="37" w:name="_Toc468804691"/>
      <w:r>
        <w:t>Approach 1</w:t>
      </w:r>
      <w:bookmarkEnd w:id="37"/>
    </w:p>
    <w:p w14:paraId="74EAF81E" w14:textId="77777777" w:rsidR="00CA77B1" w:rsidRDefault="00CA77B1" w:rsidP="00CA77B1">
      <w:pPr>
        <w:pStyle w:val="Heading3"/>
      </w:pPr>
      <w:bookmarkStart w:id="38" w:name="_Toc468804692"/>
      <w:r>
        <w:t>Approach 2</w:t>
      </w:r>
      <w:bookmarkEnd w:id="38"/>
    </w:p>
    <w:p w14:paraId="552B6597" w14:textId="77777777" w:rsidR="00CA77B1" w:rsidRDefault="00CA77B1" w:rsidP="00CA77B1">
      <w:pPr>
        <w:pStyle w:val="Heading3"/>
      </w:pPr>
      <w:bookmarkStart w:id="39" w:name="_Toc468804693"/>
      <w:r>
        <w:t>Approach 3</w:t>
      </w:r>
      <w:bookmarkEnd w:id="39"/>
    </w:p>
    <w:p w14:paraId="006DCA75" w14:textId="77777777" w:rsidR="00CA77B1" w:rsidRDefault="00CA77B1" w:rsidP="00CA77B1">
      <w:pPr>
        <w:pStyle w:val="Heading3"/>
      </w:pPr>
      <w:bookmarkStart w:id="40" w:name="_Toc468804694"/>
      <w:r>
        <w:t>Approach Comparisons</w:t>
      </w:r>
      <w:bookmarkEnd w:id="40"/>
    </w:p>
    <w:p w14:paraId="6A24D265" w14:textId="77777777" w:rsidR="00F90C42" w:rsidRDefault="00CA77B1" w:rsidP="00CA77B1">
      <w:pPr>
        <w:pStyle w:val="Heading2"/>
      </w:pPr>
      <w:bookmarkStart w:id="41" w:name="_Toc468804695"/>
      <w:r>
        <w:t>Design Considerations</w:t>
      </w:r>
      <w:bookmarkEnd w:id="41"/>
    </w:p>
    <w:p w14:paraId="6022C24E" w14:textId="2BD7114B" w:rsidR="00F90C42" w:rsidRDefault="00F90C42" w:rsidP="00F90C42">
      <w:pPr>
        <w:pStyle w:val="Heading2"/>
      </w:pPr>
      <w:bookmarkStart w:id="42" w:name="_Toc468804696"/>
      <w:r>
        <w:t>Summary</w:t>
      </w:r>
      <w:bookmarkEnd w:id="42"/>
    </w:p>
    <w:p w14:paraId="7D483E20" w14:textId="77777777" w:rsidR="00F90C42" w:rsidRDefault="00F90C42" w:rsidP="00F90C42">
      <w:pPr>
        <w:pStyle w:val="Heading1"/>
      </w:pPr>
      <w:bookmarkStart w:id="43" w:name="_Toc468804697"/>
      <w:r>
        <w:lastRenderedPageBreak/>
        <w:t>Conclustions</w:t>
      </w:r>
      <w:bookmarkEnd w:id="43"/>
    </w:p>
    <w:p w14:paraId="2EF59E41" w14:textId="77777777" w:rsidR="00F90C42" w:rsidRDefault="00F90C42" w:rsidP="00F90C42">
      <w:pPr>
        <w:pStyle w:val="Heading2"/>
      </w:pPr>
      <w:bookmarkStart w:id="44" w:name="_Toc468804698"/>
      <w:r>
        <w:t>Discussion</w:t>
      </w:r>
      <w:bookmarkEnd w:id="44"/>
    </w:p>
    <w:p w14:paraId="615C1268" w14:textId="514BB3DF" w:rsidR="00F90C42" w:rsidRPr="00F90C42" w:rsidRDefault="00F90C42" w:rsidP="00F90C42">
      <w:r>
        <w:t>…</w:t>
      </w:r>
    </w:p>
    <w:p w14:paraId="5906FD5F" w14:textId="60E7A41F" w:rsidR="00DF291E" w:rsidRDefault="00F90C42" w:rsidP="00DF291E">
      <w:pPr>
        <w:pStyle w:val="Heading2"/>
      </w:pPr>
      <w:bookmarkStart w:id="45" w:name="_Toc468804699"/>
      <w:r>
        <w:t>Future Work</w:t>
      </w:r>
      <w:bookmarkEnd w:id="45"/>
    </w:p>
    <w:p w14:paraId="31902070" w14:textId="11F7E0DC" w:rsidR="00F93F05" w:rsidRPr="00F93F05" w:rsidRDefault="00F93F05" w:rsidP="00F93F05">
      <w:r>
        <w:t>…</w:t>
      </w:r>
    </w:p>
    <w:p w14:paraId="139A095A" w14:textId="77777777" w:rsidR="002B4DCA" w:rsidRPr="002B4DCA" w:rsidRDefault="00DF291E" w:rsidP="002B4DCA">
      <w:pPr>
        <w:pStyle w:val="EndNoteBibliographyTitle"/>
      </w:pPr>
      <w:r>
        <w:fldChar w:fldCharType="begin"/>
      </w:r>
      <w:r>
        <w:instrText xml:space="preserve"> ADDIN EN.REFLIST </w:instrText>
      </w:r>
      <w:r>
        <w:fldChar w:fldCharType="separate"/>
      </w:r>
      <w:r w:rsidR="002B4DCA" w:rsidRPr="002B4DCA">
        <w:t>References</w:t>
      </w:r>
    </w:p>
    <w:p w14:paraId="2AA326C7" w14:textId="77777777" w:rsidR="002B4DCA" w:rsidRPr="002B4DCA" w:rsidRDefault="002B4DCA" w:rsidP="002B4DCA">
      <w:pPr>
        <w:pStyle w:val="EndNoteBibliographyTitle"/>
      </w:pPr>
    </w:p>
    <w:p w14:paraId="7785C686" w14:textId="77777777" w:rsidR="002B4DCA" w:rsidRPr="002B4DCA" w:rsidRDefault="002B4DCA" w:rsidP="002B4DCA">
      <w:pPr>
        <w:pStyle w:val="EndNoteBibliography"/>
        <w:ind w:left="720" w:hanging="720"/>
      </w:pPr>
      <w:r w:rsidRPr="002B4DCA">
        <w:t>[1]</w:t>
      </w:r>
      <w:r w:rsidRPr="002B4DCA">
        <w:tab/>
        <w:t xml:space="preserve">L. Brennan and A. Vecchi, </w:t>
      </w:r>
      <w:r w:rsidRPr="002B4DCA">
        <w:rPr>
          <w:i/>
        </w:rPr>
        <w:t>The business of space: The next frontier of international competition</w:t>
      </w:r>
      <w:r w:rsidRPr="002B4DCA">
        <w:t>: Palgrave Macmillan, 2011.</w:t>
      </w:r>
    </w:p>
    <w:p w14:paraId="4BE5FD03" w14:textId="65711AC2" w:rsidR="002B4DCA" w:rsidRPr="002B4DCA" w:rsidRDefault="002B4DCA" w:rsidP="002B4DCA">
      <w:pPr>
        <w:pStyle w:val="EndNoteBibliography"/>
        <w:ind w:left="720" w:hanging="720"/>
      </w:pPr>
      <w:r w:rsidRPr="002B4DCA">
        <w:t>[2]</w:t>
      </w:r>
      <w:r w:rsidRPr="002B4DCA">
        <w:tab/>
        <w:t xml:space="preserve">G. Johnson. (2012, January, 15). </w:t>
      </w:r>
      <w:r w:rsidRPr="002B4DCA">
        <w:rPr>
          <w:i/>
        </w:rPr>
        <w:t>Revised, Expanded Launch Cost Data</w:t>
      </w:r>
      <w:r w:rsidRPr="002B4DCA">
        <w:t xml:space="preserve">. Available: </w:t>
      </w:r>
      <w:hyperlink r:id="rId12" w:history="1">
        <w:r w:rsidRPr="002B4DCA">
          <w:rPr>
            <w:rStyle w:val="Hyperlink"/>
          </w:rPr>
          <w:t>http://exrocketman.blogspot.ie/2012/05/revised-expanded-launch-cost-data.html</w:t>
        </w:r>
      </w:hyperlink>
    </w:p>
    <w:p w14:paraId="0D620BE1" w14:textId="77777777" w:rsidR="002B4DCA" w:rsidRPr="002B4DCA" w:rsidRDefault="002B4DCA" w:rsidP="002B4DCA">
      <w:pPr>
        <w:pStyle w:val="EndNoteBibliography"/>
        <w:ind w:left="720" w:hanging="720"/>
      </w:pPr>
      <w:r w:rsidRPr="002B4DCA">
        <w:t>[3]</w:t>
      </w:r>
      <w:r w:rsidRPr="002B4DCA">
        <w:tab/>
        <w:t xml:space="preserve">A. Scholz and J.-N. Juang, "Toward open source CubeSat design," </w:t>
      </w:r>
      <w:r w:rsidRPr="002B4DCA">
        <w:rPr>
          <w:i/>
        </w:rPr>
        <w:t xml:space="preserve">Acta Astronautica, </w:t>
      </w:r>
      <w:r w:rsidRPr="002B4DCA">
        <w:t>vol. 115, pp. 384-392, 2015.</w:t>
      </w:r>
    </w:p>
    <w:p w14:paraId="20FB2FF0" w14:textId="77777777" w:rsidR="002B4DCA" w:rsidRPr="002B4DCA" w:rsidRDefault="002B4DCA" w:rsidP="002B4DCA">
      <w:pPr>
        <w:pStyle w:val="EndNoteBibliography"/>
        <w:ind w:left="720" w:hanging="720"/>
      </w:pPr>
      <w:r w:rsidRPr="002B4DCA">
        <w:t>[4]</w:t>
      </w:r>
      <w:r w:rsidRPr="002B4DCA">
        <w:tab/>
        <w:t xml:space="preserve">S. Padmanabhan, S. Brown, B. Lim, P. Kangaslahti, D. Russell, and R. Stachnik, "Airborne Deployment and Calibration of Microwave Atmospheric Sounder on 6U CubeSat," in </w:t>
      </w:r>
      <w:r w:rsidRPr="002B4DCA">
        <w:rPr>
          <w:i/>
        </w:rPr>
        <w:t>AGU Fall Meeting Abstracts</w:t>
      </w:r>
      <w:r w:rsidRPr="002B4DCA">
        <w:t>, 2015.</w:t>
      </w:r>
    </w:p>
    <w:p w14:paraId="012C7497" w14:textId="77777777" w:rsidR="002B4DCA" w:rsidRPr="002B4DCA" w:rsidRDefault="002B4DCA" w:rsidP="002B4DCA">
      <w:pPr>
        <w:pStyle w:val="EndNoteBibliography"/>
        <w:ind w:left="720" w:hanging="720"/>
      </w:pPr>
      <w:r w:rsidRPr="002B4DCA">
        <w:t>[5]</w:t>
      </w:r>
      <w:r w:rsidRPr="002B4DCA">
        <w:tab/>
        <w:t>V. Hernandez, P. Gankidi, A. Chandra, A. Miller, P. Scowen, H. Barnaby</w:t>
      </w:r>
      <w:r w:rsidRPr="002B4DCA">
        <w:rPr>
          <w:i/>
        </w:rPr>
        <w:t>, et al.</w:t>
      </w:r>
      <w:r w:rsidRPr="002B4DCA">
        <w:t>, "SWIMSat: Space Weather and Meteor Impact Monitoring using a Low-Cost 6U CubeSat," 2016.</w:t>
      </w:r>
    </w:p>
    <w:p w14:paraId="7F3FC30E" w14:textId="77777777" w:rsidR="002B4DCA" w:rsidRPr="002B4DCA" w:rsidRDefault="002B4DCA" w:rsidP="002B4DCA">
      <w:pPr>
        <w:pStyle w:val="EndNoteBibliography"/>
        <w:ind w:left="720" w:hanging="720"/>
      </w:pPr>
      <w:r w:rsidRPr="002B4DCA">
        <w:t>[6]</w:t>
      </w:r>
      <w:r w:rsidRPr="002B4DCA">
        <w:tab/>
        <w:t>U. Kvell, M. Puusepp, F. Kaminski, J.-E. Past, K. Palmer, T.-A. Grönland</w:t>
      </w:r>
      <w:r w:rsidRPr="002B4DCA">
        <w:rPr>
          <w:i/>
        </w:rPr>
        <w:t>, et al.</w:t>
      </w:r>
      <w:r w:rsidRPr="002B4DCA">
        <w:t xml:space="preserve">, "Nanosatellite orbit control using MEMS cold gas thrusters," </w:t>
      </w:r>
      <w:r w:rsidRPr="002B4DCA">
        <w:rPr>
          <w:i/>
        </w:rPr>
        <w:t xml:space="preserve">Proceedings of the Estonian Academy of Sciences, </w:t>
      </w:r>
      <w:r w:rsidRPr="002B4DCA">
        <w:t>vol. 63, p. 279, 2014.</w:t>
      </w:r>
    </w:p>
    <w:p w14:paraId="11C26436" w14:textId="77777777" w:rsidR="002B4DCA" w:rsidRPr="002B4DCA" w:rsidRDefault="002B4DCA" w:rsidP="002B4DCA">
      <w:pPr>
        <w:pStyle w:val="EndNoteBibliography"/>
        <w:ind w:left="720" w:hanging="720"/>
      </w:pPr>
      <w:r w:rsidRPr="002B4DCA">
        <w:lastRenderedPageBreak/>
        <w:t>[7]</w:t>
      </w:r>
      <w:r w:rsidRPr="002B4DCA">
        <w:tab/>
        <w:t xml:space="preserve">X. Sun and X. Wu, "A cubesat attitude control system with linear piezoelectric actuator," in </w:t>
      </w:r>
      <w:r w:rsidRPr="002B4DCA">
        <w:rPr>
          <w:i/>
        </w:rPr>
        <w:t>Piezoelectricity, Acoustic Waves, and Device Applications (SPAWDA), 2014 Symposium on</w:t>
      </w:r>
      <w:r w:rsidRPr="002B4DCA">
        <w:t>, 2014, pp. 72-75.</w:t>
      </w:r>
    </w:p>
    <w:p w14:paraId="2C7A0E20" w14:textId="77777777" w:rsidR="002B4DCA" w:rsidRPr="002B4DCA" w:rsidRDefault="002B4DCA" w:rsidP="002B4DCA">
      <w:pPr>
        <w:pStyle w:val="EndNoteBibliography"/>
        <w:ind w:left="720" w:hanging="720"/>
      </w:pPr>
      <w:r w:rsidRPr="002B4DCA">
        <w:t>[8]</w:t>
      </w:r>
      <w:r w:rsidRPr="002B4DCA">
        <w:tab/>
        <w:t xml:space="preserve">A. Budianu, T. J. W. Castro, A. Meijerink, and M. J. Bentum, "Inter-satellite links for cubesats," in </w:t>
      </w:r>
      <w:r w:rsidRPr="002B4DCA">
        <w:rPr>
          <w:i/>
        </w:rPr>
        <w:t>Aerospace Conference, 2013 IEEE</w:t>
      </w:r>
      <w:r w:rsidRPr="002B4DCA">
        <w:t>, 2013, pp. 1-10.</w:t>
      </w:r>
    </w:p>
    <w:p w14:paraId="5914584B" w14:textId="77777777" w:rsidR="002B4DCA" w:rsidRPr="002B4DCA" w:rsidRDefault="002B4DCA" w:rsidP="002B4DCA">
      <w:pPr>
        <w:pStyle w:val="EndNoteBibliography"/>
        <w:ind w:left="720" w:hanging="720"/>
      </w:pPr>
      <w:r w:rsidRPr="002B4DCA">
        <w:t>[9]</w:t>
      </w:r>
      <w:r w:rsidRPr="002B4DCA">
        <w:tab/>
        <w:t xml:space="preserve">R. Radhakrishnan, W. W. Edmonson, F. Afghah, R. M. Rodriguez-Osorio, F. Pinto, and S. C. Burleigh, "Survey of Inter-satellite Communication for Small Satellite Systems: Physical Layer to Network Layer View," </w:t>
      </w:r>
      <w:r w:rsidRPr="002B4DCA">
        <w:rPr>
          <w:i/>
        </w:rPr>
        <w:t xml:space="preserve">IEEE Communications Surveys &amp; Tutorials, </w:t>
      </w:r>
      <w:r w:rsidRPr="002B4DCA">
        <w:t>vol. 18, pp. 2442-2473, 2016.</w:t>
      </w:r>
    </w:p>
    <w:p w14:paraId="675B462D" w14:textId="77777777" w:rsidR="002B4DCA" w:rsidRPr="002B4DCA" w:rsidRDefault="002B4DCA" w:rsidP="002B4DCA">
      <w:pPr>
        <w:pStyle w:val="EndNoteBibliography"/>
        <w:ind w:left="720" w:hanging="720"/>
      </w:pPr>
      <w:r w:rsidRPr="002B4DCA">
        <w:t>[10]</w:t>
      </w:r>
      <w:r w:rsidRPr="002B4DCA">
        <w:tab/>
        <w:t>Y. F. Wong, O. Kegege, S. H. Schaire, G. Bussey, S. Altunc, Y. Zhang</w:t>
      </w:r>
      <w:r w:rsidRPr="002B4DCA">
        <w:rPr>
          <w:i/>
        </w:rPr>
        <w:t>, et al.</w:t>
      </w:r>
      <w:r w:rsidRPr="002B4DCA">
        <w:t>, "An Optimum Space-to-Ground Communication Concept for CubeSat Platform Utilizing NASA Space Network and Near Earth Network," 2016.</w:t>
      </w:r>
    </w:p>
    <w:p w14:paraId="1E7041B9" w14:textId="77777777" w:rsidR="002B4DCA" w:rsidRPr="002B4DCA" w:rsidRDefault="002B4DCA" w:rsidP="002B4DCA">
      <w:pPr>
        <w:pStyle w:val="EndNoteBibliography"/>
        <w:ind w:left="720" w:hanging="720"/>
      </w:pPr>
      <w:r w:rsidRPr="002B4DCA">
        <w:t>[11]</w:t>
      </w:r>
      <w:r w:rsidRPr="002B4DCA">
        <w:tab/>
        <w:t xml:space="preserve">W. Harrington and J. Heath, "Development of a Low-Cost, Open Software/Hardware Command, Control and Communications Module for CubeSats," in </w:t>
      </w:r>
      <w:r w:rsidRPr="002B4DCA">
        <w:rPr>
          <w:i/>
        </w:rPr>
        <w:t>AIAA SPACE 2016</w:t>
      </w:r>
      <w:r w:rsidRPr="002B4DCA">
        <w:t>, ed, 2016, p. 5616.</w:t>
      </w:r>
    </w:p>
    <w:p w14:paraId="1B3AC8CC" w14:textId="77777777" w:rsidR="002B4DCA" w:rsidRPr="002B4DCA" w:rsidRDefault="002B4DCA" w:rsidP="002B4DCA">
      <w:pPr>
        <w:pStyle w:val="EndNoteBibliography"/>
        <w:ind w:left="720" w:hanging="720"/>
      </w:pPr>
      <w:r w:rsidRPr="002B4DCA">
        <w:t>[12]</w:t>
      </w:r>
      <w:r w:rsidRPr="002B4DCA">
        <w:tab/>
        <w:t>J. Hanson, A. G. Luna, R. DeRosee, K. Oyadomari, J. Wolfe, W. Attai</w:t>
      </w:r>
      <w:r w:rsidRPr="002B4DCA">
        <w:rPr>
          <w:i/>
        </w:rPr>
        <w:t>, et al.</w:t>
      </w:r>
      <w:r w:rsidRPr="002B4DCA">
        <w:t>, "Nodes: A Flight Demonstration of Networked Spacecraft Command and Control," 2016.</w:t>
      </w:r>
    </w:p>
    <w:p w14:paraId="2442E132" w14:textId="77777777" w:rsidR="002B4DCA" w:rsidRPr="002B4DCA" w:rsidRDefault="002B4DCA" w:rsidP="002B4DCA">
      <w:pPr>
        <w:pStyle w:val="EndNoteBibliography"/>
        <w:ind w:left="720" w:hanging="720"/>
      </w:pPr>
      <w:r w:rsidRPr="002B4DCA">
        <w:t>[13]</w:t>
      </w:r>
      <w:r w:rsidRPr="002B4DCA">
        <w:tab/>
        <w:t xml:space="preserve">A. Tatomirescu, G. F. Pedersen, J. Christiansen, and D. Gerhardt, "Antenna system for nano-satelite mission GOMX-3," in </w:t>
      </w:r>
      <w:r w:rsidRPr="002B4DCA">
        <w:rPr>
          <w:i/>
        </w:rPr>
        <w:t>Antennas and Propagation in Wireless Communications (APWC), 2016 IEEE-APS Topical Conference on</w:t>
      </w:r>
      <w:r w:rsidRPr="002B4DCA">
        <w:t>, 2016, pp. 282-285.</w:t>
      </w:r>
    </w:p>
    <w:p w14:paraId="2483C442" w14:textId="77777777" w:rsidR="002B4DCA" w:rsidRPr="002B4DCA" w:rsidRDefault="002B4DCA" w:rsidP="002B4DCA">
      <w:pPr>
        <w:pStyle w:val="EndNoteBibliography"/>
        <w:ind w:left="720" w:hanging="720"/>
      </w:pPr>
      <w:r w:rsidRPr="002B4DCA">
        <w:t>[14]</w:t>
      </w:r>
      <w:r w:rsidRPr="002B4DCA">
        <w:tab/>
        <w:t xml:space="preserve">M. Swartwout, "The first one hundred CubeSats: A statistical look," </w:t>
      </w:r>
      <w:r w:rsidRPr="002B4DCA">
        <w:rPr>
          <w:i/>
        </w:rPr>
        <w:t xml:space="preserve">Journal of Small Satellites, </w:t>
      </w:r>
      <w:r w:rsidRPr="002B4DCA">
        <w:t>vol. 2, pp. 213-233, 2013.</w:t>
      </w:r>
    </w:p>
    <w:p w14:paraId="7D55E241" w14:textId="77777777" w:rsidR="002B4DCA" w:rsidRPr="002B4DCA" w:rsidRDefault="002B4DCA" w:rsidP="002B4DCA">
      <w:pPr>
        <w:pStyle w:val="EndNoteBibliography"/>
        <w:ind w:left="720" w:hanging="720"/>
      </w:pPr>
      <w:r w:rsidRPr="002B4DCA">
        <w:t>[15]</w:t>
      </w:r>
      <w:r w:rsidRPr="002B4DCA">
        <w:tab/>
        <w:t xml:space="preserve">K. Kelley, "Launch systems to support the booming nanosatellite industry," in </w:t>
      </w:r>
      <w:r w:rsidRPr="002B4DCA">
        <w:rPr>
          <w:i/>
        </w:rPr>
        <w:t>Aerospace Conference, 2015 IEEE</w:t>
      </w:r>
      <w:r w:rsidRPr="002B4DCA">
        <w:t>, 2015, pp. 1-6.</w:t>
      </w:r>
    </w:p>
    <w:p w14:paraId="541D7749" w14:textId="77777777" w:rsidR="002B4DCA" w:rsidRPr="002B4DCA" w:rsidRDefault="002B4DCA" w:rsidP="002B4DCA">
      <w:pPr>
        <w:pStyle w:val="EndNoteBibliography"/>
        <w:ind w:left="720" w:hanging="720"/>
      </w:pPr>
      <w:r w:rsidRPr="002B4DCA">
        <w:lastRenderedPageBreak/>
        <w:t>[16]</w:t>
      </w:r>
      <w:r w:rsidRPr="002B4DCA">
        <w:tab/>
        <w:t>D. Hitt, K. F. Robinson, and S. D. Creech, "NASA's Space Launch System: A New Opportunity for CubeSats," 2016.</w:t>
      </w:r>
    </w:p>
    <w:p w14:paraId="41097D43" w14:textId="77777777" w:rsidR="002B4DCA" w:rsidRPr="002B4DCA" w:rsidRDefault="002B4DCA" w:rsidP="002B4DCA">
      <w:pPr>
        <w:pStyle w:val="EndNoteBibliography"/>
        <w:ind w:left="720" w:hanging="720"/>
      </w:pPr>
      <w:r w:rsidRPr="002B4DCA">
        <w:t>[17]</w:t>
      </w:r>
      <w:r w:rsidRPr="002B4DCA">
        <w:tab/>
        <w:t xml:space="preserve">D. Masutti, T. Banyai, J. Thoemel, T. Magin, B. Taylor, and D. Kataria, "Investigating the Middle and Lower Thermosphere using a Cubesat Constellation: the QB50 Mission and its Particular Challenges," in </w:t>
      </w:r>
      <w:r w:rsidRPr="002B4DCA">
        <w:rPr>
          <w:i/>
        </w:rPr>
        <w:t>EGU General Assembly Conference Abstracts</w:t>
      </w:r>
      <w:r w:rsidRPr="002B4DCA">
        <w:t>, 2015, p. 9016.</w:t>
      </w:r>
    </w:p>
    <w:p w14:paraId="2B40E32C" w14:textId="77777777" w:rsidR="002B4DCA" w:rsidRPr="002B4DCA" w:rsidRDefault="002B4DCA" w:rsidP="002B4DCA">
      <w:pPr>
        <w:pStyle w:val="EndNoteBibliography"/>
        <w:ind w:left="720" w:hanging="720"/>
      </w:pPr>
      <w:r w:rsidRPr="002B4DCA">
        <w:t>[18]</w:t>
      </w:r>
      <w:r w:rsidRPr="002B4DCA">
        <w:tab/>
        <w:t>M. Tsay, J. Frongillo, K. Hohman, and B. K. Malphrus, "LunarCube: A Deep Space 6U CubeSat with Mission Enabling Ion Propulsion Technology," 2015.</w:t>
      </w:r>
    </w:p>
    <w:p w14:paraId="0E071BE0" w14:textId="77777777" w:rsidR="002B4DCA" w:rsidRPr="002B4DCA" w:rsidRDefault="002B4DCA" w:rsidP="002B4DCA">
      <w:pPr>
        <w:pStyle w:val="EndNoteBibliography"/>
        <w:ind w:left="720" w:hanging="720"/>
      </w:pPr>
      <w:r w:rsidRPr="002B4DCA">
        <w:t>[19]</w:t>
      </w:r>
      <w:r w:rsidRPr="002B4DCA">
        <w:tab/>
        <w:t>R. W. Ridenoure, D. A. Spencer, D. A. Stetson, B. Betts, R. Munakata, S. D. Wong</w:t>
      </w:r>
      <w:r w:rsidRPr="002B4DCA">
        <w:rPr>
          <w:i/>
        </w:rPr>
        <w:t>, et al.</w:t>
      </w:r>
      <w:r w:rsidRPr="002B4DCA">
        <w:t xml:space="preserve">, "Status of the Dual CubeSat LightSail Program," in </w:t>
      </w:r>
      <w:r w:rsidRPr="002B4DCA">
        <w:rPr>
          <w:i/>
        </w:rPr>
        <w:t>AIAA SPACE 2015 Conference and Exposition</w:t>
      </w:r>
      <w:r w:rsidRPr="002B4DCA">
        <w:t>, 2015, p. 4424.</w:t>
      </w:r>
    </w:p>
    <w:p w14:paraId="1C98AB26" w14:textId="77777777" w:rsidR="002B4DCA" w:rsidRPr="002B4DCA" w:rsidRDefault="002B4DCA" w:rsidP="002B4DCA">
      <w:pPr>
        <w:pStyle w:val="EndNoteBibliography"/>
        <w:ind w:left="720" w:hanging="720"/>
      </w:pPr>
      <w:r w:rsidRPr="002B4DCA">
        <w:t>[20]</w:t>
      </w:r>
      <w:r w:rsidRPr="002B4DCA">
        <w:tab/>
        <w:t xml:space="preserve">R. Glumb, C. Lietzke, S. Luce, and P. Wloszek, "Cubesat Fourier Transform Spectrometer (CubeSat-FTS) for Three-Dimensional Global Wind Measurements," in </w:t>
      </w:r>
      <w:r w:rsidRPr="002B4DCA">
        <w:rPr>
          <w:i/>
        </w:rPr>
        <w:t>American Meteorological Society Annual Meeting,(January 2015)</w:t>
      </w:r>
      <w:r w:rsidRPr="002B4DCA">
        <w:t>, 2015.</w:t>
      </w:r>
    </w:p>
    <w:p w14:paraId="0B292AEC" w14:textId="77777777" w:rsidR="002B4DCA" w:rsidRPr="002B4DCA" w:rsidRDefault="002B4DCA" w:rsidP="002B4DCA">
      <w:pPr>
        <w:pStyle w:val="EndNoteBibliography"/>
        <w:ind w:left="720" w:hanging="720"/>
      </w:pPr>
      <w:r w:rsidRPr="002B4DCA">
        <w:t>[21]</w:t>
      </w:r>
      <w:r w:rsidRPr="002B4DCA">
        <w:tab/>
        <w:t xml:space="preserve">S. Nag, J. L. Rios, D. Gerhardt, and C. Pham, "CubeSat constellation design for air traffic monitoring," </w:t>
      </w:r>
      <w:r w:rsidRPr="002B4DCA">
        <w:rPr>
          <w:i/>
        </w:rPr>
        <w:t xml:space="preserve">Acta Astronautica, </w:t>
      </w:r>
      <w:r w:rsidRPr="002B4DCA">
        <w:t>vol. 128, pp. 180-193, 2016.</w:t>
      </w:r>
    </w:p>
    <w:p w14:paraId="1C2E473D" w14:textId="77777777" w:rsidR="002B4DCA" w:rsidRPr="002B4DCA" w:rsidRDefault="002B4DCA" w:rsidP="002B4DCA">
      <w:pPr>
        <w:pStyle w:val="EndNoteBibliography"/>
        <w:ind w:left="720" w:hanging="720"/>
      </w:pPr>
      <w:r w:rsidRPr="002B4DCA">
        <w:t>[22]</w:t>
      </w:r>
      <w:r w:rsidRPr="002B4DCA">
        <w:tab/>
        <w:t>D. Westley, A. Martinez, and A. Petro, "Edison Demonstration of Smallsat Networks," 2015.</w:t>
      </w:r>
    </w:p>
    <w:p w14:paraId="7670F9D8" w14:textId="77777777" w:rsidR="002B4DCA" w:rsidRPr="002B4DCA" w:rsidRDefault="002B4DCA" w:rsidP="002B4DCA">
      <w:pPr>
        <w:pStyle w:val="EndNoteBibliography"/>
        <w:ind w:left="720" w:hanging="720"/>
      </w:pPr>
      <w:r w:rsidRPr="002B4DCA">
        <w:t>[23]</w:t>
      </w:r>
      <w:r w:rsidRPr="002B4DCA">
        <w:tab/>
        <w:t xml:space="preserve">R. Barbosa. (2015, September, 24). </w:t>
      </w:r>
      <w:r w:rsidRPr="002B4DCA">
        <w:rPr>
          <w:i/>
        </w:rPr>
        <w:t>China debuts Long March 11 lofting Tianwang-1 trio</w:t>
      </w:r>
      <w:r w:rsidRPr="002B4DCA">
        <w:t>. Available: NASASpaceFlight.com</w:t>
      </w:r>
    </w:p>
    <w:p w14:paraId="76FB6D61" w14:textId="366FB49F" w:rsidR="008721CF" w:rsidRDefault="00DF291E" w:rsidP="00B133BD">
      <w:pPr>
        <w:pStyle w:val="Referencesbackmatter"/>
      </w:pPr>
      <w:r>
        <w:fldChar w:fldCharType="end"/>
      </w:r>
    </w:p>
    <w:sectPr w:rsidR="008721CF" w:rsidSect="00ED5118">
      <w:headerReference w:type="default" r:id="rId13"/>
      <w:footerReference w:type="default" r:id="rId14"/>
      <w:pgSz w:w="12240" w:h="15840"/>
      <w:pgMar w:top="1440" w:right="1440" w:bottom="1440" w:left="216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2EFBEB" w14:textId="77777777" w:rsidR="00B101D7" w:rsidRDefault="00B101D7">
      <w:r>
        <w:separator/>
      </w:r>
    </w:p>
  </w:endnote>
  <w:endnote w:type="continuationSeparator" w:id="0">
    <w:p w14:paraId="09EE4941" w14:textId="77777777" w:rsidR="00B101D7" w:rsidRDefault="00B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8FDCA" w14:textId="4904F94E" w:rsidR="007D4619" w:rsidRDefault="007D4619">
    <w:pPr>
      <w:pStyle w:val="Footer"/>
    </w:pPr>
    <w:r>
      <w:fldChar w:fldCharType="begin"/>
    </w:r>
    <w:r>
      <w:instrText xml:space="preserve"> PAGE  \* roman  \* MERGEFORMAT </w:instrText>
    </w:r>
    <w:r>
      <w:fldChar w:fldCharType="separate"/>
    </w:r>
    <w:r w:rsidR="002B4DCA">
      <w:rPr>
        <w:noProof/>
      </w:rPr>
      <w:t>i</w:t>
    </w:r>
    <w:r>
      <w:fldChar w:fldCharType="end"/>
    </w:r>
  </w:p>
  <w:p w14:paraId="5B3CD80B" w14:textId="77777777" w:rsidR="007D4619" w:rsidRDefault="007D46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5827F" w14:textId="56374C79" w:rsidR="007D4619" w:rsidRPr="00005A0B" w:rsidRDefault="007D4619" w:rsidP="00351AB4">
    <w:pPr>
      <w:pStyle w:val="Footer"/>
    </w:pPr>
    <w:r w:rsidRPr="00005A0B">
      <w:rPr>
        <w:rStyle w:val="PageNumber"/>
        <w:rFonts w:ascii="Constantia" w:hAnsi="Constantia"/>
      </w:rPr>
      <w:fldChar w:fldCharType="begin"/>
    </w:r>
    <w:r w:rsidRPr="00005A0B">
      <w:rPr>
        <w:rStyle w:val="PageNumber"/>
        <w:rFonts w:ascii="Constantia" w:hAnsi="Constantia"/>
      </w:rPr>
      <w:instrText xml:space="preserve"> PAGE </w:instrText>
    </w:r>
    <w:r w:rsidRPr="00005A0B">
      <w:rPr>
        <w:rStyle w:val="PageNumber"/>
        <w:rFonts w:ascii="Constantia" w:hAnsi="Constantia"/>
      </w:rPr>
      <w:fldChar w:fldCharType="separate"/>
    </w:r>
    <w:r w:rsidR="002B4DCA">
      <w:rPr>
        <w:rStyle w:val="PageNumber"/>
        <w:rFonts w:ascii="Constantia" w:hAnsi="Constantia"/>
        <w:noProof/>
      </w:rPr>
      <w:t>viii</w:t>
    </w:r>
    <w:r w:rsidRPr="00005A0B">
      <w:rPr>
        <w:rStyle w:val="PageNumber"/>
        <w:rFonts w:ascii="Constantia" w:hAnsi="Constanti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4A260" w14:textId="37FDC31A" w:rsidR="007D4619" w:rsidRPr="00ED5118" w:rsidRDefault="007D4619" w:rsidP="00ED5118">
    <w:pPr>
      <w:pStyle w:val="Footer"/>
    </w:pPr>
    <w:r>
      <w:fldChar w:fldCharType="begin"/>
    </w:r>
    <w:r>
      <w:instrText xml:space="preserve"> PAGE   \* MERGEFORMAT </w:instrText>
    </w:r>
    <w:r>
      <w:fldChar w:fldCharType="separate"/>
    </w:r>
    <w:r w:rsidR="002B4DCA">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D32C3" w14:textId="77777777" w:rsidR="00B101D7" w:rsidRDefault="00B101D7">
      <w:r>
        <w:separator/>
      </w:r>
    </w:p>
  </w:footnote>
  <w:footnote w:type="continuationSeparator" w:id="0">
    <w:p w14:paraId="7A67C3B0" w14:textId="77777777" w:rsidR="00B101D7" w:rsidRDefault="00B10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A01F9" w14:textId="77777777" w:rsidR="007D4619" w:rsidRDefault="007D46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93FEE" w14:textId="77777777" w:rsidR="007D4619" w:rsidRDefault="007D46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86A4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6AB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2448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1C13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A2BE7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F28D8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823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3E87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AA83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022A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DD15C4"/>
    <w:multiLevelType w:val="multilevel"/>
    <w:tmpl w:val="4A9CB818"/>
    <w:lvl w:ilvl="0">
      <w:start w:val="1"/>
      <w:numFmt w:val="upperLetter"/>
      <w:pStyle w:val="Block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7611F7"/>
    <w:multiLevelType w:val="multilevel"/>
    <w:tmpl w:val="261A03D6"/>
    <w:lvl w:ilvl="0">
      <w:start w:val="1"/>
      <w:numFmt w:val="decimal"/>
      <w:suff w:val="space"/>
      <w:lvlText w:val="CHAPTER %1:"/>
      <w:lvlJc w:val="left"/>
      <w:pPr>
        <w:ind w:left="0" w:firstLine="0"/>
      </w:pPr>
      <w:rPr>
        <w:rFonts w:cs="Times New Roman" w:hint="default"/>
      </w:rPr>
    </w:lvl>
    <w:lvl w:ilvl="1">
      <w:start w:val="1"/>
      <w:numFmt w:val="decimal"/>
      <w:suff w:val="nothing"/>
      <w:lvlText w:val="%1.%2 "/>
      <w:lvlJc w:val="left"/>
      <w:pPr>
        <w:ind w:left="0" w:firstLine="0"/>
      </w:pPr>
      <w:rPr>
        <w:rFonts w:cs="Times New Roman" w:hint="default"/>
      </w:rPr>
    </w:lvl>
    <w:lvl w:ilvl="2">
      <w:start w:val="1"/>
      <w:numFmt w:val="decimal"/>
      <w:suff w:val="nothing"/>
      <w:lvlText w:val="%1.%2.%3 "/>
      <w:lvlJc w:val="left"/>
      <w:pPr>
        <w:ind w:left="0" w:firstLine="0"/>
      </w:pPr>
      <w:rPr>
        <w:rFonts w:cs="Times New Roman" w:hint="default"/>
      </w:rPr>
    </w:lvl>
    <w:lvl w:ilvl="3">
      <w:start w:val="1"/>
      <w:numFmt w:val="decimal"/>
      <w:lvlText w:val="%1.%2.%3.%4."/>
      <w:lvlJc w:val="left"/>
      <w:pPr>
        <w:tabs>
          <w:tab w:val="num" w:pos="2880"/>
        </w:tabs>
        <w:ind w:left="1728" w:hanging="648"/>
      </w:pPr>
      <w:rPr>
        <w:rFonts w:cs="Times New Roman" w:hint="default"/>
      </w:rPr>
    </w:lvl>
    <w:lvl w:ilvl="4">
      <w:start w:val="1"/>
      <w:numFmt w:val="decimal"/>
      <w:lvlText w:val="%1.%2.%3.%4.%5."/>
      <w:lvlJc w:val="left"/>
      <w:pPr>
        <w:tabs>
          <w:tab w:val="num" w:pos="3600"/>
        </w:tabs>
        <w:ind w:left="2232" w:hanging="792"/>
      </w:pPr>
      <w:rPr>
        <w:rFonts w:cs="Times New Roman" w:hint="default"/>
      </w:rPr>
    </w:lvl>
    <w:lvl w:ilvl="5">
      <w:start w:val="1"/>
      <w:numFmt w:val="decimal"/>
      <w:lvlText w:val="%1.%2.%3.%4.%5.%6."/>
      <w:lvlJc w:val="left"/>
      <w:pPr>
        <w:tabs>
          <w:tab w:val="num" w:pos="4320"/>
        </w:tabs>
        <w:ind w:left="2736" w:hanging="936"/>
      </w:pPr>
      <w:rPr>
        <w:rFonts w:cs="Times New Roman" w:hint="default"/>
      </w:rPr>
    </w:lvl>
    <w:lvl w:ilvl="6">
      <w:start w:val="1"/>
      <w:numFmt w:val="decimal"/>
      <w:lvlText w:val="%1.%2.%3.%4.%5.%6.%7."/>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2" w15:restartNumberingAfterBreak="0">
    <w:nsid w:val="30C777C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F0412A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592521E8"/>
    <w:multiLevelType w:val="multilevel"/>
    <w:tmpl w:val="460EEEEE"/>
    <w:lvl w:ilvl="0">
      <w:start w:val="1"/>
      <w:numFmt w:val="decimal"/>
      <w:pStyle w:val="Heading1"/>
      <w:suff w:val="space"/>
      <w:lvlText w:val="Chapter %1: "/>
      <w:lvlJc w:val="left"/>
      <w:pPr>
        <w:ind w:left="72" w:hanging="72"/>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66466D9"/>
    <w:multiLevelType w:val="hybridMultilevel"/>
    <w:tmpl w:val="81B800BC"/>
    <w:lvl w:ilvl="0" w:tplc="7834E7F0">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5E41A7"/>
    <w:multiLevelType w:val="multilevel"/>
    <w:tmpl w:val="16C8434C"/>
    <w:lvl w:ilvl="0">
      <w:start w:val="1"/>
      <w:numFmt w:val="upperLetter"/>
      <w:pStyle w:val="Appendixheading1"/>
      <w:suff w:val="space"/>
      <w:lvlText w:val="Appendix %1: "/>
      <w:lvlJc w:val="left"/>
      <w:pPr>
        <w:ind w:left="0" w:firstLine="0"/>
      </w:pPr>
      <w:rPr>
        <w:rFonts w:hint="default"/>
      </w:rPr>
    </w:lvl>
    <w:lvl w:ilvl="1">
      <w:start w:val="1"/>
      <w:numFmt w:val="decimal"/>
      <w:pStyle w:val="Appendixheading2"/>
      <w:suff w:val="space"/>
      <w:lvlText w:val="%1.%2"/>
      <w:lvlJc w:val="left"/>
      <w:pPr>
        <w:ind w:left="0" w:firstLine="0"/>
      </w:pPr>
      <w:rPr>
        <w:rFonts w:hint="default"/>
      </w:rPr>
    </w:lvl>
    <w:lvl w:ilvl="2">
      <w:start w:val="1"/>
      <w:numFmt w:val="decimal"/>
      <w:pStyle w:val="Appendixheading3"/>
      <w:suff w:val="space"/>
      <w:lvlText w:val="%1.%2.%3"/>
      <w:lvlJc w:val="left"/>
      <w:pPr>
        <w:ind w:left="0" w:firstLine="0"/>
      </w:pPr>
      <w:rPr>
        <w:rFonts w:hint="default"/>
      </w:rPr>
    </w:lvl>
    <w:lvl w:ilvl="3">
      <w:start w:val="1"/>
      <w:numFmt w:val="decimal"/>
      <w:pStyle w:val="Appendixheading4"/>
      <w:suff w:val="space"/>
      <w:lvlText w:val="%1.%2.%3.%4"/>
      <w:lvlJc w:val="left"/>
      <w:pPr>
        <w:ind w:left="0" w:firstLine="0"/>
      </w:pPr>
      <w:rPr>
        <w:rFonts w:hint="default"/>
      </w:rPr>
    </w:lvl>
    <w:lvl w:ilvl="4">
      <w:start w:val="1"/>
      <w:numFmt w:val="decimal"/>
      <w:pStyle w:val="Appendixheading5"/>
      <w:suff w:val="space"/>
      <w:lvlText w:val="%1.%2.%3.%4.%5"/>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8AB779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1"/>
  </w:num>
  <w:num w:numId="4">
    <w:abstractNumId w:val="0"/>
  </w:num>
  <w:num w:numId="5">
    <w:abstractNumId w:val="2"/>
  </w:num>
  <w:num w:numId="6">
    <w:abstractNumId w:val="3"/>
  </w:num>
  <w:num w:numId="7">
    <w:abstractNumId w:val="8"/>
  </w:num>
  <w:num w:numId="8">
    <w:abstractNumId w:val="4"/>
  </w:num>
  <w:num w:numId="9">
    <w:abstractNumId w:val="5"/>
  </w:num>
  <w:num w:numId="10">
    <w:abstractNumId w:val="6"/>
  </w:num>
  <w:num w:numId="11">
    <w:abstractNumId w:val="10"/>
  </w:num>
  <w:num w:numId="12">
    <w:abstractNumId w:val="13"/>
  </w:num>
  <w:num w:numId="13">
    <w:abstractNumId w:val="17"/>
  </w:num>
  <w:num w:numId="14">
    <w:abstractNumId w:val="12"/>
  </w:num>
  <w:num w:numId="15">
    <w:abstractNumId w:val="14"/>
  </w:num>
  <w:num w:numId="16">
    <w:abstractNumId w:val="1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4&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8&lt;/item&gt;&lt;item&gt;14&lt;/item&gt;&lt;item&gt;24&lt;/item&gt;&lt;item&gt;25&lt;/item&gt;&lt;item&gt;27&lt;/item&gt;&lt;item&gt;28&lt;/item&gt;&lt;item&gt;29&lt;/item&gt;&lt;item&gt;30&lt;/item&gt;&lt;item&gt;31&lt;/item&gt;&lt;item&gt;32&lt;/item&gt;&lt;item&gt;33&lt;/item&gt;&lt;item&gt;34&lt;/item&gt;&lt;item&gt;35&lt;/item&gt;&lt;item&gt;36&lt;/item&gt;&lt;item&gt;37&lt;/item&gt;&lt;item&gt;40&lt;/item&gt;&lt;item&gt;41&lt;/item&gt;&lt;item&gt;42&lt;/item&gt;&lt;item&gt;43&lt;/item&gt;&lt;item&gt;44&lt;/item&gt;&lt;/record-ids&gt;&lt;/item&gt;&lt;/Libraries&gt;"/>
  </w:docVars>
  <w:rsids>
    <w:rsidRoot w:val="00760161"/>
    <w:rsid w:val="000039FB"/>
    <w:rsid w:val="00005A0B"/>
    <w:rsid w:val="00021FC5"/>
    <w:rsid w:val="00060907"/>
    <w:rsid w:val="00077C92"/>
    <w:rsid w:val="000C04DC"/>
    <w:rsid w:val="000E334A"/>
    <w:rsid w:val="000E6121"/>
    <w:rsid w:val="00104AA2"/>
    <w:rsid w:val="0011792A"/>
    <w:rsid w:val="0015061D"/>
    <w:rsid w:val="0018221D"/>
    <w:rsid w:val="001868B7"/>
    <w:rsid w:val="001953DA"/>
    <w:rsid w:val="001B1B86"/>
    <w:rsid w:val="001B2CF2"/>
    <w:rsid w:val="001C1842"/>
    <w:rsid w:val="001C3B1B"/>
    <w:rsid w:val="001C438B"/>
    <w:rsid w:val="001C7D5F"/>
    <w:rsid w:val="001E43EB"/>
    <w:rsid w:val="001E6AB6"/>
    <w:rsid w:val="001F0C7E"/>
    <w:rsid w:val="00224C7B"/>
    <w:rsid w:val="002302BC"/>
    <w:rsid w:val="00244EBC"/>
    <w:rsid w:val="00251C35"/>
    <w:rsid w:val="00254F47"/>
    <w:rsid w:val="002B4DCA"/>
    <w:rsid w:val="002B5E39"/>
    <w:rsid w:val="002F2C39"/>
    <w:rsid w:val="002F2DF4"/>
    <w:rsid w:val="00303ED3"/>
    <w:rsid w:val="003166DC"/>
    <w:rsid w:val="00320F2A"/>
    <w:rsid w:val="00325091"/>
    <w:rsid w:val="00335997"/>
    <w:rsid w:val="00341FAD"/>
    <w:rsid w:val="0034287A"/>
    <w:rsid w:val="00351AB4"/>
    <w:rsid w:val="0035396B"/>
    <w:rsid w:val="0035618D"/>
    <w:rsid w:val="00360194"/>
    <w:rsid w:val="0036253A"/>
    <w:rsid w:val="00386B9A"/>
    <w:rsid w:val="003965F6"/>
    <w:rsid w:val="003A650A"/>
    <w:rsid w:val="003A7D06"/>
    <w:rsid w:val="003C26B6"/>
    <w:rsid w:val="003D30B5"/>
    <w:rsid w:val="003F6A93"/>
    <w:rsid w:val="003F7A7E"/>
    <w:rsid w:val="00405755"/>
    <w:rsid w:val="00422EBC"/>
    <w:rsid w:val="004272F8"/>
    <w:rsid w:val="00430582"/>
    <w:rsid w:val="0046015A"/>
    <w:rsid w:val="0049000C"/>
    <w:rsid w:val="004A01A1"/>
    <w:rsid w:val="004C5118"/>
    <w:rsid w:val="004D38A1"/>
    <w:rsid w:val="00500F02"/>
    <w:rsid w:val="005164E5"/>
    <w:rsid w:val="00523D24"/>
    <w:rsid w:val="00545E2C"/>
    <w:rsid w:val="005479EE"/>
    <w:rsid w:val="00576F3B"/>
    <w:rsid w:val="00592A98"/>
    <w:rsid w:val="005946EB"/>
    <w:rsid w:val="005A03E6"/>
    <w:rsid w:val="005A1AA0"/>
    <w:rsid w:val="005A4EE1"/>
    <w:rsid w:val="005A6A46"/>
    <w:rsid w:val="005C2FD4"/>
    <w:rsid w:val="006003F9"/>
    <w:rsid w:val="00601148"/>
    <w:rsid w:val="00633B3A"/>
    <w:rsid w:val="00640B6A"/>
    <w:rsid w:val="00645FAE"/>
    <w:rsid w:val="006811F4"/>
    <w:rsid w:val="006869C5"/>
    <w:rsid w:val="0069746A"/>
    <w:rsid w:val="006B67C9"/>
    <w:rsid w:val="006C1730"/>
    <w:rsid w:val="006D411D"/>
    <w:rsid w:val="006E2540"/>
    <w:rsid w:val="00715096"/>
    <w:rsid w:val="00735DF3"/>
    <w:rsid w:val="00760161"/>
    <w:rsid w:val="00773427"/>
    <w:rsid w:val="00773BD8"/>
    <w:rsid w:val="00784319"/>
    <w:rsid w:val="00790258"/>
    <w:rsid w:val="00797A0D"/>
    <w:rsid w:val="007B5540"/>
    <w:rsid w:val="007C3A01"/>
    <w:rsid w:val="007D4619"/>
    <w:rsid w:val="007D6DB1"/>
    <w:rsid w:val="007F31B0"/>
    <w:rsid w:val="00801BB7"/>
    <w:rsid w:val="00807C32"/>
    <w:rsid w:val="00810E44"/>
    <w:rsid w:val="00842164"/>
    <w:rsid w:val="008721CF"/>
    <w:rsid w:val="0089178C"/>
    <w:rsid w:val="008D6E16"/>
    <w:rsid w:val="008F4BB0"/>
    <w:rsid w:val="008F6736"/>
    <w:rsid w:val="00901724"/>
    <w:rsid w:val="00910EA0"/>
    <w:rsid w:val="0091409F"/>
    <w:rsid w:val="00914860"/>
    <w:rsid w:val="00917BE3"/>
    <w:rsid w:val="00934001"/>
    <w:rsid w:val="0094558C"/>
    <w:rsid w:val="009656BE"/>
    <w:rsid w:val="00971E64"/>
    <w:rsid w:val="00981A8D"/>
    <w:rsid w:val="00990EF2"/>
    <w:rsid w:val="009A79B9"/>
    <w:rsid w:val="009B0B67"/>
    <w:rsid w:val="009B373A"/>
    <w:rsid w:val="009C2F6D"/>
    <w:rsid w:val="009E43CA"/>
    <w:rsid w:val="00A41FE8"/>
    <w:rsid w:val="00A508FB"/>
    <w:rsid w:val="00A71D7F"/>
    <w:rsid w:val="00AB36D9"/>
    <w:rsid w:val="00AC7113"/>
    <w:rsid w:val="00AD2600"/>
    <w:rsid w:val="00AE3E70"/>
    <w:rsid w:val="00AE3F84"/>
    <w:rsid w:val="00AE495D"/>
    <w:rsid w:val="00AE7090"/>
    <w:rsid w:val="00AF0ECF"/>
    <w:rsid w:val="00B049F0"/>
    <w:rsid w:val="00B101D7"/>
    <w:rsid w:val="00B133BD"/>
    <w:rsid w:val="00B447D9"/>
    <w:rsid w:val="00B5387F"/>
    <w:rsid w:val="00B6274B"/>
    <w:rsid w:val="00B64677"/>
    <w:rsid w:val="00B82E08"/>
    <w:rsid w:val="00B91B0F"/>
    <w:rsid w:val="00B9756E"/>
    <w:rsid w:val="00BA7FE1"/>
    <w:rsid w:val="00BD7E42"/>
    <w:rsid w:val="00C0005B"/>
    <w:rsid w:val="00C072EE"/>
    <w:rsid w:val="00C11324"/>
    <w:rsid w:val="00C1164C"/>
    <w:rsid w:val="00C22C9B"/>
    <w:rsid w:val="00C3624D"/>
    <w:rsid w:val="00C3706E"/>
    <w:rsid w:val="00C40FF8"/>
    <w:rsid w:val="00CA3E14"/>
    <w:rsid w:val="00CA77B1"/>
    <w:rsid w:val="00CC0F27"/>
    <w:rsid w:val="00CC535F"/>
    <w:rsid w:val="00CC7A17"/>
    <w:rsid w:val="00CF09C0"/>
    <w:rsid w:val="00D046E6"/>
    <w:rsid w:val="00D134DC"/>
    <w:rsid w:val="00D30362"/>
    <w:rsid w:val="00D367D6"/>
    <w:rsid w:val="00D64AE4"/>
    <w:rsid w:val="00D66110"/>
    <w:rsid w:val="00D72251"/>
    <w:rsid w:val="00D864AE"/>
    <w:rsid w:val="00D93076"/>
    <w:rsid w:val="00DB3F4F"/>
    <w:rsid w:val="00DD1988"/>
    <w:rsid w:val="00DE0A0C"/>
    <w:rsid w:val="00DF291E"/>
    <w:rsid w:val="00E11CAC"/>
    <w:rsid w:val="00E1230F"/>
    <w:rsid w:val="00E133D5"/>
    <w:rsid w:val="00E61705"/>
    <w:rsid w:val="00E7563E"/>
    <w:rsid w:val="00E8167C"/>
    <w:rsid w:val="00E97968"/>
    <w:rsid w:val="00ED5118"/>
    <w:rsid w:val="00EF281A"/>
    <w:rsid w:val="00F03FA3"/>
    <w:rsid w:val="00F5560E"/>
    <w:rsid w:val="00F66A13"/>
    <w:rsid w:val="00F90C42"/>
    <w:rsid w:val="00F93F05"/>
    <w:rsid w:val="00F94AD7"/>
    <w:rsid w:val="00FD12F3"/>
    <w:rsid w:val="00FD1A4A"/>
    <w:rsid w:val="00FF16F3"/>
    <w:rsid w:val="00FF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1DA6E"/>
  <w15:docId w15:val="{E3B7BC95-B8CE-44F5-8CBE-51F35AF0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90EF2"/>
    <w:pPr>
      <w:spacing w:line="360" w:lineRule="auto"/>
      <w:jc w:val="both"/>
    </w:pPr>
    <w:rPr>
      <w:rFonts w:ascii="Palatino Linotype" w:hAnsi="Palatino Linotype"/>
      <w:sz w:val="24"/>
      <w:szCs w:val="24"/>
    </w:rPr>
  </w:style>
  <w:style w:type="paragraph" w:styleId="Heading1">
    <w:name w:val="heading 1"/>
    <w:basedOn w:val="Normal"/>
    <w:next w:val="Normal"/>
    <w:qFormat/>
    <w:rsid w:val="0035618D"/>
    <w:pPr>
      <w:keepNext/>
      <w:pageBreakBefore/>
      <w:numPr>
        <w:numId w:val="15"/>
      </w:numPr>
      <w:tabs>
        <w:tab w:val="left" w:pos="720"/>
        <w:tab w:val="right" w:leader="dot" w:pos="8640"/>
      </w:tabs>
      <w:spacing w:before="1200" w:after="720"/>
      <w:ind w:left="0" w:firstLine="0"/>
      <w:jc w:val="center"/>
      <w:outlineLvl w:val="0"/>
    </w:pPr>
    <w:rPr>
      <w:rFonts w:cs="Arial"/>
      <w:bCs/>
      <w:kern w:val="32"/>
      <w:sz w:val="36"/>
      <w:szCs w:val="32"/>
    </w:rPr>
  </w:style>
  <w:style w:type="paragraph" w:styleId="Heading2">
    <w:name w:val="heading 2"/>
    <w:basedOn w:val="Normal"/>
    <w:next w:val="Normal"/>
    <w:link w:val="Heading2Char"/>
    <w:qFormat/>
    <w:rsid w:val="0035618D"/>
    <w:pPr>
      <w:keepNext/>
      <w:numPr>
        <w:ilvl w:val="1"/>
        <w:numId w:val="15"/>
      </w:numPr>
      <w:spacing w:before="480"/>
      <w:outlineLvl w:val="1"/>
    </w:pPr>
    <w:rPr>
      <w:bCs/>
      <w:iCs/>
      <w:sz w:val="28"/>
      <w:szCs w:val="28"/>
    </w:rPr>
  </w:style>
  <w:style w:type="paragraph" w:styleId="Heading3">
    <w:name w:val="heading 3"/>
    <w:basedOn w:val="Normal"/>
    <w:next w:val="Normal"/>
    <w:link w:val="Heading3Char"/>
    <w:qFormat/>
    <w:rsid w:val="0089178C"/>
    <w:pPr>
      <w:keepNext/>
      <w:numPr>
        <w:ilvl w:val="2"/>
        <w:numId w:val="15"/>
      </w:numPr>
      <w:spacing w:before="240"/>
      <w:outlineLvl w:val="2"/>
    </w:pPr>
    <w:rPr>
      <w:bCs/>
      <w:szCs w:val="26"/>
    </w:rPr>
  </w:style>
  <w:style w:type="paragraph" w:styleId="Heading4">
    <w:name w:val="heading 4"/>
    <w:basedOn w:val="Normal"/>
    <w:next w:val="Normal"/>
    <w:link w:val="Heading4Char"/>
    <w:qFormat/>
    <w:rsid w:val="0089178C"/>
    <w:pPr>
      <w:keepNext/>
      <w:numPr>
        <w:ilvl w:val="3"/>
        <w:numId w:val="15"/>
      </w:numPr>
      <w:spacing w:before="480"/>
      <w:outlineLvl w:val="3"/>
    </w:pPr>
    <w:rPr>
      <w:bCs/>
      <w:szCs w:val="28"/>
    </w:rPr>
  </w:style>
  <w:style w:type="paragraph" w:styleId="Heading5">
    <w:name w:val="heading 5"/>
    <w:basedOn w:val="Normal"/>
    <w:next w:val="Normal"/>
    <w:link w:val="Heading5Char"/>
    <w:qFormat/>
    <w:rsid w:val="0089178C"/>
    <w:pPr>
      <w:keepNext/>
      <w:keepLines/>
      <w:numPr>
        <w:ilvl w:val="4"/>
        <w:numId w:val="15"/>
      </w:numPr>
      <w:spacing w:before="360"/>
      <w:outlineLvl w:val="4"/>
    </w:pPr>
  </w:style>
  <w:style w:type="paragraph" w:styleId="Heading6">
    <w:name w:val="heading 6"/>
    <w:basedOn w:val="Normal"/>
    <w:next w:val="Normal"/>
    <w:semiHidden/>
    <w:rsid w:val="00021FC5"/>
    <w:pPr>
      <w:spacing w:before="240" w:after="60"/>
      <w:outlineLvl w:val="5"/>
    </w:pPr>
    <w:rPr>
      <w:b/>
      <w:bCs/>
      <w:sz w:val="22"/>
      <w:szCs w:val="22"/>
    </w:rPr>
  </w:style>
  <w:style w:type="paragraph" w:styleId="Heading7">
    <w:name w:val="heading 7"/>
    <w:basedOn w:val="Normal"/>
    <w:next w:val="Normal"/>
    <w:semiHidden/>
    <w:rsid w:val="00021FC5"/>
    <w:pPr>
      <w:spacing w:before="240" w:after="60"/>
      <w:outlineLvl w:val="6"/>
    </w:pPr>
  </w:style>
  <w:style w:type="paragraph" w:styleId="Heading8">
    <w:name w:val="heading 8"/>
    <w:basedOn w:val="Normal"/>
    <w:next w:val="Normal"/>
    <w:semiHidden/>
    <w:qFormat/>
    <w:rsid w:val="00021FC5"/>
    <w:pPr>
      <w:spacing w:before="240" w:after="60"/>
      <w:outlineLvl w:val="7"/>
    </w:pPr>
    <w:rPr>
      <w:i/>
      <w:iCs/>
    </w:rPr>
  </w:style>
  <w:style w:type="paragraph" w:styleId="Heading9">
    <w:name w:val="heading 9"/>
    <w:basedOn w:val="Normal"/>
    <w:next w:val="Normal"/>
    <w:semiHidden/>
    <w:qFormat/>
    <w:rsid w:val="00021FC5"/>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dataLeft">
    <w:name w:val="Table data ( Left)"/>
    <w:basedOn w:val="Normal"/>
    <w:rsid w:val="00645FAE"/>
    <w:pPr>
      <w:spacing w:line="240" w:lineRule="auto"/>
    </w:pPr>
  </w:style>
  <w:style w:type="paragraph" w:styleId="Bibliography">
    <w:name w:val="Bibliography"/>
    <w:basedOn w:val="Normal"/>
    <w:semiHidden/>
    <w:rsid w:val="00021FC5"/>
    <w:pPr>
      <w:spacing w:after="240" w:line="240" w:lineRule="auto"/>
      <w:ind w:left="720" w:hanging="720"/>
    </w:pPr>
  </w:style>
  <w:style w:type="character" w:styleId="FootnoteReference">
    <w:name w:val="footnote reference"/>
    <w:rsid w:val="00335997"/>
    <w:rPr>
      <w:rFonts w:ascii="Calibri" w:hAnsi="Calibri"/>
      <w:sz w:val="20"/>
      <w:vertAlign w:val="superscript"/>
    </w:rPr>
  </w:style>
  <w:style w:type="paragraph" w:styleId="FootnoteText">
    <w:name w:val="footnote text"/>
    <w:basedOn w:val="Normal"/>
    <w:link w:val="FootnoteTextChar"/>
    <w:rsid w:val="00335997"/>
    <w:pPr>
      <w:spacing w:after="200" w:line="240" w:lineRule="auto"/>
    </w:pPr>
    <w:rPr>
      <w:sz w:val="20"/>
    </w:rPr>
  </w:style>
  <w:style w:type="paragraph" w:styleId="Footer">
    <w:name w:val="footer"/>
    <w:aliases w:val="(Page number)"/>
    <w:basedOn w:val="Normal"/>
    <w:link w:val="FooterChar"/>
    <w:uiPriority w:val="99"/>
    <w:rsid w:val="00335997"/>
    <w:pPr>
      <w:tabs>
        <w:tab w:val="center" w:pos="4680"/>
        <w:tab w:val="right" w:pos="9360"/>
      </w:tabs>
      <w:jc w:val="center"/>
    </w:pPr>
  </w:style>
  <w:style w:type="paragraph" w:styleId="ListBullet">
    <w:name w:val="List Bullet"/>
    <w:basedOn w:val="Normal"/>
    <w:rsid w:val="00335997"/>
    <w:pPr>
      <w:spacing w:after="240" w:line="240" w:lineRule="auto"/>
      <w:ind w:left="1440" w:hanging="720"/>
    </w:pPr>
  </w:style>
  <w:style w:type="paragraph" w:customStyle="1" w:styleId="Appendixheading4">
    <w:name w:val="Appendix heading 4"/>
    <w:basedOn w:val="Appendixheading3"/>
    <w:next w:val="Normal"/>
    <w:qFormat/>
    <w:rsid w:val="00335997"/>
    <w:pPr>
      <w:numPr>
        <w:ilvl w:val="3"/>
      </w:numPr>
    </w:pPr>
  </w:style>
  <w:style w:type="paragraph" w:customStyle="1" w:styleId="Appendixheading5">
    <w:name w:val="Appendix heading 5"/>
    <w:basedOn w:val="Appendixheading4"/>
    <w:next w:val="Normal"/>
    <w:qFormat/>
    <w:rsid w:val="00335997"/>
    <w:pPr>
      <w:numPr>
        <w:ilvl w:val="4"/>
      </w:numPr>
    </w:pPr>
    <w:rPr>
      <w:bCs w:val="0"/>
    </w:rPr>
  </w:style>
  <w:style w:type="paragraph" w:styleId="Caption">
    <w:name w:val="caption"/>
    <w:basedOn w:val="Normal"/>
    <w:next w:val="Normal"/>
    <w:link w:val="CaptionChar"/>
    <w:semiHidden/>
    <w:qFormat/>
    <w:rsid w:val="00021FC5"/>
    <w:rPr>
      <w:b/>
      <w:bCs/>
      <w:sz w:val="20"/>
    </w:rPr>
  </w:style>
  <w:style w:type="paragraph" w:customStyle="1" w:styleId="Tabletitle">
    <w:name w:val="Table title"/>
    <w:basedOn w:val="Normal"/>
    <w:next w:val="Normal"/>
    <w:qFormat/>
    <w:rsid w:val="00335997"/>
    <w:pPr>
      <w:spacing w:before="480" w:after="240"/>
      <w:jc w:val="center"/>
      <w:outlineLvl w:val="0"/>
    </w:pPr>
    <w:rPr>
      <w:bCs/>
      <w:caps/>
      <w:szCs w:val="26"/>
    </w:rPr>
  </w:style>
  <w:style w:type="character" w:customStyle="1" w:styleId="CaptionChar">
    <w:name w:val="Caption Char"/>
    <w:link w:val="Caption"/>
    <w:semiHidden/>
    <w:rsid w:val="00E97968"/>
    <w:rPr>
      <w:rFonts w:ascii="Calibri" w:hAnsi="Calibri"/>
      <w:b/>
      <w:bCs/>
      <w:szCs w:val="24"/>
    </w:rPr>
  </w:style>
  <w:style w:type="paragraph" w:styleId="TOC4">
    <w:name w:val="toc 4"/>
    <w:basedOn w:val="Normal"/>
    <w:next w:val="Normal"/>
    <w:uiPriority w:val="39"/>
    <w:qFormat/>
    <w:rsid w:val="00335997"/>
    <w:pPr>
      <w:spacing w:line="240" w:lineRule="auto"/>
      <w:ind w:left="1584" w:hanging="360"/>
    </w:pPr>
  </w:style>
  <w:style w:type="paragraph" w:customStyle="1" w:styleId="Figurecaption">
    <w:name w:val="Figure caption"/>
    <w:basedOn w:val="Normal"/>
    <w:next w:val="Normal"/>
    <w:qFormat/>
    <w:rsid w:val="0094558C"/>
    <w:pPr>
      <w:spacing w:before="240" w:after="480" w:line="240" w:lineRule="auto"/>
      <w:ind w:left="1080" w:right="1080"/>
    </w:pPr>
  </w:style>
  <w:style w:type="paragraph" w:styleId="BlockText">
    <w:name w:val="Block Text"/>
    <w:basedOn w:val="Normal"/>
    <w:semiHidden/>
    <w:rsid w:val="00021FC5"/>
    <w:pPr>
      <w:numPr>
        <w:numId w:val="11"/>
      </w:numPr>
      <w:tabs>
        <w:tab w:val="clear" w:pos="432"/>
        <w:tab w:val="num" w:pos="360"/>
      </w:tabs>
      <w:spacing w:after="120"/>
      <w:ind w:left="360" w:right="1440" w:hanging="360"/>
    </w:pPr>
  </w:style>
  <w:style w:type="paragraph" w:styleId="BodyText">
    <w:name w:val="Body Text"/>
    <w:basedOn w:val="Normal"/>
    <w:semiHidden/>
    <w:rsid w:val="00021FC5"/>
    <w:pPr>
      <w:spacing w:after="120"/>
    </w:pPr>
  </w:style>
  <w:style w:type="paragraph" w:styleId="BodyText2">
    <w:name w:val="Body Text 2"/>
    <w:basedOn w:val="Normal"/>
    <w:semiHidden/>
    <w:rsid w:val="00021FC5"/>
    <w:pPr>
      <w:spacing w:after="120"/>
    </w:pPr>
  </w:style>
  <w:style w:type="paragraph" w:styleId="BodyText3">
    <w:name w:val="Body Text 3"/>
    <w:basedOn w:val="Normal"/>
    <w:semiHidden/>
    <w:rsid w:val="00021FC5"/>
    <w:pPr>
      <w:spacing w:after="120"/>
    </w:pPr>
    <w:rPr>
      <w:sz w:val="16"/>
      <w:szCs w:val="16"/>
    </w:rPr>
  </w:style>
  <w:style w:type="paragraph" w:styleId="BodyTextFirstIndent">
    <w:name w:val="Body Text First Indent"/>
    <w:basedOn w:val="BodyText"/>
    <w:semiHidden/>
    <w:rsid w:val="00021FC5"/>
    <w:pPr>
      <w:ind w:firstLine="210"/>
    </w:pPr>
  </w:style>
  <w:style w:type="paragraph" w:styleId="BodyTextIndent">
    <w:name w:val="Body Text Indent"/>
    <w:basedOn w:val="Normal"/>
    <w:semiHidden/>
    <w:rsid w:val="00021FC5"/>
    <w:pPr>
      <w:spacing w:after="120"/>
      <w:ind w:left="360"/>
    </w:pPr>
  </w:style>
  <w:style w:type="paragraph" w:styleId="BodyTextFirstIndent2">
    <w:name w:val="Body Text First Indent 2"/>
    <w:basedOn w:val="BodyTextIndent"/>
    <w:semiHidden/>
    <w:rsid w:val="00021FC5"/>
    <w:pPr>
      <w:ind w:firstLine="210"/>
    </w:pPr>
  </w:style>
  <w:style w:type="paragraph" w:styleId="BodyTextIndent2">
    <w:name w:val="Body Text Indent 2"/>
    <w:basedOn w:val="Normal"/>
    <w:semiHidden/>
    <w:rsid w:val="00021FC5"/>
    <w:pPr>
      <w:spacing w:after="120"/>
      <w:ind w:left="360"/>
    </w:pPr>
  </w:style>
  <w:style w:type="paragraph" w:styleId="BodyTextIndent3">
    <w:name w:val="Body Text Indent 3"/>
    <w:basedOn w:val="Normal"/>
    <w:semiHidden/>
    <w:rsid w:val="00021FC5"/>
    <w:pPr>
      <w:spacing w:after="120"/>
      <w:ind w:left="360"/>
    </w:pPr>
    <w:rPr>
      <w:sz w:val="16"/>
      <w:szCs w:val="16"/>
    </w:rPr>
  </w:style>
  <w:style w:type="paragraph" w:styleId="Closing">
    <w:name w:val="Closing"/>
    <w:basedOn w:val="Normal"/>
    <w:semiHidden/>
    <w:rsid w:val="00021FC5"/>
    <w:pPr>
      <w:ind w:left="4320"/>
    </w:pPr>
  </w:style>
  <w:style w:type="paragraph" w:styleId="Date">
    <w:name w:val="Date"/>
    <w:basedOn w:val="Normal"/>
    <w:next w:val="Normal"/>
    <w:semiHidden/>
    <w:rsid w:val="00021FC5"/>
  </w:style>
  <w:style w:type="paragraph" w:styleId="E-mailSignature">
    <w:name w:val="E-mail Signature"/>
    <w:basedOn w:val="Normal"/>
    <w:semiHidden/>
    <w:rsid w:val="00021FC5"/>
  </w:style>
  <w:style w:type="character" w:styleId="EndnoteReference">
    <w:name w:val="endnote reference"/>
    <w:semiHidden/>
    <w:unhideWhenUsed/>
    <w:rsid w:val="00D93076"/>
    <w:rPr>
      <w:vertAlign w:val="superscript"/>
    </w:rPr>
  </w:style>
  <w:style w:type="paragraph" w:styleId="EnvelopeAddress">
    <w:name w:val="envelope address"/>
    <w:basedOn w:val="Normal"/>
    <w:semiHidden/>
    <w:rsid w:val="00021F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21FC5"/>
    <w:rPr>
      <w:rFonts w:ascii="Arial" w:hAnsi="Arial" w:cs="Arial"/>
      <w:sz w:val="20"/>
    </w:rPr>
  </w:style>
  <w:style w:type="character" w:styleId="FollowedHyperlink">
    <w:name w:val="FollowedHyperlink"/>
    <w:semiHidden/>
    <w:rsid w:val="00021FC5"/>
    <w:rPr>
      <w:color w:val="800080"/>
      <w:u w:val="single"/>
    </w:rPr>
  </w:style>
  <w:style w:type="character" w:styleId="HTMLAcronym">
    <w:name w:val="HTML Acronym"/>
    <w:basedOn w:val="DefaultParagraphFont"/>
    <w:semiHidden/>
    <w:rsid w:val="00021FC5"/>
  </w:style>
  <w:style w:type="paragraph" w:styleId="HTMLAddress">
    <w:name w:val="HTML Address"/>
    <w:basedOn w:val="Normal"/>
    <w:semiHidden/>
    <w:rsid w:val="00021FC5"/>
    <w:rPr>
      <w:i/>
      <w:iCs/>
    </w:rPr>
  </w:style>
  <w:style w:type="character" w:styleId="HTMLCite">
    <w:name w:val="HTML Cite"/>
    <w:semiHidden/>
    <w:rsid w:val="00021FC5"/>
    <w:rPr>
      <w:i/>
      <w:iCs/>
    </w:rPr>
  </w:style>
  <w:style w:type="character" w:styleId="HTMLCode">
    <w:name w:val="HTML Code"/>
    <w:semiHidden/>
    <w:rsid w:val="00021FC5"/>
    <w:rPr>
      <w:rFonts w:ascii="Courier New" w:hAnsi="Courier New" w:cs="Courier New"/>
      <w:sz w:val="20"/>
      <w:szCs w:val="20"/>
    </w:rPr>
  </w:style>
  <w:style w:type="character" w:styleId="HTMLDefinition">
    <w:name w:val="HTML Definition"/>
    <w:semiHidden/>
    <w:rsid w:val="00021FC5"/>
    <w:rPr>
      <w:i/>
      <w:iCs/>
    </w:rPr>
  </w:style>
  <w:style w:type="character" w:styleId="HTMLKeyboard">
    <w:name w:val="HTML Keyboard"/>
    <w:semiHidden/>
    <w:rsid w:val="00021FC5"/>
    <w:rPr>
      <w:rFonts w:ascii="Courier New" w:hAnsi="Courier New" w:cs="Courier New"/>
      <w:sz w:val="20"/>
      <w:szCs w:val="20"/>
    </w:rPr>
  </w:style>
  <w:style w:type="paragraph" w:styleId="HTMLPreformatted">
    <w:name w:val="HTML Preformatted"/>
    <w:basedOn w:val="Normal"/>
    <w:semiHidden/>
    <w:rsid w:val="00021FC5"/>
    <w:rPr>
      <w:rFonts w:ascii="Courier New" w:hAnsi="Courier New" w:cs="Courier New"/>
      <w:sz w:val="20"/>
    </w:rPr>
  </w:style>
  <w:style w:type="character" w:styleId="HTMLSample">
    <w:name w:val="HTML Sample"/>
    <w:semiHidden/>
    <w:rsid w:val="00021FC5"/>
    <w:rPr>
      <w:rFonts w:ascii="Courier New" w:hAnsi="Courier New" w:cs="Courier New"/>
    </w:rPr>
  </w:style>
  <w:style w:type="character" w:styleId="HTMLTypewriter">
    <w:name w:val="HTML Typewriter"/>
    <w:semiHidden/>
    <w:rsid w:val="00021FC5"/>
    <w:rPr>
      <w:rFonts w:ascii="Courier New" w:hAnsi="Courier New" w:cs="Courier New"/>
      <w:sz w:val="20"/>
      <w:szCs w:val="20"/>
    </w:rPr>
  </w:style>
  <w:style w:type="character" w:styleId="HTMLVariable">
    <w:name w:val="HTML Variable"/>
    <w:semiHidden/>
    <w:rsid w:val="00021FC5"/>
    <w:rPr>
      <w:i/>
      <w:iCs/>
    </w:rPr>
  </w:style>
  <w:style w:type="character" w:styleId="Hyperlink">
    <w:name w:val="Hyperlink"/>
    <w:semiHidden/>
    <w:rsid w:val="00021FC5"/>
    <w:rPr>
      <w:color w:val="0000FF"/>
      <w:u w:val="single"/>
    </w:rPr>
  </w:style>
  <w:style w:type="character" w:styleId="LineNumber">
    <w:name w:val="line number"/>
    <w:basedOn w:val="DefaultParagraphFont"/>
    <w:semiHidden/>
    <w:rsid w:val="00021FC5"/>
  </w:style>
  <w:style w:type="paragraph" w:styleId="List">
    <w:name w:val="List"/>
    <w:basedOn w:val="Normal"/>
    <w:semiHidden/>
    <w:rsid w:val="00021FC5"/>
    <w:pPr>
      <w:ind w:left="360" w:hanging="360"/>
    </w:pPr>
  </w:style>
  <w:style w:type="paragraph" w:styleId="List2">
    <w:name w:val="List 2"/>
    <w:basedOn w:val="Normal"/>
    <w:semiHidden/>
    <w:rsid w:val="00021FC5"/>
    <w:pPr>
      <w:ind w:left="720" w:hanging="360"/>
    </w:pPr>
  </w:style>
  <w:style w:type="paragraph" w:styleId="List3">
    <w:name w:val="List 3"/>
    <w:basedOn w:val="Normal"/>
    <w:semiHidden/>
    <w:rsid w:val="00021FC5"/>
    <w:pPr>
      <w:ind w:left="1080" w:hanging="360"/>
    </w:pPr>
  </w:style>
  <w:style w:type="paragraph" w:styleId="List4">
    <w:name w:val="List 4"/>
    <w:basedOn w:val="Normal"/>
    <w:semiHidden/>
    <w:rsid w:val="00021FC5"/>
    <w:pPr>
      <w:ind w:left="1440" w:hanging="360"/>
    </w:pPr>
  </w:style>
  <w:style w:type="paragraph" w:styleId="List5">
    <w:name w:val="List 5"/>
    <w:basedOn w:val="Normal"/>
    <w:semiHidden/>
    <w:rsid w:val="00021FC5"/>
    <w:pPr>
      <w:ind w:left="1800" w:hanging="360"/>
    </w:pPr>
  </w:style>
  <w:style w:type="paragraph" w:styleId="ListBullet2">
    <w:name w:val="List Bullet 2"/>
    <w:basedOn w:val="Normal"/>
    <w:semiHidden/>
    <w:rsid w:val="00021FC5"/>
    <w:pPr>
      <w:tabs>
        <w:tab w:val="num" w:pos="720"/>
      </w:tabs>
      <w:ind w:left="720" w:hanging="360"/>
    </w:pPr>
  </w:style>
  <w:style w:type="paragraph" w:styleId="ListBullet3">
    <w:name w:val="List Bullet 3"/>
    <w:basedOn w:val="Normal"/>
    <w:semiHidden/>
    <w:rsid w:val="00021FC5"/>
    <w:pPr>
      <w:tabs>
        <w:tab w:val="num" w:pos="1080"/>
      </w:tabs>
      <w:ind w:left="1080" w:hanging="360"/>
    </w:pPr>
  </w:style>
  <w:style w:type="paragraph" w:styleId="ListBullet4">
    <w:name w:val="List Bullet 4"/>
    <w:basedOn w:val="Normal"/>
    <w:semiHidden/>
    <w:rsid w:val="00021FC5"/>
    <w:pPr>
      <w:tabs>
        <w:tab w:val="num" w:pos="1440"/>
      </w:tabs>
      <w:ind w:left="1440" w:hanging="360"/>
    </w:pPr>
  </w:style>
  <w:style w:type="paragraph" w:styleId="ListBullet5">
    <w:name w:val="List Bullet 5"/>
    <w:basedOn w:val="Normal"/>
    <w:semiHidden/>
    <w:rsid w:val="00021FC5"/>
    <w:pPr>
      <w:tabs>
        <w:tab w:val="num" w:pos="1800"/>
      </w:tabs>
      <w:ind w:left="1800" w:hanging="360"/>
    </w:pPr>
  </w:style>
  <w:style w:type="paragraph" w:styleId="ListContinue">
    <w:name w:val="List Continue"/>
    <w:basedOn w:val="Normal"/>
    <w:semiHidden/>
    <w:rsid w:val="00021FC5"/>
    <w:pPr>
      <w:spacing w:after="120"/>
      <w:ind w:left="360"/>
    </w:pPr>
  </w:style>
  <w:style w:type="paragraph" w:styleId="ListContinue2">
    <w:name w:val="List Continue 2"/>
    <w:basedOn w:val="Normal"/>
    <w:semiHidden/>
    <w:rsid w:val="00021FC5"/>
    <w:pPr>
      <w:spacing w:after="120"/>
      <w:ind w:left="720"/>
    </w:pPr>
  </w:style>
  <w:style w:type="paragraph" w:styleId="ListContinue3">
    <w:name w:val="List Continue 3"/>
    <w:basedOn w:val="Normal"/>
    <w:semiHidden/>
    <w:rsid w:val="00021FC5"/>
    <w:pPr>
      <w:spacing w:after="120"/>
      <w:ind w:left="1080"/>
    </w:pPr>
  </w:style>
  <w:style w:type="paragraph" w:styleId="ListContinue4">
    <w:name w:val="List Continue 4"/>
    <w:basedOn w:val="Normal"/>
    <w:semiHidden/>
    <w:rsid w:val="00021FC5"/>
    <w:pPr>
      <w:spacing w:after="120"/>
      <w:ind w:left="1440"/>
    </w:pPr>
  </w:style>
  <w:style w:type="paragraph" w:styleId="ListContinue5">
    <w:name w:val="List Continue 5"/>
    <w:basedOn w:val="Normal"/>
    <w:semiHidden/>
    <w:rsid w:val="00021FC5"/>
    <w:pPr>
      <w:spacing w:after="120"/>
      <w:ind w:left="1800"/>
    </w:pPr>
  </w:style>
  <w:style w:type="paragraph" w:styleId="ListNumber">
    <w:name w:val="List Number"/>
    <w:basedOn w:val="Normal"/>
    <w:rsid w:val="00335997"/>
    <w:pPr>
      <w:spacing w:after="240" w:line="240" w:lineRule="auto"/>
      <w:ind w:left="1440" w:hanging="720"/>
    </w:pPr>
  </w:style>
  <w:style w:type="paragraph" w:styleId="ListNumber2">
    <w:name w:val="List Number 2"/>
    <w:basedOn w:val="Normal"/>
    <w:semiHidden/>
    <w:rsid w:val="00021FC5"/>
    <w:pPr>
      <w:tabs>
        <w:tab w:val="num" w:pos="720"/>
      </w:tabs>
      <w:ind w:left="720" w:hanging="360"/>
    </w:pPr>
  </w:style>
  <w:style w:type="paragraph" w:styleId="ListNumber3">
    <w:name w:val="List Number 3"/>
    <w:basedOn w:val="Normal"/>
    <w:semiHidden/>
    <w:rsid w:val="00021FC5"/>
    <w:pPr>
      <w:tabs>
        <w:tab w:val="num" w:pos="1080"/>
      </w:tabs>
      <w:ind w:left="1080" w:hanging="360"/>
    </w:pPr>
  </w:style>
  <w:style w:type="paragraph" w:styleId="ListNumber4">
    <w:name w:val="List Number 4"/>
    <w:basedOn w:val="Normal"/>
    <w:semiHidden/>
    <w:rsid w:val="00021FC5"/>
    <w:pPr>
      <w:tabs>
        <w:tab w:val="num" w:pos="1440"/>
      </w:tabs>
      <w:ind w:left="1440" w:hanging="360"/>
    </w:pPr>
  </w:style>
  <w:style w:type="paragraph" w:styleId="ListNumber5">
    <w:name w:val="List Number 5"/>
    <w:basedOn w:val="Normal"/>
    <w:semiHidden/>
    <w:rsid w:val="00021FC5"/>
    <w:pPr>
      <w:tabs>
        <w:tab w:val="num" w:pos="1800"/>
      </w:tabs>
      <w:ind w:left="1800" w:hanging="360"/>
    </w:pPr>
  </w:style>
  <w:style w:type="paragraph" w:styleId="MessageHeader">
    <w:name w:val="Message Header"/>
    <w:basedOn w:val="Normal"/>
    <w:semiHidden/>
    <w:rsid w:val="00021F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21FC5"/>
  </w:style>
  <w:style w:type="paragraph" w:styleId="NormalIndent">
    <w:name w:val="Normal Indent"/>
    <w:basedOn w:val="Normal"/>
    <w:semiHidden/>
    <w:rsid w:val="00021FC5"/>
    <w:pPr>
      <w:ind w:left="720"/>
    </w:pPr>
  </w:style>
  <w:style w:type="paragraph" w:styleId="NoteHeading">
    <w:name w:val="Note Heading"/>
    <w:basedOn w:val="Normal"/>
    <w:next w:val="Normal"/>
    <w:semiHidden/>
    <w:rsid w:val="00021FC5"/>
  </w:style>
  <w:style w:type="character" w:styleId="PageNumber">
    <w:name w:val="page number"/>
    <w:rsid w:val="00335997"/>
    <w:rPr>
      <w:rFonts w:ascii="Calibri" w:hAnsi="Calibri"/>
      <w:sz w:val="24"/>
    </w:rPr>
  </w:style>
  <w:style w:type="paragraph" w:styleId="PlainText">
    <w:name w:val="Plain Text"/>
    <w:basedOn w:val="Normal"/>
    <w:semiHidden/>
    <w:rsid w:val="00021FC5"/>
    <w:rPr>
      <w:rFonts w:ascii="Courier New" w:hAnsi="Courier New" w:cs="Courier New"/>
      <w:sz w:val="20"/>
    </w:rPr>
  </w:style>
  <w:style w:type="paragraph" w:styleId="Salutation">
    <w:name w:val="Salutation"/>
    <w:basedOn w:val="Normal"/>
    <w:next w:val="Normal"/>
    <w:semiHidden/>
    <w:rsid w:val="00021FC5"/>
  </w:style>
  <w:style w:type="paragraph" w:customStyle="1" w:styleId="Bibliographystyle">
    <w:name w:val="Bibliography style"/>
    <w:basedOn w:val="FootnoteText"/>
    <w:qFormat/>
    <w:rsid w:val="0094558C"/>
    <w:pPr>
      <w:spacing w:after="240"/>
      <w:ind w:left="720" w:hanging="720"/>
    </w:pPr>
    <w:rPr>
      <w:sz w:val="24"/>
      <w:szCs w:val="20"/>
    </w:rPr>
  </w:style>
  <w:style w:type="character" w:customStyle="1" w:styleId="Heading4Char">
    <w:name w:val="Heading 4 Char"/>
    <w:link w:val="Heading4"/>
    <w:rsid w:val="0089178C"/>
    <w:rPr>
      <w:rFonts w:ascii="Palatino Linotype" w:hAnsi="Palatino Linotype"/>
      <w:bCs/>
      <w:sz w:val="24"/>
      <w:szCs w:val="28"/>
    </w:rPr>
  </w:style>
  <w:style w:type="character" w:customStyle="1" w:styleId="Heading5Char">
    <w:name w:val="Heading 5 Char"/>
    <w:link w:val="Heading5"/>
    <w:rsid w:val="0089178C"/>
    <w:rPr>
      <w:rFonts w:ascii="Palatino Linotype" w:hAnsi="Palatino Linotype"/>
      <w:sz w:val="24"/>
      <w:szCs w:val="24"/>
    </w:rPr>
  </w:style>
  <w:style w:type="paragraph" w:customStyle="1" w:styleId="Centeredtexttitlepage">
    <w:name w:val="Centered text (title page)"/>
    <w:basedOn w:val="Normal"/>
    <w:qFormat/>
    <w:rsid w:val="0089178C"/>
    <w:pPr>
      <w:jc w:val="center"/>
    </w:pPr>
    <w:rPr>
      <w:b/>
      <w:sz w:val="40"/>
    </w:rPr>
  </w:style>
  <w:style w:type="paragraph" w:styleId="TOC3">
    <w:name w:val="toc 3"/>
    <w:basedOn w:val="Normal"/>
    <w:next w:val="Normal"/>
    <w:uiPriority w:val="39"/>
    <w:qFormat/>
    <w:rsid w:val="00335997"/>
    <w:pPr>
      <w:tabs>
        <w:tab w:val="right" w:leader="dot" w:pos="8640"/>
      </w:tabs>
      <w:spacing w:line="240" w:lineRule="auto"/>
      <w:ind w:left="1080" w:hanging="360"/>
    </w:pPr>
  </w:style>
  <w:style w:type="paragraph" w:styleId="TOC5">
    <w:name w:val="toc 5"/>
    <w:basedOn w:val="Normal"/>
    <w:next w:val="Normal"/>
    <w:uiPriority w:val="39"/>
    <w:qFormat/>
    <w:rsid w:val="00335997"/>
    <w:pPr>
      <w:spacing w:line="240" w:lineRule="auto"/>
      <w:ind w:left="2160" w:hanging="360"/>
    </w:pPr>
  </w:style>
  <w:style w:type="paragraph" w:customStyle="1" w:styleId="Equation">
    <w:name w:val="Equation"/>
    <w:basedOn w:val="Normal"/>
    <w:rsid w:val="00021FC5"/>
    <w:pPr>
      <w:tabs>
        <w:tab w:val="right" w:pos="8640"/>
      </w:tabs>
      <w:spacing w:before="120" w:after="120"/>
      <w:ind w:left="2880"/>
    </w:pPr>
  </w:style>
  <w:style w:type="paragraph" w:customStyle="1" w:styleId="Tablecolumnheader">
    <w:name w:val="Table column header"/>
    <w:basedOn w:val="Normal"/>
    <w:rsid w:val="00021FC5"/>
    <w:pPr>
      <w:spacing w:after="120" w:line="240" w:lineRule="auto"/>
      <w:jc w:val="center"/>
    </w:pPr>
  </w:style>
  <w:style w:type="paragraph" w:customStyle="1" w:styleId="TabledataRight">
    <w:name w:val="Table data (Right)"/>
    <w:basedOn w:val="Normal"/>
    <w:rsid w:val="00645FAE"/>
    <w:pPr>
      <w:spacing w:line="240" w:lineRule="auto"/>
      <w:jc w:val="right"/>
    </w:pPr>
  </w:style>
  <w:style w:type="paragraph" w:customStyle="1" w:styleId="Tablerowheading">
    <w:name w:val="Table row heading"/>
    <w:basedOn w:val="Tablecolumnheader"/>
    <w:rsid w:val="00021FC5"/>
    <w:pPr>
      <w:spacing w:after="0"/>
      <w:jc w:val="left"/>
    </w:pPr>
  </w:style>
  <w:style w:type="paragraph" w:customStyle="1" w:styleId="Tablenote">
    <w:name w:val="Table note"/>
    <w:basedOn w:val="FootnoteText"/>
    <w:rsid w:val="00B049F0"/>
    <w:pPr>
      <w:spacing w:before="120" w:after="0"/>
    </w:pPr>
  </w:style>
  <w:style w:type="paragraph" w:styleId="Header">
    <w:name w:val="header"/>
    <w:basedOn w:val="Normal"/>
    <w:link w:val="HeaderChar"/>
    <w:rsid w:val="00335997"/>
    <w:pPr>
      <w:tabs>
        <w:tab w:val="left" w:pos="8640"/>
      </w:tabs>
      <w:jc w:val="right"/>
    </w:pPr>
  </w:style>
  <w:style w:type="paragraph" w:styleId="TOC1">
    <w:name w:val="toc 1"/>
    <w:basedOn w:val="Normal"/>
    <w:next w:val="Normal"/>
    <w:uiPriority w:val="39"/>
    <w:qFormat/>
    <w:rsid w:val="00335997"/>
    <w:pPr>
      <w:tabs>
        <w:tab w:val="right" w:leader="dot" w:pos="8640"/>
      </w:tabs>
      <w:spacing w:before="240" w:line="240" w:lineRule="auto"/>
      <w:ind w:left="504" w:hanging="504"/>
    </w:pPr>
  </w:style>
  <w:style w:type="paragraph" w:styleId="TOC2">
    <w:name w:val="toc 2"/>
    <w:basedOn w:val="Normal"/>
    <w:next w:val="Normal"/>
    <w:uiPriority w:val="39"/>
    <w:qFormat/>
    <w:rsid w:val="00335997"/>
    <w:pPr>
      <w:tabs>
        <w:tab w:val="right" w:leader="dot" w:pos="8640"/>
      </w:tabs>
      <w:spacing w:line="240" w:lineRule="auto"/>
      <w:ind w:left="720" w:hanging="360"/>
    </w:pPr>
  </w:style>
  <w:style w:type="paragraph" w:styleId="TableofFigures">
    <w:name w:val="table of figures"/>
    <w:basedOn w:val="Normal"/>
    <w:next w:val="Normal"/>
    <w:rsid w:val="00335997"/>
    <w:pPr>
      <w:tabs>
        <w:tab w:val="right" w:leader="dot" w:pos="8640"/>
      </w:tabs>
      <w:spacing w:after="240" w:line="240" w:lineRule="auto"/>
      <w:ind w:left="720" w:hanging="720"/>
    </w:pPr>
  </w:style>
  <w:style w:type="paragraph" w:customStyle="1" w:styleId="TableTitleContinued">
    <w:name w:val="Table Title (Continued)"/>
    <w:basedOn w:val="Normal"/>
    <w:qFormat/>
    <w:rsid w:val="00971E64"/>
    <w:pPr>
      <w:jc w:val="center"/>
    </w:pPr>
    <w:rPr>
      <w:caps/>
    </w:rPr>
  </w:style>
  <w:style w:type="numbering" w:styleId="111111">
    <w:name w:val="Outline List 2"/>
    <w:basedOn w:val="NoList"/>
    <w:semiHidden/>
    <w:rsid w:val="00021FC5"/>
    <w:pPr>
      <w:numPr>
        <w:numId w:val="12"/>
      </w:numPr>
    </w:pPr>
  </w:style>
  <w:style w:type="numbering" w:styleId="1ai">
    <w:name w:val="Outline List 1"/>
    <w:basedOn w:val="NoList"/>
    <w:semiHidden/>
    <w:rsid w:val="00021FC5"/>
    <w:pPr>
      <w:numPr>
        <w:numId w:val="13"/>
      </w:numPr>
    </w:pPr>
  </w:style>
  <w:style w:type="numbering" w:styleId="ArticleSection">
    <w:name w:val="Outline List 3"/>
    <w:basedOn w:val="NoList"/>
    <w:semiHidden/>
    <w:rsid w:val="00021FC5"/>
    <w:pPr>
      <w:numPr>
        <w:numId w:val="14"/>
      </w:numPr>
    </w:pPr>
  </w:style>
  <w:style w:type="table" w:styleId="Table3Deffects1">
    <w:name w:val="Table 3D effects 1"/>
    <w:basedOn w:val="TableNormal"/>
    <w:semiHidden/>
    <w:rsid w:val="00021FC5"/>
    <w:pPr>
      <w:spacing w:line="480"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21FC5"/>
    <w:pPr>
      <w:spacing w:line="480"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21FC5"/>
    <w:pPr>
      <w:spacing w:line="480"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21FC5"/>
    <w:pPr>
      <w:spacing w:line="480"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21FC5"/>
    <w:pPr>
      <w:spacing w:line="480"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21FC5"/>
    <w:pPr>
      <w:spacing w:line="480"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21FC5"/>
    <w:pPr>
      <w:spacing w:line="480"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21FC5"/>
    <w:pPr>
      <w:spacing w:line="480"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21FC5"/>
    <w:pPr>
      <w:spacing w:line="480"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21FC5"/>
    <w:pPr>
      <w:spacing w:line="480"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21FC5"/>
    <w:pPr>
      <w:spacing w:line="480"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21FC5"/>
    <w:pPr>
      <w:spacing w:line="480"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21FC5"/>
    <w:pPr>
      <w:spacing w:line="480"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21FC5"/>
    <w:pPr>
      <w:spacing w:line="480"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21FC5"/>
    <w:pPr>
      <w:spacing w:line="480"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21FC5"/>
    <w:pPr>
      <w:spacing w:line="480"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21FC5"/>
    <w:pPr>
      <w:spacing w:line="480"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21FC5"/>
    <w:pPr>
      <w:spacing w:line="480"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21FC5"/>
    <w:pPr>
      <w:spacing w:line="480"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21FC5"/>
    <w:pPr>
      <w:spacing w:line="480"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21FC5"/>
    <w:pPr>
      <w:spacing w:line="480"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21FC5"/>
    <w:pPr>
      <w:spacing w:line="480"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21FC5"/>
    <w:pPr>
      <w:spacing w:line="480"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21FC5"/>
    <w:pPr>
      <w:spacing w:line="480"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21FC5"/>
    <w:pPr>
      <w:spacing w:line="480"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21FC5"/>
    <w:pPr>
      <w:spacing w:line="480"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21FC5"/>
    <w:pPr>
      <w:spacing w:line="480"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21FC5"/>
    <w:pPr>
      <w:spacing w:line="480"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21FC5"/>
    <w:pPr>
      <w:spacing w:line="480"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21FC5"/>
    <w:pPr>
      <w:spacing w:line="480"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21FC5"/>
    <w:pPr>
      <w:spacing w:line="480"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21FC5"/>
    <w:pPr>
      <w:spacing w:line="480"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21FC5"/>
    <w:pPr>
      <w:spacing w:line="48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21FC5"/>
    <w:pPr>
      <w:spacing w:line="480"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21FC5"/>
    <w:pPr>
      <w:spacing w:line="480"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21FC5"/>
    <w:pPr>
      <w:spacing w:line="480"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dataCentered">
    <w:name w:val="Table data (Centered)"/>
    <w:basedOn w:val="Normal"/>
    <w:rsid w:val="00645FAE"/>
    <w:pPr>
      <w:spacing w:line="240" w:lineRule="auto"/>
      <w:jc w:val="center"/>
    </w:pPr>
  </w:style>
  <w:style w:type="paragraph" w:customStyle="1" w:styleId="Tabledata-HI9">
    <w:name w:val="Table data - HI 9"/>
    <w:basedOn w:val="Normal"/>
    <w:semiHidden/>
    <w:unhideWhenUsed/>
    <w:rsid w:val="00021FC5"/>
    <w:pPr>
      <w:spacing w:line="240" w:lineRule="auto"/>
      <w:ind w:left="216" w:hanging="216"/>
    </w:pPr>
    <w:rPr>
      <w:sz w:val="18"/>
    </w:rPr>
  </w:style>
  <w:style w:type="paragraph" w:customStyle="1" w:styleId="Tabledata">
    <w:name w:val="Table data"/>
    <w:basedOn w:val="Normal"/>
    <w:rsid w:val="00021FC5"/>
    <w:pPr>
      <w:spacing w:line="240" w:lineRule="auto"/>
      <w:jc w:val="right"/>
    </w:pPr>
  </w:style>
  <w:style w:type="paragraph" w:customStyle="1" w:styleId="Tabledata-HI">
    <w:name w:val="Table data -HI"/>
    <w:basedOn w:val="Tabledata"/>
    <w:semiHidden/>
    <w:unhideWhenUsed/>
    <w:rsid w:val="00021FC5"/>
    <w:pPr>
      <w:ind w:left="216" w:hanging="216"/>
      <w:jc w:val="left"/>
    </w:pPr>
    <w:rPr>
      <w:sz w:val="20"/>
    </w:rPr>
  </w:style>
  <w:style w:type="character" w:customStyle="1" w:styleId="Heading2Char">
    <w:name w:val="Heading 2 Char"/>
    <w:link w:val="Heading2"/>
    <w:rsid w:val="0035618D"/>
    <w:rPr>
      <w:rFonts w:ascii="Palatino Linotype" w:hAnsi="Palatino Linotype"/>
      <w:bCs/>
      <w:iCs/>
      <w:sz w:val="28"/>
      <w:szCs w:val="28"/>
    </w:rPr>
  </w:style>
  <w:style w:type="character" w:customStyle="1" w:styleId="Heading3Char">
    <w:name w:val="Heading 3 Char"/>
    <w:link w:val="Heading3"/>
    <w:rsid w:val="0089178C"/>
    <w:rPr>
      <w:rFonts w:ascii="Palatino Linotype" w:hAnsi="Palatino Linotype"/>
      <w:bCs/>
      <w:sz w:val="24"/>
      <w:szCs w:val="26"/>
    </w:rPr>
  </w:style>
  <w:style w:type="paragraph" w:customStyle="1" w:styleId="Chaptertitlenotnumbered">
    <w:name w:val="Chapter title (not numbered)"/>
    <w:basedOn w:val="Heading1"/>
    <w:next w:val="Normal"/>
    <w:qFormat/>
    <w:rsid w:val="0089178C"/>
    <w:pPr>
      <w:numPr>
        <w:numId w:val="0"/>
      </w:numPr>
    </w:pPr>
    <w:rPr>
      <w:sz w:val="28"/>
    </w:rPr>
  </w:style>
  <w:style w:type="paragraph" w:customStyle="1" w:styleId="ChaptertitleNoToC">
    <w:name w:val="Chapter title (No ToC)"/>
    <w:basedOn w:val="Chaptertitlenotnumbered"/>
    <w:next w:val="Normal"/>
    <w:autoRedefine/>
    <w:qFormat/>
    <w:rsid w:val="007D4619"/>
  </w:style>
  <w:style w:type="paragraph" w:customStyle="1" w:styleId="Appendixheading1">
    <w:name w:val="Appendix heading 1"/>
    <w:basedOn w:val="Heading1"/>
    <w:next w:val="Normal"/>
    <w:qFormat/>
    <w:rsid w:val="0094558C"/>
    <w:pPr>
      <w:numPr>
        <w:numId w:val="16"/>
      </w:numPr>
    </w:pPr>
    <w:rPr>
      <w:rFonts w:ascii="Constantia" w:hAnsi="Constantia"/>
    </w:rPr>
  </w:style>
  <w:style w:type="paragraph" w:customStyle="1" w:styleId="Appendixheading2">
    <w:name w:val="Appendix heading 2"/>
    <w:basedOn w:val="Heading2"/>
    <w:next w:val="Normal"/>
    <w:qFormat/>
    <w:rsid w:val="0094558C"/>
    <w:pPr>
      <w:numPr>
        <w:numId w:val="16"/>
      </w:numPr>
    </w:pPr>
    <w:rPr>
      <w:rFonts w:ascii="Constantia" w:hAnsi="Constantia"/>
    </w:rPr>
  </w:style>
  <w:style w:type="paragraph" w:customStyle="1" w:styleId="Appendixheading3">
    <w:name w:val="Appendix heading 3"/>
    <w:basedOn w:val="Heading3"/>
    <w:next w:val="Normal"/>
    <w:qFormat/>
    <w:rsid w:val="0094558C"/>
    <w:pPr>
      <w:numPr>
        <w:numId w:val="16"/>
      </w:numPr>
    </w:pPr>
    <w:rPr>
      <w:rFonts w:ascii="Constantia" w:hAnsi="Constantia"/>
    </w:rPr>
  </w:style>
  <w:style w:type="paragraph" w:customStyle="1" w:styleId="Directorsnametitlepage">
    <w:name w:val="Director's name (title page)"/>
    <w:basedOn w:val="Normal"/>
    <w:qFormat/>
    <w:rsid w:val="0094558C"/>
    <w:pPr>
      <w:jc w:val="right"/>
    </w:pPr>
  </w:style>
  <w:style w:type="paragraph" w:customStyle="1" w:styleId="Referencesbackmatter">
    <w:name w:val="References (back matter)"/>
    <w:basedOn w:val="Normal"/>
    <w:qFormat/>
    <w:rsid w:val="00D64AE4"/>
    <w:pPr>
      <w:spacing w:after="240" w:line="240" w:lineRule="auto"/>
      <w:ind w:left="720" w:hanging="720"/>
    </w:pPr>
  </w:style>
  <w:style w:type="paragraph" w:customStyle="1" w:styleId="Blockquote">
    <w:name w:val="Block quote"/>
    <w:basedOn w:val="Normal"/>
    <w:qFormat/>
    <w:rsid w:val="0094558C"/>
    <w:pPr>
      <w:spacing w:after="240" w:line="240" w:lineRule="auto"/>
      <w:ind w:left="1080" w:right="1080"/>
    </w:pPr>
  </w:style>
  <w:style w:type="character" w:customStyle="1" w:styleId="FootnoteTextChar">
    <w:name w:val="Footnote Text Char"/>
    <w:link w:val="FootnoteText"/>
    <w:rsid w:val="00335997"/>
    <w:rPr>
      <w:rFonts w:ascii="Calibri" w:hAnsi="Calibri"/>
      <w:szCs w:val="24"/>
    </w:rPr>
  </w:style>
  <w:style w:type="character" w:customStyle="1" w:styleId="HeaderChar">
    <w:name w:val="Header Char"/>
    <w:basedOn w:val="DefaultParagraphFont"/>
    <w:link w:val="Header"/>
    <w:rsid w:val="00335997"/>
    <w:rPr>
      <w:rFonts w:ascii="Calibri" w:hAnsi="Calibri"/>
      <w:sz w:val="24"/>
      <w:szCs w:val="24"/>
    </w:rPr>
  </w:style>
  <w:style w:type="character" w:customStyle="1" w:styleId="FooterChar">
    <w:name w:val="Footer Char"/>
    <w:aliases w:val="(Page number) Char"/>
    <w:basedOn w:val="DefaultParagraphFont"/>
    <w:link w:val="Footer"/>
    <w:uiPriority w:val="99"/>
    <w:rsid w:val="00335997"/>
    <w:rPr>
      <w:rFonts w:ascii="Calibri" w:hAnsi="Calibri"/>
      <w:sz w:val="24"/>
      <w:szCs w:val="24"/>
    </w:rPr>
  </w:style>
  <w:style w:type="paragraph" w:styleId="EndnoteText">
    <w:name w:val="endnote text"/>
    <w:basedOn w:val="Normal"/>
    <w:link w:val="EndnoteTextChar"/>
    <w:rsid w:val="00335997"/>
    <w:pPr>
      <w:spacing w:after="200" w:line="240" w:lineRule="auto"/>
    </w:pPr>
    <w:rPr>
      <w:sz w:val="20"/>
      <w:szCs w:val="20"/>
    </w:rPr>
  </w:style>
  <w:style w:type="character" w:customStyle="1" w:styleId="EndnoteTextChar">
    <w:name w:val="Endnote Text Char"/>
    <w:link w:val="EndnoteText"/>
    <w:rsid w:val="00335997"/>
    <w:rPr>
      <w:rFonts w:ascii="Calibri" w:hAnsi="Calibri"/>
    </w:rPr>
  </w:style>
  <w:style w:type="character" w:styleId="CommentReference">
    <w:name w:val="annotation reference"/>
    <w:basedOn w:val="DefaultParagraphFont"/>
    <w:semiHidden/>
    <w:unhideWhenUsed/>
    <w:rsid w:val="008721CF"/>
    <w:rPr>
      <w:sz w:val="16"/>
      <w:szCs w:val="16"/>
    </w:rPr>
  </w:style>
  <w:style w:type="paragraph" w:styleId="CommentText">
    <w:name w:val="annotation text"/>
    <w:basedOn w:val="Normal"/>
    <w:link w:val="CommentTextChar"/>
    <w:semiHidden/>
    <w:unhideWhenUsed/>
    <w:rsid w:val="008721CF"/>
    <w:pPr>
      <w:spacing w:line="240" w:lineRule="auto"/>
    </w:pPr>
    <w:rPr>
      <w:sz w:val="20"/>
      <w:szCs w:val="20"/>
    </w:rPr>
  </w:style>
  <w:style w:type="character" w:customStyle="1" w:styleId="CommentTextChar">
    <w:name w:val="Comment Text Char"/>
    <w:basedOn w:val="DefaultParagraphFont"/>
    <w:link w:val="CommentText"/>
    <w:semiHidden/>
    <w:rsid w:val="008721CF"/>
    <w:rPr>
      <w:rFonts w:ascii="Calibri" w:hAnsi="Calibri"/>
    </w:rPr>
  </w:style>
  <w:style w:type="paragraph" w:styleId="CommentSubject">
    <w:name w:val="annotation subject"/>
    <w:basedOn w:val="CommentText"/>
    <w:next w:val="CommentText"/>
    <w:link w:val="CommentSubjectChar"/>
    <w:semiHidden/>
    <w:unhideWhenUsed/>
    <w:rsid w:val="008721CF"/>
    <w:rPr>
      <w:b/>
      <w:bCs/>
    </w:rPr>
  </w:style>
  <w:style w:type="character" w:customStyle="1" w:styleId="CommentSubjectChar">
    <w:name w:val="Comment Subject Char"/>
    <w:basedOn w:val="CommentTextChar"/>
    <w:link w:val="CommentSubject"/>
    <w:semiHidden/>
    <w:rsid w:val="008721CF"/>
    <w:rPr>
      <w:rFonts w:ascii="Calibri" w:hAnsi="Calibri"/>
      <w:b/>
      <w:bCs/>
    </w:rPr>
  </w:style>
  <w:style w:type="paragraph" w:styleId="BalloonText">
    <w:name w:val="Balloon Text"/>
    <w:basedOn w:val="Normal"/>
    <w:link w:val="BalloonTextChar"/>
    <w:semiHidden/>
    <w:unhideWhenUsed/>
    <w:rsid w:val="00872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721CF"/>
    <w:rPr>
      <w:rFonts w:ascii="Segoe UI" w:hAnsi="Segoe UI" w:cs="Segoe UI"/>
      <w:sz w:val="18"/>
      <w:szCs w:val="18"/>
    </w:rPr>
  </w:style>
  <w:style w:type="paragraph" w:customStyle="1" w:styleId="EndNoteBibliographyTitle">
    <w:name w:val="EndNote Bibliography Title"/>
    <w:basedOn w:val="Normal"/>
    <w:link w:val="EndNoteBibliographyTitleChar"/>
    <w:rsid w:val="00DF291E"/>
    <w:pPr>
      <w:jc w:val="center"/>
    </w:pPr>
    <w:rPr>
      <w:noProof/>
      <w:sz w:val="28"/>
    </w:rPr>
  </w:style>
  <w:style w:type="character" w:customStyle="1" w:styleId="EndNoteBibliographyTitleChar">
    <w:name w:val="EndNote Bibliography Title Char"/>
    <w:basedOn w:val="DefaultParagraphFont"/>
    <w:link w:val="EndNoteBibliographyTitle"/>
    <w:rsid w:val="00DF291E"/>
    <w:rPr>
      <w:rFonts w:ascii="Palatino Linotype" w:hAnsi="Palatino Linotype"/>
      <w:noProof/>
      <w:sz w:val="28"/>
      <w:szCs w:val="24"/>
    </w:rPr>
  </w:style>
  <w:style w:type="paragraph" w:customStyle="1" w:styleId="EndNoteBibliography">
    <w:name w:val="EndNote Bibliography"/>
    <w:basedOn w:val="Normal"/>
    <w:link w:val="EndNoteBibliographyChar"/>
    <w:rsid w:val="00DF291E"/>
    <w:pPr>
      <w:spacing w:line="240" w:lineRule="auto"/>
      <w:jc w:val="left"/>
    </w:pPr>
    <w:rPr>
      <w:noProof/>
      <w:sz w:val="28"/>
    </w:rPr>
  </w:style>
  <w:style w:type="character" w:customStyle="1" w:styleId="EndNoteBibliographyChar">
    <w:name w:val="EndNote Bibliography Char"/>
    <w:basedOn w:val="DefaultParagraphFont"/>
    <w:link w:val="EndNoteBibliography"/>
    <w:rsid w:val="00DF291E"/>
    <w:rPr>
      <w:rFonts w:ascii="Palatino Linotype" w:hAnsi="Palatino Linotype"/>
      <w:noProo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2519">
      <w:bodyDiv w:val="1"/>
      <w:marLeft w:val="0"/>
      <w:marRight w:val="0"/>
      <w:marTop w:val="0"/>
      <w:marBottom w:val="0"/>
      <w:divBdr>
        <w:top w:val="none" w:sz="0" w:space="0" w:color="auto"/>
        <w:left w:val="none" w:sz="0" w:space="0" w:color="auto"/>
        <w:bottom w:val="none" w:sz="0" w:space="0" w:color="auto"/>
        <w:right w:val="none" w:sz="0" w:space="0" w:color="auto"/>
      </w:divBdr>
    </w:div>
    <w:div w:id="303048808">
      <w:bodyDiv w:val="1"/>
      <w:marLeft w:val="0"/>
      <w:marRight w:val="0"/>
      <w:marTop w:val="0"/>
      <w:marBottom w:val="0"/>
      <w:divBdr>
        <w:top w:val="none" w:sz="0" w:space="0" w:color="auto"/>
        <w:left w:val="none" w:sz="0" w:space="0" w:color="auto"/>
        <w:bottom w:val="none" w:sz="0" w:space="0" w:color="auto"/>
        <w:right w:val="none" w:sz="0" w:space="0" w:color="auto"/>
      </w:divBdr>
    </w:div>
    <w:div w:id="305857901">
      <w:bodyDiv w:val="1"/>
      <w:marLeft w:val="0"/>
      <w:marRight w:val="0"/>
      <w:marTop w:val="0"/>
      <w:marBottom w:val="0"/>
      <w:divBdr>
        <w:top w:val="none" w:sz="0" w:space="0" w:color="auto"/>
        <w:left w:val="none" w:sz="0" w:space="0" w:color="auto"/>
        <w:bottom w:val="none" w:sz="0" w:space="0" w:color="auto"/>
        <w:right w:val="none" w:sz="0" w:space="0" w:color="auto"/>
      </w:divBdr>
    </w:div>
    <w:div w:id="463735207">
      <w:bodyDiv w:val="1"/>
      <w:marLeft w:val="0"/>
      <w:marRight w:val="0"/>
      <w:marTop w:val="0"/>
      <w:marBottom w:val="0"/>
      <w:divBdr>
        <w:top w:val="none" w:sz="0" w:space="0" w:color="auto"/>
        <w:left w:val="none" w:sz="0" w:space="0" w:color="auto"/>
        <w:bottom w:val="none" w:sz="0" w:space="0" w:color="auto"/>
        <w:right w:val="none" w:sz="0" w:space="0" w:color="auto"/>
      </w:divBdr>
    </w:div>
    <w:div w:id="1106465895">
      <w:bodyDiv w:val="1"/>
      <w:marLeft w:val="0"/>
      <w:marRight w:val="0"/>
      <w:marTop w:val="0"/>
      <w:marBottom w:val="0"/>
      <w:divBdr>
        <w:top w:val="none" w:sz="0" w:space="0" w:color="auto"/>
        <w:left w:val="none" w:sz="0" w:space="0" w:color="auto"/>
        <w:bottom w:val="none" w:sz="0" w:space="0" w:color="auto"/>
        <w:right w:val="none" w:sz="0" w:space="0" w:color="auto"/>
      </w:divBdr>
    </w:div>
    <w:div w:id="1112896147">
      <w:bodyDiv w:val="1"/>
      <w:marLeft w:val="0"/>
      <w:marRight w:val="0"/>
      <w:marTop w:val="0"/>
      <w:marBottom w:val="0"/>
      <w:divBdr>
        <w:top w:val="none" w:sz="0" w:space="0" w:color="auto"/>
        <w:left w:val="none" w:sz="0" w:space="0" w:color="auto"/>
        <w:bottom w:val="none" w:sz="0" w:space="0" w:color="auto"/>
        <w:right w:val="none" w:sz="0" w:space="0" w:color="auto"/>
      </w:divBdr>
    </w:div>
    <w:div w:id="1253271757">
      <w:bodyDiv w:val="1"/>
      <w:marLeft w:val="0"/>
      <w:marRight w:val="0"/>
      <w:marTop w:val="0"/>
      <w:marBottom w:val="0"/>
      <w:divBdr>
        <w:top w:val="none" w:sz="0" w:space="0" w:color="auto"/>
        <w:left w:val="none" w:sz="0" w:space="0" w:color="auto"/>
        <w:bottom w:val="none" w:sz="0" w:space="0" w:color="auto"/>
        <w:right w:val="none" w:sz="0" w:space="0" w:color="auto"/>
      </w:divBdr>
    </w:div>
    <w:div w:id="1575430370">
      <w:bodyDiv w:val="1"/>
      <w:marLeft w:val="0"/>
      <w:marRight w:val="0"/>
      <w:marTop w:val="0"/>
      <w:marBottom w:val="0"/>
      <w:divBdr>
        <w:top w:val="none" w:sz="0" w:space="0" w:color="auto"/>
        <w:left w:val="none" w:sz="0" w:space="0" w:color="auto"/>
        <w:bottom w:val="none" w:sz="0" w:space="0" w:color="auto"/>
        <w:right w:val="none" w:sz="0" w:space="0" w:color="auto"/>
      </w:divBdr>
      <w:divsChild>
        <w:div w:id="1319456809">
          <w:marLeft w:val="0"/>
          <w:marRight w:val="0"/>
          <w:marTop w:val="0"/>
          <w:marBottom w:val="0"/>
          <w:divBdr>
            <w:top w:val="none" w:sz="0" w:space="0" w:color="auto"/>
            <w:left w:val="none" w:sz="0" w:space="0" w:color="auto"/>
            <w:bottom w:val="none" w:sz="0" w:space="0" w:color="auto"/>
            <w:right w:val="none" w:sz="0" w:space="0" w:color="auto"/>
          </w:divBdr>
        </w:div>
      </w:divsChild>
    </w:div>
    <w:div w:id="1816801230">
      <w:bodyDiv w:val="1"/>
      <w:marLeft w:val="0"/>
      <w:marRight w:val="0"/>
      <w:marTop w:val="0"/>
      <w:marBottom w:val="0"/>
      <w:divBdr>
        <w:top w:val="none" w:sz="0" w:space="0" w:color="auto"/>
        <w:left w:val="none" w:sz="0" w:space="0" w:color="auto"/>
        <w:bottom w:val="none" w:sz="0" w:space="0" w:color="auto"/>
        <w:right w:val="none" w:sz="0" w:space="0" w:color="auto"/>
      </w:divBdr>
    </w:div>
    <w:div w:id="20786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rocketman.blogspot.ie/2012/05/revised-expanded-launch-cost-dat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hah1\Desktop\estee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7368E-C857-44F9-8D29-6046B20A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esteem_template.dotx</Template>
  <TotalTime>847</TotalTime>
  <Pages>23</Pages>
  <Words>4755</Words>
  <Characters>27104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ESTEEM Thesis Project</vt:lpstr>
    </vt:vector>
  </TitlesOfParts>
  <Company>University of Notre Dame</Company>
  <LinksUpToDate>false</LinksUpToDate>
  <CharactersWithSpaces>31796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ESTEEM Thesis Project</dc:title>
  <dc:creator>Sunny Shah</dc:creator>
  <cp:lastModifiedBy>stephen ennis</cp:lastModifiedBy>
  <cp:revision>70</cp:revision>
  <cp:lastPrinted>2012-09-26T21:44:00Z</cp:lastPrinted>
  <dcterms:created xsi:type="dcterms:W3CDTF">2015-08-03T15:03:00Z</dcterms:created>
  <dcterms:modified xsi:type="dcterms:W3CDTF">2017-01-25T11:53:00Z</dcterms:modified>
</cp:coreProperties>
</file>