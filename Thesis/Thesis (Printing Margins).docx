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1533E624" w14:textId="09084340" w:rsidR="001B475A" w:rsidRPr="00197314" w:rsidRDefault="00197314" w:rsidP="00F8688A">
      <w:pPr>
        <w:pStyle w:val="Centered"/>
      </w:pPr>
      <w:r>
        <w:rPr>
          <w:noProof/>
          <w:lang w:val="en-US" w:eastAsia="en-US"/>
        </w:rPr>
        <w:drawing>
          <wp:inline distT="0" distB="0" distL="0" distR="0" wp14:anchorId="06A98FF4" wp14:editId="2C110F4C">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422" cy="2841172"/>
                    </a:xfrm>
                    <a:prstGeom prst="rect">
                      <a:avLst/>
                    </a:prstGeom>
                    <a:noFill/>
                    <a:ln>
                      <a:noFill/>
                    </a:ln>
                  </pic:spPr>
                </pic:pic>
              </a:graphicData>
            </a:graphic>
          </wp:inline>
        </w:drawing>
      </w: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1A384EA2" w14:textId="77777777" w:rsidR="0037588A" w:rsidRDefault="0037588A" w:rsidP="001B475A">
      <w:pPr>
        <w:pStyle w:val="Centered"/>
        <w:spacing w:before="240" w:line="276" w:lineRule="auto"/>
      </w:pPr>
    </w:p>
    <w:p w14:paraId="0B7C64C6" w14:textId="70EB9ECF" w:rsidR="006B04C1" w:rsidRDefault="00061EEA" w:rsidP="001B475A">
      <w:pPr>
        <w:pStyle w:val="Centered"/>
        <w:spacing w:before="240" w:line="276" w:lineRule="auto"/>
        <w:sectPr w:rsidR="006B04C1" w:rsidSect="0064321A">
          <w:pgSz w:w="12240" w:h="15840"/>
          <w:pgMar w:top="1699" w:right="1134" w:bottom="1699" w:left="1701" w:header="576" w:footer="576" w:gutter="0"/>
          <w:pgNumType w:fmt="lowerRoman"/>
          <w:cols w:space="720"/>
          <w:docGrid w:linePitch="326"/>
        </w:sectPr>
      </w:pPr>
      <w:r>
        <w:t>Submitted</w:t>
      </w:r>
      <w:r w:rsidRPr="00061EEA">
        <w:t xml:space="preserve"> </w:t>
      </w:r>
      <w:r>
        <w:t>May</w:t>
      </w:r>
      <w:r w:rsidRPr="00061EEA">
        <w:t xml:space="preserve">, </w:t>
      </w:r>
      <w:r>
        <w:t>2017</w:t>
      </w:r>
    </w:p>
    <w:p w14:paraId="72C46F34" w14:textId="77777777" w:rsidR="007C0888" w:rsidRDefault="007C0888" w:rsidP="0037588A">
      <w:pPr>
        <w:pStyle w:val="Centered"/>
        <w:jc w:val="both"/>
        <w:rPr>
          <w:sz w:val="28"/>
          <w:szCs w:val="28"/>
        </w:rPr>
      </w:pPr>
    </w:p>
    <w:p w14:paraId="1D65019D" w14:textId="3A052760" w:rsidR="0037588A" w:rsidRPr="0037588A" w:rsidRDefault="0037588A" w:rsidP="0037588A">
      <w:pPr>
        <w:pStyle w:val="Centered"/>
        <w:jc w:val="both"/>
        <w:rPr>
          <w:i/>
          <w:sz w:val="28"/>
          <w:szCs w:val="28"/>
        </w:rPr>
      </w:pPr>
      <w:r w:rsidRPr="0037588A">
        <w:rPr>
          <w:sz w:val="28"/>
          <w:szCs w:val="28"/>
        </w:rPr>
        <w:t>“</w:t>
      </w:r>
      <w:r w:rsidRPr="0037588A">
        <w:rPr>
          <w:i/>
          <w:sz w:val="28"/>
          <w:szCs w:val="28"/>
        </w:rPr>
        <w:t>If you wish to make a dissertation from scratch, you must first invent the universe</w:t>
      </w:r>
      <w:r w:rsidRPr="0037588A">
        <w:rPr>
          <w:sz w:val="28"/>
          <w:szCs w:val="28"/>
        </w:rPr>
        <w:t>.”</w:t>
      </w:r>
    </w:p>
    <w:p w14:paraId="7051D66A" w14:textId="22FB4A7A" w:rsidR="000A6621" w:rsidRDefault="000A6621" w:rsidP="007C0888">
      <w:pPr>
        <w:pStyle w:val="Chaptertitlenotnumbered"/>
      </w:pPr>
      <w:bookmarkStart w:id="0" w:name="_Toc482733971"/>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30985BC3" w:rsidR="00FB470A" w:rsidRDefault="00FB470A" w:rsidP="007C0888">
      <w:pPr>
        <w:pStyle w:val="Chaptertitlenotnumbered"/>
      </w:pPr>
      <w:bookmarkStart w:id="1" w:name="_Toc482733972"/>
      <w:r w:rsidRPr="007C0888">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032DBB97" w:rsidR="00057ACD" w:rsidRDefault="00057ACD" w:rsidP="00362833">
      <w:r>
        <w:t xml:space="preserve">This work is inspired by the achievements of the </w:t>
      </w:r>
      <w:r w:rsidR="0074401A">
        <w:t xml:space="preserve">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2D9D2022" w:rsidR="00FB470A" w:rsidRDefault="005E6B05" w:rsidP="00362833">
      <w:r w:rsidRPr="005E6B05">
        <w:t>Finally, I am deeply grateful</w:t>
      </w:r>
      <w:r w:rsidR="00057ACD">
        <w:t xml:space="preserve"> to my Mother, Áine Ennis, </w:t>
      </w:r>
      <w:r w:rsidR="009670A4">
        <w:t xml:space="preserve">for her constant support and encouragement </w:t>
      </w:r>
      <w:r w:rsidR="0074401A">
        <w:t>throughout my studies.</w:t>
      </w:r>
    </w:p>
    <w:p w14:paraId="44E98B7E" w14:textId="66F25367" w:rsidR="006F57E3" w:rsidRDefault="006F57E3" w:rsidP="007C0888">
      <w:pPr>
        <w:pStyle w:val="Chaptertitlenotnumbered"/>
      </w:pPr>
      <w:bookmarkStart w:id="2" w:name="_Toc482733973"/>
      <w:r>
        <w:lastRenderedPageBreak/>
        <w:t>Summary</w:t>
      </w:r>
      <w:bookmarkEnd w:id="2"/>
    </w:p>
    <w:p w14:paraId="4C5DA837" w14:textId="5BCDEA18" w:rsidR="007A5021" w:rsidRDefault="00E445F3" w:rsidP="006F57E3">
      <w:r>
        <w:t xml:space="preserve">This dissertation project </w:t>
      </w:r>
      <w:r w:rsidR="00CF64B8">
        <w:t>explores</w:t>
      </w:r>
      <w:r>
        <w:t xml:space="preserve"> of the trade-off between power use and satellite-to-ground data throughput within C</w:t>
      </w:r>
      <w:r w:rsidR="006B2726">
        <w:t>ubeSat networks</w:t>
      </w:r>
      <w:r w:rsidR="00651DFC">
        <w:t xml:space="preserve"> (CSNs)</w:t>
      </w:r>
      <w:r w:rsidR="006B2726">
        <w:t>.</w:t>
      </w:r>
      <w:r>
        <w:t xml:space="preserve"> In exploring this trade-off, this project examines relevant prior art in the areas of</w:t>
      </w:r>
      <w:r w:rsidR="00651DFC">
        <w:t xml:space="preserve"> Wireless S</w:t>
      </w:r>
      <w:r>
        <w:t>ensor</w:t>
      </w:r>
      <w:r w:rsidR="00651DFC">
        <w:t xml:space="preserve"> N</w:t>
      </w:r>
      <w:r>
        <w:t>etworks</w:t>
      </w:r>
      <w:r w:rsidR="00651DFC">
        <w:t xml:space="preserve"> (WSNs), Mobile A</w:t>
      </w:r>
      <w:r>
        <w:t>d</w:t>
      </w:r>
      <w:r w:rsidR="00651DFC">
        <w:t>-hoc N</w:t>
      </w:r>
      <w:r>
        <w:t>etworks</w:t>
      </w:r>
      <w:r w:rsidR="00651DFC">
        <w:t xml:space="preserve"> (MANETs)</w:t>
      </w:r>
      <w:r>
        <w:t>, the CubeSat platform</w:t>
      </w:r>
      <w:r w:rsidR="00651DFC">
        <w:t>,</w:t>
      </w:r>
      <w:r>
        <w:t xml:space="preserve"> and CubeSat </w:t>
      </w:r>
      <w:r w:rsidR="006B2726">
        <w:t>mission</w:t>
      </w:r>
      <w:r w:rsidR="0036773B">
        <w:t>s</w:t>
      </w:r>
      <w:r>
        <w:t xml:space="preserve">. </w:t>
      </w:r>
      <w:r w:rsidR="006B2726">
        <w:t xml:space="preserve">Assessment of these areas informs the development of a simulation of </w:t>
      </w:r>
      <w:r w:rsidR="00651DFC">
        <w:t>CSN</w:t>
      </w:r>
      <w:r w:rsidR="006B2726">
        <w:t xml:space="preserve"> behaviour </w:t>
      </w:r>
      <w:r w:rsidR="00582A81">
        <w:t>and</w:t>
      </w:r>
      <w:r w:rsidR="00B40C8F">
        <w:t xml:space="preserve"> </w:t>
      </w:r>
      <w:r w:rsidR="00582A81">
        <w:t xml:space="preserve">two communication protocols: </w:t>
      </w:r>
      <w:r w:rsidR="000B072D">
        <w:t>“</w:t>
      </w:r>
      <w:r w:rsidR="00582A81">
        <w:t>CubeMac</w:t>
      </w:r>
      <w:r w:rsidR="000B072D">
        <w:t>”</w:t>
      </w:r>
      <w:r w:rsidR="00582A81">
        <w:t xml:space="preserve">, a cluster based hybrid medium access control protocol and </w:t>
      </w:r>
      <w:r w:rsidR="000B072D">
        <w:t>“</w:t>
      </w:r>
      <w:r w:rsidR="00582A81">
        <w:t>D</w:t>
      </w:r>
      <w:r w:rsidR="00582A81">
        <w:rPr>
          <w:vertAlign w:val="superscript"/>
        </w:rPr>
        <w:t>3</w:t>
      </w:r>
      <w:r w:rsidR="000B072D" w:rsidRPr="000B072D">
        <w:t>”</w:t>
      </w:r>
      <w:r w:rsidR="00582A81">
        <w:t xml:space="preserve">, a reactive </w:t>
      </w:r>
      <w:r w:rsidR="00B40C8F">
        <w:t>MANET</w:t>
      </w:r>
      <w:r w:rsidR="00582A81">
        <w:t xml:space="preserve"> routing protocol.</w:t>
      </w:r>
    </w:p>
    <w:p w14:paraId="38407823" w14:textId="02EE6D76" w:rsidR="00582A81" w:rsidRDefault="00582A81" w:rsidP="006F57E3">
      <w:r>
        <w:t>This project’s</w:t>
      </w:r>
      <w:r w:rsidR="000B072D">
        <w:t xml:space="preserve"> base</w:t>
      </w:r>
      <w:r>
        <w:t xml:space="preserve"> simulation is developed using the open-source discrete event network simulator, OMNeT</w:t>
      </w:r>
      <w:r w:rsidR="000B072D">
        <w:t>++. The base</w:t>
      </w:r>
      <w:r>
        <w:t xml:space="preserve"> simulation models a </w:t>
      </w:r>
      <w:r w:rsidR="00B40C8F">
        <w:t>CSN</w:t>
      </w:r>
      <w:r>
        <w:t xml:space="preserve"> consisting of fifteen CubeSats orbiting one ground station. The </w:t>
      </w:r>
      <w:r w:rsidR="00B40C8F">
        <w:t xml:space="preserve">CSN’s </w:t>
      </w:r>
      <w:r>
        <w:t xml:space="preserve">behaviour </w:t>
      </w:r>
      <w:r w:rsidR="0018308B">
        <w:t xml:space="preserve">is based on a </w:t>
      </w:r>
      <w:r w:rsidR="00B40C8F">
        <w:t>hypothetical CSN</w:t>
      </w:r>
      <w:r>
        <w:t xml:space="preserve"> mission</w:t>
      </w:r>
      <w:r w:rsidR="0018308B">
        <w:t xml:space="preserve"> informed by prior art and</w:t>
      </w:r>
      <w:r w:rsidR="000B072D">
        <w:t xml:space="preserve"> adjusted</w:t>
      </w:r>
      <w:r>
        <w:t xml:space="preserve"> </w:t>
      </w:r>
      <w:r w:rsidR="000B072D">
        <w:t>for</w:t>
      </w:r>
      <w:r>
        <w:t xml:space="preserve"> </w:t>
      </w:r>
      <w:r w:rsidR="000B072D">
        <w:t>the exploration</w:t>
      </w:r>
      <w:r>
        <w:t xml:space="preserve"> this project’s trade-off of interest. The hypothetical mission</w:t>
      </w:r>
      <w:r w:rsidR="007A5021">
        <w:t xml:space="preserve"> is a highly simplified sensing mission taking place in low Earth orbit. The mission’s only objective is to communicate as much sensing data as possible to the mission’s ground station. </w:t>
      </w:r>
      <w:r w:rsidR="00B40C8F">
        <w:t>The hypothetical mission, which utilizes</w:t>
      </w:r>
      <w:r w:rsidR="007A5021">
        <w:t xml:space="preserve"> CubeMac and D</w:t>
      </w:r>
      <w:r w:rsidR="007A5021">
        <w:rPr>
          <w:vertAlign w:val="superscript"/>
        </w:rPr>
        <w:t>3</w:t>
      </w:r>
      <w:r w:rsidR="00B40C8F">
        <w:t>, is</w:t>
      </w:r>
      <w:r w:rsidR="007A5021">
        <w:t xml:space="preserve"> implemented and simulated using OMNeT++ resources. Five simulation scenarios are presented which enable the assessment of</w:t>
      </w:r>
      <w:r w:rsidR="000C0D5C">
        <w:t xml:space="preserve"> the</w:t>
      </w:r>
      <w:r w:rsidR="007A5021">
        <w:t xml:space="preserve"> various </w:t>
      </w:r>
      <w:r w:rsidR="00B40C8F">
        <w:t xml:space="preserve">salient </w:t>
      </w:r>
      <w:r w:rsidR="007A5021">
        <w:t>properties of CubeMac and D</w:t>
      </w:r>
      <w:r w:rsidR="007A5021">
        <w:rPr>
          <w:vertAlign w:val="superscript"/>
        </w:rPr>
        <w:t>3</w:t>
      </w:r>
      <w:r w:rsidR="007A5021">
        <w:t>.</w:t>
      </w:r>
    </w:p>
    <w:p w14:paraId="7040E226" w14:textId="77777777" w:rsidR="000B072D" w:rsidRDefault="00F4357A" w:rsidP="006F57E3">
      <w:r>
        <w:t>CubeMac is based on a protocol which combines the behaviours of code division multiple access and time division multiple access. The base protocol is proposed</w:t>
      </w:r>
      <w:r w:rsidR="000B072D">
        <w:t>,</w:t>
      </w:r>
      <w:r>
        <w:t xml:space="preserve"> by prior research</w:t>
      </w:r>
      <w:r w:rsidR="000B072D">
        <w:t>,</w:t>
      </w:r>
      <w:r>
        <w:t xml:space="preserve"> for use in</w:t>
      </w:r>
      <w:r w:rsidR="00B40C8F">
        <w:t xml:space="preserve"> small satellite networks operating in</w:t>
      </w:r>
      <w:r>
        <w:t xml:space="preserve"> low Earth orbit. </w:t>
      </w:r>
      <w:r w:rsidR="00B40C8F">
        <w:t>CubeMac introduces several changes including a</w:t>
      </w:r>
      <w:r>
        <w:t xml:space="preserve"> new frame structure and configurable timeouts. The major contributions of CubeMac </w:t>
      </w:r>
      <w:r>
        <w:lastRenderedPageBreak/>
        <w:t xml:space="preserve">relate to </w:t>
      </w:r>
      <w:r w:rsidR="00B40C8F">
        <w:t>the addition of</w:t>
      </w:r>
      <w:r w:rsidR="0036773B">
        <w:t xml:space="preserve"> novel</w:t>
      </w:r>
      <w:r>
        <w:t xml:space="preserve"> energy saving features. Through simulation</w:t>
      </w:r>
      <w:r w:rsidR="0036773B">
        <w:t>,</w:t>
      </w:r>
      <w:r>
        <w:t xml:space="preserve"> these additional features were shown to reduce the </w:t>
      </w:r>
      <w:r w:rsidR="0036773B">
        <w:t>CSN’s overall</w:t>
      </w:r>
      <w:r>
        <w:t xml:space="preserve"> energy consumption without causing a reduction in</w:t>
      </w:r>
      <w:r w:rsidR="00B40C8F">
        <w:t xml:space="preserve"> the</w:t>
      </w:r>
      <w:r>
        <w:t xml:space="preserve"> quantity of data received at the ground station. </w:t>
      </w:r>
    </w:p>
    <w:p w14:paraId="2DE8A42B" w14:textId="29AAD261" w:rsidR="007A5021" w:rsidRDefault="00F4357A" w:rsidP="006F57E3">
      <w:r>
        <w:t xml:space="preserve">An alternative mode is developed for CubeMac which removes CubeMac’s cluster architecture and use of </w:t>
      </w:r>
      <w:r w:rsidR="006E6EA6">
        <w:t>code division multiple access</w:t>
      </w:r>
      <w:r>
        <w:t>. Simulation results comparing CubeMac’s default m</w:t>
      </w:r>
      <w:r w:rsidR="0036773B">
        <w:t xml:space="preserve">ode to this alternative mode </w:t>
      </w:r>
      <w:r w:rsidR="00823F62">
        <w:t>reveal a large increase in packet end-to-end delays when using the alternative mode</w:t>
      </w:r>
      <w:r>
        <w:t xml:space="preserve">. CubeMac is also compared to a </w:t>
      </w:r>
      <w:r w:rsidR="00B40C8F">
        <w:t>carrier-</w:t>
      </w:r>
      <w:r>
        <w:t xml:space="preserve">sense multiple access protocol. </w:t>
      </w:r>
      <w:r w:rsidR="006E6EA6">
        <w:t xml:space="preserve">Simulation results show </w:t>
      </w:r>
      <w:r w:rsidR="000B072D">
        <w:t xml:space="preserve">that </w:t>
      </w:r>
      <w:r w:rsidR="006E6EA6">
        <w:t xml:space="preserve">CubeMac significantly </w:t>
      </w:r>
      <w:r w:rsidR="000B072D">
        <w:t>out-performs</w:t>
      </w:r>
      <w:r w:rsidR="006E6EA6">
        <w:t xml:space="preserve"> this protocol</w:t>
      </w:r>
      <w:r w:rsidR="0036773B">
        <w:t xml:space="preserve"> in both energy efficiency and </w:t>
      </w:r>
      <w:r w:rsidR="000B072D">
        <w:t xml:space="preserve">satellite-to-ground </w:t>
      </w:r>
      <w:r w:rsidR="0036773B">
        <w:t>data throughput</w:t>
      </w:r>
      <w:r w:rsidR="006E6EA6">
        <w:t>.</w:t>
      </w:r>
    </w:p>
    <w:p w14:paraId="6A858812" w14:textId="19D092CB" w:rsidR="006E6EA6" w:rsidRPr="000B072D" w:rsidRDefault="006E6EA6" w:rsidP="006F57E3">
      <w:r>
        <w:t>D</w:t>
      </w:r>
      <w:r>
        <w:rPr>
          <w:vertAlign w:val="superscript"/>
        </w:rPr>
        <w:t>3</w:t>
      </w:r>
      <w:r>
        <w:t xml:space="preserve"> is based on a reactive </w:t>
      </w:r>
      <w:r w:rsidR="00B40C8F">
        <w:t>MANET routing</w:t>
      </w:r>
      <w:r w:rsidR="0036773B">
        <w:t xml:space="preserve"> protocol</w:t>
      </w:r>
      <w:r w:rsidR="00B40C8F">
        <w:t xml:space="preserve"> referred to as </w:t>
      </w:r>
      <w:r w:rsidR="00293769">
        <w:t>DYMO</w:t>
      </w:r>
      <w:r>
        <w:t xml:space="preserve">. The selection of DYMO is motivated by </w:t>
      </w:r>
      <w:r w:rsidR="00B40C8F">
        <w:t>MANET prior art</w:t>
      </w:r>
      <w:r>
        <w:t xml:space="preserve"> and the availability of an existing OMNeT++</w:t>
      </w:r>
      <w:r w:rsidR="0036773B">
        <w:t xml:space="preserve"> implementation</w:t>
      </w:r>
      <w:r w:rsidR="00293769">
        <w:t>.</w:t>
      </w:r>
      <w:r>
        <w:t xml:space="preserve"> D</w:t>
      </w:r>
      <w:r>
        <w:rPr>
          <w:vertAlign w:val="superscript"/>
        </w:rPr>
        <w:t>3</w:t>
      </w:r>
      <w:r>
        <w:t>’</w:t>
      </w:r>
      <w:r w:rsidR="00B40C8F">
        <w:t>s primary</w:t>
      </w:r>
      <w:r>
        <w:t xml:space="preserve"> contribution relates to the addition of </w:t>
      </w:r>
      <w:r w:rsidR="0036773B">
        <w:t>a “</w:t>
      </w:r>
      <w:r>
        <w:t>ground master</w:t>
      </w:r>
      <w:r w:rsidR="0036773B">
        <w:t>”</w:t>
      </w:r>
      <w:r>
        <w:t xml:space="preserve"> role. </w:t>
      </w:r>
      <w:r w:rsidR="00B40C8F">
        <w:t>A CubeSat</w:t>
      </w:r>
      <w:r>
        <w:t xml:space="preserve"> elected</w:t>
      </w:r>
      <w:r w:rsidR="00B40C8F">
        <w:t xml:space="preserve"> by</w:t>
      </w:r>
      <w:r w:rsidR="00B40C8F" w:rsidRPr="006E6EA6">
        <w:t xml:space="preserve"> </w:t>
      </w:r>
      <w:r w:rsidR="00B40C8F">
        <w:t>D</w:t>
      </w:r>
      <w:r w:rsidR="00B40C8F">
        <w:rPr>
          <w:vertAlign w:val="superscript"/>
        </w:rPr>
        <w:t>3</w:t>
      </w:r>
      <w:r w:rsidR="00B40C8F">
        <w:t xml:space="preserve"> to the</w:t>
      </w:r>
      <w:r>
        <w:t xml:space="preserve"> ground master</w:t>
      </w:r>
      <w:r w:rsidR="00B40C8F">
        <w:t xml:space="preserve"> role performs all </w:t>
      </w:r>
      <w:r w:rsidR="00651DFC">
        <w:t>satellite-to-ground communication</w:t>
      </w:r>
      <w:r w:rsidR="00B40C8F">
        <w:t xml:space="preserve"> for the CSN</w:t>
      </w:r>
      <w:r w:rsidR="00651DFC">
        <w:t>. An energy sensitive ground master election approach is compared</w:t>
      </w:r>
      <w:r w:rsidR="00690555">
        <w:t>,</w:t>
      </w:r>
      <w:r w:rsidR="00651DFC">
        <w:t xml:space="preserve"> through simulation</w:t>
      </w:r>
      <w:r w:rsidR="00690555">
        <w:t>,</w:t>
      </w:r>
      <w:r w:rsidR="00651DFC">
        <w:t xml:space="preserve"> to a distance based approach. The energy sensitive approach is found to reduce the </w:t>
      </w:r>
      <w:r w:rsidR="0036773B">
        <w:t>energy consumption of</w:t>
      </w:r>
      <w:r w:rsidR="00651DFC">
        <w:t xml:space="preserve"> previously over-worked ground master candidates. </w:t>
      </w:r>
      <w:r w:rsidR="0036773B">
        <w:t>It is found that f</w:t>
      </w:r>
      <w:r w:rsidR="00651DFC">
        <w:t>urther adjustments to D</w:t>
      </w:r>
      <w:r w:rsidR="00651DFC">
        <w:rPr>
          <w:vertAlign w:val="superscript"/>
        </w:rPr>
        <w:t>3</w:t>
      </w:r>
      <w:r w:rsidR="00651DFC">
        <w:t>’s route discovery behaviour are required to ensure that the energy sensitive election approach does not result in wasteful D</w:t>
      </w:r>
      <w:r w:rsidR="00651DFC">
        <w:rPr>
          <w:vertAlign w:val="superscript"/>
        </w:rPr>
        <w:t>3</w:t>
      </w:r>
      <w:r w:rsidR="00651DFC">
        <w:rPr>
          <w:vertAlign w:val="subscript"/>
        </w:rPr>
        <w:t xml:space="preserve"> </w:t>
      </w:r>
      <w:r w:rsidR="00651DFC" w:rsidRPr="00651DFC">
        <w:t>route message communication.</w:t>
      </w:r>
    </w:p>
    <w:p w14:paraId="0A76A5BE" w14:textId="60306A94" w:rsidR="00582A81" w:rsidRPr="00582A81" w:rsidRDefault="00FA49FE" w:rsidP="006F57E3">
      <w:r>
        <w:t>This dissertation proposed several areas of future work</w:t>
      </w:r>
      <w:r w:rsidR="000B072D">
        <w:t xml:space="preserve"> including: T</w:t>
      </w:r>
      <w:r w:rsidR="00651DFC">
        <w:t>he development of increased fidelity CubeSat network simulations, additional CubeMac adaptivity</w:t>
      </w:r>
      <w:r w:rsidR="000B072D">
        <w:t xml:space="preserve"> features</w:t>
      </w:r>
      <w:r w:rsidR="00651DFC">
        <w:t xml:space="preserve"> and </w:t>
      </w:r>
      <w:r w:rsidR="000B072D">
        <w:t>modified</w:t>
      </w:r>
      <w:r w:rsidR="00651DFC">
        <w:t xml:space="preserve"> </w:t>
      </w:r>
      <w:r w:rsidR="00BD168A">
        <w:t>D</w:t>
      </w:r>
      <w:r w:rsidR="00BD168A">
        <w:rPr>
          <w:vertAlign w:val="superscript"/>
        </w:rPr>
        <w:t>3</w:t>
      </w:r>
      <w:r w:rsidR="00651DFC">
        <w:t xml:space="preserve"> ground master election</w:t>
      </w:r>
      <w:r w:rsidR="000B072D">
        <w:t xml:space="preserve"> approaches</w:t>
      </w:r>
      <w:r w:rsidR="00651DFC">
        <w:t>.</w:t>
      </w:r>
      <w:bookmarkStart w:id="3" w:name="_GoBack"/>
      <w:bookmarkEnd w:id="3"/>
    </w:p>
    <w:p w14:paraId="5951E0C0" w14:textId="276410E9" w:rsidR="00FB470A" w:rsidRDefault="00FB470A" w:rsidP="007C0888">
      <w:pPr>
        <w:pStyle w:val="Chaptertitlenotnumbered"/>
      </w:pPr>
      <w:bookmarkStart w:id="4" w:name="_Toc482733974"/>
      <w:r>
        <w:lastRenderedPageBreak/>
        <w:t>Abstract</w:t>
      </w:r>
      <w:bookmarkEnd w:id="4"/>
    </w:p>
    <w:p w14:paraId="409090C3" w14:textId="5555578B" w:rsidR="00584573" w:rsidRDefault="00217CD1" w:rsidP="005C22C7">
      <w:r>
        <w:t>CubeSat</w:t>
      </w:r>
      <w:r w:rsidR="009670A4">
        <w:t>s are</w:t>
      </w:r>
      <w:r>
        <w:t xml:space="preserve"> small satellite platform</w:t>
      </w:r>
      <w:r w:rsidR="009670A4">
        <w:t>s which have</w:t>
      </w:r>
      <w:r>
        <w:t xml:space="preserve"> significantly reduced the cost of access to low Earth orbit over the past decade</w:t>
      </w:r>
      <w:r w:rsidR="006937E8">
        <w:t xml:space="preserve">. </w:t>
      </w:r>
      <w:r>
        <w:t xml:space="preserve">Recent CubeSat missions have demonstrated the platform’s ability to form in-orbit networks. </w:t>
      </w:r>
      <w:r w:rsidR="006937E8">
        <w:t>Cu</w:t>
      </w:r>
      <w:r w:rsidR="00335C81">
        <w:t>beSat Network</w:t>
      </w:r>
      <w:r w:rsidR="006937E8">
        <w:t xml:space="preserve"> (CSN)</w:t>
      </w:r>
      <w:r>
        <w:t xml:space="preserve"> missions enable </w:t>
      </w:r>
      <w:r w:rsidR="003605C8">
        <w:t>low-cost applications in</w:t>
      </w:r>
      <w:r w:rsidR="00C62D8A">
        <w:t xml:space="preserve"> coordinated</w:t>
      </w:r>
      <w:r w:rsidR="00584573">
        <w:t xml:space="preserve"> sensing</w:t>
      </w:r>
      <w:r>
        <w:t xml:space="preserve"> and low-bandwidth communications</w:t>
      </w:r>
      <w:r w:rsidR="00690555">
        <w:t>.</w:t>
      </w:r>
    </w:p>
    <w:p w14:paraId="1778007F" w14:textId="0A87DD3C" w:rsidR="00C62D8A" w:rsidRDefault="006937E8" w:rsidP="00C62D8A">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w:t>
      </w:r>
      <w:r w:rsidR="009670A4">
        <w:t xml:space="preserve">are </w:t>
      </w:r>
      <w:r w:rsidR="00584573">
        <w:t xml:space="preserve">capable of </w:t>
      </w:r>
      <w:r w:rsidR="00C62D8A">
        <w:t xml:space="preserve">more </w:t>
      </w:r>
      <w:r w:rsidR="00584573">
        <w:t>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p>
    <w:p w14:paraId="4E12FDAB" w14:textId="77777777" w:rsidR="005C22C7" w:rsidRPr="005C22C7" w:rsidRDefault="00AC78FE" w:rsidP="00C62D8A">
      <w:r>
        <w:t>R</w:t>
      </w:r>
      <w:r w:rsidR="00D4617A">
        <w:t>elevant areas of prior art</w:t>
      </w:r>
      <w:r>
        <w:t xml:space="preserve"> are examined</w:t>
      </w:r>
      <w:r w:rsidR="00D4617A">
        <w:t xml:space="preserve"> and </w:t>
      </w:r>
      <w:r w:rsidR="007B6F41">
        <w:t>specialized</w:t>
      </w:r>
      <w:r w:rsidR="00D4617A">
        <w:t xml:space="preserve"> Medium Access Control (MAC) and routing pro</w:t>
      </w:r>
      <w:r w:rsidR="007B6F41">
        <w:t>tocols</w:t>
      </w:r>
      <w:r>
        <w:t xml:space="preserve"> are </w:t>
      </w:r>
      <w:r w:rsidR="005609EA">
        <w:t>proposed</w:t>
      </w:r>
      <w:r w:rsidR="00D4617A">
        <w:t>. This work’s proposed protocols are developed alongside a simulation of a hypothetical CSN mission using the</w:t>
      </w:r>
      <w:r w:rsidR="00C62D8A">
        <w:t xml:space="preserve"> open-source</w:t>
      </w:r>
      <w:r w:rsidR="00D4617A">
        <w:t xml:space="preserve"> network simulator, OMNeT++. </w:t>
      </w:r>
      <w:r w:rsidR="005609EA">
        <w:t>Proposed</w:t>
      </w:r>
      <w:r w:rsidR="00335C81">
        <w:t xml:space="preserve"> MAC protocol</w:t>
      </w:r>
      <w:r>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004D1D">
        <w:t xml:space="preserve"> routing protocol introduces the</w:t>
      </w:r>
      <w:r w:rsidR="009670A4">
        <w:t xml:space="preserve"> energy sensitive</w:t>
      </w:r>
      <w:r w:rsidR="00335C81">
        <w:t xml:space="preserve"> election of a CubeSat dedicated to performing</w:t>
      </w:r>
      <w:r w:rsidR="00004D1D">
        <w:t xml:space="preserve"> S2G communication. This election</w:t>
      </w:r>
      <w:r w:rsidR="00335C81">
        <w:t xml:space="preserve"> </w:t>
      </w:r>
      <w:r w:rsidR="00C62D8A">
        <w:t>approach</w:t>
      </w:r>
      <w:r w:rsidR="00335C81">
        <w:t xml:space="preserve"> is shown to reduce the energy consumption of previously “over-worked” CubeSats. </w:t>
      </w:r>
      <w:r w:rsidR="00004D1D">
        <w:t>A</w:t>
      </w:r>
      <w:r w:rsidR="00C62D8A">
        <w:t>dditional adjustments to route discovery</w:t>
      </w:r>
      <w:r w:rsidR="00004D1D">
        <w:t xml:space="preserve"> behaviour</w:t>
      </w:r>
      <w:r w:rsidR="00C62D8A">
        <w:t xml:space="preserve"> are required to ensure this approach does not</w:t>
      </w:r>
      <w:r w:rsidR="00217CD1">
        <w:t xml:space="preserve"> </w:t>
      </w:r>
      <w:r w:rsidR="00C62D8A">
        <w:t>reduce the</w:t>
      </w:r>
      <w:r w:rsidR="00335C81">
        <w:t xml:space="preserve"> overall energy </w:t>
      </w:r>
      <w:r w:rsidR="00C62D8A">
        <w:t>efficiency of S2G communication.</w:t>
      </w:r>
    </w:p>
    <w:p w14:paraId="136F09F3" w14:textId="6187609D" w:rsidR="00D97462" w:rsidRDefault="00D97462" w:rsidP="007C0888">
      <w:pPr>
        <w:pStyle w:val="ChaptertitleNoToC"/>
        <w:sectPr w:rsidR="00D97462" w:rsidSect="0064321A">
          <w:footerReference w:type="default" r:id="rId9"/>
          <w:type w:val="continuous"/>
          <w:pgSz w:w="12240" w:h="15840"/>
          <w:pgMar w:top="1699" w:right="1134" w:bottom="1699" w:left="1701" w:header="576" w:footer="576" w:gutter="0"/>
          <w:pgNumType w:fmt="lowerRoman" w:start="1"/>
          <w:cols w:space="720"/>
          <w:docGrid w:linePitch="326"/>
        </w:sectPr>
      </w:pPr>
    </w:p>
    <w:p w14:paraId="13B254C8" w14:textId="429726F7" w:rsidR="00D97462" w:rsidRPr="007C0888" w:rsidRDefault="007D4619" w:rsidP="007C0888">
      <w:pPr>
        <w:pStyle w:val="Chaptertitlenotnumbered"/>
        <w:spacing w:after="0"/>
        <w:rPr>
          <w:noProof/>
        </w:rPr>
        <w:sectPr w:rsidR="00D97462" w:rsidRPr="007C0888" w:rsidSect="0080220A">
          <w:type w:val="continuous"/>
          <w:pgSz w:w="12240" w:h="15840"/>
          <w:pgMar w:top="1699" w:right="1901" w:bottom="1699" w:left="2477" w:header="576" w:footer="576" w:gutter="0"/>
          <w:pgNumType w:fmt="lowerRoman"/>
          <w:cols w:space="720"/>
          <w:docGrid w:linePitch="326"/>
        </w:sectPr>
      </w:pPr>
      <w:r w:rsidRPr="007C0888">
        <w:lastRenderedPageBreak/>
        <w:t>Contents</w:t>
      </w:r>
      <w:r w:rsidRPr="00E463D9">
        <w:fldChar w:fldCharType="begin"/>
      </w:r>
      <w:r w:rsidRPr="00E463D9">
        <w:instrText xml:space="preserve"> TOC \o "4-5" \t "Heading 1,1,Heading 2,2,Heading 3,3,Appendix heading 4,4,Appendix heading 5,5,Chapter title (not numbered),1,Appendix heading 1,1,Appendix heading 2,2,Appendix heading 3,3" </w:instrText>
      </w:r>
      <w:r w:rsidRPr="00E463D9">
        <w:fldChar w:fldCharType="separate"/>
      </w:r>
    </w:p>
    <w:p w14:paraId="142B9E31" w14:textId="4A5445CF" w:rsidR="00D97462" w:rsidRDefault="00D97462">
      <w:pPr>
        <w:pStyle w:val="TOC1"/>
        <w:rPr>
          <w:rFonts w:asciiTheme="minorHAnsi" w:hAnsiTheme="minorHAnsi"/>
          <w:noProof/>
          <w:lang w:val="en-US" w:eastAsia="en-US"/>
        </w:rPr>
      </w:pPr>
      <w:r>
        <w:rPr>
          <w:noProof/>
        </w:rPr>
        <w:t>Declaration</w:t>
      </w:r>
      <w:r>
        <w:rPr>
          <w:noProof/>
        </w:rPr>
        <w:tab/>
      </w:r>
      <w:r>
        <w:rPr>
          <w:noProof/>
        </w:rPr>
        <w:fldChar w:fldCharType="begin"/>
      </w:r>
      <w:r>
        <w:rPr>
          <w:noProof/>
        </w:rPr>
        <w:instrText xml:space="preserve"> PAGEREF _Toc482733971 \h </w:instrText>
      </w:r>
      <w:r>
        <w:rPr>
          <w:noProof/>
        </w:rPr>
      </w:r>
      <w:r>
        <w:rPr>
          <w:noProof/>
        </w:rPr>
        <w:fldChar w:fldCharType="separate"/>
      </w:r>
      <w:r w:rsidR="006F7640">
        <w:rPr>
          <w:noProof/>
        </w:rPr>
        <w:t>ii</w:t>
      </w:r>
      <w:r>
        <w:rPr>
          <w:noProof/>
        </w:rPr>
        <w:fldChar w:fldCharType="end"/>
      </w:r>
    </w:p>
    <w:p w14:paraId="686087E7" w14:textId="0C24F672" w:rsidR="00D97462" w:rsidRDefault="00D97462">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_Toc482733972 \h </w:instrText>
      </w:r>
      <w:r>
        <w:rPr>
          <w:noProof/>
        </w:rPr>
      </w:r>
      <w:r>
        <w:rPr>
          <w:noProof/>
        </w:rPr>
        <w:fldChar w:fldCharType="separate"/>
      </w:r>
      <w:r w:rsidR="006F7640">
        <w:rPr>
          <w:noProof/>
        </w:rPr>
        <w:t>iii</w:t>
      </w:r>
      <w:r>
        <w:rPr>
          <w:noProof/>
        </w:rPr>
        <w:fldChar w:fldCharType="end"/>
      </w:r>
    </w:p>
    <w:p w14:paraId="5A4A9B68" w14:textId="3D200CD4" w:rsidR="00D97462" w:rsidRDefault="00D97462">
      <w:pPr>
        <w:pStyle w:val="TOC1"/>
        <w:rPr>
          <w:rFonts w:asciiTheme="minorHAnsi" w:hAnsiTheme="minorHAnsi"/>
          <w:noProof/>
          <w:lang w:val="en-US" w:eastAsia="en-US"/>
        </w:rPr>
      </w:pPr>
      <w:r>
        <w:rPr>
          <w:noProof/>
        </w:rPr>
        <w:t>Summary</w:t>
      </w:r>
      <w:r>
        <w:rPr>
          <w:noProof/>
        </w:rPr>
        <w:tab/>
      </w:r>
      <w:r>
        <w:rPr>
          <w:noProof/>
        </w:rPr>
        <w:fldChar w:fldCharType="begin"/>
      </w:r>
      <w:r>
        <w:rPr>
          <w:noProof/>
        </w:rPr>
        <w:instrText xml:space="preserve"> PAGEREF _Toc482733973 \h </w:instrText>
      </w:r>
      <w:r>
        <w:rPr>
          <w:noProof/>
        </w:rPr>
      </w:r>
      <w:r>
        <w:rPr>
          <w:noProof/>
        </w:rPr>
        <w:fldChar w:fldCharType="separate"/>
      </w:r>
      <w:r w:rsidR="006F7640">
        <w:rPr>
          <w:noProof/>
        </w:rPr>
        <w:t>iv</w:t>
      </w:r>
      <w:r>
        <w:rPr>
          <w:noProof/>
        </w:rPr>
        <w:fldChar w:fldCharType="end"/>
      </w:r>
    </w:p>
    <w:p w14:paraId="7B38D399" w14:textId="346985DE" w:rsidR="00D97462" w:rsidRDefault="00D9746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_Toc482733974 \h </w:instrText>
      </w:r>
      <w:r>
        <w:rPr>
          <w:noProof/>
        </w:rPr>
      </w:r>
      <w:r>
        <w:rPr>
          <w:noProof/>
        </w:rPr>
        <w:fldChar w:fldCharType="separate"/>
      </w:r>
      <w:r w:rsidR="006F7640">
        <w:rPr>
          <w:noProof/>
        </w:rPr>
        <w:t>vi</w:t>
      </w:r>
      <w:r>
        <w:rPr>
          <w:noProof/>
        </w:rPr>
        <w:fldChar w:fldCharType="end"/>
      </w:r>
    </w:p>
    <w:p w14:paraId="4E1A8739" w14:textId="1CCEFB0A" w:rsidR="00D97462" w:rsidRDefault="00D9746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_Toc482733975 \h </w:instrText>
      </w:r>
      <w:r>
        <w:rPr>
          <w:noProof/>
        </w:rPr>
      </w:r>
      <w:r>
        <w:rPr>
          <w:noProof/>
        </w:rPr>
        <w:fldChar w:fldCharType="separate"/>
      </w:r>
      <w:r w:rsidR="006F7640">
        <w:rPr>
          <w:noProof/>
        </w:rPr>
        <w:t>xi</w:t>
      </w:r>
      <w:r>
        <w:rPr>
          <w:noProof/>
        </w:rPr>
        <w:fldChar w:fldCharType="end"/>
      </w:r>
    </w:p>
    <w:p w14:paraId="6AC26C3F" w14:textId="423548F3" w:rsidR="00D97462" w:rsidRDefault="00D9746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_Toc482733976 \h </w:instrText>
      </w:r>
      <w:r>
        <w:rPr>
          <w:noProof/>
        </w:rPr>
      </w:r>
      <w:r>
        <w:rPr>
          <w:noProof/>
        </w:rPr>
        <w:fldChar w:fldCharType="separate"/>
      </w:r>
      <w:r w:rsidR="006F7640">
        <w:rPr>
          <w:noProof/>
        </w:rPr>
        <w:t>xvi</w:t>
      </w:r>
      <w:r>
        <w:rPr>
          <w:noProof/>
        </w:rPr>
        <w:fldChar w:fldCharType="end"/>
      </w:r>
    </w:p>
    <w:p w14:paraId="3FBFA539" w14:textId="565A2914" w:rsidR="00D97462" w:rsidRDefault="00D9746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_Toc482733977 \h </w:instrText>
      </w:r>
      <w:r>
        <w:rPr>
          <w:noProof/>
        </w:rPr>
      </w:r>
      <w:r>
        <w:rPr>
          <w:noProof/>
        </w:rPr>
        <w:fldChar w:fldCharType="separate"/>
      </w:r>
      <w:r w:rsidR="006F7640">
        <w:rPr>
          <w:noProof/>
        </w:rPr>
        <w:t>xvii</w:t>
      </w:r>
      <w:r>
        <w:rPr>
          <w:noProof/>
        </w:rPr>
        <w:fldChar w:fldCharType="end"/>
      </w:r>
    </w:p>
    <w:p w14:paraId="36324A9C" w14:textId="3E993DA9" w:rsidR="00D97462" w:rsidRDefault="00D9746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_Toc482733978 \h </w:instrText>
      </w:r>
      <w:r>
        <w:rPr>
          <w:noProof/>
        </w:rPr>
      </w:r>
      <w:r>
        <w:rPr>
          <w:noProof/>
        </w:rPr>
        <w:fldChar w:fldCharType="separate"/>
      </w:r>
      <w:r w:rsidR="006F7640">
        <w:rPr>
          <w:noProof/>
        </w:rPr>
        <w:t>1</w:t>
      </w:r>
      <w:r>
        <w:rPr>
          <w:noProof/>
        </w:rPr>
        <w:fldChar w:fldCharType="end"/>
      </w:r>
    </w:p>
    <w:p w14:paraId="4265006A" w14:textId="6EDF2340" w:rsidR="00D97462" w:rsidRDefault="00D9746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_Toc482733979 \h </w:instrText>
      </w:r>
      <w:r>
        <w:rPr>
          <w:noProof/>
        </w:rPr>
      </w:r>
      <w:r>
        <w:rPr>
          <w:noProof/>
        </w:rPr>
        <w:fldChar w:fldCharType="separate"/>
      </w:r>
      <w:r w:rsidR="006F7640">
        <w:rPr>
          <w:noProof/>
        </w:rPr>
        <w:t>5</w:t>
      </w:r>
      <w:r>
        <w:rPr>
          <w:noProof/>
        </w:rPr>
        <w:fldChar w:fldCharType="end"/>
      </w:r>
    </w:p>
    <w:p w14:paraId="37CDAFC2" w14:textId="30E98ACB" w:rsidR="00D97462" w:rsidRDefault="00D9746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_Toc482733980 \h </w:instrText>
      </w:r>
      <w:r>
        <w:rPr>
          <w:noProof/>
        </w:rPr>
      </w:r>
      <w:r>
        <w:rPr>
          <w:noProof/>
        </w:rPr>
        <w:fldChar w:fldCharType="separate"/>
      </w:r>
      <w:r w:rsidR="006F7640">
        <w:rPr>
          <w:noProof/>
        </w:rPr>
        <w:t>7</w:t>
      </w:r>
      <w:r>
        <w:rPr>
          <w:noProof/>
        </w:rPr>
        <w:fldChar w:fldCharType="end"/>
      </w:r>
    </w:p>
    <w:p w14:paraId="68DC89BA" w14:textId="2AC98BAA" w:rsidR="00D97462" w:rsidRDefault="00D9746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_Toc482733981 \h </w:instrText>
      </w:r>
      <w:r>
        <w:rPr>
          <w:noProof/>
        </w:rPr>
      </w:r>
      <w:r>
        <w:rPr>
          <w:noProof/>
        </w:rPr>
        <w:fldChar w:fldCharType="separate"/>
      </w:r>
      <w:r w:rsidR="006F7640">
        <w:rPr>
          <w:noProof/>
        </w:rPr>
        <w:t>8</w:t>
      </w:r>
      <w:r>
        <w:rPr>
          <w:noProof/>
        </w:rPr>
        <w:fldChar w:fldCharType="end"/>
      </w:r>
    </w:p>
    <w:p w14:paraId="6F9CA61E" w14:textId="3DED9F78" w:rsidR="00D97462" w:rsidRDefault="00D9746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_Toc482733982 \h </w:instrText>
      </w:r>
      <w:r>
        <w:rPr>
          <w:noProof/>
        </w:rPr>
      </w:r>
      <w:r>
        <w:rPr>
          <w:noProof/>
        </w:rPr>
        <w:fldChar w:fldCharType="separate"/>
      </w:r>
      <w:r w:rsidR="006F7640">
        <w:rPr>
          <w:noProof/>
        </w:rPr>
        <w:t>10</w:t>
      </w:r>
      <w:r>
        <w:rPr>
          <w:noProof/>
        </w:rPr>
        <w:fldChar w:fldCharType="end"/>
      </w:r>
    </w:p>
    <w:p w14:paraId="679DCF46" w14:textId="39384CA2" w:rsidR="00D97462" w:rsidRDefault="00D9746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_Toc482733983 \h </w:instrText>
      </w:r>
      <w:r>
        <w:rPr>
          <w:noProof/>
        </w:rPr>
      </w:r>
      <w:r>
        <w:rPr>
          <w:noProof/>
        </w:rPr>
        <w:fldChar w:fldCharType="separate"/>
      </w:r>
      <w:r w:rsidR="006F7640">
        <w:rPr>
          <w:noProof/>
        </w:rPr>
        <w:t>11</w:t>
      </w:r>
      <w:r>
        <w:rPr>
          <w:noProof/>
        </w:rPr>
        <w:fldChar w:fldCharType="end"/>
      </w:r>
    </w:p>
    <w:p w14:paraId="2C258C5E" w14:textId="2CAAD8DA" w:rsidR="00D97462" w:rsidRDefault="00D9746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_Toc482733984 \h </w:instrText>
      </w:r>
      <w:r>
        <w:rPr>
          <w:noProof/>
        </w:rPr>
      </w:r>
      <w:r>
        <w:rPr>
          <w:noProof/>
        </w:rPr>
        <w:fldChar w:fldCharType="separate"/>
      </w:r>
      <w:r w:rsidR="006F7640">
        <w:rPr>
          <w:noProof/>
        </w:rPr>
        <w:t>14</w:t>
      </w:r>
      <w:r>
        <w:rPr>
          <w:noProof/>
        </w:rPr>
        <w:fldChar w:fldCharType="end"/>
      </w:r>
    </w:p>
    <w:p w14:paraId="3786C71E" w14:textId="1681247F" w:rsidR="00D97462" w:rsidRDefault="00D97462">
      <w:pPr>
        <w:pStyle w:val="TOC4"/>
        <w:tabs>
          <w:tab w:val="right" w:leader="dot" w:pos="9394"/>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_Toc482733985 \h </w:instrText>
      </w:r>
      <w:r>
        <w:rPr>
          <w:noProof/>
        </w:rPr>
      </w:r>
      <w:r>
        <w:rPr>
          <w:noProof/>
        </w:rPr>
        <w:fldChar w:fldCharType="separate"/>
      </w:r>
      <w:r w:rsidR="006F7640">
        <w:rPr>
          <w:noProof/>
        </w:rPr>
        <w:t>15</w:t>
      </w:r>
      <w:r>
        <w:rPr>
          <w:noProof/>
        </w:rPr>
        <w:fldChar w:fldCharType="end"/>
      </w:r>
    </w:p>
    <w:p w14:paraId="4891A2FD" w14:textId="0EA51AD3" w:rsidR="00D97462" w:rsidRDefault="00D97462">
      <w:pPr>
        <w:pStyle w:val="TOC4"/>
        <w:tabs>
          <w:tab w:val="right" w:leader="dot" w:pos="9394"/>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_Toc482733986 \h </w:instrText>
      </w:r>
      <w:r>
        <w:rPr>
          <w:noProof/>
        </w:rPr>
      </w:r>
      <w:r>
        <w:rPr>
          <w:noProof/>
        </w:rPr>
        <w:fldChar w:fldCharType="separate"/>
      </w:r>
      <w:r w:rsidR="006F7640">
        <w:rPr>
          <w:noProof/>
        </w:rPr>
        <w:t>16</w:t>
      </w:r>
      <w:r>
        <w:rPr>
          <w:noProof/>
        </w:rPr>
        <w:fldChar w:fldCharType="end"/>
      </w:r>
    </w:p>
    <w:p w14:paraId="16269CA1" w14:textId="5A5E5E50" w:rsidR="00D97462" w:rsidRDefault="00D97462">
      <w:pPr>
        <w:pStyle w:val="TOC4"/>
        <w:tabs>
          <w:tab w:val="right" w:leader="dot" w:pos="9394"/>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_Toc482733987 \h </w:instrText>
      </w:r>
      <w:r>
        <w:rPr>
          <w:noProof/>
        </w:rPr>
      </w:r>
      <w:r>
        <w:rPr>
          <w:noProof/>
        </w:rPr>
        <w:fldChar w:fldCharType="separate"/>
      </w:r>
      <w:r w:rsidR="006F7640">
        <w:rPr>
          <w:noProof/>
        </w:rPr>
        <w:t>18</w:t>
      </w:r>
      <w:r>
        <w:rPr>
          <w:noProof/>
        </w:rPr>
        <w:fldChar w:fldCharType="end"/>
      </w:r>
    </w:p>
    <w:p w14:paraId="6253825C" w14:textId="641AFFBA" w:rsidR="00D97462" w:rsidRDefault="00D97462">
      <w:pPr>
        <w:pStyle w:val="TOC4"/>
        <w:tabs>
          <w:tab w:val="right" w:leader="dot" w:pos="9394"/>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_Toc482733988 \h </w:instrText>
      </w:r>
      <w:r>
        <w:rPr>
          <w:noProof/>
        </w:rPr>
      </w:r>
      <w:r>
        <w:rPr>
          <w:noProof/>
        </w:rPr>
        <w:fldChar w:fldCharType="separate"/>
      </w:r>
      <w:r w:rsidR="006F7640">
        <w:rPr>
          <w:noProof/>
        </w:rPr>
        <w:t>18</w:t>
      </w:r>
      <w:r>
        <w:rPr>
          <w:noProof/>
        </w:rPr>
        <w:fldChar w:fldCharType="end"/>
      </w:r>
    </w:p>
    <w:p w14:paraId="38BCF444" w14:textId="4F4B5D5D" w:rsidR="00D97462" w:rsidRDefault="00D9746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_Toc482733989 \h </w:instrText>
      </w:r>
      <w:r>
        <w:rPr>
          <w:noProof/>
        </w:rPr>
      </w:r>
      <w:r>
        <w:rPr>
          <w:noProof/>
        </w:rPr>
        <w:fldChar w:fldCharType="separate"/>
      </w:r>
      <w:r w:rsidR="006F7640">
        <w:rPr>
          <w:noProof/>
        </w:rPr>
        <w:t>20</w:t>
      </w:r>
      <w:r>
        <w:rPr>
          <w:noProof/>
        </w:rPr>
        <w:fldChar w:fldCharType="end"/>
      </w:r>
    </w:p>
    <w:p w14:paraId="43F39D4F" w14:textId="389BBE00" w:rsidR="00D97462" w:rsidRDefault="00D97462">
      <w:pPr>
        <w:pStyle w:val="TOC4"/>
        <w:tabs>
          <w:tab w:val="right" w:leader="dot" w:pos="9394"/>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_Toc482733990 \h </w:instrText>
      </w:r>
      <w:r>
        <w:rPr>
          <w:noProof/>
        </w:rPr>
      </w:r>
      <w:r>
        <w:rPr>
          <w:noProof/>
        </w:rPr>
        <w:fldChar w:fldCharType="separate"/>
      </w:r>
      <w:r w:rsidR="006F7640">
        <w:rPr>
          <w:noProof/>
        </w:rPr>
        <w:t>20</w:t>
      </w:r>
      <w:r>
        <w:rPr>
          <w:noProof/>
        </w:rPr>
        <w:fldChar w:fldCharType="end"/>
      </w:r>
    </w:p>
    <w:p w14:paraId="73E6B9E9" w14:textId="07E3BE0A" w:rsidR="00D97462" w:rsidRDefault="00D97462">
      <w:pPr>
        <w:pStyle w:val="TOC4"/>
        <w:tabs>
          <w:tab w:val="right" w:leader="dot" w:pos="9394"/>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_Toc482733991 \h </w:instrText>
      </w:r>
      <w:r>
        <w:rPr>
          <w:noProof/>
        </w:rPr>
      </w:r>
      <w:r>
        <w:rPr>
          <w:noProof/>
        </w:rPr>
        <w:fldChar w:fldCharType="separate"/>
      </w:r>
      <w:r w:rsidR="006F7640">
        <w:rPr>
          <w:noProof/>
        </w:rPr>
        <w:t>22</w:t>
      </w:r>
      <w:r>
        <w:rPr>
          <w:noProof/>
        </w:rPr>
        <w:fldChar w:fldCharType="end"/>
      </w:r>
    </w:p>
    <w:p w14:paraId="75771428" w14:textId="206649EB" w:rsidR="00D97462" w:rsidRDefault="00D9746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_Toc482733992 \h </w:instrText>
      </w:r>
      <w:r>
        <w:rPr>
          <w:noProof/>
        </w:rPr>
      </w:r>
      <w:r>
        <w:rPr>
          <w:noProof/>
        </w:rPr>
        <w:fldChar w:fldCharType="separate"/>
      </w:r>
      <w:r w:rsidR="006F7640">
        <w:rPr>
          <w:noProof/>
        </w:rPr>
        <w:t>29</w:t>
      </w:r>
      <w:r>
        <w:rPr>
          <w:noProof/>
        </w:rPr>
        <w:fldChar w:fldCharType="end"/>
      </w:r>
    </w:p>
    <w:p w14:paraId="744D2DC0" w14:textId="047CDE63" w:rsidR="00D97462" w:rsidRDefault="00D9746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_Toc482733993 \h </w:instrText>
      </w:r>
      <w:r>
        <w:rPr>
          <w:noProof/>
        </w:rPr>
      </w:r>
      <w:r>
        <w:rPr>
          <w:noProof/>
        </w:rPr>
        <w:fldChar w:fldCharType="separate"/>
      </w:r>
      <w:r w:rsidR="006F7640">
        <w:rPr>
          <w:noProof/>
        </w:rPr>
        <w:t>30</w:t>
      </w:r>
      <w:r>
        <w:rPr>
          <w:noProof/>
        </w:rPr>
        <w:fldChar w:fldCharType="end"/>
      </w:r>
    </w:p>
    <w:p w14:paraId="4FE11C41" w14:textId="60F4E446" w:rsidR="00D97462" w:rsidRDefault="00D9746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_Toc482733994 \h </w:instrText>
      </w:r>
      <w:r>
        <w:rPr>
          <w:noProof/>
        </w:rPr>
      </w:r>
      <w:r>
        <w:rPr>
          <w:noProof/>
        </w:rPr>
        <w:fldChar w:fldCharType="separate"/>
      </w:r>
      <w:r w:rsidR="006F7640">
        <w:rPr>
          <w:noProof/>
        </w:rPr>
        <w:t>37</w:t>
      </w:r>
      <w:r>
        <w:rPr>
          <w:noProof/>
        </w:rPr>
        <w:fldChar w:fldCharType="end"/>
      </w:r>
    </w:p>
    <w:p w14:paraId="0A05CD0C" w14:textId="765556DA" w:rsidR="00D97462" w:rsidRDefault="00D97462">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_Toc482733995 \h </w:instrText>
      </w:r>
      <w:r>
        <w:rPr>
          <w:noProof/>
        </w:rPr>
      </w:r>
      <w:r>
        <w:rPr>
          <w:noProof/>
        </w:rPr>
        <w:fldChar w:fldCharType="separate"/>
      </w:r>
      <w:r w:rsidR="006F7640">
        <w:rPr>
          <w:noProof/>
        </w:rPr>
        <w:t>43</w:t>
      </w:r>
      <w:r>
        <w:rPr>
          <w:noProof/>
        </w:rPr>
        <w:fldChar w:fldCharType="end"/>
      </w:r>
    </w:p>
    <w:p w14:paraId="1B97FA43" w14:textId="520768AB" w:rsidR="00D97462" w:rsidRDefault="00D97462">
      <w:pPr>
        <w:pStyle w:val="TOC3"/>
        <w:rPr>
          <w:rFonts w:asciiTheme="minorHAnsi" w:hAnsiTheme="minorHAnsi"/>
          <w:noProof/>
          <w:lang w:val="en-US" w:eastAsia="en-US"/>
        </w:rPr>
      </w:pPr>
      <w:r>
        <w:rPr>
          <w:noProof/>
        </w:rPr>
        <w:lastRenderedPageBreak/>
        <w:t>2.3.1 Physical Layer</w:t>
      </w:r>
      <w:r>
        <w:rPr>
          <w:noProof/>
        </w:rPr>
        <w:tab/>
      </w:r>
      <w:r>
        <w:rPr>
          <w:noProof/>
        </w:rPr>
        <w:fldChar w:fldCharType="begin"/>
      </w:r>
      <w:r>
        <w:rPr>
          <w:noProof/>
        </w:rPr>
        <w:instrText xml:space="preserve"> PAGEREF _Toc482733996 \h </w:instrText>
      </w:r>
      <w:r>
        <w:rPr>
          <w:noProof/>
        </w:rPr>
      </w:r>
      <w:r>
        <w:rPr>
          <w:noProof/>
        </w:rPr>
        <w:fldChar w:fldCharType="separate"/>
      </w:r>
      <w:r w:rsidR="006F7640">
        <w:rPr>
          <w:noProof/>
        </w:rPr>
        <w:t>44</w:t>
      </w:r>
      <w:r>
        <w:rPr>
          <w:noProof/>
        </w:rPr>
        <w:fldChar w:fldCharType="end"/>
      </w:r>
    </w:p>
    <w:p w14:paraId="306898F5" w14:textId="2663E469" w:rsidR="00D97462" w:rsidRDefault="00D97462">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_Toc482733997 \h </w:instrText>
      </w:r>
      <w:r>
        <w:rPr>
          <w:noProof/>
        </w:rPr>
      </w:r>
      <w:r>
        <w:rPr>
          <w:noProof/>
        </w:rPr>
        <w:fldChar w:fldCharType="separate"/>
      </w:r>
      <w:r w:rsidR="006F7640">
        <w:rPr>
          <w:noProof/>
        </w:rPr>
        <w:t>45</w:t>
      </w:r>
      <w:r>
        <w:rPr>
          <w:noProof/>
        </w:rPr>
        <w:fldChar w:fldCharType="end"/>
      </w:r>
    </w:p>
    <w:p w14:paraId="37C0C6D2" w14:textId="30723CDF" w:rsidR="00D97462" w:rsidRDefault="00D97462">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_Toc482733998 \h </w:instrText>
      </w:r>
      <w:r>
        <w:rPr>
          <w:noProof/>
        </w:rPr>
      </w:r>
      <w:r>
        <w:rPr>
          <w:noProof/>
        </w:rPr>
        <w:fldChar w:fldCharType="separate"/>
      </w:r>
      <w:r w:rsidR="006F7640">
        <w:rPr>
          <w:noProof/>
        </w:rPr>
        <w:t>51</w:t>
      </w:r>
      <w:r>
        <w:rPr>
          <w:noProof/>
        </w:rPr>
        <w:fldChar w:fldCharType="end"/>
      </w:r>
    </w:p>
    <w:p w14:paraId="79983BA1" w14:textId="7AC40760" w:rsidR="00D97462" w:rsidRDefault="00D97462">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_Toc482733999 \h </w:instrText>
      </w:r>
      <w:r>
        <w:rPr>
          <w:noProof/>
        </w:rPr>
      </w:r>
      <w:r>
        <w:rPr>
          <w:noProof/>
        </w:rPr>
        <w:fldChar w:fldCharType="separate"/>
      </w:r>
      <w:r w:rsidR="006F7640">
        <w:rPr>
          <w:noProof/>
        </w:rPr>
        <w:t>53</w:t>
      </w:r>
      <w:r>
        <w:rPr>
          <w:noProof/>
        </w:rPr>
        <w:fldChar w:fldCharType="end"/>
      </w:r>
    </w:p>
    <w:p w14:paraId="60348B6B" w14:textId="5AD7A64A" w:rsidR="00D97462" w:rsidRDefault="00D9746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_Toc482734000 \h </w:instrText>
      </w:r>
      <w:r>
        <w:rPr>
          <w:noProof/>
        </w:rPr>
      </w:r>
      <w:r>
        <w:rPr>
          <w:noProof/>
        </w:rPr>
        <w:fldChar w:fldCharType="separate"/>
      </w:r>
      <w:r w:rsidR="006F7640">
        <w:rPr>
          <w:noProof/>
        </w:rPr>
        <w:t>53</w:t>
      </w:r>
      <w:r>
        <w:rPr>
          <w:noProof/>
        </w:rPr>
        <w:fldChar w:fldCharType="end"/>
      </w:r>
    </w:p>
    <w:p w14:paraId="5AD5727E" w14:textId="65F21301" w:rsidR="00D97462" w:rsidRDefault="00D9746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_Toc482734001 \h </w:instrText>
      </w:r>
      <w:r>
        <w:rPr>
          <w:noProof/>
        </w:rPr>
      </w:r>
      <w:r>
        <w:rPr>
          <w:noProof/>
        </w:rPr>
        <w:fldChar w:fldCharType="separate"/>
      </w:r>
      <w:r w:rsidR="006F7640">
        <w:rPr>
          <w:noProof/>
        </w:rPr>
        <w:t>53</w:t>
      </w:r>
      <w:r>
        <w:rPr>
          <w:noProof/>
        </w:rPr>
        <w:fldChar w:fldCharType="end"/>
      </w:r>
    </w:p>
    <w:p w14:paraId="499637D2" w14:textId="4DE55C0D" w:rsidR="00D97462" w:rsidRDefault="00D9746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_Toc482734002 \h </w:instrText>
      </w:r>
      <w:r>
        <w:rPr>
          <w:noProof/>
        </w:rPr>
      </w:r>
      <w:r>
        <w:rPr>
          <w:noProof/>
        </w:rPr>
        <w:fldChar w:fldCharType="separate"/>
      </w:r>
      <w:r w:rsidR="006F7640">
        <w:rPr>
          <w:noProof/>
        </w:rPr>
        <w:t>54</w:t>
      </w:r>
      <w:r>
        <w:rPr>
          <w:noProof/>
        </w:rPr>
        <w:fldChar w:fldCharType="end"/>
      </w:r>
    </w:p>
    <w:p w14:paraId="22E84A48" w14:textId="464141A9" w:rsidR="00D97462" w:rsidRDefault="00D9746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_Toc482734003 \h </w:instrText>
      </w:r>
      <w:r>
        <w:rPr>
          <w:noProof/>
        </w:rPr>
      </w:r>
      <w:r>
        <w:rPr>
          <w:noProof/>
        </w:rPr>
        <w:fldChar w:fldCharType="separate"/>
      </w:r>
      <w:r w:rsidR="006F7640">
        <w:rPr>
          <w:noProof/>
        </w:rPr>
        <w:t>55</w:t>
      </w:r>
      <w:r>
        <w:rPr>
          <w:noProof/>
        </w:rPr>
        <w:fldChar w:fldCharType="end"/>
      </w:r>
    </w:p>
    <w:p w14:paraId="44768193" w14:textId="7A8752B0" w:rsidR="00D97462" w:rsidRDefault="00D9746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_Toc482734004 \h </w:instrText>
      </w:r>
      <w:r>
        <w:rPr>
          <w:noProof/>
        </w:rPr>
      </w:r>
      <w:r>
        <w:rPr>
          <w:noProof/>
        </w:rPr>
        <w:fldChar w:fldCharType="separate"/>
      </w:r>
      <w:r w:rsidR="006F7640">
        <w:rPr>
          <w:noProof/>
        </w:rPr>
        <w:t>56</w:t>
      </w:r>
      <w:r>
        <w:rPr>
          <w:noProof/>
        </w:rPr>
        <w:fldChar w:fldCharType="end"/>
      </w:r>
    </w:p>
    <w:p w14:paraId="1155C0F1" w14:textId="17169F1C" w:rsidR="00D97462" w:rsidRDefault="00D9746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_Toc482734005 \h </w:instrText>
      </w:r>
      <w:r>
        <w:rPr>
          <w:noProof/>
        </w:rPr>
      </w:r>
      <w:r>
        <w:rPr>
          <w:noProof/>
        </w:rPr>
        <w:fldChar w:fldCharType="separate"/>
      </w:r>
      <w:r w:rsidR="006F7640">
        <w:rPr>
          <w:noProof/>
        </w:rPr>
        <w:t>57</w:t>
      </w:r>
      <w:r>
        <w:rPr>
          <w:noProof/>
        </w:rPr>
        <w:fldChar w:fldCharType="end"/>
      </w:r>
    </w:p>
    <w:p w14:paraId="21D79D8B" w14:textId="673BDC2C" w:rsidR="00D97462" w:rsidRDefault="00D9746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_Toc482734006 \h </w:instrText>
      </w:r>
      <w:r>
        <w:rPr>
          <w:noProof/>
        </w:rPr>
      </w:r>
      <w:r>
        <w:rPr>
          <w:noProof/>
        </w:rPr>
        <w:fldChar w:fldCharType="separate"/>
      </w:r>
      <w:r w:rsidR="006F7640">
        <w:rPr>
          <w:noProof/>
        </w:rPr>
        <w:t>57</w:t>
      </w:r>
      <w:r>
        <w:rPr>
          <w:noProof/>
        </w:rPr>
        <w:fldChar w:fldCharType="end"/>
      </w:r>
    </w:p>
    <w:p w14:paraId="67C3959E" w14:textId="3C1CE365" w:rsidR="00D97462" w:rsidRDefault="00D9746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_Toc482734007 \h </w:instrText>
      </w:r>
      <w:r>
        <w:rPr>
          <w:noProof/>
        </w:rPr>
      </w:r>
      <w:r>
        <w:rPr>
          <w:noProof/>
        </w:rPr>
        <w:fldChar w:fldCharType="separate"/>
      </w:r>
      <w:r w:rsidR="006F7640">
        <w:rPr>
          <w:noProof/>
        </w:rPr>
        <w:t>60</w:t>
      </w:r>
      <w:r>
        <w:rPr>
          <w:noProof/>
        </w:rPr>
        <w:fldChar w:fldCharType="end"/>
      </w:r>
    </w:p>
    <w:p w14:paraId="554FAA1C" w14:textId="00186D26" w:rsidR="00D97462" w:rsidRDefault="00D9746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_Toc482734008 \h </w:instrText>
      </w:r>
      <w:r>
        <w:rPr>
          <w:noProof/>
        </w:rPr>
      </w:r>
      <w:r>
        <w:rPr>
          <w:noProof/>
        </w:rPr>
        <w:fldChar w:fldCharType="separate"/>
      </w:r>
      <w:r w:rsidR="006F7640">
        <w:rPr>
          <w:noProof/>
        </w:rPr>
        <w:t>62</w:t>
      </w:r>
      <w:r>
        <w:rPr>
          <w:noProof/>
        </w:rPr>
        <w:fldChar w:fldCharType="end"/>
      </w:r>
    </w:p>
    <w:p w14:paraId="6C3DDA99" w14:textId="1BD51189" w:rsidR="00D97462" w:rsidRDefault="00D97462">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_Toc482734009 \h </w:instrText>
      </w:r>
      <w:r>
        <w:rPr>
          <w:noProof/>
        </w:rPr>
      </w:r>
      <w:r>
        <w:rPr>
          <w:noProof/>
        </w:rPr>
        <w:fldChar w:fldCharType="separate"/>
      </w:r>
      <w:r w:rsidR="006F7640">
        <w:rPr>
          <w:noProof/>
        </w:rPr>
        <w:t>63</w:t>
      </w:r>
      <w:r>
        <w:rPr>
          <w:noProof/>
        </w:rPr>
        <w:fldChar w:fldCharType="end"/>
      </w:r>
    </w:p>
    <w:p w14:paraId="1BF8050A" w14:textId="40681505" w:rsidR="00D97462" w:rsidRDefault="00D9746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_Toc482734010 \h </w:instrText>
      </w:r>
      <w:r>
        <w:rPr>
          <w:noProof/>
        </w:rPr>
      </w:r>
      <w:r>
        <w:rPr>
          <w:noProof/>
        </w:rPr>
        <w:fldChar w:fldCharType="separate"/>
      </w:r>
      <w:r w:rsidR="006F7640">
        <w:rPr>
          <w:noProof/>
        </w:rPr>
        <w:t>66</w:t>
      </w:r>
      <w:r>
        <w:rPr>
          <w:noProof/>
        </w:rPr>
        <w:fldChar w:fldCharType="end"/>
      </w:r>
    </w:p>
    <w:p w14:paraId="14E60203" w14:textId="053D30C8" w:rsidR="00D97462" w:rsidRDefault="00D97462">
      <w:pPr>
        <w:pStyle w:val="TOC2"/>
        <w:rPr>
          <w:rFonts w:asciiTheme="minorHAnsi" w:hAnsiTheme="minorHAnsi"/>
          <w:noProof/>
          <w:lang w:val="en-US" w:eastAsia="en-US"/>
        </w:rPr>
      </w:pPr>
      <w:r>
        <w:rPr>
          <w:noProof/>
        </w:rPr>
        <w:t>3.2 D</w:t>
      </w:r>
      <w:r w:rsidRPr="006D56C3">
        <w:rPr>
          <w:noProof/>
          <w:vertAlign w:val="superscript"/>
        </w:rPr>
        <w:t>3</w:t>
      </w:r>
      <w:r>
        <w:rPr>
          <w:noProof/>
        </w:rPr>
        <w:tab/>
      </w:r>
      <w:r>
        <w:rPr>
          <w:noProof/>
        </w:rPr>
        <w:fldChar w:fldCharType="begin"/>
      </w:r>
      <w:r>
        <w:rPr>
          <w:noProof/>
        </w:rPr>
        <w:instrText xml:space="preserve"> PAGEREF _Toc482734011 \h </w:instrText>
      </w:r>
      <w:r>
        <w:rPr>
          <w:noProof/>
        </w:rPr>
      </w:r>
      <w:r>
        <w:rPr>
          <w:noProof/>
        </w:rPr>
        <w:fldChar w:fldCharType="separate"/>
      </w:r>
      <w:r w:rsidR="006F7640">
        <w:rPr>
          <w:noProof/>
        </w:rPr>
        <w:t>68</w:t>
      </w:r>
      <w:r>
        <w:rPr>
          <w:noProof/>
        </w:rPr>
        <w:fldChar w:fldCharType="end"/>
      </w:r>
    </w:p>
    <w:p w14:paraId="56E7FB77" w14:textId="6678AE56" w:rsidR="00D97462" w:rsidRDefault="00D9746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_Toc482734012 \h </w:instrText>
      </w:r>
      <w:r>
        <w:rPr>
          <w:noProof/>
        </w:rPr>
      </w:r>
      <w:r>
        <w:rPr>
          <w:noProof/>
        </w:rPr>
        <w:fldChar w:fldCharType="separate"/>
      </w:r>
      <w:r w:rsidR="006F7640">
        <w:rPr>
          <w:noProof/>
        </w:rPr>
        <w:t>69</w:t>
      </w:r>
      <w:r>
        <w:rPr>
          <w:noProof/>
        </w:rPr>
        <w:fldChar w:fldCharType="end"/>
      </w:r>
    </w:p>
    <w:p w14:paraId="1CA6DDEC" w14:textId="25BC7225" w:rsidR="00D97462" w:rsidRDefault="00D9746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_Toc482734013 \h </w:instrText>
      </w:r>
      <w:r>
        <w:rPr>
          <w:noProof/>
        </w:rPr>
      </w:r>
      <w:r>
        <w:rPr>
          <w:noProof/>
        </w:rPr>
        <w:fldChar w:fldCharType="separate"/>
      </w:r>
      <w:r w:rsidR="006F7640">
        <w:rPr>
          <w:noProof/>
        </w:rPr>
        <w:t>70</w:t>
      </w:r>
      <w:r>
        <w:rPr>
          <w:noProof/>
        </w:rPr>
        <w:fldChar w:fldCharType="end"/>
      </w:r>
    </w:p>
    <w:p w14:paraId="489C6A78" w14:textId="7A42D611" w:rsidR="00D97462" w:rsidRDefault="00D9746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_Toc482734014 \h </w:instrText>
      </w:r>
      <w:r>
        <w:rPr>
          <w:noProof/>
        </w:rPr>
      </w:r>
      <w:r>
        <w:rPr>
          <w:noProof/>
        </w:rPr>
        <w:fldChar w:fldCharType="separate"/>
      </w:r>
      <w:r w:rsidR="006F7640">
        <w:rPr>
          <w:noProof/>
        </w:rPr>
        <w:t>71</w:t>
      </w:r>
      <w:r>
        <w:rPr>
          <w:noProof/>
        </w:rPr>
        <w:fldChar w:fldCharType="end"/>
      </w:r>
    </w:p>
    <w:p w14:paraId="33AD5F3A" w14:textId="3F06FCBA" w:rsidR="00D97462" w:rsidRDefault="00D9746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_Toc482734015 \h </w:instrText>
      </w:r>
      <w:r>
        <w:rPr>
          <w:noProof/>
        </w:rPr>
      </w:r>
      <w:r>
        <w:rPr>
          <w:noProof/>
        </w:rPr>
        <w:fldChar w:fldCharType="separate"/>
      </w:r>
      <w:r w:rsidR="006F7640">
        <w:rPr>
          <w:noProof/>
        </w:rPr>
        <w:t>72</w:t>
      </w:r>
      <w:r>
        <w:rPr>
          <w:noProof/>
        </w:rPr>
        <w:fldChar w:fldCharType="end"/>
      </w:r>
    </w:p>
    <w:p w14:paraId="1D2B018C" w14:textId="2CA661AA" w:rsidR="00D97462" w:rsidRDefault="00D9746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_Toc482734016 \h </w:instrText>
      </w:r>
      <w:r>
        <w:rPr>
          <w:noProof/>
        </w:rPr>
      </w:r>
      <w:r>
        <w:rPr>
          <w:noProof/>
        </w:rPr>
        <w:fldChar w:fldCharType="separate"/>
      </w:r>
      <w:r w:rsidR="006F7640">
        <w:rPr>
          <w:noProof/>
        </w:rPr>
        <w:t>74</w:t>
      </w:r>
      <w:r>
        <w:rPr>
          <w:noProof/>
        </w:rPr>
        <w:fldChar w:fldCharType="end"/>
      </w:r>
    </w:p>
    <w:p w14:paraId="15E72AA8" w14:textId="67E6BA30" w:rsidR="00D97462" w:rsidRDefault="00D9746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_Toc482734017 \h </w:instrText>
      </w:r>
      <w:r>
        <w:rPr>
          <w:noProof/>
        </w:rPr>
      </w:r>
      <w:r>
        <w:rPr>
          <w:noProof/>
        </w:rPr>
        <w:fldChar w:fldCharType="separate"/>
      </w:r>
      <w:r w:rsidR="006F7640">
        <w:rPr>
          <w:noProof/>
        </w:rPr>
        <w:t>76</w:t>
      </w:r>
      <w:r>
        <w:rPr>
          <w:noProof/>
        </w:rPr>
        <w:fldChar w:fldCharType="end"/>
      </w:r>
    </w:p>
    <w:p w14:paraId="605C3DDB" w14:textId="203B9346" w:rsidR="00D97462" w:rsidRDefault="00D97462">
      <w:pPr>
        <w:pStyle w:val="TOC4"/>
        <w:tabs>
          <w:tab w:val="right" w:leader="dot" w:pos="9394"/>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_Toc482734018 \h </w:instrText>
      </w:r>
      <w:r>
        <w:rPr>
          <w:noProof/>
        </w:rPr>
      </w:r>
      <w:r>
        <w:rPr>
          <w:noProof/>
        </w:rPr>
        <w:fldChar w:fldCharType="separate"/>
      </w:r>
      <w:r w:rsidR="006F7640">
        <w:rPr>
          <w:noProof/>
        </w:rPr>
        <w:t>76</w:t>
      </w:r>
      <w:r>
        <w:rPr>
          <w:noProof/>
        </w:rPr>
        <w:fldChar w:fldCharType="end"/>
      </w:r>
    </w:p>
    <w:p w14:paraId="4DBDD7B2" w14:textId="5BAA69B6" w:rsidR="00D97462" w:rsidRDefault="00D97462">
      <w:pPr>
        <w:pStyle w:val="TOC4"/>
        <w:tabs>
          <w:tab w:val="right" w:leader="dot" w:pos="9394"/>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_Toc482734019 \h </w:instrText>
      </w:r>
      <w:r>
        <w:rPr>
          <w:noProof/>
        </w:rPr>
      </w:r>
      <w:r>
        <w:rPr>
          <w:noProof/>
        </w:rPr>
        <w:fldChar w:fldCharType="separate"/>
      </w:r>
      <w:r w:rsidR="006F7640">
        <w:rPr>
          <w:noProof/>
        </w:rPr>
        <w:t>76</w:t>
      </w:r>
      <w:r>
        <w:rPr>
          <w:noProof/>
        </w:rPr>
        <w:fldChar w:fldCharType="end"/>
      </w:r>
    </w:p>
    <w:p w14:paraId="0708990A" w14:textId="0C87FE7D" w:rsidR="00D97462" w:rsidRDefault="00D97462">
      <w:pPr>
        <w:pStyle w:val="TOC4"/>
        <w:tabs>
          <w:tab w:val="right" w:leader="dot" w:pos="9394"/>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_Toc482734020 \h </w:instrText>
      </w:r>
      <w:r>
        <w:rPr>
          <w:noProof/>
        </w:rPr>
      </w:r>
      <w:r>
        <w:rPr>
          <w:noProof/>
        </w:rPr>
        <w:fldChar w:fldCharType="separate"/>
      </w:r>
      <w:r w:rsidR="006F7640">
        <w:rPr>
          <w:noProof/>
        </w:rPr>
        <w:t>77</w:t>
      </w:r>
      <w:r>
        <w:rPr>
          <w:noProof/>
        </w:rPr>
        <w:fldChar w:fldCharType="end"/>
      </w:r>
    </w:p>
    <w:p w14:paraId="6FE3D225" w14:textId="620E998B" w:rsidR="00D97462" w:rsidRDefault="00D97462">
      <w:pPr>
        <w:pStyle w:val="TOC3"/>
        <w:rPr>
          <w:rFonts w:asciiTheme="minorHAnsi" w:hAnsiTheme="minorHAnsi"/>
          <w:noProof/>
          <w:lang w:val="en-US" w:eastAsia="en-US"/>
        </w:rPr>
      </w:pPr>
      <w:r>
        <w:rPr>
          <w:noProof/>
        </w:rPr>
        <w:t>3.2.7 D</w:t>
      </w:r>
      <w:r w:rsidRPr="006D56C3">
        <w:rPr>
          <w:noProof/>
          <w:vertAlign w:val="superscript"/>
        </w:rPr>
        <w:t>3</w:t>
      </w:r>
      <w:r>
        <w:rPr>
          <w:noProof/>
        </w:rPr>
        <w:t xml:space="preserve"> Modifications</w:t>
      </w:r>
      <w:r>
        <w:rPr>
          <w:noProof/>
        </w:rPr>
        <w:tab/>
      </w:r>
      <w:r>
        <w:rPr>
          <w:noProof/>
        </w:rPr>
        <w:fldChar w:fldCharType="begin"/>
      </w:r>
      <w:r>
        <w:rPr>
          <w:noProof/>
        </w:rPr>
        <w:instrText xml:space="preserve"> PAGEREF _Toc482734021 \h </w:instrText>
      </w:r>
      <w:r>
        <w:rPr>
          <w:noProof/>
        </w:rPr>
      </w:r>
      <w:r>
        <w:rPr>
          <w:noProof/>
        </w:rPr>
        <w:fldChar w:fldCharType="separate"/>
      </w:r>
      <w:r w:rsidR="006F7640">
        <w:rPr>
          <w:noProof/>
        </w:rPr>
        <w:t>77</w:t>
      </w:r>
      <w:r>
        <w:rPr>
          <w:noProof/>
        </w:rPr>
        <w:fldChar w:fldCharType="end"/>
      </w:r>
    </w:p>
    <w:p w14:paraId="1201DA84" w14:textId="66DC0F21" w:rsidR="00D97462" w:rsidRDefault="00D97462">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_Toc482734022 \h </w:instrText>
      </w:r>
      <w:r>
        <w:rPr>
          <w:noProof/>
        </w:rPr>
      </w:r>
      <w:r>
        <w:rPr>
          <w:noProof/>
        </w:rPr>
        <w:fldChar w:fldCharType="separate"/>
      </w:r>
      <w:r w:rsidR="006F7640">
        <w:rPr>
          <w:noProof/>
        </w:rPr>
        <w:t>78</w:t>
      </w:r>
      <w:r>
        <w:rPr>
          <w:noProof/>
        </w:rPr>
        <w:fldChar w:fldCharType="end"/>
      </w:r>
    </w:p>
    <w:p w14:paraId="6C28C434" w14:textId="027FFB96" w:rsidR="00D97462" w:rsidRDefault="00D97462">
      <w:pPr>
        <w:pStyle w:val="TOC1"/>
        <w:rPr>
          <w:rFonts w:asciiTheme="minorHAnsi" w:hAnsiTheme="minorHAnsi"/>
          <w:noProof/>
          <w:lang w:val="en-US" w:eastAsia="en-US"/>
        </w:rPr>
      </w:pPr>
      <w:r>
        <w:rPr>
          <w:noProof/>
        </w:rPr>
        <w:lastRenderedPageBreak/>
        <w:t>Chapter 4: Simulation</w:t>
      </w:r>
      <w:r>
        <w:rPr>
          <w:noProof/>
        </w:rPr>
        <w:tab/>
      </w:r>
      <w:r>
        <w:rPr>
          <w:noProof/>
        </w:rPr>
        <w:fldChar w:fldCharType="begin"/>
      </w:r>
      <w:r>
        <w:rPr>
          <w:noProof/>
        </w:rPr>
        <w:instrText xml:space="preserve"> PAGEREF _Toc482734023 \h </w:instrText>
      </w:r>
      <w:r>
        <w:rPr>
          <w:noProof/>
        </w:rPr>
      </w:r>
      <w:r>
        <w:rPr>
          <w:noProof/>
        </w:rPr>
        <w:fldChar w:fldCharType="separate"/>
      </w:r>
      <w:r w:rsidR="006F7640">
        <w:rPr>
          <w:noProof/>
        </w:rPr>
        <w:t>81</w:t>
      </w:r>
      <w:r>
        <w:rPr>
          <w:noProof/>
        </w:rPr>
        <w:fldChar w:fldCharType="end"/>
      </w:r>
    </w:p>
    <w:p w14:paraId="72FBFF51" w14:textId="648149A6" w:rsidR="00D97462" w:rsidRDefault="00D9746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_Toc482734024 \h </w:instrText>
      </w:r>
      <w:r>
        <w:rPr>
          <w:noProof/>
        </w:rPr>
      </w:r>
      <w:r>
        <w:rPr>
          <w:noProof/>
        </w:rPr>
        <w:fldChar w:fldCharType="separate"/>
      </w:r>
      <w:r w:rsidR="006F7640">
        <w:rPr>
          <w:noProof/>
        </w:rPr>
        <w:t>84</w:t>
      </w:r>
      <w:r>
        <w:rPr>
          <w:noProof/>
        </w:rPr>
        <w:fldChar w:fldCharType="end"/>
      </w:r>
    </w:p>
    <w:p w14:paraId="487EAD27" w14:textId="6900019C" w:rsidR="00D97462" w:rsidRDefault="00D97462">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_Toc482734025 \h </w:instrText>
      </w:r>
      <w:r>
        <w:rPr>
          <w:noProof/>
        </w:rPr>
      </w:r>
      <w:r>
        <w:rPr>
          <w:noProof/>
        </w:rPr>
        <w:fldChar w:fldCharType="separate"/>
      </w:r>
      <w:r w:rsidR="006F7640">
        <w:rPr>
          <w:noProof/>
        </w:rPr>
        <w:t>87</w:t>
      </w:r>
      <w:r>
        <w:rPr>
          <w:noProof/>
        </w:rPr>
        <w:fldChar w:fldCharType="end"/>
      </w:r>
    </w:p>
    <w:p w14:paraId="3EC58C35" w14:textId="09A8E27F" w:rsidR="00D97462" w:rsidRDefault="00D97462">
      <w:pPr>
        <w:pStyle w:val="TOC3"/>
        <w:rPr>
          <w:rFonts w:asciiTheme="minorHAnsi" w:hAnsiTheme="minorHAnsi"/>
          <w:noProof/>
          <w:lang w:val="en-US" w:eastAsia="en-US"/>
        </w:rPr>
      </w:pPr>
      <w:r>
        <w:rPr>
          <w:noProof/>
        </w:rPr>
        <w:t>4.1.2 D</w:t>
      </w:r>
      <w:r w:rsidRPr="006D56C3">
        <w:rPr>
          <w:noProof/>
          <w:vertAlign w:val="superscript"/>
        </w:rPr>
        <w:t>3</w:t>
      </w:r>
      <w:r>
        <w:rPr>
          <w:noProof/>
        </w:rPr>
        <w:tab/>
      </w:r>
      <w:r>
        <w:rPr>
          <w:noProof/>
        </w:rPr>
        <w:fldChar w:fldCharType="begin"/>
      </w:r>
      <w:r>
        <w:rPr>
          <w:noProof/>
        </w:rPr>
        <w:instrText xml:space="preserve"> PAGEREF _Toc482734026 \h </w:instrText>
      </w:r>
      <w:r>
        <w:rPr>
          <w:noProof/>
        </w:rPr>
      </w:r>
      <w:r>
        <w:rPr>
          <w:noProof/>
        </w:rPr>
        <w:fldChar w:fldCharType="separate"/>
      </w:r>
      <w:r w:rsidR="006F7640">
        <w:rPr>
          <w:noProof/>
        </w:rPr>
        <w:t>89</w:t>
      </w:r>
      <w:r>
        <w:rPr>
          <w:noProof/>
        </w:rPr>
        <w:fldChar w:fldCharType="end"/>
      </w:r>
    </w:p>
    <w:p w14:paraId="3BA09B54" w14:textId="0F1A0B9D" w:rsidR="00D97462" w:rsidRDefault="00D97462">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_Toc482734027 \h </w:instrText>
      </w:r>
      <w:r>
        <w:rPr>
          <w:noProof/>
        </w:rPr>
      </w:r>
      <w:r>
        <w:rPr>
          <w:noProof/>
        </w:rPr>
        <w:fldChar w:fldCharType="separate"/>
      </w:r>
      <w:r w:rsidR="006F7640">
        <w:rPr>
          <w:noProof/>
        </w:rPr>
        <w:t>92</w:t>
      </w:r>
      <w:r>
        <w:rPr>
          <w:noProof/>
        </w:rPr>
        <w:fldChar w:fldCharType="end"/>
      </w:r>
    </w:p>
    <w:p w14:paraId="1B73C9B3" w14:textId="241235C5" w:rsidR="00D97462" w:rsidRDefault="00D97462">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_Toc482734028 \h </w:instrText>
      </w:r>
      <w:r>
        <w:rPr>
          <w:noProof/>
        </w:rPr>
      </w:r>
      <w:r>
        <w:rPr>
          <w:noProof/>
        </w:rPr>
        <w:fldChar w:fldCharType="separate"/>
      </w:r>
      <w:r w:rsidR="006F7640">
        <w:rPr>
          <w:noProof/>
        </w:rPr>
        <w:t>93</w:t>
      </w:r>
      <w:r>
        <w:rPr>
          <w:noProof/>
        </w:rPr>
        <w:fldChar w:fldCharType="end"/>
      </w:r>
    </w:p>
    <w:p w14:paraId="440D85E2" w14:textId="0FE56007" w:rsidR="00D97462" w:rsidRDefault="00D97462">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_Toc482734029 \h </w:instrText>
      </w:r>
      <w:r>
        <w:rPr>
          <w:noProof/>
        </w:rPr>
      </w:r>
      <w:r>
        <w:rPr>
          <w:noProof/>
        </w:rPr>
        <w:fldChar w:fldCharType="separate"/>
      </w:r>
      <w:r w:rsidR="006F7640">
        <w:rPr>
          <w:noProof/>
        </w:rPr>
        <w:t>94</w:t>
      </w:r>
      <w:r>
        <w:rPr>
          <w:noProof/>
        </w:rPr>
        <w:fldChar w:fldCharType="end"/>
      </w:r>
    </w:p>
    <w:p w14:paraId="55D60F3C" w14:textId="6ECF171A" w:rsidR="00D97462" w:rsidRDefault="00D97462">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_Toc482734030 \h </w:instrText>
      </w:r>
      <w:r>
        <w:rPr>
          <w:noProof/>
        </w:rPr>
      </w:r>
      <w:r>
        <w:rPr>
          <w:noProof/>
        </w:rPr>
        <w:fldChar w:fldCharType="separate"/>
      </w:r>
      <w:r w:rsidR="006F7640">
        <w:rPr>
          <w:noProof/>
        </w:rPr>
        <w:t>94</w:t>
      </w:r>
      <w:r>
        <w:rPr>
          <w:noProof/>
        </w:rPr>
        <w:fldChar w:fldCharType="end"/>
      </w:r>
    </w:p>
    <w:p w14:paraId="10134C5D" w14:textId="004DECE2" w:rsidR="00D97462" w:rsidRDefault="00D97462">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_Toc482734031 \h </w:instrText>
      </w:r>
      <w:r>
        <w:rPr>
          <w:noProof/>
        </w:rPr>
      </w:r>
      <w:r>
        <w:rPr>
          <w:noProof/>
        </w:rPr>
        <w:fldChar w:fldCharType="separate"/>
      </w:r>
      <w:r w:rsidR="006F7640">
        <w:rPr>
          <w:noProof/>
        </w:rPr>
        <w:t>95</w:t>
      </w:r>
      <w:r>
        <w:rPr>
          <w:noProof/>
        </w:rPr>
        <w:fldChar w:fldCharType="end"/>
      </w:r>
    </w:p>
    <w:p w14:paraId="4F653DE9" w14:textId="3C4320D8" w:rsidR="00D97462" w:rsidRDefault="00D97462">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_Toc482734032 \h </w:instrText>
      </w:r>
      <w:r>
        <w:rPr>
          <w:noProof/>
        </w:rPr>
      </w:r>
      <w:r>
        <w:rPr>
          <w:noProof/>
        </w:rPr>
        <w:fldChar w:fldCharType="separate"/>
      </w:r>
      <w:r w:rsidR="006F7640">
        <w:rPr>
          <w:noProof/>
        </w:rPr>
        <w:t>95</w:t>
      </w:r>
      <w:r>
        <w:rPr>
          <w:noProof/>
        </w:rPr>
        <w:fldChar w:fldCharType="end"/>
      </w:r>
    </w:p>
    <w:p w14:paraId="7A050156" w14:textId="7226E97A" w:rsidR="00D97462" w:rsidRDefault="00D97462">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_Toc482734033 \h </w:instrText>
      </w:r>
      <w:r>
        <w:rPr>
          <w:noProof/>
        </w:rPr>
      </w:r>
      <w:r>
        <w:rPr>
          <w:noProof/>
        </w:rPr>
        <w:fldChar w:fldCharType="separate"/>
      </w:r>
      <w:r w:rsidR="006F7640">
        <w:rPr>
          <w:noProof/>
        </w:rPr>
        <w:t>96</w:t>
      </w:r>
      <w:r>
        <w:rPr>
          <w:noProof/>
        </w:rPr>
        <w:fldChar w:fldCharType="end"/>
      </w:r>
    </w:p>
    <w:p w14:paraId="2D113D73" w14:textId="4B9D80FA" w:rsidR="00D97462" w:rsidRDefault="00D97462">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_Toc482734034 \h </w:instrText>
      </w:r>
      <w:r>
        <w:rPr>
          <w:noProof/>
        </w:rPr>
      </w:r>
      <w:r>
        <w:rPr>
          <w:noProof/>
        </w:rPr>
        <w:fldChar w:fldCharType="separate"/>
      </w:r>
      <w:r w:rsidR="006F7640">
        <w:rPr>
          <w:noProof/>
        </w:rPr>
        <w:t>97</w:t>
      </w:r>
      <w:r>
        <w:rPr>
          <w:noProof/>
        </w:rPr>
        <w:fldChar w:fldCharType="end"/>
      </w:r>
    </w:p>
    <w:p w14:paraId="096F2C56" w14:textId="1D1A36AD" w:rsidR="00D97462" w:rsidRDefault="00D97462">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_Toc482734035 \h </w:instrText>
      </w:r>
      <w:r>
        <w:rPr>
          <w:noProof/>
        </w:rPr>
      </w:r>
      <w:r>
        <w:rPr>
          <w:noProof/>
        </w:rPr>
        <w:fldChar w:fldCharType="separate"/>
      </w:r>
      <w:r w:rsidR="006F7640">
        <w:rPr>
          <w:noProof/>
        </w:rPr>
        <w:t>98</w:t>
      </w:r>
      <w:r>
        <w:rPr>
          <w:noProof/>
        </w:rPr>
        <w:fldChar w:fldCharType="end"/>
      </w:r>
    </w:p>
    <w:p w14:paraId="0904A4A1" w14:textId="359DD66C" w:rsidR="00D97462" w:rsidRDefault="00D9746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_Toc482734036 \h </w:instrText>
      </w:r>
      <w:r>
        <w:rPr>
          <w:noProof/>
        </w:rPr>
      </w:r>
      <w:r>
        <w:rPr>
          <w:noProof/>
        </w:rPr>
        <w:fldChar w:fldCharType="separate"/>
      </w:r>
      <w:r w:rsidR="006F7640">
        <w:rPr>
          <w:noProof/>
        </w:rPr>
        <w:t>99</w:t>
      </w:r>
      <w:r>
        <w:rPr>
          <w:noProof/>
        </w:rPr>
        <w:fldChar w:fldCharType="end"/>
      </w:r>
    </w:p>
    <w:p w14:paraId="122C6F9C" w14:textId="0D97F8AE" w:rsidR="00D97462" w:rsidRDefault="00D97462">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_Toc482734037 \h </w:instrText>
      </w:r>
      <w:r>
        <w:rPr>
          <w:noProof/>
        </w:rPr>
      </w:r>
      <w:r>
        <w:rPr>
          <w:noProof/>
        </w:rPr>
        <w:fldChar w:fldCharType="separate"/>
      </w:r>
      <w:r w:rsidR="006F7640">
        <w:rPr>
          <w:noProof/>
        </w:rPr>
        <w:t>100</w:t>
      </w:r>
      <w:r>
        <w:rPr>
          <w:noProof/>
        </w:rPr>
        <w:fldChar w:fldCharType="end"/>
      </w:r>
    </w:p>
    <w:p w14:paraId="4DC27336" w14:textId="234C891C" w:rsidR="00D97462" w:rsidRDefault="00D97462">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_Toc482734038 \h </w:instrText>
      </w:r>
      <w:r>
        <w:rPr>
          <w:noProof/>
        </w:rPr>
      </w:r>
      <w:r>
        <w:rPr>
          <w:noProof/>
        </w:rPr>
        <w:fldChar w:fldCharType="separate"/>
      </w:r>
      <w:r w:rsidR="006F7640">
        <w:rPr>
          <w:noProof/>
        </w:rPr>
        <w:t>103</w:t>
      </w:r>
      <w:r>
        <w:rPr>
          <w:noProof/>
        </w:rPr>
        <w:fldChar w:fldCharType="end"/>
      </w:r>
    </w:p>
    <w:p w14:paraId="37CAB9A8" w14:textId="64F5EC46" w:rsidR="00D97462" w:rsidRDefault="00D97462">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_Toc482734039 \h </w:instrText>
      </w:r>
      <w:r>
        <w:rPr>
          <w:noProof/>
        </w:rPr>
      </w:r>
      <w:r>
        <w:rPr>
          <w:noProof/>
        </w:rPr>
        <w:fldChar w:fldCharType="separate"/>
      </w:r>
      <w:r w:rsidR="006F7640">
        <w:rPr>
          <w:noProof/>
        </w:rPr>
        <w:t>104</w:t>
      </w:r>
      <w:r>
        <w:rPr>
          <w:noProof/>
        </w:rPr>
        <w:fldChar w:fldCharType="end"/>
      </w:r>
    </w:p>
    <w:p w14:paraId="7741301A" w14:textId="51DC6F17" w:rsidR="00D97462" w:rsidRDefault="00D97462">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_Toc482734040 \h </w:instrText>
      </w:r>
      <w:r>
        <w:rPr>
          <w:noProof/>
        </w:rPr>
      </w:r>
      <w:r>
        <w:rPr>
          <w:noProof/>
        </w:rPr>
        <w:fldChar w:fldCharType="separate"/>
      </w:r>
      <w:r w:rsidR="006F7640">
        <w:rPr>
          <w:noProof/>
        </w:rPr>
        <w:t>108</w:t>
      </w:r>
      <w:r>
        <w:rPr>
          <w:noProof/>
        </w:rPr>
        <w:fldChar w:fldCharType="end"/>
      </w:r>
    </w:p>
    <w:p w14:paraId="1ADF5FFE" w14:textId="32E614F6" w:rsidR="00D97462" w:rsidRDefault="00D97462">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_Toc482734041 \h </w:instrText>
      </w:r>
      <w:r>
        <w:rPr>
          <w:noProof/>
        </w:rPr>
      </w:r>
      <w:r>
        <w:rPr>
          <w:noProof/>
        </w:rPr>
        <w:fldChar w:fldCharType="separate"/>
      </w:r>
      <w:r w:rsidR="006F7640">
        <w:rPr>
          <w:noProof/>
        </w:rPr>
        <w:t>110</w:t>
      </w:r>
      <w:r>
        <w:rPr>
          <w:noProof/>
        </w:rPr>
        <w:fldChar w:fldCharType="end"/>
      </w:r>
    </w:p>
    <w:p w14:paraId="06724135" w14:textId="1DB7C66B" w:rsidR="00D97462" w:rsidRDefault="00D97462">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_Toc482734042 \h </w:instrText>
      </w:r>
      <w:r>
        <w:rPr>
          <w:noProof/>
        </w:rPr>
      </w:r>
      <w:r>
        <w:rPr>
          <w:noProof/>
        </w:rPr>
        <w:fldChar w:fldCharType="separate"/>
      </w:r>
      <w:r w:rsidR="006F7640">
        <w:rPr>
          <w:noProof/>
        </w:rPr>
        <w:t>114</w:t>
      </w:r>
      <w:r>
        <w:rPr>
          <w:noProof/>
        </w:rPr>
        <w:fldChar w:fldCharType="end"/>
      </w:r>
    </w:p>
    <w:p w14:paraId="683C4EFD" w14:textId="77606DAE" w:rsidR="00D97462" w:rsidRDefault="00D9746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_Toc482734043 \h </w:instrText>
      </w:r>
      <w:r>
        <w:rPr>
          <w:noProof/>
        </w:rPr>
      </w:r>
      <w:r>
        <w:rPr>
          <w:noProof/>
        </w:rPr>
        <w:fldChar w:fldCharType="separate"/>
      </w:r>
      <w:r w:rsidR="006F7640">
        <w:rPr>
          <w:noProof/>
        </w:rPr>
        <w:t>116</w:t>
      </w:r>
      <w:r>
        <w:rPr>
          <w:noProof/>
        </w:rPr>
        <w:fldChar w:fldCharType="end"/>
      </w:r>
    </w:p>
    <w:p w14:paraId="6CAF3DB6" w14:textId="0038B3C0" w:rsidR="00D97462" w:rsidRDefault="00D9746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_Toc482734044 \h </w:instrText>
      </w:r>
      <w:r>
        <w:rPr>
          <w:noProof/>
        </w:rPr>
      </w:r>
      <w:r>
        <w:rPr>
          <w:noProof/>
        </w:rPr>
        <w:fldChar w:fldCharType="separate"/>
      </w:r>
      <w:r w:rsidR="006F7640">
        <w:rPr>
          <w:noProof/>
        </w:rPr>
        <w:t>117</w:t>
      </w:r>
      <w:r>
        <w:rPr>
          <w:noProof/>
        </w:rPr>
        <w:fldChar w:fldCharType="end"/>
      </w:r>
    </w:p>
    <w:p w14:paraId="19DF6E59" w14:textId="341341EA" w:rsidR="00D97462" w:rsidRDefault="00D9746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_Toc482734045 \h </w:instrText>
      </w:r>
      <w:r>
        <w:rPr>
          <w:noProof/>
        </w:rPr>
      </w:r>
      <w:r>
        <w:rPr>
          <w:noProof/>
        </w:rPr>
        <w:fldChar w:fldCharType="separate"/>
      </w:r>
      <w:r w:rsidR="006F7640">
        <w:rPr>
          <w:noProof/>
        </w:rPr>
        <w:t>117</w:t>
      </w:r>
      <w:r>
        <w:rPr>
          <w:noProof/>
        </w:rPr>
        <w:fldChar w:fldCharType="end"/>
      </w:r>
    </w:p>
    <w:p w14:paraId="2B99104B" w14:textId="2D1EBB17" w:rsidR="00D97462" w:rsidRDefault="00D9746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_Toc482734046 \h </w:instrText>
      </w:r>
      <w:r>
        <w:rPr>
          <w:noProof/>
        </w:rPr>
      </w:r>
      <w:r>
        <w:rPr>
          <w:noProof/>
        </w:rPr>
        <w:fldChar w:fldCharType="separate"/>
      </w:r>
      <w:r w:rsidR="006F7640">
        <w:rPr>
          <w:noProof/>
        </w:rPr>
        <w:t>118</w:t>
      </w:r>
      <w:r>
        <w:rPr>
          <w:noProof/>
        </w:rPr>
        <w:fldChar w:fldCharType="end"/>
      </w:r>
    </w:p>
    <w:p w14:paraId="2A12DD6C" w14:textId="78E2F399" w:rsidR="00D97462" w:rsidRDefault="00D97462">
      <w:pPr>
        <w:pStyle w:val="TOC4"/>
        <w:tabs>
          <w:tab w:val="right" w:leader="dot" w:pos="9394"/>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_Toc482734047 \h </w:instrText>
      </w:r>
      <w:r>
        <w:rPr>
          <w:noProof/>
        </w:rPr>
      </w:r>
      <w:r>
        <w:rPr>
          <w:noProof/>
        </w:rPr>
        <w:fldChar w:fldCharType="separate"/>
      </w:r>
      <w:r w:rsidR="006F7640">
        <w:rPr>
          <w:noProof/>
        </w:rPr>
        <w:t>119</w:t>
      </w:r>
      <w:r>
        <w:rPr>
          <w:noProof/>
        </w:rPr>
        <w:fldChar w:fldCharType="end"/>
      </w:r>
    </w:p>
    <w:p w14:paraId="30C53959" w14:textId="0FEFA0ED" w:rsidR="00D97462" w:rsidRDefault="00D97462">
      <w:pPr>
        <w:pStyle w:val="TOC4"/>
        <w:tabs>
          <w:tab w:val="right" w:leader="dot" w:pos="9394"/>
        </w:tabs>
        <w:rPr>
          <w:rFonts w:asciiTheme="minorHAnsi" w:hAnsiTheme="minorHAnsi"/>
          <w:noProof/>
          <w:lang w:val="en-US" w:eastAsia="en-US"/>
        </w:rPr>
      </w:pPr>
      <w:r>
        <w:rPr>
          <w:noProof/>
        </w:rPr>
        <w:t>D</w:t>
      </w:r>
      <w:r w:rsidRPr="006D56C3">
        <w:rPr>
          <w:noProof/>
          <w:vertAlign w:val="superscript"/>
        </w:rPr>
        <w:t>3</w:t>
      </w:r>
      <w:r>
        <w:rPr>
          <w:noProof/>
        </w:rPr>
        <w:tab/>
      </w:r>
      <w:r>
        <w:rPr>
          <w:noProof/>
        </w:rPr>
        <w:tab/>
      </w:r>
      <w:r>
        <w:rPr>
          <w:noProof/>
        </w:rPr>
        <w:fldChar w:fldCharType="begin"/>
      </w:r>
      <w:r>
        <w:rPr>
          <w:noProof/>
        </w:rPr>
        <w:instrText xml:space="preserve"> PAGEREF _Toc482734048 \h </w:instrText>
      </w:r>
      <w:r>
        <w:rPr>
          <w:noProof/>
        </w:rPr>
      </w:r>
      <w:r>
        <w:rPr>
          <w:noProof/>
        </w:rPr>
        <w:fldChar w:fldCharType="separate"/>
      </w:r>
      <w:r w:rsidR="006F7640">
        <w:rPr>
          <w:noProof/>
        </w:rPr>
        <w:t>120</w:t>
      </w:r>
      <w:r>
        <w:rPr>
          <w:noProof/>
        </w:rPr>
        <w:fldChar w:fldCharType="end"/>
      </w:r>
    </w:p>
    <w:p w14:paraId="1935DF41" w14:textId="719F425B" w:rsidR="00D97462" w:rsidRDefault="00D97462">
      <w:pPr>
        <w:pStyle w:val="TOC4"/>
        <w:tabs>
          <w:tab w:val="right" w:leader="dot" w:pos="9394"/>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_Toc482734049 \h </w:instrText>
      </w:r>
      <w:r>
        <w:rPr>
          <w:noProof/>
        </w:rPr>
      </w:r>
      <w:r>
        <w:rPr>
          <w:noProof/>
        </w:rPr>
        <w:fldChar w:fldCharType="separate"/>
      </w:r>
      <w:r w:rsidR="006F7640">
        <w:rPr>
          <w:noProof/>
        </w:rPr>
        <w:t>122</w:t>
      </w:r>
      <w:r>
        <w:rPr>
          <w:noProof/>
        </w:rPr>
        <w:fldChar w:fldCharType="end"/>
      </w:r>
    </w:p>
    <w:p w14:paraId="42C284E0" w14:textId="6B8D9532" w:rsidR="00D97462" w:rsidRDefault="00D97462">
      <w:pPr>
        <w:pStyle w:val="TOC3"/>
        <w:rPr>
          <w:rFonts w:asciiTheme="minorHAnsi" w:hAnsiTheme="minorHAnsi"/>
          <w:noProof/>
          <w:lang w:val="en-US" w:eastAsia="en-US"/>
        </w:rPr>
      </w:pPr>
      <w:r>
        <w:rPr>
          <w:noProof/>
        </w:rPr>
        <w:lastRenderedPageBreak/>
        <w:t>6.1.3 Space Junk</w:t>
      </w:r>
      <w:r>
        <w:rPr>
          <w:noProof/>
        </w:rPr>
        <w:tab/>
      </w:r>
      <w:r>
        <w:rPr>
          <w:noProof/>
        </w:rPr>
        <w:fldChar w:fldCharType="begin"/>
      </w:r>
      <w:r>
        <w:rPr>
          <w:noProof/>
        </w:rPr>
        <w:instrText xml:space="preserve"> PAGEREF _Toc482734050 \h </w:instrText>
      </w:r>
      <w:r>
        <w:rPr>
          <w:noProof/>
        </w:rPr>
      </w:r>
      <w:r>
        <w:rPr>
          <w:noProof/>
        </w:rPr>
        <w:fldChar w:fldCharType="separate"/>
      </w:r>
      <w:r w:rsidR="006F7640">
        <w:rPr>
          <w:noProof/>
        </w:rPr>
        <w:t>122</w:t>
      </w:r>
      <w:r>
        <w:rPr>
          <w:noProof/>
        </w:rPr>
        <w:fldChar w:fldCharType="end"/>
      </w:r>
    </w:p>
    <w:p w14:paraId="3B704B0F" w14:textId="1B6C8486" w:rsidR="00D97462" w:rsidRDefault="00D9746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_Toc482734051 \h </w:instrText>
      </w:r>
      <w:r>
        <w:rPr>
          <w:noProof/>
        </w:rPr>
      </w:r>
      <w:r>
        <w:rPr>
          <w:noProof/>
        </w:rPr>
        <w:fldChar w:fldCharType="separate"/>
      </w:r>
      <w:r w:rsidR="006F7640">
        <w:rPr>
          <w:noProof/>
        </w:rPr>
        <w:t>123</w:t>
      </w:r>
      <w:r>
        <w:rPr>
          <w:noProof/>
        </w:rPr>
        <w:fldChar w:fldCharType="end"/>
      </w:r>
    </w:p>
    <w:p w14:paraId="5DFC5571" w14:textId="763631FC" w:rsidR="00D97462" w:rsidRDefault="00D97462">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_Toc482734052 \h </w:instrText>
      </w:r>
      <w:r>
        <w:rPr>
          <w:noProof/>
        </w:rPr>
      </w:r>
      <w:r>
        <w:rPr>
          <w:noProof/>
        </w:rPr>
        <w:fldChar w:fldCharType="separate"/>
      </w:r>
      <w:r w:rsidR="006F7640">
        <w:rPr>
          <w:noProof/>
        </w:rPr>
        <w:t>124</w:t>
      </w:r>
      <w:r>
        <w:rPr>
          <w:noProof/>
        </w:rPr>
        <w:fldChar w:fldCharType="end"/>
      </w:r>
    </w:p>
    <w:p w14:paraId="3466A578" w14:textId="6468E866" w:rsidR="00D97462" w:rsidRDefault="00D97462">
      <w:pPr>
        <w:pStyle w:val="TOC3"/>
        <w:rPr>
          <w:rFonts w:asciiTheme="minorHAnsi" w:hAnsiTheme="minorHAnsi"/>
          <w:noProof/>
          <w:lang w:val="en-US" w:eastAsia="en-US"/>
        </w:rPr>
      </w:pPr>
      <w:r>
        <w:rPr>
          <w:noProof/>
        </w:rPr>
        <w:t>6.1.6 CubeSats Beyond LEO</w:t>
      </w:r>
      <w:r>
        <w:rPr>
          <w:noProof/>
        </w:rPr>
        <w:tab/>
      </w:r>
      <w:r>
        <w:rPr>
          <w:noProof/>
        </w:rPr>
        <w:fldChar w:fldCharType="begin"/>
      </w:r>
      <w:r>
        <w:rPr>
          <w:noProof/>
        </w:rPr>
        <w:instrText xml:space="preserve"> PAGEREF _Toc482734053 \h </w:instrText>
      </w:r>
      <w:r>
        <w:rPr>
          <w:noProof/>
        </w:rPr>
      </w:r>
      <w:r>
        <w:rPr>
          <w:noProof/>
        </w:rPr>
        <w:fldChar w:fldCharType="separate"/>
      </w:r>
      <w:r w:rsidR="006F7640">
        <w:rPr>
          <w:noProof/>
        </w:rPr>
        <w:t>124</w:t>
      </w:r>
      <w:r>
        <w:rPr>
          <w:noProof/>
        </w:rPr>
        <w:fldChar w:fldCharType="end"/>
      </w:r>
    </w:p>
    <w:p w14:paraId="60E6C921" w14:textId="054A2BA6" w:rsidR="00D97462" w:rsidRDefault="00D9746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_Toc482734054 \h </w:instrText>
      </w:r>
      <w:r>
        <w:rPr>
          <w:noProof/>
        </w:rPr>
      </w:r>
      <w:r>
        <w:rPr>
          <w:noProof/>
        </w:rPr>
        <w:fldChar w:fldCharType="separate"/>
      </w:r>
      <w:r w:rsidR="006F7640">
        <w:rPr>
          <w:noProof/>
        </w:rPr>
        <w:t>125</w:t>
      </w:r>
      <w:r>
        <w:rPr>
          <w:noProof/>
        </w:rPr>
        <w:fldChar w:fldCharType="end"/>
      </w:r>
    </w:p>
    <w:p w14:paraId="10BEDD58" w14:textId="09DA519E" w:rsidR="00D97462" w:rsidRDefault="00D97462">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_Toc482734055 \h </w:instrText>
      </w:r>
      <w:r>
        <w:rPr>
          <w:noProof/>
        </w:rPr>
      </w:r>
      <w:r>
        <w:rPr>
          <w:noProof/>
        </w:rPr>
        <w:fldChar w:fldCharType="separate"/>
      </w:r>
      <w:r w:rsidR="006F7640">
        <w:rPr>
          <w:noProof/>
        </w:rPr>
        <w:t>126</w:t>
      </w:r>
      <w:r>
        <w:rPr>
          <w:noProof/>
        </w:rPr>
        <w:fldChar w:fldCharType="end"/>
      </w:r>
    </w:p>
    <w:p w14:paraId="053E3118" w14:textId="35520DC4" w:rsidR="00D97462" w:rsidRDefault="00D97462">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_Toc482734056 \h </w:instrText>
      </w:r>
      <w:r>
        <w:rPr>
          <w:noProof/>
        </w:rPr>
      </w:r>
      <w:r>
        <w:rPr>
          <w:noProof/>
        </w:rPr>
        <w:fldChar w:fldCharType="separate"/>
      </w:r>
      <w:r w:rsidR="006F7640">
        <w:rPr>
          <w:noProof/>
        </w:rPr>
        <w:t>126</w:t>
      </w:r>
      <w:r>
        <w:rPr>
          <w:noProof/>
        </w:rPr>
        <w:fldChar w:fldCharType="end"/>
      </w:r>
    </w:p>
    <w:p w14:paraId="3DEE1B11" w14:textId="602E5532" w:rsidR="00D97462" w:rsidRDefault="00D97462">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_Toc482734057 \h </w:instrText>
      </w:r>
      <w:r>
        <w:rPr>
          <w:noProof/>
        </w:rPr>
      </w:r>
      <w:r>
        <w:rPr>
          <w:noProof/>
        </w:rPr>
        <w:fldChar w:fldCharType="separate"/>
      </w:r>
      <w:r w:rsidR="006F7640">
        <w:rPr>
          <w:noProof/>
        </w:rPr>
        <w:t>127</w:t>
      </w:r>
      <w:r>
        <w:rPr>
          <w:noProof/>
        </w:rPr>
        <w:fldChar w:fldCharType="end"/>
      </w:r>
    </w:p>
    <w:p w14:paraId="7291419A" w14:textId="1BD63F33" w:rsidR="00D97462" w:rsidRDefault="00D97462">
      <w:pPr>
        <w:pStyle w:val="TOC3"/>
        <w:rPr>
          <w:rFonts w:asciiTheme="minorHAnsi" w:hAnsiTheme="minorHAnsi"/>
          <w:noProof/>
          <w:lang w:val="en-US" w:eastAsia="en-US"/>
        </w:rPr>
      </w:pPr>
      <w:r>
        <w:rPr>
          <w:noProof/>
        </w:rPr>
        <w:t>6.2.4 D</w:t>
      </w:r>
      <w:r w:rsidRPr="006D56C3">
        <w:rPr>
          <w:noProof/>
          <w:vertAlign w:val="superscript"/>
        </w:rPr>
        <w:t>3</w:t>
      </w:r>
      <w:r>
        <w:rPr>
          <w:noProof/>
        </w:rPr>
        <w:tab/>
      </w:r>
      <w:r>
        <w:rPr>
          <w:noProof/>
        </w:rPr>
        <w:fldChar w:fldCharType="begin"/>
      </w:r>
      <w:r>
        <w:rPr>
          <w:noProof/>
        </w:rPr>
        <w:instrText xml:space="preserve"> PAGEREF _Toc482734058 \h </w:instrText>
      </w:r>
      <w:r>
        <w:rPr>
          <w:noProof/>
        </w:rPr>
      </w:r>
      <w:r>
        <w:rPr>
          <w:noProof/>
        </w:rPr>
        <w:fldChar w:fldCharType="separate"/>
      </w:r>
      <w:r w:rsidR="006F7640">
        <w:rPr>
          <w:noProof/>
        </w:rPr>
        <w:t>127</w:t>
      </w:r>
      <w:r>
        <w:rPr>
          <w:noProof/>
        </w:rPr>
        <w:fldChar w:fldCharType="end"/>
      </w:r>
    </w:p>
    <w:p w14:paraId="498E9666" w14:textId="02158631" w:rsidR="00D97462" w:rsidRDefault="00D97462">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_Toc482734059 \h </w:instrText>
      </w:r>
      <w:r>
        <w:rPr>
          <w:noProof/>
        </w:rPr>
      </w:r>
      <w:r>
        <w:rPr>
          <w:noProof/>
        </w:rPr>
        <w:fldChar w:fldCharType="separate"/>
      </w:r>
      <w:r w:rsidR="006F7640">
        <w:rPr>
          <w:noProof/>
        </w:rPr>
        <w:t>128</w:t>
      </w:r>
      <w:r>
        <w:rPr>
          <w:noProof/>
        </w:rPr>
        <w:fldChar w:fldCharType="end"/>
      </w:r>
    </w:p>
    <w:p w14:paraId="7E2C9ECB" w14:textId="6A20BE1F" w:rsidR="00D97462" w:rsidRDefault="00D97462">
      <w:pPr>
        <w:pStyle w:val="TOC1"/>
        <w:rPr>
          <w:rFonts w:asciiTheme="minorHAnsi" w:hAnsiTheme="minorHAnsi"/>
          <w:noProof/>
          <w:lang w:val="en-US" w:eastAsia="en-US"/>
        </w:rPr>
      </w:pPr>
      <w:r>
        <w:rPr>
          <w:noProof/>
        </w:rPr>
        <w:t>References</w:t>
      </w:r>
      <w:r>
        <w:rPr>
          <w:noProof/>
        </w:rPr>
        <w:tab/>
      </w:r>
      <w:r>
        <w:rPr>
          <w:noProof/>
        </w:rPr>
        <w:fldChar w:fldCharType="begin"/>
      </w:r>
      <w:r>
        <w:rPr>
          <w:noProof/>
        </w:rPr>
        <w:instrText xml:space="preserve"> PAGEREF _Toc482734060 \h </w:instrText>
      </w:r>
      <w:r>
        <w:rPr>
          <w:noProof/>
        </w:rPr>
      </w:r>
      <w:r>
        <w:rPr>
          <w:noProof/>
        </w:rPr>
        <w:fldChar w:fldCharType="separate"/>
      </w:r>
      <w:r w:rsidR="006F7640">
        <w:rPr>
          <w:noProof/>
        </w:rPr>
        <w:t>i</w:t>
      </w:r>
      <w:r>
        <w:rPr>
          <w:noProof/>
        </w:rPr>
        <w:fldChar w:fldCharType="end"/>
      </w:r>
    </w:p>
    <w:p w14:paraId="1A64770D" w14:textId="77777777" w:rsidR="00D97462" w:rsidRDefault="00D97462" w:rsidP="00362833">
      <w:pPr>
        <w:rPr>
          <w:noProof/>
          <w:sz w:val="20"/>
        </w:rPr>
        <w:sectPr w:rsidR="00D97462" w:rsidSect="0064321A">
          <w:type w:val="continuous"/>
          <w:pgSz w:w="12240" w:h="15840"/>
          <w:pgMar w:top="1699" w:right="1906" w:bottom="1699" w:left="2473" w:header="576" w:footer="576" w:gutter="0"/>
          <w:pgNumType w:fmt="lowerRoman"/>
          <w:cols w:space="720"/>
          <w:docGrid w:linePitch="326"/>
        </w:sectPr>
      </w:pPr>
    </w:p>
    <w:p w14:paraId="4E0B9ABF" w14:textId="658678FB" w:rsidR="00D97462" w:rsidRPr="00914860" w:rsidRDefault="007D4619" w:rsidP="007C0888">
      <w:pPr>
        <w:pStyle w:val="Chaptertitlenotnumbered"/>
        <w:spacing w:after="0"/>
      </w:pPr>
      <w:r w:rsidRPr="00E463D9">
        <w:rPr>
          <w:sz w:val="20"/>
        </w:rPr>
        <w:lastRenderedPageBreak/>
        <w:fldChar w:fldCharType="end"/>
      </w:r>
      <w:bookmarkStart w:id="5" w:name="_Toc482733975"/>
      <w:bookmarkStart w:id="6" w:name="_Ref482009274"/>
      <w:r w:rsidR="00D97462" w:rsidRPr="002B539B">
        <w:t>Figures</w:t>
      </w:r>
      <w:bookmarkEnd w:id="5"/>
    </w:p>
    <w:p w14:paraId="2E3C70C6" w14:textId="2037EB7A" w:rsidR="00D97462" w:rsidRDefault="00D97462" w:rsidP="00D97462">
      <w:pPr>
        <w:pStyle w:val="TableofFigures"/>
        <w:rPr>
          <w:rFonts w:asciiTheme="minorHAnsi" w:hAnsiTheme="minorHAnsi"/>
          <w:noProof/>
          <w:lang w:val="en-US" w:eastAsia="en-US"/>
        </w:rPr>
      </w:pPr>
      <w:r>
        <w:fldChar w:fldCharType="begin"/>
      </w:r>
      <w:r>
        <w:instrText xml:space="preserve"> TOC \c "Figure" </w:instrText>
      </w:r>
      <w:r>
        <w:fldChar w:fldCharType="separate"/>
      </w:r>
      <w:r>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_Toc482731862 \h </w:instrText>
      </w:r>
      <w:r>
        <w:rPr>
          <w:noProof/>
        </w:rPr>
      </w:r>
      <w:r>
        <w:rPr>
          <w:noProof/>
        </w:rPr>
        <w:fldChar w:fldCharType="separate"/>
      </w:r>
      <w:r w:rsidR="006F7640">
        <w:rPr>
          <w:noProof/>
        </w:rPr>
        <w:t>2</w:t>
      </w:r>
      <w:r>
        <w:rPr>
          <w:noProof/>
        </w:rPr>
        <w:fldChar w:fldCharType="end"/>
      </w:r>
    </w:p>
    <w:p w14:paraId="5FBF182C" w14:textId="7A345D56" w:rsidR="00D97462" w:rsidRDefault="00D97462" w:rsidP="00D97462">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_Toc482731863 \h </w:instrText>
      </w:r>
      <w:r>
        <w:rPr>
          <w:noProof/>
        </w:rPr>
      </w:r>
      <w:r>
        <w:rPr>
          <w:noProof/>
        </w:rPr>
        <w:fldChar w:fldCharType="separate"/>
      </w:r>
      <w:r w:rsidR="006F7640">
        <w:rPr>
          <w:noProof/>
        </w:rPr>
        <w:t>4</w:t>
      </w:r>
      <w:r>
        <w:rPr>
          <w:noProof/>
        </w:rPr>
        <w:fldChar w:fldCharType="end"/>
      </w:r>
    </w:p>
    <w:p w14:paraId="410F2B52" w14:textId="482E980F" w:rsidR="00D97462" w:rsidRDefault="00D97462" w:rsidP="00D97462">
      <w:pPr>
        <w:pStyle w:val="TableofFigures"/>
        <w:rPr>
          <w:rFonts w:asciiTheme="minorHAnsi" w:hAnsiTheme="minorHAnsi"/>
          <w:noProof/>
          <w:lang w:val="en-US" w:eastAsia="en-US"/>
        </w:rPr>
      </w:pPr>
      <w:r>
        <w:rPr>
          <w:noProof/>
        </w:rPr>
        <w:t>Figure 3. The CubeSats and ground station of the hypothetical as viewed from a higher orbit looking down upon the Earth’s surface. The CubeSats are assumed to have an orbital altitude of 550km.</w:t>
      </w:r>
      <w:r>
        <w:rPr>
          <w:noProof/>
        </w:rPr>
        <w:tab/>
      </w:r>
      <w:r>
        <w:rPr>
          <w:noProof/>
        </w:rPr>
        <w:fldChar w:fldCharType="begin"/>
      </w:r>
      <w:r>
        <w:rPr>
          <w:noProof/>
        </w:rPr>
        <w:instrText xml:space="preserve"> PAGEREF _Toc482731864 \h </w:instrText>
      </w:r>
      <w:r>
        <w:rPr>
          <w:noProof/>
        </w:rPr>
      </w:r>
      <w:r>
        <w:rPr>
          <w:noProof/>
        </w:rPr>
        <w:fldChar w:fldCharType="separate"/>
      </w:r>
      <w:r w:rsidR="006F7640">
        <w:rPr>
          <w:noProof/>
        </w:rPr>
        <w:t>7</w:t>
      </w:r>
      <w:r>
        <w:rPr>
          <w:noProof/>
        </w:rPr>
        <w:fldChar w:fldCharType="end"/>
      </w:r>
    </w:p>
    <w:p w14:paraId="7DFDD2BC" w14:textId="260F0CF7" w:rsidR="00D97462" w:rsidRDefault="00D97462" w:rsidP="00D97462">
      <w:pPr>
        <w:pStyle w:val="TableofFigures"/>
        <w:rPr>
          <w:rFonts w:asciiTheme="minorHAnsi" w:hAnsiTheme="minorHAnsi"/>
          <w:noProof/>
          <w:lang w:val="en-US" w:eastAsia="en-US"/>
        </w:rPr>
      </w:pPr>
      <w:r>
        <w:rPr>
          <w:noProof/>
        </w:rPr>
        <w:t>Figure 4.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_Toc482731865 \h </w:instrText>
      </w:r>
      <w:r>
        <w:rPr>
          <w:noProof/>
        </w:rPr>
      </w:r>
      <w:r>
        <w:rPr>
          <w:noProof/>
        </w:rPr>
        <w:fldChar w:fldCharType="separate"/>
      </w:r>
      <w:r w:rsidR="006F7640">
        <w:rPr>
          <w:noProof/>
        </w:rPr>
        <w:t>13</w:t>
      </w:r>
      <w:r>
        <w:rPr>
          <w:noProof/>
        </w:rPr>
        <w:fldChar w:fldCharType="end"/>
      </w:r>
    </w:p>
    <w:p w14:paraId="0D8A705C" w14:textId="5175ED58" w:rsidR="00D97462" w:rsidRDefault="00D97462" w:rsidP="00D97462">
      <w:pPr>
        <w:pStyle w:val="TableofFigures"/>
        <w:rPr>
          <w:rFonts w:asciiTheme="minorHAnsi" w:hAnsiTheme="minorHAnsi"/>
          <w:noProof/>
          <w:lang w:val="en-US" w:eastAsia="en-US"/>
        </w:rPr>
      </w:pPr>
      <w:r>
        <w:rPr>
          <w:noProof/>
        </w:rPr>
        <w:t>Figure 5.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_Toc482731866 \h </w:instrText>
      </w:r>
      <w:r>
        <w:rPr>
          <w:noProof/>
        </w:rPr>
      </w:r>
      <w:r>
        <w:rPr>
          <w:noProof/>
        </w:rPr>
        <w:fldChar w:fldCharType="separate"/>
      </w:r>
      <w:r w:rsidR="006F7640">
        <w:rPr>
          <w:noProof/>
        </w:rPr>
        <w:t>14</w:t>
      </w:r>
      <w:r>
        <w:rPr>
          <w:noProof/>
        </w:rPr>
        <w:fldChar w:fldCharType="end"/>
      </w:r>
    </w:p>
    <w:p w14:paraId="130528DB" w14:textId="2AF44073" w:rsidR="00D97462" w:rsidRDefault="00D97462" w:rsidP="00D97462">
      <w:pPr>
        <w:pStyle w:val="TableofFigures"/>
        <w:rPr>
          <w:rFonts w:asciiTheme="minorHAnsi" w:hAnsiTheme="minorHAnsi"/>
          <w:noProof/>
          <w:lang w:val="en-US" w:eastAsia="en-US"/>
        </w:rPr>
      </w:pPr>
      <w:r>
        <w:rPr>
          <w:noProof/>
        </w:rPr>
        <w:t>Figure 6. Unlike NASA’s EDSN approach (Figure 2),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_Toc482731867 \h </w:instrText>
      </w:r>
      <w:r>
        <w:rPr>
          <w:noProof/>
        </w:rPr>
      </w:r>
      <w:r>
        <w:rPr>
          <w:noProof/>
        </w:rPr>
        <w:fldChar w:fldCharType="separate"/>
      </w:r>
      <w:r w:rsidR="006F7640">
        <w:rPr>
          <w:noProof/>
        </w:rPr>
        <w:t>17</w:t>
      </w:r>
      <w:r>
        <w:rPr>
          <w:noProof/>
        </w:rPr>
        <w:fldChar w:fldCharType="end"/>
      </w:r>
    </w:p>
    <w:p w14:paraId="47FD0C36" w14:textId="35736B65" w:rsidR="00D97462" w:rsidRDefault="00D97462" w:rsidP="00D97462">
      <w:pPr>
        <w:pStyle w:val="TableofFigures"/>
        <w:rPr>
          <w:rFonts w:asciiTheme="minorHAnsi" w:hAnsiTheme="minorHAnsi"/>
          <w:noProof/>
          <w:lang w:val="en-US" w:eastAsia="en-US"/>
        </w:rPr>
      </w:pPr>
      <w:r>
        <w:rPr>
          <w:noProof/>
        </w:rPr>
        <w:t>Figure 7.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_Toc482731868 \h </w:instrText>
      </w:r>
      <w:r>
        <w:rPr>
          <w:noProof/>
        </w:rPr>
      </w:r>
      <w:r>
        <w:rPr>
          <w:noProof/>
        </w:rPr>
        <w:fldChar w:fldCharType="separate"/>
      </w:r>
      <w:r w:rsidR="006F7640">
        <w:rPr>
          <w:noProof/>
        </w:rPr>
        <w:t>19</w:t>
      </w:r>
      <w:r>
        <w:rPr>
          <w:noProof/>
        </w:rPr>
        <w:fldChar w:fldCharType="end"/>
      </w:r>
    </w:p>
    <w:p w14:paraId="51CA455D" w14:textId="1E2F43A2" w:rsidR="00D97462" w:rsidRDefault="00D97462" w:rsidP="00D97462">
      <w:pPr>
        <w:pStyle w:val="TableofFigures"/>
        <w:rPr>
          <w:rFonts w:asciiTheme="minorHAnsi" w:hAnsiTheme="minorHAnsi"/>
          <w:noProof/>
          <w:lang w:val="en-US" w:eastAsia="en-US"/>
        </w:rPr>
      </w:pPr>
      <w:r>
        <w:rPr>
          <w:noProof/>
        </w:rPr>
        <w:t>Figure 8. A conceptual illustration of the proposed RAVAN constellation. Image Credit: John Hopkins University Applied Physics Laboratory.</w:t>
      </w:r>
      <w:r>
        <w:rPr>
          <w:noProof/>
        </w:rPr>
        <w:tab/>
      </w:r>
      <w:r>
        <w:rPr>
          <w:noProof/>
        </w:rPr>
        <w:fldChar w:fldCharType="begin"/>
      </w:r>
      <w:r>
        <w:rPr>
          <w:noProof/>
        </w:rPr>
        <w:instrText xml:space="preserve"> PAGEREF _Toc482731869 \h </w:instrText>
      </w:r>
      <w:r>
        <w:rPr>
          <w:noProof/>
        </w:rPr>
      </w:r>
      <w:r>
        <w:rPr>
          <w:noProof/>
        </w:rPr>
        <w:fldChar w:fldCharType="separate"/>
      </w:r>
      <w:r w:rsidR="006F7640">
        <w:rPr>
          <w:noProof/>
        </w:rPr>
        <w:t>22</w:t>
      </w:r>
      <w:r>
        <w:rPr>
          <w:noProof/>
        </w:rPr>
        <w:fldChar w:fldCharType="end"/>
      </w:r>
    </w:p>
    <w:p w14:paraId="57D3E124" w14:textId="0ACF02D4" w:rsidR="00D97462" w:rsidRDefault="00D97462" w:rsidP="00D97462">
      <w:pPr>
        <w:pStyle w:val="TableofFigures"/>
        <w:rPr>
          <w:rFonts w:asciiTheme="minorHAnsi" w:hAnsiTheme="minorHAnsi"/>
          <w:noProof/>
          <w:lang w:val="en-US" w:eastAsia="en-US"/>
        </w:rPr>
      </w:pPr>
      <w:r>
        <w:rPr>
          <w:noProof/>
        </w:rPr>
        <w:t>Figure 9.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_Toc482731870 \h </w:instrText>
      </w:r>
      <w:r>
        <w:rPr>
          <w:noProof/>
        </w:rPr>
      </w:r>
      <w:r>
        <w:rPr>
          <w:noProof/>
        </w:rPr>
        <w:fldChar w:fldCharType="separate"/>
      </w:r>
      <w:r w:rsidR="006F7640">
        <w:rPr>
          <w:noProof/>
        </w:rPr>
        <w:t>25</w:t>
      </w:r>
      <w:r>
        <w:rPr>
          <w:noProof/>
        </w:rPr>
        <w:fldChar w:fldCharType="end"/>
      </w:r>
    </w:p>
    <w:p w14:paraId="7671128B" w14:textId="6192EF08" w:rsidR="00D97462" w:rsidRDefault="00D97462" w:rsidP="00D97462">
      <w:pPr>
        <w:pStyle w:val="TableofFigures"/>
        <w:rPr>
          <w:rFonts w:asciiTheme="minorHAnsi" w:hAnsiTheme="minorHAnsi"/>
          <w:noProof/>
          <w:lang w:val="en-US" w:eastAsia="en-US"/>
        </w:rPr>
      </w:pPr>
      <w:r>
        <w:rPr>
          <w:noProof/>
        </w:rPr>
        <w:lastRenderedPageBreak/>
        <w:t>Figure 10. A timeline of the Captaincy negotiation process carried out between the two Nodes spacecraft (SC). Image Credit: NASA Ames Research Centre</w:t>
      </w:r>
      <w:r>
        <w:rPr>
          <w:noProof/>
        </w:rPr>
        <w:tab/>
      </w:r>
      <w:r>
        <w:rPr>
          <w:noProof/>
        </w:rPr>
        <w:fldChar w:fldCharType="begin"/>
      </w:r>
      <w:r>
        <w:rPr>
          <w:noProof/>
        </w:rPr>
        <w:instrText xml:space="preserve"> PAGEREF _Toc482731871 \h </w:instrText>
      </w:r>
      <w:r>
        <w:rPr>
          <w:noProof/>
        </w:rPr>
      </w:r>
      <w:r>
        <w:rPr>
          <w:noProof/>
        </w:rPr>
        <w:fldChar w:fldCharType="separate"/>
      </w:r>
      <w:r w:rsidR="006F7640">
        <w:rPr>
          <w:noProof/>
        </w:rPr>
        <w:t>27</w:t>
      </w:r>
      <w:r>
        <w:rPr>
          <w:noProof/>
        </w:rPr>
        <w:fldChar w:fldCharType="end"/>
      </w:r>
    </w:p>
    <w:p w14:paraId="6AE150FC" w14:textId="704C0C7B" w:rsidR="00D97462" w:rsidRDefault="00D97462" w:rsidP="00D97462">
      <w:pPr>
        <w:pStyle w:val="TableofFigures"/>
        <w:rPr>
          <w:rFonts w:asciiTheme="minorHAnsi" w:hAnsiTheme="minorHAnsi"/>
          <w:noProof/>
          <w:lang w:val="en-US" w:eastAsia="en-US"/>
        </w:rPr>
      </w:pPr>
      <w:r>
        <w:rPr>
          <w:noProof/>
        </w:rPr>
        <w:t>Figure 11.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_Toc482731872 \h </w:instrText>
      </w:r>
      <w:r>
        <w:rPr>
          <w:noProof/>
        </w:rPr>
      </w:r>
      <w:r>
        <w:rPr>
          <w:noProof/>
        </w:rPr>
        <w:fldChar w:fldCharType="separate"/>
      </w:r>
      <w:r w:rsidR="006F7640">
        <w:rPr>
          <w:noProof/>
        </w:rPr>
        <w:t>32</w:t>
      </w:r>
      <w:r>
        <w:rPr>
          <w:noProof/>
        </w:rPr>
        <w:fldChar w:fldCharType="end"/>
      </w:r>
    </w:p>
    <w:p w14:paraId="60ECC25D" w14:textId="652BB073" w:rsidR="00D97462" w:rsidRDefault="00D97462" w:rsidP="00D97462">
      <w:pPr>
        <w:pStyle w:val="TableofFigures"/>
        <w:rPr>
          <w:rFonts w:asciiTheme="minorHAnsi" w:hAnsiTheme="minorHAnsi"/>
          <w:noProof/>
          <w:lang w:val="en-US" w:eastAsia="en-US"/>
        </w:rPr>
      </w:pPr>
      <w:r>
        <w:rPr>
          <w:noProof/>
        </w:rPr>
        <w:t>Figure 12.</w:t>
      </w:r>
      <w:r w:rsidRPr="006152FE">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_Toc482731873 \h </w:instrText>
      </w:r>
      <w:r>
        <w:rPr>
          <w:noProof/>
        </w:rPr>
      </w:r>
      <w:r>
        <w:rPr>
          <w:noProof/>
        </w:rPr>
        <w:fldChar w:fldCharType="separate"/>
      </w:r>
      <w:r w:rsidR="006F7640">
        <w:rPr>
          <w:noProof/>
        </w:rPr>
        <w:t>33</w:t>
      </w:r>
      <w:r>
        <w:rPr>
          <w:noProof/>
        </w:rPr>
        <w:fldChar w:fldCharType="end"/>
      </w:r>
    </w:p>
    <w:p w14:paraId="75E95C7F" w14:textId="7097C016" w:rsidR="00D97462" w:rsidRDefault="00D97462" w:rsidP="00D97462">
      <w:pPr>
        <w:pStyle w:val="TableofFigures"/>
        <w:rPr>
          <w:rFonts w:asciiTheme="minorHAnsi" w:hAnsiTheme="minorHAnsi"/>
          <w:noProof/>
          <w:lang w:val="en-US" w:eastAsia="en-US"/>
        </w:rPr>
      </w:pPr>
      <w:r>
        <w:rPr>
          <w:noProof/>
        </w:rPr>
        <w:t>Figure 13. An example of network cluster forming and election of cluster heads. With the introduction of a mobile sink (ground station), clustering can be adapted to ensure the election of cluster heads with the longest contact durations and/or most resources [81].</w:t>
      </w:r>
      <w:r>
        <w:rPr>
          <w:noProof/>
        </w:rPr>
        <w:tab/>
      </w:r>
      <w:r>
        <w:rPr>
          <w:noProof/>
        </w:rPr>
        <w:fldChar w:fldCharType="begin"/>
      </w:r>
      <w:r>
        <w:rPr>
          <w:noProof/>
        </w:rPr>
        <w:instrText xml:space="preserve"> PAGEREF _Toc482731874 \h </w:instrText>
      </w:r>
      <w:r>
        <w:rPr>
          <w:noProof/>
        </w:rPr>
      </w:r>
      <w:r>
        <w:rPr>
          <w:noProof/>
        </w:rPr>
        <w:fldChar w:fldCharType="separate"/>
      </w:r>
      <w:r w:rsidR="006F7640">
        <w:rPr>
          <w:noProof/>
        </w:rPr>
        <w:t>36</w:t>
      </w:r>
      <w:r>
        <w:rPr>
          <w:noProof/>
        </w:rPr>
        <w:fldChar w:fldCharType="end"/>
      </w:r>
    </w:p>
    <w:p w14:paraId="148E77DD" w14:textId="0BF402EA" w:rsidR="00D97462" w:rsidRDefault="00D97462" w:rsidP="00D97462">
      <w:pPr>
        <w:pStyle w:val="TableofFigures"/>
        <w:rPr>
          <w:rFonts w:asciiTheme="minorHAnsi" w:hAnsiTheme="minorHAnsi"/>
          <w:noProof/>
          <w:lang w:val="en-US" w:eastAsia="en-US"/>
        </w:rPr>
      </w:pPr>
      <w:r>
        <w:rPr>
          <w:noProof/>
        </w:rPr>
        <w:t>Figure 14.</w:t>
      </w:r>
      <w:r w:rsidRPr="006152FE">
        <w:rPr>
          <w:b/>
          <w:noProof/>
        </w:rPr>
        <w:t xml:space="preserve"> </w:t>
      </w:r>
      <w:r>
        <w:rPr>
          <w:noProof/>
        </w:rPr>
        <w:t>An illustration of the broadcast RREQ unicast RREP approaches used by DSR and AODV. Targets will generate RREPs for each arriving RREQ. RREQs which revisit nodes are dropped. The paths of dropped RREQs are not illustrated above.</w:t>
      </w:r>
      <w:r>
        <w:rPr>
          <w:noProof/>
        </w:rPr>
        <w:tab/>
      </w:r>
      <w:r>
        <w:rPr>
          <w:noProof/>
        </w:rPr>
        <w:fldChar w:fldCharType="begin"/>
      </w:r>
      <w:r>
        <w:rPr>
          <w:noProof/>
        </w:rPr>
        <w:instrText xml:space="preserve"> PAGEREF _Toc482731875 \h </w:instrText>
      </w:r>
      <w:r>
        <w:rPr>
          <w:noProof/>
        </w:rPr>
      </w:r>
      <w:r>
        <w:rPr>
          <w:noProof/>
        </w:rPr>
        <w:fldChar w:fldCharType="separate"/>
      </w:r>
      <w:r w:rsidR="006F7640">
        <w:rPr>
          <w:noProof/>
        </w:rPr>
        <w:t>40</w:t>
      </w:r>
      <w:r>
        <w:rPr>
          <w:noProof/>
        </w:rPr>
        <w:fldChar w:fldCharType="end"/>
      </w:r>
    </w:p>
    <w:p w14:paraId="3899195A" w14:textId="1BF12692" w:rsidR="00D97462" w:rsidRDefault="00D97462" w:rsidP="00D97462">
      <w:pPr>
        <w:pStyle w:val="TableofFigures"/>
        <w:rPr>
          <w:rFonts w:asciiTheme="minorHAnsi" w:hAnsiTheme="minorHAnsi"/>
          <w:noProof/>
          <w:lang w:val="en-US" w:eastAsia="en-US"/>
        </w:rPr>
      </w:pPr>
      <w:r>
        <w:rPr>
          <w:noProof/>
        </w:rPr>
        <w:t>Figure 15.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_Toc482731876 \h </w:instrText>
      </w:r>
      <w:r>
        <w:rPr>
          <w:noProof/>
        </w:rPr>
      </w:r>
      <w:r>
        <w:rPr>
          <w:noProof/>
        </w:rPr>
        <w:fldChar w:fldCharType="separate"/>
      </w:r>
      <w:r w:rsidR="006F7640">
        <w:rPr>
          <w:noProof/>
        </w:rPr>
        <w:t>44</w:t>
      </w:r>
      <w:r>
        <w:rPr>
          <w:noProof/>
        </w:rPr>
        <w:fldChar w:fldCharType="end"/>
      </w:r>
    </w:p>
    <w:p w14:paraId="646E50C8" w14:textId="6DC4FFD6" w:rsidR="00D97462" w:rsidRDefault="00D97462" w:rsidP="00D97462">
      <w:pPr>
        <w:pStyle w:val="TableofFigures"/>
        <w:rPr>
          <w:rFonts w:asciiTheme="minorHAnsi" w:hAnsiTheme="minorHAnsi"/>
          <w:noProof/>
          <w:lang w:val="en-US" w:eastAsia="en-US"/>
        </w:rPr>
      </w:pPr>
      <w:r>
        <w:rPr>
          <w:noProof/>
        </w:rPr>
        <w:t>Figure 16.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_Toc482731877 \h </w:instrText>
      </w:r>
      <w:r>
        <w:rPr>
          <w:noProof/>
        </w:rPr>
      </w:r>
      <w:r>
        <w:rPr>
          <w:noProof/>
        </w:rPr>
        <w:fldChar w:fldCharType="separate"/>
      </w:r>
      <w:r w:rsidR="006F7640">
        <w:rPr>
          <w:noProof/>
        </w:rPr>
        <w:t>46</w:t>
      </w:r>
      <w:r>
        <w:rPr>
          <w:noProof/>
        </w:rPr>
        <w:fldChar w:fldCharType="end"/>
      </w:r>
    </w:p>
    <w:p w14:paraId="771E069C" w14:textId="0973375B" w:rsidR="00D97462" w:rsidRDefault="00D97462" w:rsidP="00D97462">
      <w:pPr>
        <w:pStyle w:val="TableofFigures"/>
        <w:rPr>
          <w:rFonts w:asciiTheme="minorHAnsi" w:hAnsiTheme="minorHAnsi"/>
          <w:noProof/>
          <w:lang w:val="en-US" w:eastAsia="en-US"/>
        </w:rPr>
      </w:pPr>
      <w:r>
        <w:rPr>
          <w:noProof/>
        </w:rPr>
        <w:t>Figure 17.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_Toc482731878 \h </w:instrText>
      </w:r>
      <w:r>
        <w:rPr>
          <w:noProof/>
        </w:rPr>
      </w:r>
      <w:r>
        <w:rPr>
          <w:noProof/>
        </w:rPr>
        <w:fldChar w:fldCharType="separate"/>
      </w:r>
      <w:r w:rsidR="006F7640">
        <w:rPr>
          <w:noProof/>
        </w:rPr>
        <w:t>49</w:t>
      </w:r>
      <w:r>
        <w:rPr>
          <w:noProof/>
        </w:rPr>
        <w:fldChar w:fldCharType="end"/>
      </w:r>
    </w:p>
    <w:p w14:paraId="55F07579" w14:textId="603FE9AC" w:rsidR="00D97462" w:rsidRDefault="00D97462" w:rsidP="00D97462">
      <w:pPr>
        <w:pStyle w:val="TableofFigures"/>
        <w:rPr>
          <w:rFonts w:asciiTheme="minorHAnsi" w:hAnsiTheme="minorHAnsi"/>
          <w:noProof/>
          <w:lang w:val="en-US" w:eastAsia="en-US"/>
        </w:rPr>
      </w:pPr>
      <w:r>
        <w:rPr>
          <w:noProof/>
        </w:rPr>
        <w:t>Figure 18. Throughput here is measured as the amount of time spent transmitting data divided by the amount of time available to transmit data. Image Credit: [111]</w:t>
      </w:r>
      <w:r>
        <w:rPr>
          <w:noProof/>
        </w:rPr>
        <w:tab/>
      </w:r>
      <w:r>
        <w:rPr>
          <w:noProof/>
        </w:rPr>
        <w:fldChar w:fldCharType="begin"/>
      </w:r>
      <w:r>
        <w:rPr>
          <w:noProof/>
        </w:rPr>
        <w:instrText xml:space="preserve"> PAGEREF _Toc482731879 \h </w:instrText>
      </w:r>
      <w:r>
        <w:rPr>
          <w:noProof/>
        </w:rPr>
      </w:r>
      <w:r>
        <w:rPr>
          <w:noProof/>
        </w:rPr>
        <w:fldChar w:fldCharType="separate"/>
      </w:r>
      <w:r w:rsidR="006F7640">
        <w:rPr>
          <w:noProof/>
        </w:rPr>
        <w:t>50</w:t>
      </w:r>
      <w:r>
        <w:rPr>
          <w:noProof/>
        </w:rPr>
        <w:fldChar w:fldCharType="end"/>
      </w:r>
    </w:p>
    <w:p w14:paraId="04D784E4" w14:textId="4FF40635" w:rsidR="00D97462" w:rsidRDefault="00D97462" w:rsidP="00D97462">
      <w:pPr>
        <w:pStyle w:val="TableofFigures"/>
        <w:rPr>
          <w:rFonts w:asciiTheme="minorHAnsi" w:hAnsiTheme="minorHAnsi"/>
          <w:noProof/>
          <w:lang w:val="en-US" w:eastAsia="en-US"/>
        </w:rPr>
      </w:pPr>
      <w:r>
        <w:rPr>
          <w:noProof/>
        </w:rPr>
        <w:t>Figure 19. NASA Tracking and Data Relay Satellites (TDRS) which form the backbone of NASA’s deep space network. Image Credit: NASA</w:t>
      </w:r>
      <w:r>
        <w:rPr>
          <w:noProof/>
        </w:rPr>
        <w:tab/>
      </w:r>
      <w:r>
        <w:rPr>
          <w:noProof/>
        </w:rPr>
        <w:fldChar w:fldCharType="begin"/>
      </w:r>
      <w:r>
        <w:rPr>
          <w:noProof/>
        </w:rPr>
        <w:instrText xml:space="preserve"> PAGEREF _Toc482731880 \h </w:instrText>
      </w:r>
      <w:r>
        <w:rPr>
          <w:noProof/>
        </w:rPr>
      </w:r>
      <w:r>
        <w:rPr>
          <w:noProof/>
        </w:rPr>
        <w:fldChar w:fldCharType="separate"/>
      </w:r>
      <w:r w:rsidR="006F7640">
        <w:rPr>
          <w:noProof/>
        </w:rPr>
        <w:t>54</w:t>
      </w:r>
      <w:r>
        <w:rPr>
          <w:noProof/>
        </w:rPr>
        <w:fldChar w:fldCharType="end"/>
      </w:r>
    </w:p>
    <w:p w14:paraId="5B11E1D0" w14:textId="705C842C" w:rsidR="00D97462" w:rsidRDefault="00D97462" w:rsidP="00D97462">
      <w:pPr>
        <w:pStyle w:val="TableofFigures"/>
        <w:rPr>
          <w:rFonts w:asciiTheme="minorHAnsi" w:hAnsiTheme="minorHAnsi"/>
          <w:noProof/>
          <w:lang w:val="en-US" w:eastAsia="en-US"/>
        </w:rPr>
      </w:pPr>
      <w:r>
        <w:rPr>
          <w:noProof/>
        </w:rPr>
        <w:t>Figure 20. Inter and intra cluster communication in CubeMac. Note that slaves only communicate with one another via cluster masters.</w:t>
      </w:r>
      <w:r>
        <w:rPr>
          <w:noProof/>
        </w:rPr>
        <w:tab/>
      </w:r>
      <w:r>
        <w:rPr>
          <w:noProof/>
        </w:rPr>
        <w:fldChar w:fldCharType="begin"/>
      </w:r>
      <w:r>
        <w:rPr>
          <w:noProof/>
        </w:rPr>
        <w:instrText xml:space="preserve"> PAGEREF _Toc482731881 \h </w:instrText>
      </w:r>
      <w:r>
        <w:rPr>
          <w:noProof/>
        </w:rPr>
      </w:r>
      <w:r>
        <w:rPr>
          <w:noProof/>
        </w:rPr>
        <w:fldChar w:fldCharType="separate"/>
      </w:r>
      <w:r w:rsidR="006F7640">
        <w:rPr>
          <w:noProof/>
        </w:rPr>
        <w:t>58</w:t>
      </w:r>
      <w:r>
        <w:rPr>
          <w:noProof/>
        </w:rPr>
        <w:fldChar w:fldCharType="end"/>
      </w:r>
    </w:p>
    <w:p w14:paraId="5810D13C" w14:textId="5BA34191" w:rsidR="00D97462" w:rsidRDefault="00D97462" w:rsidP="00D97462">
      <w:pPr>
        <w:pStyle w:val="TableofFigures"/>
        <w:rPr>
          <w:rFonts w:asciiTheme="minorHAnsi" w:hAnsiTheme="minorHAnsi"/>
          <w:noProof/>
          <w:lang w:val="en-US" w:eastAsia="en-US"/>
        </w:rPr>
      </w:pPr>
      <w:r>
        <w:rPr>
          <w:noProof/>
        </w:rPr>
        <w:t>Figure 21.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_Toc482731882 \h </w:instrText>
      </w:r>
      <w:r>
        <w:rPr>
          <w:noProof/>
        </w:rPr>
      </w:r>
      <w:r>
        <w:rPr>
          <w:noProof/>
        </w:rPr>
        <w:fldChar w:fldCharType="separate"/>
      </w:r>
      <w:r w:rsidR="006F7640">
        <w:rPr>
          <w:noProof/>
        </w:rPr>
        <w:t>59</w:t>
      </w:r>
      <w:r>
        <w:rPr>
          <w:noProof/>
        </w:rPr>
        <w:fldChar w:fldCharType="end"/>
      </w:r>
    </w:p>
    <w:p w14:paraId="1837E17C" w14:textId="11FE84B0" w:rsidR="00D97462" w:rsidRDefault="00D97462" w:rsidP="00D97462">
      <w:pPr>
        <w:pStyle w:val="TableofFigures"/>
        <w:rPr>
          <w:rFonts w:asciiTheme="minorHAnsi" w:hAnsiTheme="minorHAnsi"/>
          <w:noProof/>
          <w:lang w:val="en-US" w:eastAsia="en-US"/>
        </w:rPr>
      </w:pPr>
      <w:r>
        <w:rPr>
          <w:noProof/>
        </w:rPr>
        <w:lastRenderedPageBreak/>
        <w:t>Figure 22.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_Toc482731883 \h </w:instrText>
      </w:r>
      <w:r>
        <w:rPr>
          <w:noProof/>
        </w:rPr>
      </w:r>
      <w:r>
        <w:rPr>
          <w:noProof/>
        </w:rPr>
        <w:fldChar w:fldCharType="separate"/>
      </w:r>
      <w:r w:rsidR="006F7640">
        <w:rPr>
          <w:noProof/>
        </w:rPr>
        <w:t>60</w:t>
      </w:r>
      <w:r>
        <w:rPr>
          <w:noProof/>
        </w:rPr>
        <w:fldChar w:fldCharType="end"/>
      </w:r>
    </w:p>
    <w:p w14:paraId="32D22119" w14:textId="4B950638" w:rsidR="00D97462" w:rsidRDefault="00D97462" w:rsidP="00D97462">
      <w:pPr>
        <w:pStyle w:val="TableofFigures"/>
        <w:rPr>
          <w:rFonts w:asciiTheme="minorHAnsi" w:hAnsiTheme="minorHAnsi"/>
          <w:noProof/>
          <w:lang w:val="en-US" w:eastAsia="en-US"/>
        </w:rPr>
      </w:pPr>
      <w:r>
        <w:rPr>
          <w:noProof/>
        </w:rPr>
        <w:t>Figure 23.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_Toc482731884 \h </w:instrText>
      </w:r>
      <w:r>
        <w:rPr>
          <w:noProof/>
        </w:rPr>
      </w:r>
      <w:r>
        <w:rPr>
          <w:noProof/>
        </w:rPr>
        <w:fldChar w:fldCharType="separate"/>
      </w:r>
      <w:r w:rsidR="006F7640">
        <w:rPr>
          <w:noProof/>
        </w:rPr>
        <w:t>61</w:t>
      </w:r>
      <w:r>
        <w:rPr>
          <w:noProof/>
        </w:rPr>
        <w:fldChar w:fldCharType="end"/>
      </w:r>
    </w:p>
    <w:p w14:paraId="424C87C3" w14:textId="71EA87AC" w:rsidR="00D97462" w:rsidRDefault="00D97462" w:rsidP="00D97462">
      <w:pPr>
        <w:pStyle w:val="TableofFigures"/>
        <w:rPr>
          <w:rFonts w:asciiTheme="minorHAnsi" w:hAnsiTheme="minorHAnsi"/>
          <w:noProof/>
          <w:lang w:val="en-US" w:eastAsia="en-US"/>
        </w:rPr>
      </w:pPr>
      <w:r>
        <w:rPr>
          <w:noProof/>
        </w:rPr>
        <w:t>Figure 24.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_Toc482731885 \h </w:instrText>
      </w:r>
      <w:r>
        <w:rPr>
          <w:noProof/>
        </w:rPr>
      </w:r>
      <w:r>
        <w:rPr>
          <w:noProof/>
        </w:rPr>
        <w:fldChar w:fldCharType="separate"/>
      </w:r>
      <w:r w:rsidR="006F7640">
        <w:rPr>
          <w:noProof/>
        </w:rPr>
        <w:t>62</w:t>
      </w:r>
      <w:r>
        <w:rPr>
          <w:noProof/>
        </w:rPr>
        <w:fldChar w:fldCharType="end"/>
      </w:r>
    </w:p>
    <w:p w14:paraId="0D0108DA" w14:textId="08566B5D" w:rsidR="00D97462" w:rsidRDefault="00D97462" w:rsidP="00D97462">
      <w:pPr>
        <w:pStyle w:val="TableofFigures"/>
        <w:rPr>
          <w:rFonts w:asciiTheme="minorHAnsi" w:hAnsiTheme="minorHAnsi"/>
          <w:noProof/>
          <w:lang w:val="en-US" w:eastAsia="en-US"/>
        </w:rPr>
      </w:pPr>
      <w:r>
        <w:rPr>
          <w:noProof/>
        </w:rPr>
        <w:t>Figure 25. The last packet transmitted by any node within a time slot will contain a flag indicating that no further packets should be expected.</w:t>
      </w:r>
      <w:r>
        <w:rPr>
          <w:noProof/>
        </w:rPr>
        <w:tab/>
      </w:r>
      <w:r>
        <w:rPr>
          <w:noProof/>
        </w:rPr>
        <w:fldChar w:fldCharType="begin"/>
      </w:r>
      <w:r>
        <w:rPr>
          <w:noProof/>
        </w:rPr>
        <w:instrText xml:space="preserve"> PAGEREF _Toc482731886 \h </w:instrText>
      </w:r>
      <w:r>
        <w:rPr>
          <w:noProof/>
        </w:rPr>
      </w:r>
      <w:r>
        <w:rPr>
          <w:noProof/>
        </w:rPr>
        <w:fldChar w:fldCharType="separate"/>
      </w:r>
      <w:r w:rsidR="006F7640">
        <w:rPr>
          <w:noProof/>
        </w:rPr>
        <w:t>65</w:t>
      </w:r>
      <w:r>
        <w:rPr>
          <w:noProof/>
        </w:rPr>
        <w:fldChar w:fldCharType="end"/>
      </w:r>
    </w:p>
    <w:p w14:paraId="7BBD51D5" w14:textId="14118A0F" w:rsidR="00D97462" w:rsidRDefault="00D97462" w:rsidP="00D97462">
      <w:pPr>
        <w:pStyle w:val="TableofFigures"/>
        <w:rPr>
          <w:rFonts w:asciiTheme="minorHAnsi" w:hAnsiTheme="minorHAnsi"/>
          <w:noProof/>
          <w:lang w:val="en-US" w:eastAsia="en-US"/>
        </w:rPr>
      </w:pPr>
      <w:r>
        <w:rPr>
          <w:noProof/>
        </w:rPr>
        <w:t>Figure 26.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_Toc482731887 \h </w:instrText>
      </w:r>
      <w:r>
        <w:rPr>
          <w:noProof/>
        </w:rPr>
      </w:r>
      <w:r>
        <w:rPr>
          <w:noProof/>
        </w:rPr>
        <w:fldChar w:fldCharType="separate"/>
      </w:r>
      <w:r w:rsidR="006F7640">
        <w:rPr>
          <w:noProof/>
        </w:rPr>
        <w:t>65</w:t>
      </w:r>
      <w:r>
        <w:rPr>
          <w:noProof/>
        </w:rPr>
        <w:fldChar w:fldCharType="end"/>
      </w:r>
    </w:p>
    <w:p w14:paraId="28F952E3" w14:textId="55E06F5A" w:rsidR="00D97462" w:rsidRDefault="00D97462" w:rsidP="00D97462">
      <w:pPr>
        <w:pStyle w:val="TableofFigures"/>
        <w:rPr>
          <w:rFonts w:asciiTheme="minorHAnsi" w:hAnsiTheme="minorHAnsi"/>
          <w:noProof/>
          <w:lang w:val="en-US" w:eastAsia="en-US"/>
        </w:rPr>
      </w:pPr>
      <w:r>
        <w:rPr>
          <w:noProof/>
        </w:rPr>
        <w:t xml:space="preserve">Figure 27. Packets generated within a buffer period or directly following the end of a slot must wait a minimum of approximately </w:t>
      </w:r>
      <w:r w:rsidRPr="006152FE">
        <w:rPr>
          <w:i/>
          <w:noProof/>
        </w:rPr>
        <w:t>N</w:t>
      </w:r>
      <w:r w:rsidRPr="006152FE">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_Toc482731888 \h </w:instrText>
      </w:r>
      <w:r>
        <w:rPr>
          <w:noProof/>
        </w:rPr>
      </w:r>
      <w:r>
        <w:rPr>
          <w:noProof/>
        </w:rPr>
        <w:fldChar w:fldCharType="separate"/>
      </w:r>
      <w:r w:rsidR="006F7640">
        <w:rPr>
          <w:noProof/>
        </w:rPr>
        <w:t>66</w:t>
      </w:r>
      <w:r>
        <w:rPr>
          <w:noProof/>
        </w:rPr>
        <w:fldChar w:fldCharType="end"/>
      </w:r>
    </w:p>
    <w:p w14:paraId="7FEDA7B3" w14:textId="4B3C4E7A" w:rsidR="00D97462" w:rsidRDefault="00D97462" w:rsidP="00D97462">
      <w:pPr>
        <w:pStyle w:val="TableofFigures"/>
        <w:rPr>
          <w:rFonts w:asciiTheme="minorHAnsi" w:hAnsiTheme="minorHAnsi"/>
          <w:noProof/>
          <w:lang w:val="en-US" w:eastAsia="en-US"/>
        </w:rPr>
      </w:pPr>
      <w:r>
        <w:rPr>
          <w:noProof/>
        </w:rPr>
        <w:t>Figure 28.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_Toc482731889 \h </w:instrText>
      </w:r>
      <w:r>
        <w:rPr>
          <w:noProof/>
        </w:rPr>
      </w:r>
      <w:r>
        <w:rPr>
          <w:noProof/>
        </w:rPr>
        <w:fldChar w:fldCharType="separate"/>
      </w:r>
      <w:r w:rsidR="006F7640">
        <w:rPr>
          <w:noProof/>
        </w:rPr>
        <w:t>69</w:t>
      </w:r>
      <w:r>
        <w:rPr>
          <w:noProof/>
        </w:rPr>
        <w:fldChar w:fldCharType="end"/>
      </w:r>
    </w:p>
    <w:p w14:paraId="5B478B0B" w14:textId="6023BA22" w:rsidR="00D97462" w:rsidRDefault="00D97462" w:rsidP="00D97462">
      <w:pPr>
        <w:pStyle w:val="TableofFigures"/>
        <w:rPr>
          <w:rFonts w:asciiTheme="minorHAnsi" w:hAnsiTheme="minorHAnsi"/>
          <w:noProof/>
          <w:lang w:val="en-US" w:eastAsia="en-US"/>
        </w:rPr>
      </w:pPr>
      <w:r>
        <w:rPr>
          <w:noProof/>
        </w:rPr>
        <w:t>Figure 29. The broadcast based propagation of an RERR message throughout the hypothetical mission’s CSN.</w:t>
      </w:r>
      <w:r>
        <w:rPr>
          <w:noProof/>
        </w:rPr>
        <w:tab/>
      </w:r>
      <w:r>
        <w:rPr>
          <w:noProof/>
        </w:rPr>
        <w:fldChar w:fldCharType="begin"/>
      </w:r>
      <w:r>
        <w:rPr>
          <w:noProof/>
        </w:rPr>
        <w:instrText xml:space="preserve"> PAGEREF _Toc482731890 \h </w:instrText>
      </w:r>
      <w:r>
        <w:rPr>
          <w:noProof/>
        </w:rPr>
      </w:r>
      <w:r>
        <w:rPr>
          <w:noProof/>
        </w:rPr>
        <w:fldChar w:fldCharType="separate"/>
      </w:r>
      <w:r w:rsidR="006F7640">
        <w:rPr>
          <w:noProof/>
        </w:rPr>
        <w:t>70</w:t>
      </w:r>
      <w:r>
        <w:rPr>
          <w:noProof/>
        </w:rPr>
        <w:fldChar w:fldCharType="end"/>
      </w:r>
    </w:p>
    <w:p w14:paraId="62ADF924" w14:textId="3CFB1C70" w:rsidR="00D97462" w:rsidRDefault="00D97462" w:rsidP="00D97462">
      <w:pPr>
        <w:pStyle w:val="TableofFigures"/>
        <w:rPr>
          <w:rFonts w:asciiTheme="minorHAnsi" w:hAnsiTheme="minorHAnsi"/>
          <w:noProof/>
          <w:lang w:val="en-US" w:eastAsia="en-US"/>
        </w:rPr>
      </w:pPr>
      <w:r>
        <w:rPr>
          <w:noProof/>
        </w:rPr>
        <w:t>Figure 30. As an RREQ, or RREP, packet moves through a network it accumulates link costs within its ‘metric’ field.</w:t>
      </w:r>
      <w:r>
        <w:rPr>
          <w:noProof/>
        </w:rPr>
        <w:tab/>
      </w:r>
      <w:r>
        <w:rPr>
          <w:noProof/>
        </w:rPr>
        <w:fldChar w:fldCharType="begin"/>
      </w:r>
      <w:r>
        <w:rPr>
          <w:noProof/>
        </w:rPr>
        <w:instrText xml:space="preserve"> PAGEREF _Toc482731891 \h </w:instrText>
      </w:r>
      <w:r>
        <w:rPr>
          <w:noProof/>
        </w:rPr>
      </w:r>
      <w:r>
        <w:rPr>
          <w:noProof/>
        </w:rPr>
        <w:fldChar w:fldCharType="separate"/>
      </w:r>
      <w:r w:rsidR="006F7640">
        <w:rPr>
          <w:noProof/>
        </w:rPr>
        <w:t>72</w:t>
      </w:r>
      <w:r>
        <w:rPr>
          <w:noProof/>
        </w:rPr>
        <w:fldChar w:fldCharType="end"/>
      </w:r>
    </w:p>
    <w:p w14:paraId="473BB33E" w14:textId="04839A2F" w:rsidR="00D97462" w:rsidRDefault="00D97462" w:rsidP="00D97462">
      <w:pPr>
        <w:pStyle w:val="TableofFigures"/>
        <w:rPr>
          <w:rFonts w:asciiTheme="minorHAnsi" w:hAnsiTheme="minorHAnsi"/>
          <w:noProof/>
          <w:lang w:val="en-US" w:eastAsia="en-US"/>
        </w:rPr>
      </w:pPr>
      <w:r>
        <w:rPr>
          <w:noProof/>
        </w:rPr>
        <w:t>Figure 31. DYMO detects loops by comparing a route message’s cost metric with relevant existing route entries.</w:t>
      </w:r>
      <w:r>
        <w:rPr>
          <w:noProof/>
        </w:rPr>
        <w:tab/>
      </w:r>
      <w:r>
        <w:rPr>
          <w:noProof/>
        </w:rPr>
        <w:fldChar w:fldCharType="begin"/>
      </w:r>
      <w:r>
        <w:rPr>
          <w:noProof/>
        </w:rPr>
        <w:instrText xml:space="preserve"> PAGEREF _Toc482731892 \h </w:instrText>
      </w:r>
      <w:r>
        <w:rPr>
          <w:noProof/>
        </w:rPr>
      </w:r>
      <w:r>
        <w:rPr>
          <w:noProof/>
        </w:rPr>
        <w:fldChar w:fldCharType="separate"/>
      </w:r>
      <w:r w:rsidR="006F7640">
        <w:rPr>
          <w:noProof/>
        </w:rPr>
        <w:t>74</w:t>
      </w:r>
      <w:r>
        <w:rPr>
          <w:noProof/>
        </w:rPr>
        <w:fldChar w:fldCharType="end"/>
      </w:r>
    </w:p>
    <w:p w14:paraId="58583135" w14:textId="78F2699E" w:rsidR="00D97462" w:rsidRDefault="00D97462" w:rsidP="00D97462">
      <w:pPr>
        <w:pStyle w:val="TableofFigures"/>
        <w:rPr>
          <w:rFonts w:asciiTheme="minorHAnsi" w:hAnsiTheme="minorHAnsi"/>
          <w:noProof/>
          <w:lang w:val="en-US" w:eastAsia="en-US"/>
        </w:rPr>
      </w:pPr>
      <w:r>
        <w:rPr>
          <w:noProof/>
        </w:rPr>
        <w:t>Figure 32.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a node into a hold-down state</w:t>
      </w:r>
      <w:r>
        <w:rPr>
          <w:noProof/>
        </w:rPr>
        <w:tab/>
      </w:r>
      <w:r>
        <w:rPr>
          <w:noProof/>
        </w:rPr>
        <w:fldChar w:fldCharType="begin"/>
      </w:r>
      <w:r>
        <w:rPr>
          <w:noProof/>
        </w:rPr>
        <w:instrText xml:space="preserve"> PAGEREF _Toc482731893 \h </w:instrText>
      </w:r>
      <w:r>
        <w:rPr>
          <w:noProof/>
        </w:rPr>
      </w:r>
      <w:r>
        <w:rPr>
          <w:noProof/>
        </w:rPr>
        <w:fldChar w:fldCharType="separate"/>
      </w:r>
      <w:r w:rsidR="006F7640">
        <w:rPr>
          <w:noProof/>
        </w:rPr>
        <w:t>75</w:t>
      </w:r>
      <w:r>
        <w:rPr>
          <w:noProof/>
        </w:rPr>
        <w:fldChar w:fldCharType="end"/>
      </w:r>
    </w:p>
    <w:p w14:paraId="4A64965F" w14:textId="2B8B8BE3" w:rsidR="00D97462" w:rsidRDefault="00D97462" w:rsidP="00D97462">
      <w:pPr>
        <w:pStyle w:val="TableofFigures"/>
        <w:rPr>
          <w:rFonts w:asciiTheme="minorHAnsi" w:hAnsiTheme="minorHAnsi"/>
          <w:noProof/>
          <w:lang w:val="en-US" w:eastAsia="en-US"/>
        </w:rPr>
      </w:pPr>
      <w:r>
        <w:rPr>
          <w:noProof/>
        </w:rPr>
        <w:lastRenderedPageBreak/>
        <w:t>Figure 33.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_Toc482731894 \h </w:instrText>
      </w:r>
      <w:r>
        <w:rPr>
          <w:noProof/>
        </w:rPr>
      </w:r>
      <w:r>
        <w:rPr>
          <w:noProof/>
        </w:rPr>
        <w:fldChar w:fldCharType="separate"/>
      </w:r>
      <w:r w:rsidR="006F7640">
        <w:rPr>
          <w:noProof/>
        </w:rPr>
        <w:t>78</w:t>
      </w:r>
      <w:r>
        <w:rPr>
          <w:noProof/>
        </w:rPr>
        <w:fldChar w:fldCharType="end"/>
      </w:r>
    </w:p>
    <w:p w14:paraId="0FE9855E" w14:textId="58E3C64B" w:rsidR="00D97462" w:rsidRDefault="00D97462" w:rsidP="00D97462">
      <w:pPr>
        <w:pStyle w:val="TableofFigures"/>
        <w:rPr>
          <w:rFonts w:asciiTheme="minorHAnsi" w:hAnsiTheme="minorHAnsi"/>
          <w:noProof/>
          <w:lang w:val="en-US" w:eastAsia="en-US"/>
        </w:rPr>
      </w:pPr>
      <w:r>
        <w:rPr>
          <w:noProof/>
        </w:rPr>
        <w:t>Figure 34. A visual rendering generated by OMNeT++ of the network implemented in this work’s base simulation. As illustrated in Figure 3, the simulated motion of “nodeSlaves”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_Toc482731895 \h </w:instrText>
      </w:r>
      <w:r>
        <w:rPr>
          <w:noProof/>
        </w:rPr>
      </w:r>
      <w:r>
        <w:rPr>
          <w:noProof/>
        </w:rPr>
        <w:fldChar w:fldCharType="separate"/>
      </w:r>
      <w:r w:rsidR="006F7640">
        <w:rPr>
          <w:noProof/>
        </w:rPr>
        <w:t>82</w:t>
      </w:r>
      <w:r>
        <w:rPr>
          <w:noProof/>
        </w:rPr>
        <w:fldChar w:fldCharType="end"/>
      </w:r>
    </w:p>
    <w:p w14:paraId="0CAE2C3C" w14:textId="3801E357" w:rsidR="00D97462" w:rsidRDefault="00D97462" w:rsidP="00D97462">
      <w:pPr>
        <w:pStyle w:val="TableofFigures"/>
        <w:rPr>
          <w:rFonts w:asciiTheme="minorHAnsi" w:hAnsiTheme="minorHAnsi"/>
          <w:noProof/>
          <w:lang w:val="en-US" w:eastAsia="en-US"/>
        </w:rPr>
      </w:pPr>
      <w:r>
        <w:rPr>
          <w:noProof/>
        </w:rPr>
        <w:t>Figure 35. INET’s “DYMORouter” module’s various components and parameters. The module shown represents nodeMaster[0] (Figure 34). Several irrelevant parameters are omitted.</w:t>
      </w:r>
      <w:r>
        <w:rPr>
          <w:noProof/>
        </w:rPr>
        <w:tab/>
      </w:r>
      <w:r>
        <w:rPr>
          <w:noProof/>
        </w:rPr>
        <w:fldChar w:fldCharType="begin"/>
      </w:r>
      <w:r>
        <w:rPr>
          <w:noProof/>
        </w:rPr>
        <w:instrText xml:space="preserve"> PAGEREF _Toc482731896 \h </w:instrText>
      </w:r>
      <w:r>
        <w:rPr>
          <w:noProof/>
        </w:rPr>
      </w:r>
      <w:r>
        <w:rPr>
          <w:noProof/>
        </w:rPr>
        <w:fldChar w:fldCharType="separate"/>
      </w:r>
      <w:r w:rsidR="006F7640">
        <w:rPr>
          <w:noProof/>
        </w:rPr>
        <w:t>84</w:t>
      </w:r>
      <w:r>
        <w:rPr>
          <w:noProof/>
        </w:rPr>
        <w:fldChar w:fldCharType="end"/>
      </w:r>
    </w:p>
    <w:p w14:paraId="10E3BF69" w14:textId="064C78F6" w:rsidR="00D97462" w:rsidRDefault="00D97462" w:rsidP="00D97462">
      <w:pPr>
        <w:pStyle w:val="TableofFigures"/>
        <w:rPr>
          <w:rFonts w:asciiTheme="minorHAnsi" w:hAnsiTheme="minorHAnsi"/>
          <w:noProof/>
          <w:lang w:val="en-US" w:eastAsia="en-US"/>
        </w:rPr>
      </w:pPr>
      <w:r>
        <w:rPr>
          <w:noProof/>
        </w:rPr>
        <w:t>Figure 36. The parameters of and modules contained within nodeMaster[0]’s “wlan[0]” module.</w:t>
      </w:r>
      <w:r>
        <w:rPr>
          <w:noProof/>
        </w:rPr>
        <w:tab/>
      </w:r>
      <w:r>
        <w:rPr>
          <w:noProof/>
        </w:rPr>
        <w:fldChar w:fldCharType="begin"/>
      </w:r>
      <w:r>
        <w:rPr>
          <w:noProof/>
        </w:rPr>
        <w:instrText xml:space="preserve"> PAGEREF _Toc482731897 \h </w:instrText>
      </w:r>
      <w:r>
        <w:rPr>
          <w:noProof/>
        </w:rPr>
      </w:r>
      <w:r>
        <w:rPr>
          <w:noProof/>
        </w:rPr>
        <w:fldChar w:fldCharType="separate"/>
      </w:r>
      <w:r w:rsidR="006F7640">
        <w:rPr>
          <w:noProof/>
        </w:rPr>
        <w:t>85</w:t>
      </w:r>
      <w:r>
        <w:rPr>
          <w:noProof/>
        </w:rPr>
        <w:fldChar w:fldCharType="end"/>
      </w:r>
    </w:p>
    <w:p w14:paraId="0C32C8CF" w14:textId="45816008" w:rsidR="00D97462" w:rsidRDefault="00D97462" w:rsidP="00D97462">
      <w:pPr>
        <w:pStyle w:val="TableofFigures"/>
        <w:rPr>
          <w:rFonts w:asciiTheme="minorHAnsi" w:hAnsiTheme="minorHAnsi"/>
          <w:noProof/>
          <w:lang w:val="en-US" w:eastAsia="en-US"/>
        </w:rPr>
      </w:pPr>
      <w:r>
        <w:rPr>
          <w:noProof/>
        </w:rPr>
        <w:t>Figure 37. An example packet’s progression through various modules within nodeMaster[0] which culminates in its reception at another node within the CSN. This path represents a common progression including both D</w:t>
      </w:r>
      <w:r w:rsidRPr="006152FE">
        <w:rPr>
          <w:noProof/>
          <w:vertAlign w:val="superscript"/>
        </w:rPr>
        <w:t>3</w:t>
      </w:r>
      <w:r>
        <w:rPr>
          <w:noProof/>
        </w:rPr>
        <w:t xml:space="preserve"> and CubeMac.</w:t>
      </w:r>
      <w:r>
        <w:rPr>
          <w:noProof/>
        </w:rPr>
        <w:tab/>
      </w:r>
      <w:r>
        <w:rPr>
          <w:noProof/>
        </w:rPr>
        <w:fldChar w:fldCharType="begin"/>
      </w:r>
      <w:r>
        <w:rPr>
          <w:noProof/>
        </w:rPr>
        <w:instrText xml:space="preserve"> PAGEREF _Toc482731898 \h </w:instrText>
      </w:r>
      <w:r>
        <w:rPr>
          <w:noProof/>
        </w:rPr>
      </w:r>
      <w:r>
        <w:rPr>
          <w:noProof/>
        </w:rPr>
        <w:fldChar w:fldCharType="separate"/>
      </w:r>
      <w:r w:rsidR="006F7640">
        <w:rPr>
          <w:noProof/>
        </w:rPr>
        <w:t>86</w:t>
      </w:r>
      <w:r>
        <w:rPr>
          <w:noProof/>
        </w:rPr>
        <w:fldChar w:fldCharType="end"/>
      </w:r>
    </w:p>
    <w:p w14:paraId="134E6061" w14:textId="38DCAB73" w:rsidR="00D97462" w:rsidRDefault="00D97462" w:rsidP="00D97462">
      <w:pPr>
        <w:pStyle w:val="TableofFigures"/>
        <w:rPr>
          <w:rFonts w:asciiTheme="minorHAnsi" w:hAnsiTheme="minorHAnsi"/>
          <w:noProof/>
          <w:lang w:val="en-US" w:eastAsia="en-US"/>
        </w:rPr>
      </w:pPr>
      <w:r>
        <w:rPr>
          <w:noProof/>
        </w:rPr>
        <w:t>Figure 38. The various visible elements of a CubeMac module. From top to bottom are: Parameters, gates (connection points between modules), a vector (for result recording), watched internal module variables and owned messages. The above messages are all used for scheduling internal events.</w:t>
      </w:r>
      <w:r>
        <w:rPr>
          <w:noProof/>
        </w:rPr>
        <w:tab/>
      </w:r>
      <w:r>
        <w:rPr>
          <w:noProof/>
        </w:rPr>
        <w:fldChar w:fldCharType="begin"/>
      </w:r>
      <w:r>
        <w:rPr>
          <w:noProof/>
        </w:rPr>
        <w:instrText xml:space="preserve"> PAGEREF _Toc482731899 \h </w:instrText>
      </w:r>
      <w:r>
        <w:rPr>
          <w:noProof/>
        </w:rPr>
      </w:r>
      <w:r>
        <w:rPr>
          <w:noProof/>
        </w:rPr>
        <w:fldChar w:fldCharType="separate"/>
      </w:r>
      <w:r w:rsidR="006F7640">
        <w:rPr>
          <w:noProof/>
        </w:rPr>
        <w:t>87</w:t>
      </w:r>
      <w:r>
        <w:rPr>
          <w:noProof/>
        </w:rPr>
        <w:fldChar w:fldCharType="end"/>
      </w:r>
    </w:p>
    <w:p w14:paraId="40D41F09" w14:textId="120773AF" w:rsidR="00D97462" w:rsidRDefault="00D97462" w:rsidP="00D97462">
      <w:pPr>
        <w:pStyle w:val="TableofFigures"/>
        <w:rPr>
          <w:rFonts w:asciiTheme="minorHAnsi" w:hAnsiTheme="minorHAnsi"/>
          <w:noProof/>
          <w:lang w:val="en-US" w:eastAsia="en-US"/>
        </w:rPr>
      </w:pPr>
      <w:r>
        <w:rPr>
          <w:noProof/>
        </w:rPr>
        <w:t>Figure 39. Parameters such as “isGroundMaster” relate to D</w:t>
      </w:r>
      <w:r w:rsidRPr="006152FE">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_Toc482731900 \h </w:instrText>
      </w:r>
      <w:r>
        <w:rPr>
          <w:noProof/>
        </w:rPr>
      </w:r>
      <w:r>
        <w:rPr>
          <w:noProof/>
        </w:rPr>
        <w:fldChar w:fldCharType="separate"/>
      </w:r>
      <w:r w:rsidR="006F7640">
        <w:rPr>
          <w:noProof/>
        </w:rPr>
        <w:t>89</w:t>
      </w:r>
      <w:r>
        <w:rPr>
          <w:noProof/>
        </w:rPr>
        <w:fldChar w:fldCharType="end"/>
      </w:r>
    </w:p>
    <w:p w14:paraId="24B78625" w14:textId="354EFAD1" w:rsidR="00D97462" w:rsidRDefault="00D97462" w:rsidP="00D97462">
      <w:pPr>
        <w:pStyle w:val="TableofFigures"/>
        <w:rPr>
          <w:rFonts w:asciiTheme="minorHAnsi" w:hAnsiTheme="minorHAnsi"/>
          <w:noProof/>
          <w:lang w:val="en-US" w:eastAsia="en-US"/>
        </w:rPr>
      </w:pPr>
      <w:r>
        <w:rPr>
          <w:noProof/>
        </w:rPr>
        <w:t>Figure 40.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_Toc482731901 \h </w:instrText>
      </w:r>
      <w:r>
        <w:rPr>
          <w:noProof/>
        </w:rPr>
      </w:r>
      <w:r>
        <w:rPr>
          <w:noProof/>
        </w:rPr>
        <w:fldChar w:fldCharType="separate"/>
      </w:r>
      <w:r w:rsidR="006F7640">
        <w:rPr>
          <w:noProof/>
        </w:rPr>
        <w:t>91</w:t>
      </w:r>
      <w:r>
        <w:rPr>
          <w:noProof/>
        </w:rPr>
        <w:fldChar w:fldCharType="end"/>
      </w:r>
    </w:p>
    <w:p w14:paraId="2FA2062B" w14:textId="367FCD25" w:rsidR="00D97462" w:rsidRDefault="00D97462" w:rsidP="00D97462">
      <w:pPr>
        <w:pStyle w:val="TableofFigures"/>
        <w:rPr>
          <w:rFonts w:asciiTheme="minorHAnsi" w:hAnsiTheme="minorHAnsi"/>
          <w:noProof/>
          <w:lang w:val="en-US" w:eastAsia="en-US"/>
        </w:rPr>
      </w:pPr>
      <w:r>
        <w:rPr>
          <w:noProof/>
        </w:rPr>
        <w:t>Figure 41.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_Toc482731902 \h </w:instrText>
      </w:r>
      <w:r>
        <w:rPr>
          <w:noProof/>
        </w:rPr>
      </w:r>
      <w:r>
        <w:rPr>
          <w:noProof/>
        </w:rPr>
        <w:fldChar w:fldCharType="separate"/>
      </w:r>
      <w:r w:rsidR="006F7640">
        <w:rPr>
          <w:noProof/>
        </w:rPr>
        <w:t>100</w:t>
      </w:r>
      <w:r>
        <w:rPr>
          <w:noProof/>
        </w:rPr>
        <w:fldChar w:fldCharType="end"/>
      </w:r>
    </w:p>
    <w:p w14:paraId="75D37975" w14:textId="436CA237" w:rsidR="00D97462" w:rsidRDefault="00D97462" w:rsidP="00D97462">
      <w:pPr>
        <w:pStyle w:val="TableofFigures"/>
        <w:rPr>
          <w:rFonts w:asciiTheme="minorHAnsi" w:hAnsiTheme="minorHAnsi"/>
          <w:noProof/>
          <w:lang w:val="en-US" w:eastAsia="en-US"/>
        </w:rPr>
      </w:pPr>
      <w:r>
        <w:rPr>
          <w:noProof/>
        </w:rPr>
        <w:t>Figure 42. The total energy consumed per node during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_Toc482731903 \h </w:instrText>
      </w:r>
      <w:r>
        <w:rPr>
          <w:noProof/>
        </w:rPr>
      </w:r>
      <w:r>
        <w:rPr>
          <w:noProof/>
        </w:rPr>
        <w:fldChar w:fldCharType="separate"/>
      </w:r>
      <w:r w:rsidR="006F7640">
        <w:rPr>
          <w:noProof/>
        </w:rPr>
        <w:t>102</w:t>
      </w:r>
      <w:r>
        <w:rPr>
          <w:noProof/>
        </w:rPr>
        <w:fldChar w:fldCharType="end"/>
      </w:r>
    </w:p>
    <w:p w14:paraId="4CE7758A" w14:textId="16EDE267" w:rsidR="00D97462" w:rsidRDefault="00D97462" w:rsidP="00D97462">
      <w:pPr>
        <w:pStyle w:val="TableofFigures"/>
        <w:rPr>
          <w:rFonts w:asciiTheme="minorHAnsi" w:hAnsiTheme="minorHAnsi"/>
          <w:noProof/>
          <w:lang w:val="en-US" w:eastAsia="en-US"/>
        </w:rPr>
      </w:pPr>
      <w:r>
        <w:rPr>
          <w:noProof/>
        </w:rPr>
        <w:lastRenderedPageBreak/>
        <w:t>Figure 43. Energy differences calculated as the energy consumed by each node in scenario 1b less the energy consumption of corresponding nodes in scenario 1a.</w:t>
      </w:r>
      <w:r>
        <w:rPr>
          <w:noProof/>
        </w:rPr>
        <w:tab/>
      </w:r>
      <w:r>
        <w:rPr>
          <w:noProof/>
        </w:rPr>
        <w:fldChar w:fldCharType="begin"/>
      </w:r>
      <w:r>
        <w:rPr>
          <w:noProof/>
        </w:rPr>
        <w:instrText xml:space="preserve"> PAGEREF _Toc482731904 \h </w:instrText>
      </w:r>
      <w:r>
        <w:rPr>
          <w:noProof/>
        </w:rPr>
      </w:r>
      <w:r>
        <w:rPr>
          <w:noProof/>
        </w:rPr>
        <w:fldChar w:fldCharType="separate"/>
      </w:r>
      <w:r w:rsidR="006F7640">
        <w:rPr>
          <w:noProof/>
        </w:rPr>
        <w:t>103</w:t>
      </w:r>
      <w:r>
        <w:rPr>
          <w:noProof/>
        </w:rPr>
        <w:fldChar w:fldCharType="end"/>
      </w:r>
    </w:p>
    <w:p w14:paraId="669508AC" w14:textId="5F8CD4F1" w:rsidR="00D97462" w:rsidRDefault="00D97462" w:rsidP="00D97462">
      <w:pPr>
        <w:pStyle w:val="TableofFigures"/>
        <w:rPr>
          <w:rFonts w:asciiTheme="minorHAnsi" w:hAnsiTheme="minorHAnsi"/>
          <w:noProof/>
          <w:lang w:val="en-US" w:eastAsia="en-US"/>
        </w:rPr>
      </w:pPr>
      <w:r>
        <w:rPr>
          <w:noProof/>
        </w:rPr>
        <w:t>Figure 44. When compared with Figure 41 CubeMac’s pure TDMA mode can be seen to provide more consistent throughput.</w:t>
      </w:r>
      <w:r>
        <w:rPr>
          <w:noProof/>
        </w:rPr>
        <w:tab/>
      </w:r>
      <w:r>
        <w:rPr>
          <w:noProof/>
        </w:rPr>
        <w:fldChar w:fldCharType="begin"/>
      </w:r>
      <w:r>
        <w:rPr>
          <w:noProof/>
        </w:rPr>
        <w:instrText xml:space="preserve"> PAGEREF _Toc482731905 \h </w:instrText>
      </w:r>
      <w:r>
        <w:rPr>
          <w:noProof/>
        </w:rPr>
      </w:r>
      <w:r>
        <w:rPr>
          <w:noProof/>
        </w:rPr>
        <w:fldChar w:fldCharType="separate"/>
      </w:r>
      <w:r w:rsidR="006F7640">
        <w:rPr>
          <w:noProof/>
        </w:rPr>
        <w:t>105</w:t>
      </w:r>
      <w:r>
        <w:rPr>
          <w:noProof/>
        </w:rPr>
        <w:fldChar w:fldCharType="end"/>
      </w:r>
    </w:p>
    <w:p w14:paraId="7E7A8AA5" w14:textId="6ADC9A8A" w:rsidR="00D97462" w:rsidRDefault="00D97462" w:rsidP="00D97462">
      <w:pPr>
        <w:pStyle w:val="TableofFigures"/>
        <w:rPr>
          <w:rFonts w:asciiTheme="minorHAnsi" w:hAnsiTheme="minorHAnsi"/>
          <w:noProof/>
          <w:lang w:val="en-US" w:eastAsia="en-US"/>
        </w:rPr>
      </w:pPr>
      <w:r>
        <w:rPr>
          <w:noProof/>
        </w:rPr>
        <w:t>Figure 45.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_Toc482731906 \h </w:instrText>
      </w:r>
      <w:r>
        <w:rPr>
          <w:noProof/>
        </w:rPr>
      </w:r>
      <w:r>
        <w:rPr>
          <w:noProof/>
        </w:rPr>
        <w:fldChar w:fldCharType="separate"/>
      </w:r>
      <w:r w:rsidR="006F7640">
        <w:rPr>
          <w:noProof/>
        </w:rPr>
        <w:t>105</w:t>
      </w:r>
      <w:r>
        <w:rPr>
          <w:noProof/>
        </w:rPr>
        <w:fldChar w:fldCharType="end"/>
      </w:r>
    </w:p>
    <w:p w14:paraId="3E25C5D1" w14:textId="20C33868" w:rsidR="00D97462" w:rsidRDefault="00D97462" w:rsidP="00D97462">
      <w:pPr>
        <w:pStyle w:val="TableofFigures"/>
        <w:rPr>
          <w:rFonts w:asciiTheme="minorHAnsi" w:hAnsiTheme="minorHAnsi"/>
          <w:noProof/>
          <w:lang w:val="en-US" w:eastAsia="en-US"/>
        </w:rPr>
      </w:pPr>
      <w:r>
        <w:rPr>
          <w:noProof/>
        </w:rPr>
        <w:t>Figure 46. The change in energy consumption of individual nodes in scenario 2a as compared to scenario 1a. Negative (outlined) columns represent instances in which nodes in scenario 2a, consumed less energy overall than corresponding nodes in scenario 1a.</w:t>
      </w:r>
      <w:r>
        <w:rPr>
          <w:noProof/>
        </w:rPr>
        <w:tab/>
      </w:r>
      <w:r>
        <w:rPr>
          <w:noProof/>
        </w:rPr>
        <w:fldChar w:fldCharType="begin"/>
      </w:r>
      <w:r>
        <w:rPr>
          <w:noProof/>
        </w:rPr>
        <w:instrText xml:space="preserve"> PAGEREF _Toc482731907 \h </w:instrText>
      </w:r>
      <w:r>
        <w:rPr>
          <w:noProof/>
        </w:rPr>
      </w:r>
      <w:r>
        <w:rPr>
          <w:noProof/>
        </w:rPr>
        <w:fldChar w:fldCharType="separate"/>
      </w:r>
      <w:r w:rsidR="006F7640">
        <w:rPr>
          <w:noProof/>
        </w:rPr>
        <w:t>106</w:t>
      </w:r>
      <w:r>
        <w:rPr>
          <w:noProof/>
        </w:rPr>
        <w:fldChar w:fldCharType="end"/>
      </w:r>
    </w:p>
    <w:p w14:paraId="4A22AFBA" w14:textId="4DEE17CE" w:rsidR="00D97462" w:rsidRDefault="00D97462" w:rsidP="00D97462">
      <w:pPr>
        <w:pStyle w:val="TableofFigures"/>
        <w:rPr>
          <w:rFonts w:asciiTheme="minorHAnsi" w:hAnsiTheme="minorHAnsi"/>
          <w:noProof/>
          <w:lang w:val="en-US" w:eastAsia="en-US"/>
        </w:rPr>
      </w:pPr>
      <w:r>
        <w:rPr>
          <w:noProof/>
        </w:rPr>
        <w:t>Figure 47. In CubeMac’s pure TDMA mode all nodes act as masters. This arrangement creates a larger number of viable routes to ground. Solid lines above represent the movement of science data packets. This behaviour can be compared to the default CubeMac &amp; D</w:t>
      </w:r>
      <w:r w:rsidRPr="006152FE">
        <w:rPr>
          <w:noProof/>
          <w:vertAlign w:val="superscript"/>
        </w:rPr>
        <w:t>3</w:t>
      </w:r>
      <w:r>
        <w:rPr>
          <w:noProof/>
        </w:rPr>
        <w:t xml:space="preserve"> behaviour as illustrated in Figure 40.</w:t>
      </w:r>
      <w:r>
        <w:rPr>
          <w:noProof/>
        </w:rPr>
        <w:tab/>
      </w:r>
      <w:r>
        <w:rPr>
          <w:noProof/>
        </w:rPr>
        <w:fldChar w:fldCharType="begin"/>
      </w:r>
      <w:r>
        <w:rPr>
          <w:noProof/>
        </w:rPr>
        <w:instrText xml:space="preserve"> PAGEREF _Toc482731908 \h </w:instrText>
      </w:r>
      <w:r>
        <w:rPr>
          <w:noProof/>
        </w:rPr>
      </w:r>
      <w:r>
        <w:rPr>
          <w:noProof/>
        </w:rPr>
        <w:fldChar w:fldCharType="separate"/>
      </w:r>
      <w:r w:rsidR="006F7640">
        <w:rPr>
          <w:noProof/>
        </w:rPr>
        <w:t>107</w:t>
      </w:r>
      <w:r>
        <w:rPr>
          <w:noProof/>
        </w:rPr>
        <w:fldChar w:fldCharType="end"/>
      </w:r>
    </w:p>
    <w:p w14:paraId="2FBC5361" w14:textId="17EA5E05" w:rsidR="00D97462" w:rsidRDefault="00D97462" w:rsidP="00D97462">
      <w:pPr>
        <w:pStyle w:val="TableofFigures"/>
        <w:rPr>
          <w:rFonts w:asciiTheme="minorHAnsi" w:hAnsiTheme="minorHAnsi"/>
          <w:noProof/>
          <w:lang w:val="en-US" w:eastAsia="en-US"/>
        </w:rPr>
      </w:pPr>
      <w:r>
        <w:rPr>
          <w:noProof/>
        </w:rPr>
        <w:t>Figure 48. This figure can be compared to both Figure 41 and Figure 44 which use the same y-axis scale.</w:t>
      </w:r>
      <w:r>
        <w:rPr>
          <w:noProof/>
        </w:rPr>
        <w:tab/>
      </w:r>
      <w:r>
        <w:rPr>
          <w:noProof/>
        </w:rPr>
        <w:fldChar w:fldCharType="begin"/>
      </w:r>
      <w:r>
        <w:rPr>
          <w:noProof/>
        </w:rPr>
        <w:instrText xml:space="preserve"> PAGEREF _Toc482731909 \h </w:instrText>
      </w:r>
      <w:r>
        <w:rPr>
          <w:noProof/>
        </w:rPr>
      </w:r>
      <w:r>
        <w:rPr>
          <w:noProof/>
        </w:rPr>
        <w:fldChar w:fldCharType="separate"/>
      </w:r>
      <w:r w:rsidR="006F7640">
        <w:rPr>
          <w:noProof/>
        </w:rPr>
        <w:t>108</w:t>
      </w:r>
      <w:r>
        <w:rPr>
          <w:noProof/>
        </w:rPr>
        <w:fldChar w:fldCharType="end"/>
      </w:r>
    </w:p>
    <w:p w14:paraId="66D77DC9" w14:textId="62D1F1BD" w:rsidR="00D97462" w:rsidRDefault="00D97462" w:rsidP="00D97462">
      <w:pPr>
        <w:pStyle w:val="TableofFigures"/>
        <w:rPr>
          <w:rFonts w:asciiTheme="minorHAnsi" w:hAnsiTheme="minorHAnsi"/>
          <w:noProof/>
          <w:lang w:val="en-US" w:eastAsia="en-US"/>
        </w:rPr>
      </w:pPr>
      <w:r>
        <w:rPr>
          <w:noProof/>
        </w:rPr>
        <w:t>Figure 49. Scenario 3 imposes greater restrictions on access to ground through an adjusted ground master election approach. This approach results in several deliberate “gaps” in packet reception.</w:t>
      </w:r>
      <w:r>
        <w:rPr>
          <w:noProof/>
        </w:rPr>
        <w:tab/>
      </w:r>
      <w:r>
        <w:rPr>
          <w:noProof/>
        </w:rPr>
        <w:fldChar w:fldCharType="begin"/>
      </w:r>
      <w:r>
        <w:rPr>
          <w:noProof/>
        </w:rPr>
        <w:instrText xml:space="preserve"> PAGEREF _Toc482731910 \h </w:instrText>
      </w:r>
      <w:r>
        <w:rPr>
          <w:noProof/>
        </w:rPr>
      </w:r>
      <w:r>
        <w:rPr>
          <w:noProof/>
        </w:rPr>
        <w:fldChar w:fldCharType="separate"/>
      </w:r>
      <w:r w:rsidR="006F7640">
        <w:rPr>
          <w:noProof/>
        </w:rPr>
        <w:t>110</w:t>
      </w:r>
      <w:r>
        <w:rPr>
          <w:noProof/>
        </w:rPr>
        <w:fldChar w:fldCharType="end"/>
      </w:r>
    </w:p>
    <w:p w14:paraId="74018825" w14:textId="7C2660BC" w:rsidR="00D97462" w:rsidRDefault="00D97462" w:rsidP="00D97462">
      <w:pPr>
        <w:pStyle w:val="TableofFigures"/>
        <w:rPr>
          <w:rFonts w:asciiTheme="minorHAnsi" w:hAnsiTheme="minorHAnsi"/>
          <w:noProof/>
          <w:lang w:val="en-US" w:eastAsia="en-US"/>
        </w:rPr>
      </w:pPr>
      <w:r>
        <w:rPr>
          <w:noProof/>
        </w:rPr>
        <w:t>Figure 50.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_Toc482731911 \h </w:instrText>
      </w:r>
      <w:r>
        <w:rPr>
          <w:noProof/>
        </w:rPr>
      </w:r>
      <w:r>
        <w:rPr>
          <w:noProof/>
        </w:rPr>
        <w:fldChar w:fldCharType="separate"/>
      </w:r>
      <w:r w:rsidR="006F7640">
        <w:rPr>
          <w:noProof/>
        </w:rPr>
        <w:t>111</w:t>
      </w:r>
      <w:r>
        <w:rPr>
          <w:noProof/>
        </w:rPr>
        <w:fldChar w:fldCharType="end"/>
      </w:r>
    </w:p>
    <w:p w14:paraId="79D0E481" w14:textId="04B55B37" w:rsidR="00D97462" w:rsidRDefault="00D97462" w:rsidP="00D97462">
      <w:pPr>
        <w:pStyle w:val="TableofFigures"/>
        <w:rPr>
          <w:rFonts w:asciiTheme="minorHAnsi" w:hAnsiTheme="minorHAnsi"/>
          <w:noProof/>
          <w:lang w:val="en-US" w:eastAsia="en-US"/>
        </w:rPr>
      </w:pPr>
      <w:r>
        <w:rPr>
          <w:noProof/>
        </w:rPr>
        <w:t>Figure 51.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_Toc482731912 \h </w:instrText>
      </w:r>
      <w:r>
        <w:rPr>
          <w:noProof/>
        </w:rPr>
      </w:r>
      <w:r>
        <w:rPr>
          <w:noProof/>
        </w:rPr>
        <w:fldChar w:fldCharType="separate"/>
      </w:r>
      <w:r w:rsidR="006F7640">
        <w:rPr>
          <w:noProof/>
        </w:rPr>
        <w:t>112</w:t>
      </w:r>
      <w:r>
        <w:rPr>
          <w:noProof/>
        </w:rPr>
        <w:fldChar w:fldCharType="end"/>
      </w:r>
    </w:p>
    <w:p w14:paraId="5DDB2CCF" w14:textId="0ADC659E" w:rsidR="00D97462" w:rsidRDefault="00D97462" w:rsidP="00D97462">
      <w:pPr>
        <w:pStyle w:val="TableofFigures"/>
        <w:rPr>
          <w:rFonts w:asciiTheme="minorHAnsi" w:hAnsiTheme="minorHAnsi"/>
          <w:noProof/>
          <w:lang w:val="en-US" w:eastAsia="en-US"/>
        </w:rPr>
      </w:pPr>
      <w:r>
        <w:rPr>
          <w:noProof/>
        </w:rPr>
        <w:t>Figure 52. Negative (outlined) columns represent the energy saved by individual nodes as a result of D</w:t>
      </w:r>
      <w:r w:rsidRPr="006152FE">
        <w:rPr>
          <w:noProof/>
          <w:vertAlign w:val="superscript"/>
        </w:rPr>
        <w:t>3</w:t>
      </w:r>
      <w:r>
        <w:rPr>
          <w:noProof/>
        </w:rPr>
        <w:t>’s energy-distance election approach.</w:t>
      </w:r>
      <w:r>
        <w:rPr>
          <w:noProof/>
        </w:rPr>
        <w:tab/>
      </w:r>
      <w:r>
        <w:rPr>
          <w:noProof/>
        </w:rPr>
        <w:fldChar w:fldCharType="begin"/>
      </w:r>
      <w:r>
        <w:rPr>
          <w:noProof/>
        </w:rPr>
        <w:instrText xml:space="preserve"> PAGEREF _Toc482731913 \h </w:instrText>
      </w:r>
      <w:r>
        <w:rPr>
          <w:noProof/>
        </w:rPr>
      </w:r>
      <w:r>
        <w:rPr>
          <w:noProof/>
        </w:rPr>
        <w:fldChar w:fldCharType="separate"/>
      </w:r>
      <w:r w:rsidR="006F7640">
        <w:rPr>
          <w:noProof/>
        </w:rPr>
        <w:t>113</w:t>
      </w:r>
      <w:r>
        <w:rPr>
          <w:noProof/>
        </w:rPr>
        <w:fldChar w:fldCharType="end"/>
      </w:r>
    </w:p>
    <w:p w14:paraId="3C52FC75" w14:textId="75BA761F" w:rsidR="00D97462" w:rsidRDefault="00D97462" w:rsidP="00D97462">
      <w:pPr>
        <w:pStyle w:val="TableofFigures"/>
        <w:rPr>
          <w:rFonts w:asciiTheme="minorHAnsi" w:hAnsiTheme="minorHAnsi"/>
          <w:noProof/>
          <w:lang w:val="en-US" w:eastAsia="en-US"/>
        </w:rPr>
      </w:pPr>
      <w:r>
        <w:rPr>
          <w:noProof/>
        </w:rPr>
        <w:t>Figure 53.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_Toc482731914 \h </w:instrText>
      </w:r>
      <w:r>
        <w:rPr>
          <w:noProof/>
        </w:rPr>
      </w:r>
      <w:r>
        <w:rPr>
          <w:noProof/>
        </w:rPr>
        <w:fldChar w:fldCharType="separate"/>
      </w:r>
      <w:r w:rsidR="006F7640">
        <w:rPr>
          <w:noProof/>
        </w:rPr>
        <w:t>114</w:t>
      </w:r>
      <w:r>
        <w:rPr>
          <w:noProof/>
        </w:rPr>
        <w:fldChar w:fldCharType="end"/>
      </w:r>
    </w:p>
    <w:p w14:paraId="56ABE6A0" w14:textId="246AC2D1" w:rsidR="00D97462" w:rsidRPr="00914860" w:rsidRDefault="00D97462" w:rsidP="007C0888">
      <w:pPr>
        <w:pStyle w:val="Chaptertitlenotnumbered"/>
        <w:spacing w:after="0"/>
      </w:pPr>
      <w:r>
        <w:rPr>
          <w:noProof/>
        </w:rPr>
        <w:lastRenderedPageBreak/>
        <w:fldChar w:fldCharType="end"/>
      </w:r>
      <w:bookmarkStart w:id="7" w:name="_Toc482733976"/>
      <w:r w:rsidRPr="00914860">
        <w:t>Tables</w:t>
      </w:r>
      <w:bookmarkEnd w:id="7"/>
    </w:p>
    <w:p w14:paraId="1BBB64F7" w14:textId="31C0DB99" w:rsidR="00D97462" w:rsidRDefault="00D97462" w:rsidP="00D97462">
      <w:pPr>
        <w:pStyle w:val="TableofFigures"/>
        <w:rPr>
          <w:rFonts w:asciiTheme="minorHAnsi" w:hAnsiTheme="minorHAnsi"/>
          <w:noProof/>
          <w:lang w:val="en-US" w:eastAsia="en-US"/>
        </w:rPr>
      </w:pPr>
      <w:r>
        <w:fldChar w:fldCharType="begin"/>
      </w:r>
      <w:r>
        <w:instrText xml:space="preserve"> TOC \t "Table title" \c </w:instrText>
      </w:r>
      <w:r>
        <w:fldChar w:fldCharType="separate"/>
      </w:r>
      <w:r>
        <w:rPr>
          <w:noProof/>
        </w:rPr>
        <w:t>Table 1. An extension of Rault et al.’s table presented in [66]. The extension includes two relevant CSN applications. ET: Extra-Terrestrial.</w:t>
      </w:r>
      <w:r>
        <w:rPr>
          <w:noProof/>
        </w:rPr>
        <w:tab/>
      </w:r>
      <w:r>
        <w:rPr>
          <w:noProof/>
        </w:rPr>
        <w:fldChar w:fldCharType="begin"/>
      </w:r>
      <w:r>
        <w:rPr>
          <w:noProof/>
        </w:rPr>
        <w:instrText xml:space="preserve"> PAGEREF _Toc482710659 \h </w:instrText>
      </w:r>
      <w:r>
        <w:rPr>
          <w:noProof/>
        </w:rPr>
      </w:r>
      <w:r>
        <w:rPr>
          <w:noProof/>
        </w:rPr>
        <w:fldChar w:fldCharType="separate"/>
      </w:r>
      <w:r w:rsidR="006F7640">
        <w:rPr>
          <w:noProof/>
        </w:rPr>
        <w:t>31</w:t>
      </w:r>
      <w:r>
        <w:rPr>
          <w:noProof/>
        </w:rPr>
        <w:fldChar w:fldCharType="end"/>
      </w:r>
    </w:p>
    <w:p w14:paraId="7F1D0D3A" w14:textId="19CA8C90" w:rsidR="00D97462" w:rsidRDefault="00D97462" w:rsidP="00D97462">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_Toc482710660 \h </w:instrText>
      </w:r>
      <w:r>
        <w:rPr>
          <w:noProof/>
        </w:rPr>
      </w:r>
      <w:r>
        <w:rPr>
          <w:noProof/>
        </w:rPr>
        <w:fldChar w:fldCharType="separate"/>
      </w:r>
      <w:r w:rsidR="006F7640">
        <w:rPr>
          <w:noProof/>
        </w:rPr>
        <w:t>92</w:t>
      </w:r>
      <w:r>
        <w:rPr>
          <w:noProof/>
        </w:rPr>
        <w:fldChar w:fldCharType="end"/>
      </w:r>
    </w:p>
    <w:p w14:paraId="18915E70" w14:textId="4A05B422" w:rsidR="00D97462" w:rsidRDefault="00D97462" w:rsidP="00D97462">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EE7744">
        <w:rPr>
          <w:noProof/>
          <w:vertAlign w:val="superscript"/>
        </w:rPr>
        <w:t>3</w:t>
      </w:r>
      <w:r>
        <w:rPr>
          <w:noProof/>
        </w:rPr>
        <w:t>’s oracle and the physical layout of nodes (Figure 40).</w:t>
      </w:r>
      <w:r>
        <w:rPr>
          <w:noProof/>
        </w:rPr>
        <w:tab/>
      </w:r>
      <w:r>
        <w:rPr>
          <w:noProof/>
        </w:rPr>
        <w:fldChar w:fldCharType="begin"/>
      </w:r>
      <w:r>
        <w:rPr>
          <w:noProof/>
        </w:rPr>
        <w:instrText xml:space="preserve"> PAGEREF _Toc482710661 \h </w:instrText>
      </w:r>
      <w:r>
        <w:rPr>
          <w:noProof/>
        </w:rPr>
      </w:r>
      <w:r>
        <w:rPr>
          <w:noProof/>
        </w:rPr>
        <w:fldChar w:fldCharType="separate"/>
      </w:r>
      <w:r w:rsidR="006F7640">
        <w:rPr>
          <w:noProof/>
        </w:rPr>
        <w:t>101</w:t>
      </w:r>
      <w:r>
        <w:rPr>
          <w:noProof/>
        </w:rPr>
        <w:fldChar w:fldCharType="end"/>
      </w:r>
    </w:p>
    <w:p w14:paraId="1BE0A59D" w14:textId="3B1A0504" w:rsidR="00D97462" w:rsidRDefault="00D97462" w:rsidP="00D97462">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_Toc482710662 \h </w:instrText>
      </w:r>
      <w:r>
        <w:rPr>
          <w:noProof/>
        </w:rPr>
      </w:r>
      <w:r>
        <w:rPr>
          <w:noProof/>
        </w:rPr>
        <w:fldChar w:fldCharType="separate"/>
      </w:r>
      <w:r w:rsidR="006F7640">
        <w:rPr>
          <w:noProof/>
        </w:rPr>
        <w:t>115</w:t>
      </w:r>
      <w:r>
        <w:rPr>
          <w:noProof/>
        </w:rPr>
        <w:fldChar w:fldCharType="end"/>
      </w:r>
    </w:p>
    <w:p w14:paraId="143E30FC" w14:textId="007DC5B0" w:rsidR="00D97462" w:rsidRDefault="00D97462" w:rsidP="00D97462">
      <w:pPr>
        <w:rPr>
          <w:noProof/>
        </w:rPr>
        <w:sectPr w:rsidR="00D97462" w:rsidSect="0064321A">
          <w:pgSz w:w="12240" w:h="15840"/>
          <w:pgMar w:top="1699" w:right="1906" w:bottom="1699" w:left="2477" w:header="576" w:footer="576" w:gutter="0"/>
          <w:pgNumType w:fmt="lowerRoman"/>
          <w:cols w:space="720"/>
          <w:docGrid w:linePitch="326"/>
        </w:sectPr>
      </w:pPr>
      <w:r>
        <w:rPr>
          <w:noProof/>
        </w:rPr>
        <w:fldChar w:fldCharType="end"/>
      </w:r>
    </w:p>
    <w:p w14:paraId="18959FC0" w14:textId="6F7F0405" w:rsidR="00D97462" w:rsidRPr="000026EB" w:rsidRDefault="00D97462" w:rsidP="007C0888">
      <w:pPr>
        <w:pStyle w:val="Chaptertitlenotnumbered"/>
        <w:spacing w:after="0"/>
      </w:pPr>
      <w:bookmarkStart w:id="8" w:name="_Toc482733977"/>
      <w:r w:rsidRPr="000026EB">
        <w:lastRenderedPageBreak/>
        <w:t>Abbreviations</w:t>
      </w:r>
      <w:bookmarkEnd w:id="8"/>
    </w:p>
    <w:tbl>
      <w:tblPr>
        <w:tblW w:w="8235" w:type="dxa"/>
        <w:jc w:val="center"/>
        <w:tblLook w:val="04A0" w:firstRow="1" w:lastRow="0" w:firstColumn="1" w:lastColumn="0" w:noHBand="0" w:noVBand="1"/>
      </w:tblPr>
      <w:tblGrid>
        <w:gridCol w:w="1265"/>
        <w:gridCol w:w="530"/>
        <w:gridCol w:w="6440"/>
      </w:tblGrid>
      <w:tr w:rsidR="00D97462" w:rsidRPr="00AC5985" w14:paraId="41398350" w14:textId="77777777" w:rsidTr="00A821E8">
        <w:trPr>
          <w:trHeight w:val="288"/>
          <w:jc w:val="center"/>
        </w:trPr>
        <w:tc>
          <w:tcPr>
            <w:tcW w:w="1265" w:type="dxa"/>
            <w:shd w:val="clear" w:color="auto" w:fill="auto"/>
            <w:noWrap/>
            <w:vAlign w:val="bottom"/>
            <w:hideMark/>
          </w:tcPr>
          <w:p w14:paraId="3F1E4BF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0854F396" w14:textId="77777777" w:rsidR="00D97462" w:rsidRPr="00AC5985" w:rsidRDefault="00D97462" w:rsidP="00A821E8">
            <w:pPr>
              <w:spacing w:after="0" w:line="300" w:lineRule="auto"/>
              <w:rPr>
                <w:rFonts w:eastAsia="Times New Roman"/>
                <w:lang w:val="en-US" w:eastAsia="en-US"/>
              </w:rPr>
            </w:pPr>
          </w:p>
        </w:tc>
        <w:tc>
          <w:tcPr>
            <w:tcW w:w="6440" w:type="dxa"/>
          </w:tcPr>
          <w:p w14:paraId="3E118574"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Acknowledgement</w:t>
            </w:r>
          </w:p>
        </w:tc>
      </w:tr>
      <w:tr w:rsidR="00D97462" w:rsidRPr="00AC5985" w14:paraId="55DCDE04" w14:textId="77777777" w:rsidTr="00A821E8">
        <w:trPr>
          <w:trHeight w:val="288"/>
          <w:jc w:val="center"/>
        </w:trPr>
        <w:tc>
          <w:tcPr>
            <w:tcW w:w="1265" w:type="dxa"/>
            <w:shd w:val="clear" w:color="auto" w:fill="auto"/>
            <w:noWrap/>
            <w:vAlign w:val="bottom"/>
            <w:hideMark/>
          </w:tcPr>
          <w:p w14:paraId="566F7B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0DE3310E" w14:textId="77777777" w:rsidR="00D97462" w:rsidRPr="00AC5985" w:rsidRDefault="00D97462" w:rsidP="00A821E8">
            <w:pPr>
              <w:spacing w:after="0" w:line="300" w:lineRule="auto"/>
              <w:rPr>
                <w:rFonts w:eastAsia="Times New Roman"/>
                <w:lang w:val="en-US" w:eastAsia="en-US"/>
              </w:rPr>
            </w:pPr>
          </w:p>
        </w:tc>
        <w:tc>
          <w:tcPr>
            <w:tcW w:w="6440" w:type="dxa"/>
          </w:tcPr>
          <w:p w14:paraId="5FDDAA5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Attitude Determination and Control Systems</w:t>
            </w:r>
          </w:p>
        </w:tc>
      </w:tr>
      <w:tr w:rsidR="00D97462" w:rsidRPr="00AC5985" w14:paraId="23A36A5D" w14:textId="77777777" w:rsidTr="00A821E8">
        <w:trPr>
          <w:trHeight w:val="288"/>
          <w:jc w:val="center"/>
        </w:trPr>
        <w:tc>
          <w:tcPr>
            <w:tcW w:w="1265" w:type="dxa"/>
            <w:shd w:val="clear" w:color="auto" w:fill="auto"/>
            <w:noWrap/>
            <w:vAlign w:val="bottom"/>
            <w:hideMark/>
          </w:tcPr>
          <w:p w14:paraId="153E167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09EFE8D6" w14:textId="77777777" w:rsidR="00D97462" w:rsidRPr="00AC5985" w:rsidRDefault="00D97462" w:rsidP="00A821E8">
            <w:pPr>
              <w:spacing w:after="0" w:line="300" w:lineRule="auto"/>
              <w:rPr>
                <w:rFonts w:eastAsia="Times New Roman"/>
                <w:lang w:val="en-US" w:eastAsia="en-US"/>
              </w:rPr>
            </w:pPr>
          </w:p>
        </w:tc>
        <w:tc>
          <w:tcPr>
            <w:tcW w:w="6440" w:type="dxa"/>
          </w:tcPr>
          <w:p w14:paraId="53C40F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Automatic Dependent Surveillance</w:t>
            </w:r>
          </w:p>
        </w:tc>
      </w:tr>
      <w:tr w:rsidR="00D97462" w:rsidRPr="00AC5985" w14:paraId="4602BA7B" w14:textId="77777777" w:rsidTr="00A821E8">
        <w:trPr>
          <w:trHeight w:val="288"/>
          <w:jc w:val="center"/>
        </w:trPr>
        <w:tc>
          <w:tcPr>
            <w:tcW w:w="1265" w:type="dxa"/>
            <w:shd w:val="clear" w:color="auto" w:fill="auto"/>
            <w:noWrap/>
            <w:vAlign w:val="bottom"/>
            <w:hideMark/>
          </w:tcPr>
          <w:p w14:paraId="4F3429E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1F3884FF" w14:textId="77777777" w:rsidR="00D97462" w:rsidRPr="00AC5985" w:rsidRDefault="00D97462" w:rsidP="00A821E8">
            <w:pPr>
              <w:spacing w:after="0" w:line="300" w:lineRule="auto"/>
              <w:rPr>
                <w:rFonts w:eastAsia="Times New Roman"/>
                <w:lang w:val="en-US" w:eastAsia="en-US"/>
              </w:rPr>
            </w:pPr>
          </w:p>
        </w:tc>
        <w:tc>
          <w:tcPr>
            <w:tcW w:w="6440" w:type="dxa"/>
          </w:tcPr>
          <w:p w14:paraId="5652EAB3"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D97462" w:rsidRPr="00AC5985" w14:paraId="7B02CA22" w14:textId="77777777" w:rsidTr="00A821E8">
        <w:trPr>
          <w:trHeight w:val="288"/>
          <w:jc w:val="center"/>
        </w:trPr>
        <w:tc>
          <w:tcPr>
            <w:tcW w:w="1265" w:type="dxa"/>
            <w:shd w:val="clear" w:color="auto" w:fill="auto"/>
            <w:noWrap/>
            <w:vAlign w:val="bottom"/>
            <w:hideMark/>
          </w:tcPr>
          <w:p w14:paraId="71B8D84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5B4DDC3B" w14:textId="77777777" w:rsidR="00D97462" w:rsidRPr="00AC5985" w:rsidRDefault="00D97462" w:rsidP="00A821E8">
            <w:pPr>
              <w:spacing w:after="0" w:line="300" w:lineRule="auto"/>
              <w:rPr>
                <w:rFonts w:eastAsia="Times New Roman"/>
                <w:lang w:val="en-US" w:eastAsia="en-US"/>
              </w:rPr>
            </w:pPr>
          </w:p>
        </w:tc>
        <w:tc>
          <w:tcPr>
            <w:tcW w:w="6440" w:type="dxa"/>
          </w:tcPr>
          <w:p w14:paraId="5506A5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Asteroid Impact Mission</w:t>
            </w:r>
          </w:p>
        </w:tc>
      </w:tr>
      <w:tr w:rsidR="00D97462" w:rsidRPr="00AC5985" w14:paraId="14F99A99" w14:textId="77777777" w:rsidTr="00A821E8">
        <w:trPr>
          <w:trHeight w:val="288"/>
          <w:jc w:val="center"/>
        </w:trPr>
        <w:tc>
          <w:tcPr>
            <w:tcW w:w="1265" w:type="dxa"/>
            <w:shd w:val="clear" w:color="auto" w:fill="auto"/>
            <w:noWrap/>
            <w:vAlign w:val="bottom"/>
            <w:hideMark/>
          </w:tcPr>
          <w:p w14:paraId="3511630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7710D3F0" w14:textId="77777777" w:rsidR="00D97462" w:rsidRPr="00AC5985" w:rsidRDefault="00D97462" w:rsidP="00A821E8">
            <w:pPr>
              <w:spacing w:after="0" w:line="300" w:lineRule="auto"/>
              <w:rPr>
                <w:rFonts w:eastAsia="Times New Roman"/>
                <w:lang w:val="en-US" w:eastAsia="en-US"/>
              </w:rPr>
            </w:pPr>
          </w:p>
        </w:tc>
        <w:tc>
          <w:tcPr>
            <w:tcW w:w="6440" w:type="dxa"/>
          </w:tcPr>
          <w:p w14:paraId="5B9F9A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D97462" w:rsidRPr="00AC5985" w14:paraId="080BB35C" w14:textId="77777777" w:rsidTr="00A821E8">
        <w:trPr>
          <w:trHeight w:val="288"/>
          <w:jc w:val="center"/>
        </w:trPr>
        <w:tc>
          <w:tcPr>
            <w:tcW w:w="1265" w:type="dxa"/>
            <w:shd w:val="clear" w:color="auto" w:fill="auto"/>
            <w:noWrap/>
            <w:vAlign w:val="bottom"/>
            <w:hideMark/>
          </w:tcPr>
          <w:p w14:paraId="46ACA4F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68417936" w14:textId="77777777" w:rsidR="00D97462" w:rsidRPr="00AC5985" w:rsidRDefault="00D97462" w:rsidP="00A821E8">
            <w:pPr>
              <w:spacing w:after="0" w:line="300" w:lineRule="auto"/>
              <w:rPr>
                <w:rFonts w:eastAsia="Times New Roman"/>
                <w:lang w:val="en-US" w:eastAsia="en-US"/>
              </w:rPr>
            </w:pPr>
          </w:p>
        </w:tc>
        <w:tc>
          <w:tcPr>
            <w:tcW w:w="6440" w:type="dxa"/>
          </w:tcPr>
          <w:p w14:paraId="32D3F28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D97462" w:rsidRPr="00AC5985" w14:paraId="699C4F41" w14:textId="77777777" w:rsidTr="00A821E8">
        <w:trPr>
          <w:trHeight w:val="288"/>
          <w:jc w:val="center"/>
        </w:trPr>
        <w:tc>
          <w:tcPr>
            <w:tcW w:w="1265" w:type="dxa"/>
            <w:shd w:val="clear" w:color="auto" w:fill="auto"/>
            <w:noWrap/>
            <w:vAlign w:val="bottom"/>
            <w:hideMark/>
          </w:tcPr>
          <w:p w14:paraId="43EC78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61C99487" w14:textId="77777777" w:rsidR="00D97462" w:rsidRPr="00AC5985" w:rsidRDefault="00D97462" w:rsidP="00A821E8">
            <w:pPr>
              <w:spacing w:after="0" w:line="300" w:lineRule="auto"/>
              <w:rPr>
                <w:rFonts w:eastAsia="Times New Roman"/>
                <w:lang w:val="en-US" w:eastAsia="en-US"/>
              </w:rPr>
            </w:pPr>
          </w:p>
        </w:tc>
        <w:tc>
          <w:tcPr>
            <w:tcW w:w="6440" w:type="dxa"/>
          </w:tcPr>
          <w:p w14:paraId="0D53F9A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Amateur X.25</w:t>
            </w:r>
          </w:p>
        </w:tc>
      </w:tr>
      <w:tr w:rsidR="00D97462" w:rsidRPr="00AC5985" w14:paraId="296DEC59" w14:textId="77777777" w:rsidTr="00A821E8">
        <w:trPr>
          <w:trHeight w:val="288"/>
          <w:jc w:val="center"/>
        </w:trPr>
        <w:tc>
          <w:tcPr>
            <w:tcW w:w="1265" w:type="dxa"/>
            <w:shd w:val="clear" w:color="auto" w:fill="auto"/>
            <w:noWrap/>
            <w:vAlign w:val="bottom"/>
            <w:hideMark/>
          </w:tcPr>
          <w:p w14:paraId="2C9972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15CBF0A0" w14:textId="77777777" w:rsidR="00D97462" w:rsidRPr="00AC5985" w:rsidRDefault="00D97462" w:rsidP="00A821E8">
            <w:pPr>
              <w:spacing w:after="0" w:line="300" w:lineRule="auto"/>
              <w:rPr>
                <w:rFonts w:eastAsia="Times New Roman"/>
                <w:lang w:val="en-US" w:eastAsia="en-US"/>
              </w:rPr>
            </w:pPr>
          </w:p>
        </w:tc>
        <w:tc>
          <w:tcPr>
            <w:tcW w:w="6440" w:type="dxa"/>
          </w:tcPr>
          <w:p w14:paraId="4BDAF17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Border Gateway Protocol</w:t>
            </w:r>
          </w:p>
        </w:tc>
      </w:tr>
      <w:tr w:rsidR="00D97462" w:rsidRPr="00AC5985" w14:paraId="7C4256A6" w14:textId="77777777" w:rsidTr="00A821E8">
        <w:trPr>
          <w:trHeight w:val="288"/>
          <w:jc w:val="center"/>
        </w:trPr>
        <w:tc>
          <w:tcPr>
            <w:tcW w:w="1265" w:type="dxa"/>
            <w:shd w:val="clear" w:color="auto" w:fill="auto"/>
            <w:noWrap/>
            <w:vAlign w:val="bottom"/>
            <w:hideMark/>
          </w:tcPr>
          <w:p w14:paraId="7910D9C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680E558" w14:textId="77777777" w:rsidR="00D97462" w:rsidRPr="00AC5985" w:rsidRDefault="00D97462" w:rsidP="00A821E8">
            <w:pPr>
              <w:spacing w:after="0" w:line="300" w:lineRule="auto"/>
              <w:rPr>
                <w:rFonts w:eastAsia="Times New Roman"/>
                <w:lang w:val="en-US" w:eastAsia="en-US"/>
              </w:rPr>
            </w:pPr>
          </w:p>
        </w:tc>
        <w:tc>
          <w:tcPr>
            <w:tcW w:w="6440" w:type="dxa"/>
          </w:tcPr>
          <w:p w14:paraId="69EB204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Bluetooth Low-Energy</w:t>
            </w:r>
          </w:p>
        </w:tc>
      </w:tr>
      <w:tr w:rsidR="00D97462" w:rsidRPr="00AC5985" w14:paraId="03E14FA8" w14:textId="77777777" w:rsidTr="00A821E8">
        <w:trPr>
          <w:trHeight w:val="288"/>
          <w:jc w:val="center"/>
        </w:trPr>
        <w:tc>
          <w:tcPr>
            <w:tcW w:w="1265" w:type="dxa"/>
            <w:shd w:val="clear" w:color="auto" w:fill="auto"/>
            <w:noWrap/>
            <w:vAlign w:val="bottom"/>
            <w:hideMark/>
          </w:tcPr>
          <w:p w14:paraId="18031F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4ACD31F0" w14:textId="77777777" w:rsidR="00D97462" w:rsidRPr="00AC5985" w:rsidRDefault="00D97462" w:rsidP="00A821E8">
            <w:pPr>
              <w:spacing w:after="0" w:line="300" w:lineRule="auto"/>
              <w:rPr>
                <w:rFonts w:eastAsia="Times New Roman"/>
                <w:lang w:val="en-US" w:eastAsia="en-US"/>
              </w:rPr>
            </w:pPr>
          </w:p>
        </w:tc>
        <w:tc>
          <w:tcPr>
            <w:tcW w:w="6440" w:type="dxa"/>
          </w:tcPr>
          <w:p w14:paraId="3D01A9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Binary Phase Shift Keying</w:t>
            </w:r>
          </w:p>
        </w:tc>
      </w:tr>
      <w:tr w:rsidR="00D97462" w:rsidRPr="00AC5985" w14:paraId="2F30D38E" w14:textId="77777777" w:rsidTr="00A821E8">
        <w:trPr>
          <w:trHeight w:val="288"/>
          <w:jc w:val="center"/>
        </w:trPr>
        <w:tc>
          <w:tcPr>
            <w:tcW w:w="1265" w:type="dxa"/>
            <w:shd w:val="clear" w:color="auto" w:fill="auto"/>
            <w:noWrap/>
            <w:vAlign w:val="bottom"/>
            <w:hideMark/>
          </w:tcPr>
          <w:p w14:paraId="75B98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6AD599F9" w14:textId="77777777" w:rsidR="00D97462" w:rsidRPr="00AC5985" w:rsidRDefault="00D97462" w:rsidP="00A821E8">
            <w:pPr>
              <w:spacing w:after="0" w:line="300" w:lineRule="auto"/>
              <w:rPr>
                <w:rFonts w:eastAsia="Times New Roman"/>
                <w:lang w:val="en-US" w:eastAsia="en-US"/>
              </w:rPr>
            </w:pPr>
          </w:p>
        </w:tc>
        <w:tc>
          <w:tcPr>
            <w:tcW w:w="6440" w:type="dxa"/>
          </w:tcPr>
          <w:p w14:paraId="1F80E72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Command and Data Handling</w:t>
            </w:r>
          </w:p>
        </w:tc>
      </w:tr>
      <w:tr w:rsidR="00D97462" w:rsidRPr="00AC5985" w14:paraId="60D79FD4" w14:textId="77777777" w:rsidTr="00A821E8">
        <w:trPr>
          <w:trHeight w:val="288"/>
          <w:jc w:val="center"/>
        </w:trPr>
        <w:tc>
          <w:tcPr>
            <w:tcW w:w="1265" w:type="dxa"/>
            <w:shd w:val="clear" w:color="auto" w:fill="auto"/>
            <w:noWrap/>
            <w:vAlign w:val="bottom"/>
            <w:hideMark/>
          </w:tcPr>
          <w:p w14:paraId="7F30C93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C/T</w:t>
            </w:r>
            <w:r w:rsidRPr="00AC5985">
              <w:rPr>
                <w:rFonts w:eastAsia="Times New Roman"/>
                <w:lang w:val="en-US" w:eastAsia="en-US"/>
              </w:rPr>
              <w:t>DMA</w:t>
            </w:r>
          </w:p>
        </w:tc>
        <w:tc>
          <w:tcPr>
            <w:tcW w:w="530" w:type="dxa"/>
            <w:shd w:val="clear" w:color="auto" w:fill="auto"/>
            <w:noWrap/>
            <w:vAlign w:val="bottom"/>
            <w:hideMark/>
          </w:tcPr>
          <w:p w14:paraId="0DA56DDA" w14:textId="77777777" w:rsidR="00D97462" w:rsidRPr="00AC5985" w:rsidRDefault="00D97462" w:rsidP="00A821E8">
            <w:pPr>
              <w:spacing w:after="0" w:line="300" w:lineRule="auto"/>
              <w:rPr>
                <w:rFonts w:eastAsia="Times New Roman"/>
                <w:lang w:val="en-US" w:eastAsia="en-US"/>
              </w:rPr>
            </w:pPr>
          </w:p>
        </w:tc>
        <w:tc>
          <w:tcPr>
            <w:tcW w:w="6440" w:type="dxa"/>
          </w:tcPr>
          <w:p w14:paraId="1E73F05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D97462" w:rsidRPr="00AC5985" w14:paraId="045CF27D" w14:textId="77777777" w:rsidTr="00A821E8">
        <w:trPr>
          <w:trHeight w:val="288"/>
          <w:jc w:val="center"/>
        </w:trPr>
        <w:tc>
          <w:tcPr>
            <w:tcW w:w="1265" w:type="dxa"/>
            <w:shd w:val="clear" w:color="auto" w:fill="auto"/>
            <w:noWrap/>
            <w:vAlign w:val="bottom"/>
            <w:hideMark/>
          </w:tcPr>
          <w:p w14:paraId="4B1B75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77CBE16" w14:textId="77777777" w:rsidR="00D97462" w:rsidRPr="00AC5985" w:rsidRDefault="00D97462" w:rsidP="00A821E8">
            <w:pPr>
              <w:spacing w:after="0" w:line="300" w:lineRule="auto"/>
              <w:rPr>
                <w:rFonts w:eastAsia="Times New Roman"/>
                <w:lang w:val="en-US" w:eastAsia="en-US"/>
              </w:rPr>
            </w:pPr>
          </w:p>
        </w:tc>
        <w:tc>
          <w:tcPr>
            <w:tcW w:w="6440" w:type="dxa"/>
          </w:tcPr>
          <w:p w14:paraId="079543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Car-to-Car Network</w:t>
            </w:r>
          </w:p>
        </w:tc>
      </w:tr>
      <w:tr w:rsidR="00D97462" w:rsidRPr="00AC5985" w14:paraId="65AFD44F" w14:textId="77777777" w:rsidTr="00A821E8">
        <w:trPr>
          <w:trHeight w:val="288"/>
          <w:jc w:val="center"/>
        </w:trPr>
        <w:tc>
          <w:tcPr>
            <w:tcW w:w="1265" w:type="dxa"/>
            <w:shd w:val="clear" w:color="auto" w:fill="auto"/>
            <w:noWrap/>
            <w:vAlign w:val="bottom"/>
            <w:hideMark/>
          </w:tcPr>
          <w:p w14:paraId="7CCF48C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3727C9F1" w14:textId="77777777" w:rsidR="00D97462" w:rsidRPr="00AC5985" w:rsidRDefault="00D97462" w:rsidP="00A821E8">
            <w:pPr>
              <w:spacing w:after="0" w:line="300" w:lineRule="auto"/>
              <w:rPr>
                <w:rFonts w:eastAsia="Times New Roman"/>
                <w:lang w:val="en-US" w:eastAsia="en-US"/>
              </w:rPr>
            </w:pPr>
          </w:p>
        </w:tc>
        <w:tc>
          <w:tcPr>
            <w:tcW w:w="6440" w:type="dxa"/>
          </w:tcPr>
          <w:p w14:paraId="0C7AFF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D97462" w:rsidRPr="00AC5985" w14:paraId="1E1C8D8B" w14:textId="77777777" w:rsidTr="00A821E8">
        <w:trPr>
          <w:trHeight w:val="288"/>
          <w:jc w:val="center"/>
        </w:trPr>
        <w:tc>
          <w:tcPr>
            <w:tcW w:w="1265" w:type="dxa"/>
            <w:shd w:val="clear" w:color="auto" w:fill="auto"/>
            <w:noWrap/>
            <w:vAlign w:val="bottom"/>
            <w:hideMark/>
          </w:tcPr>
          <w:p w14:paraId="2570BE9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4C1279" w14:textId="77777777" w:rsidR="00D97462" w:rsidRPr="00AC5985" w:rsidRDefault="00D97462" w:rsidP="00A821E8">
            <w:pPr>
              <w:spacing w:after="0" w:line="300" w:lineRule="auto"/>
              <w:rPr>
                <w:rFonts w:eastAsia="Times New Roman"/>
                <w:lang w:val="en-US" w:eastAsia="en-US"/>
              </w:rPr>
            </w:pPr>
          </w:p>
        </w:tc>
        <w:tc>
          <w:tcPr>
            <w:tcW w:w="6440" w:type="dxa"/>
          </w:tcPr>
          <w:p w14:paraId="0E6D9C9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Cluster Based Routing Protocol</w:t>
            </w:r>
          </w:p>
        </w:tc>
      </w:tr>
      <w:tr w:rsidR="00D97462" w:rsidRPr="00AC5985" w14:paraId="63BAEDCA" w14:textId="77777777" w:rsidTr="00A821E8">
        <w:trPr>
          <w:trHeight w:val="288"/>
          <w:jc w:val="center"/>
        </w:trPr>
        <w:tc>
          <w:tcPr>
            <w:tcW w:w="1265" w:type="dxa"/>
            <w:shd w:val="clear" w:color="auto" w:fill="auto"/>
            <w:noWrap/>
            <w:vAlign w:val="bottom"/>
            <w:hideMark/>
          </w:tcPr>
          <w:p w14:paraId="486ED4A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5EE1E01D" w14:textId="77777777" w:rsidR="00D97462" w:rsidRPr="00AC5985" w:rsidRDefault="00D97462" w:rsidP="00A821E8">
            <w:pPr>
              <w:spacing w:after="0" w:line="300" w:lineRule="auto"/>
              <w:rPr>
                <w:rFonts w:eastAsia="Times New Roman"/>
                <w:lang w:val="en-US" w:eastAsia="en-US"/>
              </w:rPr>
            </w:pPr>
          </w:p>
        </w:tc>
        <w:tc>
          <w:tcPr>
            <w:tcW w:w="6440" w:type="dxa"/>
          </w:tcPr>
          <w:p w14:paraId="1A5FA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Code Division Multiple Access</w:t>
            </w:r>
          </w:p>
        </w:tc>
      </w:tr>
      <w:tr w:rsidR="00D97462" w:rsidRPr="00AC5985" w14:paraId="732D7F9B" w14:textId="77777777" w:rsidTr="00A821E8">
        <w:trPr>
          <w:trHeight w:val="288"/>
          <w:jc w:val="center"/>
        </w:trPr>
        <w:tc>
          <w:tcPr>
            <w:tcW w:w="1265" w:type="dxa"/>
            <w:shd w:val="clear" w:color="auto" w:fill="auto"/>
            <w:noWrap/>
            <w:vAlign w:val="bottom"/>
            <w:hideMark/>
          </w:tcPr>
          <w:p w14:paraId="15414B0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04E833EC" w14:textId="77777777" w:rsidR="00D97462" w:rsidRPr="00AC5985" w:rsidRDefault="00D97462" w:rsidP="00A821E8">
            <w:pPr>
              <w:spacing w:after="0" w:line="300" w:lineRule="auto"/>
              <w:rPr>
                <w:rFonts w:eastAsia="Times New Roman"/>
                <w:lang w:val="en-US" w:eastAsia="en-US"/>
              </w:rPr>
            </w:pPr>
          </w:p>
        </w:tc>
        <w:tc>
          <w:tcPr>
            <w:tcW w:w="6440" w:type="dxa"/>
          </w:tcPr>
          <w:p w14:paraId="5B1C992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 Compact Radiation belt Explorer</w:t>
            </w:r>
          </w:p>
        </w:tc>
      </w:tr>
      <w:tr w:rsidR="00D97462" w:rsidRPr="00AC5985" w14:paraId="6B0EC08F" w14:textId="77777777" w:rsidTr="00A821E8">
        <w:trPr>
          <w:trHeight w:val="288"/>
          <w:jc w:val="center"/>
        </w:trPr>
        <w:tc>
          <w:tcPr>
            <w:tcW w:w="1265" w:type="dxa"/>
            <w:shd w:val="clear" w:color="auto" w:fill="auto"/>
            <w:noWrap/>
            <w:vAlign w:val="bottom"/>
            <w:hideMark/>
          </w:tcPr>
          <w:p w14:paraId="33854DD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1C087771" w14:textId="77777777" w:rsidR="00D97462" w:rsidRPr="00AC5985" w:rsidRDefault="00D97462" w:rsidP="00A821E8">
            <w:pPr>
              <w:spacing w:after="0" w:line="300" w:lineRule="auto"/>
              <w:rPr>
                <w:rFonts w:eastAsia="Times New Roman"/>
                <w:lang w:val="en-US" w:eastAsia="en-US"/>
              </w:rPr>
            </w:pPr>
          </w:p>
        </w:tc>
        <w:tc>
          <w:tcPr>
            <w:tcW w:w="6440" w:type="dxa"/>
          </w:tcPr>
          <w:p w14:paraId="0BDAFC5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Cross Layer Optimization</w:t>
            </w:r>
          </w:p>
        </w:tc>
      </w:tr>
      <w:tr w:rsidR="00D97462" w:rsidRPr="00AC5985" w14:paraId="26999989" w14:textId="77777777" w:rsidTr="00A821E8">
        <w:trPr>
          <w:trHeight w:val="288"/>
          <w:jc w:val="center"/>
        </w:trPr>
        <w:tc>
          <w:tcPr>
            <w:tcW w:w="1265" w:type="dxa"/>
            <w:shd w:val="clear" w:color="auto" w:fill="auto"/>
            <w:noWrap/>
            <w:vAlign w:val="bottom"/>
            <w:hideMark/>
          </w:tcPr>
          <w:p w14:paraId="2FFE27E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CNSA</w:t>
            </w:r>
          </w:p>
        </w:tc>
        <w:tc>
          <w:tcPr>
            <w:tcW w:w="530" w:type="dxa"/>
            <w:shd w:val="clear" w:color="auto" w:fill="auto"/>
            <w:noWrap/>
            <w:vAlign w:val="bottom"/>
            <w:hideMark/>
          </w:tcPr>
          <w:p w14:paraId="444ECA93" w14:textId="77777777" w:rsidR="00D97462" w:rsidRPr="00AC5985" w:rsidRDefault="00D97462" w:rsidP="00A821E8">
            <w:pPr>
              <w:spacing w:after="0" w:line="300" w:lineRule="auto"/>
              <w:rPr>
                <w:rFonts w:eastAsia="Times New Roman"/>
                <w:lang w:val="en-US" w:eastAsia="en-US"/>
              </w:rPr>
            </w:pPr>
          </w:p>
        </w:tc>
        <w:tc>
          <w:tcPr>
            <w:tcW w:w="6440" w:type="dxa"/>
          </w:tcPr>
          <w:p w14:paraId="1DBE3F9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Chinese National Space Agency</w:t>
            </w:r>
          </w:p>
        </w:tc>
      </w:tr>
      <w:tr w:rsidR="00D97462" w:rsidRPr="00AC5985" w14:paraId="3675CEDC" w14:textId="77777777" w:rsidTr="00A821E8">
        <w:trPr>
          <w:trHeight w:val="288"/>
          <w:jc w:val="center"/>
        </w:trPr>
        <w:tc>
          <w:tcPr>
            <w:tcW w:w="1265" w:type="dxa"/>
            <w:shd w:val="clear" w:color="auto" w:fill="auto"/>
            <w:noWrap/>
            <w:vAlign w:val="bottom"/>
            <w:hideMark/>
          </w:tcPr>
          <w:p w14:paraId="6DA3D9E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41EBA1E0" w14:textId="77777777" w:rsidR="00D97462" w:rsidRPr="00AC5985" w:rsidRDefault="00D97462" w:rsidP="00A821E8">
            <w:pPr>
              <w:spacing w:after="0" w:line="300" w:lineRule="auto"/>
              <w:rPr>
                <w:rFonts w:eastAsia="Times New Roman"/>
                <w:lang w:val="en-US" w:eastAsia="en-US"/>
              </w:rPr>
            </w:pPr>
          </w:p>
        </w:tc>
        <w:tc>
          <w:tcPr>
            <w:tcW w:w="6440" w:type="dxa"/>
          </w:tcPr>
          <w:p w14:paraId="07ADED5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CubeSat Opportunity Payloads</w:t>
            </w:r>
          </w:p>
        </w:tc>
      </w:tr>
      <w:tr w:rsidR="00D97462" w:rsidRPr="00AC5985" w14:paraId="37701990" w14:textId="77777777" w:rsidTr="00A821E8">
        <w:trPr>
          <w:trHeight w:val="288"/>
          <w:jc w:val="center"/>
        </w:trPr>
        <w:tc>
          <w:tcPr>
            <w:tcW w:w="1265" w:type="dxa"/>
            <w:shd w:val="clear" w:color="auto" w:fill="auto"/>
            <w:noWrap/>
            <w:vAlign w:val="bottom"/>
            <w:hideMark/>
          </w:tcPr>
          <w:p w14:paraId="608D9B9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33980A77" w14:textId="77777777" w:rsidR="00D97462" w:rsidRPr="00AC5985" w:rsidRDefault="00D97462" w:rsidP="00A821E8">
            <w:pPr>
              <w:spacing w:after="0" w:line="300" w:lineRule="auto"/>
              <w:rPr>
                <w:rFonts w:eastAsia="Times New Roman"/>
                <w:lang w:val="en-US" w:eastAsia="en-US"/>
              </w:rPr>
            </w:pPr>
          </w:p>
        </w:tc>
        <w:tc>
          <w:tcPr>
            <w:tcW w:w="6440" w:type="dxa"/>
          </w:tcPr>
          <w:p w14:paraId="6AD639B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Commercial Off The Shelf</w:t>
            </w:r>
          </w:p>
        </w:tc>
      </w:tr>
      <w:tr w:rsidR="00D97462" w:rsidRPr="00AC5985" w14:paraId="1F815045" w14:textId="77777777" w:rsidTr="00A821E8">
        <w:trPr>
          <w:trHeight w:val="288"/>
          <w:jc w:val="center"/>
        </w:trPr>
        <w:tc>
          <w:tcPr>
            <w:tcW w:w="1265" w:type="dxa"/>
            <w:shd w:val="clear" w:color="auto" w:fill="auto"/>
            <w:noWrap/>
            <w:vAlign w:val="bottom"/>
            <w:hideMark/>
          </w:tcPr>
          <w:p w14:paraId="629170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08CE16F" w14:textId="77777777" w:rsidR="00D97462" w:rsidRPr="00AC5985" w:rsidRDefault="00D97462" w:rsidP="00A821E8">
            <w:pPr>
              <w:spacing w:after="0" w:line="300" w:lineRule="auto"/>
              <w:rPr>
                <w:rFonts w:eastAsia="Times New Roman"/>
                <w:lang w:val="en-US" w:eastAsia="en-US"/>
              </w:rPr>
            </w:pPr>
          </w:p>
        </w:tc>
        <w:tc>
          <w:tcPr>
            <w:tcW w:w="6440" w:type="dxa"/>
          </w:tcPr>
          <w:p w14:paraId="37B1150C"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D97462" w:rsidRPr="00AC5985" w14:paraId="3F06AF02" w14:textId="77777777" w:rsidTr="00A821E8">
        <w:trPr>
          <w:trHeight w:val="288"/>
          <w:jc w:val="center"/>
        </w:trPr>
        <w:tc>
          <w:tcPr>
            <w:tcW w:w="1265" w:type="dxa"/>
            <w:shd w:val="clear" w:color="auto" w:fill="auto"/>
            <w:noWrap/>
            <w:vAlign w:val="bottom"/>
            <w:hideMark/>
          </w:tcPr>
          <w:p w14:paraId="3EF11D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42F2F3E6" w14:textId="77777777" w:rsidR="00D97462" w:rsidRPr="00AC5985" w:rsidRDefault="00D97462" w:rsidP="00A821E8">
            <w:pPr>
              <w:spacing w:after="0" w:line="300" w:lineRule="auto"/>
              <w:rPr>
                <w:rFonts w:eastAsia="Times New Roman"/>
                <w:lang w:val="en-US" w:eastAsia="en-US"/>
              </w:rPr>
            </w:pPr>
          </w:p>
        </w:tc>
        <w:tc>
          <w:tcPr>
            <w:tcW w:w="6440" w:type="dxa"/>
          </w:tcPr>
          <w:p w14:paraId="7D83A9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Carrier Sense Multiple Access</w:t>
            </w:r>
          </w:p>
        </w:tc>
      </w:tr>
      <w:tr w:rsidR="00D97462" w:rsidRPr="00AC5985" w14:paraId="23B9DA7A" w14:textId="77777777" w:rsidTr="00A821E8">
        <w:trPr>
          <w:trHeight w:val="288"/>
          <w:jc w:val="center"/>
        </w:trPr>
        <w:tc>
          <w:tcPr>
            <w:tcW w:w="1265" w:type="dxa"/>
            <w:shd w:val="clear" w:color="auto" w:fill="auto"/>
            <w:noWrap/>
            <w:vAlign w:val="bottom"/>
            <w:hideMark/>
          </w:tcPr>
          <w:p w14:paraId="7E74AA6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5CBB1B78" w14:textId="77777777" w:rsidR="00D97462" w:rsidRPr="00AC5985" w:rsidRDefault="00D97462" w:rsidP="00A821E8">
            <w:pPr>
              <w:spacing w:after="0" w:line="300" w:lineRule="auto"/>
              <w:rPr>
                <w:rFonts w:eastAsia="Times New Roman"/>
                <w:lang w:val="en-US" w:eastAsia="en-US"/>
              </w:rPr>
            </w:pPr>
          </w:p>
        </w:tc>
        <w:tc>
          <w:tcPr>
            <w:tcW w:w="6440" w:type="dxa"/>
          </w:tcPr>
          <w:p w14:paraId="1119BED0"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D97462" w:rsidRPr="00AC5985" w14:paraId="05E8B2EA" w14:textId="77777777" w:rsidTr="00A821E8">
        <w:trPr>
          <w:trHeight w:val="288"/>
          <w:jc w:val="center"/>
        </w:trPr>
        <w:tc>
          <w:tcPr>
            <w:tcW w:w="1265" w:type="dxa"/>
            <w:shd w:val="clear" w:color="auto" w:fill="auto"/>
            <w:noWrap/>
            <w:vAlign w:val="bottom"/>
            <w:hideMark/>
          </w:tcPr>
          <w:p w14:paraId="2BFF348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CSN</w:t>
            </w:r>
          </w:p>
        </w:tc>
        <w:tc>
          <w:tcPr>
            <w:tcW w:w="530" w:type="dxa"/>
            <w:shd w:val="clear" w:color="auto" w:fill="auto"/>
            <w:noWrap/>
            <w:vAlign w:val="bottom"/>
            <w:hideMark/>
          </w:tcPr>
          <w:p w14:paraId="788F7124" w14:textId="77777777" w:rsidR="00D97462" w:rsidRPr="00AC5985" w:rsidRDefault="00D97462" w:rsidP="00A821E8">
            <w:pPr>
              <w:spacing w:after="0" w:line="300" w:lineRule="auto"/>
              <w:rPr>
                <w:rFonts w:eastAsia="Times New Roman"/>
                <w:lang w:val="en-US" w:eastAsia="en-US"/>
              </w:rPr>
            </w:pPr>
          </w:p>
        </w:tc>
        <w:tc>
          <w:tcPr>
            <w:tcW w:w="6440" w:type="dxa"/>
          </w:tcPr>
          <w:p w14:paraId="31F4583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CubeSat Network</w:t>
            </w:r>
          </w:p>
        </w:tc>
      </w:tr>
      <w:tr w:rsidR="00D97462" w:rsidRPr="00AC5985" w14:paraId="31248597" w14:textId="77777777" w:rsidTr="00A821E8">
        <w:trPr>
          <w:trHeight w:val="288"/>
          <w:jc w:val="center"/>
        </w:trPr>
        <w:tc>
          <w:tcPr>
            <w:tcW w:w="1265" w:type="dxa"/>
            <w:shd w:val="clear" w:color="auto" w:fill="auto"/>
            <w:noWrap/>
            <w:vAlign w:val="bottom"/>
            <w:hideMark/>
          </w:tcPr>
          <w:p w14:paraId="4B245D5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4D1D1A55" w14:textId="77777777" w:rsidR="00D97462" w:rsidRPr="00AC5985" w:rsidRDefault="00D97462" w:rsidP="00A821E8">
            <w:pPr>
              <w:spacing w:after="0" w:line="300" w:lineRule="auto"/>
              <w:rPr>
                <w:rFonts w:eastAsia="Times New Roman"/>
                <w:lang w:val="en-US" w:eastAsia="en-US"/>
              </w:rPr>
            </w:pPr>
          </w:p>
        </w:tc>
        <w:tc>
          <w:tcPr>
            <w:tcW w:w="6440" w:type="dxa"/>
          </w:tcPr>
          <w:p w14:paraId="70881F4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Clear To Send</w:t>
            </w:r>
          </w:p>
        </w:tc>
      </w:tr>
      <w:tr w:rsidR="00D97462" w:rsidRPr="00AC5985" w14:paraId="3A4C2264" w14:textId="77777777" w:rsidTr="00A821E8">
        <w:trPr>
          <w:trHeight w:val="288"/>
          <w:jc w:val="center"/>
        </w:trPr>
        <w:tc>
          <w:tcPr>
            <w:tcW w:w="1265" w:type="dxa"/>
            <w:shd w:val="clear" w:color="auto" w:fill="auto"/>
            <w:noWrap/>
            <w:vAlign w:val="bottom"/>
            <w:hideMark/>
          </w:tcPr>
          <w:p w14:paraId="6125BE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000A541A" w14:textId="77777777" w:rsidR="00D97462" w:rsidRPr="00AC5985" w:rsidRDefault="00D97462" w:rsidP="00A821E8">
            <w:pPr>
              <w:spacing w:after="0" w:line="300" w:lineRule="auto"/>
              <w:rPr>
                <w:rFonts w:eastAsia="Times New Roman"/>
                <w:lang w:val="en-US" w:eastAsia="en-US"/>
              </w:rPr>
            </w:pPr>
          </w:p>
        </w:tc>
        <w:tc>
          <w:tcPr>
            <w:tcW w:w="6440" w:type="dxa"/>
          </w:tcPr>
          <w:p w14:paraId="274918E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Chang Zheng-2D</w:t>
            </w:r>
          </w:p>
        </w:tc>
      </w:tr>
      <w:tr w:rsidR="00D97462" w:rsidRPr="00AC5985" w14:paraId="145FF386" w14:textId="77777777" w:rsidTr="00A821E8">
        <w:trPr>
          <w:trHeight w:val="288"/>
          <w:jc w:val="center"/>
        </w:trPr>
        <w:tc>
          <w:tcPr>
            <w:tcW w:w="1265" w:type="dxa"/>
            <w:shd w:val="clear" w:color="auto" w:fill="auto"/>
            <w:noWrap/>
            <w:vAlign w:val="bottom"/>
            <w:hideMark/>
          </w:tcPr>
          <w:p w14:paraId="15D035B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w:t>
            </w:r>
            <w:r w:rsidRPr="00AC5985">
              <w:rPr>
                <w:rFonts w:eastAsia="Times New Roman"/>
                <w:vertAlign w:val="superscript"/>
                <w:lang w:val="en-US" w:eastAsia="en-US"/>
              </w:rPr>
              <w:t>3</w:t>
            </w:r>
          </w:p>
        </w:tc>
        <w:tc>
          <w:tcPr>
            <w:tcW w:w="530" w:type="dxa"/>
            <w:shd w:val="clear" w:color="auto" w:fill="auto"/>
            <w:noWrap/>
            <w:vAlign w:val="bottom"/>
            <w:hideMark/>
          </w:tcPr>
          <w:p w14:paraId="6FA969B8" w14:textId="77777777" w:rsidR="00D97462" w:rsidRPr="00AC5985" w:rsidRDefault="00D97462" w:rsidP="00A821E8">
            <w:pPr>
              <w:spacing w:after="0" w:line="300" w:lineRule="auto"/>
              <w:rPr>
                <w:rFonts w:eastAsia="Times New Roman"/>
                <w:lang w:val="en-US" w:eastAsia="en-US"/>
              </w:rPr>
            </w:pPr>
          </w:p>
        </w:tc>
        <w:tc>
          <w:tcPr>
            <w:tcW w:w="6440" w:type="dxa"/>
          </w:tcPr>
          <w:p w14:paraId="5149B98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DYMO Cubed</w:t>
            </w:r>
          </w:p>
        </w:tc>
      </w:tr>
      <w:tr w:rsidR="00D97462" w:rsidRPr="00AC5985" w14:paraId="148A399D" w14:textId="77777777" w:rsidTr="00A821E8">
        <w:trPr>
          <w:trHeight w:val="288"/>
          <w:jc w:val="center"/>
        </w:trPr>
        <w:tc>
          <w:tcPr>
            <w:tcW w:w="1265" w:type="dxa"/>
            <w:shd w:val="clear" w:color="auto" w:fill="auto"/>
            <w:noWrap/>
            <w:vAlign w:val="bottom"/>
            <w:hideMark/>
          </w:tcPr>
          <w:p w14:paraId="400E0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7687E1C7" w14:textId="77777777" w:rsidR="00D97462" w:rsidRPr="00AC5985" w:rsidRDefault="00D97462" w:rsidP="00A821E8">
            <w:pPr>
              <w:spacing w:after="0" w:line="300" w:lineRule="auto"/>
              <w:rPr>
                <w:rFonts w:eastAsia="Times New Roman"/>
                <w:lang w:val="en-US" w:eastAsia="en-US"/>
              </w:rPr>
            </w:pPr>
          </w:p>
        </w:tc>
        <w:tc>
          <w:tcPr>
            <w:tcW w:w="6440" w:type="dxa"/>
          </w:tcPr>
          <w:p w14:paraId="55ED8814"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D97462" w:rsidRPr="00AC5985" w14:paraId="277131D8" w14:textId="77777777" w:rsidTr="00A821E8">
        <w:trPr>
          <w:trHeight w:val="288"/>
          <w:jc w:val="center"/>
        </w:trPr>
        <w:tc>
          <w:tcPr>
            <w:tcW w:w="1265" w:type="dxa"/>
            <w:shd w:val="clear" w:color="auto" w:fill="auto"/>
            <w:noWrap/>
            <w:vAlign w:val="bottom"/>
            <w:hideMark/>
          </w:tcPr>
          <w:p w14:paraId="15D1076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DICE</w:t>
            </w:r>
          </w:p>
        </w:tc>
        <w:tc>
          <w:tcPr>
            <w:tcW w:w="530" w:type="dxa"/>
            <w:shd w:val="clear" w:color="auto" w:fill="auto"/>
            <w:noWrap/>
            <w:vAlign w:val="bottom"/>
            <w:hideMark/>
          </w:tcPr>
          <w:p w14:paraId="0F163D03" w14:textId="77777777" w:rsidR="00D97462" w:rsidRPr="00AC5985" w:rsidRDefault="00D97462" w:rsidP="00A821E8">
            <w:pPr>
              <w:spacing w:after="0" w:line="300" w:lineRule="auto"/>
              <w:rPr>
                <w:rFonts w:eastAsia="Times New Roman"/>
                <w:lang w:val="en-US" w:eastAsia="en-US"/>
              </w:rPr>
            </w:pPr>
          </w:p>
        </w:tc>
        <w:tc>
          <w:tcPr>
            <w:tcW w:w="6440" w:type="dxa"/>
          </w:tcPr>
          <w:p w14:paraId="632F44D9"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D97462" w:rsidRPr="00AC5985" w14:paraId="6305BA9F" w14:textId="77777777" w:rsidTr="00A821E8">
        <w:trPr>
          <w:trHeight w:val="288"/>
          <w:jc w:val="center"/>
        </w:trPr>
        <w:tc>
          <w:tcPr>
            <w:tcW w:w="1265" w:type="dxa"/>
            <w:shd w:val="clear" w:color="auto" w:fill="auto"/>
            <w:noWrap/>
            <w:vAlign w:val="bottom"/>
            <w:hideMark/>
          </w:tcPr>
          <w:p w14:paraId="3C91EC5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45254470" w14:textId="77777777" w:rsidR="00D97462" w:rsidRPr="00AC5985" w:rsidRDefault="00D97462" w:rsidP="00A821E8">
            <w:pPr>
              <w:spacing w:after="0" w:line="300" w:lineRule="auto"/>
              <w:rPr>
                <w:rFonts w:eastAsia="Times New Roman"/>
                <w:lang w:val="en-US" w:eastAsia="en-US"/>
              </w:rPr>
            </w:pPr>
          </w:p>
        </w:tc>
        <w:tc>
          <w:tcPr>
            <w:tcW w:w="6440" w:type="dxa"/>
          </w:tcPr>
          <w:p w14:paraId="41BF4D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Source Routing</w:t>
            </w:r>
          </w:p>
        </w:tc>
      </w:tr>
      <w:tr w:rsidR="00D97462" w:rsidRPr="00AC5985" w14:paraId="0CACEE5E" w14:textId="77777777" w:rsidTr="00A821E8">
        <w:trPr>
          <w:trHeight w:val="288"/>
          <w:jc w:val="center"/>
        </w:trPr>
        <w:tc>
          <w:tcPr>
            <w:tcW w:w="1265" w:type="dxa"/>
            <w:shd w:val="clear" w:color="auto" w:fill="auto"/>
            <w:noWrap/>
            <w:vAlign w:val="bottom"/>
            <w:hideMark/>
          </w:tcPr>
          <w:p w14:paraId="6DD547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2A1DDB4C" w14:textId="77777777" w:rsidR="00D97462" w:rsidRPr="00AC5985" w:rsidRDefault="00D97462" w:rsidP="00A821E8">
            <w:pPr>
              <w:spacing w:after="0" w:line="300" w:lineRule="auto"/>
              <w:rPr>
                <w:rFonts w:eastAsia="Times New Roman"/>
                <w:lang w:val="en-US" w:eastAsia="en-US"/>
              </w:rPr>
            </w:pPr>
          </w:p>
        </w:tc>
        <w:tc>
          <w:tcPr>
            <w:tcW w:w="6440" w:type="dxa"/>
          </w:tcPr>
          <w:p w14:paraId="5672C99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Delay Tolerant Network</w:t>
            </w:r>
          </w:p>
        </w:tc>
      </w:tr>
      <w:tr w:rsidR="00D97462" w:rsidRPr="00AC5985" w14:paraId="1DC3C107" w14:textId="77777777" w:rsidTr="00A821E8">
        <w:trPr>
          <w:trHeight w:val="288"/>
          <w:jc w:val="center"/>
        </w:trPr>
        <w:tc>
          <w:tcPr>
            <w:tcW w:w="1265" w:type="dxa"/>
            <w:shd w:val="clear" w:color="auto" w:fill="auto"/>
            <w:noWrap/>
            <w:vAlign w:val="bottom"/>
            <w:hideMark/>
          </w:tcPr>
          <w:p w14:paraId="6141425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DYMO </w:t>
            </w:r>
          </w:p>
        </w:tc>
        <w:tc>
          <w:tcPr>
            <w:tcW w:w="530" w:type="dxa"/>
            <w:shd w:val="clear" w:color="auto" w:fill="auto"/>
            <w:vAlign w:val="bottom"/>
          </w:tcPr>
          <w:p w14:paraId="1F9A2A25" w14:textId="77777777" w:rsidR="00D97462" w:rsidRPr="00AC5985" w:rsidRDefault="00D97462" w:rsidP="00A821E8">
            <w:pPr>
              <w:spacing w:after="0" w:line="300" w:lineRule="auto"/>
              <w:rPr>
                <w:rFonts w:eastAsia="Times New Roman"/>
                <w:lang w:val="en-US" w:eastAsia="en-US"/>
              </w:rPr>
            </w:pPr>
          </w:p>
        </w:tc>
        <w:tc>
          <w:tcPr>
            <w:tcW w:w="6440" w:type="dxa"/>
          </w:tcPr>
          <w:p w14:paraId="784F858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D97462" w:rsidRPr="00AC5985" w14:paraId="7526D680" w14:textId="77777777" w:rsidTr="00A821E8">
        <w:trPr>
          <w:trHeight w:val="288"/>
          <w:jc w:val="center"/>
        </w:trPr>
        <w:tc>
          <w:tcPr>
            <w:tcW w:w="1265" w:type="dxa"/>
            <w:shd w:val="clear" w:color="auto" w:fill="auto"/>
            <w:noWrap/>
            <w:vAlign w:val="bottom"/>
            <w:hideMark/>
          </w:tcPr>
          <w:p w14:paraId="79D0E99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5E9EC4C3" w14:textId="77777777" w:rsidR="00D97462" w:rsidRPr="00AC5985" w:rsidRDefault="00D97462" w:rsidP="00A821E8">
            <w:pPr>
              <w:spacing w:after="0" w:line="300" w:lineRule="auto"/>
              <w:rPr>
                <w:rFonts w:eastAsia="Times New Roman"/>
                <w:lang w:val="en-US" w:eastAsia="en-US"/>
              </w:rPr>
            </w:pPr>
          </w:p>
        </w:tc>
        <w:tc>
          <w:tcPr>
            <w:tcW w:w="6440" w:type="dxa"/>
          </w:tcPr>
          <w:p w14:paraId="0BEF449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D97462" w:rsidRPr="00AC5985" w14:paraId="5D262478" w14:textId="77777777" w:rsidTr="00A821E8">
        <w:trPr>
          <w:trHeight w:val="288"/>
          <w:jc w:val="center"/>
        </w:trPr>
        <w:tc>
          <w:tcPr>
            <w:tcW w:w="1265" w:type="dxa"/>
            <w:shd w:val="clear" w:color="auto" w:fill="auto"/>
            <w:noWrap/>
            <w:vAlign w:val="bottom"/>
            <w:hideMark/>
          </w:tcPr>
          <w:p w14:paraId="6DFFEC8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0E22C766" w14:textId="77777777" w:rsidR="00D97462" w:rsidRPr="00AC5985" w:rsidRDefault="00D97462" w:rsidP="00A821E8">
            <w:pPr>
              <w:spacing w:after="0" w:line="300" w:lineRule="auto"/>
              <w:rPr>
                <w:rFonts w:eastAsia="Times New Roman"/>
                <w:lang w:val="en-US" w:eastAsia="en-US"/>
              </w:rPr>
            </w:pPr>
          </w:p>
        </w:tc>
        <w:tc>
          <w:tcPr>
            <w:tcW w:w="6440" w:type="dxa"/>
          </w:tcPr>
          <w:p w14:paraId="674856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D97462" w:rsidRPr="00AC5985" w14:paraId="3555CD63" w14:textId="77777777" w:rsidTr="00A821E8">
        <w:trPr>
          <w:trHeight w:val="288"/>
          <w:jc w:val="center"/>
        </w:trPr>
        <w:tc>
          <w:tcPr>
            <w:tcW w:w="1265" w:type="dxa"/>
            <w:shd w:val="clear" w:color="auto" w:fill="auto"/>
            <w:noWrap/>
            <w:vAlign w:val="bottom"/>
            <w:hideMark/>
          </w:tcPr>
          <w:p w14:paraId="1B52050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3496E968" w14:textId="77777777" w:rsidR="00D97462" w:rsidRPr="00AC5985" w:rsidRDefault="00D97462" w:rsidP="00A821E8">
            <w:pPr>
              <w:spacing w:after="0" w:line="300" w:lineRule="auto"/>
              <w:rPr>
                <w:rFonts w:eastAsia="Times New Roman"/>
                <w:lang w:val="en-US" w:eastAsia="en-US"/>
              </w:rPr>
            </w:pPr>
          </w:p>
        </w:tc>
        <w:tc>
          <w:tcPr>
            <w:tcW w:w="6440" w:type="dxa"/>
          </w:tcPr>
          <w:p w14:paraId="1C84FFC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D97462" w:rsidRPr="00AC5985" w14:paraId="43BA2837" w14:textId="77777777" w:rsidTr="00A821E8">
        <w:trPr>
          <w:trHeight w:val="288"/>
          <w:jc w:val="center"/>
        </w:trPr>
        <w:tc>
          <w:tcPr>
            <w:tcW w:w="1265" w:type="dxa"/>
            <w:shd w:val="clear" w:color="auto" w:fill="auto"/>
            <w:noWrap/>
            <w:vAlign w:val="bottom"/>
            <w:hideMark/>
          </w:tcPr>
          <w:p w14:paraId="37B523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3B10C256" w14:textId="77777777" w:rsidR="00D97462" w:rsidRPr="00AC5985" w:rsidRDefault="00D97462" w:rsidP="00A821E8">
            <w:pPr>
              <w:spacing w:after="0" w:line="300" w:lineRule="auto"/>
              <w:rPr>
                <w:rFonts w:eastAsia="Times New Roman"/>
                <w:lang w:val="en-US" w:eastAsia="en-US"/>
              </w:rPr>
            </w:pPr>
          </w:p>
        </w:tc>
        <w:tc>
          <w:tcPr>
            <w:tcW w:w="6440" w:type="dxa"/>
          </w:tcPr>
          <w:p w14:paraId="0CFC3C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Observation</w:t>
            </w:r>
          </w:p>
        </w:tc>
      </w:tr>
      <w:tr w:rsidR="00D97462" w:rsidRPr="00AC5985" w14:paraId="6FBCC225" w14:textId="77777777" w:rsidTr="00A821E8">
        <w:trPr>
          <w:trHeight w:val="288"/>
          <w:jc w:val="center"/>
        </w:trPr>
        <w:tc>
          <w:tcPr>
            <w:tcW w:w="1265" w:type="dxa"/>
            <w:shd w:val="clear" w:color="auto" w:fill="auto"/>
            <w:noWrap/>
            <w:vAlign w:val="bottom"/>
            <w:hideMark/>
          </w:tcPr>
          <w:p w14:paraId="57A590D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05B226D4" w14:textId="77777777" w:rsidR="00D97462" w:rsidRPr="00AC5985" w:rsidRDefault="00D97462" w:rsidP="00A821E8">
            <w:pPr>
              <w:spacing w:after="0" w:line="300" w:lineRule="auto"/>
              <w:rPr>
                <w:rFonts w:eastAsia="Times New Roman"/>
                <w:lang w:val="en-US" w:eastAsia="en-US"/>
              </w:rPr>
            </w:pPr>
          </w:p>
        </w:tc>
        <w:tc>
          <w:tcPr>
            <w:tcW w:w="6440" w:type="dxa"/>
          </w:tcPr>
          <w:p w14:paraId="1E8858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Energy Rank</w:t>
            </w:r>
          </w:p>
        </w:tc>
      </w:tr>
      <w:tr w:rsidR="00D97462" w:rsidRPr="00AC5985" w14:paraId="7BDF68E6" w14:textId="77777777" w:rsidTr="00A821E8">
        <w:trPr>
          <w:trHeight w:val="288"/>
          <w:jc w:val="center"/>
        </w:trPr>
        <w:tc>
          <w:tcPr>
            <w:tcW w:w="1265" w:type="dxa"/>
            <w:shd w:val="clear" w:color="auto" w:fill="auto"/>
            <w:noWrap/>
            <w:vAlign w:val="bottom"/>
            <w:hideMark/>
          </w:tcPr>
          <w:p w14:paraId="3771055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05E6DD36" w14:textId="77777777" w:rsidR="00D97462" w:rsidRPr="00AC5985" w:rsidRDefault="00D97462" w:rsidP="00A821E8">
            <w:pPr>
              <w:spacing w:after="0" w:line="300" w:lineRule="auto"/>
              <w:rPr>
                <w:rFonts w:eastAsia="Times New Roman"/>
                <w:lang w:val="en-US" w:eastAsia="en-US"/>
              </w:rPr>
            </w:pPr>
          </w:p>
        </w:tc>
        <w:tc>
          <w:tcPr>
            <w:tcW w:w="6440" w:type="dxa"/>
          </w:tcPr>
          <w:p w14:paraId="04C104B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Radiation Index</w:t>
            </w:r>
          </w:p>
        </w:tc>
      </w:tr>
      <w:tr w:rsidR="00D97462" w:rsidRPr="00AC5985" w14:paraId="55499B67" w14:textId="77777777" w:rsidTr="00A821E8">
        <w:trPr>
          <w:trHeight w:val="288"/>
          <w:jc w:val="center"/>
        </w:trPr>
        <w:tc>
          <w:tcPr>
            <w:tcW w:w="1265" w:type="dxa"/>
            <w:shd w:val="clear" w:color="auto" w:fill="auto"/>
            <w:noWrap/>
            <w:vAlign w:val="bottom"/>
            <w:hideMark/>
          </w:tcPr>
          <w:p w14:paraId="44C840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51512680" w14:textId="77777777" w:rsidR="00D97462" w:rsidRPr="00AC5985" w:rsidRDefault="00D97462" w:rsidP="00A821E8">
            <w:pPr>
              <w:spacing w:after="0" w:line="300" w:lineRule="auto"/>
              <w:rPr>
                <w:rFonts w:eastAsia="Times New Roman"/>
                <w:lang w:val="en-US" w:eastAsia="en-US"/>
              </w:rPr>
            </w:pPr>
          </w:p>
        </w:tc>
        <w:tc>
          <w:tcPr>
            <w:tcW w:w="6440" w:type="dxa"/>
          </w:tcPr>
          <w:p w14:paraId="313EE7A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European Space Agency</w:t>
            </w:r>
          </w:p>
        </w:tc>
      </w:tr>
      <w:tr w:rsidR="00D97462" w:rsidRPr="00AC5985" w14:paraId="3458A6F0" w14:textId="77777777" w:rsidTr="00A821E8">
        <w:trPr>
          <w:trHeight w:val="288"/>
          <w:jc w:val="center"/>
        </w:trPr>
        <w:tc>
          <w:tcPr>
            <w:tcW w:w="1265" w:type="dxa"/>
            <w:shd w:val="clear" w:color="auto" w:fill="auto"/>
            <w:noWrap/>
            <w:vAlign w:val="bottom"/>
            <w:hideMark/>
          </w:tcPr>
          <w:p w14:paraId="03DB9E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1B6CC224" w14:textId="77777777" w:rsidR="00D97462" w:rsidRPr="00AC5985" w:rsidRDefault="00D97462" w:rsidP="00A821E8">
            <w:pPr>
              <w:spacing w:after="0" w:line="300" w:lineRule="auto"/>
              <w:rPr>
                <w:rFonts w:eastAsia="Times New Roman"/>
                <w:lang w:val="en-US" w:eastAsia="en-US"/>
              </w:rPr>
            </w:pPr>
          </w:p>
        </w:tc>
        <w:tc>
          <w:tcPr>
            <w:tcW w:w="6440" w:type="dxa"/>
          </w:tcPr>
          <w:p w14:paraId="3660A2F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Flying Ad-Hoc Net</w:t>
            </w:r>
            <w:r w:rsidRPr="00001A17">
              <w:rPr>
                <w:rFonts w:eastAsia="Times New Roman"/>
                <w:lang w:val="en-US" w:eastAsia="en-US"/>
              </w:rPr>
              <w:t>work</w:t>
            </w:r>
          </w:p>
        </w:tc>
      </w:tr>
      <w:tr w:rsidR="00D97462" w:rsidRPr="00AC5985" w14:paraId="3A6326FA" w14:textId="77777777" w:rsidTr="00A821E8">
        <w:trPr>
          <w:trHeight w:val="288"/>
          <w:jc w:val="center"/>
        </w:trPr>
        <w:tc>
          <w:tcPr>
            <w:tcW w:w="1265" w:type="dxa"/>
            <w:shd w:val="clear" w:color="auto" w:fill="auto"/>
            <w:noWrap/>
            <w:vAlign w:val="bottom"/>
            <w:hideMark/>
          </w:tcPr>
          <w:p w14:paraId="48090A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1DE1A4C8" w14:textId="77777777" w:rsidR="00D97462" w:rsidRPr="00AC5985" w:rsidRDefault="00D97462" w:rsidP="00A821E8">
            <w:pPr>
              <w:spacing w:after="0" w:line="300" w:lineRule="auto"/>
              <w:rPr>
                <w:rFonts w:eastAsia="Times New Roman"/>
                <w:lang w:val="en-US" w:eastAsia="en-US"/>
              </w:rPr>
            </w:pPr>
          </w:p>
        </w:tc>
        <w:tc>
          <w:tcPr>
            <w:tcW w:w="6440" w:type="dxa"/>
          </w:tcPr>
          <w:p w14:paraId="747B546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D97462" w:rsidRPr="00AC5985" w14:paraId="17387055" w14:textId="77777777" w:rsidTr="00A821E8">
        <w:trPr>
          <w:trHeight w:val="288"/>
          <w:jc w:val="center"/>
        </w:trPr>
        <w:tc>
          <w:tcPr>
            <w:tcW w:w="1265" w:type="dxa"/>
            <w:shd w:val="clear" w:color="auto" w:fill="auto"/>
            <w:noWrap/>
            <w:vAlign w:val="bottom"/>
            <w:hideMark/>
          </w:tcPr>
          <w:p w14:paraId="08DB1A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5881D315" w14:textId="77777777" w:rsidR="00D97462" w:rsidRPr="00AC5985" w:rsidRDefault="00D97462" w:rsidP="00A821E8">
            <w:pPr>
              <w:spacing w:after="0" w:line="300" w:lineRule="auto"/>
              <w:rPr>
                <w:rFonts w:eastAsia="Times New Roman"/>
                <w:lang w:val="en-US" w:eastAsia="en-US"/>
              </w:rPr>
            </w:pPr>
          </w:p>
        </w:tc>
        <w:tc>
          <w:tcPr>
            <w:tcW w:w="6440" w:type="dxa"/>
          </w:tcPr>
          <w:p w14:paraId="078BBF5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D97462" w:rsidRPr="00AC5985" w14:paraId="6A13F709" w14:textId="77777777" w:rsidTr="00A821E8">
        <w:trPr>
          <w:trHeight w:val="288"/>
          <w:jc w:val="center"/>
        </w:trPr>
        <w:tc>
          <w:tcPr>
            <w:tcW w:w="1265" w:type="dxa"/>
            <w:shd w:val="clear" w:color="auto" w:fill="auto"/>
            <w:noWrap/>
            <w:vAlign w:val="bottom"/>
            <w:hideMark/>
          </w:tcPr>
          <w:p w14:paraId="6B3A2C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1D53F43" w14:textId="77777777" w:rsidR="00D97462" w:rsidRPr="00AC5985" w:rsidRDefault="00D97462" w:rsidP="00A821E8">
            <w:pPr>
              <w:spacing w:after="0" w:line="300" w:lineRule="auto"/>
              <w:rPr>
                <w:rFonts w:eastAsia="Times New Roman"/>
                <w:lang w:val="en-US" w:eastAsia="en-US"/>
              </w:rPr>
            </w:pPr>
          </w:p>
        </w:tc>
        <w:tc>
          <w:tcPr>
            <w:tcW w:w="6440" w:type="dxa"/>
          </w:tcPr>
          <w:p w14:paraId="5CE8CD2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First In First Out</w:t>
            </w:r>
          </w:p>
        </w:tc>
      </w:tr>
      <w:tr w:rsidR="00D97462" w:rsidRPr="00AC5985" w14:paraId="025B0B1C" w14:textId="77777777" w:rsidTr="00A821E8">
        <w:trPr>
          <w:trHeight w:val="288"/>
          <w:jc w:val="center"/>
        </w:trPr>
        <w:tc>
          <w:tcPr>
            <w:tcW w:w="1265" w:type="dxa"/>
            <w:shd w:val="clear" w:color="auto" w:fill="auto"/>
            <w:noWrap/>
            <w:vAlign w:val="bottom"/>
            <w:hideMark/>
          </w:tcPr>
          <w:p w14:paraId="1AF8FD3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5D181FB8" w14:textId="77777777" w:rsidR="00D97462" w:rsidRPr="00AC5985" w:rsidRDefault="00D97462" w:rsidP="00A821E8">
            <w:pPr>
              <w:spacing w:after="0" w:line="300" w:lineRule="auto"/>
              <w:rPr>
                <w:rFonts w:eastAsia="Times New Roman"/>
                <w:lang w:val="en-US" w:eastAsia="en-US"/>
              </w:rPr>
            </w:pPr>
          </w:p>
        </w:tc>
        <w:tc>
          <w:tcPr>
            <w:tcW w:w="6440" w:type="dxa"/>
          </w:tcPr>
          <w:p w14:paraId="0185BAC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To Satellite</w:t>
            </w:r>
          </w:p>
        </w:tc>
      </w:tr>
      <w:tr w:rsidR="00D97462" w:rsidRPr="00AC5985" w14:paraId="41FF21E5" w14:textId="77777777" w:rsidTr="00A821E8">
        <w:trPr>
          <w:trHeight w:val="288"/>
          <w:jc w:val="center"/>
        </w:trPr>
        <w:tc>
          <w:tcPr>
            <w:tcW w:w="1265" w:type="dxa"/>
            <w:shd w:val="clear" w:color="auto" w:fill="auto"/>
            <w:noWrap/>
            <w:vAlign w:val="bottom"/>
            <w:hideMark/>
          </w:tcPr>
          <w:p w14:paraId="79C5E81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3865CB87" w14:textId="77777777" w:rsidR="00D97462" w:rsidRPr="00AC5985" w:rsidRDefault="00D97462" w:rsidP="00A821E8">
            <w:pPr>
              <w:spacing w:after="0" w:line="300" w:lineRule="auto"/>
              <w:rPr>
                <w:rFonts w:eastAsia="Times New Roman"/>
                <w:lang w:val="en-US" w:eastAsia="en-US"/>
              </w:rPr>
            </w:pPr>
          </w:p>
        </w:tc>
        <w:tc>
          <w:tcPr>
            <w:tcW w:w="6440" w:type="dxa"/>
          </w:tcPr>
          <w:p w14:paraId="343DCD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Master</w:t>
            </w:r>
          </w:p>
        </w:tc>
      </w:tr>
      <w:tr w:rsidR="00D97462" w:rsidRPr="00AC5985" w14:paraId="357A5B05" w14:textId="77777777" w:rsidTr="00A821E8">
        <w:trPr>
          <w:trHeight w:val="288"/>
          <w:jc w:val="center"/>
        </w:trPr>
        <w:tc>
          <w:tcPr>
            <w:tcW w:w="1265" w:type="dxa"/>
            <w:shd w:val="clear" w:color="auto" w:fill="auto"/>
            <w:noWrap/>
            <w:vAlign w:val="bottom"/>
            <w:hideMark/>
          </w:tcPr>
          <w:p w14:paraId="73C430B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488DFD93" w14:textId="77777777" w:rsidR="00D97462" w:rsidRPr="00AC5985" w:rsidRDefault="00D97462" w:rsidP="00A821E8">
            <w:pPr>
              <w:spacing w:after="0" w:line="300" w:lineRule="auto"/>
              <w:rPr>
                <w:rFonts w:eastAsia="Times New Roman"/>
                <w:lang w:val="en-US" w:eastAsia="en-US"/>
              </w:rPr>
            </w:pPr>
          </w:p>
        </w:tc>
        <w:tc>
          <w:tcPr>
            <w:tcW w:w="6440" w:type="dxa"/>
          </w:tcPr>
          <w:p w14:paraId="0A45D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D97462" w:rsidRPr="00AC5985" w14:paraId="4148CEF5" w14:textId="77777777" w:rsidTr="00A821E8">
        <w:trPr>
          <w:trHeight w:val="288"/>
          <w:jc w:val="center"/>
        </w:trPr>
        <w:tc>
          <w:tcPr>
            <w:tcW w:w="1265" w:type="dxa"/>
            <w:shd w:val="clear" w:color="auto" w:fill="auto"/>
            <w:noWrap/>
            <w:vAlign w:val="bottom"/>
            <w:hideMark/>
          </w:tcPr>
          <w:p w14:paraId="32029FD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29B9D5F7" w14:textId="77777777" w:rsidR="00D97462" w:rsidRPr="00AC5985" w:rsidRDefault="00D97462" w:rsidP="00A821E8">
            <w:pPr>
              <w:spacing w:after="0" w:line="300" w:lineRule="auto"/>
              <w:rPr>
                <w:rFonts w:eastAsia="Times New Roman"/>
                <w:lang w:val="en-US" w:eastAsia="en-US"/>
              </w:rPr>
            </w:pPr>
          </w:p>
        </w:tc>
        <w:tc>
          <w:tcPr>
            <w:tcW w:w="6440" w:type="dxa"/>
          </w:tcPr>
          <w:p w14:paraId="595231A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Global Positioning Satellite</w:t>
            </w:r>
          </w:p>
        </w:tc>
      </w:tr>
      <w:tr w:rsidR="00D97462" w:rsidRPr="00AC5985" w14:paraId="68FA2642" w14:textId="77777777" w:rsidTr="00A821E8">
        <w:trPr>
          <w:trHeight w:val="288"/>
          <w:jc w:val="center"/>
        </w:trPr>
        <w:tc>
          <w:tcPr>
            <w:tcW w:w="1265" w:type="dxa"/>
            <w:shd w:val="clear" w:color="auto" w:fill="auto"/>
            <w:noWrap/>
            <w:vAlign w:val="bottom"/>
            <w:hideMark/>
          </w:tcPr>
          <w:p w14:paraId="213852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08BAA194" w14:textId="77777777" w:rsidR="00D97462" w:rsidRPr="00AC5985" w:rsidRDefault="00D97462" w:rsidP="00A821E8">
            <w:pPr>
              <w:spacing w:after="0" w:line="300" w:lineRule="auto"/>
              <w:rPr>
                <w:rFonts w:eastAsia="Times New Roman"/>
                <w:lang w:val="en-US" w:eastAsia="en-US"/>
              </w:rPr>
            </w:pPr>
          </w:p>
        </w:tc>
        <w:tc>
          <w:tcPr>
            <w:tcW w:w="6440" w:type="dxa"/>
          </w:tcPr>
          <w:p w14:paraId="7AD56E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Greedy Perimeter Stateless Routing</w:t>
            </w:r>
          </w:p>
        </w:tc>
      </w:tr>
      <w:tr w:rsidR="00D97462" w:rsidRPr="00AC5985" w14:paraId="2F1ED09A" w14:textId="77777777" w:rsidTr="00A821E8">
        <w:trPr>
          <w:trHeight w:val="288"/>
          <w:jc w:val="center"/>
        </w:trPr>
        <w:tc>
          <w:tcPr>
            <w:tcW w:w="1265" w:type="dxa"/>
            <w:shd w:val="clear" w:color="auto" w:fill="auto"/>
            <w:noWrap/>
            <w:vAlign w:val="bottom"/>
            <w:hideMark/>
          </w:tcPr>
          <w:p w14:paraId="5F9AA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4B7BEE59" w14:textId="77777777" w:rsidR="00D97462" w:rsidRPr="00AC5985" w:rsidRDefault="00D97462" w:rsidP="00A821E8">
            <w:pPr>
              <w:spacing w:after="0" w:line="300" w:lineRule="auto"/>
              <w:rPr>
                <w:rFonts w:eastAsia="Times New Roman"/>
                <w:lang w:val="en-US" w:eastAsia="en-US"/>
              </w:rPr>
            </w:pPr>
          </w:p>
        </w:tc>
        <w:tc>
          <w:tcPr>
            <w:tcW w:w="6440" w:type="dxa"/>
          </w:tcPr>
          <w:p w14:paraId="6C73BCC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High Contention Level</w:t>
            </w:r>
          </w:p>
        </w:tc>
      </w:tr>
      <w:tr w:rsidR="00D97462" w:rsidRPr="00AC5985" w14:paraId="3900097C" w14:textId="77777777" w:rsidTr="00A821E8">
        <w:trPr>
          <w:trHeight w:val="288"/>
          <w:jc w:val="center"/>
        </w:trPr>
        <w:tc>
          <w:tcPr>
            <w:tcW w:w="1265" w:type="dxa"/>
            <w:shd w:val="clear" w:color="auto" w:fill="auto"/>
            <w:noWrap/>
            <w:vAlign w:val="bottom"/>
            <w:hideMark/>
          </w:tcPr>
          <w:p w14:paraId="4C356C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88C77B2" w14:textId="77777777" w:rsidR="00D97462" w:rsidRPr="00AC5985" w:rsidRDefault="00D97462" w:rsidP="00A821E8">
            <w:pPr>
              <w:spacing w:after="0" w:line="300" w:lineRule="auto"/>
              <w:rPr>
                <w:rFonts w:eastAsia="Times New Roman"/>
                <w:lang w:val="en-US" w:eastAsia="en-US"/>
              </w:rPr>
            </w:pPr>
          </w:p>
        </w:tc>
        <w:tc>
          <w:tcPr>
            <w:tcW w:w="6440" w:type="dxa"/>
          </w:tcPr>
          <w:p w14:paraId="7FD8BE0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Interface</w:t>
            </w:r>
          </w:p>
        </w:tc>
      </w:tr>
      <w:tr w:rsidR="00D97462" w:rsidRPr="00AC5985" w14:paraId="2B6FCFBC" w14:textId="77777777" w:rsidTr="00A821E8">
        <w:trPr>
          <w:trHeight w:val="288"/>
          <w:jc w:val="center"/>
        </w:trPr>
        <w:tc>
          <w:tcPr>
            <w:tcW w:w="1265" w:type="dxa"/>
            <w:shd w:val="clear" w:color="auto" w:fill="auto"/>
            <w:noWrap/>
            <w:vAlign w:val="bottom"/>
            <w:hideMark/>
          </w:tcPr>
          <w:p w14:paraId="5178B1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1E3261CB" w14:textId="77777777" w:rsidR="00D97462" w:rsidRPr="00AC5985" w:rsidRDefault="00D97462" w:rsidP="00A821E8">
            <w:pPr>
              <w:spacing w:after="0" w:line="300" w:lineRule="auto"/>
              <w:rPr>
                <w:rFonts w:eastAsia="Times New Roman"/>
                <w:lang w:val="en-US" w:eastAsia="en-US"/>
              </w:rPr>
            </w:pPr>
          </w:p>
        </w:tc>
        <w:tc>
          <w:tcPr>
            <w:tcW w:w="6440" w:type="dxa"/>
          </w:tcPr>
          <w:p w14:paraId="0DDE7D0B"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D97462" w:rsidRPr="00AC5985" w14:paraId="06AB6A8A" w14:textId="77777777" w:rsidTr="00A821E8">
        <w:trPr>
          <w:trHeight w:val="288"/>
          <w:jc w:val="center"/>
        </w:trPr>
        <w:tc>
          <w:tcPr>
            <w:tcW w:w="1265" w:type="dxa"/>
            <w:shd w:val="clear" w:color="auto" w:fill="auto"/>
            <w:noWrap/>
            <w:vAlign w:val="bottom"/>
            <w:hideMark/>
          </w:tcPr>
          <w:p w14:paraId="7B8136B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71DC987" w14:textId="77777777" w:rsidR="00D97462" w:rsidRPr="00AC5985" w:rsidRDefault="00D97462" w:rsidP="00A821E8">
            <w:pPr>
              <w:spacing w:after="0" w:line="300" w:lineRule="auto"/>
              <w:rPr>
                <w:rFonts w:eastAsia="Times New Roman"/>
                <w:lang w:val="en-US" w:eastAsia="en-US"/>
              </w:rPr>
            </w:pPr>
          </w:p>
        </w:tc>
        <w:tc>
          <w:tcPr>
            <w:tcW w:w="6440" w:type="dxa"/>
          </w:tcPr>
          <w:p w14:paraId="3CC9040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Internet Engineering Task Force</w:t>
            </w:r>
          </w:p>
        </w:tc>
      </w:tr>
      <w:tr w:rsidR="00D97462" w:rsidRPr="00AC5985" w14:paraId="3782928D" w14:textId="77777777" w:rsidTr="00A821E8">
        <w:trPr>
          <w:trHeight w:val="288"/>
          <w:jc w:val="center"/>
        </w:trPr>
        <w:tc>
          <w:tcPr>
            <w:tcW w:w="1265" w:type="dxa"/>
            <w:shd w:val="clear" w:color="auto" w:fill="auto"/>
            <w:noWrap/>
            <w:vAlign w:val="bottom"/>
            <w:hideMark/>
          </w:tcPr>
          <w:p w14:paraId="7922F13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4C8DD1CE" w14:textId="77777777" w:rsidR="00D97462" w:rsidRPr="00AC5985" w:rsidRDefault="00D97462" w:rsidP="00A821E8">
            <w:pPr>
              <w:spacing w:after="0" w:line="300" w:lineRule="auto"/>
              <w:rPr>
                <w:rFonts w:eastAsia="Times New Roman"/>
                <w:lang w:val="en-US" w:eastAsia="en-US"/>
              </w:rPr>
            </w:pPr>
          </w:p>
        </w:tc>
        <w:tc>
          <w:tcPr>
            <w:tcW w:w="6440" w:type="dxa"/>
          </w:tcPr>
          <w:p w14:paraId="77B6B675"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Internet Protocol version 4</w:t>
            </w:r>
          </w:p>
        </w:tc>
      </w:tr>
      <w:tr w:rsidR="00D97462" w:rsidRPr="00AC5985" w14:paraId="3BC78D9D" w14:textId="77777777" w:rsidTr="00A821E8">
        <w:trPr>
          <w:trHeight w:val="288"/>
          <w:jc w:val="center"/>
        </w:trPr>
        <w:tc>
          <w:tcPr>
            <w:tcW w:w="1265" w:type="dxa"/>
            <w:shd w:val="clear" w:color="auto" w:fill="auto"/>
            <w:noWrap/>
            <w:vAlign w:val="bottom"/>
            <w:hideMark/>
          </w:tcPr>
          <w:p w14:paraId="273D025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6A908D23" w14:textId="77777777" w:rsidR="00D97462" w:rsidRPr="00AC5985" w:rsidRDefault="00D97462" w:rsidP="00A821E8">
            <w:pPr>
              <w:spacing w:after="0" w:line="300" w:lineRule="auto"/>
              <w:rPr>
                <w:rFonts w:eastAsia="Times New Roman"/>
                <w:lang w:val="en-US" w:eastAsia="en-US"/>
              </w:rPr>
            </w:pPr>
          </w:p>
        </w:tc>
        <w:tc>
          <w:tcPr>
            <w:tcW w:w="6440" w:type="dxa"/>
          </w:tcPr>
          <w:p w14:paraId="4683725F"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D97462" w:rsidRPr="00AC5985" w14:paraId="7052F63A" w14:textId="77777777" w:rsidTr="00A821E8">
        <w:trPr>
          <w:trHeight w:val="288"/>
          <w:jc w:val="center"/>
        </w:trPr>
        <w:tc>
          <w:tcPr>
            <w:tcW w:w="1265" w:type="dxa"/>
            <w:shd w:val="clear" w:color="auto" w:fill="auto"/>
            <w:noWrap/>
            <w:vAlign w:val="bottom"/>
            <w:hideMark/>
          </w:tcPr>
          <w:p w14:paraId="719097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30FFC2F" w14:textId="77777777" w:rsidR="00D97462" w:rsidRPr="00AC5985" w:rsidRDefault="00D97462" w:rsidP="00A821E8">
            <w:pPr>
              <w:spacing w:after="0" w:line="300" w:lineRule="auto"/>
              <w:rPr>
                <w:rFonts w:eastAsia="Times New Roman"/>
                <w:lang w:val="en-US" w:eastAsia="en-US"/>
              </w:rPr>
            </w:pPr>
          </w:p>
        </w:tc>
        <w:tc>
          <w:tcPr>
            <w:tcW w:w="6440" w:type="dxa"/>
          </w:tcPr>
          <w:p w14:paraId="274A81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International Space Station</w:t>
            </w:r>
          </w:p>
        </w:tc>
      </w:tr>
      <w:tr w:rsidR="00D97462" w:rsidRPr="00AC5985" w14:paraId="37663EF2" w14:textId="77777777" w:rsidTr="00A821E8">
        <w:trPr>
          <w:trHeight w:val="288"/>
          <w:jc w:val="center"/>
        </w:trPr>
        <w:tc>
          <w:tcPr>
            <w:tcW w:w="1265" w:type="dxa"/>
            <w:shd w:val="clear" w:color="auto" w:fill="auto"/>
            <w:noWrap/>
            <w:vAlign w:val="bottom"/>
            <w:hideMark/>
          </w:tcPr>
          <w:p w14:paraId="39BCF68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214B2CDB" w14:textId="77777777" w:rsidR="00D97462" w:rsidRPr="00AC5985" w:rsidRDefault="00D97462" w:rsidP="00A821E8">
            <w:pPr>
              <w:spacing w:after="0" w:line="300" w:lineRule="auto"/>
              <w:rPr>
                <w:rFonts w:eastAsia="Times New Roman"/>
                <w:lang w:val="en-US" w:eastAsia="en-US"/>
              </w:rPr>
            </w:pPr>
          </w:p>
        </w:tc>
        <w:tc>
          <w:tcPr>
            <w:tcW w:w="6440" w:type="dxa"/>
          </w:tcPr>
          <w:p w14:paraId="5C0498C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Jet Propulsion Laboratory</w:t>
            </w:r>
          </w:p>
        </w:tc>
      </w:tr>
      <w:tr w:rsidR="00D97462" w:rsidRPr="00AC5985" w14:paraId="0008DFAF" w14:textId="77777777" w:rsidTr="00A821E8">
        <w:trPr>
          <w:trHeight w:val="288"/>
          <w:jc w:val="center"/>
        </w:trPr>
        <w:tc>
          <w:tcPr>
            <w:tcW w:w="1265" w:type="dxa"/>
            <w:shd w:val="clear" w:color="auto" w:fill="auto"/>
            <w:noWrap/>
            <w:vAlign w:val="bottom"/>
            <w:hideMark/>
          </w:tcPr>
          <w:p w14:paraId="6889A14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02FD190F" w14:textId="77777777" w:rsidR="00D97462" w:rsidRPr="00AC5985" w:rsidRDefault="00D97462" w:rsidP="00A821E8">
            <w:pPr>
              <w:spacing w:after="0" w:line="300" w:lineRule="auto"/>
              <w:rPr>
                <w:rFonts w:eastAsia="Times New Roman"/>
                <w:lang w:val="en-US" w:eastAsia="en-US"/>
              </w:rPr>
            </w:pPr>
          </w:p>
        </w:tc>
        <w:tc>
          <w:tcPr>
            <w:tcW w:w="6440" w:type="dxa"/>
          </w:tcPr>
          <w:p w14:paraId="42B6F6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D97462" w:rsidRPr="00AC5985" w14:paraId="79D2F73A" w14:textId="77777777" w:rsidTr="00A821E8">
        <w:trPr>
          <w:trHeight w:val="288"/>
          <w:jc w:val="center"/>
        </w:trPr>
        <w:tc>
          <w:tcPr>
            <w:tcW w:w="1265" w:type="dxa"/>
            <w:shd w:val="clear" w:color="auto" w:fill="auto"/>
            <w:noWrap/>
            <w:vAlign w:val="bottom"/>
            <w:hideMark/>
          </w:tcPr>
          <w:p w14:paraId="6F79F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357C2311" w14:textId="77777777" w:rsidR="00D97462" w:rsidRPr="00AC5985" w:rsidRDefault="00D97462" w:rsidP="00A821E8">
            <w:pPr>
              <w:spacing w:after="0" w:line="300" w:lineRule="auto"/>
              <w:rPr>
                <w:rFonts w:eastAsia="Times New Roman"/>
                <w:lang w:val="en-US" w:eastAsia="en-US"/>
              </w:rPr>
            </w:pPr>
          </w:p>
        </w:tc>
        <w:tc>
          <w:tcPr>
            <w:tcW w:w="6440" w:type="dxa"/>
          </w:tcPr>
          <w:p w14:paraId="765A1B3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Contention Level</w:t>
            </w:r>
          </w:p>
        </w:tc>
      </w:tr>
      <w:tr w:rsidR="00D97462" w:rsidRPr="00AC5985" w14:paraId="04188641" w14:textId="77777777" w:rsidTr="00A821E8">
        <w:trPr>
          <w:trHeight w:val="288"/>
          <w:jc w:val="center"/>
        </w:trPr>
        <w:tc>
          <w:tcPr>
            <w:tcW w:w="1265" w:type="dxa"/>
            <w:shd w:val="clear" w:color="auto" w:fill="auto"/>
            <w:noWrap/>
            <w:vAlign w:val="bottom"/>
            <w:hideMark/>
          </w:tcPr>
          <w:p w14:paraId="2D635B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57C527A1" w14:textId="77777777" w:rsidR="00D97462" w:rsidRPr="00AC5985" w:rsidRDefault="00D97462" w:rsidP="00A821E8">
            <w:pPr>
              <w:spacing w:after="0" w:line="300" w:lineRule="auto"/>
              <w:rPr>
                <w:rFonts w:eastAsia="Times New Roman"/>
                <w:lang w:val="en-US" w:eastAsia="en-US"/>
              </w:rPr>
            </w:pPr>
          </w:p>
        </w:tc>
        <w:tc>
          <w:tcPr>
            <w:tcW w:w="6440" w:type="dxa"/>
          </w:tcPr>
          <w:p w14:paraId="418E1DC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D97462" w:rsidRPr="00AC5985" w14:paraId="141DCE39" w14:textId="77777777" w:rsidTr="00A821E8">
        <w:trPr>
          <w:trHeight w:val="288"/>
          <w:jc w:val="center"/>
        </w:trPr>
        <w:tc>
          <w:tcPr>
            <w:tcW w:w="1265" w:type="dxa"/>
            <w:shd w:val="clear" w:color="auto" w:fill="auto"/>
            <w:noWrap/>
            <w:vAlign w:val="bottom"/>
            <w:hideMark/>
          </w:tcPr>
          <w:p w14:paraId="3BE318D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123DF1C4" w14:textId="77777777" w:rsidR="00D97462" w:rsidRPr="00AC5985" w:rsidRDefault="00D97462" w:rsidP="00A821E8">
            <w:pPr>
              <w:spacing w:after="0" w:line="300" w:lineRule="auto"/>
              <w:rPr>
                <w:rFonts w:eastAsia="Times New Roman"/>
                <w:lang w:val="en-US" w:eastAsia="en-US"/>
              </w:rPr>
            </w:pPr>
          </w:p>
        </w:tc>
        <w:tc>
          <w:tcPr>
            <w:tcW w:w="6440" w:type="dxa"/>
          </w:tcPr>
          <w:p w14:paraId="6D709C0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Earth Orbit</w:t>
            </w:r>
          </w:p>
        </w:tc>
      </w:tr>
      <w:tr w:rsidR="00D97462" w:rsidRPr="00AC5985" w14:paraId="41E112E1" w14:textId="77777777" w:rsidTr="00A821E8">
        <w:trPr>
          <w:trHeight w:val="288"/>
          <w:jc w:val="center"/>
        </w:trPr>
        <w:tc>
          <w:tcPr>
            <w:tcW w:w="1265" w:type="dxa"/>
            <w:shd w:val="clear" w:color="auto" w:fill="auto"/>
            <w:noWrap/>
            <w:vAlign w:val="bottom"/>
            <w:hideMark/>
          </w:tcPr>
          <w:p w14:paraId="567D1DE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8F1CFF0" w14:textId="77777777" w:rsidR="00D97462" w:rsidRPr="00AC5985" w:rsidRDefault="00D97462" w:rsidP="00A821E8">
            <w:pPr>
              <w:spacing w:after="0" w:line="300" w:lineRule="auto"/>
              <w:rPr>
                <w:rFonts w:eastAsia="Times New Roman"/>
                <w:lang w:val="en-US" w:eastAsia="en-US"/>
              </w:rPr>
            </w:pPr>
          </w:p>
        </w:tc>
        <w:tc>
          <w:tcPr>
            <w:tcW w:w="6440" w:type="dxa"/>
          </w:tcPr>
          <w:p w14:paraId="0FC2DE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Lightweight Multiple Access</w:t>
            </w:r>
          </w:p>
        </w:tc>
      </w:tr>
      <w:tr w:rsidR="00D97462" w:rsidRPr="00AC5985" w14:paraId="47E32644" w14:textId="77777777" w:rsidTr="00A821E8">
        <w:trPr>
          <w:trHeight w:val="288"/>
          <w:jc w:val="center"/>
        </w:trPr>
        <w:tc>
          <w:tcPr>
            <w:tcW w:w="1265" w:type="dxa"/>
            <w:shd w:val="clear" w:color="auto" w:fill="auto"/>
            <w:noWrap/>
            <w:vAlign w:val="bottom"/>
            <w:hideMark/>
          </w:tcPr>
          <w:p w14:paraId="729E100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MAC</w:t>
            </w:r>
          </w:p>
        </w:tc>
        <w:tc>
          <w:tcPr>
            <w:tcW w:w="530" w:type="dxa"/>
            <w:shd w:val="clear" w:color="auto" w:fill="auto"/>
            <w:noWrap/>
            <w:vAlign w:val="bottom"/>
            <w:hideMark/>
          </w:tcPr>
          <w:p w14:paraId="34DA225B" w14:textId="77777777" w:rsidR="00D97462" w:rsidRPr="00AC5985" w:rsidRDefault="00D97462" w:rsidP="00A821E8">
            <w:pPr>
              <w:spacing w:after="0" w:line="300" w:lineRule="auto"/>
              <w:rPr>
                <w:rFonts w:eastAsia="Times New Roman"/>
                <w:lang w:val="en-US" w:eastAsia="en-US"/>
              </w:rPr>
            </w:pPr>
          </w:p>
        </w:tc>
        <w:tc>
          <w:tcPr>
            <w:tcW w:w="6440" w:type="dxa"/>
          </w:tcPr>
          <w:p w14:paraId="2F64C4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Medium Access Control</w:t>
            </w:r>
          </w:p>
        </w:tc>
      </w:tr>
      <w:tr w:rsidR="00D97462" w:rsidRPr="00AC5985" w14:paraId="61FD1663" w14:textId="77777777" w:rsidTr="00A821E8">
        <w:trPr>
          <w:trHeight w:val="288"/>
          <w:jc w:val="center"/>
        </w:trPr>
        <w:tc>
          <w:tcPr>
            <w:tcW w:w="1265" w:type="dxa"/>
            <w:shd w:val="clear" w:color="auto" w:fill="auto"/>
            <w:noWrap/>
            <w:vAlign w:val="bottom"/>
            <w:hideMark/>
          </w:tcPr>
          <w:p w14:paraId="703FC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5B0FED6D" w14:textId="77777777" w:rsidR="00D97462" w:rsidRPr="00AC5985" w:rsidRDefault="00D97462" w:rsidP="00A821E8">
            <w:pPr>
              <w:spacing w:after="0" w:line="300" w:lineRule="auto"/>
              <w:rPr>
                <w:rFonts w:eastAsia="Times New Roman"/>
                <w:lang w:val="en-US" w:eastAsia="en-US"/>
              </w:rPr>
            </w:pPr>
          </w:p>
        </w:tc>
        <w:tc>
          <w:tcPr>
            <w:tcW w:w="6440" w:type="dxa"/>
          </w:tcPr>
          <w:p w14:paraId="0D1461E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Mobile Ad-Hoc Network</w:t>
            </w:r>
          </w:p>
        </w:tc>
      </w:tr>
      <w:tr w:rsidR="00D97462" w:rsidRPr="00AC5985" w14:paraId="324620E2" w14:textId="77777777" w:rsidTr="00A821E8">
        <w:trPr>
          <w:trHeight w:val="288"/>
          <w:jc w:val="center"/>
        </w:trPr>
        <w:tc>
          <w:tcPr>
            <w:tcW w:w="1265" w:type="dxa"/>
            <w:shd w:val="clear" w:color="auto" w:fill="auto"/>
            <w:noWrap/>
            <w:vAlign w:val="bottom"/>
            <w:hideMark/>
          </w:tcPr>
          <w:p w14:paraId="4550BF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45D4AABA" w14:textId="77777777" w:rsidR="00D97462" w:rsidRPr="00AC5985" w:rsidRDefault="00D97462" w:rsidP="00A821E8">
            <w:pPr>
              <w:spacing w:after="0" w:line="300" w:lineRule="auto"/>
              <w:rPr>
                <w:rFonts w:eastAsia="Times New Roman"/>
                <w:lang w:val="en-US" w:eastAsia="en-US"/>
              </w:rPr>
            </w:pPr>
          </w:p>
        </w:tc>
        <w:tc>
          <w:tcPr>
            <w:tcW w:w="6440" w:type="dxa"/>
          </w:tcPr>
          <w:p w14:paraId="0AA68B9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Maximum Amount Shortest Path</w:t>
            </w:r>
          </w:p>
        </w:tc>
      </w:tr>
      <w:tr w:rsidR="00D97462" w:rsidRPr="00AC5985" w14:paraId="1CC3C501" w14:textId="77777777" w:rsidTr="00A821E8">
        <w:trPr>
          <w:trHeight w:val="288"/>
          <w:jc w:val="center"/>
        </w:trPr>
        <w:tc>
          <w:tcPr>
            <w:tcW w:w="1265" w:type="dxa"/>
            <w:shd w:val="clear" w:color="auto" w:fill="auto"/>
            <w:noWrap/>
            <w:vAlign w:val="bottom"/>
            <w:hideMark/>
          </w:tcPr>
          <w:p w14:paraId="47684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7C65874" w14:textId="77777777" w:rsidR="00D97462" w:rsidRPr="00AC5985" w:rsidRDefault="00D97462" w:rsidP="00A821E8">
            <w:pPr>
              <w:spacing w:after="0" w:line="300" w:lineRule="auto"/>
              <w:rPr>
                <w:rFonts w:eastAsia="Times New Roman"/>
                <w:lang w:val="en-US" w:eastAsia="en-US"/>
              </w:rPr>
            </w:pPr>
          </w:p>
        </w:tc>
        <w:tc>
          <w:tcPr>
            <w:tcW w:w="6440" w:type="dxa"/>
          </w:tcPr>
          <w:p w14:paraId="5F3C061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Phase Shift Keying</w:t>
            </w:r>
          </w:p>
        </w:tc>
      </w:tr>
      <w:tr w:rsidR="00D97462" w:rsidRPr="00AC5985" w14:paraId="396675B6" w14:textId="77777777" w:rsidTr="00A821E8">
        <w:trPr>
          <w:trHeight w:val="288"/>
          <w:jc w:val="center"/>
        </w:trPr>
        <w:tc>
          <w:tcPr>
            <w:tcW w:w="1265" w:type="dxa"/>
            <w:shd w:val="clear" w:color="auto" w:fill="auto"/>
            <w:noWrap/>
            <w:vAlign w:val="bottom"/>
            <w:hideMark/>
          </w:tcPr>
          <w:p w14:paraId="1D6986D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74679B68" w14:textId="77777777" w:rsidR="00D97462" w:rsidRPr="00AC5985" w:rsidRDefault="00D97462" w:rsidP="00A821E8">
            <w:pPr>
              <w:spacing w:after="0" w:line="300" w:lineRule="auto"/>
              <w:rPr>
                <w:rFonts w:eastAsia="Times New Roman"/>
                <w:lang w:val="en-US" w:eastAsia="en-US"/>
              </w:rPr>
            </w:pPr>
          </w:p>
        </w:tc>
        <w:tc>
          <w:tcPr>
            <w:tcW w:w="6440" w:type="dxa"/>
          </w:tcPr>
          <w:p w14:paraId="45C1DD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Multi-Layered Satellite Routing</w:t>
            </w:r>
          </w:p>
        </w:tc>
      </w:tr>
      <w:tr w:rsidR="00D97462" w:rsidRPr="00AC5985" w14:paraId="5595C2A7" w14:textId="77777777" w:rsidTr="00A821E8">
        <w:trPr>
          <w:trHeight w:val="288"/>
          <w:jc w:val="center"/>
        </w:trPr>
        <w:tc>
          <w:tcPr>
            <w:tcW w:w="1265" w:type="dxa"/>
            <w:shd w:val="clear" w:color="auto" w:fill="auto"/>
            <w:noWrap/>
            <w:vAlign w:val="bottom"/>
            <w:hideMark/>
          </w:tcPr>
          <w:p w14:paraId="2ABE8D1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6B37EAF2" w14:textId="77777777" w:rsidR="00D97462" w:rsidRPr="00AC5985" w:rsidRDefault="00D97462" w:rsidP="00A821E8">
            <w:pPr>
              <w:spacing w:after="0" w:line="300" w:lineRule="auto"/>
              <w:rPr>
                <w:rFonts w:eastAsia="Times New Roman"/>
                <w:lang w:val="en-US" w:eastAsia="en-US"/>
              </w:rPr>
            </w:pPr>
          </w:p>
        </w:tc>
        <w:tc>
          <w:tcPr>
            <w:tcW w:w="6440" w:type="dxa"/>
          </w:tcPr>
          <w:p w14:paraId="5B3D31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D97462" w:rsidRPr="00AC5985" w14:paraId="3387DBC1" w14:textId="77777777" w:rsidTr="00A821E8">
        <w:trPr>
          <w:trHeight w:val="288"/>
          <w:jc w:val="center"/>
        </w:trPr>
        <w:tc>
          <w:tcPr>
            <w:tcW w:w="1265" w:type="dxa"/>
            <w:shd w:val="clear" w:color="auto" w:fill="auto"/>
            <w:noWrap/>
            <w:vAlign w:val="bottom"/>
            <w:hideMark/>
          </w:tcPr>
          <w:p w14:paraId="6D5958E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17B5A19E" w14:textId="77777777" w:rsidR="00D97462" w:rsidRPr="00AC5985" w:rsidRDefault="00D97462" w:rsidP="00A821E8">
            <w:pPr>
              <w:spacing w:after="0" w:line="300" w:lineRule="auto"/>
              <w:rPr>
                <w:rFonts w:eastAsia="Times New Roman"/>
                <w:lang w:val="en-US" w:eastAsia="en-US"/>
              </w:rPr>
            </w:pPr>
          </w:p>
        </w:tc>
        <w:tc>
          <w:tcPr>
            <w:tcW w:w="6440" w:type="dxa"/>
          </w:tcPr>
          <w:p w14:paraId="2E05E751" w14:textId="77777777" w:rsidR="00D97462" w:rsidRPr="00AC5985" w:rsidRDefault="00D97462" w:rsidP="00A821E8">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D97462" w:rsidRPr="00AC5985" w14:paraId="18558B56" w14:textId="77777777" w:rsidTr="00A821E8">
        <w:trPr>
          <w:trHeight w:val="288"/>
          <w:jc w:val="center"/>
        </w:trPr>
        <w:tc>
          <w:tcPr>
            <w:tcW w:w="1265" w:type="dxa"/>
            <w:shd w:val="clear" w:color="auto" w:fill="auto"/>
            <w:noWrap/>
            <w:vAlign w:val="bottom"/>
            <w:hideMark/>
          </w:tcPr>
          <w:p w14:paraId="7E063FF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0D10A86" w14:textId="77777777" w:rsidR="00D97462" w:rsidRPr="00AC5985" w:rsidRDefault="00D97462" w:rsidP="00A821E8">
            <w:pPr>
              <w:spacing w:after="0" w:line="300" w:lineRule="auto"/>
              <w:rPr>
                <w:rFonts w:eastAsia="Times New Roman"/>
                <w:lang w:val="en-US" w:eastAsia="en-US"/>
              </w:rPr>
            </w:pPr>
          </w:p>
        </w:tc>
        <w:tc>
          <w:tcPr>
            <w:tcW w:w="6440" w:type="dxa"/>
          </w:tcPr>
          <w:p w14:paraId="7E8D93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No Data</w:t>
            </w:r>
          </w:p>
        </w:tc>
      </w:tr>
      <w:tr w:rsidR="00D97462" w:rsidRPr="00AC5985" w14:paraId="30EC752C" w14:textId="77777777" w:rsidTr="00A821E8">
        <w:trPr>
          <w:trHeight w:val="288"/>
          <w:jc w:val="center"/>
        </w:trPr>
        <w:tc>
          <w:tcPr>
            <w:tcW w:w="1265" w:type="dxa"/>
            <w:shd w:val="clear" w:color="auto" w:fill="auto"/>
            <w:noWrap/>
            <w:vAlign w:val="bottom"/>
            <w:hideMark/>
          </w:tcPr>
          <w:p w14:paraId="24CF1A8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3838FD3D" w14:textId="77777777" w:rsidR="00D97462" w:rsidRPr="00AC5985" w:rsidRDefault="00D97462" w:rsidP="00A821E8">
            <w:pPr>
              <w:spacing w:after="0" w:line="300" w:lineRule="auto"/>
              <w:rPr>
                <w:rFonts w:eastAsia="Times New Roman"/>
                <w:lang w:val="en-US" w:eastAsia="en-US"/>
              </w:rPr>
            </w:pPr>
          </w:p>
        </w:tc>
        <w:tc>
          <w:tcPr>
            <w:tcW w:w="6440" w:type="dxa"/>
          </w:tcPr>
          <w:p w14:paraId="7D57EB5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Interface</w:t>
            </w:r>
          </w:p>
        </w:tc>
      </w:tr>
      <w:tr w:rsidR="00D97462" w:rsidRPr="00AC5985" w14:paraId="5E91B851" w14:textId="77777777" w:rsidTr="00A821E8">
        <w:trPr>
          <w:trHeight w:val="288"/>
          <w:jc w:val="center"/>
        </w:trPr>
        <w:tc>
          <w:tcPr>
            <w:tcW w:w="1265" w:type="dxa"/>
            <w:shd w:val="clear" w:color="auto" w:fill="auto"/>
            <w:noWrap/>
            <w:vAlign w:val="bottom"/>
            <w:hideMark/>
          </w:tcPr>
          <w:p w14:paraId="7A57E98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19A6EA5D" w14:textId="77777777" w:rsidR="00D97462" w:rsidRPr="00AC5985" w:rsidRDefault="00D97462" w:rsidP="00A821E8">
            <w:pPr>
              <w:spacing w:after="0" w:line="300" w:lineRule="auto"/>
              <w:rPr>
                <w:rFonts w:eastAsia="Times New Roman"/>
                <w:lang w:val="en-US" w:eastAsia="en-US"/>
              </w:rPr>
            </w:pPr>
          </w:p>
        </w:tc>
        <w:tc>
          <w:tcPr>
            <w:tcW w:w="6440" w:type="dxa"/>
          </w:tcPr>
          <w:p w14:paraId="3379B1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Simulator - 3</w:t>
            </w:r>
          </w:p>
        </w:tc>
      </w:tr>
      <w:tr w:rsidR="00D97462" w:rsidRPr="00AC5985" w14:paraId="70CAF90F" w14:textId="77777777" w:rsidTr="00A821E8">
        <w:trPr>
          <w:trHeight w:val="288"/>
          <w:jc w:val="center"/>
        </w:trPr>
        <w:tc>
          <w:tcPr>
            <w:tcW w:w="1265" w:type="dxa"/>
            <w:shd w:val="clear" w:color="auto" w:fill="auto"/>
            <w:noWrap/>
            <w:vAlign w:val="bottom"/>
            <w:hideMark/>
          </w:tcPr>
          <w:p w14:paraId="1758F3F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4A94EE5A" w14:textId="77777777" w:rsidR="00D97462" w:rsidRPr="00AC5985" w:rsidRDefault="00D97462" w:rsidP="00A821E8">
            <w:pPr>
              <w:spacing w:after="0" w:line="300" w:lineRule="auto"/>
              <w:rPr>
                <w:rFonts w:eastAsia="Times New Roman"/>
                <w:lang w:val="en-US" w:eastAsia="en-US"/>
              </w:rPr>
            </w:pPr>
          </w:p>
        </w:tc>
        <w:tc>
          <w:tcPr>
            <w:tcW w:w="6440" w:type="dxa"/>
          </w:tcPr>
          <w:p w14:paraId="4E88CA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D97462" w:rsidRPr="00AC5985" w14:paraId="596B0459" w14:textId="77777777" w:rsidTr="00A821E8">
        <w:trPr>
          <w:trHeight w:val="288"/>
          <w:jc w:val="center"/>
        </w:trPr>
        <w:tc>
          <w:tcPr>
            <w:tcW w:w="1265" w:type="dxa"/>
            <w:shd w:val="clear" w:color="auto" w:fill="auto"/>
            <w:noWrap/>
            <w:vAlign w:val="bottom"/>
            <w:hideMark/>
          </w:tcPr>
          <w:p w14:paraId="35C1B4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63367CAC" w14:textId="77777777" w:rsidR="00D97462" w:rsidRPr="00AC5985" w:rsidRDefault="00D97462" w:rsidP="00A821E8">
            <w:pPr>
              <w:spacing w:after="0" w:line="300" w:lineRule="auto"/>
              <w:rPr>
                <w:rFonts w:eastAsia="Times New Roman"/>
                <w:lang w:val="en-US" w:eastAsia="en-US"/>
              </w:rPr>
            </w:pPr>
          </w:p>
        </w:tc>
        <w:tc>
          <w:tcPr>
            <w:tcW w:w="6440" w:type="dxa"/>
          </w:tcPr>
          <w:p w14:paraId="3C59BB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Optimized Link State Protocol</w:t>
            </w:r>
          </w:p>
        </w:tc>
      </w:tr>
      <w:tr w:rsidR="00D97462" w:rsidRPr="00AC5985" w14:paraId="010BCE4A" w14:textId="77777777" w:rsidTr="00A821E8">
        <w:trPr>
          <w:trHeight w:val="288"/>
          <w:jc w:val="center"/>
        </w:trPr>
        <w:tc>
          <w:tcPr>
            <w:tcW w:w="1265" w:type="dxa"/>
            <w:shd w:val="clear" w:color="auto" w:fill="auto"/>
            <w:noWrap/>
            <w:vAlign w:val="bottom"/>
            <w:hideMark/>
          </w:tcPr>
          <w:p w14:paraId="79929D8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8B1292C" w14:textId="77777777" w:rsidR="00D97462" w:rsidRPr="00AC5985" w:rsidRDefault="00D97462" w:rsidP="00A821E8">
            <w:pPr>
              <w:spacing w:after="0" w:line="300" w:lineRule="auto"/>
              <w:rPr>
                <w:rFonts w:eastAsia="Times New Roman"/>
                <w:lang w:val="en-US" w:eastAsia="en-US"/>
              </w:rPr>
            </w:pPr>
          </w:p>
        </w:tc>
        <w:tc>
          <w:tcPr>
            <w:tcW w:w="6440" w:type="dxa"/>
          </w:tcPr>
          <w:p w14:paraId="0F851F3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D97462" w:rsidRPr="00AC5985" w14:paraId="674C29FA" w14:textId="77777777" w:rsidTr="00A821E8">
        <w:trPr>
          <w:trHeight w:val="288"/>
          <w:jc w:val="center"/>
        </w:trPr>
        <w:tc>
          <w:tcPr>
            <w:tcW w:w="1265" w:type="dxa"/>
            <w:shd w:val="clear" w:color="auto" w:fill="auto"/>
            <w:noWrap/>
            <w:vAlign w:val="bottom"/>
            <w:hideMark/>
          </w:tcPr>
          <w:p w14:paraId="3CF594A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34554F45" w14:textId="77777777" w:rsidR="00D97462" w:rsidRPr="00AC5985" w:rsidRDefault="00D97462" w:rsidP="00A821E8">
            <w:pPr>
              <w:spacing w:after="0" w:line="300" w:lineRule="auto"/>
              <w:rPr>
                <w:rFonts w:eastAsia="Times New Roman"/>
                <w:lang w:val="en-US" w:eastAsia="en-US"/>
              </w:rPr>
            </w:pPr>
          </w:p>
        </w:tc>
        <w:tc>
          <w:tcPr>
            <w:tcW w:w="6440" w:type="dxa"/>
          </w:tcPr>
          <w:p w14:paraId="47CEE5A1"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Open Systems Interconnection</w:t>
            </w:r>
          </w:p>
        </w:tc>
      </w:tr>
      <w:tr w:rsidR="00D97462" w:rsidRPr="00AC5985" w14:paraId="18263582" w14:textId="77777777" w:rsidTr="00A821E8">
        <w:trPr>
          <w:trHeight w:val="288"/>
          <w:jc w:val="center"/>
        </w:trPr>
        <w:tc>
          <w:tcPr>
            <w:tcW w:w="1265" w:type="dxa"/>
            <w:shd w:val="clear" w:color="auto" w:fill="auto"/>
            <w:noWrap/>
            <w:vAlign w:val="bottom"/>
            <w:hideMark/>
          </w:tcPr>
          <w:p w14:paraId="6FF3498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635823CB" w14:textId="77777777" w:rsidR="00D97462" w:rsidRPr="00AC5985" w:rsidRDefault="00D97462" w:rsidP="00A821E8">
            <w:pPr>
              <w:spacing w:after="0" w:line="300" w:lineRule="auto"/>
              <w:rPr>
                <w:rFonts w:eastAsia="Times New Roman"/>
                <w:lang w:val="en-US" w:eastAsia="en-US"/>
              </w:rPr>
            </w:pPr>
          </w:p>
        </w:tc>
        <w:tc>
          <w:tcPr>
            <w:tcW w:w="6440" w:type="dxa"/>
          </w:tcPr>
          <w:p w14:paraId="476210A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Precision Formation Flying</w:t>
            </w:r>
          </w:p>
        </w:tc>
      </w:tr>
      <w:tr w:rsidR="00D97462" w:rsidRPr="00AC5985" w14:paraId="7792FEDF" w14:textId="77777777" w:rsidTr="00A821E8">
        <w:trPr>
          <w:trHeight w:val="288"/>
          <w:jc w:val="center"/>
        </w:trPr>
        <w:tc>
          <w:tcPr>
            <w:tcW w:w="1265" w:type="dxa"/>
            <w:shd w:val="clear" w:color="auto" w:fill="auto"/>
            <w:noWrap/>
            <w:vAlign w:val="bottom"/>
            <w:hideMark/>
          </w:tcPr>
          <w:p w14:paraId="0CDF77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73F250DE" w14:textId="77777777" w:rsidR="00D97462" w:rsidRPr="00AC5985" w:rsidRDefault="00D97462" w:rsidP="00A821E8">
            <w:pPr>
              <w:spacing w:after="0" w:line="300" w:lineRule="auto"/>
              <w:rPr>
                <w:rFonts w:eastAsia="Times New Roman"/>
                <w:lang w:val="en-US" w:eastAsia="en-US"/>
              </w:rPr>
            </w:pPr>
          </w:p>
        </w:tc>
        <w:tc>
          <w:tcPr>
            <w:tcW w:w="6440" w:type="dxa"/>
          </w:tcPr>
          <w:p w14:paraId="3215560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Power versus Throughput</w:t>
            </w:r>
          </w:p>
        </w:tc>
      </w:tr>
      <w:tr w:rsidR="00D97462" w:rsidRPr="00AC5985" w14:paraId="5529747A" w14:textId="77777777" w:rsidTr="00A821E8">
        <w:trPr>
          <w:trHeight w:val="288"/>
          <w:jc w:val="center"/>
        </w:trPr>
        <w:tc>
          <w:tcPr>
            <w:tcW w:w="1265" w:type="dxa"/>
            <w:shd w:val="clear" w:color="auto" w:fill="auto"/>
            <w:noWrap/>
            <w:vAlign w:val="bottom"/>
            <w:hideMark/>
          </w:tcPr>
          <w:p w14:paraId="5D489C2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459BA125" w14:textId="77777777" w:rsidR="00D97462" w:rsidRPr="00AC5985" w:rsidRDefault="00D97462" w:rsidP="00A821E8">
            <w:pPr>
              <w:spacing w:after="0" w:line="300" w:lineRule="auto"/>
              <w:rPr>
                <w:rFonts w:eastAsia="Times New Roman"/>
                <w:lang w:val="en-US" w:eastAsia="en-US"/>
              </w:rPr>
            </w:pPr>
          </w:p>
        </w:tc>
        <w:tc>
          <w:tcPr>
            <w:tcW w:w="6440" w:type="dxa"/>
          </w:tcPr>
          <w:p w14:paraId="7E81D0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Amplitude Modulation</w:t>
            </w:r>
          </w:p>
        </w:tc>
      </w:tr>
      <w:tr w:rsidR="00D97462" w:rsidRPr="00AC5985" w14:paraId="6F57B109" w14:textId="77777777" w:rsidTr="00A821E8">
        <w:trPr>
          <w:trHeight w:val="288"/>
          <w:jc w:val="center"/>
        </w:trPr>
        <w:tc>
          <w:tcPr>
            <w:tcW w:w="1265" w:type="dxa"/>
            <w:shd w:val="clear" w:color="auto" w:fill="auto"/>
            <w:noWrap/>
            <w:vAlign w:val="bottom"/>
            <w:hideMark/>
          </w:tcPr>
          <w:p w14:paraId="3266576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1B3386D3" w14:textId="77777777" w:rsidR="00D97462" w:rsidRPr="00AC5985" w:rsidRDefault="00D97462" w:rsidP="00A821E8">
            <w:pPr>
              <w:spacing w:after="0" w:line="300" w:lineRule="auto"/>
              <w:rPr>
                <w:rFonts w:eastAsia="Times New Roman"/>
                <w:lang w:val="en-US" w:eastAsia="en-US"/>
              </w:rPr>
            </w:pPr>
          </w:p>
        </w:tc>
        <w:tc>
          <w:tcPr>
            <w:tcW w:w="6440" w:type="dxa"/>
          </w:tcPr>
          <w:p w14:paraId="22C80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D97462" w:rsidRPr="00AC5985" w14:paraId="0FD65BFA" w14:textId="77777777" w:rsidTr="00A821E8">
        <w:trPr>
          <w:trHeight w:val="288"/>
          <w:jc w:val="center"/>
        </w:trPr>
        <w:tc>
          <w:tcPr>
            <w:tcW w:w="1265" w:type="dxa"/>
            <w:shd w:val="clear" w:color="auto" w:fill="auto"/>
            <w:noWrap/>
            <w:vAlign w:val="bottom"/>
            <w:hideMark/>
          </w:tcPr>
          <w:p w14:paraId="122F940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464F2185" w14:textId="77777777" w:rsidR="00D97462" w:rsidRPr="00AC5985" w:rsidRDefault="00D97462" w:rsidP="00A821E8">
            <w:pPr>
              <w:spacing w:after="0" w:line="300" w:lineRule="auto"/>
              <w:rPr>
                <w:rFonts w:eastAsia="Times New Roman"/>
                <w:lang w:val="en-US" w:eastAsia="en-US"/>
              </w:rPr>
            </w:pPr>
          </w:p>
        </w:tc>
        <w:tc>
          <w:tcPr>
            <w:tcW w:w="6440" w:type="dxa"/>
          </w:tcPr>
          <w:p w14:paraId="64C5B5A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D97462" w:rsidRPr="00AC5985" w14:paraId="03BCC168" w14:textId="77777777" w:rsidTr="00A821E8">
        <w:trPr>
          <w:trHeight w:val="288"/>
          <w:jc w:val="center"/>
        </w:trPr>
        <w:tc>
          <w:tcPr>
            <w:tcW w:w="1265" w:type="dxa"/>
            <w:shd w:val="clear" w:color="auto" w:fill="auto"/>
            <w:noWrap/>
            <w:vAlign w:val="bottom"/>
            <w:hideMark/>
          </w:tcPr>
          <w:p w14:paraId="2D9341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05547B6A" w14:textId="77777777" w:rsidR="00D97462" w:rsidRPr="00AC5985" w:rsidRDefault="00D97462" w:rsidP="00A821E8">
            <w:pPr>
              <w:spacing w:after="0" w:line="300" w:lineRule="auto"/>
              <w:rPr>
                <w:rFonts w:eastAsia="Times New Roman"/>
                <w:lang w:val="en-US" w:eastAsia="en-US"/>
              </w:rPr>
            </w:pPr>
          </w:p>
        </w:tc>
        <w:tc>
          <w:tcPr>
            <w:tcW w:w="6440" w:type="dxa"/>
          </w:tcPr>
          <w:p w14:paraId="150F36F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Error</w:t>
            </w:r>
          </w:p>
        </w:tc>
      </w:tr>
      <w:tr w:rsidR="00D97462" w:rsidRPr="00AC5985" w14:paraId="0FBFE2BF" w14:textId="77777777" w:rsidTr="00A821E8">
        <w:trPr>
          <w:trHeight w:val="288"/>
          <w:jc w:val="center"/>
        </w:trPr>
        <w:tc>
          <w:tcPr>
            <w:tcW w:w="1265" w:type="dxa"/>
            <w:shd w:val="clear" w:color="auto" w:fill="auto"/>
            <w:noWrap/>
            <w:vAlign w:val="bottom"/>
            <w:hideMark/>
          </w:tcPr>
          <w:p w14:paraId="7B54692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7053DE9A" w14:textId="77777777" w:rsidR="00D97462" w:rsidRPr="00AC5985" w:rsidRDefault="00D97462" w:rsidP="00A821E8">
            <w:pPr>
              <w:spacing w:after="0" w:line="300" w:lineRule="auto"/>
              <w:rPr>
                <w:rFonts w:eastAsia="Times New Roman"/>
                <w:lang w:val="en-US" w:eastAsia="en-US"/>
              </w:rPr>
            </w:pPr>
          </w:p>
        </w:tc>
        <w:tc>
          <w:tcPr>
            <w:tcW w:w="6440" w:type="dxa"/>
          </w:tcPr>
          <w:p w14:paraId="5C8FB281"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D97462" w:rsidRPr="00AC5985" w14:paraId="74D56118" w14:textId="77777777" w:rsidTr="00A821E8">
        <w:trPr>
          <w:trHeight w:val="288"/>
          <w:jc w:val="center"/>
        </w:trPr>
        <w:tc>
          <w:tcPr>
            <w:tcW w:w="1265" w:type="dxa"/>
            <w:shd w:val="clear" w:color="auto" w:fill="auto"/>
            <w:noWrap/>
            <w:vAlign w:val="bottom"/>
            <w:hideMark/>
          </w:tcPr>
          <w:p w14:paraId="4F6A71B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419A038D" w14:textId="77777777" w:rsidR="00D97462" w:rsidRPr="00AC5985" w:rsidRDefault="00D97462" w:rsidP="00A821E8">
            <w:pPr>
              <w:spacing w:after="0" w:line="300" w:lineRule="auto"/>
              <w:rPr>
                <w:rFonts w:eastAsia="Times New Roman"/>
                <w:lang w:val="en-US" w:eastAsia="en-US"/>
              </w:rPr>
            </w:pPr>
          </w:p>
        </w:tc>
        <w:tc>
          <w:tcPr>
            <w:tcW w:w="6440" w:type="dxa"/>
          </w:tcPr>
          <w:p w14:paraId="4C87124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Response</w:t>
            </w:r>
          </w:p>
        </w:tc>
      </w:tr>
      <w:tr w:rsidR="00D97462" w:rsidRPr="00AC5985" w14:paraId="17BE368A" w14:textId="77777777" w:rsidTr="00A821E8">
        <w:trPr>
          <w:trHeight w:val="288"/>
          <w:jc w:val="center"/>
        </w:trPr>
        <w:tc>
          <w:tcPr>
            <w:tcW w:w="1265" w:type="dxa"/>
            <w:shd w:val="clear" w:color="auto" w:fill="auto"/>
            <w:noWrap/>
            <w:vAlign w:val="bottom"/>
            <w:hideMark/>
          </w:tcPr>
          <w:p w14:paraId="38FAC9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08020686" w14:textId="77777777" w:rsidR="00D97462" w:rsidRPr="00AC5985" w:rsidRDefault="00D97462" w:rsidP="00A821E8">
            <w:pPr>
              <w:spacing w:after="0" w:line="300" w:lineRule="auto"/>
              <w:rPr>
                <w:rFonts w:eastAsia="Times New Roman"/>
                <w:lang w:val="en-US" w:eastAsia="en-US"/>
              </w:rPr>
            </w:pPr>
          </w:p>
        </w:tc>
        <w:tc>
          <w:tcPr>
            <w:tcW w:w="6440" w:type="dxa"/>
          </w:tcPr>
          <w:p w14:paraId="50C103D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Request</w:t>
            </w:r>
          </w:p>
        </w:tc>
      </w:tr>
      <w:tr w:rsidR="00D97462" w:rsidRPr="00AC5985" w14:paraId="0D11EBCA" w14:textId="77777777" w:rsidTr="00A821E8">
        <w:trPr>
          <w:trHeight w:val="288"/>
          <w:jc w:val="center"/>
        </w:trPr>
        <w:tc>
          <w:tcPr>
            <w:tcW w:w="1265" w:type="dxa"/>
            <w:shd w:val="clear" w:color="auto" w:fill="auto"/>
            <w:noWrap/>
            <w:vAlign w:val="bottom"/>
            <w:hideMark/>
          </w:tcPr>
          <w:p w14:paraId="773F0C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48C69F7D" w14:textId="77777777" w:rsidR="00D97462" w:rsidRPr="00AC5985" w:rsidRDefault="00D97462" w:rsidP="00A821E8">
            <w:pPr>
              <w:spacing w:after="0" w:line="300" w:lineRule="auto"/>
              <w:rPr>
                <w:rFonts w:eastAsia="Times New Roman"/>
                <w:lang w:val="en-US" w:eastAsia="en-US"/>
              </w:rPr>
            </w:pPr>
          </w:p>
        </w:tc>
        <w:tc>
          <w:tcPr>
            <w:tcW w:w="6440" w:type="dxa"/>
          </w:tcPr>
          <w:p w14:paraId="06E151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Request To Send</w:t>
            </w:r>
          </w:p>
        </w:tc>
      </w:tr>
      <w:tr w:rsidR="00D97462" w:rsidRPr="00AC5985" w14:paraId="32BBB41D" w14:textId="77777777" w:rsidTr="00A821E8">
        <w:trPr>
          <w:trHeight w:val="288"/>
          <w:jc w:val="center"/>
        </w:trPr>
        <w:tc>
          <w:tcPr>
            <w:tcW w:w="1265" w:type="dxa"/>
            <w:shd w:val="clear" w:color="auto" w:fill="auto"/>
            <w:noWrap/>
            <w:vAlign w:val="bottom"/>
            <w:hideMark/>
          </w:tcPr>
          <w:p w14:paraId="038F58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2D3BA3D2" w14:textId="77777777" w:rsidR="00D97462" w:rsidRPr="00AC5985" w:rsidRDefault="00D97462" w:rsidP="00A821E8">
            <w:pPr>
              <w:spacing w:after="0" w:line="300" w:lineRule="auto"/>
              <w:rPr>
                <w:rFonts w:eastAsia="Times New Roman"/>
                <w:lang w:val="en-US" w:eastAsia="en-US"/>
              </w:rPr>
            </w:pPr>
          </w:p>
        </w:tc>
        <w:tc>
          <w:tcPr>
            <w:tcW w:w="6440" w:type="dxa"/>
          </w:tcPr>
          <w:p w14:paraId="64086FF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Satellite-to-Ground</w:t>
            </w:r>
          </w:p>
        </w:tc>
      </w:tr>
      <w:tr w:rsidR="00D97462" w:rsidRPr="00AC5985" w14:paraId="4D2D53FE" w14:textId="77777777" w:rsidTr="00A821E8">
        <w:trPr>
          <w:trHeight w:val="288"/>
          <w:jc w:val="center"/>
        </w:trPr>
        <w:tc>
          <w:tcPr>
            <w:tcW w:w="1265" w:type="dxa"/>
            <w:shd w:val="clear" w:color="auto" w:fill="auto"/>
            <w:noWrap/>
            <w:vAlign w:val="bottom"/>
            <w:hideMark/>
          </w:tcPr>
          <w:p w14:paraId="65F999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33836D1E" w14:textId="77777777" w:rsidR="00D97462" w:rsidRPr="00AC5985" w:rsidRDefault="00D97462" w:rsidP="00A821E8">
            <w:pPr>
              <w:spacing w:after="0" w:line="300" w:lineRule="auto"/>
              <w:rPr>
                <w:rFonts w:eastAsia="Times New Roman"/>
                <w:lang w:val="en-US" w:eastAsia="en-US"/>
              </w:rPr>
            </w:pPr>
          </w:p>
        </w:tc>
        <w:tc>
          <w:tcPr>
            <w:tcW w:w="6440" w:type="dxa"/>
          </w:tcPr>
          <w:p w14:paraId="53FDDDA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Signal to Noise</w:t>
            </w:r>
          </w:p>
        </w:tc>
      </w:tr>
      <w:tr w:rsidR="00D97462" w:rsidRPr="00AC5985" w14:paraId="1D63820E" w14:textId="77777777" w:rsidTr="00A821E8">
        <w:trPr>
          <w:trHeight w:val="288"/>
          <w:jc w:val="center"/>
        </w:trPr>
        <w:tc>
          <w:tcPr>
            <w:tcW w:w="1265" w:type="dxa"/>
            <w:shd w:val="clear" w:color="auto" w:fill="auto"/>
            <w:noWrap/>
            <w:vAlign w:val="bottom"/>
            <w:hideMark/>
          </w:tcPr>
          <w:p w14:paraId="5EFC089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05E1A5F4" w14:textId="77777777" w:rsidR="00D97462" w:rsidRPr="00AC5985" w:rsidRDefault="00D97462" w:rsidP="00A821E8">
            <w:pPr>
              <w:spacing w:after="0" w:line="300" w:lineRule="auto"/>
              <w:rPr>
                <w:rFonts w:eastAsia="Times New Roman"/>
                <w:lang w:val="en-US" w:eastAsia="en-US"/>
              </w:rPr>
            </w:pPr>
          </w:p>
        </w:tc>
        <w:tc>
          <w:tcPr>
            <w:tcW w:w="6440" w:type="dxa"/>
          </w:tcPr>
          <w:p w14:paraId="3CA83E1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Satellite-to-Satellite</w:t>
            </w:r>
          </w:p>
        </w:tc>
      </w:tr>
      <w:tr w:rsidR="00D97462" w:rsidRPr="00AC5985" w14:paraId="346A868D" w14:textId="77777777" w:rsidTr="00A821E8">
        <w:trPr>
          <w:trHeight w:val="288"/>
          <w:jc w:val="center"/>
        </w:trPr>
        <w:tc>
          <w:tcPr>
            <w:tcW w:w="1265" w:type="dxa"/>
            <w:shd w:val="clear" w:color="auto" w:fill="auto"/>
            <w:noWrap/>
            <w:vAlign w:val="bottom"/>
            <w:hideMark/>
          </w:tcPr>
          <w:p w14:paraId="0D810A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2A754D85" w14:textId="77777777" w:rsidR="00D97462" w:rsidRPr="00AC5985" w:rsidRDefault="00D97462" w:rsidP="00A821E8">
            <w:pPr>
              <w:spacing w:after="0" w:line="300" w:lineRule="auto"/>
              <w:rPr>
                <w:rFonts w:eastAsia="Times New Roman"/>
                <w:lang w:val="en-US" w:eastAsia="en-US"/>
              </w:rPr>
            </w:pPr>
          </w:p>
        </w:tc>
        <w:tc>
          <w:tcPr>
            <w:tcW w:w="6440" w:type="dxa"/>
          </w:tcPr>
          <w:p w14:paraId="712BB27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SDR-based Ad hoc Space Network</w:t>
            </w:r>
          </w:p>
        </w:tc>
      </w:tr>
      <w:tr w:rsidR="00D97462" w:rsidRPr="00AC5985" w14:paraId="4E3A4D85" w14:textId="77777777" w:rsidTr="00A821E8">
        <w:trPr>
          <w:trHeight w:val="288"/>
          <w:jc w:val="center"/>
        </w:trPr>
        <w:tc>
          <w:tcPr>
            <w:tcW w:w="1265" w:type="dxa"/>
            <w:shd w:val="clear" w:color="auto" w:fill="auto"/>
            <w:noWrap/>
            <w:vAlign w:val="bottom"/>
            <w:hideMark/>
          </w:tcPr>
          <w:p w14:paraId="75B8AAD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487F9961" w14:textId="77777777" w:rsidR="00D97462" w:rsidRPr="00AC5985" w:rsidRDefault="00D97462" w:rsidP="00A821E8">
            <w:pPr>
              <w:spacing w:after="0" w:line="300" w:lineRule="auto"/>
              <w:rPr>
                <w:rFonts w:eastAsia="Times New Roman"/>
                <w:lang w:val="en-US" w:eastAsia="en-US"/>
              </w:rPr>
            </w:pPr>
          </w:p>
        </w:tc>
        <w:tc>
          <w:tcPr>
            <w:tcW w:w="6440" w:type="dxa"/>
          </w:tcPr>
          <w:p w14:paraId="622C07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Sequence Number</w:t>
            </w:r>
          </w:p>
        </w:tc>
      </w:tr>
      <w:tr w:rsidR="00D97462" w:rsidRPr="00AC5985" w14:paraId="3086B7B0" w14:textId="77777777" w:rsidTr="00A821E8">
        <w:trPr>
          <w:trHeight w:val="288"/>
          <w:jc w:val="center"/>
        </w:trPr>
        <w:tc>
          <w:tcPr>
            <w:tcW w:w="1265" w:type="dxa"/>
            <w:shd w:val="clear" w:color="auto" w:fill="auto"/>
            <w:noWrap/>
            <w:vAlign w:val="bottom"/>
            <w:hideMark/>
          </w:tcPr>
          <w:p w14:paraId="2DBCC96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3E871EFA" w14:textId="77777777" w:rsidR="00D97462" w:rsidRPr="00AC5985" w:rsidRDefault="00D97462" w:rsidP="00A821E8">
            <w:pPr>
              <w:spacing w:after="0" w:line="300" w:lineRule="auto"/>
              <w:rPr>
                <w:rFonts w:eastAsia="Times New Roman"/>
                <w:lang w:val="en-US" w:eastAsia="en-US"/>
              </w:rPr>
            </w:pPr>
          </w:p>
        </w:tc>
        <w:tc>
          <w:tcPr>
            <w:tcW w:w="6440" w:type="dxa"/>
          </w:tcPr>
          <w:p w14:paraId="60BC3D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Software Defined Radio</w:t>
            </w:r>
          </w:p>
        </w:tc>
      </w:tr>
      <w:tr w:rsidR="00D97462" w:rsidRPr="00AC5985" w14:paraId="16C3AB3B" w14:textId="77777777" w:rsidTr="00A821E8">
        <w:trPr>
          <w:trHeight w:val="288"/>
          <w:jc w:val="center"/>
        </w:trPr>
        <w:tc>
          <w:tcPr>
            <w:tcW w:w="1265" w:type="dxa"/>
            <w:shd w:val="clear" w:color="auto" w:fill="auto"/>
            <w:noWrap/>
            <w:vAlign w:val="bottom"/>
            <w:hideMark/>
          </w:tcPr>
          <w:p w14:paraId="3B41A2F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014E6BE" w14:textId="77777777" w:rsidR="00D97462" w:rsidRPr="00AC5985" w:rsidRDefault="00D97462" w:rsidP="00A821E8">
            <w:pPr>
              <w:spacing w:after="0" w:line="300" w:lineRule="auto"/>
              <w:rPr>
                <w:rFonts w:eastAsia="Times New Roman"/>
                <w:lang w:val="en-US" w:eastAsia="en-US"/>
              </w:rPr>
            </w:pPr>
          </w:p>
        </w:tc>
        <w:tc>
          <w:tcPr>
            <w:tcW w:w="6440" w:type="dxa"/>
          </w:tcPr>
          <w:p w14:paraId="1CE4F62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D97462" w:rsidRPr="00AC5985" w14:paraId="770AA707" w14:textId="77777777" w:rsidTr="00A821E8">
        <w:trPr>
          <w:trHeight w:val="288"/>
          <w:jc w:val="center"/>
        </w:trPr>
        <w:tc>
          <w:tcPr>
            <w:tcW w:w="1265" w:type="dxa"/>
            <w:shd w:val="clear" w:color="auto" w:fill="auto"/>
            <w:noWrap/>
            <w:vAlign w:val="bottom"/>
            <w:hideMark/>
          </w:tcPr>
          <w:p w14:paraId="6B8CBC5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1224181" w14:textId="77777777" w:rsidR="00D97462" w:rsidRPr="00AC5985" w:rsidRDefault="00D97462" w:rsidP="00A821E8">
            <w:pPr>
              <w:spacing w:after="0" w:line="300" w:lineRule="auto"/>
              <w:rPr>
                <w:rFonts w:eastAsia="Times New Roman"/>
                <w:lang w:val="en-US" w:eastAsia="en-US"/>
              </w:rPr>
            </w:pPr>
          </w:p>
        </w:tc>
        <w:tc>
          <w:tcPr>
            <w:tcW w:w="6440" w:type="dxa"/>
          </w:tcPr>
          <w:p w14:paraId="6A37B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Small to Medium Business</w:t>
            </w:r>
          </w:p>
        </w:tc>
      </w:tr>
      <w:tr w:rsidR="00D97462" w:rsidRPr="00AC5985" w14:paraId="69C27970" w14:textId="77777777" w:rsidTr="00A821E8">
        <w:trPr>
          <w:trHeight w:val="288"/>
          <w:jc w:val="center"/>
        </w:trPr>
        <w:tc>
          <w:tcPr>
            <w:tcW w:w="1265" w:type="dxa"/>
            <w:shd w:val="clear" w:color="auto" w:fill="auto"/>
            <w:noWrap/>
            <w:vAlign w:val="bottom"/>
            <w:hideMark/>
          </w:tcPr>
          <w:p w14:paraId="6EB6B9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72FEA8C5" w14:textId="77777777" w:rsidR="00D97462" w:rsidRPr="00AC5985" w:rsidRDefault="00D97462" w:rsidP="00A821E8">
            <w:pPr>
              <w:spacing w:after="0" w:line="300" w:lineRule="auto"/>
              <w:rPr>
                <w:rFonts w:eastAsia="Times New Roman"/>
                <w:lang w:val="en-US" w:eastAsia="en-US"/>
              </w:rPr>
            </w:pPr>
          </w:p>
        </w:tc>
        <w:tc>
          <w:tcPr>
            <w:tcW w:w="6440" w:type="dxa"/>
          </w:tcPr>
          <w:p w14:paraId="2E9D75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Sequence Number</w:t>
            </w:r>
          </w:p>
        </w:tc>
      </w:tr>
      <w:tr w:rsidR="00D97462" w:rsidRPr="00AC5985" w14:paraId="31D49B81" w14:textId="77777777" w:rsidTr="00A821E8">
        <w:trPr>
          <w:trHeight w:val="288"/>
          <w:jc w:val="center"/>
        </w:trPr>
        <w:tc>
          <w:tcPr>
            <w:tcW w:w="1265" w:type="dxa"/>
            <w:shd w:val="clear" w:color="auto" w:fill="auto"/>
            <w:noWrap/>
            <w:vAlign w:val="bottom"/>
            <w:hideMark/>
          </w:tcPr>
          <w:p w14:paraId="64B9A4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SOCON</w:t>
            </w:r>
          </w:p>
        </w:tc>
        <w:tc>
          <w:tcPr>
            <w:tcW w:w="530" w:type="dxa"/>
            <w:shd w:val="clear" w:color="auto" w:fill="auto"/>
            <w:vAlign w:val="bottom"/>
          </w:tcPr>
          <w:p w14:paraId="40DCB1DC" w14:textId="77777777" w:rsidR="00D97462" w:rsidRPr="00AC5985" w:rsidRDefault="00D97462" w:rsidP="00A821E8">
            <w:pPr>
              <w:spacing w:after="0" w:line="300" w:lineRule="auto"/>
              <w:rPr>
                <w:rFonts w:eastAsia="Times New Roman"/>
                <w:lang w:val="en-US" w:eastAsia="en-US"/>
              </w:rPr>
            </w:pPr>
          </w:p>
        </w:tc>
        <w:tc>
          <w:tcPr>
            <w:tcW w:w="6440" w:type="dxa"/>
          </w:tcPr>
          <w:p w14:paraId="6DA0186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D97462" w:rsidRPr="00AC5985" w14:paraId="5611BCC3" w14:textId="77777777" w:rsidTr="00A821E8">
        <w:trPr>
          <w:trHeight w:val="288"/>
          <w:jc w:val="center"/>
        </w:trPr>
        <w:tc>
          <w:tcPr>
            <w:tcW w:w="1265" w:type="dxa"/>
            <w:shd w:val="clear" w:color="auto" w:fill="auto"/>
            <w:noWrap/>
            <w:vAlign w:val="bottom"/>
            <w:hideMark/>
          </w:tcPr>
          <w:p w14:paraId="445E82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78BB6C0B" w14:textId="77777777" w:rsidR="00D97462" w:rsidRPr="00AC5985" w:rsidRDefault="00D97462" w:rsidP="00A821E8">
            <w:pPr>
              <w:spacing w:after="0" w:line="300" w:lineRule="auto"/>
              <w:rPr>
                <w:rFonts w:eastAsia="Times New Roman"/>
                <w:lang w:val="en-US" w:eastAsia="en-US"/>
              </w:rPr>
            </w:pPr>
          </w:p>
        </w:tc>
        <w:tc>
          <w:tcPr>
            <w:tcW w:w="6440" w:type="dxa"/>
          </w:tcPr>
          <w:p w14:paraId="492CC86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State Of Health</w:t>
            </w:r>
          </w:p>
        </w:tc>
      </w:tr>
      <w:tr w:rsidR="00D97462" w:rsidRPr="00AC5985" w14:paraId="00E7CD47" w14:textId="77777777" w:rsidTr="00A821E8">
        <w:trPr>
          <w:trHeight w:val="288"/>
          <w:jc w:val="center"/>
        </w:trPr>
        <w:tc>
          <w:tcPr>
            <w:tcW w:w="1265" w:type="dxa"/>
            <w:shd w:val="clear" w:color="auto" w:fill="auto"/>
            <w:noWrap/>
            <w:vAlign w:val="bottom"/>
            <w:hideMark/>
          </w:tcPr>
          <w:p w14:paraId="018363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288922BD" w14:textId="77777777" w:rsidR="00D97462" w:rsidRPr="00AC5985" w:rsidRDefault="00D97462" w:rsidP="00A821E8">
            <w:pPr>
              <w:spacing w:after="0" w:line="300" w:lineRule="auto"/>
              <w:rPr>
                <w:rFonts w:eastAsia="Times New Roman"/>
                <w:lang w:val="en-US" w:eastAsia="en-US"/>
              </w:rPr>
            </w:pPr>
          </w:p>
        </w:tc>
        <w:tc>
          <w:tcPr>
            <w:tcW w:w="6440" w:type="dxa"/>
          </w:tcPr>
          <w:p w14:paraId="3006689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Shortest Path Tree</w:t>
            </w:r>
          </w:p>
        </w:tc>
      </w:tr>
      <w:tr w:rsidR="00D97462" w:rsidRPr="00AC5985" w14:paraId="2CF49120" w14:textId="77777777" w:rsidTr="00A821E8">
        <w:trPr>
          <w:trHeight w:val="288"/>
          <w:jc w:val="center"/>
        </w:trPr>
        <w:tc>
          <w:tcPr>
            <w:tcW w:w="1265" w:type="dxa"/>
            <w:shd w:val="clear" w:color="auto" w:fill="auto"/>
            <w:noWrap/>
            <w:vAlign w:val="bottom"/>
            <w:hideMark/>
          </w:tcPr>
          <w:p w14:paraId="57BAD9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3629596A" w14:textId="77777777" w:rsidR="00D97462" w:rsidRPr="00AC5985" w:rsidRDefault="00D97462" w:rsidP="00A821E8">
            <w:pPr>
              <w:spacing w:after="0" w:line="300" w:lineRule="auto"/>
              <w:rPr>
                <w:rFonts w:eastAsia="Times New Roman"/>
                <w:lang w:val="en-US" w:eastAsia="en-US"/>
              </w:rPr>
            </w:pPr>
          </w:p>
        </w:tc>
        <w:tc>
          <w:tcPr>
            <w:tcW w:w="6440" w:type="dxa"/>
          </w:tcPr>
          <w:p w14:paraId="6B58139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Time Division Duplex</w:t>
            </w:r>
          </w:p>
        </w:tc>
      </w:tr>
      <w:tr w:rsidR="00D97462" w:rsidRPr="00AC5985" w14:paraId="4A1B3798" w14:textId="77777777" w:rsidTr="00A821E8">
        <w:trPr>
          <w:trHeight w:val="288"/>
          <w:jc w:val="center"/>
        </w:trPr>
        <w:tc>
          <w:tcPr>
            <w:tcW w:w="1265" w:type="dxa"/>
            <w:shd w:val="clear" w:color="auto" w:fill="auto"/>
            <w:noWrap/>
            <w:vAlign w:val="bottom"/>
            <w:hideMark/>
          </w:tcPr>
          <w:p w14:paraId="3D7049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17BF806D" w14:textId="77777777" w:rsidR="00D97462" w:rsidRPr="00AC5985" w:rsidRDefault="00D97462" w:rsidP="00A821E8">
            <w:pPr>
              <w:spacing w:after="0" w:line="300" w:lineRule="auto"/>
              <w:rPr>
                <w:rFonts w:eastAsia="Times New Roman"/>
                <w:lang w:val="en-US" w:eastAsia="en-US"/>
              </w:rPr>
            </w:pPr>
          </w:p>
        </w:tc>
        <w:tc>
          <w:tcPr>
            <w:tcW w:w="6440" w:type="dxa"/>
          </w:tcPr>
          <w:p w14:paraId="28AE846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D97462" w:rsidRPr="00AC5985" w14:paraId="28C09B66" w14:textId="77777777" w:rsidTr="00A821E8">
        <w:trPr>
          <w:trHeight w:val="288"/>
          <w:jc w:val="center"/>
        </w:trPr>
        <w:tc>
          <w:tcPr>
            <w:tcW w:w="1265" w:type="dxa"/>
            <w:shd w:val="clear" w:color="auto" w:fill="auto"/>
            <w:noWrap/>
            <w:vAlign w:val="bottom"/>
            <w:hideMark/>
          </w:tcPr>
          <w:p w14:paraId="11308E9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0EDA5467" w14:textId="77777777" w:rsidR="00D97462" w:rsidRPr="00AC5985" w:rsidRDefault="00D97462" w:rsidP="00A821E8">
            <w:pPr>
              <w:spacing w:after="0" w:line="300" w:lineRule="auto"/>
              <w:rPr>
                <w:rFonts w:eastAsia="Times New Roman"/>
                <w:lang w:val="en-US" w:eastAsia="en-US"/>
              </w:rPr>
            </w:pPr>
          </w:p>
        </w:tc>
        <w:tc>
          <w:tcPr>
            <w:tcW w:w="6440" w:type="dxa"/>
          </w:tcPr>
          <w:p w14:paraId="68E4B35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D97462" w:rsidRPr="00AC5985" w14:paraId="343D0695" w14:textId="77777777" w:rsidTr="00A821E8">
        <w:trPr>
          <w:trHeight w:val="288"/>
          <w:jc w:val="center"/>
        </w:trPr>
        <w:tc>
          <w:tcPr>
            <w:tcW w:w="1265" w:type="dxa"/>
            <w:shd w:val="clear" w:color="auto" w:fill="auto"/>
            <w:noWrap/>
            <w:vAlign w:val="bottom"/>
            <w:hideMark/>
          </w:tcPr>
          <w:p w14:paraId="00165187" w14:textId="77777777" w:rsidR="00D97462" w:rsidRDefault="00D97462" w:rsidP="00A821E8">
            <w:pPr>
              <w:spacing w:after="0" w:line="300" w:lineRule="auto"/>
              <w:rPr>
                <w:rFonts w:eastAsia="Times New Roman"/>
                <w:lang w:val="en-US" w:eastAsia="en-US"/>
              </w:rPr>
            </w:pPr>
            <w:r w:rsidRPr="00AC5985">
              <w:rPr>
                <w:rFonts w:eastAsia="Times New Roman"/>
                <w:lang w:val="en-US" w:eastAsia="en-US"/>
              </w:rPr>
              <w:t>TROPICS</w:t>
            </w:r>
          </w:p>
          <w:p w14:paraId="734267BB" w14:textId="77777777" w:rsidR="00D97462" w:rsidRPr="00AC5985" w:rsidRDefault="00D97462" w:rsidP="00A821E8">
            <w:pPr>
              <w:spacing w:after="0" w:line="300" w:lineRule="auto"/>
              <w:rPr>
                <w:rFonts w:eastAsia="Times New Roman"/>
                <w:lang w:val="en-US" w:eastAsia="en-US"/>
              </w:rPr>
            </w:pPr>
          </w:p>
        </w:tc>
        <w:tc>
          <w:tcPr>
            <w:tcW w:w="530" w:type="dxa"/>
            <w:shd w:val="clear" w:color="auto" w:fill="auto"/>
            <w:noWrap/>
            <w:vAlign w:val="bottom"/>
            <w:hideMark/>
          </w:tcPr>
          <w:p w14:paraId="559259E9" w14:textId="77777777" w:rsidR="00D97462" w:rsidRPr="00AC5985" w:rsidRDefault="00D97462" w:rsidP="00A821E8">
            <w:pPr>
              <w:spacing w:after="0" w:line="300" w:lineRule="auto"/>
              <w:rPr>
                <w:rFonts w:eastAsia="Times New Roman"/>
                <w:lang w:val="en-US" w:eastAsia="en-US"/>
              </w:rPr>
            </w:pPr>
          </w:p>
        </w:tc>
        <w:tc>
          <w:tcPr>
            <w:tcW w:w="6440" w:type="dxa"/>
          </w:tcPr>
          <w:p w14:paraId="6A90133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D97462" w:rsidRPr="00AC5985" w14:paraId="6434A8A9" w14:textId="77777777" w:rsidTr="00A821E8">
        <w:trPr>
          <w:trHeight w:val="288"/>
          <w:jc w:val="center"/>
        </w:trPr>
        <w:tc>
          <w:tcPr>
            <w:tcW w:w="1265" w:type="dxa"/>
            <w:shd w:val="clear" w:color="auto" w:fill="auto"/>
            <w:noWrap/>
            <w:vAlign w:val="bottom"/>
            <w:hideMark/>
          </w:tcPr>
          <w:p w14:paraId="24325C6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3B1049FE" w14:textId="77777777" w:rsidR="00D97462" w:rsidRPr="00AC5985" w:rsidRDefault="00D97462" w:rsidP="00A821E8">
            <w:pPr>
              <w:spacing w:after="0" w:line="300" w:lineRule="auto"/>
              <w:rPr>
                <w:rFonts w:eastAsia="Times New Roman"/>
                <w:lang w:val="en-US" w:eastAsia="en-US"/>
              </w:rPr>
            </w:pPr>
          </w:p>
        </w:tc>
        <w:tc>
          <w:tcPr>
            <w:tcW w:w="6440" w:type="dxa"/>
          </w:tcPr>
          <w:p w14:paraId="7AF355E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TianWang-1</w:t>
            </w:r>
          </w:p>
        </w:tc>
      </w:tr>
      <w:tr w:rsidR="00D97462" w:rsidRPr="00AC5985" w14:paraId="5969EEB1" w14:textId="77777777" w:rsidTr="00A821E8">
        <w:trPr>
          <w:trHeight w:val="288"/>
          <w:jc w:val="center"/>
        </w:trPr>
        <w:tc>
          <w:tcPr>
            <w:tcW w:w="1265" w:type="dxa"/>
            <w:shd w:val="clear" w:color="auto" w:fill="auto"/>
            <w:noWrap/>
            <w:vAlign w:val="bottom"/>
            <w:hideMark/>
          </w:tcPr>
          <w:p w14:paraId="5337388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08808AC8" w14:textId="77777777" w:rsidR="00D97462" w:rsidRPr="00AC5985" w:rsidRDefault="00D97462" w:rsidP="00A821E8">
            <w:pPr>
              <w:spacing w:after="0" w:line="300" w:lineRule="auto"/>
              <w:rPr>
                <w:rFonts w:eastAsia="Times New Roman"/>
                <w:lang w:val="en-US" w:eastAsia="en-US"/>
              </w:rPr>
            </w:pPr>
          </w:p>
        </w:tc>
        <w:tc>
          <w:tcPr>
            <w:tcW w:w="6440" w:type="dxa"/>
          </w:tcPr>
          <w:p w14:paraId="4658D82C"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D97462" w:rsidRPr="00AC5985" w14:paraId="5796C7F1" w14:textId="77777777" w:rsidTr="00A821E8">
        <w:trPr>
          <w:trHeight w:val="288"/>
          <w:jc w:val="center"/>
        </w:trPr>
        <w:tc>
          <w:tcPr>
            <w:tcW w:w="1265" w:type="dxa"/>
            <w:shd w:val="clear" w:color="auto" w:fill="auto"/>
            <w:noWrap/>
            <w:vAlign w:val="bottom"/>
            <w:hideMark/>
          </w:tcPr>
          <w:p w14:paraId="4FF6ECE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4EEBCD6F" w14:textId="77777777" w:rsidR="00D97462" w:rsidRPr="00AC5985" w:rsidRDefault="00D97462" w:rsidP="00A821E8">
            <w:pPr>
              <w:spacing w:after="0" w:line="300" w:lineRule="auto"/>
              <w:rPr>
                <w:rFonts w:eastAsia="Times New Roman"/>
                <w:lang w:val="en-US" w:eastAsia="en-US"/>
              </w:rPr>
            </w:pPr>
          </w:p>
        </w:tc>
        <w:tc>
          <w:tcPr>
            <w:tcW w:w="6440" w:type="dxa"/>
          </w:tcPr>
          <w:p w14:paraId="473501E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Ultra-High Frequency</w:t>
            </w:r>
          </w:p>
        </w:tc>
      </w:tr>
      <w:tr w:rsidR="00D97462" w:rsidRPr="00AC5985" w14:paraId="0DE232FC" w14:textId="77777777" w:rsidTr="00A821E8">
        <w:trPr>
          <w:trHeight w:val="288"/>
          <w:jc w:val="center"/>
        </w:trPr>
        <w:tc>
          <w:tcPr>
            <w:tcW w:w="1265" w:type="dxa"/>
            <w:shd w:val="clear" w:color="auto" w:fill="auto"/>
            <w:noWrap/>
            <w:vAlign w:val="bottom"/>
            <w:hideMark/>
          </w:tcPr>
          <w:p w14:paraId="4E815E4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540A17E4" w14:textId="77777777" w:rsidR="00D97462" w:rsidRPr="00AC5985" w:rsidRDefault="00D97462" w:rsidP="00A821E8">
            <w:pPr>
              <w:spacing w:after="0" w:line="300" w:lineRule="auto"/>
              <w:rPr>
                <w:rFonts w:eastAsia="Times New Roman"/>
                <w:lang w:val="en-US" w:eastAsia="en-US"/>
              </w:rPr>
            </w:pPr>
          </w:p>
        </w:tc>
        <w:tc>
          <w:tcPr>
            <w:tcW w:w="6440" w:type="dxa"/>
          </w:tcPr>
          <w:p w14:paraId="224360B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Utah State University</w:t>
            </w:r>
          </w:p>
        </w:tc>
      </w:tr>
      <w:tr w:rsidR="00D97462" w:rsidRPr="00AC5985" w14:paraId="76CEC300" w14:textId="77777777" w:rsidTr="00A821E8">
        <w:trPr>
          <w:trHeight w:val="288"/>
          <w:jc w:val="center"/>
        </w:trPr>
        <w:tc>
          <w:tcPr>
            <w:tcW w:w="1265" w:type="dxa"/>
            <w:shd w:val="clear" w:color="auto" w:fill="auto"/>
            <w:noWrap/>
            <w:vAlign w:val="bottom"/>
            <w:hideMark/>
          </w:tcPr>
          <w:p w14:paraId="39CAB39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305914C8" w14:textId="77777777" w:rsidR="00D97462" w:rsidRPr="00AC5985" w:rsidRDefault="00D97462" w:rsidP="00A821E8">
            <w:pPr>
              <w:spacing w:after="0" w:line="300" w:lineRule="auto"/>
              <w:rPr>
                <w:rFonts w:eastAsia="Times New Roman"/>
                <w:lang w:val="en-US" w:eastAsia="en-US"/>
              </w:rPr>
            </w:pPr>
          </w:p>
        </w:tc>
        <w:tc>
          <w:tcPr>
            <w:tcW w:w="6440" w:type="dxa"/>
          </w:tcPr>
          <w:p w14:paraId="647EFD7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Vehicular Ad-Hoc Net</w:t>
            </w:r>
            <w:r w:rsidRPr="00001A17">
              <w:rPr>
                <w:rFonts w:eastAsia="Times New Roman"/>
                <w:lang w:val="en-US" w:eastAsia="en-US"/>
              </w:rPr>
              <w:t>work</w:t>
            </w:r>
          </w:p>
        </w:tc>
      </w:tr>
      <w:tr w:rsidR="00D97462" w:rsidRPr="007E1249" w14:paraId="3DB90B97" w14:textId="77777777" w:rsidTr="00A821E8">
        <w:trPr>
          <w:trHeight w:val="288"/>
          <w:jc w:val="center"/>
        </w:trPr>
        <w:tc>
          <w:tcPr>
            <w:tcW w:w="1265" w:type="dxa"/>
            <w:shd w:val="clear" w:color="auto" w:fill="auto"/>
            <w:noWrap/>
            <w:vAlign w:val="bottom"/>
            <w:hideMark/>
          </w:tcPr>
          <w:p w14:paraId="751BD21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758406E" w14:textId="77777777" w:rsidR="00D97462" w:rsidRPr="00AC5985" w:rsidRDefault="00D97462" w:rsidP="00A821E8">
            <w:pPr>
              <w:spacing w:after="0" w:line="300" w:lineRule="auto"/>
              <w:rPr>
                <w:rFonts w:eastAsia="Times New Roman"/>
                <w:lang w:val="en-US" w:eastAsia="en-US"/>
              </w:rPr>
            </w:pPr>
          </w:p>
        </w:tc>
        <w:tc>
          <w:tcPr>
            <w:tcW w:w="6440" w:type="dxa"/>
          </w:tcPr>
          <w:p w14:paraId="1FACA816" w14:textId="77777777" w:rsidR="00D97462" w:rsidRPr="007E1249" w:rsidRDefault="00D97462" w:rsidP="00A821E8">
            <w:pPr>
              <w:spacing w:after="0" w:line="300" w:lineRule="auto"/>
              <w:rPr>
                <w:rFonts w:eastAsia="Times New Roman"/>
                <w:lang w:val="en-US" w:eastAsia="en-US"/>
              </w:rPr>
            </w:pPr>
            <w:r>
              <w:rPr>
                <w:rFonts w:eastAsia="Times New Roman"/>
                <w:lang w:val="en-US" w:eastAsia="en-US"/>
              </w:rPr>
              <w:t>Wireless Local Area Network</w:t>
            </w:r>
          </w:p>
        </w:tc>
      </w:tr>
      <w:tr w:rsidR="00D97462" w:rsidRPr="00AC5985" w14:paraId="4DF2F4F7" w14:textId="77777777" w:rsidTr="00A821E8">
        <w:trPr>
          <w:trHeight w:val="288"/>
          <w:jc w:val="center"/>
        </w:trPr>
        <w:tc>
          <w:tcPr>
            <w:tcW w:w="1265" w:type="dxa"/>
            <w:shd w:val="clear" w:color="auto" w:fill="auto"/>
            <w:noWrap/>
            <w:vAlign w:val="bottom"/>
            <w:hideMark/>
          </w:tcPr>
          <w:p w14:paraId="7EFE71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0247C215" w14:textId="77777777" w:rsidR="00D97462" w:rsidRPr="00AC5985" w:rsidRDefault="00D97462" w:rsidP="00A821E8">
            <w:pPr>
              <w:spacing w:after="0" w:line="300" w:lineRule="auto"/>
              <w:rPr>
                <w:rFonts w:eastAsia="Times New Roman"/>
                <w:lang w:val="en-US" w:eastAsia="en-US"/>
              </w:rPr>
            </w:pPr>
          </w:p>
        </w:tc>
        <w:tc>
          <w:tcPr>
            <w:tcW w:w="6440" w:type="dxa"/>
          </w:tcPr>
          <w:p w14:paraId="15ED5C1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w:t>
            </w:r>
          </w:p>
        </w:tc>
      </w:tr>
      <w:tr w:rsidR="00D97462" w:rsidRPr="00AC5985" w14:paraId="2EEA23F8" w14:textId="77777777" w:rsidTr="00A821E8">
        <w:trPr>
          <w:trHeight w:val="288"/>
          <w:jc w:val="center"/>
        </w:trPr>
        <w:tc>
          <w:tcPr>
            <w:tcW w:w="1265" w:type="dxa"/>
            <w:shd w:val="clear" w:color="auto" w:fill="auto"/>
            <w:noWrap/>
            <w:vAlign w:val="bottom"/>
            <w:hideMark/>
          </w:tcPr>
          <w:p w14:paraId="7CAC75F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F3603C1" w14:textId="77777777" w:rsidR="00D97462" w:rsidRPr="00AC5985" w:rsidRDefault="00D97462" w:rsidP="00A821E8">
            <w:pPr>
              <w:spacing w:after="0" w:line="300" w:lineRule="auto"/>
              <w:rPr>
                <w:rFonts w:eastAsia="Times New Roman"/>
                <w:lang w:val="en-US" w:eastAsia="en-US"/>
              </w:rPr>
            </w:pPr>
          </w:p>
        </w:tc>
        <w:tc>
          <w:tcPr>
            <w:tcW w:w="6440" w:type="dxa"/>
          </w:tcPr>
          <w:p w14:paraId="563AF58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 with Mobile Elements</w:t>
            </w:r>
          </w:p>
        </w:tc>
      </w:tr>
    </w:tbl>
    <w:p w14:paraId="40C46CCF" w14:textId="160CB667" w:rsidR="009044AF" w:rsidRDefault="009044AF" w:rsidP="00690D8C">
      <w:pPr>
        <w:sectPr w:rsidR="009044AF" w:rsidSect="0064321A">
          <w:pgSz w:w="12240" w:h="15840"/>
          <w:pgMar w:top="1699" w:right="1134" w:bottom="1699" w:left="1701" w:header="576" w:footer="576" w:gutter="0"/>
          <w:pgNumType w:fmt="lowerRoman"/>
          <w:cols w:space="720"/>
          <w:docGrid w:linePitch="326"/>
        </w:sectPr>
      </w:pPr>
    </w:p>
    <w:p w14:paraId="7AAF116B" w14:textId="0EAA928A" w:rsidR="00B6274B" w:rsidRDefault="0089178C" w:rsidP="003E4928">
      <w:pPr>
        <w:pStyle w:val="Heading1"/>
        <w:spacing w:before="0"/>
      </w:pPr>
      <w:bookmarkStart w:id="9" w:name="_Toc482733978"/>
      <w:bookmarkEnd w:id="6"/>
      <w:r>
        <w:lastRenderedPageBreak/>
        <w:t>Introduction</w:t>
      </w:r>
      <w:bookmarkEnd w:id="9"/>
    </w:p>
    <w:p w14:paraId="16ED3677" w14:textId="5D939E0E"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A1111F">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electronic-resource-num&gt;16/05/17&lt;/electronic-resource-num&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15E607E7"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et mass refers to the mass of the satellite along with the mass of the propellant required to ‘lift’ the satellite to its desired orbit. Like almost all satellites, the form factor</w:t>
      </w:r>
      <w:r w:rsidR="00AC2A14">
        <w:t>s</w:t>
      </w:r>
      <w:r w:rsidR="00DE0A0C">
        <w:t xml:space="preserve"> of </w:t>
      </w:r>
      <w:r w:rsidR="00350B76">
        <w:t>Cube</w:t>
      </w:r>
      <w:r w:rsidR="00AC2A14">
        <w:t>Sats are</w:t>
      </w:r>
      <w:r w:rsidR="00DE0A0C">
        <w:t xml:space="preserve">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7208B7AC" w:rsidR="00EA097E" w:rsidRDefault="006F7640" w:rsidP="00D93C62">
      <w:pPr>
        <w:pStyle w:val="Centered"/>
      </w:pPr>
      <w:r>
        <w:rPr>
          <w:noProof/>
        </w:rPr>
        <w:lastRenderedPageBreak/>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310.65pt">
            <v:imagedata r:id="rId10" o:title="download"/>
          </v:shape>
        </w:pict>
      </w:r>
    </w:p>
    <w:p w14:paraId="5F3B7657" w14:textId="311131F2" w:rsidR="00EA097E" w:rsidRPr="00EA097E" w:rsidRDefault="00EA097E" w:rsidP="00362833">
      <w:pPr>
        <w:pStyle w:val="Figurecaption"/>
      </w:pPr>
      <w:bookmarkStart w:id="10" w:name="_Ref480373065"/>
      <w:bookmarkStart w:id="11" w:name="_Toc482731862"/>
      <w:r>
        <w:t xml:space="preserve">Figure </w:t>
      </w:r>
      <w:r w:rsidR="00901AD3">
        <w:fldChar w:fldCharType="begin"/>
      </w:r>
      <w:r w:rsidR="00901AD3">
        <w:instrText xml:space="preserve"> SEQ Figure \* ARABIC </w:instrText>
      </w:r>
      <w:r w:rsidR="00901AD3">
        <w:fldChar w:fldCharType="separate"/>
      </w:r>
      <w:r w:rsidR="006F7640">
        <w:rPr>
          <w:noProof/>
        </w:rPr>
        <w:t>1</w:t>
      </w:r>
      <w:r w:rsidR="00901AD3">
        <w:rPr>
          <w:noProof/>
        </w:rPr>
        <w:fldChar w:fldCharType="end"/>
      </w:r>
      <w:bookmarkEnd w:id="10"/>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1"/>
    </w:p>
    <w:p w14:paraId="763DC792" w14:textId="18AEA8FE"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6F7640">
        <w:t xml:space="preserve">Figure </w:t>
      </w:r>
      <w:r w:rsidR="006F7640">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 xml:space="preserve">command and data handling </w:t>
      </w:r>
      <w:r>
        <w:lastRenderedPageBreak/>
        <w:t>(C&amp;DH)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05B9122E"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w:t>
      </w:r>
      <w:r w:rsidR="00AC2A14">
        <w:t xml:space="preserve">aunch payloads. Primary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6F7640">
        <w:t xml:space="preserve">Figure </w:t>
      </w:r>
      <w:r w:rsidR="006F7640">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0E103BDF"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w:t>
      </w:r>
      <w:r w:rsidR="009E43CA">
        <w:lastRenderedPageBreak/>
        <w:t xml:space="preserve">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6F7640">
        <w:t xml:space="preserve">Figure </w:t>
      </w:r>
      <w:r w:rsidR="006F7640">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10E92491" w:rsidR="00466DC4" w:rsidRDefault="006F7640" w:rsidP="00D93C62">
      <w:pPr>
        <w:pStyle w:val="Centered"/>
      </w:pPr>
      <w:r>
        <w:pict w14:anchorId="6D63C80F">
          <v:shape id="_x0000_i1026" type="#_x0000_t75" style="width:264pt;height:233.35pt">
            <v:imagedata r:id="rId11" o:title="EDSN Overview" croptop="170f" cropleft="-986f"/>
          </v:shape>
        </w:pict>
      </w:r>
    </w:p>
    <w:p w14:paraId="5F39D22A" w14:textId="2884A4F0" w:rsidR="00466DC4" w:rsidRDefault="00466DC4" w:rsidP="00362833">
      <w:pPr>
        <w:pStyle w:val="Figurecaption"/>
      </w:pPr>
      <w:bookmarkStart w:id="12" w:name="_Ref480373241"/>
      <w:bookmarkStart w:id="13" w:name="_Ref481853334"/>
      <w:bookmarkStart w:id="14" w:name="_Toc482731863"/>
      <w:r>
        <w:t xml:space="preserve">Figure </w:t>
      </w:r>
      <w:r w:rsidR="00901AD3">
        <w:fldChar w:fldCharType="begin"/>
      </w:r>
      <w:r w:rsidR="00901AD3">
        <w:instrText xml:space="preserve"> SEQ Figure \* ARABIC </w:instrText>
      </w:r>
      <w:r w:rsidR="00901AD3">
        <w:fldChar w:fldCharType="separate"/>
      </w:r>
      <w:r w:rsidR="006F7640">
        <w:rPr>
          <w:noProof/>
        </w:rPr>
        <w:t>2</w:t>
      </w:r>
      <w:r w:rsidR="00901AD3">
        <w:rPr>
          <w:noProof/>
        </w:rPr>
        <w:fldChar w:fldCharType="end"/>
      </w:r>
      <w:bookmarkEnd w:id="12"/>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3"/>
      <w:bookmarkEnd w:id="14"/>
    </w:p>
    <w:p w14:paraId="07A9E9E5" w14:textId="0EE62439"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AC2A14">
        <w:t>orementioned missions, t</w:t>
      </w:r>
      <w:r w:rsidR="005B5513">
        <w: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Pr="00A3053F" w:rsidRDefault="00C40FF8" w:rsidP="00A3053F">
      <w:pPr>
        <w:pStyle w:val="Heading2"/>
      </w:pPr>
      <w:bookmarkStart w:id="15" w:name="_Toc482733979"/>
      <w:r w:rsidRPr="00A3053F">
        <w:lastRenderedPageBreak/>
        <w:t>Objectives</w:t>
      </w:r>
      <w:bookmarkEnd w:id="15"/>
    </w:p>
    <w:p w14:paraId="1EED7343" w14:textId="4FE18384"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690D1E">
        <w:t xml:space="preserve"> in the context of the power versus S2G throughput (PvTP)</w:t>
      </w:r>
      <w:r w:rsidR="007C6316">
        <w:t xml:space="preserve">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AC2A14">
        <w:t xml:space="preserve"> CSN</w:t>
      </w:r>
      <w:r w:rsidR="00D30362">
        <w:t xml:space="preserve"> </w:t>
      </w:r>
      <w:r w:rsidR="00405514">
        <w:t>mission</w:t>
      </w:r>
      <w:r w:rsidR="00D60AC0">
        <w:t>.</w:t>
      </w:r>
    </w:p>
    <w:p w14:paraId="1E792ED6" w14:textId="61877D3E"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w:t>
      </w:r>
      <w:r w:rsidR="00AC2A14">
        <w:t xml:space="preserve"> The hypothetical mission is assumed to be a generic scientific sensing mission.</w:t>
      </w:r>
      <w:r w:rsidR="004456DF">
        <w:t xml:space="preserve"> This work</w:t>
      </w:r>
      <w:r w:rsidR="001D26C8">
        <w:t xml:space="preserve"> ass</w:t>
      </w:r>
      <w:r w:rsidR="004456DF">
        <w:t>umes</w:t>
      </w:r>
      <w:r w:rsidR="001D26C8">
        <w:t xml:space="preserve"> that the value of </w:t>
      </w:r>
      <w:r w:rsidR="00AC2A14">
        <w:t>sensory</w:t>
      </w:r>
      <w:r w:rsidR="001D26C8">
        <w:t xml:space="preserve"> data is not </w:t>
      </w:r>
      <w:r w:rsidR="00F55D77">
        <w:t>a</w:t>
      </w:r>
      <w:r w:rsidR="004B4BD6">
        <w:t>ffected</w:t>
      </w:r>
      <w:r w:rsidR="001D26C8">
        <w:t xml:space="preserve"> by the time taken for </w:t>
      </w:r>
      <w:r w:rsidR="004B4BD6">
        <w:t>said</w:t>
      </w:r>
      <w:r w:rsidR="001D26C8">
        <w:t xml:space="preserve"> data to reach ground</w:t>
      </w:r>
      <w:r w:rsidR="009B64FB">
        <w:t xml:space="preserve"> or, for that matter, by the order in which data</w:t>
      </w:r>
      <w:r w:rsidR="00AC2A14">
        <w:t xml:space="preserve"> packets arrive</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w:t>
      </w:r>
      <w:r w:rsidR="00FC0085">
        <w:lastRenderedPageBreak/>
        <w:t>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7F09935B"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2A6D3A">
        <w:t xml:space="preserve">open-source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Pr="00A3053F" w:rsidRDefault="00C410E9" w:rsidP="00A3053F">
      <w:pPr>
        <w:pStyle w:val="Heading2"/>
      </w:pPr>
      <w:bookmarkStart w:id="16" w:name="_Ref481848535"/>
      <w:bookmarkStart w:id="17" w:name="_Toc482733980"/>
      <w:r w:rsidRPr="00A3053F">
        <w:lastRenderedPageBreak/>
        <w:t>Hypothetical Mission</w:t>
      </w:r>
      <w:bookmarkEnd w:id="16"/>
      <w:bookmarkEnd w:id="17"/>
    </w:p>
    <w:p w14:paraId="7019D27E" w14:textId="34A720C5" w:rsidR="005651B6" w:rsidRDefault="006F7640" w:rsidP="005651B6">
      <w:pPr>
        <w:pStyle w:val="Centered"/>
        <w:keepNext/>
      </w:pPr>
      <w:r>
        <w:pict w14:anchorId="3310723B">
          <v:shape id="_x0000_i1027" type="#_x0000_t75" style="width:252.65pt;height:316pt">
            <v:imagedata r:id="rId12" o:title="Hypothetical Mission"/>
          </v:shape>
        </w:pict>
      </w:r>
    </w:p>
    <w:p w14:paraId="4CF1711E" w14:textId="360C4DF0" w:rsidR="005651B6" w:rsidRDefault="005651B6" w:rsidP="005651B6">
      <w:pPr>
        <w:pStyle w:val="Figurecaption"/>
      </w:pPr>
      <w:bookmarkStart w:id="18" w:name="_Ref481852278"/>
      <w:bookmarkStart w:id="19" w:name="_Toc482731864"/>
      <w:r>
        <w:t xml:space="preserve">Figure </w:t>
      </w:r>
      <w:r>
        <w:fldChar w:fldCharType="begin"/>
      </w:r>
      <w:r>
        <w:instrText xml:space="preserve"> SEQ Figure \* ARABIC </w:instrText>
      </w:r>
      <w:r>
        <w:fldChar w:fldCharType="separate"/>
      </w:r>
      <w:r w:rsidR="006F7640">
        <w:rPr>
          <w:noProof/>
        </w:rPr>
        <w:t>3</w:t>
      </w:r>
      <w:r>
        <w:fldChar w:fldCharType="end"/>
      </w:r>
      <w:bookmarkEnd w:id="18"/>
      <w:r w:rsidR="00623D71">
        <w:t>.</w:t>
      </w:r>
      <w:r>
        <w:t xml:space="preserve"> </w:t>
      </w:r>
      <w:r w:rsidR="00F04195">
        <w:t>The CubeSats and ground station of the hypothetical as viewed from a higher orbit looking down upon the Earth’s surface. The CubeSats are assumed t</w:t>
      </w:r>
      <w:r w:rsidR="002A6D3A">
        <w:t>o have an orbital altitude of 55</w:t>
      </w:r>
      <w:r w:rsidR="00F04195">
        <w:t>0km.</w:t>
      </w:r>
      <w:bookmarkEnd w:id="19"/>
      <w:r w:rsidR="00F04195">
        <w:t xml:space="preserve"> </w:t>
      </w:r>
    </w:p>
    <w:p w14:paraId="43BF4A5D" w14:textId="2F82A08C"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6F7640">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1E580A35"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6F7640">
        <w:t xml:space="preserve">Figure </w:t>
      </w:r>
      <w:r w:rsidR="006F7640">
        <w:rPr>
          <w:noProof/>
        </w:rPr>
        <w:t>3</w:t>
      </w:r>
      <w:r w:rsidR="00F04195">
        <w:fldChar w:fldCharType="end"/>
      </w:r>
      <w:r>
        <w:t>)</w:t>
      </w:r>
    </w:p>
    <w:p w14:paraId="4E2AC148" w14:textId="581BE06F"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D83EE5">
        <w:t xml:space="preserve"> constant</w:t>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63FDE0D7"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6F7640">
        <w:t xml:space="preserve">Figure </w:t>
      </w:r>
      <w:r w:rsidR="006F7640">
        <w:rPr>
          <w:noProof/>
        </w:rPr>
        <w:t>3</w:t>
      </w:r>
      <w:r w:rsidR="00F04195">
        <w:fldChar w:fldCharType="end"/>
      </w:r>
      <w:r>
        <w:t>)</w:t>
      </w:r>
    </w:p>
    <w:p w14:paraId="6E3E9CB5" w14:textId="2581D86F"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6F7640">
        <w:t xml:space="preserve">Figure </w:t>
      </w:r>
      <w:r w:rsidR="006F7640">
        <w:rPr>
          <w:noProof/>
        </w:rPr>
        <w:t>3</w:t>
      </w:r>
      <w:r>
        <w:fldChar w:fldCharType="end"/>
      </w:r>
      <w:r w:rsidR="005651B6">
        <w:t>)</w:t>
      </w:r>
    </w:p>
    <w:p w14:paraId="0835407F" w14:textId="5F00B431" w:rsidR="00C40FF8" w:rsidRPr="00C40FF8" w:rsidRDefault="00C40FF8" w:rsidP="00A3053F">
      <w:pPr>
        <w:pStyle w:val="Heading2"/>
      </w:pPr>
      <w:bookmarkStart w:id="20" w:name="_Toc482733981"/>
      <w:r>
        <w:t xml:space="preserve">Thesis </w:t>
      </w:r>
      <w:r w:rsidRPr="00A3053F">
        <w:t>Structure</w:t>
      </w:r>
      <w:bookmarkEnd w:id="20"/>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4D91FE84"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3F4457">
        <w:t xml:space="preserve">Chapter 4. </w:t>
      </w:r>
      <w:r w:rsidR="003F4457">
        <w:lastRenderedPageBreak/>
        <w:t>C</w:t>
      </w:r>
      <w:r w:rsidR="00091E72">
        <w:t>hapter</w:t>
      </w:r>
      <w:r w:rsidR="003F4457">
        <w:t xml:space="preserve"> 3</w:t>
      </w:r>
      <w:r w:rsidR="00091E72">
        <w:t xml:space="preserve"> presents </w:t>
      </w:r>
      <w:r w:rsidR="00D83EE5">
        <w:t>detailed</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7639BD75"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w:t>
      </w:r>
      <w:r w:rsidR="00C144A8">
        <w:t>proposing several area of</w:t>
      </w:r>
      <w:r w:rsidR="00920D77">
        <w:t xml:space="preserve"> future work</w:t>
      </w:r>
      <w:r w:rsidR="00C144A8">
        <w:t>.</w:t>
      </w:r>
    </w:p>
    <w:p w14:paraId="0DB4BC98" w14:textId="202F9C77" w:rsidR="00B6274B" w:rsidRPr="00923841" w:rsidRDefault="00C40FF8" w:rsidP="00A3053F">
      <w:pPr>
        <w:pStyle w:val="Heading1"/>
      </w:pPr>
      <w:bookmarkStart w:id="21" w:name="_Toc482733982"/>
      <w:r w:rsidRPr="00A3053F">
        <w:lastRenderedPageBreak/>
        <w:t>State</w:t>
      </w:r>
      <w:r w:rsidRPr="00923841">
        <w:t xml:space="preserve"> of the Art</w:t>
      </w:r>
      <w:bookmarkEnd w:id="21"/>
    </w:p>
    <w:p w14:paraId="5455AA71" w14:textId="35505AAA" w:rsidR="001D01AA" w:rsidRDefault="00C144A8" w:rsidP="00362833">
      <w:r>
        <w:t>The r</w:t>
      </w:r>
      <w:r w:rsidR="008E2C33">
        <w:t>eview of l</w:t>
      </w:r>
      <w:r w:rsidR="00DE1143" w:rsidRPr="00DE1143">
        <w:t>ite</w:t>
      </w:r>
      <w:r w:rsidR="00764DB4">
        <w:t xml:space="preserve">rature informing this work </w:t>
      </w:r>
      <w:r w:rsidR="008E2C33">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rsidR="008E2C33">
        <w:t>exploration</w:t>
      </w:r>
      <w:r w:rsidR="00C27DCE">
        <w:t xml:space="preserve"> of</w:t>
      </w:r>
      <w:r w:rsidR="00764DB4">
        <w:t xml:space="preserve"> relevant terrestrial communication technologies</w:t>
      </w:r>
      <w:r w:rsidR="008E2C33">
        <w:t xml:space="preserve"> with a focus</w:t>
      </w:r>
      <w:r w:rsidR="00A05761">
        <w:t xml:space="preserve"> on Wireless Sensor Networks (WSNs) and Mobile Ad-Hoc Networks (MANETs)</w:t>
      </w:r>
      <w:r w:rsidR="00E52808">
        <w:t xml:space="preserve">. This final </w:t>
      </w:r>
      <w:r w:rsidR="005F3838">
        <w:t>major</w:t>
      </w:r>
      <w:r w:rsidR="00E52808">
        <w:t xml:space="preserve"> section seeks to </w:t>
      </w:r>
      <w:r w:rsidR="008E2C33">
        <w:t>examine</w:t>
      </w:r>
      <w:r w:rsidR="00E52808">
        <w:t xml:space="preserve">, in depth, examples of the latest proposed approaches to CubeSat communications. </w:t>
      </w:r>
      <w:r>
        <w:t>S</w:t>
      </w:r>
      <w:r w:rsidR="00D83129">
        <w:t>everal notable secondary a</w:t>
      </w:r>
      <w:r w:rsidR="00C27DCE">
        <w:t>reas of research are</w:t>
      </w:r>
      <w:r>
        <w:t xml:space="preserve"> also</w:t>
      </w:r>
      <w:r w:rsidR="00C27DCE">
        <w:t xml:space="preserv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work proposes two </w:t>
      </w:r>
      <w:r w:rsidR="008E2C33">
        <w:t>protocols, one MAC protocol within the data l</w:t>
      </w:r>
      <w:r w:rsidR="005F3838">
        <w:t>ink layer and</w:t>
      </w:r>
      <w:r w:rsidR="008E2C33">
        <w:t xml:space="preserve"> a routing protocol within the n</w:t>
      </w:r>
      <w:r w:rsidR="005F3838">
        <w:t>etwork layer.</w:t>
      </w:r>
    </w:p>
    <w:p w14:paraId="662AA94C" w14:textId="00D5D650" w:rsidR="00674D01" w:rsidRPr="00970517" w:rsidRDefault="00674D01" w:rsidP="00362833">
      <w:r w:rsidRPr="00674D01">
        <w:lastRenderedPageBreak/>
        <w:t xml:space="preserve">This </w:t>
      </w:r>
      <w:r w:rsidR="008E2C33">
        <w:t>following section</w:t>
      </w:r>
      <w:r w:rsidR="00C144A8">
        <w:t>s</w:t>
      </w:r>
      <w:r w:rsidR="008E2C33">
        <w:t xml:space="preserve">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w:t>
      </w:r>
      <w:r w:rsidR="00C144A8">
        <w:t>inform</w:t>
      </w:r>
      <w:r>
        <w:t xml:space="preserve"> this work’s</w:t>
      </w:r>
      <w:r w:rsidRPr="00674D01">
        <w:t xml:space="preserve"> design </w:t>
      </w:r>
      <w:r w:rsidR="00C27DCE">
        <w:t>decisions</w:t>
      </w:r>
      <w:r w:rsidRPr="00674D01">
        <w:t>.</w:t>
      </w:r>
    </w:p>
    <w:p w14:paraId="1533E32F" w14:textId="0E9B66A7" w:rsidR="00A71D7F" w:rsidRDefault="00A71D7F" w:rsidP="00A3053F">
      <w:pPr>
        <w:pStyle w:val="Heading2"/>
      </w:pPr>
      <w:bookmarkStart w:id="22" w:name="_Toc482733983"/>
      <w:r w:rsidRPr="00A3053F">
        <w:t>CubeSats</w:t>
      </w:r>
      <w:bookmarkEnd w:id="22"/>
    </w:p>
    <w:p w14:paraId="52A69BCF" w14:textId="28E132BE"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A41DF">
        <w:t>The CubeSat platform was</w:t>
      </w:r>
      <w:r w:rsidR="005F3838">
        <w:t xml:space="preserv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p>
    <w:p w14:paraId="5CB43634" w14:textId="7662B5F8"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rsidR="00283132">
        <w:t xml:space="preserve"> 2010</w:t>
      </w:r>
      <w:r>
        <w:t xml:space="preserve">. </w:t>
      </w:r>
      <w:r w:rsidR="00CB592D">
        <w:t>As discussed, t</w:t>
      </w:r>
      <w:r w:rsidR="00F32AC5">
        <w: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039D2EBD" w:rsidR="00F32AC5" w:rsidRDefault="00F32AC5" w:rsidP="00362833">
      <w:r>
        <w:lastRenderedPageBreak/>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w:t>
      </w:r>
      <w:r w:rsidR="00283132">
        <w:t xml:space="preserve">other </w:t>
      </w:r>
      <w:r>
        <w:t xml:space="preserve">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75DFEE59" w:rsidR="00245816" w:rsidRDefault="00283132" w:rsidP="00362833">
      <w:r>
        <w:t>T</w:t>
      </w:r>
      <w:r w:rsidR="00384D57">
        <w:t>he core motivation</w:t>
      </w:r>
      <w:r w:rsidR="003736FD">
        <w:t xml:space="preserve"> behind t</w:t>
      </w:r>
      <w:r w:rsidR="00F02214">
        <w:t>he recent popularity of CubeSat missions is</w:t>
      </w:r>
      <w:r w:rsidR="003736FD">
        <w:t xml:space="preserve"> </w:t>
      </w:r>
      <w:r w:rsidR="00516A5B">
        <w:t xml:space="preserve">their </w:t>
      </w:r>
      <w:r w:rsidR="003736FD">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w:t>
      </w:r>
      <w:r>
        <w:t>including</w:t>
      </w:r>
      <w:r w:rsidR="005A0B69">
        <w:t xml:space="preserve"> </w:t>
      </w:r>
      <w:r w:rsidR="004A6D01">
        <w:t>batteries</w:t>
      </w:r>
      <w:r>
        <w:t>, radios and</w:t>
      </w:r>
      <w:r w:rsidR="005A0B69">
        <w:t xml:space="preserve">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w:t>
      </w:r>
      <w:r>
        <w:t>,</w:t>
      </w:r>
      <w:r w:rsidR="005A0B69">
        <w:t xml:space="preserve"> or source</w:t>
      </w:r>
      <w:r>
        <w:t>,</w:t>
      </w:r>
      <w:r w:rsidR="005A0B69">
        <w:t xml:space="preserve"> custom components</w:t>
      </w:r>
      <w:r w:rsidR="0038445F">
        <w:t xml:space="preserve"> from third parties</w:t>
      </w:r>
      <w:r w:rsidR="005A0B69">
        <w:t xml:space="preserve">. </w:t>
      </w:r>
    </w:p>
    <w:p w14:paraId="2BC9E669" w14:textId="77777777" w:rsidR="00283132"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Open</w:t>
      </w:r>
      <w:r w:rsidR="00283132">
        <w:t>,</w:t>
      </w:r>
      <w:r w:rsidR="00384D57">
        <w:t xml:space="preserve"> and </w:t>
      </w:r>
      <w:r w:rsidR="00CD51D4">
        <w:t xml:space="preserve">often </w:t>
      </w:r>
      <w:r w:rsidR="00384D57">
        <w:t>proven</w:t>
      </w:r>
      <w:r w:rsidR="00283132">
        <w:t>,</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rsidR="00283132">
        <w:t>have become</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p>
    <w:p w14:paraId="38FECBC9" w14:textId="114E5982" w:rsidR="004512C3" w:rsidRDefault="00CD51D4" w:rsidP="00362833">
      <w:r>
        <w:t>To date, there is no accepted standards body for the domain. Researchers</w:t>
      </w:r>
      <w:r w:rsidR="004A6D01">
        <w:t>,</w:t>
      </w:r>
      <w:r>
        <w:t xml:space="preserve"> such as</w:t>
      </w:r>
      <w:r w:rsidR="00516A5B">
        <w:t xml:space="preserve"> Dr.</w:t>
      </w:r>
      <w:r>
        <w:t xml:space="preserve"> Puig-Suari at the </w:t>
      </w:r>
      <w:r w:rsidRPr="00CD51D4">
        <w:t>California Polytechnic State University</w:t>
      </w:r>
      <w:r>
        <w:t xml:space="preserve"> (CalPoly)</w:t>
      </w:r>
      <w:r w:rsidR="004A6D01">
        <w:t>,</w:t>
      </w:r>
      <w:r>
        <w:t xml:space="preserve"> have </w:t>
      </w:r>
      <w:r w:rsidR="00F02214">
        <w:t xml:space="preserve">advanced the domain through the specification </w:t>
      </w:r>
      <w:r w:rsidR="004456DF">
        <w:t xml:space="preserve">several </w:t>
      </w:r>
      <w:r w:rsidR="00245816">
        <w:t>pseudo-standards</w:t>
      </w:r>
      <w:r>
        <w:t>. Cruciall</w:t>
      </w:r>
      <w:r w:rsidR="00AB5B3F">
        <w:t>y,</w:t>
      </w:r>
      <w:r w:rsidR="00F02214">
        <w:t xml:space="preserve"> researchers at</w:t>
      </w:r>
      <w:r w:rsidR="00AB5B3F">
        <w:t xml:space="preserve"> CalPoly le</w:t>
      </w:r>
      <w:r>
        <w:t xml:space="preserve">d the development and design of </w:t>
      </w:r>
      <w:r w:rsidR="00516A5B">
        <w:t>pseudo-</w:t>
      </w:r>
      <w:r>
        <w:t xml:space="preserve">standard CubeSat deployers </w:t>
      </w:r>
      <w:r>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fldChar w:fldCharType="separate"/>
      </w:r>
      <w:r w:rsidR="00951E12">
        <w:rPr>
          <w:noProof/>
        </w:rPr>
        <w:t>[32]</w:t>
      </w:r>
      <w:r>
        <w:fldChar w:fldCharType="end"/>
      </w:r>
      <w:r w:rsidR="0040745F">
        <w:t xml:space="preserve"> (</w:t>
      </w:r>
      <w:r w:rsidR="0040745F">
        <w:fldChar w:fldCharType="begin"/>
      </w:r>
      <w:r w:rsidR="0040745F">
        <w:instrText xml:space="preserve"> REF _Ref480815487 \h </w:instrText>
      </w:r>
      <w:r w:rsidR="0040745F">
        <w:fldChar w:fldCharType="separate"/>
      </w:r>
      <w:r w:rsidR="006F7640">
        <w:t xml:space="preserve">Figure </w:t>
      </w:r>
      <w:r w:rsidR="006F7640">
        <w:rPr>
          <w:noProof/>
        </w:rPr>
        <w:t>4</w:t>
      </w:r>
      <w:r w:rsidR="0040745F">
        <w:fldChar w:fldCharType="end"/>
      </w:r>
      <w:r w:rsidR="0040745F">
        <w:t>)</w:t>
      </w:r>
      <w:r w:rsidR="00245816">
        <w:t xml:space="preserve">. A similar pattern can be </w:t>
      </w:r>
      <w:r w:rsidR="00740AB0">
        <w:t>observed</w:t>
      </w:r>
      <w:r w:rsidR="00245816">
        <w:t xml:space="preserve"> </w:t>
      </w:r>
      <w:r w:rsidR="00740AB0">
        <w:t>in other CubeSat related areas. For instance, research at the California State University</w:t>
      </w:r>
      <w:r w:rsidR="00245816">
        <w:t xml:space="preserve"> </w:t>
      </w:r>
      <w:r w:rsidR="00740AB0">
        <w:t>propose a</w:t>
      </w:r>
      <w:r w:rsidR="004A6D01">
        <w:t xml:space="preserve"> </w:t>
      </w:r>
      <w:r w:rsidR="00245816">
        <w:t>standard</w:t>
      </w:r>
      <w:r w:rsidR="00740AB0">
        <w:t xml:space="preserve"> CubeSat “satellite</w:t>
      </w:r>
      <w:r w:rsidR="00245816">
        <w:t xml:space="preserve"> bus</w:t>
      </w:r>
      <w:r w:rsidR="00740AB0">
        <w:t xml:space="preserve">” </w:t>
      </w:r>
      <w:r w:rsidR="00245816">
        <w:t xml:space="preserve">design </w:t>
      </w:r>
      <w:r w:rsidR="00245816">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rsidR="00245816">
        <w:fldChar w:fldCharType="separate"/>
      </w:r>
      <w:r w:rsidR="00951E12">
        <w:rPr>
          <w:noProof/>
        </w:rPr>
        <w:t>[33]</w:t>
      </w:r>
      <w:r w:rsidR="00245816">
        <w:fldChar w:fldCharType="end"/>
      </w:r>
      <w:r w:rsidR="00245816">
        <w:t>. Recen</w:t>
      </w:r>
      <w:r w:rsidR="00E61608">
        <w:t>tly, “OpenOrbiter”</w:t>
      </w:r>
      <w:r w:rsidR="00516A5B">
        <w:t>,</w:t>
      </w:r>
      <w:r w:rsidR="00E61608">
        <w:t xml:space="preserve"> by Straub et</w:t>
      </w:r>
      <w:r w:rsidR="00245816">
        <w:t xml:space="preserve"> al</w:t>
      </w:r>
      <w:r w:rsidR="00E61608">
        <w:t>.</w:t>
      </w:r>
      <w:r w:rsidR="00245816">
        <w:t xml:space="preserve"> from the </w:t>
      </w:r>
      <w:r w:rsidR="00245816">
        <w:lastRenderedPageBreak/>
        <w:t>Unive</w:t>
      </w:r>
      <w:r w:rsidR="00516A5B">
        <w:t>rsity of North Dakota, offers an</w:t>
      </w:r>
      <w:r w:rsidR="00245816">
        <w:t xml:space="preserve"> open pseudo-standard framework</w:t>
      </w:r>
      <w:r w:rsidR="0038445F">
        <w:t xml:space="preserve"> for CubeSat development </w:t>
      </w:r>
      <w:r w:rsidR="00245816">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rsidR="00245816">
        <w:fldChar w:fldCharType="separate"/>
      </w:r>
      <w:r w:rsidR="00951E12">
        <w:rPr>
          <w:noProof/>
        </w:rPr>
        <w:t>[34]</w:t>
      </w:r>
      <w:r w:rsidR="00245816">
        <w:fldChar w:fldCharType="end"/>
      </w:r>
      <w:r w:rsidR="00245816">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2A302C1A" w:rsidR="00926C1C" w:rsidRDefault="00926C1C" w:rsidP="00362833">
      <w:pPr>
        <w:pStyle w:val="Figurecaption"/>
      </w:pPr>
      <w:bookmarkStart w:id="23" w:name="_Ref480815487"/>
      <w:bookmarkStart w:id="24" w:name="_Ref482531844"/>
      <w:bookmarkStart w:id="25" w:name="_Toc482731865"/>
      <w:r>
        <w:t xml:space="preserve">Figure </w:t>
      </w:r>
      <w:r w:rsidR="00901AD3">
        <w:fldChar w:fldCharType="begin"/>
      </w:r>
      <w:r w:rsidR="00901AD3">
        <w:instrText xml:space="preserve"> SEQ Figure \* ARABIC </w:instrText>
      </w:r>
      <w:r w:rsidR="00901AD3">
        <w:fldChar w:fldCharType="separate"/>
      </w:r>
      <w:r w:rsidR="006F7640">
        <w:rPr>
          <w:noProof/>
        </w:rPr>
        <w:t>4</w:t>
      </w:r>
      <w:r w:rsidR="00901AD3">
        <w:rPr>
          <w:noProof/>
        </w:rPr>
        <w:fldChar w:fldCharType="end"/>
      </w:r>
      <w:bookmarkEnd w:id="23"/>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4"/>
      <w:bookmarkEnd w:id="25"/>
    </w:p>
    <w:p w14:paraId="3708ABB1" w14:textId="7361D6F4"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xml:space="preserve">. This can be compared to </w:t>
      </w:r>
      <w:r w:rsidR="005C565E">
        <w:t>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multi-CubeSat and CSN mission</w:t>
      </w:r>
      <w:r w:rsidR="003C5ECC">
        <w:t>s</w:t>
      </w:r>
      <w:r w:rsidR="005C565E">
        <w:t xml:space="preserve">, multiple CubeSats may take the place of their larger counterparts at a fraction of the cost. CubeSats are also </w:t>
      </w:r>
      <w:r w:rsidR="00283132">
        <w:t>moving</w:t>
      </w:r>
      <w:r w:rsidR="005C565E">
        <w:t xml:space="preserve"> beyond </w:t>
      </w:r>
      <w:r w:rsidR="00283132">
        <w:t>LEO as a result of developing</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6F7640">
        <w:t xml:space="preserve">Figure </w:t>
      </w:r>
      <w:r w:rsidR="006F7640">
        <w:rPr>
          <w:noProof/>
        </w:rPr>
        <w:t>5</w:t>
      </w:r>
      <w:r w:rsidR="0040745F">
        <w:fldChar w:fldCharType="end"/>
      </w:r>
      <w:r w:rsidR="0040745F">
        <w:t>)</w:t>
      </w:r>
      <w:r w:rsidR="0030486E">
        <w:t>.</w:t>
      </w:r>
    </w:p>
    <w:p w14:paraId="2729787B" w14:textId="58AB9637" w:rsidR="00466DC4" w:rsidRDefault="006F7640" w:rsidP="00BD32BF">
      <w:pPr>
        <w:pStyle w:val="Centered"/>
      </w:pPr>
      <w:r>
        <w:rPr>
          <w:noProof/>
        </w:rPr>
        <w:lastRenderedPageBreak/>
        <w:pict w14:anchorId="42F2B1C6">
          <v:shape id="_x0000_i1028" type="#_x0000_t75" style="width:373.35pt;height:281.35pt">
            <v:imagedata r:id="rId14" o:title="2017-04-19 11_26_27-Space Launch System 2018 to carry CubeSats, uncrewed Orion capsule -"/>
          </v:shape>
        </w:pict>
      </w:r>
    </w:p>
    <w:p w14:paraId="48DD8C71" w14:textId="4FC80D80" w:rsidR="003C5ECC" w:rsidRDefault="00466DC4" w:rsidP="00362833">
      <w:pPr>
        <w:pStyle w:val="Figurecaption"/>
      </w:pPr>
      <w:bookmarkStart w:id="26" w:name="_Ref480815569"/>
      <w:bookmarkStart w:id="27" w:name="_Toc482731866"/>
      <w:r>
        <w:t xml:space="preserve">Figure </w:t>
      </w:r>
      <w:r w:rsidR="00901AD3">
        <w:fldChar w:fldCharType="begin"/>
      </w:r>
      <w:r w:rsidR="00901AD3">
        <w:instrText xml:space="preserve"> SEQ Figure \* ARABIC </w:instrText>
      </w:r>
      <w:r w:rsidR="00901AD3">
        <w:fldChar w:fldCharType="separate"/>
      </w:r>
      <w:r w:rsidR="006F7640">
        <w:rPr>
          <w:noProof/>
        </w:rPr>
        <w:t>5</w:t>
      </w:r>
      <w:r w:rsidR="00901AD3">
        <w:rPr>
          <w:noProof/>
        </w:rPr>
        <w:fldChar w:fldCharType="end"/>
      </w:r>
      <w:bookmarkEnd w:id="26"/>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7"/>
    </w:p>
    <w:p w14:paraId="55B2B6BF" w14:textId="0035382C" w:rsidR="0064093C" w:rsidRDefault="0064093C" w:rsidP="00A3053F">
      <w:pPr>
        <w:pStyle w:val="Heading3"/>
      </w:pPr>
      <w:bookmarkStart w:id="28" w:name="_Ref482024155"/>
      <w:bookmarkStart w:id="29" w:name="_Toc482733984"/>
      <w:r w:rsidRPr="008D30A5">
        <w:t>Capabilities</w:t>
      </w:r>
      <w:bookmarkEnd w:id="28"/>
      <w:bookmarkEnd w:id="29"/>
    </w:p>
    <w:p w14:paraId="1FE72CEC" w14:textId="4970DE79"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w:t>
      </w:r>
    </w:p>
    <w:p w14:paraId="10BDC49C" w14:textId="059401E6" w:rsidR="00285006" w:rsidRPr="00BD32BF" w:rsidRDefault="00285006" w:rsidP="00A3053F">
      <w:pPr>
        <w:pStyle w:val="Heading4"/>
      </w:pPr>
      <w:bookmarkStart w:id="30" w:name="_Toc482733985"/>
      <w:r w:rsidRPr="00BD32BF">
        <w:lastRenderedPageBreak/>
        <w:t>S</w:t>
      </w:r>
      <w:r w:rsidR="00740AB0">
        <w:t>atellite</w:t>
      </w:r>
      <w:r w:rsidRPr="00BD32BF">
        <w:t>-to-Ground Communication</w:t>
      </w:r>
      <w:bookmarkEnd w:id="30"/>
    </w:p>
    <w:p w14:paraId="06A6B7F4" w14:textId="74ECD9F2" w:rsidR="00285006" w:rsidRDefault="00F93A3C" w:rsidP="00362833">
      <w:r>
        <w:t xml:space="preserve">There is considerable variance in the implementation of </w:t>
      </w:r>
      <w:r w:rsidR="00285006">
        <w:t xml:space="preserve">S2G </w:t>
      </w:r>
      <w:r>
        <w:t xml:space="preserve">CubeSat communication sub-systems. </w:t>
      </w:r>
      <w:r w:rsidR="00516A5B">
        <w:t>H</w:t>
      </w:r>
      <w:r>
        <w:t>owever</w:t>
      </w:r>
      <w:r w:rsidR="0040745F">
        <w:t>,</w:t>
      </w:r>
      <w:r>
        <w:t xml:space="preserve"> there are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w:t>
      </w:r>
      <w:r w:rsidR="00283132">
        <w:t>CubeSats</w:t>
      </w:r>
      <w:r>
        <w:t xml:space="preserve">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7E8934E"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w:t>
      </w:r>
      <w:r w:rsidR="00283132">
        <w:t>iment (DICE) mission reports</w:t>
      </w:r>
      <w:r w:rsidR="00642D5D">
        <w:t xml:space="preserv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41755F0A"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283132">
        <w:t>. The</w:t>
      </w:r>
      <w:r w:rsidR="0079514A">
        <w:t xml:space="preserve"> mission is an ideal candidate </w:t>
      </w:r>
      <w:r w:rsidR="00283132">
        <w:t>for use as a</w:t>
      </w:r>
      <w:r w:rsidR="0079514A">
        <w:t xml:space="preserve"> baseline for S2G 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w:t>
      </w:r>
      <w:r w:rsidR="002502A9">
        <w:t>energy</w:t>
      </w:r>
      <w:r w:rsidR="0079514A">
        <w:t xml:space="preserve">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 xml:space="preserve">ission </w:t>
      </w:r>
      <w:r w:rsidR="002502A9">
        <w:t>energy</w:t>
      </w:r>
      <w:r w:rsidR="00CE1D2C">
        <w:t xml:space="preserve">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A3053F">
      <w:pPr>
        <w:pStyle w:val="Heading4"/>
      </w:pPr>
      <w:bookmarkStart w:id="31" w:name="_Toc482733986"/>
      <w:r w:rsidRPr="00BD32BF">
        <w:lastRenderedPageBreak/>
        <w:t>Satellite-to-Satellite Communication</w:t>
      </w:r>
      <w:bookmarkEnd w:id="31"/>
    </w:p>
    <w:p w14:paraId="45C3F598" w14:textId="410CCAAC" w:rsidR="00F7156C" w:rsidRDefault="001E39C2" w:rsidP="00362833">
      <w:r>
        <w:t>The field</w:t>
      </w:r>
      <w:r w:rsidR="00851601">
        <w:t xml:space="preserve"> of CubeSat S2S communication</w:t>
      </w:r>
      <w:r w:rsidR="00F7156C">
        <w:t xml:space="preserve"> gain</w:t>
      </w:r>
      <w:r w:rsidR="00283132">
        <w:t>ed</w:t>
      </w:r>
      <w:r w:rsidR="00F7156C">
        <w:t xml:space="preserve">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051E63AF"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w:t>
      </w:r>
      <w:r w:rsidR="00432FF2">
        <w:t xml:space="preserve"> current</w:t>
      </w:r>
      <w:r w:rsidR="00CD47D0">
        <w:t xml:space="preserv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w:t>
      </w:r>
      <w:r w:rsidR="00432FF2">
        <w:t>S2S</w:t>
      </w:r>
      <w:r>
        <w:t xml:space="preserve">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382A129F" w:rsidR="00E65C98" w:rsidRDefault="006F7640" w:rsidP="00CC6B59">
      <w:pPr>
        <w:pStyle w:val="Centered"/>
      </w:pPr>
      <w:r>
        <w:lastRenderedPageBreak/>
        <w:pict w14:anchorId="4C8428FC">
          <v:shape id="_x0000_i1029" type="#_x0000_t75" style="width:376.65pt;height:188pt">
            <v:imagedata r:id="rId15" o:title="GAMANET Overview"/>
          </v:shape>
        </w:pict>
      </w:r>
    </w:p>
    <w:p w14:paraId="3429342A" w14:textId="35CA8E40" w:rsidR="00E65C98" w:rsidRDefault="00E65C98" w:rsidP="00362833">
      <w:pPr>
        <w:pStyle w:val="Figurecaption"/>
      </w:pPr>
      <w:bookmarkStart w:id="32" w:name="_Toc482731867"/>
      <w:r>
        <w:t xml:space="preserve">Figure </w:t>
      </w:r>
      <w:r w:rsidR="00901AD3">
        <w:fldChar w:fldCharType="begin"/>
      </w:r>
      <w:r w:rsidR="00901AD3">
        <w:instrText xml:space="preserve"> SEQ Figure \* ARABIC </w:instrText>
      </w:r>
      <w:r w:rsidR="00901AD3">
        <w:fldChar w:fldCharType="separate"/>
      </w:r>
      <w:r w:rsidR="006F7640">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6F7640">
        <w:t xml:space="preserve">Figure </w:t>
      </w:r>
      <w:r w:rsidR="006F7640">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2"/>
    </w:p>
    <w:p w14:paraId="116E07F9" w14:textId="0C6E0BA1"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BF1F43">
        <w:t xml:space="preserve"> communication</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w:t>
      </w:r>
      <w:r w:rsidR="00BF1F43">
        <w:t xml:space="preserve">the field of </w:t>
      </w:r>
      <w:r w:rsidR="007E23D3">
        <w:t>MANET</w:t>
      </w:r>
      <w:r w:rsidR="00BF1F43">
        <w:t>s</w:t>
      </w:r>
      <w:r w:rsidR="007E23D3">
        <w:t xml:space="preserve"> is integral to the design and development of Gamalink.</w:t>
      </w:r>
    </w:p>
    <w:p w14:paraId="4EE30A0E" w14:textId="67F1962B"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BF1F43">
        <w:t xml:space="preserve"> CubeSat S2S communication</w:t>
      </w:r>
      <w:r w:rsidR="00260DDA">
        <w:t>.</w:t>
      </w:r>
    </w:p>
    <w:p w14:paraId="3EC61AD0" w14:textId="2177D83C" w:rsidR="001643BE" w:rsidRPr="003A729A" w:rsidRDefault="00BD699C" w:rsidP="00A3053F">
      <w:pPr>
        <w:pStyle w:val="Heading4"/>
      </w:pPr>
      <w:bookmarkStart w:id="33" w:name="_Toc482733987"/>
      <w:r>
        <w:lastRenderedPageBreak/>
        <w:t>Battery and Recharge C</w:t>
      </w:r>
      <w:r w:rsidR="001643BE" w:rsidRPr="003A729A">
        <w:t>apabilities</w:t>
      </w:r>
      <w:bookmarkEnd w:id="33"/>
    </w:p>
    <w:p w14:paraId="25FEDA57" w14:textId="4D06C4BB"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w:t>
      </w:r>
      <w:r w:rsidR="00BF1F43">
        <w:t>arrays</w:t>
      </w:r>
      <w:r w:rsidR="00BD699C">
        <w:t xml:space="preserve">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237819D8"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w:t>
      </w:r>
      <w:r w:rsidR="00BF1F43">
        <w:t>ht for 50% of each orbit (~47.5 minutes</w:t>
      </w:r>
      <w:r w:rsidR="00985C97">
        <w:t>).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A3053F">
      <w:pPr>
        <w:pStyle w:val="Heading4"/>
      </w:pPr>
      <w:bookmarkStart w:id="34" w:name="_Toc482733988"/>
      <w:r>
        <w:t>Other Capabilities</w:t>
      </w:r>
      <w:bookmarkEnd w:id="34"/>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2D1ED38F" w:rsidR="00AB77DE" w:rsidRDefault="00AB77DE" w:rsidP="00362833">
      <w:r>
        <w:lastRenderedPageBreak/>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BF1F43">
        <w:t>, antennae and/</w:t>
      </w:r>
      <w:r w:rsidR="002136D1">
        <w:t>or payload instruments. In almost all cases</w:t>
      </w:r>
      <w:r w:rsidR="00BF1F43">
        <w:t>,</w:t>
      </w:r>
      <w:r w:rsidR="002136D1">
        <w:t xml:space="preserve"> </w:t>
      </w:r>
      <w:r w:rsidR="00BF1F43">
        <w:t>CubeSats must ‘de-tumble’ prior to deployment</w:t>
      </w:r>
      <w:r w:rsidR="002136D1">
        <w:t xml:space="preserve">.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6F7640">
        <w:t xml:space="preserve">Figure </w:t>
      </w:r>
      <w:r w:rsidR="006F7640">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6F7640" w:rsidP="00BD32BF">
      <w:pPr>
        <w:pStyle w:val="Centered"/>
      </w:pPr>
      <w:r>
        <w:rPr>
          <w:noProof/>
        </w:rPr>
        <w:pict w14:anchorId="154144FE">
          <v:shape id="_x0000_i1030" type="#_x0000_t75" style="width:208.65pt;height:197.35pt">
            <v:imagedata r:id="rId16" o:title="DSC08802_product_detail"/>
          </v:shape>
        </w:pict>
      </w:r>
    </w:p>
    <w:p w14:paraId="35D71C51" w14:textId="2BD065C9" w:rsidR="00D61D16" w:rsidRDefault="00D61D16" w:rsidP="00362833">
      <w:pPr>
        <w:pStyle w:val="Figurecaption"/>
      </w:pPr>
      <w:bookmarkStart w:id="35" w:name="_Ref480816343"/>
      <w:bookmarkStart w:id="36" w:name="_Toc482731868"/>
      <w:r>
        <w:t xml:space="preserve">Figure </w:t>
      </w:r>
      <w:r w:rsidR="00901AD3">
        <w:fldChar w:fldCharType="begin"/>
      </w:r>
      <w:r w:rsidR="00901AD3">
        <w:instrText xml:space="preserve"> SEQ Figure \* ARABIC </w:instrText>
      </w:r>
      <w:r w:rsidR="00901AD3">
        <w:fldChar w:fldCharType="separate"/>
      </w:r>
      <w:r w:rsidR="006F7640">
        <w:rPr>
          <w:noProof/>
        </w:rPr>
        <w:t>7</w:t>
      </w:r>
      <w:r w:rsidR="00901AD3">
        <w:rPr>
          <w:noProof/>
        </w:rPr>
        <w:fldChar w:fldCharType="end"/>
      </w:r>
      <w:bookmarkEnd w:id="35"/>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6"/>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EFD3B76" w:rsidR="00F7156C" w:rsidRPr="00F7156C" w:rsidRDefault="00AB77DE" w:rsidP="00362833">
      <w:r>
        <w:lastRenderedPageBreak/>
        <w:t>Finally, it is worth noting that</w:t>
      </w:r>
      <w:r w:rsidR="00A136CB">
        <w:t xml:space="preserve"> </w:t>
      </w:r>
      <w:r>
        <w:t>Gamalink</w:t>
      </w:r>
      <w:r w:rsidR="00A136CB">
        <w:t xml:space="preserve"> </w:t>
      </w:r>
      <w:r>
        <w:t>provides functionality b</w:t>
      </w:r>
      <w:r w:rsidR="00BF1F43">
        <w:t>eyond that of S2S communication</w:t>
      </w:r>
      <w:r>
        <w:t xml:space="preserve">.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A3053F">
      <w:pPr>
        <w:pStyle w:val="Heading3"/>
      </w:pPr>
      <w:bookmarkStart w:id="37" w:name="_Ref482553681"/>
      <w:bookmarkStart w:id="38" w:name="_Toc482733989"/>
      <w:r>
        <w:t>Applications</w:t>
      </w:r>
      <w:bookmarkEnd w:id="37"/>
      <w:bookmarkEnd w:id="38"/>
    </w:p>
    <w:p w14:paraId="6C96898B" w14:textId="7A41AE4E"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7F3DE1">
        <w:t>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A3053F">
      <w:pPr>
        <w:pStyle w:val="Heading4"/>
      </w:pPr>
      <w:bookmarkStart w:id="39" w:name="_Toc482733990"/>
      <w:r>
        <w:t>Sensing Missions</w:t>
      </w:r>
      <w:bookmarkEnd w:id="39"/>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0ACB6A92"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BF1F43">
        <w:t xml:space="preserve"> 3Cat-2 involves a</w:t>
      </w:r>
      <w:r w:rsidR="002310A6">
        <w:t xml:space="preserve"> 6U CubeSat developed at the </w:t>
      </w:r>
      <w:r w:rsidR="002310A6" w:rsidRPr="002310A6">
        <w:t>Universidad Politécnica de Cataluña</w:t>
      </w:r>
      <w:r w:rsidR="002310A6">
        <w:t xml:space="preserve">. </w:t>
      </w:r>
      <w:r w:rsidR="00BF1F43">
        <w:t>The mission</w:t>
      </w:r>
      <w:r w:rsidR="002310A6">
        <w:t xml:space="preserve"> launched in </w:t>
      </w:r>
      <w:r w:rsidR="00AB5B3F">
        <w:t>August of 2016 on-</w:t>
      </w:r>
      <w:r w:rsidR="00176653">
        <w:t>board a CZ-2D (</w:t>
      </w:r>
      <w:r w:rsidR="002310A6" w:rsidRPr="002310A6">
        <w:t>Chang Zheng-2D</w:t>
      </w:r>
      <w:r w:rsidR="00D064AB">
        <w:t>) operated by the CNSA</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D064AB">
        <w:t>this work’s simulation of S2G communication</w:t>
      </w:r>
      <w:r w:rsidR="00B42835" w:rsidRPr="00B42835">
        <w:t>.</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 xml:space="preserve">GNSS based signals </w:t>
      </w:r>
      <w:r w:rsidR="00E93454">
        <w:lastRenderedPageBreak/>
        <w:t>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17D8DB85"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w:t>
      </w:r>
      <w:r w:rsidR="00D064AB">
        <w:t>,</w:t>
      </w:r>
      <w:r w:rsidR="00B42835">
        <w:t xml:space="preserve"> such as</w:t>
      </w:r>
      <w:r>
        <w:t xml:space="preserve"> direct</w:t>
      </w:r>
      <w:r w:rsidR="00B42835">
        <w:t xml:space="preserve"> imaging</w:t>
      </w:r>
      <w:r w:rsidR="00D064AB">
        <w:t>,</w:t>
      </w:r>
      <w:r>
        <w:t xml:space="preserve"> benefits less from adaptation </w:t>
      </w:r>
      <w:r w:rsidR="00D064AB">
        <w:t>with a</w:t>
      </w:r>
      <w:r w:rsidR="00E93454">
        <w:t xml:space="preserve"> CSN</w:t>
      </w:r>
      <w:r w:rsidR="00B42835">
        <w:t>.</w:t>
      </w:r>
    </w:p>
    <w:p w14:paraId="3FB0CD1C" w14:textId="1358097F"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249A091D"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6F7640">
        <w:t xml:space="preserve">Figure </w:t>
      </w:r>
      <w:r w:rsidR="006F7640">
        <w:rPr>
          <w:noProof/>
        </w:rPr>
        <w:t>8</w:t>
      </w:r>
      <w:r w:rsidR="000923EB">
        <w:fldChar w:fldCharType="end"/>
      </w:r>
      <w:r w:rsidR="000923EB">
        <w:t xml:space="preserve">). </w:t>
      </w:r>
      <w:r w:rsidR="00D064AB">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6F7640" w:rsidP="00B01C0C">
      <w:pPr>
        <w:pStyle w:val="Centered"/>
      </w:pPr>
      <w:r>
        <w:rPr>
          <w:noProof/>
        </w:rPr>
        <w:lastRenderedPageBreak/>
        <w:pict w14:anchorId="04007BCD">
          <v:shape id="_x0000_i1031" type="#_x0000_t75" style="width:234pt;height:241.35pt">
            <v:imagedata r:id="rId17" o:title="RAVAN_Auto5" croptop="1006f" cropbottom="1006f" cropleft="914f" cropright="1044f"/>
          </v:shape>
        </w:pict>
      </w:r>
    </w:p>
    <w:p w14:paraId="64B7A838" w14:textId="2633A71A" w:rsidR="00D61D16" w:rsidRDefault="008F3DA4" w:rsidP="00362833">
      <w:pPr>
        <w:pStyle w:val="Figurecaption"/>
      </w:pPr>
      <w:bookmarkStart w:id="40" w:name="_Ref480373880"/>
      <w:bookmarkStart w:id="41" w:name="_Toc482731869"/>
      <w:r>
        <w:t xml:space="preserve">Figure </w:t>
      </w:r>
      <w:r w:rsidR="00901AD3">
        <w:fldChar w:fldCharType="begin"/>
      </w:r>
      <w:r w:rsidR="00901AD3">
        <w:instrText xml:space="preserve"> SEQ Figure \* ARABIC </w:instrText>
      </w:r>
      <w:r w:rsidR="00901AD3">
        <w:fldChar w:fldCharType="separate"/>
      </w:r>
      <w:r w:rsidR="006F7640">
        <w:rPr>
          <w:noProof/>
        </w:rPr>
        <w:t>8</w:t>
      </w:r>
      <w:r w:rsidR="00901AD3">
        <w:rPr>
          <w:noProof/>
        </w:rPr>
        <w:fldChar w:fldCharType="end"/>
      </w:r>
      <w:bookmarkEnd w:id="40"/>
      <w:r w:rsidR="00623D71">
        <w:rPr>
          <w:noProof/>
        </w:rPr>
        <w:t>.</w:t>
      </w:r>
      <w:r>
        <w:t xml:space="preserve"> A conceptual illustration of the proposed RAVAN constellation. Image Credit: John Hopkins University Applied Physics Laboratory.</w:t>
      </w:r>
      <w:bookmarkEnd w:id="41"/>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CeREs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A3053F">
      <w:pPr>
        <w:pStyle w:val="Heading4"/>
      </w:pPr>
      <w:bookmarkStart w:id="42" w:name="_Ref482553666"/>
      <w:bookmarkStart w:id="43" w:name="_Toc482733991"/>
      <w:r>
        <w:t xml:space="preserve">CubeSat </w:t>
      </w:r>
      <w:r w:rsidR="009A3419">
        <w:t>Network Missions</w:t>
      </w:r>
      <w:bookmarkEnd w:id="42"/>
      <w:bookmarkEnd w:id="43"/>
    </w:p>
    <w:p w14:paraId="5C9070AA" w14:textId="51E8B634" w:rsidR="009A3419" w:rsidRPr="001E51C0" w:rsidRDefault="009A3419" w:rsidP="00362833">
      <w:r w:rsidRPr="001E51C0">
        <w:t>There are three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w:t>
      </w:r>
      <w:r w:rsidRPr="001E51C0">
        <w:lastRenderedPageBreak/>
        <w:t xml:space="preserve">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6D42B5FF"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w:t>
      </w:r>
      <w:r w:rsidR="00D064AB">
        <w:t xml:space="preserve"> the CubeSat’s</w:t>
      </w:r>
      <w:r w:rsidR="00E56192">
        <w:t xml:space="preserve"> various activities </w:t>
      </w:r>
      <w:r w:rsidR="00D064AB">
        <w:t>which include;</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D064AB">
        <w:t>ement and ADCS</w:t>
      </w:r>
      <w:r w:rsidR="00A7272B">
        <w:t>. Each</w:t>
      </w:r>
      <w:r w:rsidR="00D064AB">
        <w:t xml:space="preserve"> EDSN</w:t>
      </w:r>
      <w:r w:rsidR="00A7272B">
        <w:t xml:space="preserve">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EDSN’s sensing objective</w:t>
      </w:r>
      <w:r w:rsidR="007D43A6">
        <w:t>s</w:t>
      </w:r>
      <w:r w:rsidR="00FF605D">
        <w:t xml:space="preserve"> are not entirely dissimilar from those of the</w:t>
      </w:r>
      <w:r w:rsidR="00E56192">
        <w:t xml:space="preserve"> RAVAN mission</w:t>
      </w:r>
      <w:r w:rsidR="007249B2">
        <w:t>.</w:t>
      </w:r>
    </w:p>
    <w:p w14:paraId="61B7DFD6" w14:textId="64244701" w:rsidR="002F6A69" w:rsidRDefault="007249B2" w:rsidP="00362833">
      <w:r>
        <w:t>In terms of communications and power</w:t>
      </w:r>
      <w:r w:rsidR="00EA27AD">
        <w:t xml:space="preserve"> capabilities</w:t>
      </w:r>
      <w:r>
        <w:t xml:space="preserve">, the works published on EDSN provide a wealth of information. </w:t>
      </w:r>
      <w:r w:rsidR="00E56192">
        <w:t>Each</w:t>
      </w:r>
      <w:r w:rsidR="00837D66">
        <w:t xml:space="preserve"> craft house</w:t>
      </w:r>
      <w:r w:rsidR="00E56192">
        <w:t>s</w:t>
      </w:r>
      <w:r w:rsidR="00837D66">
        <w:t xml:space="preserve"> three primary radios: A MicroHard 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D064AB">
        <w:t>using</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4F4D7F22" w:rsidR="00B36F87" w:rsidRDefault="00143096" w:rsidP="00362833">
      <w:r>
        <w:lastRenderedPageBreak/>
        <w:t>As men</w:t>
      </w:r>
      <w:r w:rsidR="00FF605D">
        <w:t>tioned</w:t>
      </w:r>
      <w:r w:rsidR="00D064AB">
        <w:t>,</w:t>
      </w:r>
      <w:r w:rsidR="00FF605D">
        <w:t xml:space="preserve">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w:t>
      </w:r>
      <w:r w:rsidR="00D064AB">
        <w:t>,</w:t>
      </w:r>
      <w:r w:rsidR="00290CF7">
        <w:t xml:space="preserve">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64322FD6"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6F7640">
        <w:t xml:space="preserve">Figure </w:t>
      </w:r>
      <w:r w:rsidR="006F7640">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6F7640">
        <w:t xml:space="preserve">Figure </w:t>
      </w:r>
      <w:r w:rsidR="006F7640">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3368B9F7"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6F7640">
        <w:t xml:space="preserve">Figure </w:t>
      </w:r>
      <w:r w:rsidR="006F7640">
        <w:rPr>
          <w:noProof/>
        </w:rPr>
        <w:t>9</w:t>
      </w:r>
      <w:r w:rsidR="00D23945">
        <w:fldChar w:fldCharType="end"/>
      </w:r>
      <w:r w:rsidR="00D23945">
        <w:t>)</w:t>
      </w:r>
      <w:r>
        <w:t>. The Cpt will wait up to four minutes for a response from a pinged Lt before</w:t>
      </w:r>
      <w:r w:rsidR="00D23945">
        <w:t xml:space="preserve"> </w:t>
      </w:r>
      <w:r>
        <w:t>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lastRenderedPageBreak/>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29562AF5" w:rsidR="002D35AE" w:rsidRDefault="002D35AE" w:rsidP="00362833">
      <w:pPr>
        <w:pStyle w:val="Figurecaption"/>
      </w:pPr>
      <w:bookmarkStart w:id="44" w:name="_Ref480374365"/>
      <w:bookmarkStart w:id="45" w:name="_Toc482731870"/>
      <w:r>
        <w:t xml:space="preserve">Figure </w:t>
      </w:r>
      <w:r>
        <w:fldChar w:fldCharType="begin"/>
      </w:r>
      <w:r>
        <w:instrText xml:space="preserve"> SEQ Figure \* ARABIC </w:instrText>
      </w:r>
      <w:r>
        <w:fldChar w:fldCharType="separate"/>
      </w:r>
      <w:r w:rsidR="006F7640">
        <w:rPr>
          <w:noProof/>
        </w:rPr>
        <w:t>9</w:t>
      </w:r>
      <w:r>
        <w:fldChar w:fldCharType="end"/>
      </w:r>
      <w:bookmarkEnd w:id="44"/>
      <w:r w:rsidR="00623D71">
        <w:t>.</w:t>
      </w:r>
      <w:r>
        <w:t xml:space="preserve"> The Cpt/Lt protocol. EDSN designers refer to S2S communication as crosslinking. The Captain pings a Lieutenant before receiving state-of-health and science data packets. Image Credit: NASA Ames Research Centre</w:t>
      </w:r>
      <w:bookmarkEnd w:id="45"/>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10CD5858" w:rsidR="00143096" w:rsidRDefault="00F35536" w:rsidP="00362833">
      <w:r>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form a major cycle. </w:t>
      </w:r>
      <w:r w:rsidR="00EA27AD">
        <w:t>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5E44D7E9" w:rsidR="006C65A7" w:rsidRDefault="002079E7" w:rsidP="00362833">
      <w:r>
        <w:lastRenderedPageBreak/>
        <w:t>During a minor cycle it is not f</w:t>
      </w:r>
      <w:r w:rsidR="00826A03">
        <w:t xml:space="preserve">easible for all Lts to keep </w:t>
      </w:r>
      <w:r w:rsidR="00EA27AD">
        <w:t>their</w:t>
      </w:r>
      <w:r>
        <w:t xml:space="preserve"> S2S transceivers continually on and in receiver mode. As such, along with the Cpt pinging scheme, all S2S </w:t>
      </w:r>
      <w:r w:rsidR="00DA4FD2">
        <w:t>communication</w:t>
      </w:r>
      <w:r w:rsidR="006C65A7">
        <w:t xml:space="preserve"> within a minor cycle</w:t>
      </w:r>
      <w:r>
        <w:t xml:space="preserve"> </w:t>
      </w:r>
      <w:r w:rsidR="00D23945">
        <w:t>follow</w:t>
      </w:r>
      <w:r w:rsidR="00DA4FD2">
        <w:t>s</w:t>
      </w:r>
      <w:r w:rsidR="00D23945">
        <w:t xml:space="preserve">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6BB12456"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rsidR="00DA4FD2">
        <w:t xml:space="preserve"> are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w:t>
      </w:r>
      <w:r w:rsidR="00553147">
        <w:lastRenderedPageBreak/>
        <w:t xml:space="preserve">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1FCB2E6A"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w:t>
      </w:r>
      <w:r w:rsidR="00BE3458">
        <w:t>utilized</w:t>
      </w:r>
      <w:r w:rsidR="00553147">
        <w:t xml:space="preserve"> rather than 6 pings over 50 seconds. </w:t>
      </w:r>
      <w:r w:rsidR="0038664B">
        <w:t>In place of EDNS’s a fixed minor-cycle schedule</w:t>
      </w:r>
      <w:r w:rsidR="00553147">
        <w:t xml:space="preserve"> </w:t>
      </w:r>
      <w:r w:rsidR="0038664B">
        <w:t>Nodes craft dynamically negotiate between the assignment of the Cpt role</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1DEFBA2E" w:rsidR="00602A14" w:rsidRDefault="00553147" w:rsidP="00362833">
      <w:r>
        <w:t>At</w:t>
      </w:r>
      <w:r w:rsidR="00B3286C">
        <w:t xml:space="preserve"> the start of each minor cycle the selected</w:t>
      </w:r>
      <w:r w:rsidR="0038664B">
        <w:t xml:space="preserve"> default Cpt initiates captaincy</w:t>
      </w:r>
      <w:r>
        <w:t xml:space="preserve"> negotiation</w:t>
      </w:r>
      <w:r w:rsidR="00DA4FD2">
        <w:t xml:space="preserve"> (</w:t>
      </w:r>
      <w:r w:rsidR="00DA4FD2">
        <w:fldChar w:fldCharType="begin"/>
      </w:r>
      <w:r w:rsidR="00DA4FD2">
        <w:instrText xml:space="preserve"> REF _Ref480374612 \h </w:instrText>
      </w:r>
      <w:r w:rsidR="00DA4FD2">
        <w:fldChar w:fldCharType="separate"/>
      </w:r>
      <w:r w:rsidR="006F7640">
        <w:t xml:space="preserve">Figure </w:t>
      </w:r>
      <w:r w:rsidR="006F7640">
        <w:rPr>
          <w:noProof/>
        </w:rPr>
        <w:t>10</w:t>
      </w:r>
      <w:r w:rsidR="00DA4FD2">
        <w:fldChar w:fldCharType="end"/>
      </w:r>
      <w:r w:rsidR="00DA4FD2">
        <w:t>)</w:t>
      </w:r>
      <w:r>
        <w:t>.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2BE7195C" w:rsidR="00254B9F" w:rsidRDefault="006F7640" w:rsidP="00B01C0C">
      <w:pPr>
        <w:pStyle w:val="Centered"/>
      </w:pPr>
      <w:r>
        <w:rPr>
          <w:noProof/>
        </w:rPr>
        <w:pict w14:anchorId="219A0B71">
          <v:shape id="_x0000_i1032" type="#_x0000_t75" style="width:323.35pt;height:207.35pt">
            <v:imagedata r:id="rId19" o:title="2017-04-19 14_12_23-Nodes- A Flight Demonstration of Networked Spacecraft C&amp;C" cropbottom="1144f"/>
          </v:shape>
        </w:pict>
      </w:r>
    </w:p>
    <w:p w14:paraId="60E2A03F" w14:textId="618E8931" w:rsidR="00254B9F" w:rsidRDefault="00254B9F" w:rsidP="00362833">
      <w:pPr>
        <w:pStyle w:val="Figurecaption"/>
      </w:pPr>
      <w:bookmarkStart w:id="46" w:name="_Ref480374612"/>
      <w:bookmarkStart w:id="47" w:name="_Toc482731871"/>
      <w:r>
        <w:t xml:space="preserve">Figure </w:t>
      </w:r>
      <w:r w:rsidR="00901AD3">
        <w:fldChar w:fldCharType="begin"/>
      </w:r>
      <w:r w:rsidR="00901AD3">
        <w:instrText xml:space="preserve"> SEQ Figure \* ARABIC </w:instrText>
      </w:r>
      <w:r w:rsidR="00901AD3">
        <w:fldChar w:fldCharType="separate"/>
      </w:r>
      <w:r w:rsidR="006F7640">
        <w:rPr>
          <w:noProof/>
        </w:rPr>
        <w:t>10</w:t>
      </w:r>
      <w:r w:rsidR="00901AD3">
        <w:rPr>
          <w:noProof/>
        </w:rPr>
        <w:fldChar w:fldCharType="end"/>
      </w:r>
      <w:bookmarkEnd w:id="46"/>
      <w:r w:rsidR="00623D71">
        <w:rPr>
          <w:noProof/>
        </w:rPr>
        <w:t>.</w:t>
      </w:r>
      <w:r>
        <w:t xml:space="preserve"> A timeline of the Captaincy negotiation process carried out between the two Nodes spacecraft</w:t>
      </w:r>
      <w:r w:rsidR="008B6871">
        <w:t xml:space="preserve"> (SC)</w:t>
      </w:r>
      <w:r>
        <w:t>. Image Credit: NASA Ames Research Centre</w:t>
      </w:r>
      <w:bookmarkEnd w:id="47"/>
    </w:p>
    <w:p w14:paraId="5A23CEC2" w14:textId="3E48D926" w:rsidR="00B3286C" w:rsidRDefault="00602A14" w:rsidP="00362833">
      <w:r>
        <w:lastRenderedPageBreak/>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233CBCA7"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 xml:space="preserve">s discussed, </w:t>
      </w:r>
      <w:r w:rsidR="00DA4FD2">
        <w:t>publicly available</w:t>
      </w:r>
      <w:r w:rsidR="009A3419" w:rsidRPr="001E51C0">
        <w:t xml:space="preserve"> details o</w:t>
      </w:r>
      <w:r w:rsidR="006C47E6">
        <w:t xml:space="preserve">f the proprietary Gamalink </w:t>
      </w:r>
      <w:r w:rsidR="0026256F">
        <w:t>technology</w:t>
      </w:r>
      <w:r w:rsidR="00DA4FD2">
        <w:t xml:space="preserve"> are sparse</w:t>
      </w:r>
      <w:r w:rsidR="00F516C5">
        <w:t>. For</w:t>
      </w:r>
      <w:r w:rsidR="00AE4913">
        <w:t xml:space="preserve"> </w:t>
      </w:r>
      <w:r w:rsidR="00DA4FD2">
        <w:t>known information</w:t>
      </w:r>
      <w:r w:rsidR="0038664B">
        <w:t xml:space="preserve"> on Gamalink refer to section 2.1.1.</w:t>
      </w:r>
    </w:p>
    <w:p w14:paraId="6C200F22" w14:textId="22A0C9C7" w:rsidR="009A3419" w:rsidRPr="001E51C0" w:rsidRDefault="007F0278" w:rsidP="00362833">
      <w:r>
        <w:lastRenderedPageBreak/>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rsidR="00DA4FD2">
        <w:t xml:space="preserve">range of TW-1B for a </w:t>
      </w:r>
      <w:r>
        <w:t>longer</w:t>
      </w:r>
      <w:r w:rsidR="00DA4FD2">
        <w:t xml:space="preserve"> period</w:t>
      </w:r>
      <w:r>
        <w:t xml:space="preserve">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 xml:space="preserve">TW-1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w:t>
      </w:r>
      <w:r w:rsidR="009B7FF8">
        <w:t>collected data</w:t>
      </w:r>
      <w:r>
        <w:t xml:space="preserve"> was demonstrated at a rate of 125kbps.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0904926A"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w:t>
      </w:r>
      <w:r w:rsidR="00DA4FD2">
        <w:t xml:space="preserve"> such as</w:t>
      </w:r>
      <w:r w:rsidR="009A3419" w:rsidRPr="001E51C0">
        <w:t xml:space="preserve">: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Pr="00A3053F" w:rsidRDefault="008D30A5" w:rsidP="00A3053F">
      <w:pPr>
        <w:pStyle w:val="Heading2"/>
      </w:pPr>
      <w:bookmarkStart w:id="48" w:name="_Toc482733992"/>
      <w:r w:rsidRPr="00A3053F">
        <w:t>Terrestrial Communications</w:t>
      </w:r>
      <w:bookmarkEnd w:id="48"/>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020A5978" w:rsidR="006C65A7" w:rsidRDefault="00FF251A" w:rsidP="00362833">
      <w:r>
        <w:lastRenderedPageBreak/>
        <w:t>The following sections</w:t>
      </w:r>
      <w:r w:rsidR="00E24909">
        <w:t xml:space="preserve"> on WSNs and MANETs</w:t>
      </w:r>
      <w:r>
        <w:t xml:space="preserve"> attempt to identify the most relevant sub-domains within each field. </w:t>
      </w:r>
      <w:r w:rsidR="006C65A7">
        <w:t>As the majority of CubeSat applications involve sensing</w:t>
      </w:r>
      <w:r w:rsidR="00C13F1C">
        <w:t xml:space="preserve"> operations</w:t>
      </w:r>
      <w:r w:rsidR="006C65A7">
        <w:t>,</w:t>
      </w:r>
      <w:r w:rsidR="00C13F1C">
        <w:t xml:space="preserve"> parallels exist between</w:t>
      </w:r>
      <w:r w:rsidR="006C65A7">
        <w:t xml:space="preserve"> CSNs </w:t>
      </w:r>
      <w:r w:rsidR="00C13F1C">
        <w:t xml:space="preserve">and </w:t>
      </w:r>
      <w:r w:rsidR="006C65A7">
        <w:t>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w:t>
      </w:r>
      <w:r w:rsidR="00C13F1C">
        <w:t xml:space="preserve">considered </w:t>
      </w:r>
      <w:r w:rsidR="00BD1648">
        <w:t>most</w:t>
      </w:r>
      <w:r w:rsidR="006C65A7">
        <w:t xml:space="preserve"> relevant</w:t>
      </w:r>
      <w:r w:rsidR="00C13F1C">
        <w:t xml:space="preserve"> to this work</w:t>
      </w:r>
      <w:r w:rsidR="003A35AB">
        <w:t>.</w:t>
      </w:r>
      <w:r w:rsidR="008C4EBC">
        <w:t xml:space="preserve"> </w:t>
      </w:r>
    </w:p>
    <w:p w14:paraId="02E3EDD0" w14:textId="4710F450"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w:t>
      </w:r>
      <w:r w:rsidR="00C13F1C">
        <w:t>is</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9" w:name="_Toc482733993"/>
      <w:r>
        <w:t>Wireless Sensor Networks</w:t>
      </w:r>
      <w:bookmarkEnd w:id="49"/>
    </w:p>
    <w:p w14:paraId="5B2BEC2E" w14:textId="22F23867"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mobility</w:t>
      </w:r>
      <w:r w:rsidR="00602F22">
        <w:t>.</w:t>
      </w:r>
      <w:r w:rsidR="00165693">
        <w:t xml:space="preserve"> </w:t>
      </w:r>
    </w:p>
    <w:p w14:paraId="4044613A" w14:textId="58CBA591"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6F7640">
        <w:t xml:space="preserve">Table </w:t>
      </w:r>
      <w:r w:rsidR="006F7640">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7C825161" w14:textId="77777777" w:rsidR="008B6871" w:rsidRDefault="008B6871" w:rsidP="00CD20FD"/>
    <w:p w14:paraId="029D92B5" w14:textId="046FEDD9" w:rsidR="006959E9" w:rsidRDefault="006959E9" w:rsidP="00362833">
      <w:pPr>
        <w:pStyle w:val="Tabletitle"/>
      </w:pPr>
      <w:bookmarkStart w:id="50" w:name="_Ref480454648"/>
      <w:bookmarkStart w:id="51" w:name="_Toc482710659"/>
      <w:r>
        <w:lastRenderedPageBreak/>
        <w:t xml:space="preserve">Table </w:t>
      </w:r>
      <w:r>
        <w:fldChar w:fldCharType="begin"/>
      </w:r>
      <w:r>
        <w:instrText xml:space="preserve"> SEQ Table \* ARABIC </w:instrText>
      </w:r>
      <w:r>
        <w:fldChar w:fldCharType="separate"/>
      </w:r>
      <w:r w:rsidR="006F7640">
        <w:rPr>
          <w:noProof/>
        </w:rPr>
        <w:t>1</w:t>
      </w:r>
      <w:r>
        <w:fldChar w:fldCharType="end"/>
      </w:r>
      <w:bookmarkEnd w:id="50"/>
      <w:r w:rsidR="009A37B2">
        <w:t>.</w:t>
      </w:r>
      <w:r w:rsidR="00E61608">
        <w:t xml:space="preserve"> An extension of Rault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51"/>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451DABF9" w:rsidR="007968F0" w:rsidRDefault="00373FD7" w:rsidP="00362833">
      <w:r>
        <w:t xml:space="preserve">Rault </w:t>
      </w:r>
      <w:r w:rsidR="00E61608">
        <w:t>et al.</w:t>
      </w:r>
      <w:r w:rsidR="00CB5969">
        <w:t xml:space="preserve"> </w:t>
      </w:r>
      <w:r w:rsidR="00BE0DCE">
        <w:t>detail</w:t>
      </w:r>
      <w:r>
        <w:t xml:space="preserve"> several aspects of low-power WSNs and the trade-offs </w:t>
      </w:r>
      <w:r w:rsidR="00C13F1C">
        <w:t xml:space="preserve">relating to approaches </w:t>
      </w:r>
      <w:r w:rsidR="008B6C28">
        <w:t>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C13F1C">
        <w:t xml:space="preserve">the </w:t>
      </w:r>
      <w:r w:rsidR="00B37638">
        <w:t>many extensions of 802.15.4</w:t>
      </w:r>
      <w:r w:rsidR="002A0D85">
        <w:t xml:space="preserve">. </w:t>
      </w:r>
    </w:p>
    <w:p w14:paraId="5F3D7144" w14:textId="461C98B6"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433B5E">
        <w:t xml:space="preserve"> Although</w:t>
      </w:r>
      <w:r w:rsidR="00B93652">
        <w:t xml:space="preserve"> these </w:t>
      </w:r>
      <w:r w:rsidR="00BE0DCE">
        <w:t>approaches</w:t>
      </w:r>
      <w:r w:rsidR="00B93652">
        <w:t xml:space="preserve"> are relevant in some regard to CSNs, the areas of highe</w:t>
      </w:r>
      <w:r w:rsidR="00C13F1C">
        <w:t>st relevancy to this work are: d</w:t>
      </w:r>
      <w:r w:rsidR="00B93652">
        <w:t>uty cycling schemes, cluster architectures, energy as a routing metric and sink mobility. Each of these areas are explored</w:t>
      </w:r>
      <w:r w:rsidR="000D3FBF">
        <w:t>,</w:t>
      </w:r>
      <w:r w:rsidR="00B93652">
        <w:t xml:space="preserve"> to some extent</w:t>
      </w:r>
      <w:r w:rsidR="000D3FBF">
        <w:t>,</w:t>
      </w:r>
      <w:r w:rsidR="00C13F1C">
        <w:t xml:space="preserve"> by this work’s simulation scenarios</w:t>
      </w:r>
      <w:r w:rsidR="00B93652">
        <w:t xml:space="preserve">. </w:t>
      </w:r>
    </w:p>
    <w:p w14:paraId="3B88C7F4" w14:textId="2A399102"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6F7640">
        <w:t xml:space="preserve">Figure </w:t>
      </w:r>
      <w:r w:rsidR="006F7640">
        <w:rPr>
          <w:noProof/>
        </w:rPr>
        <w:t>11</w:t>
      </w:r>
      <w:r w:rsidR="009069D3">
        <w:fldChar w:fldCharType="end"/>
      </w:r>
      <w:r w:rsidR="009069D3">
        <w:t xml:space="preserve">). This work adopts Rault et al.’s definition of CLO.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6F7640">
        <w:t xml:space="preserve">Figure </w:t>
      </w:r>
      <w:r w:rsidR="006F7640">
        <w:rPr>
          <w:noProof/>
        </w:rPr>
        <w:t>11</w:t>
      </w:r>
      <w:r w:rsidR="009069D3">
        <w:fldChar w:fldCharType="end"/>
      </w:r>
      <w:r w:rsidR="009069D3">
        <w:t>.</w:t>
      </w:r>
    </w:p>
    <w:p w14:paraId="7C8B6EC2" w14:textId="1F0076C2" w:rsidR="001953DD" w:rsidRDefault="006F7640" w:rsidP="00890AA5">
      <w:pPr>
        <w:pStyle w:val="Centered"/>
      </w:pPr>
      <w:r>
        <w:lastRenderedPageBreak/>
        <w:pict w14:anchorId="55194883">
          <v:shape id="_x0000_i1033" type="#_x0000_t75" style="width:320.65pt;height:148.65pt">
            <v:imagedata r:id="rId20" o:title="Cross Layer Optimization"/>
          </v:shape>
        </w:pict>
      </w:r>
    </w:p>
    <w:p w14:paraId="7171EE1B" w14:textId="06CB32BF" w:rsidR="001953DD" w:rsidRDefault="001953DD" w:rsidP="00362833">
      <w:pPr>
        <w:pStyle w:val="Figurecaption"/>
      </w:pPr>
      <w:bookmarkStart w:id="52" w:name="_Ref480549034"/>
      <w:bookmarkStart w:id="53" w:name="_Toc482731872"/>
      <w:r>
        <w:t xml:space="preserve">Figure </w:t>
      </w:r>
      <w:r>
        <w:fldChar w:fldCharType="begin"/>
      </w:r>
      <w:r>
        <w:instrText xml:space="preserve"> SEQ Figure \* ARABIC </w:instrText>
      </w:r>
      <w:r>
        <w:fldChar w:fldCharType="separate"/>
      </w:r>
      <w:r w:rsidR="006F7640">
        <w:rPr>
          <w:noProof/>
        </w:rPr>
        <w:t>11</w:t>
      </w:r>
      <w:r>
        <w:fldChar w:fldCharType="end"/>
      </w:r>
      <w:bookmarkEnd w:id="52"/>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3"/>
      <w:r>
        <w:t xml:space="preserve"> </w:t>
      </w:r>
    </w:p>
    <w:p w14:paraId="7097C513" w14:textId="04C64A94"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 xml:space="preserve">he exact </w:t>
      </w:r>
      <w:r w:rsidR="00C13F1C">
        <w:t>definition</w:t>
      </w:r>
      <w:r w:rsidR="00A16114">
        <w:t xml:space="preserve">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6B71DDD7" w:rsidR="0050185A" w:rsidRDefault="008D30A5" w:rsidP="00362833">
      <w:r w:rsidRPr="008D30A5">
        <w:t>WSN data collection is examined by Francesco et al. in</w:t>
      </w:r>
      <w:r w:rsidR="00C13F1C">
        <w:t xml:space="preserve"> a</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6F7640">
        <w:t xml:space="preserve">Figure </w:t>
      </w:r>
      <w:r w:rsidR="006F7640">
        <w:rPr>
          <w:noProof/>
        </w:rPr>
        <w:t>12</w:t>
      </w:r>
      <w:r w:rsidR="00612350">
        <w:fldChar w:fldCharType="end"/>
      </w:r>
      <w:r w:rsidR="000B7DB0">
        <w:t xml:space="preserve">). </w:t>
      </w:r>
      <w:r w:rsidR="00A16114">
        <w:t xml:space="preserve">With CSNs, </w:t>
      </w:r>
      <w:r w:rsidR="0050185A">
        <w:t xml:space="preserve">one </w:t>
      </w:r>
      <w:r w:rsidR="00C13F1C">
        <w:t>may</w:t>
      </w:r>
      <w:r w:rsidR="007A1DC2">
        <w:t xml:space="preserve">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6F7640">
        <w:t xml:space="preserve">Figure </w:t>
      </w:r>
      <w:r w:rsidR="006F7640">
        <w:rPr>
          <w:noProof/>
        </w:rPr>
        <w:t>3</w:t>
      </w:r>
      <w:r w:rsidR="007A1DC2">
        <w:fldChar w:fldCharType="end"/>
      </w:r>
      <w:r w:rsidR="007A1DC2">
        <w:t>)</w:t>
      </w:r>
      <w:r w:rsidR="0050185A">
        <w:t xml:space="preserve">. </w:t>
      </w:r>
    </w:p>
    <w:p w14:paraId="07FB568F" w14:textId="7A60847B" w:rsidR="0050185A" w:rsidRDefault="006F7640" w:rsidP="004E55D1">
      <w:pPr>
        <w:pStyle w:val="Centered"/>
      </w:pPr>
      <w:r>
        <w:lastRenderedPageBreak/>
        <w:pict w14:anchorId="573CF071">
          <v:shape id="_x0000_i1034" type="#_x0000_t75" style="width:316.65pt;height:228.65pt">
            <v:imagedata r:id="rId21" o:title="CSN Similar to WSN-ME"/>
          </v:shape>
        </w:pict>
      </w:r>
    </w:p>
    <w:p w14:paraId="7611B5F6" w14:textId="1E344486" w:rsidR="0050185A" w:rsidRDefault="0050185A" w:rsidP="00362833">
      <w:pPr>
        <w:pStyle w:val="Figurecaption"/>
      </w:pPr>
      <w:bookmarkStart w:id="54" w:name="_Ref480537249"/>
      <w:bookmarkStart w:id="55" w:name="_Toc482731873"/>
      <w:r>
        <w:t xml:space="preserve">Figure </w:t>
      </w:r>
      <w:r>
        <w:fldChar w:fldCharType="begin"/>
      </w:r>
      <w:r>
        <w:instrText xml:space="preserve"> SEQ Figure \* ARABIC </w:instrText>
      </w:r>
      <w:r>
        <w:fldChar w:fldCharType="separate"/>
      </w:r>
      <w:r w:rsidR="006F7640">
        <w:rPr>
          <w:noProof/>
        </w:rPr>
        <w:t>12</w:t>
      </w:r>
      <w:r>
        <w:fldChar w:fldCharType="end"/>
      </w:r>
      <w:bookmarkEnd w:id="54"/>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5"/>
      <w:r w:rsidR="004E55D1">
        <w:t xml:space="preserve"> </w:t>
      </w:r>
    </w:p>
    <w:p w14:paraId="2C62CD0F" w14:textId="79B7B811"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C13F1C">
        <w:t xml:space="preserve">through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0C65390D"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271F72">
        <w:t xml:space="preserve"> a</w:t>
      </w:r>
      <w:r w:rsidR="007A1DC2">
        <w:t xml:space="preserve"> </w:t>
      </w:r>
      <w:r w:rsidR="00271F72">
        <w:t>schedule</w:t>
      </w:r>
      <w:r w:rsidR="00747EC0">
        <w:t xml:space="preserve">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w:t>
      </w:r>
      <w:r w:rsidR="007B73C4">
        <w:lastRenderedPageBreak/>
        <w:t xml:space="preserve">discovery. </w:t>
      </w:r>
      <w:r w:rsidR="00271F72">
        <w:t>For instance, i</w:t>
      </w:r>
      <w:r w:rsidR="00747EC0">
        <w:t>n the case of CSN</w:t>
      </w:r>
      <w:r w:rsidR="00271F72">
        <w:t>s,</w:t>
      </w:r>
      <w:r w:rsidR="00747EC0">
        <w:t xml:space="preserve">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6F7640">
        <w:t xml:space="preserve">Figure </w:t>
      </w:r>
      <w:r w:rsidR="006F7640">
        <w:rPr>
          <w:noProof/>
        </w:rPr>
        <w:t>12</w:t>
      </w:r>
      <w:r w:rsidR="00747EC0">
        <w:fldChar w:fldCharType="end"/>
      </w:r>
      <w:r w:rsidR="00747EC0">
        <w:t>).</w:t>
      </w:r>
    </w:p>
    <w:p w14:paraId="014135E6" w14:textId="7F5E2C81"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 xml:space="preserve">involving </w:t>
      </w:r>
      <w:r w:rsidR="00271F72">
        <w:t xml:space="preserve">machine </w:t>
      </w:r>
      <w:r w:rsidR="00FB3204" w:rsidRPr="00FB3204">
        <w:t>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w:t>
      </w:r>
      <w:r w:rsidR="00271F72">
        <w:t>or</w:t>
      </w:r>
      <w:r w:rsidR="007A1DC2">
        <w:t xml:space="preserve">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271F72">
        <w:t>. T</w:t>
      </w:r>
      <w:r w:rsidR="00747EC0">
        <w:t xml:space="preserve">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514DB4DE" w:rsidR="001C78D2" w:rsidRDefault="001C78D2" w:rsidP="00362833">
      <w:r>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w:t>
      </w:r>
      <w:r w:rsidR="00271F72">
        <w:t>-ME</w:t>
      </w:r>
      <w:r w:rsidR="00A16114">
        <w:t>s.</w:t>
      </w:r>
    </w:p>
    <w:p w14:paraId="5FB5B550" w14:textId="66C4B4AC" w:rsidR="006E7409" w:rsidRDefault="00A24B6D" w:rsidP="00362833">
      <w:r>
        <w:t>The</w:t>
      </w:r>
      <w:r w:rsidR="00271F72">
        <w:t xml:space="preserve"> WSN</w:t>
      </w:r>
      <w:r>
        <w:t xml:space="preserve"> r</w:t>
      </w:r>
      <w:r w:rsidR="00090D21">
        <w:t>outing</w:t>
      </w:r>
      <w:r>
        <w:t xml:space="preserve"> phase</w:t>
      </w:r>
      <w:r w:rsidR="00090D21">
        <w:t xml:space="preserve">,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w:t>
      </w:r>
      <w:r>
        <w:lastRenderedPageBreak/>
        <w:t>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79A7D645"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w:t>
      </w:r>
      <w:r w:rsidR="00271F72">
        <w:t xml:space="preserve"> link</w:t>
      </w:r>
      <w:r w:rsidR="00784E10">
        <w:t xml:space="preserve"> stability </w:t>
      </w:r>
      <w:r w:rsidR="00A24B6D">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w:t>
      </w:r>
      <w:r w:rsidR="00271F72">
        <w:t xml:space="preserve"> (</w:t>
      </w:r>
      <w:r w:rsidR="00271F72">
        <w:fldChar w:fldCharType="begin"/>
      </w:r>
      <w:r w:rsidR="00271F72">
        <w:instrText xml:space="preserve"> REF _Ref480550221 \h </w:instrText>
      </w:r>
      <w:r w:rsidR="00271F72">
        <w:fldChar w:fldCharType="separate"/>
      </w:r>
      <w:r w:rsidR="006F7640">
        <w:t xml:space="preserve">Figure </w:t>
      </w:r>
      <w:r w:rsidR="006F7640">
        <w:rPr>
          <w:noProof/>
        </w:rPr>
        <w:t>13</w:t>
      </w:r>
      <w:r w:rsidR="00271F72">
        <w:fldChar w:fldCharType="end"/>
      </w:r>
      <w:r w:rsidR="00271F72">
        <w:t>)</w:t>
      </w:r>
      <w:r w:rsidR="0094523B">
        <w:t>. C</w:t>
      </w:r>
      <w:r w:rsidR="00E54A60">
        <w:t>luster heads act as routers to the mobile sink and manage inter-cluster communicat</w:t>
      </w:r>
      <w:r w:rsidR="00C84E68">
        <w:t>ion. Somasundara et al.’s approach i</w:t>
      </w:r>
      <w:r w:rsidR="00271F72">
        <w:t xml:space="preserve">nforms </w:t>
      </w:r>
      <w:r w:rsidR="00E54A60">
        <w:t xml:space="preserve">to the cluster based </w:t>
      </w:r>
      <w:r w:rsidR="00C84E68">
        <w:t>MAC approach developed</w:t>
      </w:r>
      <w:r w:rsidR="00E54A60">
        <w:t xml:space="preserve"> by this work</w:t>
      </w:r>
      <w:r w:rsidR="00C84E68">
        <w:t xml:space="preserve">. </w:t>
      </w:r>
      <w:r w:rsidR="00271F72">
        <w:t>Unlike Somasundara et al.’s approach,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w:t>
      </w:r>
      <w:r w:rsidR="00271F72">
        <w:t>protocol</w:t>
      </w:r>
      <w:r w:rsidR="00E54A60">
        <w:t>.</w:t>
      </w:r>
    </w:p>
    <w:p w14:paraId="216B367E" w14:textId="73600D3D" w:rsidR="008338B5" w:rsidRDefault="006F7640" w:rsidP="004C7875">
      <w:pPr>
        <w:pStyle w:val="Centered"/>
      </w:pPr>
      <w:r>
        <w:lastRenderedPageBreak/>
        <w:pict w14:anchorId="7A33A408">
          <v:shape id="_x0000_i1035" type="#_x0000_t75" style="width:254.65pt;height:228.65pt">
            <v:imagedata r:id="rId22" o:title="Cluster Heads"/>
          </v:shape>
        </w:pict>
      </w:r>
    </w:p>
    <w:p w14:paraId="1470D2B9" w14:textId="6708CEB1" w:rsidR="008338B5" w:rsidRDefault="008338B5" w:rsidP="00362833">
      <w:pPr>
        <w:pStyle w:val="Figurecaption"/>
      </w:pPr>
      <w:bookmarkStart w:id="56" w:name="_Ref480550221"/>
      <w:bookmarkStart w:id="57" w:name="_Toc482731874"/>
      <w:r>
        <w:t xml:space="preserve">Figure </w:t>
      </w:r>
      <w:r>
        <w:fldChar w:fldCharType="begin"/>
      </w:r>
      <w:r>
        <w:instrText xml:space="preserve"> SEQ Figure \* ARABIC </w:instrText>
      </w:r>
      <w:r>
        <w:fldChar w:fldCharType="separate"/>
      </w:r>
      <w:r w:rsidR="006F7640">
        <w:rPr>
          <w:noProof/>
        </w:rPr>
        <w:t>13</w:t>
      </w:r>
      <w:r>
        <w:fldChar w:fldCharType="end"/>
      </w:r>
      <w:bookmarkEnd w:id="56"/>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rsidR="00A3053F">
        <w:t>clustering can be adapted to e</w:t>
      </w:r>
      <w:r>
        <w:t>nsure</w:t>
      </w:r>
      <w:r w:rsidR="00271F72">
        <w:t xml:space="preserve"> the</w:t>
      </w:r>
      <w:r>
        <w:t xml:space="preserve"> election of cluster heads</w:t>
      </w:r>
      <w:r w:rsidR="004E55D1">
        <w:t xml:space="preserve"> </w:t>
      </w:r>
      <w:r w:rsidR="00271F72">
        <w:t>with the</w:t>
      </w:r>
      <w:r w:rsidR="004E55D1">
        <w:t xml:space="preserve">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7"/>
      <w:r>
        <w:t xml:space="preserve"> </w:t>
      </w:r>
    </w:p>
    <w:p w14:paraId="0074E110" w14:textId="7AFB003A"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 xml:space="preserve">esign of </w:t>
      </w:r>
      <w:r w:rsidR="00271F72">
        <w:t xml:space="preserve">a </w:t>
      </w:r>
      <w:r w:rsidR="0094523B">
        <w:t>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w:t>
      </w:r>
      <w:r w:rsidR="00271F72">
        <w:t xml:space="preserve"> (MASP). The authors determine </w:t>
      </w:r>
      <w:r w:rsidR="001F4485">
        <w:t>the fo</w:t>
      </w:r>
      <w:r w:rsidR="00271F72">
        <w:t>rmal properties of MASP and use</w:t>
      </w:r>
      <w:r w:rsidR="001F4485">
        <w:t xml:space="preserve"> OMNeT++ to simulate and analyse its performance. </w:t>
      </w:r>
    </w:p>
    <w:p w14:paraId="5C07D830" w14:textId="4F07972E" w:rsidR="000E33B8" w:rsidRDefault="001F4485" w:rsidP="00362833">
      <w:r>
        <w:t xml:space="preserve">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w:t>
      </w:r>
      <w:r>
        <w:lastRenderedPageBreak/>
        <w:t>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271F72">
        <w:t xml:space="preserve"> functions</w:t>
      </w:r>
      <w:r w:rsidR="001F4BD5">
        <w:t xml:space="preserve">. </w:t>
      </w:r>
    </w:p>
    <w:p w14:paraId="50B8F384" w14:textId="19B52DCB" w:rsidR="005E5ADA" w:rsidRDefault="009676AB" w:rsidP="00362833">
      <w:r>
        <w:t xml:space="preserve">The work of Gao et al. represents a </w:t>
      </w:r>
      <w:r w:rsidR="00C91DC7">
        <w:t>state-of-the-art</w:t>
      </w:r>
      <w:r>
        <w:t xml:space="preserve"> </w:t>
      </w:r>
      <w:r w:rsidR="00271F72">
        <w:t>routing approach relevant</w:t>
      </w:r>
      <w:r>
        <w:t xml:space="preserve"> to the PvTP </w:t>
      </w:r>
      <w:r w:rsidR="008F46D2">
        <w:t>trade-off</w:t>
      </w:r>
      <w:r w:rsidR="005E5ADA">
        <w:t xml:space="preserve"> in WSNs</w:t>
      </w:r>
      <w:r>
        <w:t xml:space="preserve">. </w:t>
      </w:r>
      <w:r w:rsidR="00271F72">
        <w:t>The use of “e</w:t>
      </w:r>
      <w:r>
        <w:t>nergy as a routing metric</w:t>
      </w:r>
      <w:r w:rsidR="00271F72">
        <w:t>”</w:t>
      </w:r>
      <w:r>
        <w:t xml:space="preserve"> </w:t>
      </w:r>
      <w:r w:rsidR="00271F72">
        <w:t>is considered critical by</w:t>
      </w:r>
      <w:r>
        <w:t xml:space="preserve"> </w:t>
      </w:r>
      <w:r w:rsidR="00E61608">
        <w:t>Rault et</w:t>
      </w:r>
      <w:r w:rsidRPr="009676AB">
        <w:t xml:space="preserve"> al</w:t>
      </w:r>
      <w:r w:rsidR="00E61608">
        <w:t>.</w:t>
      </w:r>
      <w:r w:rsidR="00271F72">
        <w:t xml:space="preserve"> in developing energy efficient data collection approaches</w:t>
      </w:r>
      <w:r w:rsidR="0094523B">
        <w:t xml:space="preserve">. </w:t>
      </w:r>
      <w:r w:rsidR="005E5ADA">
        <w:t>MASP develops on this concept of energy as a</w:t>
      </w:r>
      <w:r w:rsidR="00271F72">
        <w:t xml:space="preserve"> routing metric and introduces an intricate</w:t>
      </w:r>
      <w:r w:rsidR="00826A03">
        <w:t xml:space="preserve">, yet performant, </w:t>
      </w:r>
      <w:r w:rsidR="005E5ADA">
        <w:t>solution</w:t>
      </w:r>
      <w:r>
        <w:t>.</w:t>
      </w:r>
      <w:r w:rsidR="001F4BD5">
        <w:t xml:space="preserve"> However, MASP can only determine efficient routes given successful and timely</w:t>
      </w:r>
      <w:r w:rsidR="00831633">
        <w:t xml:space="preserve"> neighbour</w:t>
      </w:r>
      <w:r w:rsidR="001F4BD5">
        <w:t xml:space="preserve">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8" w:name="_Toc482733994"/>
      <w:r w:rsidRPr="008D30A5">
        <w:t>Mobile Ad-Hoc Networks</w:t>
      </w:r>
      <w:bookmarkEnd w:id="58"/>
    </w:p>
    <w:p w14:paraId="49AAF023" w14:textId="2558E4E3"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w:t>
      </w:r>
      <w:r w:rsidR="00831633">
        <w:t xml:space="preserve">resource and capability </w:t>
      </w:r>
      <w:r w:rsidR="00B054CC" w:rsidRPr="00B054CC">
        <w:t>constraints</w:t>
      </w:r>
      <w:r w:rsidR="00831633">
        <w:t xml:space="preserve"> placed upon network members</w:t>
      </w:r>
      <w:r w:rsidR="003511F0">
        <w:t xml:space="preserve">. Rather, </w:t>
      </w:r>
      <w:r w:rsidR="00831633">
        <w:t>MANET research tends to focus</w:t>
      </w:r>
      <w:r w:rsidR="00AC5437">
        <w:t xml:space="preserve">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39ED0FCD"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w:t>
      </w:r>
      <w:r w:rsidR="00831633">
        <w:t xml:space="preserve"> handle</w:t>
      </w:r>
      <w:r w:rsidR="00CB05D1">
        <w:t xml:space="preserve"> topology change</w:t>
      </w:r>
      <w:r w:rsidR="00831633">
        <w:t>s</w:t>
      </w:r>
      <w:r w:rsidR="00B054CC">
        <w:t xml:space="preserve"> </w:t>
      </w:r>
      <w:r w:rsidR="003511F0">
        <w:t>and</w:t>
      </w:r>
      <w:r w:rsidR="00831633">
        <w:t xml:space="preserve"> enable </w:t>
      </w:r>
      <w:r w:rsidR="00B054CC">
        <w:t>energy efficient</w:t>
      </w:r>
      <w:r w:rsidR="00CB05D1">
        <w:t xml:space="preserve"> communication</w:t>
      </w:r>
      <w:r w:rsidR="00B054CC">
        <w:t>.</w:t>
      </w:r>
    </w:p>
    <w:p w14:paraId="5CAE5C27" w14:textId="3BE39E86" w:rsidR="00D1130D" w:rsidRDefault="00EB1892" w:rsidP="00362833">
      <w:r>
        <w:lastRenderedPageBreak/>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w:t>
      </w:r>
      <w:r w:rsidR="00831633">
        <w:t>these</w:t>
      </w:r>
      <w:r w:rsidR="00304CE8">
        <w:t xml:space="preserve"> </w:t>
      </w:r>
      <w:r w:rsidR="009B19D8">
        <w:t xml:space="preserve">classes. </w:t>
      </w:r>
    </w:p>
    <w:p w14:paraId="3E3D6CD4" w14:textId="6AEEA305"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831633">
        <w:t xml:space="preserve">a </w:t>
      </w:r>
      <w:r w:rsidR="00CB05D1">
        <w:t>complex protocol</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541AAC6B"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 xml:space="preserve">and </w:t>
      </w:r>
      <w:r w:rsidR="0042712C">
        <w:lastRenderedPageBreak/>
        <w:t>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w:t>
      </w:r>
      <w:r w:rsidR="00831633">
        <w:t xml:space="preserve"> (</w:t>
      </w:r>
      <w:r w:rsidR="00831633">
        <w:fldChar w:fldCharType="begin"/>
      </w:r>
      <w:r w:rsidR="00831633">
        <w:instrText xml:space="preserve"> REF _Ref481857841 \h </w:instrText>
      </w:r>
      <w:r w:rsidR="00831633">
        <w:fldChar w:fldCharType="separate"/>
      </w:r>
      <w:r w:rsidR="006F7640">
        <w:t xml:space="preserve">Figure </w:t>
      </w:r>
      <w:r w:rsidR="006F7640">
        <w:rPr>
          <w:noProof/>
        </w:rPr>
        <w:t>14</w:t>
      </w:r>
      <w:r w:rsidR="00831633">
        <w:fldChar w:fldCharType="end"/>
      </w:r>
      <w:r w:rsidR="00831633">
        <w:t>)</w:t>
      </w:r>
      <w:r w:rsidR="0042712C">
        <w:t xml:space="preserv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w:t>
      </w:r>
      <w:r w:rsidR="00831633">
        <w:t>route message</w:t>
      </w:r>
      <w:r w:rsidR="00922B48">
        <w:t xml:space="preserve">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0FBDB857"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371BEB">
        <w:t>. ‘Hello’ messages may be periodically generated in order to detect broken routes</w:t>
      </w:r>
      <w:r w:rsidR="00F05708">
        <w:t xml:space="preserve"> and maintain up to date route costs</w:t>
      </w:r>
      <w:r w:rsidR="00C60C11">
        <w:t>.</w:t>
      </w:r>
    </w:p>
    <w:p w14:paraId="3CBE3569" w14:textId="7666DD6E" w:rsidR="00295694" w:rsidRDefault="006F7640" w:rsidP="004C7875">
      <w:pPr>
        <w:pStyle w:val="Centered"/>
      </w:pPr>
      <w:r>
        <w:lastRenderedPageBreak/>
        <w:pict w14:anchorId="59B8869E">
          <v:shape id="_x0000_i1036" type="#_x0000_t75" style="width:280.65pt;height:244.65pt">
            <v:imagedata r:id="rId23" o:title="RREQ &amp; RREP"/>
          </v:shape>
        </w:pict>
      </w:r>
    </w:p>
    <w:p w14:paraId="19C401CE" w14:textId="4767E4E9" w:rsidR="00295694" w:rsidRPr="00323C8F" w:rsidRDefault="00295694" w:rsidP="00362833">
      <w:pPr>
        <w:pStyle w:val="Figurecaption"/>
        <w:rPr>
          <w:b/>
        </w:rPr>
      </w:pPr>
      <w:bookmarkStart w:id="59" w:name="_Ref481857841"/>
      <w:bookmarkStart w:id="60" w:name="_Toc482731875"/>
      <w:r>
        <w:t xml:space="preserve">Figure </w:t>
      </w:r>
      <w:r>
        <w:fldChar w:fldCharType="begin"/>
      </w:r>
      <w:r>
        <w:instrText xml:space="preserve"> SEQ Figure \* ARABIC </w:instrText>
      </w:r>
      <w:r>
        <w:fldChar w:fldCharType="separate"/>
      </w:r>
      <w:r w:rsidR="006F7640">
        <w:rPr>
          <w:noProof/>
        </w:rPr>
        <w:t>14</w:t>
      </w:r>
      <w:r>
        <w:fldChar w:fldCharType="end"/>
      </w:r>
      <w:bookmarkEnd w:id="59"/>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 xml:space="preserve">REQ. RREQs which revisit nodes are dropped. The </w:t>
      </w:r>
      <w:r w:rsidR="00831633">
        <w:t>paths</w:t>
      </w:r>
      <w:r w:rsidR="00592FB3">
        <w:t xml:space="preserve"> of dropped RREQs</w:t>
      </w:r>
      <w:r w:rsidR="00223687">
        <w:t xml:space="preserve"> are not </w:t>
      </w:r>
      <w:r w:rsidR="00592FB3">
        <w:t>illustrated above</w:t>
      </w:r>
      <w:r w:rsidR="00223687">
        <w:t>.</w:t>
      </w:r>
      <w:bookmarkEnd w:id="60"/>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w:t>
      </w:r>
      <w:r w:rsidR="00476D57">
        <w:lastRenderedPageBreak/>
        <w:t>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25E49070"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unfavourable</w:t>
      </w:r>
      <w:r w:rsidR="003D4B71">
        <w:t xml:space="preserve"> for CSNs</w:t>
      </w:r>
      <w:r w:rsidR="006E1FC9">
        <w:t xml:space="preserv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18B21C25"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w:t>
      </w:r>
      <w:r w:rsidR="00433B5E">
        <w:lastRenderedPageBreak/>
        <w:t xml:space="preserve">discovery, this </w:t>
      </w:r>
      <w:r w:rsidR="00DE1799">
        <w:t>modified AODV protocol has similar properties</w:t>
      </w:r>
      <w:r w:rsidR="00592FB3">
        <w:t xml:space="preserve"> to the combined behaviour</w:t>
      </w:r>
      <w:r w:rsidR="00DE1799">
        <w:t xml:space="preserve"> of</w:t>
      </w:r>
      <w:r w:rsidR="00433B5E">
        <w:t xml:space="preserve"> </w:t>
      </w:r>
      <w:r w:rsidR="003D4B71">
        <w:t xml:space="preserve">this work’s proposed </w:t>
      </w:r>
      <w:r w:rsidR="00DE1799">
        <w:t>protocol</w:t>
      </w:r>
      <w:r w:rsidR="00393463">
        <w:t>s</w:t>
      </w:r>
      <w:r w:rsidR="003D4B71">
        <w:t>.</w:t>
      </w:r>
    </w:p>
    <w:p w14:paraId="29108F05" w14:textId="1B9C76C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61" w:name="_Toc482733995"/>
      <w:r w:rsidRPr="008D30A5">
        <w:lastRenderedPageBreak/>
        <w:t>CubeSat Communication</w:t>
      </w:r>
      <w:r w:rsidR="00764DB4">
        <w:t>s</w:t>
      </w:r>
      <w:bookmarkEnd w:id="61"/>
    </w:p>
    <w:p w14:paraId="42D9986E" w14:textId="7E117198"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w:t>
      </w:r>
      <w:r w:rsidR="003D4B71">
        <w:t xml:space="preserve"> </w: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 </w:instrTex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EN.CITE.DATA </w:instrText>
      </w:r>
      <w:r w:rsidR="003D4B71">
        <w:fldChar w:fldCharType="end"/>
      </w:r>
      <w:r w:rsidR="003D4B71">
        <w:fldChar w:fldCharType="separate"/>
      </w:r>
      <w:r w:rsidR="003D4B71">
        <w:rPr>
          <w:noProof/>
        </w:rPr>
        <w:t>[99-102]</w:t>
      </w:r>
      <w:r w:rsidR="003D4B71">
        <w:fldChar w:fldCharType="end"/>
      </w:r>
      <w:r w:rsidR="008D30A5" w:rsidRPr="008D30A5">
        <w:t xml:space="preserve">. These works are out of the scope of this project </w:t>
      </w:r>
      <w:r w:rsidR="00592FB3">
        <w:t>due to their focus on</w:t>
      </w:r>
      <w:r w:rsidR="003D4B71">
        <w:t xml:space="preserve"> CSNs</w:t>
      </w:r>
      <w:r w:rsidR="008D30A5" w:rsidRPr="008D30A5">
        <w:t xml:space="preserve"> applications</w:t>
      </w:r>
      <w:r w:rsidR="003D4B71">
        <w:t xml:space="preserve"> rather than CSN communication protocols</w:t>
      </w:r>
      <w:r w:rsidR="00530468">
        <w:t>.</w:t>
      </w:r>
    </w:p>
    <w:p w14:paraId="18722E76" w14:textId="2741A020" w:rsidR="005A779C" w:rsidRDefault="007835F0" w:rsidP="00362833">
      <w:r>
        <w:t xml:space="preserve">The most relevant </w:t>
      </w:r>
      <w:r w:rsidR="003D4B71">
        <w:t xml:space="preserve">published </w:t>
      </w:r>
      <w:r>
        <w:t xml:space="preserve">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w:t>
      </w:r>
      <w:r w:rsidR="004A220E">
        <w:t>.</w:t>
      </w:r>
    </w:p>
    <w:p w14:paraId="5FA84B56" w14:textId="70F81E4B"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w:t>
      </w:r>
      <w:r w:rsidR="003D4B71">
        <w:t>a cluster or constellation. Quoting</w:t>
      </w:r>
      <w:r w:rsidR="00B75A45">
        <w:t xml:space="preserv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 xml:space="preserve">the functionalities of a single large satellite are distributed across multiple modules, which interact </w:t>
      </w:r>
      <w:r w:rsidR="00932170" w:rsidRPr="00932170">
        <w:lastRenderedPageBreak/>
        <w:t>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6F7640">
        <w:t xml:space="preserve">Figure </w:t>
      </w:r>
      <w:r w:rsidR="006F7640">
        <w:rPr>
          <w:noProof/>
        </w:rPr>
        <w:t>15</w:t>
      </w:r>
      <w:r w:rsidR="00932170">
        <w:fldChar w:fldCharType="end"/>
      </w:r>
      <w:r w:rsidR="007835F0">
        <w:t>). T</w:t>
      </w:r>
      <w:r w:rsidR="00513A1D">
        <w:t xml:space="preserve">his work’s hypothetical mission involves a CSN </w:t>
      </w:r>
      <w:r w:rsidR="00932170">
        <w:t>in</w:t>
      </w:r>
      <w:r w:rsidR="00513A1D">
        <w:t xml:space="preserve"> a cluster formation operating</w:t>
      </w:r>
      <w:r w:rsidR="00932170">
        <w:t xml:space="preserve"> as</w:t>
      </w:r>
      <w:r w:rsidR="00513A1D">
        <w:t xml:space="preserve"> a swarm</w:t>
      </w:r>
      <w:r w:rsidR="00932170">
        <w:t>.</w:t>
      </w:r>
    </w:p>
    <w:p w14:paraId="32A2946C" w14:textId="2861AD99" w:rsidR="00932170" w:rsidRDefault="006F7640" w:rsidP="004C7875">
      <w:pPr>
        <w:pStyle w:val="Centered"/>
      </w:pPr>
      <w:r>
        <w:rPr>
          <w:noProof/>
        </w:rPr>
        <w:pict w14:anchorId="455E18A4">
          <v:shape id="_x0000_i1037" type="#_x0000_t75" style="width:324.65pt;height:246pt">
            <v:imagedata r:id="rId24" o:title="f6_topgraphic01_landscape-1"/>
          </v:shape>
        </w:pict>
      </w:r>
    </w:p>
    <w:p w14:paraId="6AEFD073" w14:textId="0128DF63" w:rsidR="00932170" w:rsidRDefault="00932170" w:rsidP="00362833">
      <w:pPr>
        <w:pStyle w:val="Figurecaption"/>
      </w:pPr>
      <w:bookmarkStart w:id="62" w:name="_Ref480791655"/>
      <w:bookmarkStart w:id="63" w:name="_Toc482731876"/>
      <w:r>
        <w:t xml:space="preserve">Figure </w:t>
      </w:r>
      <w:r>
        <w:fldChar w:fldCharType="begin"/>
      </w:r>
      <w:r>
        <w:instrText xml:space="preserve"> SEQ Figure \* ARABIC </w:instrText>
      </w:r>
      <w:r>
        <w:fldChar w:fldCharType="separate"/>
      </w:r>
      <w:r w:rsidR="006F7640">
        <w:rPr>
          <w:noProof/>
        </w:rPr>
        <w:t>15</w:t>
      </w:r>
      <w:r>
        <w:fldChar w:fldCharType="end"/>
      </w:r>
      <w:bookmarkEnd w:id="62"/>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3"/>
    </w:p>
    <w:p w14:paraId="309262D2" w14:textId="0042669D" w:rsidR="009607E9" w:rsidRDefault="009607E9" w:rsidP="00362833">
      <w:pPr>
        <w:pStyle w:val="Heading3"/>
      </w:pPr>
      <w:bookmarkStart w:id="64" w:name="_Ref481852912"/>
      <w:bookmarkStart w:id="65" w:name="_Toc482733996"/>
      <w:r>
        <w:t>Physical Layer</w:t>
      </w:r>
      <w:bookmarkEnd w:id="64"/>
      <w:bookmarkEnd w:id="65"/>
    </w:p>
    <w:p w14:paraId="58B23791" w14:textId="73D2B41C" w:rsidR="00932170" w:rsidRDefault="007835F0" w:rsidP="00362833">
      <w:r>
        <w:t>Although aspects of the</w:t>
      </w:r>
      <w:r w:rsidR="00932170">
        <w:t xml:space="preserve"> physical layer of</w:t>
      </w:r>
      <w:r w:rsidR="003D00D3">
        <w:t xml:space="preserve"> the</w:t>
      </w:r>
      <w:r w:rsidR="00932170">
        <w:t xml:space="preserve">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w:t>
      </w:r>
      <w:r w:rsidR="00CD722A">
        <w:lastRenderedPageBreak/>
        <w:t>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487DC045"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w:t>
      </w:r>
      <w:r w:rsidR="003D00D3">
        <w:t>vanced antenna. N</w:t>
      </w:r>
      <w:r w:rsidR="00CD722A">
        <w:t xml:space="preserve">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w:t>
      </w:r>
      <w:r w:rsidR="003D00D3">
        <w:t xml:space="preserve">generally </w:t>
      </w:r>
      <w:r w:rsidR="00DB0CA9">
        <w:t xml:space="preserve">full duplex </w:t>
      </w:r>
      <w:r w:rsidR="003D00D3">
        <w:t>and favour</w:t>
      </w:r>
      <w:r w:rsidR="00F85897">
        <w:t xml:space="preserve"> Time Division Duplex (TDD) over Frequency Division Duplex (FDD).</w:t>
      </w:r>
      <w:r w:rsidR="00DB0CA9">
        <w:t xml:space="preserve"> </w:t>
      </w:r>
    </w:p>
    <w:p w14:paraId="1C19FCB0" w14:textId="233E710F" w:rsidR="00BC16ED" w:rsidRDefault="00BC16ED" w:rsidP="00362833">
      <w:pPr>
        <w:pStyle w:val="Heading3"/>
      </w:pPr>
      <w:bookmarkStart w:id="66" w:name="_Toc482733997"/>
      <w:r>
        <w:t>Data Link Layer</w:t>
      </w:r>
      <w:bookmarkEnd w:id="66"/>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554FAAEF" w:rsidR="00FF10CF" w:rsidRDefault="00FF10CF" w:rsidP="00362833">
      <w:r>
        <w:t>MAC protocol</w:t>
      </w:r>
      <w:r w:rsidR="00704CE3">
        <w:t>s</w:t>
      </w:r>
      <w:r>
        <w:t xml:space="preserve"> have a considerable effect on energy efficiency, network scalability, channel utilization, latency and throughput. </w:t>
      </w:r>
      <w:r w:rsidR="00704CE3">
        <w:t>There are two main classifications of MAC protocol: contention based and contention free. Contention based protocols</w:t>
      </w:r>
      <w:r w:rsidR="003D00D3">
        <w:t>,</w:t>
      </w:r>
      <w:r w:rsidR="00704CE3">
        <w:t xml:space="preserve"> such as Carrier Sense Multiple Access (CSMA)</w:t>
      </w:r>
      <w:r w:rsidR="00621C58">
        <w:t xml:space="preserve"> derivatives</w:t>
      </w:r>
      <w:r w:rsidR="003D00D3">
        <w:t>,</w:t>
      </w:r>
      <w:r w:rsidR="00704CE3">
        <w:t xml:space="preserve"> rely on detecting when the medium is in use and when two sign</w:t>
      </w:r>
      <w:r w:rsidR="00621C58">
        <w:t xml:space="preserve">als </w:t>
      </w:r>
      <w:r w:rsidR="00621C58">
        <w:lastRenderedPageBreak/>
        <w:t xml:space="preserve">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w:t>
      </w:r>
      <w:r w:rsidR="003D00D3">
        <w:t>contention freedom</w:t>
      </w:r>
      <w:r w:rsidR="00750352">
        <w:t xml:space="preserve"> by allowing </w:t>
      </w:r>
      <w:r w:rsidR="00704CE3">
        <w:t xml:space="preserve">multiple agents to communicate at once without by logically dividing the medium such as with </w:t>
      </w:r>
      <w:r w:rsidR="003D00D3">
        <w:t>Code</w:t>
      </w:r>
      <w:r w:rsidR="00704CE3">
        <w:t xml:space="preserve"> </w:t>
      </w:r>
      <w:r w:rsidR="00704CE3" w:rsidRPr="00704CE3">
        <w:t>Division Multiple Access</w:t>
      </w:r>
      <w:r w:rsidR="003D00D3">
        <w:t xml:space="preserve"> (C</w:t>
      </w:r>
      <w:r w:rsidR="00704CE3">
        <w: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6F7640">
        <w:t xml:space="preserve">Figure </w:t>
      </w:r>
      <w:r w:rsidR="006F7640">
        <w:rPr>
          <w:noProof/>
        </w:rPr>
        <w:t>16</w:t>
      </w:r>
      <w:r w:rsidR="00704CE3">
        <w:fldChar w:fldCharType="end"/>
      </w:r>
      <w:r w:rsidR="00704CE3">
        <w:t>).</w:t>
      </w:r>
    </w:p>
    <w:p w14:paraId="27B18A62" w14:textId="28B1AF95" w:rsidR="00704CE3" w:rsidRDefault="006F7640" w:rsidP="004C7875">
      <w:pPr>
        <w:pStyle w:val="Centered"/>
      </w:pPr>
      <w:r>
        <w:pict w14:anchorId="6D172468">
          <v:shape id="_x0000_i1038" type="#_x0000_t75" style="width:229.35pt;height:247.35pt">
            <v:imagedata r:id="rId25" o:title="F-T-CDMA"/>
          </v:shape>
        </w:pict>
      </w:r>
    </w:p>
    <w:p w14:paraId="77309D75" w14:textId="19738E3A" w:rsidR="00704CE3" w:rsidRDefault="00704CE3" w:rsidP="00362833">
      <w:pPr>
        <w:pStyle w:val="Figurecaption"/>
      </w:pPr>
      <w:bookmarkStart w:id="67" w:name="_Ref480795265"/>
      <w:bookmarkStart w:id="68" w:name="_Toc482731877"/>
      <w:r>
        <w:t xml:space="preserve">Figure </w:t>
      </w:r>
      <w:r>
        <w:fldChar w:fldCharType="begin"/>
      </w:r>
      <w:r>
        <w:instrText xml:space="preserve"> SEQ Figure \* ARABIC </w:instrText>
      </w:r>
      <w:r>
        <w:fldChar w:fldCharType="separate"/>
      </w:r>
      <w:r w:rsidR="006F7640">
        <w:rPr>
          <w:noProof/>
        </w:rPr>
        <w:t>16</w:t>
      </w:r>
      <w:r>
        <w:fldChar w:fldCharType="end"/>
      </w:r>
      <w:bookmarkEnd w:id="67"/>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8"/>
      <w:r>
        <w:t xml:space="preserve"> </w:t>
      </w:r>
    </w:p>
    <w:p w14:paraId="62F9BBE4" w14:textId="2C86CAF5"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w:t>
      </w:r>
      <w:r w:rsidR="003D00D3">
        <w:t>,</w:t>
      </w:r>
      <w:r>
        <w:t xml:space="preserve"> several aspects of 802.11 based sta</w:t>
      </w:r>
      <w:r w:rsidR="005F0B10">
        <w:t xml:space="preserve">ndards are unsuitable for space-bound </w:t>
      </w:r>
      <w:r>
        <w:t>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w:t>
      </w:r>
      <w:r>
        <w:lastRenderedPageBreak/>
        <w:t xml:space="preserve">known propagation models and GNSS based information the </w:t>
      </w:r>
      <w:r w:rsidR="00621C58">
        <w:t xml:space="preserve">proposed </w:t>
      </w:r>
      <w:r>
        <w:t>modified</w:t>
      </w:r>
      <w:r w:rsidR="00621C58">
        <w:t xml:space="preserve"> 802.11 approach adjusts</w:t>
      </w:r>
      <w:r w:rsidR="005F0B10">
        <w:t xml:space="preserve"> IFSs and</w:t>
      </w:r>
      <w:r>
        <w:t xml:space="preserve"> contention windows to fit communication delays. The distributed adjustmen</w:t>
      </w:r>
      <w:r w:rsidR="005F0B10">
        <w:t>t of IFSs and contention window may introduce</w:t>
      </w:r>
      <w:r>
        <w:t xml:space="preserve">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0FA931C5"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5F0B10">
        <w:rPr>
          <w:i/>
        </w:rPr>
        <w:t xml:space="preserve">. </w:t>
      </w:r>
      <w:r w:rsidR="005F0B10">
        <w:t>This approach ensures that the medium is free from the perspective of the receiving node</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5F0B10">
        <w:t>in</w:t>
      </w:r>
      <w:r w:rsidR="00885976">
        <w:t xml:space="preserve"> situations with low frequency communications</w:t>
      </w:r>
      <w:r w:rsidR="0001547A">
        <w:t xml:space="preserve"> </w:t>
      </w:r>
      <w:r w:rsidR="00224EB0">
        <w:t>and</w:t>
      </w:r>
      <w:r w:rsidR="0001547A">
        <w:t xml:space="preserve"> tightly grouped formations.</w:t>
      </w:r>
    </w:p>
    <w:p w14:paraId="694918EA" w14:textId="2B5D17F8"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The proposed protocol employs a form of half-duplex CDMA which allows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w:t>
      </w:r>
      <w:r w:rsidR="00765287">
        <w:lastRenderedPageBreak/>
        <w:t xml:space="preserve">latency communications. Given this, CDMA may be the best approach. However, for the CSN PvTP </w:t>
      </w:r>
      <w:r w:rsidR="008F46D2">
        <w:t>trade-off</w:t>
      </w:r>
      <w:r w:rsidR="00765287">
        <w:t xml:space="preserve">, the additional power requirements of </w:t>
      </w:r>
      <w:r w:rsidR="005F0B10">
        <w:t xml:space="preserve">pure </w:t>
      </w:r>
      <w:r w:rsidR="00765287">
        <w:t>CDMA are not matched by obvious benefits in throughput.</w:t>
      </w:r>
    </w:p>
    <w:p w14:paraId="5FE8B0FA" w14:textId="570E9262"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 xml:space="preserve">utilizes a mix of </w:t>
      </w:r>
      <w:r w:rsidR="005F0B10">
        <w:t>Time Division Multiple Access (</w:t>
      </w:r>
      <w:r w:rsidR="006601E1">
        <w:t>TDMA</w:t>
      </w:r>
      <w:r w:rsidR="005F0B10">
        <w:t>) (</w:t>
      </w:r>
      <w:r w:rsidR="005F0B10">
        <w:fldChar w:fldCharType="begin"/>
      </w:r>
      <w:r w:rsidR="005F0B10">
        <w:instrText xml:space="preserve"> REF _Ref480795265 \h </w:instrText>
      </w:r>
      <w:r w:rsidR="005F0B10">
        <w:fldChar w:fldCharType="separate"/>
      </w:r>
      <w:r w:rsidR="006F7640">
        <w:t xml:space="preserve">Figure </w:t>
      </w:r>
      <w:r w:rsidR="006F7640">
        <w:rPr>
          <w:noProof/>
        </w:rPr>
        <w:t>16</w:t>
      </w:r>
      <w:r w:rsidR="005F0B10">
        <w:fldChar w:fldCharType="end"/>
      </w:r>
      <w:r w:rsidR="005F0B10">
        <w:t>)</w:t>
      </w:r>
      <w:r w:rsidR="006601E1">
        <w:t xml:space="preserve"> and CSMA in an attempt</w:t>
      </w:r>
      <w:r>
        <w:t xml:space="preserve"> maximize channel (medium) utilization. </w:t>
      </w:r>
      <w:r w:rsidR="006601E1">
        <w:t xml:space="preserve">LDMA </w:t>
      </w:r>
      <w:r w:rsidR="00606E30">
        <w:t>allows network elements to operate in</w:t>
      </w:r>
      <w:r w:rsidR="006601E1">
        <w:t xml:space="preserve"> two different modes</w:t>
      </w:r>
      <w:r w:rsidR="005F0B10">
        <w:t>:</w:t>
      </w:r>
      <w:r w:rsidR="006601E1">
        <w:t xml:space="preserve">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6F7640">
        <w:t xml:space="preserve">Figure </w:t>
      </w:r>
      <w:r w:rsidR="006F7640">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w:t>
      </w:r>
      <w:r w:rsidR="00585D56">
        <w:t>s</w:t>
      </w:r>
      <w:r w:rsidR="006601E1">
        <w:t xml:space="preserve"> and slot ownership may be fixed or may be negotiated between nodes</w:t>
      </w:r>
      <w:r w:rsidR="00606E30">
        <w:t xml:space="preserve"> in a distributed manner</w:t>
      </w:r>
      <w:r w:rsidR="006601E1">
        <w:t>.</w:t>
      </w:r>
      <w:r w:rsidR="00606E30">
        <w:t xml:space="preserve"> LDMA uses a fixed TDMA scheme. </w:t>
      </w:r>
    </w:p>
    <w:p w14:paraId="7CE32828" w14:textId="3ADEB51A" w:rsidR="004149BA" w:rsidRDefault="00606E30" w:rsidP="00362833">
      <w:r>
        <w:t xml:space="preserve">In LCL mode, a version of CSMA is used. </w:t>
      </w:r>
      <w:r w:rsidR="00E47BBE">
        <w:t>Several nodes in LDMA may be</w:t>
      </w:r>
      <w:r>
        <w:t xml:space="preserve"> in differing modes at any o</w:t>
      </w:r>
      <w:r w:rsidR="00585D56">
        <w:t>ne time. As such, nodes</w:t>
      </w:r>
      <w:r>
        <w:t xml:space="preserve"> in LCL mode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w:t>
      </w:r>
      <w:r w:rsidR="00585D56">
        <w:t>between</w:t>
      </w:r>
      <w:r w:rsidR="00531890">
        <w:t xml:space="preserve"> LCL to HCL based on the number of conflict frames </w:t>
      </w:r>
      <w:r w:rsidR="00E47BBE">
        <w:t>detected</w:t>
      </w:r>
      <w:r w:rsidR="00585D56">
        <w:t>.</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02769A4E" w:rsidR="004149BA" w:rsidRDefault="004149BA" w:rsidP="00362833">
      <w:pPr>
        <w:pStyle w:val="Figurecaption"/>
      </w:pPr>
      <w:bookmarkStart w:id="69" w:name="_Ref480803268"/>
      <w:bookmarkStart w:id="70" w:name="_Toc482731878"/>
      <w:r>
        <w:t xml:space="preserve">Figure </w:t>
      </w:r>
      <w:r>
        <w:fldChar w:fldCharType="begin"/>
      </w:r>
      <w:r>
        <w:instrText xml:space="preserve"> SEQ Figure \* ARABIC </w:instrText>
      </w:r>
      <w:r>
        <w:fldChar w:fldCharType="separate"/>
      </w:r>
      <w:r w:rsidR="006F7640">
        <w:rPr>
          <w:noProof/>
        </w:rPr>
        <w:t>17</w:t>
      </w:r>
      <w:r>
        <w:fldChar w:fldCharType="end"/>
      </w:r>
      <w:bookmarkEnd w:id="69"/>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70"/>
      <w:r w:rsidR="001042AC">
        <w:fldChar w:fldCharType="end"/>
      </w:r>
    </w:p>
    <w:p w14:paraId="6844ADFE" w14:textId="4D6A1746"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w:t>
      </w:r>
      <w:r w:rsidR="00585D56">
        <w:t>“saturated”</w:t>
      </w:r>
      <w:r>
        <w:t xml:space="preserve"> conditions wherein </w:t>
      </w:r>
      <w:r w:rsidR="0001617E">
        <w:t xml:space="preserve">a node always has a data </w:t>
      </w:r>
      <w:r w:rsidR="000B273F">
        <w:t>packet queued to</w:t>
      </w:r>
      <w:r w:rsidR="0001617E">
        <w:t xml:space="preserve"> send.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6F7640">
        <w:t xml:space="preserve">Figure </w:t>
      </w:r>
      <w:r w:rsidR="006F7640">
        <w:rPr>
          <w:noProof/>
        </w:rPr>
        <w:t>17</w:t>
      </w:r>
      <w:r w:rsidR="0001617E">
        <w:fldChar w:fldCharType="end"/>
      </w:r>
      <w:r w:rsidR="0001617E">
        <w:t xml:space="preserve">. </w:t>
      </w:r>
    </w:p>
    <w:p w14:paraId="18982E1A" w14:textId="680A8D00"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 xml:space="preserve">approach. </w:t>
      </w:r>
      <w:r w:rsidR="00585D56">
        <w:t>Similarly</w:t>
      </w:r>
      <w:r w:rsidR="000B273F">
        <w:t xml:space="preserve"> the protocol </w:t>
      </w:r>
      <w:r w:rsidR="00E47BBE">
        <w:t>mirrors</w:t>
      </w:r>
      <w:r>
        <w:t xml:space="preserve"> </w:t>
      </w:r>
      <w:r w:rsidR="00585D56">
        <w:t xml:space="preserve">a </w:t>
      </w:r>
      <w:r>
        <w:t>pure TDMA</w:t>
      </w:r>
      <w:r w:rsidR="00585D56">
        <w:t xml:space="preserve"> approach</w:t>
      </w:r>
      <w:r>
        <w:t xml:space="preserve"> as activity increases</w:t>
      </w:r>
      <w:r w:rsidR="00E47BBE">
        <w:t xml:space="preserve"> (</w:t>
      </w:r>
      <w:r w:rsidR="00E47BBE">
        <w:fldChar w:fldCharType="begin"/>
      </w:r>
      <w:r w:rsidR="00E47BBE">
        <w:instrText xml:space="preserve"> REF _Ref480803268 \h </w:instrText>
      </w:r>
      <w:r w:rsidR="00E47BBE">
        <w:fldChar w:fldCharType="separate"/>
      </w:r>
      <w:r w:rsidR="006F7640">
        <w:t xml:space="preserve">Figure </w:t>
      </w:r>
      <w:r w:rsidR="006F7640">
        <w:rPr>
          <w:noProof/>
        </w:rPr>
        <w:t>17</w:t>
      </w:r>
      <w:r w:rsidR="00E47BBE">
        <w:fldChar w:fldCharType="end"/>
      </w:r>
      <w:r w:rsidR="00E47BBE">
        <w:t>)</w:t>
      </w:r>
      <w:r>
        <w:t xml:space="preserve">. The </w:t>
      </w:r>
      <w:r w:rsidR="002502A9">
        <w:t>energy</w:t>
      </w:r>
      <w:r>
        <w:t xml:space="preserve">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will incur a</w:t>
      </w:r>
      <w:r w:rsidR="00585D56">
        <w:t>n</w:t>
      </w:r>
      <w:r w:rsidR="004A6B7D">
        <w:t xml:space="preserve"> </w:t>
      </w:r>
      <w:r w:rsidR="002502A9">
        <w:t>energy</w:t>
      </w:r>
      <w:r w:rsidR="004A6B7D">
        <w:t xml:space="preserve"> consumption penalty over time. In comparison, </w:t>
      </w:r>
      <w:r w:rsidR="004A6B7D">
        <w:lastRenderedPageBreak/>
        <w:t>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6A7B9164"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t>.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6C11DB1B" w:rsidR="00A27E0A" w:rsidRDefault="00A27E0A" w:rsidP="00A27E0A">
      <w:pPr>
        <w:pStyle w:val="Centered"/>
      </w:pPr>
      <w:r>
        <w:rPr>
          <w:noProof/>
          <w:lang w:val="en-US" w:eastAsia="en-US"/>
        </w:rPr>
        <w:drawing>
          <wp:inline distT="0" distB="0" distL="0" distR="0" wp14:anchorId="4E272DCC" wp14:editId="4912AA08">
            <wp:extent cx="4170045" cy="2500630"/>
            <wp:effectExtent l="0" t="0" r="190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0045" cy="2500630"/>
                    </a:xfrm>
                    <a:prstGeom prst="rect">
                      <a:avLst/>
                    </a:prstGeom>
                    <a:noFill/>
                    <a:ln>
                      <a:noFill/>
                    </a:ln>
                  </pic:spPr>
                </pic:pic>
              </a:graphicData>
            </a:graphic>
          </wp:inline>
        </w:drawing>
      </w:r>
    </w:p>
    <w:p w14:paraId="0E38982E" w14:textId="2F461DC8" w:rsidR="00A27E0A" w:rsidRDefault="00A27E0A" w:rsidP="00A27E0A">
      <w:pPr>
        <w:pStyle w:val="Figurecaption"/>
      </w:pPr>
      <w:bookmarkStart w:id="71" w:name="_Ref480806838"/>
      <w:bookmarkStart w:id="72" w:name="_Toc482731879"/>
      <w:r>
        <w:t xml:space="preserve">Figure </w:t>
      </w:r>
      <w:r>
        <w:fldChar w:fldCharType="begin"/>
      </w:r>
      <w:r>
        <w:instrText xml:space="preserve"> SEQ Figure \* ARABIC </w:instrText>
      </w:r>
      <w:r>
        <w:fldChar w:fldCharType="separate"/>
      </w:r>
      <w:r w:rsidR="006F7640">
        <w:rPr>
          <w:noProof/>
        </w:rPr>
        <w:t>18</w:t>
      </w:r>
      <w:r>
        <w:fldChar w:fldCharType="end"/>
      </w:r>
      <w:bookmarkEnd w:id="71"/>
      <w:r>
        <w:t xml:space="preserve">. Throughput here is measured as the amount of time spent transmitting data divided by the amount of </w:t>
      </w:r>
      <w:r w:rsidR="00585D56">
        <w:t>time available to transmit data</w:t>
      </w:r>
      <w:r>
        <w:t xml:space="preserve">.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2"/>
      <w:r>
        <w:fldChar w:fldCharType="end"/>
      </w:r>
    </w:p>
    <w:p w14:paraId="164AD739" w14:textId="4A57DC42" w:rsidR="00512F15" w:rsidRDefault="00512F15" w:rsidP="00362833">
      <w:r>
        <w:t xml:space="preserve">The C/TDMA protocol </w:t>
      </w:r>
      <w:r w:rsidR="00860CDE">
        <w:t xml:space="preserve">is </w:t>
      </w:r>
      <w:r>
        <w:t xml:space="preserve">chosen as the starting point for </w:t>
      </w:r>
      <w:r w:rsidR="00860CDE">
        <w:t>this work’s proposed</w:t>
      </w:r>
      <w:r w:rsidR="008B6871">
        <w:t xml:space="preserve"> MAC protocol. T</w:t>
      </w:r>
      <w:r w:rsidR="00A009E2">
        <w:t>he details</w:t>
      </w:r>
      <w:r>
        <w:t xml:space="preserve"> of the protocol will be discussed </w:t>
      </w:r>
      <w:r w:rsidR="00860CDE">
        <w:t>at length in chapter 3</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lastRenderedPageBreak/>
        <w:t>CSMA/CA approach (</w:t>
      </w:r>
      <w:r w:rsidR="00A009E2">
        <w:fldChar w:fldCharType="begin"/>
      </w:r>
      <w:r w:rsidR="00A009E2">
        <w:instrText xml:space="preserve"> REF _Ref480806838 \h </w:instrText>
      </w:r>
      <w:r w:rsidR="00A009E2">
        <w:fldChar w:fldCharType="separate"/>
      </w:r>
      <w:r w:rsidR="006F7640">
        <w:t xml:space="preserve">Figure </w:t>
      </w:r>
      <w:r w:rsidR="006F7640">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w:t>
      </w:r>
      <w:r w:rsidR="008B6871">
        <w:t>non-master nodes to</w:t>
      </w:r>
      <w:r w:rsidR="00A009E2">
        <w:t xml:space="preserve"> conserve energy.</w:t>
      </w:r>
    </w:p>
    <w:p w14:paraId="444AA5C3" w14:textId="334FB5B1" w:rsidR="00BC16ED" w:rsidRDefault="00BC16ED" w:rsidP="00362833">
      <w:pPr>
        <w:pStyle w:val="Heading3"/>
      </w:pPr>
      <w:bookmarkStart w:id="73" w:name="_Toc482733998"/>
      <w:r>
        <w:t>Network Layer</w:t>
      </w:r>
      <w:bookmarkEnd w:id="73"/>
    </w:p>
    <w:p w14:paraId="13FA2796" w14:textId="49E42F86"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8B6871">
        <w:t xml:space="preserve"> CubeSats with</w:t>
      </w:r>
      <w:r w:rsidR="00C319DB">
        <w:t xml:space="preserve"> low amount</w:t>
      </w:r>
      <w:r w:rsidR="008B6871">
        <w:t>s</w:t>
      </w:r>
      <w:r w:rsidR="00C319DB">
        <w:t xml:space="preserve">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w:t>
      </w:r>
      <w:r w:rsidR="008B6871">
        <w:t>satellites. T</w:t>
      </w:r>
      <w:r w:rsidR="00E0116D">
        <w:t xml:space="preserve">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26A83169"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8B6871">
        <w:t xml:space="preserve"> T</w:t>
      </w:r>
      <w:r w:rsidR="0004442F">
        <w: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lastRenderedPageBreak/>
        <w:t>instance,</w:t>
      </w:r>
      <w:r w:rsidR="003B4DBD">
        <w:t xml:space="preserve"> the authors discuss delay tolerant networking (DTN) at length. DTN has been proposed recently by some for small satellite applications</w:t>
      </w:r>
      <w:r w:rsidR="008B6871">
        <w:t xml:space="preserve">. However, notable </w:t>
      </w:r>
      <w:r w:rsidR="009E723C">
        <w:t xml:space="preserve">works </w:t>
      </w:r>
      <w:r w:rsidR="00F1150E">
        <w:t xml:space="preserve">on </w:t>
      </w:r>
      <w:r w:rsidR="008B6871">
        <w:t>DTN for CubeSats</w:t>
      </w:r>
      <w:r w:rsidR="009E723C">
        <w:t xml:space="preserve"> have yet to be </w:t>
      </w:r>
      <w:r w:rsidR="008B6871">
        <w:t>published</w:t>
      </w:r>
      <w:r w:rsidR="009E723C">
        <w:t>.</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547955E8"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w:t>
      </w:r>
      <w:r w:rsidR="008B6871">
        <w:t>is provided for</w:t>
      </w:r>
      <w:r>
        <w:t xml:space="preserve"> further work on routing</w:t>
      </w:r>
      <w:r w:rsidR="00541940">
        <w:t xml:space="preserve">.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6D8EA52F" w:rsidR="00BC16ED" w:rsidRPr="00BC16ED" w:rsidRDefault="00BC16ED" w:rsidP="00362833">
      <w:pPr>
        <w:pStyle w:val="Heading3"/>
      </w:pPr>
      <w:bookmarkStart w:id="74" w:name="_Toc482733999"/>
      <w:r>
        <w:lastRenderedPageBreak/>
        <w:t>Other</w:t>
      </w:r>
      <w:r w:rsidR="00224EB0">
        <w:t xml:space="preserve"> </w:t>
      </w:r>
      <w:r>
        <w:t>Works</w:t>
      </w:r>
      <w:bookmarkEnd w:id="74"/>
    </w:p>
    <w:p w14:paraId="07B72AF5" w14:textId="452A4E09"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w:t>
      </w:r>
      <w:r w:rsidR="002007B9">
        <w:t>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324F3F16" w:rsidR="008D30A5" w:rsidRDefault="008D30A5" w:rsidP="00362833">
      <w:r w:rsidRPr="008D30A5">
        <w:t xml:space="preserve">Another survey style paper on inter-satellite link for CubeSats by Budianu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w:t>
      </w:r>
      <w:r w:rsidR="008B6871">
        <w:t>an</w:t>
      </w:r>
      <w:r w:rsidR="00BC16ED">
        <w:t xml:space="preserve"> overview of the field.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w:t>
      </w:r>
      <w:r w:rsidR="008B6871">
        <w:t>to areas relevant to this work.</w:t>
      </w:r>
    </w:p>
    <w:p w14:paraId="37C21BBC" w14:textId="79C44990" w:rsidR="008D30A5" w:rsidRDefault="008D30A5" w:rsidP="00362833">
      <w:pPr>
        <w:pStyle w:val="Heading2"/>
      </w:pPr>
      <w:bookmarkStart w:id="75" w:name="_Toc482734000"/>
      <w:r>
        <w:t>Other Areas of Note</w:t>
      </w:r>
      <w:bookmarkEnd w:id="75"/>
    </w:p>
    <w:p w14:paraId="7A470A9A" w14:textId="0C79116F"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rsidR="008B6871">
        <w:t xml:space="preserve"> further</w:t>
      </w:r>
      <w:r>
        <w:t xml:space="preserve"> illustrate </w:t>
      </w:r>
      <w:r w:rsidR="00B12FD4">
        <w:t>the considerable context</w:t>
      </w:r>
      <w:r>
        <w:t xml:space="preserve"> which must</w:t>
      </w:r>
      <w:r w:rsidR="00541940">
        <w:t xml:space="preserve"> be considered when exploring aspects of</w:t>
      </w:r>
      <w:r w:rsidR="008B6871">
        <w:t xml:space="preserve"> CSNs</w:t>
      </w:r>
      <w:r w:rsidR="00A27E0A">
        <w:t>.</w:t>
      </w:r>
    </w:p>
    <w:p w14:paraId="3142AD27" w14:textId="22250689" w:rsidR="00A0374E" w:rsidRDefault="00A0374E" w:rsidP="00362833">
      <w:pPr>
        <w:pStyle w:val="Heading3"/>
      </w:pPr>
      <w:bookmarkStart w:id="76" w:name="_Toc482734001"/>
      <w:r>
        <w:t>Energy Aware Scheduling</w:t>
      </w:r>
      <w:bookmarkEnd w:id="76"/>
    </w:p>
    <w:p w14:paraId="017883B3" w14:textId="38B7E668" w:rsidR="00A0374E" w:rsidRPr="00A0374E" w:rsidRDefault="00B12FD4" w:rsidP="00362833">
      <w:r>
        <w:t>E</w:t>
      </w:r>
      <w:r w:rsidRPr="00B12FD4">
        <w:t>nergy aware schedulin</w:t>
      </w:r>
      <w:r>
        <w:t>g is an active area of research in terrestrial</w:t>
      </w:r>
      <w:r w:rsidR="008B6871">
        <w:t xml:space="preserve"> research</w:t>
      </w:r>
      <w:r>
        <w:t xml:space="preserve"> domain</w:t>
      </w:r>
      <w:r w:rsidR="008B6871">
        <w:t>s</w:t>
      </w:r>
      <w:r>
        <w:t xml:space="preserve">,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notable</w:t>
      </w:r>
      <w:r w:rsidR="008B6871">
        <w:t xml:space="preserve"> energy aware scheduling</w:t>
      </w:r>
      <w:r w:rsidR="004C6929">
        <w:t xml:space="preserve"> related</w:t>
      </w:r>
      <w:r>
        <w:t xml:space="preserv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 xml:space="preserve">the </w:t>
      </w:r>
      <w:r w:rsidR="00461BFF">
        <w:t>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w:t>
      </w:r>
      <w:r w:rsidR="009E7163">
        <w:lastRenderedPageBreak/>
        <w:t>predict</w:t>
      </w:r>
      <w:r w:rsidR="00541940">
        <w:t>s</w:t>
      </w:r>
      <w:r w:rsidR="009E7163">
        <w:t xml:space="preserve"> </w:t>
      </w:r>
      <w:r w:rsidR="004C6929">
        <w:t>power usage</w:t>
      </w:r>
      <w:r w:rsidR="009E7163">
        <w:t xml:space="preserv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4C6929">
        <w:t xml:space="preserve"> energy efficiency</w:t>
      </w:r>
      <w:r w:rsidR="009E7163">
        <w:t>.</w:t>
      </w:r>
    </w:p>
    <w:p w14:paraId="4D067CF6" w14:textId="65B9FEAC" w:rsidR="00A0374E" w:rsidRDefault="00A0374E" w:rsidP="00362833">
      <w:pPr>
        <w:pStyle w:val="Heading3"/>
      </w:pPr>
      <w:bookmarkStart w:id="77" w:name="_Toc482734002"/>
      <w:r>
        <w:t>Delay Tolerant Networking</w:t>
      </w:r>
      <w:bookmarkEnd w:id="77"/>
    </w:p>
    <w:p w14:paraId="419315E2" w14:textId="34CDCC27" w:rsidR="00102E7B" w:rsidRDefault="006F7640" w:rsidP="009044AF">
      <w:pPr>
        <w:pStyle w:val="Centered"/>
      </w:pPr>
      <w:r>
        <w:rPr>
          <w:noProof/>
        </w:rPr>
        <w:pict w14:anchorId="11546EEC">
          <v:shape id="_x0000_i1039" type="#_x0000_t75" style="width:290.65pt;height:199.35pt">
            <v:imagedata r:id="rId28" o:title="2017-04-24 16_16_17-93673main_TDRSH,I,Jlithofront"/>
          </v:shape>
        </w:pict>
      </w:r>
    </w:p>
    <w:p w14:paraId="4DCF2754" w14:textId="391279EB" w:rsidR="00102E7B" w:rsidRDefault="00102E7B" w:rsidP="00362833">
      <w:pPr>
        <w:pStyle w:val="Figurecaption"/>
      </w:pPr>
      <w:bookmarkStart w:id="78" w:name="_Ref480814130"/>
      <w:bookmarkStart w:id="79" w:name="_Toc482731880"/>
      <w:r>
        <w:t xml:space="preserve">Figure </w:t>
      </w:r>
      <w:r>
        <w:fldChar w:fldCharType="begin"/>
      </w:r>
      <w:r>
        <w:instrText xml:space="preserve"> SEQ Figure \* ARABIC </w:instrText>
      </w:r>
      <w:r>
        <w:fldChar w:fldCharType="separate"/>
      </w:r>
      <w:r w:rsidR="006F7640">
        <w:rPr>
          <w:noProof/>
        </w:rPr>
        <w:t>19</w:t>
      </w:r>
      <w:r>
        <w:fldChar w:fldCharType="end"/>
      </w:r>
      <w:bookmarkEnd w:id="78"/>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9"/>
    </w:p>
    <w:p w14:paraId="77FE7735" w14:textId="7876E866" w:rsidR="00A71D7F" w:rsidRDefault="004C2790" w:rsidP="00362833">
      <w:r>
        <w:t>Delay tolerant networking (DTN) approaches have been employed successfully</w:t>
      </w:r>
      <w:r w:rsidR="00624479">
        <w:t xml:space="preserve"> over the past decades</w:t>
      </w:r>
      <w:r>
        <w:t xml:space="preserve"> </w:t>
      </w:r>
      <w:r w:rsidR="00624479">
        <w:t xml:space="preserve">to solve many of </w:t>
      </w:r>
      <w:r w:rsidR="004C6929">
        <w:t>challenges of inter-planetary communication</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6F7640">
        <w:t xml:space="preserve">Figure </w:t>
      </w:r>
      <w:r w:rsidR="006F7640">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w:t>
      </w:r>
      <w:r>
        <w:t>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Pr="00A3053F" w:rsidRDefault="008D30A5" w:rsidP="00A3053F">
      <w:pPr>
        <w:pStyle w:val="Heading1"/>
      </w:pPr>
      <w:bookmarkStart w:id="80" w:name="_Toc482734003"/>
      <w:r w:rsidRPr="00A3053F">
        <w:lastRenderedPageBreak/>
        <w:t>Proposed</w:t>
      </w:r>
      <w:r w:rsidR="0034741C" w:rsidRPr="00A3053F">
        <w:t xml:space="preserve"> </w:t>
      </w:r>
      <w:r w:rsidR="000C04DC" w:rsidRPr="00A3053F">
        <w:t>Protocols</w:t>
      </w:r>
      <w:bookmarkEnd w:id="80"/>
    </w:p>
    <w:p w14:paraId="481FAF6E" w14:textId="72693F83"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w:t>
      </w:r>
      <w:r w:rsidR="00C241F1">
        <w:t>’</w:t>
      </w:r>
      <w:r w:rsidR="00231BF7">
        <w:t>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138C9C5" w:rsidR="00E001F6" w:rsidRDefault="00C241F1" w:rsidP="00362833">
      <w:r>
        <w:t>This work makes</w:t>
      </w:r>
      <w:r w:rsidR="00C6541F">
        <w:t xml:space="preserve"> several changes to C/TDMA as specified by </w:t>
      </w:r>
      <w:r w:rsidR="00C6541F" w:rsidRPr="00C6541F">
        <w:t>Radhakrishnan et al.</w:t>
      </w:r>
      <w:r w:rsidR="00C6541F">
        <w:t xml:space="preserve"> These changes</w:t>
      </w:r>
      <w:r w:rsidR="0058485B">
        <w:t xml:space="preserve"> </w:t>
      </w:r>
      <w:r>
        <w:t xml:space="preserve">are </w:t>
      </w:r>
      <w:r w:rsidR="0058485B">
        <w:t>primarily</w:t>
      </w:r>
      <w:r w:rsidR="00C6541F">
        <w:t xml:space="preserve"> </w:t>
      </w:r>
      <w:r w:rsidR="008C3700">
        <w:t>intend</w:t>
      </w:r>
      <w:r>
        <w:t>ed</w:t>
      </w:r>
      <w:r w:rsidR="008C3700">
        <w:t xml:space="preserve"> to enable</w:t>
      </w:r>
      <w:r w:rsidR="0058485B">
        <w:t xml:space="preserve"> nodes to opportunistically</w:t>
      </w:r>
      <w:r w:rsidR="00C6541F">
        <w:t xml:space="preserve"> conserve energy.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8B8EFF0"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rsidR="00C241F1">
        <w:t xml:space="preserve">addressed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w:t>
      </w:r>
      <w:r>
        <w:lastRenderedPageBreak/>
        <w:t>EDSN Captain</w:t>
      </w:r>
      <w:r w:rsidR="00C241F1">
        <w:t xml:space="preserve">, </w:t>
      </w:r>
      <w:r w:rsidR="00295E6F">
        <w:t>in that</w:t>
      </w:r>
      <w:r w:rsidR="00C241F1">
        <w:t>,</w:t>
      </w:r>
      <w:r w:rsidR="00295E6F">
        <w:t xml:space="preserve">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62A25521"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C241F1">
        <w:t>B</w:t>
      </w:r>
      <w:r w:rsidR="00701B0E">
        <w:t xml:space="preserve">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81" w:name="_Ref482015639"/>
      <w:bookmarkStart w:id="82" w:name="_Toc482734004"/>
      <w:r>
        <w:t>CubeMac</w:t>
      </w:r>
      <w:bookmarkEnd w:id="81"/>
      <w:bookmarkEnd w:id="82"/>
    </w:p>
    <w:p w14:paraId="48FA7560" w14:textId="63531E03"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w:t>
      </w:r>
      <w:r w:rsidR="00C241F1">
        <w:t>eMac focuses on data collection. In an attempt to reduce energy consumption CubeMac</w:t>
      </w:r>
      <w:r w:rsidR="00D44845">
        <w:t xml:space="preserve"> avoid</w:t>
      </w:r>
      <w:r w:rsidR="00C241F1">
        <w:t>s</w:t>
      </w:r>
      <w:r w:rsidR="00D44845">
        <w:t xml:space="preserve"> distributed decision making.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3" w:name="_Toc482734005"/>
      <w:r>
        <w:lastRenderedPageBreak/>
        <w:t>TDMA</w:t>
      </w:r>
      <w:bookmarkEnd w:id="83"/>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015620F7"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The Cpt/Lt protocol, although adaptive in its assignment of</w:t>
      </w:r>
      <w:r w:rsidR="00C241F1">
        <w:t xml:space="preserve"> Cpt and Lt</w:t>
      </w:r>
      <w:r w:rsidR="003370C8">
        <w:t xml:space="preserve">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Pr="00A3053F" w:rsidRDefault="00A01CEC" w:rsidP="00A3053F">
      <w:pPr>
        <w:pStyle w:val="Heading3"/>
      </w:pPr>
      <w:bookmarkStart w:id="84" w:name="_Toc482734006"/>
      <w:r w:rsidRPr="00A3053F">
        <w:t>Cluster Formation</w:t>
      </w:r>
      <w:bookmarkEnd w:id="84"/>
    </w:p>
    <w:p w14:paraId="2C693ECF" w14:textId="3FABBAEE"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 xml:space="preserve">’s C/TDMA. This integration is </w:t>
      </w:r>
      <w:r w:rsidR="00C241F1">
        <w:t>achieved</w:t>
      </w:r>
      <w:r w:rsidR="0019692D">
        <w:t xml:space="preserv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2D7464">
        <w:t xml:space="preserve"> clusters as in </w:t>
      </w:r>
      <w:r w:rsidR="0077789A">
        <w:fldChar w:fldCharType="begin"/>
      </w:r>
      <w:r w:rsidR="0077789A">
        <w:instrText xml:space="preserve"> REF _Ref480550221 \h </w:instrText>
      </w:r>
      <w:r w:rsidR="0077789A">
        <w:fldChar w:fldCharType="separate"/>
      </w:r>
      <w:r w:rsidR="006F7640">
        <w:t xml:space="preserve">Figure </w:t>
      </w:r>
      <w:r w:rsidR="006F7640">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w:t>
      </w:r>
      <w:r w:rsidR="0019692D">
        <w:lastRenderedPageBreak/>
        <w:t>“slaves”.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6F7640">
        <w:t xml:space="preserve">Figure </w:t>
      </w:r>
      <w:r w:rsidR="006F7640">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6F7640">
        <w:t xml:space="preserve">Figure </w:t>
      </w:r>
      <w:r w:rsidR="006F7640">
        <w:rPr>
          <w:noProof/>
        </w:rPr>
        <w:t>21</w:t>
      </w:r>
      <w:r w:rsidR="004F6279">
        <w:fldChar w:fldCharType="end"/>
      </w:r>
      <w:r w:rsidR="004F6279">
        <w:t>)</w:t>
      </w:r>
      <w:r w:rsidR="00A33194">
        <w:t xml:space="preserve">. </w:t>
      </w:r>
    </w:p>
    <w:p w14:paraId="06717F8C" w14:textId="5242944E" w:rsidR="00DA09C0" w:rsidRDefault="006F7640" w:rsidP="00DA09C0">
      <w:pPr>
        <w:keepNext/>
        <w:jc w:val="center"/>
      </w:pPr>
      <w:r>
        <w:pict w14:anchorId="5E9F9B63">
          <v:shape id="_x0000_i1040" type="#_x0000_t75" style="width:218.65pt;height:254.65pt">
            <v:imagedata r:id="rId29" o:title="Inter-Intra Cluster"/>
          </v:shape>
        </w:pict>
      </w:r>
    </w:p>
    <w:p w14:paraId="17875ABF" w14:textId="2CB0AA10" w:rsidR="0077789A" w:rsidRDefault="00DA09C0" w:rsidP="00DA09C0">
      <w:pPr>
        <w:pStyle w:val="Figurecaption"/>
      </w:pPr>
      <w:bookmarkStart w:id="85" w:name="_Ref481931917"/>
      <w:bookmarkStart w:id="86" w:name="_Toc482731881"/>
      <w:r>
        <w:t xml:space="preserve">Figure </w:t>
      </w:r>
      <w:r>
        <w:fldChar w:fldCharType="begin"/>
      </w:r>
      <w:r>
        <w:instrText xml:space="preserve"> SEQ Figure \* ARABIC </w:instrText>
      </w:r>
      <w:r>
        <w:fldChar w:fldCharType="separate"/>
      </w:r>
      <w:r w:rsidR="006F7640">
        <w:rPr>
          <w:noProof/>
        </w:rPr>
        <w:t>20</w:t>
      </w:r>
      <w:r>
        <w:fldChar w:fldCharType="end"/>
      </w:r>
      <w:bookmarkEnd w:id="85"/>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6"/>
      <w:r w:rsidR="00CA3D48">
        <w:t xml:space="preserve"> </w:t>
      </w:r>
    </w:p>
    <w:p w14:paraId="27DEDC63" w14:textId="2FC348B4" w:rsidR="00583694" w:rsidRDefault="009D52E0" w:rsidP="007B6BF6">
      <w:r w:rsidRPr="009D52E0">
        <w:t>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6F7640">
        <w:t xml:space="preserve">Figure </w:t>
      </w:r>
      <w:r w:rsidR="006F7640">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to as ‘downlinking’</w:t>
      </w:r>
      <w:r w:rsidR="00502CD6">
        <w:t xml:space="preserve">. </w:t>
      </w:r>
      <w:r w:rsidR="00502CD6" w:rsidRPr="009D52E0">
        <w:t>Radhakrishnan et al.</w:t>
      </w:r>
      <w:r w:rsidR="00502CD6">
        <w:t xml:space="preserve"> do not include a ground station in their simulation and assessment of C/TDMA</w:t>
      </w:r>
      <w:r w:rsidR="00583694">
        <w:t xml:space="preserve">.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w:t>
      </w:r>
      <w:r w:rsidRPr="009D52E0">
        <w:lastRenderedPageBreak/>
        <w:t>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6F7640" w:rsidP="00CA3D48">
      <w:pPr>
        <w:keepNext/>
        <w:jc w:val="center"/>
      </w:pPr>
      <w:r>
        <w:pict w14:anchorId="49D4766A">
          <v:shape id="_x0000_i1041" type="#_x0000_t75" style="width:431.35pt;height:112pt">
            <v:imagedata r:id="rId30" o:title="CubeMac Frame"/>
          </v:shape>
        </w:pict>
      </w:r>
    </w:p>
    <w:p w14:paraId="0901784E" w14:textId="2FC8A82B" w:rsidR="009F65E8" w:rsidRDefault="00CA3D48" w:rsidP="00CA3D48">
      <w:pPr>
        <w:pStyle w:val="Figurecaption"/>
      </w:pPr>
      <w:bookmarkStart w:id="87" w:name="_Ref481932039"/>
      <w:bookmarkStart w:id="88" w:name="_Toc482731882"/>
      <w:r>
        <w:t xml:space="preserve">Figure </w:t>
      </w:r>
      <w:r>
        <w:fldChar w:fldCharType="begin"/>
      </w:r>
      <w:r>
        <w:instrText xml:space="preserve"> SEQ Figure \* ARABIC </w:instrText>
      </w:r>
      <w:r>
        <w:fldChar w:fldCharType="separate"/>
      </w:r>
      <w:r w:rsidR="006F7640">
        <w:rPr>
          <w:noProof/>
        </w:rPr>
        <w:t>21</w:t>
      </w:r>
      <w:r>
        <w:fldChar w:fldCharType="end"/>
      </w:r>
      <w:bookmarkEnd w:id="87"/>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8"/>
    </w:p>
    <w:p w14:paraId="0ECD4032" w14:textId="1030E131"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6F7640">
        <w:t xml:space="preserve">Figure </w:t>
      </w:r>
      <w:r w:rsidR="006F7640">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6F7640">
        <w:t xml:space="preserve">Figure </w:t>
      </w:r>
      <w:r w:rsidR="006F7640">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502CD6">
        <w:t xml:space="preserve"> h</w:t>
      </w:r>
      <w:r w:rsidR="004F6279">
        <w:t xml:space="preserve">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2F24BE40" w:rsidR="00CA3D48" w:rsidRDefault="006F7640" w:rsidP="00F72F0F">
      <w:pPr>
        <w:pStyle w:val="Centered"/>
      </w:pPr>
      <w:r>
        <w:lastRenderedPageBreak/>
        <w:pict w14:anchorId="6A1D4F6A">
          <v:shape id="_x0000_i1042" type="#_x0000_t75" style="width:188.65pt;height:249.35pt">
            <v:imagedata r:id="rId31" o:title="Slave to Ground"/>
          </v:shape>
        </w:pict>
      </w:r>
    </w:p>
    <w:p w14:paraId="78752D63" w14:textId="434EA580" w:rsidR="009F65E8" w:rsidRDefault="00CA3D48" w:rsidP="00CA3D48">
      <w:pPr>
        <w:pStyle w:val="Figurecaption"/>
      </w:pPr>
      <w:bookmarkStart w:id="89" w:name="_Ref481932212"/>
      <w:bookmarkStart w:id="90" w:name="_Toc482731883"/>
      <w:r>
        <w:t xml:space="preserve">Figure </w:t>
      </w:r>
      <w:r>
        <w:fldChar w:fldCharType="begin"/>
      </w:r>
      <w:r>
        <w:instrText xml:space="preserve"> SEQ Figure \* ARABIC </w:instrText>
      </w:r>
      <w:r>
        <w:fldChar w:fldCharType="separate"/>
      </w:r>
      <w:r w:rsidR="006F7640">
        <w:rPr>
          <w:noProof/>
        </w:rPr>
        <w:t>22</w:t>
      </w:r>
      <w:r>
        <w:fldChar w:fldCharType="end"/>
      </w:r>
      <w:bookmarkEnd w:id="89"/>
      <w:r w:rsidR="00623D71">
        <w:t>.</w:t>
      </w:r>
      <w:r>
        <w:t xml:space="preserve"> All </w:t>
      </w:r>
      <w:r w:rsidR="00F72F0F">
        <w:t>routes</w:t>
      </w:r>
      <w:r>
        <w:t xml:space="preserve"> from slaves to ground require one or more masters. The Ground Master always constitutes the final hop on a path to ground.</w:t>
      </w:r>
      <w:bookmarkEnd w:id="90"/>
    </w:p>
    <w:p w14:paraId="54D80AC1" w14:textId="3D0BE9D4" w:rsidR="00A01CEC" w:rsidRDefault="00A01CEC" w:rsidP="00A0330A">
      <w:pPr>
        <w:pStyle w:val="Heading3"/>
      </w:pPr>
      <w:bookmarkStart w:id="91" w:name="_Toc482734007"/>
      <w:r>
        <w:t>CDMA</w:t>
      </w:r>
      <w:bookmarkEnd w:id="91"/>
    </w:p>
    <w:p w14:paraId="34C75673" w14:textId="1C514553" w:rsidR="005C6FDA" w:rsidRDefault="0083330A" w:rsidP="007B6BF6">
      <w:r>
        <w:t>Simu</w:t>
      </w:r>
      <w:r w:rsidR="004F6279">
        <w:t>lations of CubeMac employ</w:t>
      </w:r>
      <w:r w:rsidR="00502CD6">
        <w:t xml:space="preserve"> a</w:t>
      </w:r>
      <w:r>
        <w:t xml:space="preserve"> simplif</w:t>
      </w:r>
      <w:r w:rsidR="004F6279">
        <w:t>ied implementation</w:t>
      </w:r>
      <w:r w:rsidR="00502CD6">
        <w:t xml:space="preserve"> of</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 xml:space="preserve">his approach </w:t>
      </w:r>
      <w:r w:rsidR="00502CD6">
        <w:t>is</w:t>
      </w:r>
      <w:r w:rsidR="009D52E0" w:rsidRPr="009D52E0">
        <w:t xml:space="preserve"> deemed sufficient</w:t>
      </w:r>
      <w:r w:rsidR="009D52E0">
        <w:t xml:space="preserve"> f</w:t>
      </w:r>
      <w:r>
        <w:t>or the purposes of the exploring CubeMac’</w:t>
      </w:r>
      <w:r w:rsidR="009D52E0">
        <w:t>s effects on the PvTP trade-off</w:t>
      </w:r>
      <w:r>
        <w:t xml:space="preserve">. </w:t>
      </w:r>
    </w:p>
    <w:p w14:paraId="1435F1EB" w14:textId="60316F37"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6F7640">
        <w:t xml:space="preserve">Figure </w:t>
      </w:r>
      <w:r w:rsidR="006F7640">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6F7640" w:rsidP="00CA3D48">
      <w:pPr>
        <w:keepNext/>
        <w:jc w:val="center"/>
      </w:pPr>
      <w:r>
        <w:lastRenderedPageBreak/>
        <w:pict w14:anchorId="4BE572E6">
          <v:shape id="_x0000_i1043" type="#_x0000_t75" style="width:330.65pt;height:208.65pt">
            <v:imagedata r:id="rId32" o:title="CDMA Spreading"/>
          </v:shape>
        </w:pict>
      </w:r>
    </w:p>
    <w:p w14:paraId="5D18BECF" w14:textId="2FA58569" w:rsidR="003C69FB" w:rsidRDefault="00CA3D48" w:rsidP="00CA3D48">
      <w:pPr>
        <w:pStyle w:val="Figurecaption"/>
      </w:pPr>
      <w:bookmarkStart w:id="92" w:name="_Ref481932372"/>
      <w:bookmarkStart w:id="93" w:name="_Toc482731884"/>
      <w:r>
        <w:t xml:space="preserve">Figure </w:t>
      </w:r>
      <w:r>
        <w:fldChar w:fldCharType="begin"/>
      </w:r>
      <w:r>
        <w:instrText xml:space="preserve"> SEQ Figure \* ARABIC </w:instrText>
      </w:r>
      <w:r>
        <w:fldChar w:fldCharType="separate"/>
      </w:r>
      <w:r w:rsidR="006F7640">
        <w:rPr>
          <w:noProof/>
        </w:rPr>
        <w:t>23</w:t>
      </w:r>
      <w:r>
        <w:fldChar w:fldCharType="end"/>
      </w:r>
      <w:bookmarkEnd w:id="92"/>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3"/>
      <w:r>
        <w:t xml:space="preserve"> </w:t>
      </w:r>
    </w:p>
    <w:p w14:paraId="360D33B1" w14:textId="4AC8D241"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6F7640">
        <w:t xml:space="preserve">Figure </w:t>
      </w:r>
      <w:r w:rsidR="006F7640">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w:t>
      </w:r>
      <w:r w:rsidR="00502CD6">
        <w:t>non-coding</w:t>
      </w:r>
      <w:r w:rsidR="004F6279">
        <w:t xml:space="preserve">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4" w:name="_Toc482734008"/>
      <w:r>
        <w:lastRenderedPageBreak/>
        <w:t>Frame Structure</w:t>
      </w:r>
      <w:bookmarkEnd w:id="94"/>
    </w:p>
    <w:p w14:paraId="11E303F7" w14:textId="781B42DC"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502CD6">
        <w:rPr>
          <w:i/>
        </w:rPr>
        <w:t>N</w:t>
      </w:r>
      <w:r w:rsidR="00FA614E" w:rsidRPr="00502CD6">
        <w:rPr>
          <w:i/>
          <w:vertAlign w:val="subscript"/>
        </w:rPr>
        <w:t>m</w:t>
      </w:r>
      <w:r w:rsidR="00FA614E" w:rsidRPr="00502CD6">
        <w:rPr>
          <w:i/>
        </w:rPr>
        <w:t xml:space="preserve"> </w:t>
      </w:r>
      <w:r w:rsidRPr="00502CD6">
        <w:rPr>
          <w:i/>
        </w:rPr>
        <w:t>+</w:t>
      </w:r>
      <w:r w:rsidR="00502CD6">
        <w:rPr>
          <w:i/>
        </w:rPr>
        <w:t xml:space="preserve"> </w:t>
      </w:r>
      <w:r w:rsidRPr="00502CD6">
        <w:rPr>
          <w:i/>
        </w:rPr>
        <w:t>1</w:t>
      </w:r>
      <w:r>
        <w:t xml:space="preserve">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w:t>
      </w:r>
      <w:r w:rsidR="00502CD6">
        <w:t xml:space="preserve"> the</w:t>
      </w:r>
      <w:r w:rsidR="00D1778B">
        <w:t xml:space="preserve"> </w:t>
      </w:r>
      <w:r w:rsidR="00BC0089">
        <w:t>ID</w:t>
      </w:r>
      <w:r w:rsidR="00502CD6">
        <w:t xml:space="preserve"> of</w:t>
      </w:r>
      <w:r>
        <w:t xml:space="preserve"> 1 (</w:t>
      </w:r>
      <w:r w:rsidR="00FA614E">
        <w:t xml:space="preserve">M1) will occupy </w:t>
      </w:r>
      <w:r w:rsidR="00502CD6">
        <w:t xml:space="preserve">the </w:t>
      </w:r>
      <w:r w:rsidR="00FA614E">
        <w:t>time slot</w:t>
      </w:r>
      <w:r w:rsidR="00502CD6">
        <w:t xml:space="preserve"> with the ID</w:t>
      </w:r>
      <w:r w:rsidR="00FA614E">
        <w:t xml:space="preserve"> </w:t>
      </w:r>
      <w:r w:rsidR="00502CD6">
        <w:t xml:space="preserve">of </w:t>
      </w:r>
      <w:r w:rsidR="00FA614E">
        <w:t>1</w:t>
      </w:r>
      <w:r>
        <w:t>.</w:t>
      </w:r>
      <w:r w:rsidR="00BC0089">
        <w:t xml:space="preserve"> T</w:t>
      </w:r>
      <w:r w:rsidR="00D1778B">
        <w:t>he final time slot (</w:t>
      </w:r>
      <w:r w:rsidR="00502CD6">
        <w:t xml:space="preserve">ID = </w:t>
      </w:r>
      <w:r w:rsidR="00FA614E" w:rsidRPr="00FA614E">
        <w:rPr>
          <w:i/>
        </w:rPr>
        <w:t>N</w:t>
      </w:r>
      <w:r w:rsidR="00FA614E" w:rsidRPr="00FA614E">
        <w:rPr>
          <w:i/>
          <w:vertAlign w:val="subscript"/>
        </w:rPr>
        <w:t>m</w:t>
      </w:r>
      <w:r w:rsidR="00FA614E">
        <w:t xml:space="preserve"> </w:t>
      </w:r>
      <w:r w:rsidR="00D1778B" w:rsidRPr="00502CD6">
        <w:rPr>
          <w:i/>
        </w:rPr>
        <w:t>+</w:t>
      </w:r>
      <w:r w:rsidR="00502CD6">
        <w:rPr>
          <w:i/>
        </w:rPr>
        <w:t xml:space="preserve"> </w:t>
      </w:r>
      <w:r w:rsidR="00D1778B" w:rsidRPr="00502CD6">
        <w:rPr>
          <w:i/>
        </w:rPr>
        <w:t>1</w:t>
      </w:r>
      <w:r w:rsidR="00D1778B">
        <w:t>)</w:t>
      </w:r>
      <w:r w:rsidR="00BC0089">
        <w:t>, named the “uplink” slot, is reserved for slaves</w:t>
      </w:r>
      <w:r w:rsidR="00D1778B">
        <w:t xml:space="preserve">. During </w:t>
      </w:r>
      <w:r w:rsidR="00502CD6">
        <w:t>the</w:t>
      </w:r>
      <w:r w:rsidR="00D1778B">
        <w:t xml:space="preserve"> </w:t>
      </w:r>
      <w:r w:rsidR="00BC0089">
        <w:t xml:space="preserve">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6F7640">
        <w:t xml:space="preserve">Figure </w:t>
      </w:r>
      <w:r w:rsidR="006F7640">
        <w:rPr>
          <w:noProof/>
        </w:rPr>
        <w:t>24</w:t>
      </w:r>
      <w:r w:rsidR="00A5580A">
        <w:fldChar w:fldCharType="end"/>
      </w:r>
      <w:r w:rsidR="00A5580A">
        <w:t>)</w:t>
      </w:r>
      <w:r w:rsidR="00281086">
        <w:t>.</w:t>
      </w:r>
    </w:p>
    <w:p w14:paraId="4651293D" w14:textId="77777777" w:rsidR="00281086" w:rsidRDefault="006F7640" w:rsidP="00281086">
      <w:pPr>
        <w:keepNext/>
        <w:jc w:val="center"/>
      </w:pPr>
      <w:r>
        <w:pict w14:anchorId="43A243F3">
          <v:shape id="_x0000_i1044" type="#_x0000_t75" style="width:431.35pt;height:187.35pt">
            <v:imagedata r:id="rId33" o:title="Node States"/>
          </v:shape>
        </w:pict>
      </w:r>
    </w:p>
    <w:p w14:paraId="0A0FD71D" w14:textId="2E393FB3" w:rsidR="00DA7E28" w:rsidRDefault="00281086" w:rsidP="00281086">
      <w:pPr>
        <w:pStyle w:val="Figurecaption"/>
      </w:pPr>
      <w:bookmarkStart w:id="95" w:name="_Ref481932666"/>
      <w:bookmarkStart w:id="96" w:name="_Toc482731885"/>
      <w:r>
        <w:t xml:space="preserve">Figure </w:t>
      </w:r>
      <w:r>
        <w:fldChar w:fldCharType="begin"/>
      </w:r>
      <w:r>
        <w:instrText xml:space="preserve"> SEQ Figure \* ARABIC </w:instrText>
      </w:r>
      <w:r>
        <w:fldChar w:fldCharType="separate"/>
      </w:r>
      <w:r w:rsidR="006F7640">
        <w:rPr>
          <w:noProof/>
        </w:rPr>
        <w:t>24</w:t>
      </w:r>
      <w:r>
        <w:fldChar w:fldCharType="end"/>
      </w:r>
      <w:bookmarkEnd w:id="95"/>
      <w:r w:rsidR="00D95E48">
        <w:t>.</w:t>
      </w:r>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6"/>
    </w:p>
    <w:p w14:paraId="5A25324E" w14:textId="550A4204"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each master reserve</w:t>
      </w:r>
      <w:r w:rsidR="00A5580A">
        <w:t>s</w:t>
      </w:r>
      <w:r>
        <w:t xml:space="preserve"> </w:t>
      </w:r>
      <w:r>
        <w:lastRenderedPageBreak/>
        <w:t xml:space="preserve">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 xml:space="preserve">or </w:t>
      </w:r>
      <w:r w:rsidR="00D85C0E">
        <w:t xml:space="preserve">the completion of </w:t>
      </w:r>
      <w:r w:rsidR="004B0A8E">
        <w:t>route discovery.</w:t>
      </w:r>
    </w:p>
    <w:p w14:paraId="00F51BEB" w14:textId="5201BF3E" w:rsidR="00125575" w:rsidRDefault="00281086" w:rsidP="00362833">
      <w:r>
        <w:fldChar w:fldCharType="begin"/>
      </w:r>
      <w:r>
        <w:instrText xml:space="preserve"> REF _Ref481932039 \h </w:instrText>
      </w:r>
      <w:r>
        <w:fldChar w:fldCharType="separate"/>
      </w:r>
      <w:r w:rsidR="006F7640">
        <w:t xml:space="preserve">Figure </w:t>
      </w:r>
      <w:r w:rsidR="006F7640">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6F7640">
        <w:t xml:space="preserve">Figure </w:t>
      </w:r>
      <w:r w:rsidR="006F7640">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w:t>
      </w:r>
      <w:r w:rsidR="00D85C0E">
        <w:t xml:space="preserve"> (marked in blue)</w:t>
      </w:r>
      <w:r w:rsidR="00125575">
        <w:t>.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w:t>
      </w:r>
      <w:r w:rsidR="00D85C0E">
        <w:t>transmit within any given slot.</w:t>
      </w:r>
    </w:p>
    <w:p w14:paraId="731C9F79" w14:textId="66D76F18" w:rsidR="00A01CEC" w:rsidRDefault="00A0330A" w:rsidP="00A0330A">
      <w:pPr>
        <w:pStyle w:val="Heading3"/>
      </w:pPr>
      <w:bookmarkStart w:id="97" w:name="_Ref482024980"/>
      <w:bookmarkStart w:id="98" w:name="_Toc482734009"/>
      <w:r>
        <w:t xml:space="preserve">Energy </w:t>
      </w:r>
      <w:bookmarkEnd w:id="97"/>
      <w:r w:rsidR="00A5580A">
        <w:t>Saving Features</w:t>
      </w:r>
      <w:bookmarkEnd w:id="98"/>
    </w:p>
    <w:p w14:paraId="682F744C" w14:textId="03644C96" w:rsidR="00351AB4" w:rsidRDefault="00A01CEC" w:rsidP="00362833">
      <w:r>
        <w:t>CubeMac introduces</w:t>
      </w:r>
      <w:r w:rsidR="003A65E9">
        <w:t xml:space="preserve"> two </w:t>
      </w:r>
      <w:r w:rsidR="00D85C0E">
        <w:t>additional</w:t>
      </w:r>
      <w:r w:rsidR="003A65E9">
        <w:t xml:space="preserve">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6F7640">
        <w:t xml:space="preserve">Figure </w:t>
      </w:r>
      <w:r w:rsidR="006F7640">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0E495AAD"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w:t>
      </w:r>
      <w:r w:rsidR="00D85C0E">
        <w:t xml:space="preserve">time </w:t>
      </w:r>
      <w:r w:rsidR="003A65E9">
        <w:t>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w:t>
      </w:r>
      <w:r w:rsidR="00D85C0E">
        <w:t xml:space="preserve"> “last”</w:t>
      </w:r>
      <w:r w:rsidR="003A65E9">
        <w:t xml:space="preserve"> field with</w:t>
      </w:r>
      <w:r w:rsidR="00D85C0E">
        <w:t>in packet headers. The “last” field allows transmitting nodes</w:t>
      </w:r>
      <w:r w:rsidR="003A65E9">
        <w:t xml:space="preserve">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6F7640">
        <w:t xml:space="preserve">Figure </w:t>
      </w:r>
      <w:r w:rsidR="006F7640">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6F7640">
        <w:t xml:space="preserve">Figure </w:t>
      </w:r>
      <w:r w:rsidR="006F7640">
        <w:rPr>
          <w:noProof/>
        </w:rPr>
        <w:t>25</w:t>
      </w:r>
      <w:r w:rsidR="00D34752">
        <w:fldChar w:fldCharType="end"/>
      </w:r>
      <w:r w:rsidR="00281086">
        <w:t>)</w:t>
      </w:r>
      <w:r w:rsidR="005C4EC1">
        <w:t xml:space="preserve">. </w:t>
      </w:r>
    </w:p>
    <w:p w14:paraId="19EF903E" w14:textId="14B00A32" w:rsidR="0005474E" w:rsidRDefault="00866B29" w:rsidP="00362833">
      <w:r>
        <w:lastRenderedPageBreak/>
        <w:t xml:space="preserve">CubeMac’s optional </w:t>
      </w:r>
      <w:r w:rsidR="002157DC">
        <w:t>“no data” (ND) packet</w:t>
      </w:r>
      <w:r>
        <w:t>s</w:t>
      </w:r>
      <w:r w:rsidR="00A82286">
        <w:t xml:space="preserve"> and ND header field</w:t>
      </w:r>
      <w:r>
        <w:t xml:space="preserve">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6F7640">
        <w:t xml:space="preserve">Figure </w:t>
      </w:r>
      <w:r w:rsidR="006F7640">
        <w:rPr>
          <w:noProof/>
        </w:rPr>
        <w:t>26</w:t>
      </w:r>
      <w:r w:rsidR="00D34752">
        <w:fldChar w:fldCharType="end"/>
      </w:r>
      <w:r w:rsidR="00281086">
        <w:t>)</w:t>
      </w:r>
      <w:r w:rsidR="002157DC">
        <w:t>. A node</w:t>
      </w:r>
      <w:r w:rsidR="007E490B">
        <w:t xml:space="preserve"> </w:t>
      </w:r>
      <w:r w:rsidR="00D85C0E">
        <w:t>with no packets on its send queue,</w:t>
      </w:r>
      <w:r w:rsidR="00A82286">
        <w:t xml:space="preserve"> may broadcast an ND packet</w:t>
      </w:r>
      <w:r w:rsidR="00D85C0E">
        <w:t xml:space="preserve"> at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6F7640">
        <w:t xml:space="preserve">Figure </w:t>
      </w:r>
      <w:r w:rsidR="006F7640">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6C30EA71" w:rsidR="003A65E9" w:rsidRDefault="00CF71E4" w:rsidP="00362833">
      <w:r>
        <w:t>M</w:t>
      </w:r>
      <w:r w:rsidR="003A65E9">
        <w:t>aster</w:t>
      </w:r>
      <w:r w:rsidR="00D85C0E">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529B7740" w:rsidR="005C4EC1" w:rsidRDefault="00866B29" w:rsidP="005C4EC1">
      <w:pPr>
        <w:pStyle w:val="ListParagraph"/>
        <w:numPr>
          <w:ilvl w:val="6"/>
          <w:numId w:val="22"/>
        </w:numPr>
      </w:pPr>
      <w:r>
        <w:t>D</w:t>
      </w:r>
      <w:r w:rsidR="005C4EC1">
        <w:t>uring an uplink, all</w:t>
      </w:r>
      <w:r w:rsidR="00D85C0E">
        <w:t xml:space="preserve"> cluster</w:t>
      </w:r>
      <w:r w:rsidR="005C4EC1">
        <w:t xml:space="preserve">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40AF9A5D" w:rsidR="005C4EC1" w:rsidRDefault="00CF71E4" w:rsidP="005C4EC1">
      <w:r>
        <w:t>S</w:t>
      </w:r>
      <w:r w:rsidR="00D85C0E">
        <w:t>lave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1B1F2FD8" w:rsidR="004B0A8E" w:rsidRDefault="004B0A8E" w:rsidP="004B0A8E">
      <w:pPr>
        <w:pStyle w:val="Figurecaption"/>
      </w:pPr>
      <w:bookmarkStart w:id="99" w:name="_Ref481933171"/>
      <w:bookmarkStart w:id="100" w:name="_Toc482731886"/>
      <w:r>
        <w:t xml:space="preserve">Figure </w:t>
      </w:r>
      <w:r>
        <w:fldChar w:fldCharType="begin"/>
      </w:r>
      <w:r>
        <w:instrText xml:space="preserve"> SEQ Figure \* ARABIC </w:instrText>
      </w:r>
      <w:r>
        <w:fldChar w:fldCharType="separate"/>
      </w:r>
      <w:r w:rsidR="006F7640">
        <w:rPr>
          <w:noProof/>
        </w:rPr>
        <w:t>25</w:t>
      </w:r>
      <w:r>
        <w:fldChar w:fldCharType="end"/>
      </w:r>
      <w:bookmarkEnd w:id="99"/>
      <w:r w:rsidR="00623D71">
        <w:t>.</w:t>
      </w:r>
      <w:r>
        <w:t xml:space="preserve"> The last packet transmitted by any node within a </w:t>
      </w:r>
      <w:r w:rsidR="00D85C0E">
        <w:t xml:space="preserve">time </w:t>
      </w:r>
      <w:r>
        <w:t>slot will contain a flag indicating that no further packets should be expected.</w:t>
      </w:r>
      <w:bookmarkEnd w:id="100"/>
    </w:p>
    <w:p w14:paraId="3EDC2986" w14:textId="3AF79F7D" w:rsidR="004B0A8E" w:rsidRDefault="004B0A8E" w:rsidP="004B0A8E">
      <w:pPr>
        <w:keepNext/>
        <w:jc w:val="center"/>
      </w:pPr>
      <w:r>
        <w:rPr>
          <w:noProof/>
          <w:lang w:val="en-US" w:eastAsia="en-US"/>
        </w:rPr>
        <w:drawing>
          <wp:inline distT="0" distB="0" distL="0" distR="0" wp14:anchorId="0E90FF1F" wp14:editId="253126CC">
            <wp:extent cx="4075949" cy="1795619"/>
            <wp:effectExtent l="0" t="0" r="127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8101" cy="1796567"/>
                    </a:xfrm>
                    <a:prstGeom prst="rect">
                      <a:avLst/>
                    </a:prstGeom>
                    <a:noFill/>
                    <a:ln>
                      <a:noFill/>
                    </a:ln>
                  </pic:spPr>
                </pic:pic>
              </a:graphicData>
            </a:graphic>
          </wp:inline>
        </w:drawing>
      </w:r>
    </w:p>
    <w:p w14:paraId="114132CD" w14:textId="5AED7CD7" w:rsidR="004B0A8E" w:rsidRDefault="004B0A8E" w:rsidP="004B0A8E">
      <w:pPr>
        <w:pStyle w:val="Figurecaption"/>
      </w:pPr>
      <w:bookmarkStart w:id="101" w:name="_Ref481933160"/>
      <w:bookmarkStart w:id="102" w:name="_Toc482731887"/>
      <w:r>
        <w:t xml:space="preserve">Figure </w:t>
      </w:r>
      <w:r>
        <w:fldChar w:fldCharType="begin"/>
      </w:r>
      <w:r>
        <w:instrText xml:space="preserve"> SEQ Figure \* ARABIC </w:instrText>
      </w:r>
      <w:r>
        <w:fldChar w:fldCharType="separate"/>
      </w:r>
      <w:r w:rsidR="006F7640">
        <w:rPr>
          <w:noProof/>
        </w:rPr>
        <w:t>26</w:t>
      </w:r>
      <w:r>
        <w:fldChar w:fldCharType="end"/>
      </w:r>
      <w:bookmarkEnd w:id="101"/>
      <w:r w:rsidR="00623D71">
        <w:t>.</w:t>
      </w:r>
      <w:r>
        <w:t xml:space="preserve"> </w:t>
      </w:r>
      <w:r w:rsidR="00D85C0E">
        <w:t>N</w:t>
      </w:r>
      <w:r>
        <w:t>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2"/>
    </w:p>
    <w:p w14:paraId="34E0A45F" w14:textId="39E06DEF"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w:t>
      </w:r>
      <w:r w:rsidR="007C6E25">
        <w:t xml:space="preserve">S2S communication </w:t>
      </w:r>
      <w:r w:rsidR="004B0A8E">
        <w:t>windows</w:t>
      </w:r>
      <w:r w:rsidR="007C6E25">
        <w:t>.</w:t>
      </w:r>
      <w:r w:rsidR="00E14FCE">
        <w:t xml:space="preserve"> </w:t>
      </w:r>
    </w:p>
    <w:p w14:paraId="1A7E9951" w14:textId="4520F45F" w:rsidR="00A01CEC" w:rsidRDefault="00357E41" w:rsidP="00A0330A">
      <w:pPr>
        <w:pStyle w:val="Heading3"/>
      </w:pPr>
      <w:bookmarkStart w:id="103" w:name="_Ref482346321"/>
      <w:bookmarkStart w:id="104" w:name="_Toc482734010"/>
      <w:r>
        <w:lastRenderedPageBreak/>
        <w:t>Drawbacks</w:t>
      </w:r>
      <w:bookmarkEnd w:id="103"/>
      <w:bookmarkEnd w:id="104"/>
    </w:p>
    <w:p w14:paraId="2AFECDE9" w14:textId="72885C03" w:rsidR="007B3EB2" w:rsidRDefault="002A35E7" w:rsidP="00153A58">
      <w:r>
        <w:t>The restriction of slave communications to cluster masters is fundamental to CubeMac. To lift this restriction would require introducing addition</w:t>
      </w:r>
      <w:r w:rsidR="007C6E25">
        <w:t>al time</w:t>
      </w:r>
      <w:r>
        <w:t xml:space="preserve">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6F7640">
        <w:t>2.1.2</w:t>
      </w:r>
      <w:r w:rsidR="00595519">
        <w:fldChar w:fldCharType="end"/>
      </w:r>
      <w:r w:rsidR="00595519">
        <w:t xml:space="preserve">) </w:t>
      </w:r>
    </w:p>
    <w:p w14:paraId="72FF1BFA" w14:textId="11C6AB2B" w:rsidR="00DB1CBB" w:rsidRDefault="00787ECC" w:rsidP="00153A58">
      <w:r>
        <w:t xml:space="preserve">If a new packet is generated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6F7640">
        <w:t xml:space="preserve">Figure </w:t>
      </w:r>
      <w:r w:rsidR="006F7640">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7C6E25">
        <w:t xml:space="preserve"> an ND or “last” packet will face even longer delays</w:t>
      </w:r>
      <w:r w:rsidR="00595519">
        <w:t>.</w:t>
      </w:r>
      <w:r w:rsidR="00FB0AD9">
        <w:t xml:space="preserve"> However, the effects of ill-timed packet generation are</w:t>
      </w:r>
      <w:r>
        <w:t xml:space="preserve"> of little concern in the context of this work. Ill-timed packet generation will affect </w:t>
      </w:r>
      <w:r w:rsidR="00595519">
        <w:t xml:space="preserve">packet </w:t>
      </w:r>
      <w:r>
        <w:t xml:space="preserve">latency but not </w:t>
      </w:r>
      <w:r w:rsidR="00595519">
        <w:t>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33A33F24" w:rsidR="00E63286" w:rsidRDefault="006F7640" w:rsidP="00E63286">
      <w:pPr>
        <w:keepNext/>
        <w:jc w:val="center"/>
      </w:pPr>
      <w:r>
        <w:pict w14:anchorId="04B70B2F">
          <v:shape id="_x0000_i1045" type="#_x0000_t75" style="width:467.35pt;height:116pt">
            <v:imagedata r:id="rId36" o:title="Poorly Timed Packet"/>
          </v:shape>
        </w:pict>
      </w:r>
    </w:p>
    <w:p w14:paraId="6CF30B76" w14:textId="011A3F6F" w:rsidR="00DA7E28" w:rsidRDefault="00E63286" w:rsidP="00E63286">
      <w:pPr>
        <w:pStyle w:val="Figurecaption"/>
      </w:pPr>
      <w:bookmarkStart w:id="105" w:name="_Ref482346397"/>
      <w:bookmarkStart w:id="106" w:name="_Toc482731888"/>
      <w:r>
        <w:t xml:space="preserve">Figure </w:t>
      </w:r>
      <w:r>
        <w:fldChar w:fldCharType="begin"/>
      </w:r>
      <w:r>
        <w:instrText xml:space="preserve"> SEQ Figure \* ARABIC </w:instrText>
      </w:r>
      <w:r>
        <w:fldChar w:fldCharType="separate"/>
      </w:r>
      <w:r w:rsidR="006F7640">
        <w:rPr>
          <w:noProof/>
        </w:rPr>
        <w:t>27</w:t>
      </w:r>
      <w:r>
        <w:fldChar w:fldCharType="end"/>
      </w:r>
      <w:bookmarkEnd w:id="105"/>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6"/>
    </w:p>
    <w:p w14:paraId="2CA819EA" w14:textId="3B0806AD"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w:t>
      </w:r>
      <w:r>
        <w:lastRenderedPageBreak/>
        <w:t xml:space="preserve">more packets than it can send </w:t>
      </w:r>
      <w:r w:rsidR="000002A9">
        <w:t>during its</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0002A9">
        <w:t xml:space="preserve"> This creates a consistent</w:t>
      </w:r>
      <w:r w:rsidR="003E41B0">
        <w:t xml:space="preserv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14248391" w:rsidR="00B908F2" w:rsidRDefault="00D03C40" w:rsidP="00153A58">
      <w:r>
        <w:t>The</w:t>
      </w:r>
      <w:r w:rsidR="00357E41">
        <w:t xml:space="preserve"> general</w:t>
      </w:r>
      <w:r>
        <w:t xml:space="preserve"> nature of CubeMac makes it ill-suited fo</w:t>
      </w:r>
      <w:r w:rsidR="00247569">
        <w:t>r</w:t>
      </w:r>
      <w:r w:rsidR="000002A9">
        <w:t xml:space="preserve"> handling</w:t>
      </w:r>
      <w:r w:rsidR="00247569">
        <w:t xml:space="preserve">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6F7640">
        <w:t xml:space="preserve">Figure </w:t>
      </w:r>
      <w:r w:rsidR="006F7640">
        <w:rPr>
          <w:noProof/>
        </w:rPr>
        <w:t>20</w:t>
      </w:r>
      <w:r w:rsidR="00E63286">
        <w:fldChar w:fldCharType="end"/>
      </w:r>
      <w:r w:rsidR="00A6121A">
        <w:t>)</w:t>
      </w:r>
      <w:r>
        <w:t xml:space="preserve">. CubeMac has no facilities for acknowledging the receipt of </w:t>
      </w:r>
      <w:r>
        <w:lastRenderedPageBreak/>
        <w:t>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24A78E7D"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w:t>
      </w:r>
      <w:r w:rsidR="000002A9">
        <w:t xml:space="preserve"> scenarios. This work considers</w:t>
      </w:r>
      <w:r w:rsidR="003E41B0">
        <w:t xml:space="preserve">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w:t>
      </w:r>
      <w:r w:rsidR="000002A9">
        <w:t xml:space="preserve">constitute </w:t>
      </w:r>
      <w:r w:rsidR="00236F02">
        <w:t xml:space="preserve">crucial </w:t>
      </w:r>
      <w:r w:rsidR="00B908F2">
        <w:t>features</w:t>
      </w:r>
      <w:r w:rsidR="00236F02">
        <w:t xml:space="preserve"> of any real-world implementation of CubeMac</w:t>
      </w:r>
      <w:r w:rsidR="003E41B0">
        <w:t xml:space="preserve">. As discussed, EDSN’s captaincy election mirrors that of </w:t>
      </w:r>
      <w:r w:rsidR="000002A9">
        <w:t xml:space="preserve">cluster </w:t>
      </w:r>
      <w:r w:rsidR="003E41B0">
        <w:t>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7" w:name="_Ref482558073"/>
      <w:bookmarkStart w:id="108" w:name="_Toc482734011"/>
      <w:r>
        <w:t>D</w:t>
      </w:r>
      <w:r w:rsidRPr="007E1249">
        <w:rPr>
          <w:vertAlign w:val="superscript"/>
        </w:rPr>
        <w:t>3</w:t>
      </w:r>
      <w:bookmarkEnd w:id="107"/>
      <w:bookmarkEnd w:id="108"/>
    </w:p>
    <w:p w14:paraId="711A9D37" w14:textId="1F3E7E24"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6F7640">
        <w:t xml:space="preserve">Figure </w:t>
      </w:r>
      <w:r w:rsidR="006F7640">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9" w:name="_Toc482734012"/>
      <w:r>
        <w:lastRenderedPageBreak/>
        <w:t>Intermediate RREPs</w:t>
      </w:r>
      <w:bookmarkEnd w:id="109"/>
    </w:p>
    <w:p w14:paraId="562B69D5" w14:textId="0A92913F"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6F7640">
        <w:t xml:space="preserve">Figure </w:t>
      </w:r>
      <w:r w:rsidR="006F7640">
        <w:rPr>
          <w:noProof/>
        </w:rPr>
        <w:t>28</w:t>
      </w:r>
      <w:r w:rsidR="001E4683">
        <w:fldChar w:fldCharType="end"/>
      </w:r>
      <w:r w:rsidR="001E4683">
        <w:t>)</w:t>
      </w:r>
      <w:r>
        <w:t>. This RREP will be identical to an RREP a</w:t>
      </w:r>
      <w:r w:rsidR="000002A9">
        <w:t>s generated by a</w:t>
      </w:r>
      <w:r>
        <w:t xml:space="preserve"> target receiving the same RREQ.</w:t>
      </w:r>
    </w:p>
    <w:p w14:paraId="13071B99" w14:textId="45AB8FC5" w:rsidR="00606047" w:rsidRDefault="006F7640" w:rsidP="00606047">
      <w:pPr>
        <w:keepNext/>
        <w:jc w:val="center"/>
      </w:pPr>
      <w:r>
        <w:pict w14:anchorId="4E359B09">
          <v:shape id="_x0000_i1046" type="#_x0000_t75" style="width:260pt;height:283.35pt">
            <v:imagedata r:id="rId37" o:title="Intermediate RREP"/>
          </v:shape>
        </w:pict>
      </w:r>
    </w:p>
    <w:p w14:paraId="7F244BBA" w14:textId="1023377E" w:rsidR="00BC727A" w:rsidRDefault="00606047" w:rsidP="00606047">
      <w:pPr>
        <w:pStyle w:val="Figurecaption"/>
      </w:pPr>
      <w:bookmarkStart w:id="110" w:name="_Ref481933955"/>
      <w:bookmarkStart w:id="111" w:name="_Toc482731889"/>
      <w:r>
        <w:t xml:space="preserve">Figure </w:t>
      </w:r>
      <w:r>
        <w:fldChar w:fldCharType="begin"/>
      </w:r>
      <w:r>
        <w:instrText xml:space="preserve"> SEQ Figure \* ARABIC </w:instrText>
      </w:r>
      <w:r>
        <w:fldChar w:fldCharType="separate"/>
      </w:r>
      <w:r w:rsidR="006F7640">
        <w:rPr>
          <w:noProof/>
        </w:rPr>
        <w:t>28</w:t>
      </w:r>
      <w:r>
        <w:fldChar w:fldCharType="end"/>
      </w:r>
      <w:bookmarkEnd w:id="110"/>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1"/>
    </w:p>
    <w:p w14:paraId="5ED1E251" w14:textId="77777777" w:rsidR="00A7533E" w:rsidRDefault="00BC727A" w:rsidP="00BC727A">
      <w:r>
        <w:t xml:space="preserve">Allowing intermediate RREPs can significantly reduce the amount of traffic generated during each route discovery attempt. Intermediate RREPs are especially impactful in the case of </w:t>
      </w:r>
      <w:r>
        <w:lastRenderedPageBreak/>
        <w:t>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3B2B0D3E"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w:t>
      </w:r>
      <w:r w:rsidR="000002A9">
        <w:t xml:space="preserve"> the</w:t>
      </w:r>
      <w:r>
        <w:t xml:space="preserve"> ground</w:t>
      </w:r>
      <w:r w:rsidR="000002A9">
        <w:t xml:space="preserve"> station. In CubeMac, </w:t>
      </w:r>
      <w:r>
        <w:t>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2" w:name="_Toc482734013"/>
      <w:r>
        <w:t>RERRs</w:t>
      </w:r>
      <w:bookmarkEnd w:id="112"/>
    </w:p>
    <w:p w14:paraId="6AE76972" w14:textId="6D6B5384" w:rsidR="00007DC5" w:rsidRDefault="006F7640" w:rsidP="00007DC5">
      <w:pPr>
        <w:keepNext/>
        <w:jc w:val="center"/>
      </w:pPr>
      <w:r>
        <w:pict w14:anchorId="732AFA19">
          <v:shape id="_x0000_i1047" type="#_x0000_t75" style="width:270.65pt;height:274pt">
            <v:imagedata r:id="rId38" o:title="RERRs"/>
          </v:shape>
        </w:pict>
      </w:r>
    </w:p>
    <w:p w14:paraId="1D51FCAF" w14:textId="0504F2C1" w:rsidR="00A6121A" w:rsidRPr="00384402" w:rsidRDefault="00007DC5" w:rsidP="00007DC5">
      <w:pPr>
        <w:pStyle w:val="Figurecaption"/>
      </w:pPr>
      <w:bookmarkStart w:id="113" w:name="_Ref481934140"/>
      <w:bookmarkStart w:id="114" w:name="_Toc482731890"/>
      <w:r>
        <w:t xml:space="preserve">Figure </w:t>
      </w:r>
      <w:r>
        <w:fldChar w:fldCharType="begin"/>
      </w:r>
      <w:r>
        <w:instrText xml:space="preserve"> SEQ Figure \* ARABIC </w:instrText>
      </w:r>
      <w:r>
        <w:fldChar w:fldCharType="separate"/>
      </w:r>
      <w:r w:rsidR="006F7640">
        <w:rPr>
          <w:noProof/>
        </w:rPr>
        <w:t>29</w:t>
      </w:r>
      <w:r>
        <w:fldChar w:fldCharType="end"/>
      </w:r>
      <w:bookmarkEnd w:id="113"/>
      <w:r w:rsidR="00623D71">
        <w:t>.</w:t>
      </w:r>
      <w:r>
        <w:t xml:space="preserve"> The broadcast based propagation of a</w:t>
      </w:r>
      <w:r w:rsidR="00A7533E">
        <w:t>n</w:t>
      </w:r>
      <w:r>
        <w:t xml:space="preserve"> RERR message throughout the </w:t>
      </w:r>
      <w:r w:rsidR="00234B1A">
        <w:t xml:space="preserve">hypothetical mission’s </w:t>
      </w:r>
      <w:r>
        <w:t>CSN.</w:t>
      </w:r>
      <w:bookmarkEnd w:id="114"/>
    </w:p>
    <w:p w14:paraId="2A349EE1" w14:textId="77777777" w:rsidR="00A7533E"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7EAE69EB" w:rsidR="002839A6" w:rsidRDefault="00007DC5" w:rsidP="007B6BF6">
      <w:r>
        <w:t>In this work, a</w:t>
      </w:r>
      <w:r w:rsidR="00A858A8">
        <w:t xml:space="preserve"> node’s motion relative to ground is the only source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6F7640">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rsidR="00234B1A">
        <w:t xml:space="preserve"> T</w:t>
      </w:r>
      <w:r w:rsidR="00D20781">
        <w:t>his CSMA protocol utilize</w:t>
      </w:r>
      <w:r w:rsidR="00234B1A">
        <w:t>s</w:t>
      </w:r>
      <w:r w:rsidR="00D20781">
        <w:t xml:space="preserve"> acknowledgements. As ground masters move out of range of ground this CSMA protocol signals DYMO that the</w:t>
      </w:r>
      <w:r w:rsidR="00234B1A">
        <w:t xml:space="preserve"> S2G</w:t>
      </w:r>
      <w:r w:rsidR="00D20781">
        <w:t xml:space="preserv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6F7640">
        <w:t xml:space="preserve">Figure </w:t>
      </w:r>
      <w:r w:rsidR="006F7640">
        <w:rPr>
          <w:noProof/>
        </w:rPr>
        <w:t>29</w:t>
      </w:r>
      <w:r w:rsidR="00101A38">
        <w:fldChar w:fldCharType="end"/>
      </w:r>
      <w:r w:rsidR="00D20781">
        <w:t>.</w:t>
      </w:r>
    </w:p>
    <w:p w14:paraId="6D544215" w14:textId="61E77C63" w:rsidR="002C7B7E" w:rsidRDefault="002C7B7E" w:rsidP="00A0330A">
      <w:pPr>
        <w:pStyle w:val="Heading3"/>
      </w:pPr>
      <w:bookmarkStart w:id="115" w:name="_Toc482734014"/>
      <w:r>
        <w:t>Sequence Numbers</w:t>
      </w:r>
      <w:bookmarkEnd w:id="115"/>
    </w:p>
    <w:p w14:paraId="64F9A272" w14:textId="5990A0A6" w:rsidR="00F05708" w:rsidRDefault="00F966E5" w:rsidP="007B6BF6">
      <w:r>
        <w:t xml:space="preserve">Like AODV, </w:t>
      </w:r>
      <w:r w:rsidR="000F1ADD">
        <w:t xml:space="preserve">DYMO utilizes </w:t>
      </w:r>
      <w:r w:rsidR="00234B1A">
        <w:t xml:space="preserve">monotonically increasing </w:t>
      </w:r>
      <w:r w:rsidR="000F1ADD">
        <w:t>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rsidR="00234B1A">
        <w:t>. Such recent</w:t>
      </w:r>
      <w:r w:rsidR="00D20781">
        <w:t xml:space="preserve">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6" w:name="_Toc482734015"/>
      <w:r>
        <w:lastRenderedPageBreak/>
        <w:t>Route Costs</w:t>
      </w:r>
      <w:bookmarkEnd w:id="116"/>
    </w:p>
    <w:p w14:paraId="25ADBB65" w14:textId="78140615" w:rsidR="00101A38" w:rsidRDefault="006F7640" w:rsidP="00101A38">
      <w:pPr>
        <w:keepNext/>
        <w:jc w:val="center"/>
      </w:pPr>
      <w:r>
        <w:pict w14:anchorId="23B212D4">
          <v:shape id="_x0000_i1048" type="#_x0000_t75" style="width:279.35pt;height:280pt">
            <v:imagedata r:id="rId39" o:title="Link Costs"/>
          </v:shape>
        </w:pict>
      </w:r>
    </w:p>
    <w:p w14:paraId="7910EBEC" w14:textId="2C6635EB" w:rsidR="005B0E3E" w:rsidRPr="005B0E3E" w:rsidRDefault="00101A38" w:rsidP="00101A38">
      <w:pPr>
        <w:pStyle w:val="Figurecaption"/>
        <w:rPr>
          <w:i/>
        </w:rPr>
      </w:pPr>
      <w:bookmarkStart w:id="117" w:name="_Ref482457732"/>
      <w:bookmarkStart w:id="118" w:name="_Toc482731891"/>
      <w:r>
        <w:t xml:space="preserve">Figure </w:t>
      </w:r>
      <w:r>
        <w:fldChar w:fldCharType="begin"/>
      </w:r>
      <w:r>
        <w:instrText xml:space="preserve"> SEQ Figure \* ARABIC </w:instrText>
      </w:r>
      <w:r>
        <w:fldChar w:fldCharType="separate"/>
      </w:r>
      <w:r w:rsidR="006F7640">
        <w:rPr>
          <w:noProof/>
        </w:rPr>
        <w:t>30</w:t>
      </w:r>
      <w:r>
        <w:fldChar w:fldCharType="end"/>
      </w:r>
      <w:bookmarkEnd w:id="117"/>
      <w:r w:rsidR="00623D71">
        <w:t>.</w:t>
      </w:r>
      <w:r>
        <w:t xml:space="preserve"> As an RREQ, or RREP, packet moves through a network it accumulates link costs</w:t>
      </w:r>
      <w:r w:rsidR="00B278C5">
        <w:t xml:space="preserve"> within it</w:t>
      </w:r>
      <w:r w:rsidR="00234B1A">
        <w:t>s ‘metric</w:t>
      </w:r>
      <w:r w:rsidR="00B278C5">
        <w:t>’ field.</w:t>
      </w:r>
      <w:bookmarkEnd w:id="118"/>
      <w:r>
        <w:t xml:space="preserve"> </w:t>
      </w:r>
    </w:p>
    <w:p w14:paraId="69DE197C" w14:textId="6B7CD30A" w:rsidR="00D4784F" w:rsidRDefault="003C2526" w:rsidP="007B6BF6">
      <w:r>
        <w:t>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w:t>
      </w:r>
      <w:r w:rsidR="00234B1A">
        <w:t xml:space="preserve">cost </w:t>
      </w:r>
      <w:r>
        <w:t>val</w:t>
      </w:r>
      <w:r w:rsidR="005B0E3E">
        <w:t xml:space="preserve">ue to the RREP’s </w:t>
      </w:r>
      <w:r w:rsidR="00234B1A">
        <w:t>‘metric</w:t>
      </w:r>
      <w:r w:rsidR="005B0E3E">
        <w:t xml:space="preserve">’ field </w:t>
      </w:r>
      <w:r w:rsidR="00492D29">
        <w:t>(</w:t>
      </w:r>
      <w:r w:rsidR="00492D29">
        <w:fldChar w:fldCharType="begin"/>
      </w:r>
      <w:r w:rsidR="00492D29">
        <w:instrText xml:space="preserve"> REF _Ref482457732 \h </w:instrText>
      </w:r>
      <w:r w:rsidR="00492D29">
        <w:fldChar w:fldCharType="separate"/>
      </w:r>
      <w:r w:rsidR="006F7640">
        <w:t xml:space="preserve">Figure </w:t>
      </w:r>
      <w:r w:rsidR="006F7640">
        <w:rPr>
          <w:noProof/>
        </w:rPr>
        <w:t>30</w:t>
      </w:r>
      <w:r w:rsidR="00492D29">
        <w:fldChar w:fldCharType="end"/>
      </w:r>
      <w:r>
        <w:t>)</w:t>
      </w:r>
      <w:r w:rsidR="00234B1A">
        <w:t>. T</w:t>
      </w:r>
      <w:r w:rsidR="00F05708">
        <w: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6F7640">
        <w:t xml:space="preserve">Figure </w:t>
      </w:r>
      <w:r w:rsidR="006F7640">
        <w:rPr>
          <w:noProof/>
        </w:rPr>
        <w:t>30</w:t>
      </w:r>
      <w:r w:rsidR="00492D29">
        <w:fldChar w:fldCharType="end"/>
      </w:r>
      <w:r w:rsidR="002C7B7E">
        <w:t>)</w:t>
      </w:r>
      <w:r>
        <w:t xml:space="preserve">. </w:t>
      </w:r>
    </w:p>
    <w:p w14:paraId="35FE2801" w14:textId="513CDE64" w:rsidR="00F966E5" w:rsidRDefault="004E4347" w:rsidP="007B6BF6">
      <w:r w:rsidRPr="004E4347">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 xml:space="preserve">nodes add ‘1’ to the current cost field within RREPs. Originators will </w:t>
      </w:r>
      <w:r>
        <w:lastRenderedPageBreak/>
        <w:t>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234B1A">
        <w:t>battery capacity less than</w:t>
      </w:r>
      <w:r w:rsidR="00D4784F">
        <w:t xml:space="preserve"> </w:t>
      </w:r>
      <w:r w:rsidR="00297E84">
        <w:rPr>
          <w:i/>
        </w:rPr>
        <w:t>X</w:t>
      </w:r>
      <w:r w:rsidR="00234B1A">
        <w:t>:</w:t>
      </w:r>
      <w:r w:rsidR="00297E84">
        <w:rPr>
          <w:i/>
        </w:rPr>
        <w:t xml:space="preserve"> </w:t>
      </w:r>
      <w:r w:rsidR="00D4784F">
        <w:t xml:space="preserve">add </w:t>
      </w:r>
      <w:r>
        <w:t>‘</w:t>
      </w:r>
      <w:r w:rsidR="00D4784F">
        <w:t>10</w:t>
      </w:r>
      <w:r>
        <w:t>’</w:t>
      </w:r>
      <w:r w:rsidR="003C2526">
        <w:t xml:space="preserve"> to link cost – else</w:t>
      </w:r>
      <w:r w:rsidR="00234B1A">
        <w:t>:</w:t>
      </w:r>
      <w:r w:rsidR="003C2526">
        <w:t xml:space="preserve"> add </w:t>
      </w:r>
      <w:r>
        <w:t>‘</w:t>
      </w:r>
      <w:r w:rsidR="003C2526">
        <w:t>1</w:t>
      </w:r>
      <w:r>
        <w:t>’</w:t>
      </w:r>
      <w:r w:rsidR="003C2526">
        <w:t xml:space="preserve"> to link cost. Provided all node’</w:t>
      </w:r>
      <w:r>
        <w:t>s use the same cost logic</w:t>
      </w:r>
      <w:r w:rsidR="00E77EEC">
        <w:t>,</w:t>
      </w:r>
      <w:r w:rsidR="003C2526">
        <w:t xml:space="preserve"> </w:t>
      </w:r>
      <w:r w:rsidR="00234B1A">
        <w:t>nodes</w:t>
      </w:r>
      <w:r w:rsidR="003C2526">
        <w:t xml:space="preserve">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w:t>
      </w:r>
      <w:r>
        <w:t>route</w:t>
      </w:r>
      <w:r w:rsidR="00234B1A">
        <w:t>s</w:t>
      </w:r>
      <w:r w:rsidR="00661A74">
        <w:t xml:space="preserve"> with the lowest hop count</w:t>
      </w:r>
      <w:r w:rsidR="00234B1A">
        <w:t>s</w:t>
      </w:r>
      <w:r>
        <w:t xml:space="preserve"> will be used</w:t>
      </w:r>
      <w:r w:rsidR="00D4784F">
        <w:t xml:space="preserve">. </w:t>
      </w:r>
    </w:p>
    <w:p w14:paraId="435F44D0" w14:textId="702404D2"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w:t>
      </w:r>
      <w:r w:rsidR="00234B1A">
        <w:t>ss layer optimization</w:t>
      </w:r>
      <w:r w:rsidR="004E4347">
        <w:t>.</w:t>
      </w:r>
      <w:r w:rsidR="00F966E5">
        <w:t xml:space="preserve"> It is also possible for CubeSats to use the GomX-3 energy aware scheduling approach</w:t>
      </w:r>
      <w:r w:rsidR="00234B1A">
        <w:t>,</w:t>
      </w:r>
      <w:r w:rsidR="00F966E5">
        <w:t xml:space="preserve">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4D825015" w14:textId="365A70F6"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ress. In</w:t>
      </w:r>
      <w:r w:rsidR="00691755">
        <w:t xml:space="preserve"> </w:t>
      </w:r>
      <w:r w:rsidR="00691755">
        <w:fldChar w:fldCharType="begin"/>
      </w:r>
      <w:r w:rsidR="00691755">
        <w:instrText xml:space="preserve"> REF _Ref481934713 \h </w:instrText>
      </w:r>
      <w:r w:rsidR="00691755">
        <w:fldChar w:fldCharType="separate"/>
      </w:r>
      <w:r w:rsidR="006F7640">
        <w:t xml:space="preserve">Figure </w:t>
      </w:r>
      <w:r w:rsidR="006F7640">
        <w:rPr>
          <w:noProof/>
        </w:rPr>
        <w:t>31</w:t>
      </w:r>
      <w:r w:rsidR="00691755">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 xml:space="preserve">records a route entry for the RO. When M2 receives the RREQ taking route 2 it compares the </w:t>
      </w:r>
      <w:r w:rsidR="00691755">
        <w:t xml:space="preserve">its </w:t>
      </w:r>
      <w:r w:rsidR="000D40A7">
        <w:t>cost</w:t>
      </w:r>
      <w:r w:rsidR="00691755">
        <w:t xml:space="preserve"> metric</w:t>
      </w:r>
      <w:r w:rsidR="000D40A7">
        <w:t xml:space="preserve"> to its existing route entry</w:t>
      </w:r>
      <w:r w:rsidR="00AE6388">
        <w:t xml:space="preserve"> for the RO</w:t>
      </w:r>
      <w:r w:rsidR="000D40A7">
        <w:t xml:space="preserve">. </w:t>
      </w:r>
      <w:r w:rsidR="00AE6388">
        <w:t xml:space="preserve">As </w:t>
      </w:r>
      <w:r w:rsidR="000D40A7">
        <w:t>M</w:t>
      </w:r>
      <w:r w:rsidR="00691755">
        <w:t xml:space="preserve">2’s route entry for RO has a lower cost, it </w:t>
      </w:r>
      <w:r w:rsidR="00AE6388">
        <w:t xml:space="preserve">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w:t>
      </w:r>
      <w:r w:rsidR="00691755">
        <w:t xml:space="preserve"> generated</w:t>
      </w:r>
      <w:r w:rsidR="000D40A7">
        <w:t xml:space="preserve"> </w:t>
      </w:r>
      <w:r w:rsidR="00691755">
        <w:t>RREQs reach</w:t>
      </w:r>
      <w:r w:rsidR="000D40A7">
        <w:t xml:space="preserve"> the</w:t>
      </w:r>
      <w:r w:rsidR="00AE6388">
        <w:t xml:space="preserve"> original</w:t>
      </w:r>
      <w:r w:rsidR="000D40A7">
        <w:t xml:space="preserve"> </w:t>
      </w:r>
      <w:r w:rsidR="00DC2CDC">
        <w:t>RREQ’s hop</w:t>
      </w:r>
      <w:r w:rsidR="00691755">
        <w:t xml:space="preserve"> limit.</w:t>
      </w:r>
    </w:p>
    <w:p w14:paraId="1F1FF620" w14:textId="3529C9B4" w:rsidR="00691755" w:rsidRDefault="00691755" w:rsidP="00691755">
      <w:pPr>
        <w:keepNext/>
        <w:jc w:val="center"/>
      </w:pPr>
      <w:r>
        <w:rPr>
          <w:noProof/>
          <w:lang w:val="en-US" w:eastAsia="en-US"/>
        </w:rPr>
        <w:lastRenderedPageBreak/>
        <w:drawing>
          <wp:inline distT="0" distB="0" distL="0" distR="0" wp14:anchorId="7B55A175" wp14:editId="3BC2A467">
            <wp:extent cx="3251200" cy="3771900"/>
            <wp:effectExtent l="0" t="0" r="6350" b="0"/>
            <wp:docPr id="21" name="Picture 21" descr="Loop Free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Loop Freedo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1200" cy="3771900"/>
                    </a:xfrm>
                    <a:prstGeom prst="rect">
                      <a:avLst/>
                    </a:prstGeom>
                    <a:noFill/>
                    <a:ln>
                      <a:noFill/>
                    </a:ln>
                  </pic:spPr>
                </pic:pic>
              </a:graphicData>
            </a:graphic>
          </wp:inline>
        </w:drawing>
      </w:r>
    </w:p>
    <w:p w14:paraId="4A93D39D" w14:textId="2112E256" w:rsidR="00691755" w:rsidRDefault="00691755" w:rsidP="00691755">
      <w:pPr>
        <w:pStyle w:val="Figurecaption"/>
      </w:pPr>
      <w:bookmarkStart w:id="119" w:name="_Ref481934713"/>
      <w:bookmarkStart w:id="120" w:name="_Toc482731892"/>
      <w:r>
        <w:t xml:space="preserve">Figure </w:t>
      </w:r>
      <w:r>
        <w:fldChar w:fldCharType="begin"/>
      </w:r>
      <w:r>
        <w:instrText xml:space="preserve"> SEQ Figure \* ARABIC </w:instrText>
      </w:r>
      <w:r>
        <w:fldChar w:fldCharType="separate"/>
      </w:r>
      <w:r w:rsidR="006F7640">
        <w:rPr>
          <w:noProof/>
        </w:rPr>
        <w:t>31</w:t>
      </w:r>
      <w:r>
        <w:fldChar w:fldCharType="end"/>
      </w:r>
      <w:bookmarkEnd w:id="119"/>
      <w:r>
        <w:t>. DYMO detects loops by comparing a route message’s cost metric with relevant existing route entries.</w:t>
      </w:r>
      <w:bookmarkEnd w:id="120"/>
      <w:r>
        <w:t xml:space="preserve"> </w:t>
      </w:r>
    </w:p>
    <w:p w14:paraId="01026FEC" w14:textId="5229493C" w:rsidR="004E4347" w:rsidRDefault="00DC2CDC" w:rsidP="007B6BF6">
      <w:r>
        <w:t>DYMO implements a different approach to handle RREQ route 3</w:t>
      </w:r>
      <w:r w:rsidR="00AE6388">
        <w:t xml:space="preserve">. The RO broadcasts its RREQ which is received by the first hop on route 2. This receiver rebroadcasts the RREQ. This </w:t>
      </w:r>
      <w:r w:rsidR="00691755">
        <w:t>re</w:t>
      </w:r>
      <w:r w:rsidR="00AE6388">
        <w:t>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6F7640">
        <w:t xml:space="preserve">Figure </w:t>
      </w:r>
      <w:r w:rsidR="006F7640">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21" w:name="_Toc482734016"/>
      <w:r>
        <w:t xml:space="preserve">Discovery and Maintenance </w:t>
      </w:r>
      <w:r w:rsidR="00050850">
        <w:t>Patterns</w:t>
      </w:r>
      <w:bookmarkEnd w:id="121"/>
    </w:p>
    <w:p w14:paraId="75585BB0" w14:textId="4E43A0CA" w:rsidR="007B6BF6" w:rsidRDefault="00DC2CDC" w:rsidP="00362833">
      <w:r>
        <w:t>DYMO’s</w:t>
      </w:r>
      <w:r w:rsidR="00520664">
        <w:t xml:space="preserve"> route messages, sequence numbers and route costs</w:t>
      </w:r>
      <w:r>
        <w:t xml:space="preserve"> provide </w:t>
      </w:r>
      <w:r w:rsidR="00C04EFE">
        <w:t>sufficient</w:t>
      </w:r>
      <w:r w:rsidR="00691755">
        <w:t xml:space="preserve"> capabilities to discover</w:t>
      </w:r>
      <w:r w:rsidR="00520664">
        <w:t>, chose</w:t>
      </w:r>
      <w:r w:rsidR="00691755">
        <w:t>,</w:t>
      </w:r>
      <w:r w:rsidR="00520664">
        <w:t xml:space="preserve"> and detect the breakage of routes. The remaining salient asp</w:t>
      </w:r>
      <w:r w:rsidR="00AD1ED5">
        <w:t xml:space="preserve">ects </w:t>
      </w:r>
      <w:r w:rsidR="002C7B7E">
        <w:t xml:space="preserve">of DYMO relate </w:t>
      </w:r>
      <w:r w:rsidR="002C7B7E">
        <w:lastRenderedPageBreak/>
        <w:t xml:space="preserve">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4D40CE">
        <w:t xml:space="preserve">Like AODV, DYMO’s specification includes optional </w:t>
      </w:r>
      <w:r w:rsidR="007D30CB">
        <w:t>“Hello” messages intended to maintain up to date routes and route costs</w:t>
      </w:r>
      <w:r w:rsidR="004D40CE">
        <w:t>.</w:t>
      </w:r>
      <w:r w:rsidR="007D30CB">
        <w:t xml:space="preserve"> </w:t>
      </w:r>
    </w:p>
    <w:p w14:paraId="044222F9" w14:textId="77777777" w:rsidR="00872104" w:rsidRDefault="006F7640" w:rsidP="00872104">
      <w:pPr>
        <w:keepNext/>
        <w:jc w:val="center"/>
      </w:pPr>
      <w:r>
        <w:pict w14:anchorId="5E701612">
          <v:shape id="_x0000_i1049" type="#_x0000_t75" style="width:398.65pt;height:89.35pt">
            <v:imagedata r:id="rId41" o:title="Discovery Cycle"/>
          </v:shape>
        </w:pict>
      </w:r>
    </w:p>
    <w:p w14:paraId="3F24AF48" w14:textId="2697E2D3" w:rsidR="00700920" w:rsidRPr="00172660" w:rsidRDefault="00872104" w:rsidP="00872104">
      <w:pPr>
        <w:pStyle w:val="Figurecaption"/>
      </w:pPr>
      <w:bookmarkStart w:id="122" w:name="_Ref481934965"/>
      <w:bookmarkStart w:id="123" w:name="_Toc482731893"/>
      <w:r>
        <w:t xml:space="preserve">Figure </w:t>
      </w:r>
      <w:r>
        <w:fldChar w:fldCharType="begin"/>
      </w:r>
      <w:r>
        <w:instrText xml:space="preserve"> SEQ Figure \* ARABIC </w:instrText>
      </w:r>
      <w:r>
        <w:fldChar w:fldCharType="separate"/>
      </w:r>
      <w:r w:rsidR="006F7640">
        <w:rPr>
          <w:noProof/>
        </w:rPr>
        <w:t>32</w:t>
      </w:r>
      <w:r>
        <w:fldChar w:fldCharType="end"/>
      </w:r>
      <w:bookmarkEnd w:id="122"/>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w:t>
      </w:r>
      <w:r w:rsidR="00691755">
        <w:t>a</w:t>
      </w:r>
      <w:r>
        <w:t xml:space="preserve"> node into a hold-down </w:t>
      </w:r>
      <w:r w:rsidR="004D40CE">
        <w:t>state</w:t>
      </w:r>
      <w:bookmarkEnd w:id="123"/>
    </w:p>
    <w:p w14:paraId="5AC70D8D" w14:textId="08D67B39"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6F7640">
        <w:t xml:space="preserve">Figure </w:t>
      </w:r>
      <w:r w:rsidR="006F7640">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 This back-off increas</w:t>
      </w:r>
      <w:r w:rsidR="007E0C86">
        <w:t>es the likelihood of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6F7640">
        <w:t xml:space="preserve">Figure </w:t>
      </w:r>
      <w:r w:rsidR="006F7640">
        <w:rPr>
          <w:noProof/>
        </w:rPr>
        <w:t>32</w:t>
      </w:r>
      <w:r w:rsidR="006E49F7">
        <w:fldChar w:fldCharType="end"/>
      </w:r>
      <w:r w:rsidR="006E49F7">
        <w:t>)</w:t>
      </w:r>
      <w:r w:rsidR="007E0C86">
        <w:t>. The duration of this holddown state is configurab</w:t>
      </w:r>
      <w:r w:rsidR="005805EF">
        <w:t>le. Holddown states only affect</w:t>
      </w:r>
      <w:r w:rsidR="007E0C86">
        <w:t xml:space="preserve">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4" w:name="_Toc482734017"/>
      <w:r>
        <w:lastRenderedPageBreak/>
        <w:t xml:space="preserve">Other </w:t>
      </w:r>
      <w:r w:rsidR="00546BEA">
        <w:t>Features</w:t>
      </w:r>
      <w:bookmarkEnd w:id="124"/>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5" w:name="_Toc482734018"/>
      <w:r>
        <w:t>Router Clients</w:t>
      </w:r>
      <w:bookmarkEnd w:id="125"/>
    </w:p>
    <w:p w14:paraId="0E0979E6" w14:textId="39FFB858" w:rsidR="00BC727A" w:rsidRPr="00BC727A" w:rsidRDefault="00BC727A" w:rsidP="00BC727A">
      <w:r>
        <w:t>All DYMO nodes discussed thus far are routers</w:t>
      </w:r>
      <w:r w:rsidR="00691755">
        <w:t xml:space="preserve"> i.e.</w:t>
      </w:r>
      <w:r>
        <w:t xml:space="preserve"> they are capable of forwarding traffic from other nodes. DYMO allows for nodes to have associated clients. Clients generate no route messages. Clients forward their packets </w:t>
      </w:r>
      <w:r w:rsidR="00691755">
        <w:t>to their “host”</w:t>
      </w:r>
      <w:r>
        <w:t xml:space="preserve"> DYMO router. The router then carries out any necessary route discovery and forwards any client packets as required. Routers will also announce routes for their clients in a manner similar to that of an intermediate RREP. Allowing routers to have clients </w:t>
      </w:r>
      <w:r w:rsidR="00691755">
        <w:t>may reduce</w:t>
      </w:r>
      <w:r>
        <w:t xml:space="preserve"> route message traffic and the workload of clients.</w:t>
      </w:r>
    </w:p>
    <w:p w14:paraId="62ED92BC" w14:textId="01EC4552" w:rsidR="00F05708" w:rsidRDefault="00F05708" w:rsidP="00F05708">
      <w:pPr>
        <w:pStyle w:val="Heading4"/>
      </w:pPr>
      <w:bookmarkStart w:id="126" w:name="_Toc482734019"/>
      <w:r>
        <w:t>Multicast RREPs</w:t>
      </w:r>
      <w:bookmarkEnd w:id="126"/>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7C619289"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RREP</w:t>
      </w:r>
      <w:r w:rsidR="0091243A">
        <w:t>s</w:t>
      </w:r>
      <w:r>
        <w:t xml:space="preserve"> to opportunistically </w:t>
      </w:r>
      <w:r w:rsidR="0091243A">
        <w:t>create route entries</w:t>
      </w:r>
      <w:r>
        <w:t>.</w:t>
      </w:r>
      <w:r w:rsidR="00484855">
        <w:t xml:space="preserve"> </w:t>
      </w:r>
    </w:p>
    <w:p w14:paraId="56FF860E" w14:textId="449E38F1" w:rsidR="00F05708" w:rsidRDefault="00F05708" w:rsidP="00F05708">
      <w:pPr>
        <w:pStyle w:val="Heading4"/>
      </w:pPr>
      <w:bookmarkStart w:id="127" w:name="_Toc482734020"/>
      <w:r>
        <w:lastRenderedPageBreak/>
        <w:t>Hop Limits</w:t>
      </w:r>
      <w:bookmarkEnd w:id="127"/>
    </w:p>
    <w:p w14:paraId="04FB6100" w14:textId="404C5E29"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w:t>
      </w:r>
      <w:r w:rsidR="0091243A">
        <w:t>the RREQ’s</w:t>
      </w:r>
      <w:r>
        <w:t xml:space="preserve">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8" w:name="_Ref482016983"/>
      <w:bookmarkStart w:id="129" w:name="_Ref482034222"/>
      <w:bookmarkStart w:id="130" w:name="_Ref482034555"/>
      <w:bookmarkStart w:id="131" w:name="_Toc482734021"/>
      <w:r>
        <w:t>D</w:t>
      </w:r>
      <w:r w:rsidRPr="007E1249">
        <w:rPr>
          <w:vertAlign w:val="superscript"/>
        </w:rPr>
        <w:t>3</w:t>
      </w:r>
      <w:r w:rsidR="00A0330A">
        <w:t xml:space="preserve"> Modifications</w:t>
      </w:r>
      <w:bookmarkEnd w:id="128"/>
      <w:bookmarkEnd w:id="129"/>
      <w:bookmarkEnd w:id="130"/>
      <w:bookmarkEnd w:id="131"/>
    </w:p>
    <w:p w14:paraId="06B66DA8" w14:textId="70E22A33"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rsidR="0091243A">
        <w:t xml:space="preserve"> all CubeSats with the hypothetical mission’s</w:t>
      </w:r>
      <w:r>
        <w:t xml:space="preserve">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2730A5F1" w:rsidR="00F44864" w:rsidRDefault="00B733C4" w:rsidP="00A0330A">
      <w:r>
        <w:t>DYMO also incl</w:t>
      </w:r>
      <w:r w:rsidR="0091243A">
        <w:t>udes a default behaviour wherein</w:t>
      </w:r>
      <w:r>
        <w:t xml:space="preserve">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w:t>
      </w:r>
      <w:r w:rsidR="00F44864">
        <w:lastRenderedPageBreak/>
        <w:t>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6F7640">
        <w:t>4.1.2</w:t>
      </w:r>
      <w:r>
        <w:fldChar w:fldCharType="end"/>
      </w:r>
      <w:r w:rsidR="00284970">
        <w:t>.</w:t>
      </w:r>
    </w:p>
    <w:p w14:paraId="4A915B73" w14:textId="41608107" w:rsidR="006E49F7" w:rsidRDefault="006F7640" w:rsidP="006E49F7">
      <w:pPr>
        <w:keepNext/>
        <w:jc w:val="center"/>
      </w:pPr>
      <w:r>
        <w:pict w14:anchorId="5A27CAF9">
          <v:shape id="_x0000_i1050" type="#_x0000_t75" style="width:246pt;height:221.35pt">
            <v:imagedata r:id="rId42" o:title="GM Multi-NIC"/>
          </v:shape>
        </w:pict>
      </w:r>
    </w:p>
    <w:p w14:paraId="2AC887DD" w14:textId="57EBA928" w:rsidR="00700920" w:rsidRDefault="006E49F7" w:rsidP="006E49F7">
      <w:pPr>
        <w:pStyle w:val="Figurecaption"/>
      </w:pPr>
      <w:bookmarkStart w:id="132" w:name="_Ref481935340"/>
      <w:bookmarkStart w:id="133" w:name="_Toc482731894"/>
      <w:r>
        <w:t xml:space="preserve">Figure </w:t>
      </w:r>
      <w:r>
        <w:fldChar w:fldCharType="begin"/>
      </w:r>
      <w:r>
        <w:instrText xml:space="preserve"> SEQ Figure \* ARABIC </w:instrText>
      </w:r>
      <w:r>
        <w:fldChar w:fldCharType="separate"/>
      </w:r>
      <w:r w:rsidR="006F7640">
        <w:rPr>
          <w:noProof/>
        </w:rPr>
        <w:t>33</w:t>
      </w:r>
      <w:r>
        <w:fldChar w:fldCharType="end"/>
      </w:r>
      <w:bookmarkEnd w:id="132"/>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3"/>
    </w:p>
    <w:p w14:paraId="44B0BA33" w14:textId="7274FDCE"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6F7640">
        <w:t xml:space="preserve">Figure </w:t>
      </w:r>
      <w:r w:rsidR="006F7640">
        <w:rPr>
          <w:noProof/>
        </w:rPr>
        <w:t>33</w:t>
      </w:r>
      <w:r w:rsidR="006E49F7">
        <w:fldChar w:fldCharType="end"/>
      </w:r>
      <w:r w:rsidR="006E49F7">
        <w:t>)</w:t>
      </w:r>
      <w:r>
        <w:t>.</w:t>
      </w:r>
      <w:r w:rsidR="00E3293A">
        <w:t xml:space="preserve"> GMs must also change their def</w:t>
      </w:r>
      <w:r w:rsidR="00DC2CDC">
        <w:t>ault route storage approach to e</w:t>
      </w:r>
      <w:r w:rsidR="00E3293A">
        <w:t>nsure that the next hop address in routes to ground reference</w:t>
      </w:r>
      <w:r w:rsidR="0091243A">
        <w:t>s</w:t>
      </w:r>
      <w:r w:rsidR="00E3293A">
        <w:t xml:space="preserv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4" w:name="_Toc482734022"/>
      <w:r>
        <w:t>Drawbacks</w:t>
      </w:r>
      <w:bookmarkEnd w:id="134"/>
    </w:p>
    <w:p w14:paraId="6411AFF9" w14:textId="5CF65E80"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w:t>
      </w:r>
      <w:r w:rsidR="00D9179D">
        <w:lastRenderedPageBreak/>
        <w:t xml:space="preserve">against the overall network cost of requiring a complete route discovery attempt </w:t>
      </w:r>
      <w:r w:rsidR="0091243A">
        <w:t>when</w:t>
      </w:r>
      <w:r w:rsidR="00D9179D">
        <w:t xml:space="preserve"> a route</w:t>
      </w:r>
      <w:r w:rsidR="0091243A">
        <w:t xml:space="preserve"> break</w:t>
      </w:r>
      <w:r w:rsidR="00D9179D">
        <w:t xml:space="preserve">.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hold 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71BAD2"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w:t>
      </w:r>
      <w:r w:rsidR="0071397F">
        <w:t>using</w:t>
      </w:r>
      <w:r>
        <w:t xml:space="preserve"> an S2G I/F and S2S I/F. </w:t>
      </w:r>
      <w:r w:rsidR="0071397F">
        <w:t>An appropriate cost</w:t>
      </w:r>
      <w:r w:rsidR="0091243A">
        <w:t xml:space="preserve"> function c</w:t>
      </w:r>
      <w:r w:rsidRPr="000677D0">
        <w:t xml:space="preserve">ould reflect the difference in bandwidth and energy consumption of </w:t>
      </w:r>
      <w:r w:rsidRPr="000677D0">
        <w:lastRenderedPageBreak/>
        <w:t>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degree of communication with the CSN </w:t>
      </w:r>
      <w:r w:rsidR="008D4D3D">
        <w:t>to avoid</w:t>
      </w:r>
      <w:r w:rsidR="0091243A">
        <w:t xml:space="preserve"> total</w:t>
      </w:r>
      <w:r w:rsidR="008D4D3D">
        <w:t xml:space="preserve"> isolation from the CSN</w:t>
      </w:r>
      <w:r w:rsidR="0071397F">
        <w:t>. The primary drawback of this approach is the added energy</w:t>
      </w:r>
      <w:r w:rsidR="0091243A">
        <w:t xml:space="preserve"> </w:t>
      </w:r>
      <w:r w:rsidR="0071397F">
        <w:t>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Pr="00A3053F" w:rsidRDefault="0034741C" w:rsidP="00A3053F">
      <w:pPr>
        <w:pStyle w:val="Heading1"/>
      </w:pPr>
      <w:bookmarkStart w:id="135" w:name="_Toc482734023"/>
      <w:r w:rsidRPr="00A3053F">
        <w:lastRenderedPageBreak/>
        <w:t>Simulation</w:t>
      </w:r>
      <w:bookmarkEnd w:id="135"/>
    </w:p>
    <w:p w14:paraId="27E624F2" w14:textId="5849E8F9" w:rsidR="00EE78CE" w:rsidRDefault="00D20C82" w:rsidP="00733542">
      <w:r>
        <w:t>OMNeT++ is a</w:t>
      </w:r>
      <w:r w:rsidR="00A9627B">
        <w:t>n open-source</w:t>
      </w:r>
      <w:r>
        <w:t xml:space="preserve"> disc</w:t>
      </w:r>
      <w:r w:rsidR="0085422C">
        <w:t xml:space="preserve">rete event network simulator. An </w:t>
      </w:r>
      <w:r>
        <w:t>OMNeT++</w:t>
      </w:r>
      <w:r w:rsidR="0085422C">
        <w:t xml:space="preserve"> simulation</w:t>
      </w:r>
      <w:r>
        <w:t xml:space="preserve"> is constructed from a number of interconnected </w:t>
      </w:r>
      <w:r w:rsidR="00A9627B">
        <w:t>“</w:t>
      </w:r>
      <w:r>
        <w:t>modules</w:t>
      </w:r>
      <w:r w:rsidR="00A9627B">
        <w:t xml:space="preserve">” </w:t>
      </w:r>
      <w:r w:rsidR="00ED6754">
        <w:t xml:space="preserve">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A9627B">
        <w:t>and analyse</w:t>
      </w:r>
      <w:r w:rsidR="007E0E84">
        <w:t xml:space="preserv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5FBD0B0C"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6F7640">
        <w:t xml:space="preserve">Figure </w:t>
      </w:r>
      <w:r w:rsidR="006F7640">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6F7640" w:rsidP="00EC6B8B">
      <w:pPr>
        <w:pStyle w:val="Centered"/>
        <w:keepNext/>
      </w:pPr>
      <w:r>
        <w:lastRenderedPageBreak/>
        <w:pict w14:anchorId="451A0EBE">
          <v:shape id="_x0000_i1051" type="#_x0000_t75" style="width:148pt;height:244.65pt">
            <v:imagedata r:id="rId43" o:title="Simulation Baseline"/>
          </v:shape>
        </w:pict>
      </w:r>
    </w:p>
    <w:p w14:paraId="7D9A2630" w14:textId="1C4454BB" w:rsidR="00EC6B8B" w:rsidRPr="00F53AA9" w:rsidRDefault="00EC6B8B" w:rsidP="00F53AA9">
      <w:pPr>
        <w:pStyle w:val="Figurecaption"/>
        <w:rPr>
          <w:b/>
        </w:rPr>
      </w:pPr>
      <w:bookmarkStart w:id="136" w:name="_Ref482002478"/>
      <w:bookmarkStart w:id="137" w:name="_Toc482731895"/>
      <w:r>
        <w:t xml:space="preserve">Figure </w:t>
      </w:r>
      <w:r>
        <w:fldChar w:fldCharType="begin"/>
      </w:r>
      <w:r>
        <w:instrText xml:space="preserve"> SEQ Figure \* ARABIC </w:instrText>
      </w:r>
      <w:r>
        <w:fldChar w:fldCharType="separate"/>
      </w:r>
      <w:r w:rsidR="006F7640">
        <w:rPr>
          <w:noProof/>
        </w:rPr>
        <w:t>34</w:t>
      </w:r>
      <w:r>
        <w:fldChar w:fldCharType="end"/>
      </w:r>
      <w:bookmarkEnd w:id="136"/>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6F7640">
        <w:t xml:space="preserve">Figure </w:t>
      </w:r>
      <w:r w:rsidR="006F7640">
        <w:rPr>
          <w:noProof/>
        </w:rPr>
        <w:t>3</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7"/>
    </w:p>
    <w:p w14:paraId="1605A222" w14:textId="6C2C8C04"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6F7640">
        <w:t xml:space="preserve">Figure </w:t>
      </w:r>
      <w:r w:rsidR="006F7640">
        <w:rPr>
          <w:noProof/>
        </w:rPr>
        <w:t>3</w:t>
      </w:r>
      <w:r>
        <w:fldChar w:fldCharType="end"/>
      </w:r>
      <w:r>
        <w:t xml:space="preserve"> and </w:t>
      </w:r>
      <w:r>
        <w:fldChar w:fldCharType="begin"/>
      </w:r>
      <w:r>
        <w:instrText xml:space="preserve"> REF _Ref482002478 \h </w:instrText>
      </w:r>
      <w:r>
        <w:fldChar w:fldCharType="separate"/>
      </w:r>
      <w:r w:rsidR="006F7640">
        <w:t xml:space="preserve">Figure </w:t>
      </w:r>
      <w:r w:rsidR="006F7640">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0D543A70"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 xml:space="preserve">ital speeds </w:t>
      </w:r>
      <w:r w:rsidR="001B2B41">
        <w:t>at an altitude of 55</w:t>
      </w:r>
      <w:r w:rsidR="00912BD6">
        <w:t>0km</w:t>
      </w:r>
      <w:r w:rsidR="00564DB1">
        <w:t xml:space="preserve"> and reasonable S2G communication ranges</w:t>
      </w:r>
      <w:r w:rsidR="00912BD6">
        <w:t>.</w:t>
      </w:r>
    </w:p>
    <w:p w14:paraId="52BD66AC" w14:textId="45DC16B3"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6F7640">
        <w:t xml:space="preserve">Figure </w:t>
      </w:r>
      <w:r w:rsidR="006F7640">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016B9B03" w:rsidR="00912BD6" w:rsidRPr="009B1B84" w:rsidRDefault="00912BD6" w:rsidP="00912BD6">
      <w:r>
        <w:t>This chapter’s remaining sections provide further detail regarding the development of this work’s simulation scenarios and</w:t>
      </w:r>
      <w:r w:rsidR="001B2B41">
        <w:t xml:space="preserve"> the</w:t>
      </w:r>
      <w:r>
        <w:t xml:space="preserve">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1B2B41">
        <w:t xml:space="preserve"> online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8" w:name="_Ref482022139"/>
      <w:bookmarkStart w:id="139" w:name="_Toc482734024"/>
      <w:r>
        <w:lastRenderedPageBreak/>
        <w:t>Implementation</w:t>
      </w:r>
      <w:bookmarkEnd w:id="138"/>
      <w:bookmarkEnd w:id="139"/>
    </w:p>
    <w:p w14:paraId="05B6C54A" w14:textId="35E1F094" w:rsidR="00181E14" w:rsidRDefault="00181E14" w:rsidP="00181E14">
      <w:pPr>
        <w:pStyle w:val="Centered"/>
        <w:keepNext/>
      </w:pPr>
      <w:r>
        <w:rPr>
          <w:noProof/>
          <w:lang w:val="en-US" w:eastAsia="en-US"/>
        </w:rPr>
        <w:drawing>
          <wp:inline distT="0" distB="0" distL="0" distR="0" wp14:anchorId="289F6372" wp14:editId="63251CF1">
            <wp:extent cx="3390900" cy="3041650"/>
            <wp:effectExtent l="0" t="0" r="3810" b="889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728E057B" w:rsidR="00181E14" w:rsidRDefault="00181E14" w:rsidP="00181E14">
      <w:pPr>
        <w:pStyle w:val="Figurecaption"/>
      </w:pPr>
      <w:bookmarkStart w:id="140" w:name="_Ref482008255"/>
      <w:bookmarkStart w:id="141" w:name="_Toc482731896"/>
      <w:r>
        <w:t xml:space="preserve">Figure </w:t>
      </w:r>
      <w:r>
        <w:fldChar w:fldCharType="begin"/>
      </w:r>
      <w:r>
        <w:instrText xml:space="preserve"> SEQ Figure \* ARABIC </w:instrText>
      </w:r>
      <w:r>
        <w:fldChar w:fldCharType="separate"/>
      </w:r>
      <w:r w:rsidR="006F7640">
        <w:rPr>
          <w:noProof/>
        </w:rPr>
        <w:t>35</w:t>
      </w:r>
      <w:r>
        <w:fldChar w:fldCharType="end"/>
      </w:r>
      <w:bookmarkEnd w:id="140"/>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6F7640">
        <w:t xml:space="preserve">Figure </w:t>
      </w:r>
      <w:r w:rsidR="006F7640">
        <w:rPr>
          <w:noProof/>
        </w:rPr>
        <w:t>34</w:t>
      </w:r>
      <w:r>
        <w:fldChar w:fldCharType="end"/>
      </w:r>
      <w:r>
        <w:t>). Several</w:t>
      </w:r>
      <w:r w:rsidR="007E0E84">
        <w:t xml:space="preserve"> irrelevant</w:t>
      </w:r>
      <w:r>
        <w:t xml:space="preserve"> parameters are omitted.</w:t>
      </w:r>
      <w:bookmarkEnd w:id="141"/>
      <w:r>
        <w:t xml:space="preserve"> </w:t>
      </w:r>
    </w:p>
    <w:p w14:paraId="1046E229" w14:textId="0AFBE161"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6F7640">
        <w:t xml:space="preserve">Figure </w:t>
      </w:r>
      <w:r w:rsidR="006F7640">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6F7640">
        <w:t xml:space="preserve">Figure </w:t>
      </w:r>
      <w:r w:rsidR="006F7640">
        <w:rPr>
          <w:noProof/>
        </w:rPr>
        <w:t>35</w:t>
      </w:r>
      <w:r w:rsidR="009F483D">
        <w:fldChar w:fldCharType="end"/>
      </w:r>
      <w:r w:rsidR="00855F8E">
        <w:t xml:space="preserve">, a module named “dymo” is </w:t>
      </w:r>
      <w:r w:rsidR="00181E14">
        <w:t>contained</w:t>
      </w:r>
      <w:r w:rsidR="00855F8E">
        <w:t xml:space="preserve"> within the DYMORouter module </w:t>
      </w:r>
      <w:r w:rsidR="001B2B41">
        <w:t xml:space="preserve">representing </w:t>
      </w:r>
      <w:r w:rsidR="00855F8E">
        <w:t>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w:t>
      </w:r>
      <w:r w:rsidR="001B2B41">
        <w:t>W</w:t>
      </w:r>
      <w:r w:rsidR="00855F8E">
        <w:t xml:space="preserve">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6F7640">
        <w:t xml:space="preserve">Figure </w:t>
      </w:r>
      <w:r w:rsidR="006F7640">
        <w:rPr>
          <w:noProof/>
        </w:rPr>
        <w:t>36</w:t>
      </w:r>
      <w:r w:rsidR="004237C8">
        <w:fldChar w:fldCharType="end"/>
      </w:r>
      <w:r w:rsidR="004237C8">
        <w:t>)</w:t>
      </w:r>
      <w:r w:rsidR="001B2B41">
        <w:t>.</w:t>
      </w:r>
    </w:p>
    <w:p w14:paraId="6DE66F29" w14:textId="77777777" w:rsidR="00FB6D52" w:rsidRDefault="006F7640" w:rsidP="00FB6D52">
      <w:pPr>
        <w:pStyle w:val="Centered"/>
        <w:keepNext/>
      </w:pPr>
      <w:r>
        <w:pict w14:anchorId="1AD92B2C">
          <v:shape id="_x0000_i1052" type="#_x0000_t75" style="width:265.35pt;height:108.65pt">
            <v:imagedata r:id="rId45" o:title="nodeMaster[0]"/>
          </v:shape>
        </w:pict>
      </w:r>
    </w:p>
    <w:p w14:paraId="2B0809A9" w14:textId="6FC8F7AB" w:rsidR="00FB6D52" w:rsidRDefault="00FB6D52" w:rsidP="00FB6D52">
      <w:pPr>
        <w:pStyle w:val="Figurecaption"/>
      </w:pPr>
      <w:bookmarkStart w:id="142" w:name="_Ref482008275"/>
      <w:bookmarkStart w:id="143" w:name="_Toc482731897"/>
      <w:r>
        <w:t xml:space="preserve">Figure </w:t>
      </w:r>
      <w:r>
        <w:fldChar w:fldCharType="begin"/>
      </w:r>
      <w:r>
        <w:instrText xml:space="preserve"> SEQ Figure \* ARABIC </w:instrText>
      </w:r>
      <w:r>
        <w:fldChar w:fldCharType="separate"/>
      </w:r>
      <w:r w:rsidR="006F7640">
        <w:rPr>
          <w:noProof/>
        </w:rPr>
        <w:t>36</w:t>
      </w:r>
      <w:r>
        <w:fldChar w:fldCharType="end"/>
      </w:r>
      <w:bookmarkEnd w:id="142"/>
      <w:r w:rsidR="00623D71">
        <w:t>.</w:t>
      </w:r>
      <w:r>
        <w:t xml:space="preserve"> The parameters of and modules</w:t>
      </w:r>
      <w:r w:rsidR="001B2B41">
        <w:t xml:space="preserve"> contained</w:t>
      </w:r>
      <w:r>
        <w:t xml:space="preserve"> within nodeMaster[0]’s “wlan[0]” module.</w:t>
      </w:r>
      <w:bookmarkEnd w:id="143"/>
    </w:p>
    <w:p w14:paraId="303F16EA" w14:textId="1A77177D"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w:t>
      </w:r>
      <w:r w:rsidR="00B8644C">
        <w:t>. This packet represents a science data packet</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6F7640">
        <w:t xml:space="preserve">Figure </w:t>
      </w:r>
      <w:r w:rsidR="006F7640">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w:t>
      </w:r>
      <w:r w:rsidR="00B8644C">
        <w:t>s</w:t>
      </w:r>
      <w:r w:rsidR="00431120">
        <w:t xml:space="preserve">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B8644C">
        <w:t>the</w:t>
      </w:r>
      <w:r w:rsidR="00E65064">
        <w:t xml:space="preserve">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w:t>
      </w:r>
      <w:r w:rsidR="00431120">
        <w:lastRenderedPageBreak/>
        <w:t>determine the 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6F7640">
        <w:t xml:space="preserve">Figure </w:t>
      </w:r>
      <w:r w:rsidR="006F7640">
        <w:rPr>
          <w:noProof/>
        </w:rPr>
        <w:t>37</w:t>
      </w:r>
      <w:r w:rsidR="004237C8">
        <w:fldChar w:fldCharType="end"/>
      </w:r>
      <w:r w:rsidR="00431120">
        <w:t>.</w:t>
      </w:r>
    </w:p>
    <w:p w14:paraId="4833C242" w14:textId="4FCA8D00" w:rsidR="004237C8" w:rsidRDefault="006F7640" w:rsidP="004237C8">
      <w:pPr>
        <w:pStyle w:val="Centered"/>
        <w:keepNext/>
      </w:pPr>
      <w:r>
        <w:pict w14:anchorId="1EFC2406">
          <v:shape id="_x0000_i1053" type="#_x0000_t75" style="width:284.65pt;height:217.35pt">
            <v:imagedata r:id="rId46" o:title="Packet Progression"/>
          </v:shape>
        </w:pict>
      </w:r>
    </w:p>
    <w:p w14:paraId="1B3B2C76" w14:textId="6AE71D73" w:rsidR="00431120" w:rsidRDefault="004237C8" w:rsidP="004237C8">
      <w:pPr>
        <w:pStyle w:val="Figurecaption"/>
      </w:pPr>
      <w:bookmarkStart w:id="144" w:name="_Ref482008584"/>
      <w:bookmarkStart w:id="145" w:name="_Toc482731898"/>
      <w:r>
        <w:t xml:space="preserve">Figure </w:t>
      </w:r>
      <w:r>
        <w:fldChar w:fldCharType="begin"/>
      </w:r>
      <w:r>
        <w:instrText xml:space="preserve"> SEQ Figure \* ARABIC </w:instrText>
      </w:r>
      <w:r>
        <w:fldChar w:fldCharType="separate"/>
      </w:r>
      <w:r w:rsidR="006F7640">
        <w:rPr>
          <w:noProof/>
        </w:rPr>
        <w:t>37</w:t>
      </w:r>
      <w:r>
        <w:fldChar w:fldCharType="end"/>
      </w:r>
      <w:bookmarkEnd w:id="144"/>
      <w:r w:rsidR="00623D71">
        <w:t>.</w:t>
      </w:r>
      <w:r>
        <w:t xml:space="preserve"> An example packet’s progression through various modules within nodeMaster[0] which culminates in its reception at another node within the </w:t>
      </w:r>
      <w:r w:rsidR="00B8644C">
        <w:t>CSN</w:t>
      </w:r>
      <w:r>
        <w:t>. This path represe</w:t>
      </w:r>
      <w:r w:rsidR="00B8644C">
        <w:t>nts a common progression including</w:t>
      </w:r>
      <w:r w:rsidR="00276D9D">
        <w:t xml:space="preserve"> both D</w:t>
      </w:r>
      <w:r w:rsidR="00276D9D" w:rsidRPr="007E1249">
        <w:rPr>
          <w:vertAlign w:val="superscript"/>
        </w:rPr>
        <w:t>3</w:t>
      </w:r>
      <w:r>
        <w:t xml:space="preserve"> and CubeMac.</w:t>
      </w:r>
      <w:bookmarkEnd w:id="145"/>
    </w:p>
    <w:p w14:paraId="20120958" w14:textId="7D15DC79"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w:t>
      </w:r>
      <w:r w:rsidR="00CB55C2">
        <w:t xml:space="preserve">the </w:t>
      </w:r>
      <w:r w:rsidR="001E7F9E">
        <w:t>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6F7640">
        <w:t>4.2</w:t>
      </w:r>
      <w:r w:rsidR="001E7F9E">
        <w:fldChar w:fldCharType="end"/>
      </w:r>
      <w:r w:rsidR="00B8644C">
        <w:t>.</w:t>
      </w:r>
    </w:p>
    <w:p w14:paraId="6906DCF2" w14:textId="0A438939" w:rsidR="00F90713" w:rsidRDefault="00F90713" w:rsidP="001E7F9E">
      <w:pPr>
        <w:pStyle w:val="Heading3"/>
      </w:pPr>
      <w:bookmarkStart w:id="146" w:name="_Toc482734025"/>
      <w:r>
        <w:lastRenderedPageBreak/>
        <w:t>CubeMac</w:t>
      </w:r>
      <w:bookmarkEnd w:id="146"/>
    </w:p>
    <w:p w14:paraId="49319896" w14:textId="77777777" w:rsidR="00F07D8C" w:rsidRDefault="006F7640" w:rsidP="00F07D8C">
      <w:pPr>
        <w:keepNext/>
        <w:jc w:val="center"/>
      </w:pPr>
      <w:r>
        <w:pict w14:anchorId="680A7979">
          <v:shape id="_x0000_i1054" type="#_x0000_t75" style="width:265.35pt;height:281.35pt">
            <v:imagedata r:id="rId47" o:title="CubeMac Module"/>
          </v:shape>
        </w:pict>
      </w:r>
    </w:p>
    <w:p w14:paraId="5BF4049B" w14:textId="3E08E443" w:rsidR="00F90713" w:rsidRDefault="00F07D8C" w:rsidP="00F07D8C">
      <w:pPr>
        <w:pStyle w:val="Figurecaption"/>
      </w:pPr>
      <w:bookmarkStart w:id="147" w:name="_Ref482015671"/>
      <w:bookmarkStart w:id="148" w:name="_Toc482731899"/>
      <w:r>
        <w:t xml:space="preserve">Figure </w:t>
      </w:r>
      <w:r>
        <w:fldChar w:fldCharType="begin"/>
      </w:r>
      <w:r>
        <w:instrText xml:space="preserve"> SEQ Figure \* ARABIC </w:instrText>
      </w:r>
      <w:r>
        <w:fldChar w:fldCharType="separate"/>
      </w:r>
      <w:r w:rsidR="006F7640">
        <w:rPr>
          <w:noProof/>
        </w:rPr>
        <w:t>38</w:t>
      </w:r>
      <w:r>
        <w:fldChar w:fldCharType="end"/>
      </w:r>
      <w:bookmarkEnd w:id="147"/>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w:t>
      </w:r>
      <w:r w:rsidR="006529E5">
        <w:t xml:space="preserve"> scheduling</w:t>
      </w:r>
      <w:r w:rsidR="00D8593F">
        <w:t xml:space="preserve"> internal </w:t>
      </w:r>
      <w:r w:rsidR="006529E5">
        <w:t>events</w:t>
      </w:r>
      <w:r w:rsidR="00D8593F">
        <w:t>.</w:t>
      </w:r>
      <w:bookmarkEnd w:id="148"/>
    </w:p>
    <w:p w14:paraId="79DA8EBA" w14:textId="12FD0763" w:rsidR="006529E5"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6F7640">
        <w:t>3.1</w:t>
      </w:r>
      <w:r w:rsidR="00833B1C">
        <w:fldChar w:fldCharType="end"/>
      </w:r>
      <w:r w:rsidR="00833B1C">
        <w:t xml:space="preserve">. </w:t>
      </w:r>
    </w:p>
    <w:p w14:paraId="6492828F" w14:textId="380B4D8C" w:rsidR="00D8593F" w:rsidRDefault="00511089" w:rsidP="00D8593F">
      <w:r>
        <w:t>CubeMac ca</w:t>
      </w:r>
      <w:r w:rsidR="00F321AE">
        <w:t>n be configured to act in a pure</w:t>
      </w:r>
      <w:r>
        <w:t xml:space="preserve"> TDMA mode</w:t>
      </w:r>
      <w:r w:rsidR="006529E5">
        <w:t xml:space="preserve"> </w:t>
      </w:r>
      <w:r>
        <w:t xml:space="preserve">using the </w:t>
      </w:r>
      <w:r w:rsidR="00E65064">
        <w:t>“</w:t>
      </w:r>
      <w:r>
        <w:t>pureTDMA</w:t>
      </w:r>
      <w:r w:rsidR="00E65064">
        <w:t>”</w:t>
      </w:r>
      <w:r w:rsidR="00673F0E">
        <w:t xml:space="preserve"> parameter. In this </w:t>
      </w:r>
      <w:r w:rsidR="00DD7691">
        <w:t>mode,</w:t>
      </w:r>
      <w:r w:rsidR="007A24EB">
        <w:t xml:space="preserve"> all</w:t>
      </w:r>
      <w:r>
        <w:t xml:space="preserve"> nodes act as masters</w:t>
      </w:r>
      <w:r w:rsidR="006529E5">
        <w:t xml:space="preserve"> which removes all clustering and CDMA</w:t>
      </w:r>
      <w:r>
        <w:t>.</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w:t>
      </w:r>
      <w:r w:rsidR="00673F0E">
        <w:lastRenderedPageBreak/>
        <w:t>as masters</w:t>
      </w:r>
      <w:r w:rsidR="00F321AE">
        <w:t xml:space="preserve"> (nodeMasters) may conduct S2G communication</w:t>
      </w:r>
      <w:r w:rsidR="00673F0E">
        <w:t>.</w:t>
      </w:r>
      <w:r w:rsidR="006529E5">
        <w:t xml:space="preserve"> </w:t>
      </w:r>
      <w:r>
        <w:t>CubeMac</w:t>
      </w:r>
      <w:r w:rsidR="006529E5">
        <w:t>’s default operation</w:t>
      </w:r>
      <w:r>
        <w:t xml:space="preserve"> is</w:t>
      </w:r>
      <w:r w:rsidR="007A24EB">
        <w:t xml:space="preserve"> compared to its</w:t>
      </w:r>
      <w:r>
        <w:t xml:space="preserve"> pure TDMA</w:t>
      </w:r>
      <w:r w:rsidR="006529E5">
        <w:t xml:space="preserve"> mode</w:t>
      </w:r>
      <w:r w:rsidR="007A24EB">
        <w:t xml:space="preserve"> </w:t>
      </w:r>
      <w:r w:rsidR="00F321AE">
        <w:t>in simulation</w:t>
      </w:r>
      <w:r>
        <w:t xml:space="preserve"> scenario 2</w:t>
      </w:r>
      <w:r w:rsidR="00E65064">
        <w:t>a</w:t>
      </w:r>
      <w:r>
        <w:t xml:space="preserve">. </w:t>
      </w:r>
    </w:p>
    <w:p w14:paraId="0D753A4D" w14:textId="77777777" w:rsidR="00F321AE" w:rsidRDefault="00E65064" w:rsidP="00D8593F">
      <w:r>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10A61947"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6F7640">
        <w:t xml:space="preserve">Figure </w:t>
      </w:r>
      <w:r w:rsidR="006F7640">
        <w:rPr>
          <w:noProof/>
        </w:rPr>
        <w:t>37</w:t>
      </w:r>
      <w:r>
        <w:fldChar w:fldCharType="end"/>
      </w:r>
      <w:r>
        <w:t xml:space="preserve">). </w:t>
      </w:r>
      <w:r w:rsidR="006529E5">
        <w:t xml:space="preserve">The parallel communication of </w:t>
      </w:r>
      <w:r>
        <w:t xml:space="preserve">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6F7640">
        <w:t>4.2</w:t>
      </w:r>
      <w:r w:rsidR="00511089">
        <w:fldChar w:fldCharType="end"/>
      </w:r>
      <w:r w:rsidR="006529E5">
        <w:t>.</w:t>
      </w:r>
    </w:p>
    <w:p w14:paraId="4B500233" w14:textId="3B0AA138" w:rsidR="00F90713" w:rsidRDefault="00F90713" w:rsidP="001E7F9E">
      <w:pPr>
        <w:pStyle w:val="Heading3"/>
      </w:pPr>
      <w:bookmarkStart w:id="149" w:name="_Ref482034254"/>
      <w:bookmarkStart w:id="150" w:name="_Ref482554887"/>
      <w:bookmarkStart w:id="151" w:name="_Ref482556545"/>
      <w:bookmarkStart w:id="152" w:name="_Toc482734026"/>
      <w:r>
        <w:lastRenderedPageBreak/>
        <w:t>D</w:t>
      </w:r>
      <w:bookmarkEnd w:id="149"/>
      <w:r w:rsidR="00276D9D" w:rsidRPr="007E1249">
        <w:rPr>
          <w:vertAlign w:val="superscript"/>
        </w:rPr>
        <w:t>3</w:t>
      </w:r>
      <w:bookmarkEnd w:id="150"/>
      <w:bookmarkEnd w:id="151"/>
      <w:bookmarkEnd w:id="152"/>
    </w:p>
    <w:p w14:paraId="0875E276" w14:textId="351D8E06" w:rsidR="00F07D8C" w:rsidRDefault="006F7640" w:rsidP="00F07D8C">
      <w:pPr>
        <w:pStyle w:val="Centered"/>
        <w:keepNext/>
      </w:pPr>
      <w:r>
        <w:pict w14:anchorId="2B3EE2F2">
          <v:shape id="_x0000_i1055" type="#_x0000_t75" style="width:248.65pt;height:226.65pt">
            <v:imagedata r:id="rId48" o:title="D3 Module"/>
          </v:shape>
        </w:pict>
      </w:r>
    </w:p>
    <w:p w14:paraId="1FCDD098" w14:textId="6CB05711" w:rsidR="00855F8E" w:rsidRDefault="005C22C7" w:rsidP="00F07D8C">
      <w:pPr>
        <w:pStyle w:val="Figurecaption"/>
      </w:pPr>
      <w:bookmarkStart w:id="153" w:name="_Ref482022786"/>
      <w:bookmarkStart w:id="154" w:name="_Toc482731900"/>
      <w:r>
        <w:t xml:space="preserve">Figure </w:t>
      </w:r>
      <w:r w:rsidR="00F07D8C">
        <w:fldChar w:fldCharType="begin"/>
      </w:r>
      <w:r w:rsidR="00F07D8C">
        <w:instrText xml:space="preserve"> SEQ Figure \* ARABIC </w:instrText>
      </w:r>
      <w:r w:rsidR="00F07D8C">
        <w:fldChar w:fldCharType="separate"/>
      </w:r>
      <w:r w:rsidR="006F7640">
        <w:rPr>
          <w:noProof/>
        </w:rPr>
        <w:t>39</w:t>
      </w:r>
      <w:r w:rsidR="00F07D8C">
        <w:fldChar w:fldCharType="end"/>
      </w:r>
      <w:bookmarkEnd w:id="153"/>
      <w:r w:rsidR="00623D71">
        <w:t>.</w:t>
      </w:r>
      <w:r w:rsidR="006529E5">
        <w:t xml:space="preserve"> P</w:t>
      </w:r>
      <w:r w:rsidR="00D8593F">
        <w:t>arameters such as “</w:t>
      </w:r>
      <w:r w:rsidR="006529E5">
        <w:t>isGroundMaster</w:t>
      </w:r>
      <w:r w:rsidR="00276D9D">
        <w:t>”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6F7640">
        <w:t>3.2</w:t>
      </w:r>
      <w:r w:rsidR="00F321AE">
        <w:fldChar w:fldCharType="end"/>
      </w:r>
      <w:r w:rsidR="00D8593F">
        <w:t>.</w:t>
      </w:r>
      <w:bookmarkEnd w:id="154"/>
    </w:p>
    <w:p w14:paraId="410E390A" w14:textId="5D1DD048" w:rsidR="007A5D8F" w:rsidRDefault="00276D9D" w:rsidP="00D8593F">
      <w:r>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6F7640">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33E31E88"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w:t>
      </w:r>
      <w:r w:rsidR="009E7815">
        <w:t xml:space="preserve"> the existing</w:t>
      </w:r>
      <w:r>
        <w:t xml:space="preserve"> INET</w:t>
      </w:r>
      <w:r w:rsidR="009E7815">
        <w:t xml:space="preserve"> DYMO</w:t>
      </w:r>
      <w:r>
        <w:t xml:space="preserve"> module.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w:t>
      </w:r>
      <w:r w:rsidR="009E7815">
        <w:t>detection</w:t>
      </w:r>
      <w:r>
        <w:t xml:space="preserve"> </w:t>
      </w:r>
      <w:r w:rsidR="00131674">
        <w:t>were made</w:t>
      </w:r>
      <w:r w:rsidR="00276D9D">
        <w:t xml:space="preserve"> </w:t>
      </w:r>
      <w:r w:rsidR="00276D9D">
        <w:lastRenderedPageBreak/>
        <w:t>operative in D</w:t>
      </w:r>
      <w:r w:rsidR="00276D9D" w:rsidRPr="007E1249">
        <w:rPr>
          <w:vertAlign w:val="superscript"/>
        </w:rPr>
        <w:t>3</w:t>
      </w:r>
      <w:r w:rsidR="009E7815">
        <w:t>. A ‘stand-in’</w:t>
      </w:r>
      <w:r>
        <w:t xml:space="preserve"> solution for RERRs was implemented alongside the </w:t>
      </w:r>
      <w:r w:rsidR="007D3B73">
        <w:t>logic for the election of ground masters.</w:t>
      </w:r>
    </w:p>
    <w:p w14:paraId="7AE0A16C" w14:textId="617BB201"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w:t>
      </w:r>
      <w:r w:rsidR="009E7815">
        <w:t>the</w:t>
      </w:r>
      <w:r>
        <w:t xml:space="preserve">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w:t>
      </w:r>
      <w:r w:rsidR="009E7815">
        <w:t xml:space="preserve"> base</w:t>
      </w:r>
      <w:r w:rsidR="000A5047">
        <w:t xml:space="preserve"> simulation. </w:t>
      </w:r>
    </w:p>
    <w:p w14:paraId="265FF937" w14:textId="3414A48B"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6F7640">
        <w:t xml:space="preserve">Figure </w:t>
      </w:r>
      <w:r w:rsidR="006F7640">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w:t>
      </w:r>
      <w:r w:rsidR="009E7815">
        <w:t>with</w:t>
      </w:r>
      <w:r w:rsidR="00510680">
        <w:t>in</w:t>
      </w:r>
      <w:r w:rsidR="009E7815">
        <w:t xml:space="preserve"> communication</w:t>
      </w:r>
      <w:r w:rsidR="00510680">
        <w:t xml:space="preserve">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6F7640" w:rsidP="00B76B71">
      <w:pPr>
        <w:pStyle w:val="Centered"/>
        <w:keepNext/>
      </w:pPr>
      <w:r>
        <w:lastRenderedPageBreak/>
        <w:pict w14:anchorId="492EC470">
          <v:shape id="_x0000_i1056" type="#_x0000_t75" style="width:182.65pt;height:264pt">
            <v:imagedata r:id="rId49" o:title="Closest Master GM"/>
          </v:shape>
        </w:pict>
      </w:r>
    </w:p>
    <w:p w14:paraId="060A5735" w14:textId="258BF947" w:rsidR="00510680" w:rsidRDefault="00B76B71" w:rsidP="00B76B71">
      <w:pPr>
        <w:pStyle w:val="Figurecaption"/>
      </w:pPr>
      <w:bookmarkStart w:id="155" w:name="_Ref482020123"/>
      <w:bookmarkStart w:id="156" w:name="_Toc482731901"/>
      <w:r>
        <w:t xml:space="preserve">Figure </w:t>
      </w:r>
      <w:r>
        <w:fldChar w:fldCharType="begin"/>
      </w:r>
      <w:r>
        <w:instrText xml:space="preserve"> SEQ Figure \* ARABIC </w:instrText>
      </w:r>
      <w:r>
        <w:fldChar w:fldCharType="separate"/>
      </w:r>
      <w:r w:rsidR="006F7640">
        <w:rPr>
          <w:noProof/>
        </w:rPr>
        <w:t>40</w:t>
      </w:r>
      <w:r>
        <w:fldChar w:fldCharType="end"/>
      </w:r>
      <w:bookmarkEnd w:id="155"/>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6"/>
    </w:p>
    <w:p w14:paraId="79923C91" w14:textId="2DD6BDE1" w:rsidR="007D3B73" w:rsidRPr="00D8593F" w:rsidRDefault="00B76B71" w:rsidP="00D8593F">
      <w:r>
        <w:fldChar w:fldCharType="begin"/>
      </w:r>
      <w:r>
        <w:instrText xml:space="preserve"> REF _Ref482020123 \h </w:instrText>
      </w:r>
      <w:r>
        <w:fldChar w:fldCharType="separate"/>
      </w:r>
      <w:r w:rsidR="006F7640">
        <w:t xml:space="preserve">Figure </w:t>
      </w:r>
      <w:r w:rsidR="006F7640">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6F7640">
        <w:t xml:space="preserve">Figure </w:t>
      </w:r>
      <w:r w:rsidR="006F7640">
        <w:rPr>
          <w:noProof/>
        </w:rPr>
        <w:t>31</w:t>
      </w:r>
      <w:r>
        <w:fldChar w:fldCharType="end"/>
      </w:r>
      <w:r w:rsidR="00276D9D">
        <w:t>) D</w:t>
      </w:r>
      <w:r w:rsidR="00276D9D" w:rsidRPr="007E1249">
        <w:rPr>
          <w:vertAlign w:val="superscript"/>
        </w:rPr>
        <w:t>3</w:t>
      </w:r>
      <w:r>
        <w:t xml:space="preserve"> implements a </w:t>
      </w:r>
      <w:r w:rsidR="009E7815">
        <w:t xml:space="preserve">cost </w:t>
      </w:r>
      <w:r>
        <w:t xml:space="preserve">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6F7640">
        <w:t xml:space="preserve">Figure </w:t>
      </w:r>
      <w:r w:rsidR="006F7640">
        <w:rPr>
          <w:noProof/>
        </w:rPr>
        <w:t>40</w:t>
      </w:r>
      <w:r w:rsidR="002655F3">
        <w:fldChar w:fldCharType="end"/>
      </w:r>
      <w:r w:rsidR="002655F3">
        <w:t xml:space="preserve"> as the available route to nodeMast</w:t>
      </w:r>
      <w:r w:rsidR="009E7815">
        <w:t>er[3] is necessarily cheaper (</w:t>
      </w:r>
      <w:r w:rsidR="00654E09">
        <w:t>A</w:t>
      </w:r>
      <w:r w:rsidR="002655F3">
        <w:t>ll link costs must</w:t>
      </w:r>
      <w:r w:rsidR="00F44BE9">
        <w:t xml:space="preserve"> be</w:t>
      </w:r>
      <w:r w:rsidR="002655F3">
        <w:t xml:space="preserve"> </w:t>
      </w:r>
      <w:r w:rsidR="00654E09">
        <w:t>values</w:t>
      </w:r>
      <w:r w:rsidR="002655F3">
        <w:t xml:space="preserve"> greater than zero</w:t>
      </w:r>
      <w:r w:rsidR="009E7815">
        <w:t>)</w:t>
      </w:r>
      <w:r w:rsidR="002655F3">
        <w:t>.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 xml:space="preserve">4] began route discovery and received an intermediate RREP from </w:t>
      </w:r>
      <w:r w:rsidR="002655F3">
        <w:lastRenderedPageBreak/>
        <w:t>nod</w:t>
      </w:r>
      <w:r w:rsidR="00654E09">
        <w:t>eMaster[2]. A</w:t>
      </w:r>
      <w:r w:rsidR="00455B88">
        <w:t>n</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7" w:name="_Toc482734027"/>
      <w:r>
        <w:t>Parameterization</w:t>
      </w:r>
      <w:bookmarkEnd w:id="157"/>
    </w:p>
    <w:p w14:paraId="2D094C60" w14:textId="61D9993B"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6F7640">
        <w:t xml:space="preserve">Figure </w:t>
      </w:r>
      <w:r w:rsidR="006F7640">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w:t>
      </w:r>
      <w:r w:rsidR="005805EF">
        <w:t>alistic communication distance e</w:t>
      </w:r>
      <w:r w:rsidR="00654E09">
        <w:t>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6F7640">
        <w:t xml:space="preserve">Table </w:t>
      </w:r>
      <w:r w:rsidR="006F7640">
        <w:rPr>
          <w:noProof/>
        </w:rPr>
        <w:t>2</w:t>
      </w:r>
      <w:r w:rsidR="0065371E">
        <w:fldChar w:fldCharType="end"/>
      </w:r>
      <w:r>
        <w:t xml:space="preserve">. </w:t>
      </w:r>
    </w:p>
    <w:p w14:paraId="5CE03654" w14:textId="0A56E5CB" w:rsidR="0065371E" w:rsidRDefault="0065371E" w:rsidP="0065371E">
      <w:pPr>
        <w:pStyle w:val="Tabletitle"/>
      </w:pPr>
      <w:bookmarkStart w:id="158" w:name="_Ref482023491"/>
      <w:bookmarkStart w:id="159" w:name="_Ref482023487"/>
      <w:bookmarkStart w:id="160" w:name="_Toc482710660"/>
      <w:r>
        <w:t xml:space="preserve">Table </w:t>
      </w:r>
      <w:r>
        <w:fldChar w:fldCharType="begin"/>
      </w:r>
      <w:r>
        <w:instrText xml:space="preserve"> SEQ Table \* ARABIC </w:instrText>
      </w:r>
      <w:r>
        <w:fldChar w:fldCharType="separate"/>
      </w:r>
      <w:r w:rsidR="006F7640">
        <w:rPr>
          <w:noProof/>
        </w:rPr>
        <w:t>2</w:t>
      </w:r>
      <w:r>
        <w:fldChar w:fldCharType="end"/>
      </w:r>
      <w:bookmarkEnd w:id="158"/>
      <w:r w:rsidR="00623D71">
        <w:t>.</w:t>
      </w:r>
      <w:r>
        <w:t xml:space="preserve"> </w:t>
      </w:r>
      <w:bookmarkEnd w:id="159"/>
      <w:r w:rsidR="00141999">
        <w:t>Parameter values are based, where possible and practical, on the known capabilities of CubeSats.</w:t>
      </w:r>
      <w:bookmarkEnd w:id="160"/>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5F2D67B0"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6F7640">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7090B372"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6F7640" w:rsidRPr="006F7640">
              <w:rPr>
                <w:sz w:val="18"/>
                <w:szCs w:val="18"/>
              </w:rPr>
              <w:t xml:space="preserve">Figure </w:t>
            </w:r>
            <w:r w:rsidR="006F7640" w:rsidRPr="006F7640">
              <w:rPr>
                <w:noProof/>
                <w:sz w:val="18"/>
                <w:szCs w:val="18"/>
              </w:rPr>
              <w:t>38</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19FB43A1"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6F7640" w:rsidRPr="006F7640">
              <w:rPr>
                <w:sz w:val="18"/>
                <w:szCs w:val="18"/>
              </w:rPr>
              <w:t xml:space="preserve">Figure </w:t>
            </w:r>
            <w:r w:rsidR="006F7640" w:rsidRPr="006F7640">
              <w:rPr>
                <w:noProof/>
                <w:sz w:val="18"/>
                <w:szCs w:val="18"/>
              </w:rPr>
              <w:t>39</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55F5F11F"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6F7640">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6A66C671"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6F7640">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08367BFC"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6F7640">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688BDDE7"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6F7640">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1" w:name="_Ref482212175"/>
      <w:bookmarkStart w:id="162" w:name="_Toc482734028"/>
      <w:r>
        <w:t>Scenario 1</w:t>
      </w:r>
      <w:bookmarkEnd w:id="161"/>
      <w:r w:rsidR="00911A06">
        <w:t>a &amp; 1b</w:t>
      </w:r>
      <w:bookmarkEnd w:id="162"/>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3" w:name="_Toc482734029"/>
      <w:r>
        <w:lastRenderedPageBreak/>
        <w:t>Scenario 2</w:t>
      </w:r>
      <w:r w:rsidR="00911A06">
        <w:t>a &amp; 2b</w:t>
      </w:r>
      <w:bookmarkEnd w:id="163"/>
    </w:p>
    <w:p w14:paraId="0B87A66B" w14:textId="7C768233"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xml:space="preserve">” parameter set to </w:t>
      </w:r>
      <w:r w:rsidR="00455B88">
        <w:t>“</w:t>
      </w:r>
      <w:r w:rsidR="00BA7B53">
        <w:t>true</w:t>
      </w:r>
      <w:r w:rsidR="00455B88">
        <w:t>”</w:t>
      </w:r>
      <w:r>
        <w:t xml:space="preserve"> </w:t>
      </w:r>
      <w:r w:rsidR="00214321">
        <w:t>(</w:t>
      </w:r>
      <w:r>
        <w:fldChar w:fldCharType="begin"/>
      </w:r>
      <w:r>
        <w:instrText xml:space="preserve"> REF _Ref482015671 \h </w:instrText>
      </w:r>
      <w:r>
        <w:fldChar w:fldCharType="separate"/>
      </w:r>
      <w:r w:rsidR="006F7640">
        <w:t xml:space="preserve">Figure </w:t>
      </w:r>
      <w:r w:rsidR="006F7640">
        <w:rPr>
          <w:noProof/>
        </w:rPr>
        <w:t>38</w:t>
      </w:r>
      <w:r>
        <w:fldChar w:fldCharType="end"/>
      </w:r>
      <w:r w:rsidR="00214321">
        <w:t>)</w:t>
      </w:r>
      <w:r>
        <w:t xml:space="preserve">. All slaves have their parameters adjusted to match those of master nodes. </w:t>
      </w:r>
    </w:p>
    <w:p w14:paraId="2E0605F3" w14:textId="1B3D50B3" w:rsidR="0004485D" w:rsidRPr="00A471F4" w:rsidRDefault="00455B88" w:rsidP="0004485D">
      <w:pPr>
        <w:rPr>
          <w:b/>
        </w:rPr>
      </w:pPr>
      <w:r>
        <w:t xml:space="preserve">In scenario 2b, </w:t>
      </w:r>
      <w:r w:rsidR="005C5E6A">
        <w:t>the CubeMac module in S2S I/F modules</w:t>
      </w:r>
      <w:r w:rsidR="00870574">
        <w:t xml:space="preserve"> </w:t>
      </w:r>
      <w:r>
        <w:t xml:space="preserve">is replaced </w:t>
      </w:r>
      <w:r w:rsidR="00870574">
        <w:t xml:space="preserve">with </w:t>
      </w:r>
      <w:r w:rsidR="00A471F4">
        <w:t>an existing INET CSMA module. This module is configured not to use acknowledgements and where possible to match the corresponding parameters of CubeMac in scenario 1a.</w:t>
      </w:r>
      <w:r w:rsidR="00870574">
        <w:t xml:space="preserve"> </w:t>
      </w:r>
    </w:p>
    <w:p w14:paraId="694E9EF6" w14:textId="30FEE1D4" w:rsidR="0004485D" w:rsidRDefault="0004485D" w:rsidP="00A471F4">
      <w:pPr>
        <w:pStyle w:val="Heading3"/>
      </w:pPr>
      <w:bookmarkStart w:id="164" w:name="_Ref482214435"/>
      <w:bookmarkStart w:id="165" w:name="_Ref482350666"/>
      <w:bookmarkStart w:id="166" w:name="_Toc482734030"/>
      <w:r>
        <w:t>Scenario 3</w:t>
      </w:r>
      <w:bookmarkEnd w:id="164"/>
      <w:bookmarkEnd w:id="165"/>
      <w:bookmarkEnd w:id="166"/>
    </w:p>
    <w:p w14:paraId="71EE46BA" w14:textId="76BFBED4"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w:t>
      </w:r>
      <w:r w:rsidR="00455B88">
        <w:t xml:space="preserve"> the start of a</w:t>
      </w:r>
      <w:r w:rsidR="00C72A93">
        <w:t xml:space="preserve"> simulation</w:t>
      </w:r>
      <w:r w:rsidR="00455B88">
        <w:t xml:space="preserve"> run</w:t>
      </w:r>
      <w:r>
        <w:t>. The “energy</w:t>
      </w:r>
      <w:r w:rsidR="00F4112B">
        <w:t>-distance</w:t>
      </w:r>
      <w:r>
        <w:t>” approach calculates a score for each master</w:t>
      </w:r>
      <w:r w:rsidR="00C72A93">
        <w:t xml:space="preserve">. </w:t>
      </w:r>
      <w:r w:rsidR="00455B88">
        <w:t>The</w:t>
      </w:r>
      <w:r w:rsidR="00C72A93">
        <w:t xml:space="preserve"> master</w:t>
      </w:r>
      <w:r w:rsidR="00455B88">
        <w:t xml:space="preserve"> with the lowest score is considered to be the most favourable GM</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787F28"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xml:space="preserve">. The energy rank weight is a value passed to the oracle as a parameter. It is used to tune the impact of a master’s energy rank on its final score. A weight of </w:t>
      </w:r>
      <w:r w:rsidR="00563A22">
        <w:lastRenderedPageBreak/>
        <w:t>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1D5116BD" w:rsidR="00563A22" w:rsidRPr="000D3251" w:rsidRDefault="000D3251" w:rsidP="00563A22">
      <w:r>
        <w:t>This approach is inspired by the Nodes mission’s captaincy election. It is worth noting that this election approach could be further extended to include election factors considered by Nodes CubeSats i.e. battery voltage, the amount of science data collection and the predicted duration of the next ground pass.</w:t>
      </w:r>
    </w:p>
    <w:p w14:paraId="17129FF0" w14:textId="4706AD98" w:rsidR="0004485D" w:rsidRDefault="0004485D" w:rsidP="00A471F4">
      <w:pPr>
        <w:pStyle w:val="Heading2"/>
      </w:pPr>
      <w:bookmarkStart w:id="167" w:name="_Ref482009285"/>
      <w:bookmarkStart w:id="168" w:name="_Ref482016297"/>
      <w:bookmarkStart w:id="169" w:name="_Ref482016317"/>
      <w:bookmarkStart w:id="170" w:name="_Toc482734031"/>
      <w:r>
        <w:t>Issues</w:t>
      </w:r>
      <w:bookmarkEnd w:id="167"/>
      <w:bookmarkEnd w:id="168"/>
      <w:bookmarkEnd w:id="169"/>
      <w:bookmarkEnd w:id="170"/>
    </w:p>
    <w:p w14:paraId="3CF18ECA" w14:textId="60E4248A" w:rsidR="000915E7" w:rsidRDefault="00AC5029" w:rsidP="000915E7">
      <w:pPr>
        <w:rPr>
          <w:i/>
        </w:rPr>
      </w:pPr>
      <w:r>
        <w:t xml:space="preserve">The </w:t>
      </w:r>
      <w:r w:rsidR="00C952F6">
        <w:t>development</w:t>
      </w:r>
      <w:r w:rsidR="00033C0B">
        <w:t xml:space="preserve">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71" w:name="_Ref482277993"/>
      <w:bookmarkStart w:id="172" w:name="_Toc482734032"/>
      <w:r>
        <w:t>CDMA</w:t>
      </w:r>
      <w:bookmarkEnd w:id="171"/>
      <w:bookmarkEnd w:id="172"/>
    </w:p>
    <w:p w14:paraId="64CD7B44" w14:textId="6E64C909"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6F7640">
        <w:t xml:space="preserve">Figure </w:t>
      </w:r>
      <w:r w:rsidR="006F7640">
        <w:rPr>
          <w:noProof/>
        </w:rPr>
        <w:t>37</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w:t>
      </w:r>
      <w:r w:rsidR="00C952F6">
        <w:t>other</w:t>
      </w:r>
      <w:r>
        <w:t xml:space="preserve">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xml:space="preserve">. In handling this event the Radio module determines whether </w:t>
      </w:r>
      <w:r w:rsidR="00166F9A">
        <w:lastRenderedPageBreak/>
        <w:t>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 xml:space="preserve">s </w:t>
      </w:r>
      <w:r w:rsidR="00C952F6">
        <w:t>before</w:t>
      </w:r>
      <w:r w:rsidR="00C72A93">
        <w:t xml:space="preserve"> the ‘end’</w:t>
      </w:r>
      <w:r w:rsidR="00D94CB4">
        <w:t xml:space="preserve"> of</w:t>
      </w:r>
      <w:r w:rsidR="00C72A93">
        <w:t xml:space="preserve"> </w:t>
      </w:r>
      <w:r w:rsidR="00166F9A">
        <w:t>an ongoing</w:t>
      </w:r>
      <w:r w:rsidR="00C952F6">
        <w:t xml:space="preserve"> reception</w:t>
      </w:r>
      <w:r w:rsidR="00C72A93">
        <w:t>, only one</w:t>
      </w:r>
      <w:r w:rsidR="00D94CB4">
        <w:t xml:space="preserve"> reception will succeed</w:t>
      </w:r>
      <w:r w:rsidR="00C72A93">
        <w:t xml:space="preserve"> due to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3D86754E"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w:t>
      </w:r>
      <w:r w:rsidR="00C72A93">
        <w:t xml:space="preserve">issue broke </w:t>
      </w:r>
      <w:r w:rsidR="00C952F6">
        <w:t>several realistic</w:t>
      </w:r>
      <w:r>
        <w:t xml:space="preserve"> radio modules based on the Radio module.</w:t>
      </w:r>
      <w:r w:rsidR="00166F9A">
        <w:t xml:space="preserve"> This</w:t>
      </w:r>
      <w:r w:rsidR="00C952F6">
        <w:t xml:space="preserve"> forced a development choice; </w:t>
      </w:r>
      <w:r w:rsidR="00166F9A">
        <w:t>continue attempting to modify the INET modules representing more realistic radios or continue with “ideal” modules</w:t>
      </w:r>
      <w:r w:rsidR="004B11E4">
        <w:t>.</w:t>
      </w:r>
    </w:p>
    <w:p w14:paraId="78563C15" w14:textId="3F1A8F01" w:rsidR="000915E7" w:rsidRDefault="00166F9A" w:rsidP="002E7D17">
      <w:pPr>
        <w:pStyle w:val="Heading3"/>
      </w:pPr>
      <w:bookmarkStart w:id="173" w:name="_Toc482734033"/>
      <w:r>
        <w:t>Routing Protocol Modules</w:t>
      </w:r>
      <w:bookmarkEnd w:id="173"/>
    </w:p>
    <w:p w14:paraId="3D0E38C5" w14:textId="4E54E2F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C952F6">
        <w:t>several parameters which estimate</w:t>
      </w:r>
      <w:r w:rsidR="00C72A93">
        <w:t xml:space="preserve"> the time taken for route message to</w:t>
      </w:r>
      <w:r w:rsidR="001A6D81">
        <w:t xml:space="preserve"> traverse a given </w:t>
      </w:r>
      <w:r w:rsidR="00E67B4E">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lastRenderedPageBreak/>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4" w:name="_Toc482734034"/>
      <w:r>
        <w:t>DYMO</w:t>
      </w:r>
      <w:bookmarkEnd w:id="174"/>
    </w:p>
    <w:p w14:paraId="2DB4F173" w14:textId="14BAB902"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6F7640">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6F7640">
        <w:t>3.2.7</w:t>
      </w:r>
      <w:r w:rsidR="008F2B4A">
        <w:fldChar w:fldCharType="end"/>
      </w:r>
      <w:r w:rsidR="00F2045B">
        <w:t>. Section 3.2</w:t>
      </w:r>
      <w:r w:rsidR="00C952F6">
        <w:t>/</w:t>
      </w:r>
      <w:r w:rsidR="00F2045B">
        <w:t xml:space="preserve">7 </w:t>
      </w:r>
      <w:r w:rsidR="008F2B4A">
        <w:t xml:space="preserve">omits several </w:t>
      </w:r>
      <w:r w:rsidR="00C952F6">
        <w:t>issues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6F7640">
        <w:t xml:space="preserve">Figure </w:t>
      </w:r>
      <w:r w:rsidR="006F7640">
        <w:rPr>
          <w:noProof/>
        </w:rPr>
        <w:t>33</w:t>
      </w:r>
      <w:r w:rsidR="001A6D81">
        <w:fldChar w:fldCharType="end"/>
      </w:r>
      <w:r w:rsidR="001A6D81">
        <w:t>)</w:t>
      </w:r>
      <w:r w:rsidR="008F2B4A">
        <w:t>.</w:t>
      </w:r>
      <w:r w:rsidR="007038B1">
        <w:t xml:space="preserve"> </w:t>
      </w:r>
    </w:p>
    <w:p w14:paraId="3E06A689" w14:textId="72F8408F" w:rsidR="007038B1" w:rsidRDefault="007038B1" w:rsidP="00D61678">
      <w:r>
        <w:t>By default</w:t>
      </w:r>
      <w:r w:rsidR="001A6D81">
        <w:t>,</w:t>
      </w:r>
      <w:r w:rsidR="008F2B4A">
        <w:t xml:space="preserve"> DYMO </w:t>
      </w:r>
      <w:r>
        <w:t xml:space="preserve">is implemented to announce, a single </w:t>
      </w:r>
      <w:r w:rsidR="00CB2CC4">
        <w:t>“routerID”</w:t>
      </w:r>
      <w:r>
        <w:t xml:space="preserve">. In </w:t>
      </w:r>
      <w:r w:rsidR="003C2E53">
        <w:t>many</w:t>
      </w:r>
      <w:r>
        <w:t xml:space="preserve"> cases, this ID is added to </w:t>
      </w:r>
      <w:r w:rsidR="00F43F5A">
        <w:t>an</w:t>
      </w:r>
      <w:r>
        <w:t xml:space="preserve"> address field of </w:t>
      </w:r>
      <w:r w:rsidR="00C952F6">
        <w:t xml:space="preserve">a </w:t>
      </w:r>
      <w:r>
        <w:t>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w:t>
      </w:r>
      <w:r w:rsidR="00392F16">
        <w:t>o be configured during OMNeT++ module</w:t>
      </w:r>
      <w:r w:rsidR="008F2B4A">
        <w:t xml:space="preserve"> initialization phases</w:t>
      </w:r>
      <w:r w:rsidR="00CB2CC4">
        <w:t>. However, the</w:t>
      </w:r>
      <w:r w:rsidR="001A6D81">
        <w:t xml:space="preserve"> use of the addresses of both </w:t>
      </w:r>
      <w:r w:rsidR="00392F16">
        <w:t>I/Fs</w:t>
      </w:r>
      <w:r w:rsidR="001A6D81">
        <w:t xml:space="preserve"> </w:t>
      </w:r>
      <w:r w:rsidR="00392F16">
        <w:t>is</w:t>
      </w:r>
      <w:r w:rsidR="001A6D81">
        <w:t xml:space="preserv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16E6E8CB"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w:t>
      </w:r>
      <w:r>
        <w:lastRenderedPageBreak/>
        <w:t xml:space="preserve">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F43F5A">
        <w:t xml:space="preserv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5" w:name="_Toc482734035"/>
      <w:r>
        <w:t>Intermittent Failures</w:t>
      </w:r>
      <w:bookmarkEnd w:id="175"/>
    </w:p>
    <w:p w14:paraId="5E4C7CA7" w14:textId="5571F83C"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392F16">
        <w:t xml:space="preserve"> Although i</w:t>
      </w:r>
      <w:r>
        <w:t xml:space="preserve">t was possible to avoid </w:t>
      </w:r>
      <w:r w:rsidR="003C2E53">
        <w:t>many</w:t>
      </w:r>
      <w:r w:rsidR="00392F16">
        <w:t xml:space="preserve"> these issues, </w:t>
      </w:r>
      <w:r>
        <w:t>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Pr="00A3053F" w:rsidRDefault="00F90C42" w:rsidP="00A3053F">
      <w:pPr>
        <w:pStyle w:val="Heading1"/>
      </w:pPr>
      <w:bookmarkStart w:id="176" w:name="_Toc482734036"/>
      <w:r w:rsidRPr="00A3053F">
        <w:lastRenderedPageBreak/>
        <w:t>Results</w:t>
      </w:r>
      <w:bookmarkEnd w:id="176"/>
    </w:p>
    <w:p w14:paraId="20F4F3C9" w14:textId="353C4540"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8D35D6">
        <w:t xml:space="preserve"> of</w:t>
      </w:r>
      <w:r w:rsidR="002F4061">
        <w:t xml:space="preserve">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w:t>
      </w:r>
      <w:r w:rsidR="000303EE">
        <w:t>of</w:t>
      </w:r>
      <w:r w:rsidR="00F677A5">
        <w:t xml:space="preserve"> </w:t>
      </w:r>
      <w:r w:rsidR="008D35D6">
        <w:t xml:space="preserve">the </w:t>
      </w:r>
      <w:r w:rsidR="00F677A5">
        <w:t xml:space="preserve">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4CB120B3"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16 packets per second</w:t>
      </w:r>
      <w:r w:rsidR="002F4061">
        <w:t>.</w:t>
      </w:r>
      <w:r w:rsidR="00000390">
        <w:t xml:space="preserve"> The packet generation rate is lowered below this 16 packet</w:t>
      </w:r>
      <w:r w:rsidR="008D35D6">
        <w:t>s</w:t>
      </w:r>
      <w:r w:rsidR="00000390">
        <w:t xml:space="preserve"> per second saturation </w:t>
      </w:r>
      <w:r w:rsidR="00F677A5">
        <w:t>point</w:t>
      </w:r>
      <w:r w:rsidR="00000390">
        <w:t xml:space="preserve"> to accommodate the effects of ground master election and on-demand route discovery.</w:t>
      </w:r>
    </w:p>
    <w:p w14:paraId="732AA776" w14:textId="3E1D9F60" w:rsidR="008A628A" w:rsidRDefault="00276D9D" w:rsidP="008A628A">
      <w:r>
        <w:t>D</w:t>
      </w:r>
      <w:r w:rsidRPr="007E1249">
        <w:rPr>
          <w:vertAlign w:val="superscript"/>
        </w:rPr>
        <w:t>3</w:t>
      </w:r>
      <w:r w:rsidR="008A628A">
        <w:t xml:space="preserve"> route messages are excluded from </w:t>
      </w:r>
      <w:r w:rsidR="004E64CA">
        <w:t>received packet counts</w:t>
      </w:r>
      <w:r w:rsidR="008A628A">
        <w:t>. However, the e</w:t>
      </w:r>
      <w:r>
        <w:t>ffects of D</w:t>
      </w:r>
      <w:r w:rsidRPr="007E1249">
        <w:rPr>
          <w:vertAlign w:val="superscript"/>
        </w:rPr>
        <w:t>3</w:t>
      </w:r>
      <w:r w:rsidR="00F677A5">
        <w:t xml:space="preserve">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6F7640">
        <w:t xml:space="preserve">Table </w:t>
      </w:r>
      <w:r w:rsidR="006F7640">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w:t>
      </w:r>
      <w:r w:rsidR="008D35D6">
        <w:t>parameters</w:t>
      </w:r>
      <w:r w:rsidR="00AE3966">
        <w:t>,</w:t>
      </w:r>
      <w:r w:rsidR="00BB00A2">
        <w:t xml:space="preserve">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7" w:name="_Toc482734037"/>
      <w:r>
        <w:t>Scenario</w:t>
      </w:r>
      <w:r w:rsidR="00CA77B1">
        <w:t xml:space="preserve"> 1</w:t>
      </w:r>
      <w:r w:rsidR="00813F58">
        <w:t>a</w:t>
      </w:r>
      <w:bookmarkEnd w:id="177"/>
    </w:p>
    <w:p w14:paraId="77F0313C" w14:textId="423B30EE" w:rsidR="00D27B16" w:rsidRDefault="00BB00A2" w:rsidP="00362833">
      <w:r>
        <w:t xml:space="preserve">As discussed in section </w:t>
      </w:r>
      <w:r>
        <w:fldChar w:fldCharType="begin"/>
      </w:r>
      <w:r>
        <w:instrText xml:space="preserve"> REF _Ref482212175 \r \h </w:instrText>
      </w:r>
      <w:r>
        <w:fldChar w:fldCharType="separate"/>
      </w:r>
      <w:r w:rsidR="006F7640">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w:t>
      </w:r>
      <w:r w:rsidR="008D35D6">
        <w:t>energy saving features enabled.</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A020CE9" w14:textId="6DE9F293" w:rsidR="00813F58" w:rsidRDefault="003C665E" w:rsidP="003C665E">
      <w:pPr>
        <w:pStyle w:val="Figurecaption"/>
      </w:pPr>
      <w:bookmarkStart w:id="178" w:name="_Ref482213203"/>
      <w:bookmarkStart w:id="179" w:name="_Toc482731902"/>
      <w:r>
        <w:t xml:space="preserve">Figure </w:t>
      </w:r>
      <w:r>
        <w:fldChar w:fldCharType="begin"/>
      </w:r>
      <w:r>
        <w:instrText xml:space="preserve"> SEQ Figure \* ARABIC </w:instrText>
      </w:r>
      <w:r>
        <w:fldChar w:fldCharType="separate"/>
      </w:r>
      <w:r w:rsidR="006F7640">
        <w:rPr>
          <w:noProof/>
        </w:rPr>
        <w:t>41</w:t>
      </w:r>
      <w:r>
        <w:fldChar w:fldCharType="end"/>
      </w:r>
      <w:bookmarkEnd w:id="178"/>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9"/>
    </w:p>
    <w:p w14:paraId="2BCDE371" w14:textId="31FA3645"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6F7640">
        <w:t xml:space="preserve">Figure </w:t>
      </w:r>
      <w:r w:rsidR="006F7640">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w:t>
      </w:r>
      <w:r w:rsidR="008D35D6">
        <w:t xml:space="preserve"> ground</w:t>
      </w:r>
      <w:r>
        <w:t xml:space="preserve"> passes</w:t>
      </w:r>
      <w:r w:rsidR="00F61913">
        <w:t>. NodeMaster[2] is the last master in the C</w:t>
      </w:r>
      <w:r w:rsidR="00276D9D">
        <w:t xml:space="preserve">SN to obtain the GM role </w:t>
      </w:r>
      <w:r w:rsidR="008D35D6">
        <w:t xml:space="preserve">during each pass </w:t>
      </w:r>
      <w:r w:rsidR="00B22017">
        <w:t>(</w:t>
      </w:r>
      <w:r w:rsidR="00B22017">
        <w:fldChar w:fldCharType="begin"/>
      </w:r>
      <w:r w:rsidR="00B22017">
        <w:instrText xml:space="preserve"> REF _Ref482020123 \h </w:instrText>
      </w:r>
      <w:r w:rsidR="00B22017">
        <w:fldChar w:fldCharType="separate"/>
      </w:r>
      <w:r w:rsidR="006F7640">
        <w:t xml:space="preserve">Figure </w:t>
      </w:r>
      <w:r w:rsidR="006F7640">
        <w:rPr>
          <w:noProof/>
        </w:rPr>
        <w:t>40</w:t>
      </w:r>
      <w:r w:rsidR="00B22017">
        <w:fldChar w:fldCharType="end"/>
      </w:r>
      <w:r w:rsidR="00B22017">
        <w:t>)</w:t>
      </w:r>
      <w:r w:rsidR="00F61913">
        <w:t xml:space="preserve">. </w:t>
      </w:r>
      <w:r w:rsidR="008D35D6">
        <w:t>N</w:t>
      </w:r>
      <w:r w:rsidR="00F61913">
        <w:t>odeMaster[2] hold</w:t>
      </w:r>
      <w:r w:rsidR="008D35D6">
        <w:t>s</w:t>
      </w:r>
      <w:r w:rsidR="00F61913">
        <w:t xml:space="preserve"> the</w:t>
      </w:r>
      <w:r w:rsidR="008D35D6">
        <w:t xml:space="preserve"> GM</w:t>
      </w:r>
      <w:r w:rsidR="00F61913">
        <w:t xml:space="preserv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6F7640">
        <w:t xml:space="preserve">Table </w:t>
      </w:r>
      <w:r w:rsidR="006F7640">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6F7640">
        <w:t xml:space="preserve">Figure </w:t>
      </w:r>
      <w:r w:rsidR="006F7640">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6F7640">
        <w:t xml:space="preserve">Figure </w:t>
      </w:r>
      <w:r w:rsidR="006F7640">
        <w:rPr>
          <w:noProof/>
        </w:rPr>
        <w:t>41</w:t>
      </w:r>
      <w:r w:rsidR="00BA744F">
        <w:fldChar w:fldCharType="end"/>
      </w:r>
      <w:r w:rsidR="00BA744F">
        <w:t xml:space="preserve">). </w:t>
      </w:r>
    </w:p>
    <w:p w14:paraId="7F0201E4" w14:textId="1CEC5421" w:rsidR="000303EE" w:rsidRDefault="000303EE" w:rsidP="000303EE">
      <w:pPr>
        <w:pStyle w:val="Tabletitle"/>
      </w:pPr>
      <w:bookmarkStart w:id="180" w:name="_Ref482279755"/>
      <w:bookmarkStart w:id="181" w:name="_Toc482710661"/>
      <w:r>
        <w:t xml:space="preserve">Table </w:t>
      </w:r>
      <w:r>
        <w:fldChar w:fldCharType="begin"/>
      </w:r>
      <w:r>
        <w:instrText xml:space="preserve"> SEQ Table \* ARABIC </w:instrText>
      </w:r>
      <w:r>
        <w:fldChar w:fldCharType="separate"/>
      </w:r>
      <w:r w:rsidR="006F7640">
        <w:rPr>
          <w:noProof/>
        </w:rPr>
        <w:t>3</w:t>
      </w:r>
      <w:r>
        <w:fldChar w:fldCharType="end"/>
      </w:r>
      <w:bookmarkEnd w:id="180"/>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6F7640">
        <w:t xml:space="preserve">Figure </w:t>
      </w:r>
      <w:r w:rsidR="006F7640">
        <w:rPr>
          <w:noProof/>
        </w:rPr>
        <w:t>40</w:t>
      </w:r>
      <w:r>
        <w:fldChar w:fldCharType="end"/>
      </w:r>
      <w:r>
        <w:t>).</w:t>
      </w:r>
      <w:bookmarkEnd w:id="181"/>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6E8047D3">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A821E8"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A821E8"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A821E8"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821E8"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A821E8"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821E8"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A821E8" w:rsidRDefault="00A821E8"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A821E8"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A821E8"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A821E8"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821E8"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A821E8"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821E8"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A821E8" w:rsidRDefault="00A821E8" w:rsidP="000303EE"/>
                  </w:txbxContent>
                </v:textbox>
                <w10:anchorlock/>
              </v:shape>
            </w:pict>
          </mc:Fallback>
        </mc:AlternateContent>
      </w:r>
    </w:p>
    <w:p w14:paraId="12474AA3" w14:textId="2EDDC18E"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6F7640">
        <w:t>4.2</w:t>
      </w:r>
      <w:r w:rsidR="00167E73">
        <w:fldChar w:fldCharType="end"/>
      </w:r>
      <w:r w:rsidR="00167E73">
        <w:t>, it is possible that changes made to core INET mod</w:t>
      </w:r>
      <w:r w:rsidR="008D35D6">
        <w:t>ules caused this anomaly</w:t>
      </w:r>
      <w:r w:rsidR="00B22017">
        <w:t xml:space="preserve">. </w:t>
      </w:r>
      <w:r w:rsidR="008D35D6">
        <w:t>The probability that these changes being are the cause of this</w:t>
      </w:r>
      <w:r w:rsidR="00AE3966">
        <w:t xml:space="preserve"> anomaly </w:t>
      </w:r>
      <w:r w:rsidR="00167E73">
        <w:t xml:space="preserve">is </w:t>
      </w:r>
      <w:r w:rsidR="003C2E53">
        <w:t>strengthened</w:t>
      </w:r>
      <w:r w:rsidR="00167E73">
        <w:t xml:space="preserve"> by the fact that </w:t>
      </w:r>
      <w:r w:rsidR="00B22017">
        <w:t xml:space="preserve">this anomaly </w:t>
      </w:r>
      <w:r w:rsidR="00AE3966">
        <w:t>does not affect</w:t>
      </w:r>
      <w:r w:rsidR="00167E73">
        <w:t xml:space="preserve">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6F7640">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3C665E">
      <w:pPr>
        <w:keepNext/>
      </w:pPr>
      <w:r>
        <w:rPr>
          <w:noProof/>
          <w:lang w:val="en-US" w:eastAsia="en-US"/>
        </w:rPr>
        <w:lastRenderedPageBreak/>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C63F870" w14:textId="0FDF8844" w:rsidR="003F34C9" w:rsidRDefault="003C665E" w:rsidP="003C665E">
      <w:pPr>
        <w:pStyle w:val="Figurecaption"/>
      </w:pPr>
      <w:bookmarkStart w:id="182" w:name="_Ref482279494"/>
      <w:bookmarkStart w:id="183" w:name="_Toc482731903"/>
      <w:r>
        <w:t xml:space="preserve">Figure </w:t>
      </w:r>
      <w:r>
        <w:fldChar w:fldCharType="begin"/>
      </w:r>
      <w:r>
        <w:instrText xml:space="preserve"> SEQ Figure \* ARABIC </w:instrText>
      </w:r>
      <w:r>
        <w:fldChar w:fldCharType="separate"/>
      </w:r>
      <w:r w:rsidR="006F7640">
        <w:rPr>
          <w:noProof/>
        </w:rPr>
        <w:t>42</w:t>
      </w:r>
      <w:r>
        <w:fldChar w:fldCharType="end"/>
      </w:r>
      <w:bookmarkEnd w:id="182"/>
      <w:r w:rsidR="00623D71">
        <w:t>.</w:t>
      </w:r>
      <w:r w:rsidR="001D3E34">
        <w:t xml:space="preserve"> The total energy consumed per node </w:t>
      </w:r>
      <w:r w:rsidR="008D35D6">
        <w:t>during</w:t>
      </w:r>
      <w:r w:rsidR="001D3E34">
        <w:t xml:space="preserve">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3"/>
    </w:p>
    <w:p w14:paraId="36C04E41" w14:textId="2E9A5D8E" w:rsidR="003F34C9" w:rsidRDefault="00A07270" w:rsidP="003F34C9">
      <w:r>
        <w:t>As expected from the design of</w:t>
      </w:r>
      <w:r w:rsidR="000303EE">
        <w:t xml:space="preserve"> CubeMac</w:t>
      </w:r>
      <w:r w:rsidR="008D35D6">
        <w:t xml:space="preserve">, masters </w:t>
      </w:r>
      <w:r>
        <w:t>consum</w:t>
      </w:r>
      <w:r w:rsidR="008D35D6">
        <w:t>e more energy overall than slaves</w:t>
      </w:r>
      <w:r>
        <w:t xml:space="preserve">. It is also evident from </w:t>
      </w:r>
      <w:r>
        <w:fldChar w:fldCharType="begin"/>
      </w:r>
      <w:r>
        <w:instrText xml:space="preserve"> REF _Ref482279494 \h </w:instrText>
      </w:r>
      <w:r>
        <w:fldChar w:fldCharType="separate"/>
      </w:r>
      <w:r w:rsidR="006F7640">
        <w:t xml:space="preserve">Figure </w:t>
      </w:r>
      <w:r w:rsidR="006F7640">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6F7640">
        <w:t xml:space="preserve">Table </w:t>
      </w:r>
      <w:r w:rsidR="006F7640">
        <w:rPr>
          <w:noProof/>
        </w:rPr>
        <w:t>3</w:t>
      </w:r>
      <w:r>
        <w:fldChar w:fldCharType="end"/>
      </w:r>
      <w:r>
        <w:t xml:space="preserve">). Without the </w:t>
      </w:r>
      <w:r w:rsidR="008D35D6">
        <w:t>observed</w:t>
      </w:r>
      <w:r>
        <w:t xml:space="preserve"> anomaly, it is expected that nodeMaster[2] would also consume a similar amount of energy as nodeMaster[0]. </w:t>
      </w:r>
    </w:p>
    <w:p w14:paraId="04D9746E" w14:textId="77763294" w:rsidR="00A3639E" w:rsidRDefault="00A07270" w:rsidP="003F34C9">
      <w:r>
        <w:t>Packet generation intervals are establi</w:t>
      </w:r>
      <w:r w:rsidR="00A3639E">
        <w:t>shed through the pseudo-random</w:t>
      </w:r>
      <w:r>
        <w:t xml:space="preserve"> sampling of</w:t>
      </w:r>
      <w:r w:rsidR="00A91A78">
        <w:t xml:space="preserve"> an</w:t>
      </w:r>
      <w:r>
        <w:t xml:space="preserve"> exponential distribution as described in section </w:t>
      </w:r>
      <w:r>
        <w:fldChar w:fldCharType="begin"/>
      </w:r>
      <w:r>
        <w:instrText xml:space="preserve"> REF _Ref482022139 \r \h </w:instrText>
      </w:r>
      <w:r>
        <w:fldChar w:fldCharType="separate"/>
      </w:r>
      <w:r w:rsidR="006F7640">
        <w:t>4.1</w:t>
      </w:r>
      <w:r>
        <w:fldChar w:fldCharType="end"/>
      </w:r>
      <w:r w:rsidR="00A91A78">
        <w:t xml:space="preserve">, resulting </w:t>
      </w:r>
      <w:r>
        <w:t>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251EC611" w:rsidR="00A07270" w:rsidRDefault="00A3639E" w:rsidP="003F34C9">
      <w:r>
        <w:lastRenderedPageBreak/>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6F7640">
        <w:t xml:space="preserve">Figure </w:t>
      </w:r>
      <w:r w:rsidR="006F7640">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8D35D6">
        <w:t>.</w:t>
      </w:r>
    </w:p>
    <w:p w14:paraId="076C244A" w14:textId="4834E1B8" w:rsidR="00813F58" w:rsidRDefault="00813F58" w:rsidP="008A628A">
      <w:pPr>
        <w:pStyle w:val="Heading2"/>
      </w:pPr>
      <w:bookmarkStart w:id="184" w:name="_Toc482734038"/>
      <w:r>
        <w:t>Scenario 1b</w:t>
      </w:r>
      <w:bookmarkEnd w:id="184"/>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3236034" w14:textId="5A589C02" w:rsidR="00F240A0" w:rsidRDefault="003C665E" w:rsidP="003C665E">
      <w:pPr>
        <w:pStyle w:val="Figurecaption"/>
      </w:pPr>
      <w:bookmarkStart w:id="185" w:name="_Toc482731904"/>
      <w:r>
        <w:t xml:space="preserve">Figure </w:t>
      </w:r>
      <w:r>
        <w:fldChar w:fldCharType="begin"/>
      </w:r>
      <w:r>
        <w:instrText xml:space="preserve"> SEQ Figure \* ARABIC </w:instrText>
      </w:r>
      <w:r>
        <w:fldChar w:fldCharType="separate"/>
      </w:r>
      <w:r w:rsidR="006F7640">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w:t>
      </w:r>
      <w:r w:rsidR="001D3E34">
        <w:t>energy consumption</w:t>
      </w:r>
      <w:r w:rsidR="00263009">
        <w:t xml:space="preserve"> of corresponding nodes</w:t>
      </w:r>
      <w:r w:rsidR="001D3E34">
        <w:t xml:space="preserve"> in scenario 1</w:t>
      </w:r>
      <w:r w:rsidR="00FA614E">
        <w:t>a.</w:t>
      </w:r>
      <w:bookmarkEnd w:id="185"/>
    </w:p>
    <w:p w14:paraId="69917A23" w14:textId="4F0C93F9" w:rsidR="00B06600" w:rsidRDefault="00B06600" w:rsidP="00813F58">
      <w:r w:rsidRPr="00B06600">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w:t>
      </w:r>
      <w:r w:rsidR="007B23E5">
        <w:lastRenderedPageBreak/>
        <w:t>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6F7640">
        <w:t xml:space="preserve">Figure </w:t>
      </w:r>
      <w:r w:rsidR="006F7640">
        <w:rPr>
          <w:noProof/>
        </w:rPr>
        <w:t>41</w:t>
      </w:r>
      <w:r w:rsidR="00A3639E">
        <w:fldChar w:fldCharType="end"/>
      </w:r>
      <w:r w:rsidR="00A3639E">
        <w:t>)</w:t>
      </w:r>
      <w:r w:rsidR="00A91A78">
        <w:t xml:space="preserve"> therefore</w:t>
      </w:r>
      <w:r w:rsidRPr="00B06600">
        <w:t xml:space="preserve"> these results</w:t>
      </w:r>
      <w:r w:rsidR="00A3639E">
        <w:t xml:space="preserve"> are not shown</w:t>
      </w:r>
      <w:r w:rsidRPr="00B06600">
        <w:t>. The lack of change in packet reception illustrates that the added “no data” packets and “last” packet fields h</w:t>
      </w:r>
      <w:r w:rsidR="00263009">
        <w:t xml:space="preserve">ave no impact on S2G throughput. </w:t>
      </w:r>
      <w:r>
        <w:fldChar w:fldCharType="begin"/>
      </w:r>
      <w:r>
        <w:instrText xml:space="preserve"> REF _Ref482279494 \h </w:instrText>
      </w:r>
      <w:r>
        <w:fldChar w:fldCharType="separate"/>
      </w:r>
      <w:r w:rsidR="006F7640">
        <w:t xml:space="preserve">Figure </w:t>
      </w:r>
      <w:r w:rsidR="006F7640">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w:t>
      </w:r>
      <w:r w:rsidR="00A91A78">
        <w:t>Variation between</w:t>
      </w:r>
      <w:r w:rsidR="00070D23">
        <w:t xml:space="preserve"> energy consumption</w:t>
      </w:r>
      <w:r w:rsidR="00A91A78">
        <w:t xml:space="preserve"> difference</w:t>
      </w:r>
      <w:r w:rsidR="00263009">
        <w:t>s</w:t>
      </w:r>
      <w:r w:rsidR="00A91A78">
        <w:t xml:space="preserve"> are low</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6" w:name="_Toc482734039"/>
      <w:r>
        <w:t>Scenario 2a</w:t>
      </w:r>
      <w:bookmarkEnd w:id="186"/>
    </w:p>
    <w:p w14:paraId="2740FF81" w14:textId="4F744C2B"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w:t>
      </w:r>
      <w:r w:rsidR="00263009">
        <w:t xml:space="preserve"> slaves exhibit the behaviour as</w:t>
      </w:r>
      <w:r>
        <w:t xml:space="preserve">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3FC0DB8B">
            <wp:extent cx="5509260" cy="2930720"/>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3920E6F" w14:textId="60698987" w:rsidR="005E4DB1" w:rsidRDefault="003C665E" w:rsidP="003C665E">
      <w:pPr>
        <w:pStyle w:val="Figurecaption"/>
      </w:pPr>
      <w:bookmarkStart w:id="187" w:name="_Ref482214115"/>
      <w:bookmarkStart w:id="188" w:name="_Toc482731905"/>
      <w:r>
        <w:t xml:space="preserve">Figure </w:t>
      </w:r>
      <w:r>
        <w:fldChar w:fldCharType="begin"/>
      </w:r>
      <w:r>
        <w:instrText xml:space="preserve"> SEQ Figure \* ARABIC </w:instrText>
      </w:r>
      <w:r>
        <w:fldChar w:fldCharType="separate"/>
      </w:r>
      <w:r w:rsidR="006F7640">
        <w:rPr>
          <w:noProof/>
        </w:rPr>
        <w:t>44</w:t>
      </w:r>
      <w:r>
        <w:fldChar w:fldCharType="end"/>
      </w:r>
      <w:bookmarkEnd w:id="187"/>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6F7640">
        <w:t xml:space="preserve">Figure </w:t>
      </w:r>
      <w:r w:rsidR="006F7640">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8"/>
    </w:p>
    <w:p w14:paraId="528E4851" w14:textId="77777777" w:rsidR="00834E56" w:rsidRDefault="00834E56" w:rsidP="00834E56">
      <w:pPr>
        <w:pStyle w:val="Centered"/>
        <w:keepNext/>
      </w:pPr>
      <w:r>
        <w:rPr>
          <w:noProof/>
          <w:lang w:val="en-US" w:eastAsia="en-US"/>
        </w:rPr>
        <w:drawing>
          <wp:inline distT="0" distB="0" distL="0" distR="0" wp14:anchorId="3E102DF2" wp14:editId="12949C20">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A977807" w14:textId="170D9D6F" w:rsidR="00834E56" w:rsidRPr="00834E56" w:rsidRDefault="00834E56" w:rsidP="00834E56">
      <w:pPr>
        <w:pStyle w:val="Figurecaption"/>
      </w:pPr>
      <w:bookmarkStart w:id="189" w:name="_Ref482282944"/>
      <w:bookmarkStart w:id="190" w:name="_Toc482731906"/>
      <w:r>
        <w:t xml:space="preserve">Figure </w:t>
      </w:r>
      <w:r>
        <w:fldChar w:fldCharType="begin"/>
      </w:r>
      <w:r>
        <w:instrText xml:space="preserve"> SEQ Figure \* ARABIC </w:instrText>
      </w:r>
      <w:r>
        <w:fldChar w:fldCharType="separate"/>
      </w:r>
      <w:r w:rsidR="006F7640">
        <w:rPr>
          <w:noProof/>
        </w:rPr>
        <w:t>45</w:t>
      </w:r>
      <w:r>
        <w:fldChar w:fldCharType="end"/>
      </w:r>
      <w:bookmarkEnd w:id="189"/>
      <w:r>
        <w:t>. The difference over time in the number of packets received in scenario 2a as compared with scenario 1a. Negative values (outlined) represent interval values in which scenario 1a’s ground station received more packets than scenario 2a’s ground station.</w:t>
      </w:r>
      <w:bookmarkEnd w:id="190"/>
      <w:r>
        <w:t xml:space="preserve"> </w:t>
      </w:r>
    </w:p>
    <w:p w14:paraId="400F3ED0" w14:textId="3F3D4C7E"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6F7640">
        <w:t xml:space="preserve">Figure </w:t>
      </w:r>
      <w:r w:rsidR="006F7640">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6F7640">
        <w:t xml:space="preserve">Figure </w:t>
      </w:r>
      <w:r w:rsidR="006F7640">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w:t>
      </w:r>
      <w:r w:rsidR="00A91A78">
        <w:t>,</w:t>
      </w:r>
      <w:r w:rsidR="00263009">
        <w:t xml:space="preserve"> this increase falls to ~</w:t>
      </w:r>
      <w:r w:rsidR="00CA5973">
        <w:t>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468A883">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9BBB90E" w14:textId="4724BEF0" w:rsidR="008F3C8E" w:rsidRDefault="003C665E" w:rsidP="003C665E">
      <w:pPr>
        <w:pStyle w:val="Figurecaption"/>
      </w:pPr>
      <w:bookmarkStart w:id="191" w:name="_Ref482283878"/>
      <w:bookmarkStart w:id="192" w:name="_Toc482731907"/>
      <w:r>
        <w:t xml:space="preserve">Figure </w:t>
      </w:r>
      <w:r>
        <w:fldChar w:fldCharType="begin"/>
      </w:r>
      <w:r>
        <w:instrText xml:space="preserve"> SEQ Figure \* ARABIC </w:instrText>
      </w:r>
      <w:r>
        <w:fldChar w:fldCharType="separate"/>
      </w:r>
      <w:r w:rsidR="006F7640">
        <w:rPr>
          <w:noProof/>
        </w:rPr>
        <w:t>46</w:t>
      </w:r>
      <w:r>
        <w:fldChar w:fldCharType="end"/>
      </w:r>
      <w:bookmarkEnd w:id="191"/>
      <w:r w:rsidR="00623D71">
        <w:t>.</w:t>
      </w:r>
      <w:r w:rsidR="000A4787">
        <w:t xml:space="preserve"> The change in energy consumption of individual nodes in scenario 2a as compared to scenario 1a. Negative (outlined) columns represent</w:t>
      </w:r>
      <w:r w:rsidR="00187EDA">
        <w:t xml:space="preserve"> instance</w:t>
      </w:r>
      <w:r w:rsidR="00263009">
        <w:t>s</w:t>
      </w:r>
      <w:r w:rsidR="00187EDA">
        <w:t xml:space="preserv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2"/>
    </w:p>
    <w:p w14:paraId="430DD64E" w14:textId="316864A0"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6F7640">
        <w:t xml:space="preserve">Figure </w:t>
      </w:r>
      <w:r w:rsidR="006F7640">
        <w:rPr>
          <w:noProof/>
        </w:rPr>
        <w:t>46</w:t>
      </w:r>
      <w:r>
        <w:fldChar w:fldCharType="end"/>
      </w:r>
      <w:r>
        <w:t xml:space="preserve"> shows that nodeMaster[2]’s energy consumption increases significantly when it communicates w</w:t>
      </w:r>
      <w:r w:rsidR="00263009">
        <w:t>ith ground for the expected 255 second</w:t>
      </w:r>
      <w:r>
        <w:t xml:space="preserve"> duration</w:t>
      </w:r>
      <w:r w:rsidR="00263009">
        <w:t xml:space="preserve"> (</w:t>
      </w:r>
      <w:r w:rsidR="00263009">
        <w:fldChar w:fldCharType="begin"/>
      </w:r>
      <w:r w:rsidR="00263009">
        <w:instrText xml:space="preserve"> REF _Ref482279755 \h </w:instrText>
      </w:r>
      <w:r w:rsidR="00263009">
        <w:fldChar w:fldCharType="separate"/>
      </w:r>
      <w:r w:rsidR="006F7640">
        <w:t xml:space="preserve">Table </w:t>
      </w:r>
      <w:r w:rsidR="006F7640">
        <w:rPr>
          <w:noProof/>
        </w:rPr>
        <w:t>3</w:t>
      </w:r>
      <w:r w:rsidR="00263009">
        <w:fldChar w:fldCharType="end"/>
      </w:r>
      <w:r w:rsidR="00263009">
        <w:t>)</w:t>
      </w:r>
      <w:r>
        <w:t>. All other changes in node energy consumption are likely</w:t>
      </w:r>
      <w:r w:rsidR="00A91A78">
        <w:t xml:space="preserve"> to be the</w:t>
      </w:r>
      <w:r>
        <w:t xml:space="preserve"> </w:t>
      </w:r>
      <w:r>
        <w:lastRenderedPageBreak/>
        <w:t>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6F7640">
        <w:t xml:space="preserve">Figure </w:t>
      </w:r>
      <w:r w:rsidR="006F7640">
        <w:rPr>
          <w:noProof/>
        </w:rPr>
        <w:t>47</w:t>
      </w:r>
      <w:r w:rsidR="009F3C68">
        <w:fldChar w:fldCharType="end"/>
      </w:r>
      <w:r w:rsidR="009F3C68">
        <w:t>).</w:t>
      </w:r>
    </w:p>
    <w:p w14:paraId="7F6DE68F" w14:textId="45D4506B" w:rsidR="003C665E" w:rsidRDefault="006F7640" w:rsidP="003C665E">
      <w:pPr>
        <w:pStyle w:val="Centered"/>
        <w:keepNext/>
      </w:pPr>
      <w:r>
        <w:pict w14:anchorId="70E8B22B">
          <v:shape id="_x0000_i1057" type="#_x0000_t75" style="width:164.65pt;height:241.35pt">
            <v:imagedata r:id="rId56" o:title="Pure TDMA routing"/>
          </v:shape>
        </w:pict>
      </w:r>
    </w:p>
    <w:p w14:paraId="1A03C6C0" w14:textId="61F141E3" w:rsidR="00040E61" w:rsidRDefault="003C665E" w:rsidP="009F3C68">
      <w:pPr>
        <w:pStyle w:val="Figurecaption"/>
      </w:pPr>
      <w:bookmarkStart w:id="193" w:name="_Ref482284157"/>
      <w:bookmarkStart w:id="194" w:name="_Toc482731908"/>
      <w:r>
        <w:t xml:space="preserve">Figure </w:t>
      </w:r>
      <w:r>
        <w:fldChar w:fldCharType="begin"/>
      </w:r>
      <w:r>
        <w:instrText xml:space="preserve"> SEQ Figure \* ARABIC </w:instrText>
      </w:r>
      <w:r>
        <w:fldChar w:fldCharType="separate"/>
      </w:r>
      <w:r w:rsidR="006F7640">
        <w:rPr>
          <w:noProof/>
        </w:rPr>
        <w:t>47</w:t>
      </w:r>
      <w:r>
        <w:fldChar w:fldCharType="end"/>
      </w:r>
      <w:bookmarkEnd w:id="193"/>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6F7640">
        <w:t xml:space="preserve">Figure </w:t>
      </w:r>
      <w:r w:rsidR="006F7640">
        <w:rPr>
          <w:noProof/>
        </w:rPr>
        <w:t>40</w:t>
      </w:r>
      <w:r w:rsidR="000A4787">
        <w:fldChar w:fldCharType="end"/>
      </w:r>
      <w:r w:rsidR="000A4787">
        <w:t>.</w:t>
      </w:r>
      <w:bookmarkEnd w:id="194"/>
      <w:r w:rsidR="000A4787">
        <w:t xml:space="preserve"> </w:t>
      </w:r>
    </w:p>
    <w:p w14:paraId="6C292ADA" w14:textId="415C5BC9" w:rsidR="00673BCC" w:rsidRDefault="00CE5B85" w:rsidP="00CE5B85">
      <w:r>
        <w:t xml:space="preserve">Scenario </w:t>
      </w:r>
      <w:r w:rsidR="00673BCC">
        <w:t>2a’s performance</w:t>
      </w:r>
      <w:r w:rsidR="00A91A78">
        <w:t>,</w:t>
      </w:r>
      <w:r w:rsidR="00673BCC">
        <w:t xml:space="preserve"> in terms of </w:t>
      </w:r>
      <w:r>
        <w:t xml:space="preserve">energy </w:t>
      </w:r>
      <w:r w:rsidR="00673BCC">
        <w:t xml:space="preserve">consumption and </w:t>
      </w:r>
      <w:r w:rsidR="00A91A78">
        <w:t>S2G throughput, approaches</w:t>
      </w:r>
      <w:r>
        <w:t xml:space="preserve"> equivalency with that of section 1a</w:t>
      </w:r>
      <w:r w:rsidR="00CA5973">
        <w:t xml:space="preserve"> when results are adjusted for</w:t>
      </w:r>
      <w:r>
        <w:t xml:space="preserve"> section 1a’s anomaly</w:t>
      </w:r>
      <w:r w:rsidR="00CA5973">
        <w:t xml:space="preserve">.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263009">
        <w:t xml:space="preserve"> by a “</w:t>
      </w:r>
      <w:r w:rsidR="00187EDA">
        <w:t>UDPBasicApp</w:t>
      </w:r>
      <w:r w:rsidR="00263009">
        <w:t>”</w:t>
      </w:r>
      <w:r w:rsidR="00187EDA">
        <w:t xml:space="preserve"> module</w:t>
      </w:r>
      <w:r w:rsidR="00263009">
        <w:t xml:space="preserve"> (</w:t>
      </w:r>
      <w:r w:rsidR="00263009">
        <w:fldChar w:fldCharType="begin"/>
      </w:r>
      <w:r w:rsidR="00263009">
        <w:instrText xml:space="preserve"> REF _Ref482008584 \h </w:instrText>
      </w:r>
      <w:r w:rsidR="00263009">
        <w:fldChar w:fldCharType="separate"/>
      </w:r>
      <w:r w:rsidR="006F7640">
        <w:t xml:space="preserve">Figure </w:t>
      </w:r>
      <w:r w:rsidR="006F7640">
        <w:rPr>
          <w:noProof/>
        </w:rPr>
        <w:t>37</w:t>
      </w:r>
      <w:r w:rsidR="00263009">
        <w:fldChar w:fldCharType="end"/>
      </w:r>
      <w:r w:rsidR="00263009">
        <w:t>)</w:t>
      </w:r>
      <w:r w:rsidR="001902EF">
        <w:t xml:space="preserve">. </w:t>
      </w:r>
    </w:p>
    <w:p w14:paraId="3FED3182" w14:textId="05AA3C31" w:rsidR="00CE5B85" w:rsidRPr="00CE5B85" w:rsidRDefault="00263009" w:rsidP="00CE5B85">
      <w:r>
        <w:t>T</w:t>
      </w:r>
      <w:r w:rsidR="00187EDA">
        <w:t>ime slots have a</w:t>
      </w:r>
      <w:r>
        <w:t xml:space="preserve"> fixed</w:t>
      </w:r>
      <w:r w:rsidR="00187EDA">
        <w:t xml:space="preserve"> duration of</w:t>
      </w:r>
      <w:r w:rsidR="001902EF">
        <w:t xml:space="preserve"> 100ms. </w:t>
      </w:r>
      <w:r w:rsidR="003C2E53">
        <w:t>Thus</w:t>
      </w:r>
      <w:r w:rsidR="00722890">
        <w:t>,</w:t>
      </w:r>
      <w:r w:rsidR="001902EF">
        <w:t xml:space="preserve"> each CubeMac frame has a duration of 600ms in scenario 1a and 1.5s in scenario 2a. These frame lengths are a central factor in the E2E delays. The </w:t>
      </w:r>
      <w:r w:rsidR="001902EF">
        <w:lastRenderedPageBreak/>
        <w:t xml:space="preserve">average packet E2E delay for scenario 1a is 676ms whereas </w:t>
      </w:r>
      <w:r w:rsidR="00722890">
        <w:t xml:space="preserve">the </w:t>
      </w:r>
      <w:r w:rsidR="001902EF">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w:t>
      </w:r>
      <w:r>
        <w:t xml:space="preserve">worst case </w:t>
      </w:r>
      <w:r w:rsidR="00673BCC">
        <w:t xml:space="preserve">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6F7640">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6F7640">
        <w:t xml:space="preserve">Figure </w:t>
      </w:r>
      <w:r w:rsidR="006F7640">
        <w:rPr>
          <w:noProof/>
        </w:rPr>
        <w:t>27</w:t>
      </w:r>
      <w:r w:rsidR="00187EDA">
        <w:fldChar w:fldCharType="end"/>
      </w:r>
      <w:r>
        <w:t xml:space="preserve"> illustrates ill-timed </w:t>
      </w:r>
      <w:r w:rsidR="00187EDA">
        <w:t>packet</w:t>
      </w:r>
      <w:r>
        <w:t xml:space="preserve"> generation</w:t>
      </w:r>
      <w:r w:rsidR="00187EDA">
        <w:t>.</w:t>
      </w:r>
    </w:p>
    <w:p w14:paraId="6D7ACE15" w14:textId="53B1142E" w:rsidR="00D27B16" w:rsidRDefault="00D27B16" w:rsidP="00362833">
      <w:pPr>
        <w:pStyle w:val="Heading2"/>
      </w:pPr>
      <w:bookmarkStart w:id="195" w:name="_Toc482734040"/>
      <w:r>
        <w:t xml:space="preserve">Scenario </w:t>
      </w:r>
      <w:r w:rsidR="00CA77B1">
        <w:t>2</w:t>
      </w:r>
      <w:r w:rsidR="00813F58">
        <w:t>b</w:t>
      </w:r>
      <w:bookmarkEnd w:id="195"/>
    </w:p>
    <w:p w14:paraId="4B6017FB" w14:textId="4A62694B" w:rsidR="004E791D" w:rsidRPr="004E791D" w:rsidRDefault="00263009" w:rsidP="004E791D">
      <w:r>
        <w:t>In s</w:t>
      </w:r>
      <w:r w:rsidR="004E791D">
        <w:t xml:space="preserve">cenario 2b the custom CubeMac module </w:t>
      </w:r>
      <w:r>
        <w:t>is replaced</w:t>
      </w:r>
      <w:r w:rsidR="004E791D">
        <w:t xml:space="preserve"> with an existing INET module which implements a CSMA based protocol. As </w:t>
      </w:r>
      <w:r w:rsidR="00187EDA">
        <w:t>in scenario 2a,</w:t>
      </w:r>
      <w:r w:rsidR="004E791D">
        <w:t xml:space="preserve"> as few elements of scenario 1a are altered as possible. Where possible, the parameters of the utilized CSMA module are</w:t>
      </w:r>
      <w:r w:rsidR="00CA5973">
        <w:t xml:space="preserve"> adjusted to match</w:t>
      </w:r>
      <w:r w:rsidR="004E791D">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4340A0FC">
            <wp:extent cx="5623560" cy="2344615"/>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A3AD1C" w14:textId="009F2D59" w:rsidR="00B80588" w:rsidRDefault="003C665E" w:rsidP="003C665E">
      <w:pPr>
        <w:pStyle w:val="Figurecaption"/>
      </w:pPr>
      <w:bookmarkStart w:id="196" w:name="_Ref482284570"/>
      <w:bookmarkStart w:id="197" w:name="_Toc482731909"/>
      <w:r>
        <w:t xml:space="preserve">Figure </w:t>
      </w:r>
      <w:r>
        <w:fldChar w:fldCharType="begin"/>
      </w:r>
      <w:r>
        <w:instrText xml:space="preserve"> SEQ Figure \* ARABIC </w:instrText>
      </w:r>
      <w:r>
        <w:fldChar w:fldCharType="separate"/>
      </w:r>
      <w:r w:rsidR="006F7640">
        <w:rPr>
          <w:noProof/>
        </w:rPr>
        <w:t>48</w:t>
      </w:r>
      <w:r>
        <w:fldChar w:fldCharType="end"/>
      </w:r>
      <w:bookmarkEnd w:id="196"/>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6F7640">
        <w:t xml:space="preserve">Figure </w:t>
      </w:r>
      <w:r w:rsidR="006F7640">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6F7640">
        <w:t xml:space="preserve">Figure </w:t>
      </w:r>
      <w:r w:rsidR="006F7640">
        <w:rPr>
          <w:noProof/>
        </w:rPr>
        <w:t>44</w:t>
      </w:r>
      <w:r w:rsidR="004B11E4">
        <w:fldChar w:fldCharType="end"/>
      </w:r>
      <w:r w:rsidR="004B11E4">
        <w:t xml:space="preserve"> which use the same y-axis </w:t>
      </w:r>
      <w:r w:rsidR="00CA5973">
        <w:t>scale</w:t>
      </w:r>
      <w:r w:rsidR="004B11E4">
        <w:t>.</w:t>
      </w:r>
      <w:bookmarkEnd w:id="197"/>
    </w:p>
    <w:p w14:paraId="0CECF142" w14:textId="57CF2500" w:rsidR="009F3C68" w:rsidRDefault="009F3C68" w:rsidP="009F3C68">
      <w:r>
        <w:lastRenderedPageBreak/>
        <w:fldChar w:fldCharType="begin"/>
      </w:r>
      <w:r>
        <w:instrText xml:space="preserve"> REF _Ref482284570 \h </w:instrText>
      </w:r>
      <w:r>
        <w:fldChar w:fldCharType="separate"/>
      </w:r>
      <w:r w:rsidR="006F7640">
        <w:t xml:space="preserve">Figure </w:t>
      </w:r>
      <w:r w:rsidR="006F7640">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6F7640">
        <w:t xml:space="preserve">Table </w:t>
      </w:r>
      <w:r w:rsidR="006F7640">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 xml:space="preserve">In this work, scenario 1a achieves an S2G throughput of </w:t>
      </w:r>
      <w:r w:rsidR="00727D5F">
        <w:t>~</w:t>
      </w:r>
      <w:r w:rsidR="00187EDA">
        <w:t>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w:t>
      </w:r>
      <w:r w:rsidR="00727D5F">
        <w:t>~</w:t>
      </w:r>
      <w:r w:rsidR="00383063">
        <w:t xml:space="preserve">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19FC3820" w14:textId="77777777" w:rsidR="00727D5F"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1AABC6F6"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 xml:space="preserve">broadcasts. </w:t>
      </w:r>
      <w:r w:rsidR="00727D5F">
        <w:t xml:space="preserve">The </w:t>
      </w:r>
      <w:r>
        <w:t>D</w:t>
      </w:r>
      <w:r w:rsidRPr="007E1249">
        <w:rPr>
          <w:vertAlign w:val="superscript"/>
        </w:rPr>
        <w:t>3</w:t>
      </w:r>
      <w:r w:rsidR="00F5021B">
        <w:t xml:space="preserve"> oracle’s instantaneous removal of all routes to ground in response to a change in</w:t>
      </w:r>
      <w:r w:rsidR="00690C69">
        <w:t xml:space="preserve"> GM</w:t>
      </w:r>
      <w:r w:rsidR="00727D5F">
        <w:t xml:space="preserve"> causes nodes to initiate route discovery attempts</w:t>
      </w:r>
      <w:r w:rsidR="00F5021B">
        <w:t>. Simultaneous route discovery attempts by all nodes will result in numerous collisions</w:t>
      </w:r>
      <w:r w:rsidR="00690C69">
        <w:t xml:space="preserve"> which will slow CSMA based communication. This</w:t>
      </w:r>
      <w:r w:rsidR="00A91A78">
        <w:t xml:space="preserve"> slowing of CSMA based communication will result</w:t>
      </w:r>
      <w:r w:rsidR="00690C69">
        <w:t xml:space="preserve">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6F7640">
        <w:t xml:space="preserve">Figure </w:t>
      </w:r>
      <w:r w:rsidR="006F7640">
        <w:rPr>
          <w:noProof/>
        </w:rPr>
        <w:t>32</w:t>
      </w:r>
      <w:r w:rsidR="00690C69">
        <w:fldChar w:fldCharType="end"/>
      </w:r>
      <w:r w:rsidR="00690C69">
        <w:t>)</w:t>
      </w:r>
      <w:r w:rsidR="00F5021B">
        <w:t xml:space="preserve">. Overall, the use of CSMA greatly reduces the </w:t>
      </w:r>
      <w:r w:rsidR="007F003F">
        <w:lastRenderedPageBreak/>
        <w:t xml:space="preserve">time taken for </w:t>
      </w:r>
      <w:r w:rsidR="00F5021B">
        <w:t>nodes to obtain valid routes to</w:t>
      </w:r>
      <w:r w:rsidR="007F003F">
        <w:t xml:space="preserve"> ground</w:t>
      </w:r>
      <w:r w:rsidR="00A91A78">
        <w:t xml:space="preserve"> thus reducing</w:t>
      </w:r>
      <w:r w:rsidR="00D8210B">
        <w:t xml:space="preserve">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A91A78">
        <w:t>maximum</w:t>
      </w:r>
      <w:r w:rsidR="00D8210B">
        <w:t xml:space="preserve">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8" w:name="_Toc482734041"/>
      <w:r>
        <w:t>Scenario</w:t>
      </w:r>
      <w:r w:rsidR="00CA77B1">
        <w:t xml:space="preserve"> 3</w:t>
      </w:r>
      <w:bookmarkEnd w:id="198"/>
    </w:p>
    <w:p w14:paraId="14718D74" w14:textId="53365AAB"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6F7640">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491483B2">
            <wp:extent cx="5574030" cy="2848708"/>
            <wp:effectExtent l="0" t="0" r="7620" b="889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0C5E0BB" w14:textId="5F18DD3F" w:rsidR="0042469D" w:rsidRDefault="003C665E" w:rsidP="008A331D">
      <w:pPr>
        <w:pStyle w:val="Figurecaption"/>
      </w:pPr>
      <w:bookmarkStart w:id="199" w:name="_Ref482351275"/>
      <w:bookmarkStart w:id="200" w:name="_Toc482731910"/>
      <w:r>
        <w:t xml:space="preserve">Figure </w:t>
      </w:r>
      <w:r>
        <w:fldChar w:fldCharType="begin"/>
      </w:r>
      <w:r>
        <w:instrText xml:space="preserve"> SEQ Figure \* ARABIC </w:instrText>
      </w:r>
      <w:r>
        <w:fldChar w:fldCharType="separate"/>
      </w:r>
      <w:r w:rsidR="006F7640">
        <w:rPr>
          <w:noProof/>
        </w:rPr>
        <w:t>49</w:t>
      </w:r>
      <w:r>
        <w:fldChar w:fldCharType="end"/>
      </w:r>
      <w:bookmarkEnd w:id="199"/>
      <w:r w:rsidR="00623D71">
        <w:t>.</w:t>
      </w:r>
      <w:r w:rsidR="004B11E4">
        <w:t xml:space="preserve"> Scenario 3 imposes greater restrictions on access to ground through an adjusted </w:t>
      </w:r>
      <w:r w:rsidR="00727D5F">
        <w:t xml:space="preserve">ground master election approach. </w:t>
      </w:r>
      <w:r w:rsidR="00D8210B">
        <w:t>This</w:t>
      </w:r>
      <w:r w:rsidR="00727D5F">
        <w:t xml:space="preserve"> approach</w:t>
      </w:r>
      <w:r w:rsidR="00D8210B">
        <w:t xml:space="preserve"> results in several deliberate “gaps” in packet reception.</w:t>
      </w:r>
      <w:bookmarkEnd w:id="200"/>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4156D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43857E1" w14:textId="7CF38F80" w:rsidR="0042469D" w:rsidRDefault="003C665E" w:rsidP="003C665E">
      <w:pPr>
        <w:pStyle w:val="Figurecaption"/>
      </w:pPr>
      <w:bookmarkStart w:id="201" w:name="_Ref482351716"/>
      <w:bookmarkStart w:id="202" w:name="_Toc482731911"/>
      <w:r>
        <w:t xml:space="preserve">Figure </w:t>
      </w:r>
      <w:r>
        <w:fldChar w:fldCharType="begin"/>
      </w:r>
      <w:r>
        <w:instrText xml:space="preserve"> SEQ Figure \* ARABIC </w:instrText>
      </w:r>
      <w:r>
        <w:fldChar w:fldCharType="separate"/>
      </w:r>
      <w:r w:rsidR="006F7640">
        <w:rPr>
          <w:noProof/>
        </w:rPr>
        <w:t>50</w:t>
      </w:r>
      <w:r>
        <w:fldChar w:fldCharType="end"/>
      </w:r>
      <w:bookmarkEnd w:id="201"/>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2"/>
    </w:p>
    <w:p w14:paraId="55F16889" w14:textId="39BBACC2"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6F7640">
        <w:t xml:space="preserve">Figure </w:t>
      </w:r>
      <w:r w:rsidR="006F7640">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2249B242"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6F7640">
        <w:t xml:space="preserve">Figure </w:t>
      </w:r>
      <w:r w:rsidR="006F7640">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6F7640">
        <w:t xml:space="preserve">Figure </w:t>
      </w:r>
      <w:r w:rsidR="006F7640">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w:t>
      </w:r>
      <w:r w:rsidR="008B2AF1">
        <w:lastRenderedPageBreak/>
        <w:t>energy. As such, it is not possible to relieve the pressure on nodeMaster[0] in a similar manner to nodeMaster[2].</w:t>
      </w:r>
    </w:p>
    <w:p w14:paraId="116B6865" w14:textId="32372AD3" w:rsidR="008B2AF1" w:rsidRDefault="008B2AF1" w:rsidP="003F34C9">
      <w:r>
        <w:t xml:space="preserve">Overall, scenario 3’s ground station receives 1716 fewer packets than scenario 1a’s ground station and 2796 </w:t>
      </w:r>
      <w:r w:rsidR="00A91A78">
        <w:t xml:space="preserve">fewer </w:t>
      </w:r>
      <w:r>
        <w:t xml:space="preserve">than scenario 2a’s ground station. Within each 10 second result interval scenario </w:t>
      </w:r>
      <w:r w:rsidR="00727D5F">
        <w:t xml:space="preserve">3 </w:t>
      </w:r>
      <w:r>
        <w:t>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61821A69">
            <wp:extent cx="5081905" cy="3030415"/>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739F50" w14:textId="0EDAEEEF" w:rsidR="00F95DA8" w:rsidRDefault="00C120A8" w:rsidP="00C120A8">
      <w:pPr>
        <w:pStyle w:val="Figurecaption"/>
      </w:pPr>
      <w:bookmarkStart w:id="203" w:name="_Ref482350139"/>
      <w:bookmarkStart w:id="204" w:name="_Toc482731912"/>
      <w:r>
        <w:t xml:space="preserve">Figure </w:t>
      </w:r>
      <w:r>
        <w:fldChar w:fldCharType="begin"/>
      </w:r>
      <w:r>
        <w:instrText xml:space="preserve"> SEQ Figure \* ARABIC </w:instrText>
      </w:r>
      <w:r>
        <w:fldChar w:fldCharType="separate"/>
      </w:r>
      <w:r w:rsidR="006F7640">
        <w:rPr>
          <w:noProof/>
        </w:rPr>
        <w:t>51</w:t>
      </w:r>
      <w:r>
        <w:fldChar w:fldCharType="end"/>
      </w:r>
      <w:bookmarkEnd w:id="203"/>
      <w:r w:rsidR="00D8210B">
        <w:t>.</w:t>
      </w:r>
      <w:r w:rsidR="00D15BEB">
        <w:t xml:space="preserve"> Due to scenario 3’s altered election approach masters experience an overall drop in energy consumption when compared with scenario 1a and 2a.</w:t>
      </w:r>
      <w:bookmarkEnd w:id="204"/>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6A2D2106">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437695" w14:textId="48436291" w:rsidR="00040E61" w:rsidRDefault="003C665E" w:rsidP="003C665E">
      <w:pPr>
        <w:pStyle w:val="Figurecaption"/>
      </w:pPr>
      <w:bookmarkStart w:id="205" w:name="_Toc482731913"/>
      <w:r>
        <w:t xml:space="preserve">Figure </w:t>
      </w:r>
      <w:r>
        <w:fldChar w:fldCharType="begin"/>
      </w:r>
      <w:r>
        <w:instrText xml:space="preserve"> SEQ Figure \* ARABIC </w:instrText>
      </w:r>
      <w:r>
        <w:fldChar w:fldCharType="separate"/>
      </w:r>
      <w:r w:rsidR="006F7640">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5"/>
    </w:p>
    <w:p w14:paraId="261F4D09" w14:textId="06569880" w:rsidR="00040E61"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6F7640">
        <w:t xml:space="preserve">Figure </w:t>
      </w:r>
      <w:r w:rsidR="006F7640">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6F7640">
        <w:t xml:space="preserve">Figure </w:t>
      </w:r>
      <w:r w:rsidR="006F7640">
        <w:rPr>
          <w:noProof/>
        </w:rPr>
        <w:t>42</w:t>
      </w:r>
      <w:r w:rsidR="00C120A8">
        <w:fldChar w:fldCharType="end"/>
      </w:r>
      <w:r w:rsidR="00F832D0">
        <w:t xml:space="preserve">. </w:t>
      </w:r>
      <w:r w:rsidR="00C120A8">
        <w:t>The reduction in standard deviation</w:t>
      </w:r>
      <w:r w:rsidR="00F832D0">
        <w:t xml:space="preserve"> represents </w:t>
      </w:r>
      <w:r w:rsidR="00276D9D">
        <w:t>the success of D</w:t>
      </w:r>
      <w:r w:rsidR="00276D9D" w:rsidRPr="007E1249">
        <w:rPr>
          <w:vertAlign w:val="superscript"/>
        </w:rPr>
        <w:t>3</w:t>
      </w:r>
      <w:r w:rsidR="009A37B2">
        <w:t>’</w:t>
      </w:r>
      <w:r w:rsidR="00C120A8">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6F7640">
        <w:t xml:space="preserve">Table </w:t>
      </w:r>
      <w:r w:rsidR="006F7640">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t>
      </w:r>
      <w:r w:rsidR="00A91A78">
        <w:t>that</w:t>
      </w:r>
      <w:r w:rsidR="009A37B2">
        <w:t xml:space="preserve"> have consumed less energy relative to the CSN’s other masters. This increased favourability results in an increase in the GM duration of masters which have consumed 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6F7640">
        <w:t xml:space="preserve">Figure </w:t>
      </w:r>
      <w:r w:rsidR="006F7640">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w:t>
      </w:r>
      <w:r w:rsidR="006D205F">
        <w:lastRenderedPageBreak/>
        <w:t>overall will</w:t>
      </w:r>
      <w:r w:rsidR="009A37B2">
        <w:t xml:space="preserve"> have their GM durations reduced. </w:t>
      </w:r>
      <w:r w:rsidR="00C120A8">
        <w:t>T</w:t>
      </w:r>
      <w:r w:rsidR="009A37B2">
        <w:t xml:space="preserve">he energy-distance approach is expected to cause all GM durations to converge on </w:t>
      </w:r>
      <w:r w:rsidR="00C120A8">
        <w:t>approximately the</w:t>
      </w:r>
      <w:r w:rsidR="006D205F">
        <w:t xml:space="preserve"> same</w:t>
      </w:r>
      <w:r w:rsidR="009A37B2">
        <w:t xml:space="preserve"> value, given consistent traffic patterns.</w:t>
      </w:r>
    </w:p>
    <w:p w14:paraId="5B365943" w14:textId="55ACD6A9" w:rsidR="003C665E" w:rsidRDefault="006F7640" w:rsidP="003C665E">
      <w:pPr>
        <w:pStyle w:val="Centered"/>
        <w:keepNext/>
      </w:pPr>
      <w:r>
        <w:pict w14:anchorId="603F0D3E">
          <v:shape id="_x0000_i1058" type="#_x0000_t75" style="width:178pt;height:257.35pt">
            <v:imagedata r:id="rId62" o:title="Scenario 3 Early Handover"/>
          </v:shape>
        </w:pict>
      </w:r>
    </w:p>
    <w:p w14:paraId="4A79F912" w14:textId="05B04423" w:rsidR="00685994" w:rsidRDefault="003C665E" w:rsidP="00D43BF9">
      <w:pPr>
        <w:pStyle w:val="Figurecaption"/>
      </w:pPr>
      <w:bookmarkStart w:id="206" w:name="_Ref482349219"/>
      <w:bookmarkStart w:id="207" w:name="_Ref482349087"/>
      <w:bookmarkStart w:id="208" w:name="_Toc482731914"/>
      <w:r>
        <w:t xml:space="preserve">Figure </w:t>
      </w:r>
      <w:r>
        <w:fldChar w:fldCharType="begin"/>
      </w:r>
      <w:r>
        <w:instrText xml:space="preserve"> SEQ Figure \* ARABIC </w:instrText>
      </w:r>
      <w:r>
        <w:fldChar w:fldCharType="separate"/>
      </w:r>
      <w:r w:rsidR="006F7640">
        <w:rPr>
          <w:noProof/>
        </w:rPr>
        <w:t>53</w:t>
      </w:r>
      <w:r>
        <w:fldChar w:fldCharType="end"/>
      </w:r>
      <w:bookmarkEnd w:id="206"/>
      <w:r w:rsidR="00623D71">
        <w:t>.</w:t>
      </w:r>
      <w:r>
        <w:t xml:space="preserve"> </w:t>
      </w:r>
      <w:bookmarkEnd w:id="207"/>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8"/>
    </w:p>
    <w:p w14:paraId="12953429" w14:textId="10B9E82C" w:rsidR="00813F58" w:rsidRDefault="00A8336F" w:rsidP="008A628A">
      <w:pPr>
        <w:pStyle w:val="Heading2"/>
      </w:pPr>
      <w:bookmarkStart w:id="209" w:name="_Toc482734042"/>
      <w:r>
        <w:t>Efficiency</w:t>
      </w:r>
      <w:bookmarkEnd w:id="209"/>
    </w:p>
    <w:p w14:paraId="2425B3F7" w14:textId="66646F9B"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6F7640">
        <w:t xml:space="preserve">Table </w:t>
      </w:r>
      <w:r w:rsidR="006F7640">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w:t>
      </w:r>
      <w:r w:rsidR="00A91A78">
        <w:t>,</w:t>
      </w:r>
      <w:r>
        <w:t xml:space="preserve"> however, scenario 1a’s anomaly calls this result into question. Scenario 2b is, as expected, considerably less efficient. </w:t>
      </w:r>
      <w:r w:rsidR="003C2E53">
        <w:t>Finally,</w:t>
      </w:r>
      <w:r>
        <w:t xml:space="preserve"> scenario 3’s drop in efficiency is unexpected. Scenario 1a’s anomaly tends to falsely improve the performance</w:t>
      </w:r>
      <w:r w:rsidR="00F8322F">
        <w:t xml:space="preserve"> of</w:t>
      </w:r>
      <w:r>
        <w:t xml:space="preserve"> </w:t>
      </w:r>
      <w:r w:rsidR="00F8322F">
        <w:lastRenderedPageBreak/>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6F7640">
        <w:t xml:space="preserve">Table </w:t>
      </w:r>
      <w:r w:rsidR="006F7640">
        <w:rPr>
          <w:noProof/>
        </w:rPr>
        <w:t>4</w:t>
      </w:r>
      <w:r w:rsidR="007432B6">
        <w:fldChar w:fldCharType="end"/>
      </w:r>
      <w:r w:rsidR="007432B6">
        <w:t xml:space="preserve">. </w:t>
      </w:r>
    </w:p>
    <w:p w14:paraId="41FA9D86" w14:textId="64235650" w:rsidR="00BB6CB6" w:rsidRDefault="00BB6CB6" w:rsidP="00813F58">
      <w:r>
        <w:t>The most likely source of s</w:t>
      </w:r>
      <w:r w:rsidRPr="00BB6CB6">
        <w:t>cen</w:t>
      </w:r>
      <w:r>
        <w:t>ario 3’s reduced efficiency is the energy consumed by</w:t>
      </w:r>
      <w:r w:rsidRPr="00BB6CB6">
        <w:t xml:space="preserve"> route discovery</w:t>
      </w:r>
      <w:r w:rsidR="00727D5F">
        <w:t xml:space="preserve"> attempts</w:t>
      </w:r>
      <w:r w:rsidRPr="00BB6CB6">
        <w:t>.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000C1646">
        <w:t xml:space="preserve"> impact of the</w:t>
      </w:r>
      <w:r w:rsidRPr="00BB6CB6">
        <w:t xml:space="preserve"> energy-distance </w:t>
      </w:r>
      <w:r w:rsidR="000C1646">
        <w:t>approach</w:t>
      </w:r>
      <w:r>
        <w:t xml:space="preserve"> on throughput </w:t>
      </w:r>
      <w:r w:rsidRPr="00BB6CB6">
        <w:t>is not matched by a proportional decrease in energy consumed by route discovery.</w:t>
      </w:r>
    </w:p>
    <w:p w14:paraId="212A5F1C" w14:textId="160C1F3E" w:rsidR="008803FE" w:rsidRDefault="008803FE" w:rsidP="008803FE">
      <w:pPr>
        <w:pStyle w:val="Tabletitle"/>
      </w:pPr>
      <w:bookmarkStart w:id="210" w:name="_Ref482284902"/>
      <w:bookmarkStart w:id="211" w:name="_Toc482710662"/>
      <w:r>
        <w:t xml:space="preserve">Table </w:t>
      </w:r>
      <w:r>
        <w:fldChar w:fldCharType="begin"/>
      </w:r>
      <w:r>
        <w:instrText xml:space="preserve"> SEQ Table \* ARABIC </w:instrText>
      </w:r>
      <w:r>
        <w:fldChar w:fldCharType="separate"/>
      </w:r>
      <w:r w:rsidR="006F7640">
        <w:rPr>
          <w:noProof/>
        </w:rPr>
        <w:t>4</w:t>
      </w:r>
      <w:r>
        <w:fldChar w:fldCharType="end"/>
      </w:r>
      <w:bookmarkEnd w:id="210"/>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1"/>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A821E8"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A821E8" w:rsidRPr="00D85D56" w:rsidRDefault="00A821E8"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A821E8"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A821E8"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A821E8"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A821E8"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A821E8" w:rsidRPr="0061716F" w:rsidRDefault="00A821E8"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A821E8"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A821E8" w:rsidRPr="0061716F" w:rsidRDefault="00A821E8"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A821E8" w:rsidRDefault="00A821E8"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A821E8"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A821E8" w:rsidRPr="00D85D56" w:rsidRDefault="00A821E8"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A821E8"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A821E8"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A821E8"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A821E8"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A821E8" w:rsidRPr="0061716F" w:rsidRDefault="00A821E8"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A821E8"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A821E8" w:rsidRPr="0061716F" w:rsidRDefault="00A821E8"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A821E8" w:rsidRDefault="00A821E8" w:rsidP="0061716F"/>
                  </w:txbxContent>
                </v:textbox>
                <w10:anchorlock/>
              </v:shape>
            </w:pict>
          </mc:Fallback>
        </mc:AlternateContent>
      </w:r>
    </w:p>
    <w:p w14:paraId="4775F779" w14:textId="77777777" w:rsidR="00A8336F" w:rsidRPr="00813F58" w:rsidRDefault="00A8336F" w:rsidP="00813F58"/>
    <w:p w14:paraId="7D483E20" w14:textId="54B2D1B9" w:rsidR="00F90C42" w:rsidRPr="00A3053F" w:rsidRDefault="002473AA" w:rsidP="00A3053F">
      <w:pPr>
        <w:pStyle w:val="Heading1"/>
      </w:pPr>
      <w:bookmarkStart w:id="212" w:name="_Toc482734043"/>
      <w:r w:rsidRPr="00A3053F">
        <w:lastRenderedPageBreak/>
        <w:t>Conclusions</w:t>
      </w:r>
      <w:bookmarkEnd w:id="212"/>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adequately</w:t>
      </w:r>
      <w:r w:rsidR="007D21B9">
        <w:t xml:space="preserve"> assess and </w:t>
      </w:r>
      <w:r w:rsidR="00EB4E84">
        <w:t>approach the</w:t>
      </w:r>
      <w:r w:rsidR="00F8322F">
        <w:t xml:space="preserve"> CSN</w:t>
      </w:r>
      <w:r w:rsidR="007D21B9">
        <w:t xml:space="preserve"> PvTP trade-off. </w:t>
      </w:r>
    </w:p>
    <w:p w14:paraId="0A6EEF0C" w14:textId="46023252" w:rsidR="00EB4E84"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Three major areas of relevant prior art are investigated; WSNs, MANETs, and CubeSat communications. Works relating to WSNs were found to be more relevant than those relating to MANETs due to</w:t>
      </w:r>
      <w:r w:rsidR="00A82533">
        <w:t xml:space="preserve"> a</w:t>
      </w:r>
      <w:r w:rsidR="00EB4E84">
        <w:t xml:space="preserve"> </w:t>
      </w:r>
      <w:r w:rsidR="007C5E3B">
        <w:t>greater</w:t>
      </w:r>
      <w:r w:rsidR="00EB4E84">
        <w:t xml:space="preserve"> treatment of resource constraints and node failures. </w:t>
      </w:r>
      <w:r w:rsidR="00130069">
        <w:t>Works relating to CubeSat communications</w:t>
      </w:r>
      <w:r w:rsidR="00EB4E84">
        <w:t xml:space="preserve"> provided a strong basis for this work’s proposed MAC protocol. </w:t>
      </w:r>
      <w:r w:rsidR="007C5E3B">
        <w:t xml:space="preserve">However, </w:t>
      </w:r>
      <w:r w:rsidR="00EB4E84">
        <w:t>a notable lack of relevant routing protocol</w:t>
      </w:r>
      <w:r w:rsidR="007C5E3B">
        <w:t xml:space="preserve"> related work</w:t>
      </w:r>
      <w:r w:rsidR="00F8322F">
        <w:t xml:space="preserve"> was identified</w:t>
      </w:r>
      <w:r w:rsidR="00CE62AC">
        <w:t xml:space="preserve">. </w:t>
      </w:r>
      <w:r w:rsidR="000C1646">
        <w:t xml:space="preserve">In place of works related to </w:t>
      </w:r>
      <w:r w:rsidR="00B863F4">
        <w:t xml:space="preserve">CubeSat </w:t>
      </w:r>
      <w:r w:rsidR="000C1646">
        <w:t xml:space="preserve">routing, </w:t>
      </w:r>
      <w:r w:rsidR="00CE62AC">
        <w:t>MANE</w:t>
      </w:r>
      <w:r w:rsidR="000C1646">
        <w:t>T related works</w:t>
      </w:r>
      <w:r w:rsidR="00CE62AC">
        <w:t xml:space="preserve"> </w:t>
      </w:r>
      <w:r w:rsidR="000C1646">
        <w:t>informed</w:t>
      </w:r>
      <w:r w:rsidR="00130069">
        <w:t xml:space="preserve"> </w:t>
      </w:r>
      <w:r w:rsidR="00CE62AC">
        <w:t>the development of this work’s proposed routing protocol.</w:t>
      </w:r>
      <w:r w:rsidR="00EB4E84">
        <w:t xml:space="preserve"> </w:t>
      </w:r>
    </w:p>
    <w:p w14:paraId="7EB45D03" w14:textId="6F155BE3" w:rsidR="006647F3" w:rsidRDefault="00CE62AC" w:rsidP="000816F1">
      <w:r>
        <w:t>This work’s proposed protocols are intended to address the CSN PvT</w:t>
      </w:r>
      <w:r w:rsidR="00276D9D">
        <w:t xml:space="preserve">P trade-off. </w:t>
      </w:r>
      <w:r w:rsidR="00B863F4">
        <w:t>F</w:t>
      </w:r>
      <w:r>
        <w:t xml:space="preserve">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rsidR="00276D9D">
        <w:t>features and D</w:t>
      </w:r>
      <w:r w:rsidR="00276D9D" w:rsidRPr="007E1249">
        <w:rPr>
          <w:vertAlign w:val="superscript"/>
        </w:rPr>
        <w:t>3</w:t>
      </w:r>
      <w:r>
        <w:t>’s energy-distance GM election. Such modifications</w:t>
      </w:r>
      <w:r w:rsidR="000C1646">
        <w:t xml:space="preserve"> a</w:t>
      </w:r>
      <w:r w:rsidR="007C5E3B">
        <w:t>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3" w:name="_Toc482734044"/>
      <w:r>
        <w:lastRenderedPageBreak/>
        <w:t>Discussion</w:t>
      </w:r>
      <w:bookmarkEnd w:id="213"/>
    </w:p>
    <w:p w14:paraId="745C149D" w14:textId="2CB24258"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w:t>
      </w:r>
      <w:r w:rsidR="00A83800">
        <w:t xml:space="preserve"> of this work’s findings is presented </w:t>
      </w:r>
      <w:r w:rsidRPr="00A82533">
        <w:t xml:space="preserve">in </w:t>
      </w:r>
      <w:r w:rsidR="00F8322F">
        <w:t xml:space="preserve">the </w:t>
      </w:r>
      <w:r w:rsidRPr="00A82533">
        <w:t>wider context of CubeSats and the space industry.</w:t>
      </w:r>
      <w:r>
        <w:t xml:space="preserve"> This section concludes with discussions of s</w:t>
      </w:r>
      <w:r w:rsidR="00A83800">
        <w:t>everal broad</w:t>
      </w:r>
      <w:r w:rsidRPr="00A82533">
        <w:t xml:space="preserve">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4" w:name="_Ref482353967"/>
      <w:bookmarkStart w:id="215" w:name="_Toc482734045"/>
      <w:r>
        <w:t>Results</w:t>
      </w:r>
      <w:bookmarkEnd w:id="214"/>
      <w:bookmarkEnd w:id="215"/>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he base simulation reflects only a small subset of the expected properties of CSNs. Also, considering the quantity and severities 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6773C416" w:rsidR="006538ED" w:rsidRDefault="00C85DE1" w:rsidP="006538ED">
      <w:r>
        <w:lastRenderedPageBreak/>
        <w:t>An assumption made regarding CDMA based communication in the base simulation has a considerable impact on results relating to the difference in energy consumption between masters and slave</w:t>
      </w:r>
      <w:r w:rsidR="00A83800">
        <w:t>s</w:t>
      </w:r>
      <w:r>
        <w:t>. It is assumed that CDMA based communication requires 16% more energy. It was not possible to identify a relevant reference for the increase</w:t>
      </w:r>
      <w:r w:rsidR="000C1646">
        <w:t xml:space="preserve"> in</w:t>
      </w:r>
      <w:r>
        <w:t xml:space="preserv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64E37B77" w:rsidR="00097CA4" w:rsidRDefault="00097CA4" w:rsidP="006E49F7">
      <w:r>
        <w:t xml:space="preserve">Section </w:t>
      </w:r>
      <w:r>
        <w:fldChar w:fldCharType="begin"/>
      </w:r>
      <w:r>
        <w:instrText xml:space="preserve"> REF _Ref482024155 \r \h </w:instrText>
      </w:r>
      <w:r>
        <w:fldChar w:fldCharType="separate"/>
      </w:r>
      <w:r w:rsidR="006F7640">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A3053F">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F7242B">
        <w:t>. Over the total duration of the EDSN mission this would result in the consumption of ~11% of a crafts available energy</w:t>
      </w:r>
      <w:r w:rsidR="00D5320E">
        <w:t>. Although, a CubeSat’s radios typically only consume a small proportion of the overall energy budget, the validity of this result is dubious. T</w:t>
      </w:r>
      <w:r w:rsidR="00F7242B">
        <w:t xml:space="preserve">his result may be invalidated due to assumptions made in </w:t>
      </w:r>
      <w:r w:rsidR="00D5320E">
        <w:t xml:space="preserve">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6" w:name="_Toc482734046"/>
      <w:r>
        <w:t>Contribution</w:t>
      </w:r>
      <w:r w:rsidR="000915E7">
        <w:t>s</w:t>
      </w:r>
      <w:bookmarkEnd w:id="216"/>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w:t>
      </w:r>
      <w:r w:rsidR="005D1ABE">
        <w:lastRenderedPageBreak/>
        <w:t>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7" w:name="_Toc482734047"/>
      <w:r>
        <w:t>CubeMac</w:t>
      </w:r>
      <w:bookmarkEnd w:id="217"/>
    </w:p>
    <w:p w14:paraId="2AC809A2" w14:textId="3E1A7A87" w:rsidR="00A747A3" w:rsidRDefault="00EA5885" w:rsidP="000915E7">
      <w:r>
        <w:t>This work’s pr</w:t>
      </w:r>
      <w:r w:rsidR="000C1646">
        <w:t>oposed MAC protocol contributes</w:t>
      </w:r>
      <w:r>
        <w:t xml:space="preserve">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w:t>
      </w:r>
      <w:r w:rsidR="005805EF">
        <w:t>consumption without negatively a</w:t>
      </w:r>
      <w:r w:rsidR="00A747A3">
        <w:t xml:space="preserve">ffecting S2G throughput. </w:t>
      </w:r>
    </w:p>
    <w:p w14:paraId="7000EAE2" w14:textId="5DDFB479" w:rsidR="00F71A68" w:rsidRDefault="00A747A3" w:rsidP="000915E7">
      <w:r>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99ECEF5" w:rsidR="00A747A3" w:rsidRDefault="00A747A3" w:rsidP="000915E7">
      <w:r>
        <w:t xml:space="preserve">CubeMac </w:t>
      </w:r>
      <w:r w:rsidR="00F7242B">
        <w:t>lacks features enabling the dynamic</w:t>
      </w:r>
      <w:r w:rsidR="00F71A68">
        <w:t xml:space="preserve"> </w:t>
      </w:r>
      <w:r w:rsidR="00F7242B">
        <w:t>formation of</w:t>
      </w:r>
      <w:r w:rsidR="00F71A68">
        <w:t xml:space="preserve"> clusters and elect</w:t>
      </w:r>
      <w:r w:rsidR="00F7242B">
        <w:t>ion</w:t>
      </w:r>
      <w:r w:rsidR="00F71A68">
        <w:t xml:space="preserve"> cluster masters. These features, as discussed in section 3.1, </w:t>
      </w:r>
      <w:r w:rsidR="005D1ABE">
        <w:t>are</w:t>
      </w:r>
      <w:r w:rsidR="00F71A68">
        <w:t xml:space="preserve"> critical </w:t>
      </w:r>
      <w:r w:rsidR="005D1ABE">
        <w:t xml:space="preserve">in </w:t>
      </w:r>
      <w:r w:rsidR="00F71A68">
        <w:t xml:space="preserve">real world applications of CubeMac. </w:t>
      </w:r>
      <w:r w:rsidR="00F71A68">
        <w:lastRenderedPageBreak/>
        <w:t xml:space="preserve">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8" w:name="_Toc482734048"/>
      <w:r>
        <w:t>D</w:t>
      </w:r>
      <w:r w:rsidR="00276D9D" w:rsidRPr="007E1249">
        <w:rPr>
          <w:vertAlign w:val="superscript"/>
        </w:rPr>
        <w:t>3</w:t>
      </w:r>
      <w:bookmarkEnd w:id="218"/>
    </w:p>
    <w:p w14:paraId="17BE2342" w14:textId="1F85947E" w:rsidR="00AF07E8" w:rsidRDefault="00276D9D" w:rsidP="000915E7">
      <w:r>
        <w:t>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454349C"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w:t>
      </w:r>
      <w:r w:rsidR="000C1646">
        <w:t>undesirable</w:t>
      </w:r>
      <w:r w:rsidR="004D7887">
        <w:t xml:space="preserve"> but proved necessary given this work’s limited development resources. </w:t>
      </w:r>
      <w:r>
        <w:t>Aside from D</w:t>
      </w:r>
      <w:r w:rsidRPr="007E1249">
        <w:rPr>
          <w:vertAlign w:val="superscript"/>
        </w:rPr>
        <w:t>3</w:t>
      </w:r>
      <w:r w:rsidR="004D7887">
        <w:t>’s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w:t>
      </w:r>
      <w:r w:rsidR="000C1646">
        <w:t>,</w:t>
      </w:r>
      <w:r w:rsidR="004D7887">
        <w:t xml:space="preserve"> yet costly</w:t>
      </w:r>
      <w:r w:rsidR="000C1646">
        <w:t>,</w:t>
      </w:r>
      <w:r w:rsidR="004D7887">
        <w:t xml:space="preserve">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40EA19EC"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w:t>
      </w:r>
      <w:r>
        <w:lastRenderedPageBreak/>
        <w:t xml:space="preserve">may still benefit from the introduction of multiple </w:t>
      </w:r>
      <w:r w:rsidR="00DB0F0B">
        <w:t xml:space="preserve">concurrent </w:t>
      </w:r>
      <w:r>
        <w:t xml:space="preserve">GMs. </w:t>
      </w:r>
      <w:r w:rsidR="00DB0F0B">
        <w:t>For instance, a</w:t>
      </w:r>
      <w:r>
        <w:t xml:space="preserve"> master </w:t>
      </w:r>
      <w:r w:rsidR="00DB0F0B">
        <w:t>may assume the GM</w:t>
      </w:r>
      <w:r w:rsidR="00F7242B">
        <w:t xml:space="preserve"> role</w:t>
      </w:r>
      <w:r w:rsidR="00DB0F0B">
        <w:t xml:space="preserve">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w:t>
      </w:r>
      <w:r w:rsidR="00F7242B">
        <w:t>duration as</w:t>
      </w:r>
      <w:r>
        <w:t xml:space="preserve"> GM. </w:t>
      </w:r>
    </w:p>
    <w:p w14:paraId="5F2C2C32" w14:textId="74A79379"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1C17FB">
        <w:t>to begin</w:t>
      </w:r>
      <w:r w:rsidR="00DB0F0B">
        <w:t xml:space="preserve">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02EBB1A"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w:t>
      </w:r>
      <w:r w:rsidR="000C1646">
        <w:t>s</w:t>
      </w:r>
      <w:r>
        <w:t xml:space="preserve"> which </w:t>
      </w:r>
      <w:r w:rsidR="001C17FB">
        <w:t>can</w:t>
      </w:r>
      <w:r>
        <w:t xml:space="preserve">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lastRenderedPageBreak/>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9" w:name="_Toc482734049"/>
      <w:r>
        <w:t>Simulation</w:t>
      </w:r>
      <w:bookmarkEnd w:id="219"/>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20" w:name="_Toc482734050"/>
      <w:r>
        <w:t>Space Junk</w:t>
      </w:r>
      <w:bookmarkEnd w:id="220"/>
    </w:p>
    <w:p w14:paraId="2D3FD6F2" w14:textId="39D5E17E"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 xml:space="preserve">mal works were identified </w:t>
      </w:r>
      <w:r w:rsidR="00405745">
        <w:t>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w:t>
      </w:r>
      <w:r w:rsidR="00D46BEC">
        <w:lastRenderedPageBreak/>
        <w:t>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589C742C"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w:t>
      </w:r>
      <w:r w:rsidR="000C1646">
        <w:t>eduction of space junk may pose</w:t>
      </w:r>
      <w:r w:rsidR="00B3313B">
        <w:t xml:space="preserve"> a threat to the growth of</w:t>
      </w:r>
      <w:r>
        <w:t xml:space="preserve"> CSN missions. For instance, regulation introduced to slow the growth of 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w:t>
      </w:r>
      <w:r w:rsidR="000C1646">
        <w:t>,</w:t>
      </w:r>
      <w:r w:rsidR="00157690">
        <w:t xml:space="preserve"> </w:t>
      </w:r>
      <w:r w:rsidR="000435CF">
        <w:t>where</w:t>
      </w:r>
      <w:r w:rsidR="00157690">
        <w:t xml:space="preserve"> possible</w:t>
      </w:r>
      <w:r w:rsidR="000C1646">
        <w:t>,</w:t>
      </w:r>
      <w:r w:rsidR="00157690">
        <w:t xml:space="preserve"> reduce existing space junk.</w:t>
      </w:r>
    </w:p>
    <w:p w14:paraId="294D208E" w14:textId="2234634C" w:rsidR="00885037" w:rsidRDefault="00885037" w:rsidP="00362833">
      <w:pPr>
        <w:pStyle w:val="Heading3"/>
      </w:pPr>
      <w:bookmarkStart w:id="221" w:name="_Toc482734051"/>
      <w:r>
        <w:t>Mission Design</w:t>
      </w:r>
      <w:bookmarkEnd w:id="221"/>
    </w:p>
    <w:p w14:paraId="2B7D32DF" w14:textId="06D7E6B7"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w:t>
      </w:r>
      <w:r w:rsidR="000C1646">
        <w:t>. This has two potential benefits; i</w:t>
      </w:r>
      <w:r w:rsidR="00885037" w:rsidRPr="00362833">
        <w:t xml:space="preserve">t allows for complete knowledge of </w:t>
      </w:r>
      <w:r>
        <w:t>communication behaviour</w:t>
      </w:r>
      <w:r w:rsidR="00885037" w:rsidRPr="00362833">
        <w:t xml:space="preserve"> by mission </w:t>
      </w:r>
      <w:r w:rsidR="000C1646">
        <w:t>operators</w:t>
      </w:r>
      <w:r>
        <w:t xml:space="preserve"> </w:t>
      </w:r>
      <w:r w:rsidR="000C1646">
        <w:t xml:space="preserve">and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r w:rsidR="000C1646">
        <w:t xml:space="preserve"> Although such protocols may be less performant, their reduced complexity may make them favourable in future CSN missions.</w:t>
      </w:r>
    </w:p>
    <w:p w14:paraId="12C1EAD6" w14:textId="3CC7C403" w:rsidR="006B7776" w:rsidRDefault="00C3725D" w:rsidP="006B7776">
      <w:pPr>
        <w:pStyle w:val="Heading3"/>
      </w:pPr>
      <w:bookmarkStart w:id="222" w:name="_Toc482734052"/>
      <w:r>
        <w:lastRenderedPageBreak/>
        <w:t>Remote</w:t>
      </w:r>
      <w:r w:rsidR="00F740BF">
        <w:t xml:space="preserve"> and Extreme Environments</w:t>
      </w:r>
      <w:bookmarkEnd w:id="222"/>
    </w:p>
    <w:p w14:paraId="5811CC13" w14:textId="46FA1D18" w:rsidR="00670F04" w:rsidRDefault="00670F04" w:rsidP="00C3725D">
      <w:r>
        <w:t xml:space="preserve">Future CSNs may provide low bandwidth communications for remote and extreme environments. CubeSat S2G downlink speeds are unlikely to reach levels suitable to provide </w:t>
      </w:r>
      <w:r w:rsidR="001C17FB">
        <w:t>consistent</w:t>
      </w:r>
      <w:r>
        <w:t xml:space="preserve"> internet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rsidR="000C1646">
        <w:t xml:space="preserve"> incoming emergency</w:t>
      </w:r>
      <w:r>
        <w:t xml:space="preserve"> services.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3" w:name="_Toc482734053"/>
      <w:r>
        <w:t>CubeSats Beyond LEO</w:t>
      </w:r>
      <w:bookmarkEnd w:id="223"/>
    </w:p>
    <w:p w14:paraId="244D9E44" w14:textId="7858B7A3"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6F7640">
        <w:t xml:space="preserve">Figure </w:t>
      </w:r>
      <w:r w:rsidR="006F7640">
        <w:rPr>
          <w:noProof/>
        </w:rPr>
        <w:t>5</w:t>
      </w:r>
      <w:r>
        <w:fldChar w:fldCharType="end"/>
      </w:r>
      <w:r w:rsidR="00226531">
        <w:t>). Alongside SLS</w:t>
      </w:r>
      <w:r w:rsidR="001C17FB">
        <w:t>,</w:t>
      </w:r>
      <w:r w:rsidR="00226531">
        <w:t xml:space="preserve">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4738A8F0" w:rsidR="00566061" w:rsidRDefault="00226531" w:rsidP="00C3725D">
      <w:r>
        <w:lastRenderedPageBreak/>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w:t>
      </w:r>
      <w:r w:rsidR="001C17FB">
        <w:t xml:space="preserve"> to be</w:t>
      </w:r>
      <w:r w:rsidR="00C15A7E">
        <w:t xml:space="preserv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4" w:name="_Toc482734054"/>
      <w:r>
        <w:t>Future Work</w:t>
      </w:r>
      <w:bookmarkEnd w:id="224"/>
    </w:p>
    <w:p w14:paraId="6E52AC55" w14:textId="02F80615" w:rsidR="000915E7" w:rsidRDefault="009624D5" w:rsidP="000915E7">
      <w:r>
        <w:t xml:space="preserve">The section presents several opportunities for future work </w:t>
      </w:r>
      <w:r w:rsidR="000C1646">
        <w:t>based on</w:t>
      </w:r>
      <w:r w:rsidR="000F381D">
        <w:t xml:space="preserve"> the contributions and </w:t>
      </w:r>
      <w:r>
        <w:t xml:space="preserve">findings </w:t>
      </w:r>
      <w:r w:rsidR="000F381D">
        <w:t>of this work. Several unadd</w:t>
      </w:r>
      <w:r w:rsidR="00B04A45">
        <w:t xml:space="preserve">ressed research problems are noted as areas for future </w:t>
      </w:r>
      <w:r w:rsidR="00B04A45">
        <w:lastRenderedPageBreak/>
        <w:t>research efforts</w:t>
      </w:r>
      <w:r w:rsidR="000F381D">
        <w:t xml:space="preserve">. </w:t>
      </w:r>
      <w:r w:rsidR="001C17FB">
        <w:t xml:space="preserve">Several </w:t>
      </w:r>
      <w:r w:rsidR="00B04A45">
        <w:t>proposed areas of</w:t>
      </w:r>
      <w:r w:rsidR="000F381D">
        <w:t xml:space="preserve"> future</w:t>
      </w:r>
      <w:r w:rsidR="00B04A45">
        <w:t xml:space="preserve"> work have</w:t>
      </w:r>
      <w:r w:rsidR="000F381D">
        <w:t xml:space="preser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5" w:name="_Toc482734055"/>
      <w:r>
        <w:t>Data Dissemination</w:t>
      </w:r>
      <w:bookmarkEnd w:id="225"/>
    </w:p>
    <w:p w14:paraId="2C59AFCC" w14:textId="08886189" w:rsidR="000F381D" w:rsidRDefault="000F381D" w:rsidP="000F381D">
      <w:r>
        <w:t xml:space="preserve">This work focuses on </w:t>
      </w:r>
      <w:r w:rsidR="001C17FB">
        <w:t xml:space="preserve">data collection, </w:t>
      </w:r>
      <w:r>
        <w:t>as discussed in relation to WSNs. NASA’s Nodes investigates, to an extent, the dissemination of command and control data acro</w:t>
      </w:r>
      <w:r w:rsidR="00B85882">
        <w:t xml:space="preserve">ss a single hop CSN. </w:t>
      </w:r>
      <w:r w:rsidR="00276D9D">
        <w:t>D</w:t>
      </w:r>
      <w:r w:rsidR="00276D9D" w:rsidRPr="007E1249">
        <w:rPr>
          <w:vertAlign w:val="superscript"/>
        </w:rPr>
        <w:t>3</w:t>
      </w:r>
      <w:r w:rsidR="00B85882">
        <w:t xml:space="preserve"> illustrates </w:t>
      </w:r>
      <w:r>
        <w:t xml:space="preserve">basic dissemination of </w:t>
      </w:r>
      <w:r w:rsidR="00B85882">
        <w:t>route messages</w:t>
      </w:r>
      <w:r>
        <w:t xml:space="preserve">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0D28210" w:rsidR="009475BC" w:rsidRDefault="009475BC" w:rsidP="000F381D">
      <w:pPr>
        <w:pStyle w:val="ListParagraph"/>
        <w:numPr>
          <w:ilvl w:val="0"/>
          <w:numId w:val="29"/>
        </w:numPr>
      </w:pPr>
      <w:r>
        <w:t xml:space="preserve">The distribution of software or firmware updates across members of </w:t>
      </w:r>
      <w:r w:rsidR="00B85882">
        <w:t>a</w:t>
      </w:r>
      <w:r>
        <w:t xml:space="preserv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6" w:name="_Toc482734056"/>
      <w:r>
        <w:t>Expanded</w:t>
      </w:r>
      <w:r w:rsidR="00B049BE">
        <w:t xml:space="preserve"> CSNs</w:t>
      </w:r>
      <w:bookmarkEnd w:id="226"/>
    </w:p>
    <w:p w14:paraId="7402954E" w14:textId="1008710B" w:rsidR="000F381D" w:rsidRDefault="000F381D" w:rsidP="000F381D">
      <w:r>
        <w:t xml:space="preserve">The CSN </w:t>
      </w:r>
      <w:r w:rsidR="00B85882">
        <w:t xml:space="preserve">simulated </w:t>
      </w:r>
      <w:r>
        <w:t xml:space="preserve">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21186494" w14:textId="48FEE02D" w:rsidR="00B85882" w:rsidRPr="00B049BE" w:rsidRDefault="0057035A" w:rsidP="00B85882">
      <w:pPr>
        <w:pStyle w:val="ListParagraph"/>
        <w:numPr>
          <w:ilvl w:val="0"/>
          <w:numId w:val="29"/>
        </w:numPr>
      </w:pPr>
      <w:r>
        <w:lastRenderedPageBreak/>
        <w:t>The opportunistic use of larger more capable craft to relay data to and from ground</w:t>
      </w:r>
    </w:p>
    <w:p w14:paraId="69F10E0E" w14:textId="6834416F" w:rsidR="000F381D" w:rsidRDefault="0098065D" w:rsidP="000F381D">
      <w:pPr>
        <w:pStyle w:val="Heading3"/>
      </w:pPr>
      <w:bookmarkStart w:id="227" w:name="_Toc482734057"/>
      <w:r>
        <w:t>CubeMac</w:t>
      </w:r>
      <w:bookmarkEnd w:id="227"/>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43C27560"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t>A c</w:t>
      </w:r>
      <w:r w:rsidR="002C042C">
        <w:t>omparative performance study with LDMA and LMAC</w:t>
      </w:r>
    </w:p>
    <w:p w14:paraId="4A3F9309" w14:textId="01C53ADF" w:rsidR="000F381D" w:rsidRDefault="0098065D" w:rsidP="000F381D">
      <w:pPr>
        <w:pStyle w:val="Heading3"/>
      </w:pPr>
      <w:bookmarkStart w:id="228" w:name="_Toc482734058"/>
      <w:r>
        <w:t>D</w:t>
      </w:r>
      <w:r w:rsidR="00276D9D" w:rsidRPr="007E1249">
        <w:rPr>
          <w:vertAlign w:val="superscript"/>
        </w:rPr>
        <w:t>3</w:t>
      </w:r>
      <w:bookmarkEnd w:id="228"/>
    </w:p>
    <w:p w14:paraId="03F89551" w14:textId="77777777" w:rsidR="000F381D" w:rsidRDefault="000F381D" w:rsidP="000F381D">
      <w:r>
        <w:t>Proposed areas of future work:</w:t>
      </w:r>
    </w:p>
    <w:p w14:paraId="7F451D1F" w14:textId="07E6FE05" w:rsidR="00280E51" w:rsidRDefault="00280E51" w:rsidP="00280E51">
      <w:pPr>
        <w:pStyle w:val="ListParagraph"/>
        <w:numPr>
          <w:ilvl w:val="0"/>
          <w:numId w:val="29"/>
        </w:numPr>
      </w:pPr>
      <w:r>
        <w:t xml:space="preserve">Replacement of </w:t>
      </w:r>
      <w:r w:rsidR="00B85882">
        <w:t xml:space="preserve">the </w:t>
      </w:r>
      <w:r>
        <w:t>stand-in oracle approach with</w:t>
      </w:r>
      <w:r w:rsidR="00B85882">
        <w:t xml:space="preserve"> a</w:t>
      </w:r>
      <w:r>
        <w:t xml:space="preserve">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9" w:name="_Toc482734059"/>
      <w:r>
        <w:lastRenderedPageBreak/>
        <w:t xml:space="preserve">CSN </w:t>
      </w:r>
      <w:r w:rsidR="0098065D">
        <w:t>Simulation</w:t>
      </w:r>
      <w:bookmarkEnd w:id="229"/>
    </w:p>
    <w:p w14:paraId="29762A22" w14:textId="34D2834A" w:rsidR="000F381D" w:rsidRDefault="000F381D" w:rsidP="000F381D">
      <w:r>
        <w:t>Proposed areas of future work:</w:t>
      </w:r>
    </w:p>
    <w:p w14:paraId="38216175" w14:textId="2318B58B"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5F95198" w14:textId="060FBE71" w:rsidR="00B85882" w:rsidRDefault="00B85882" w:rsidP="0057035A">
      <w:pPr>
        <w:pStyle w:val="ListParagraph"/>
        <w:numPr>
          <w:ilvl w:val="0"/>
          <w:numId w:val="29"/>
        </w:numPr>
      </w:pPr>
      <w:r>
        <w:t>Evaluation of IPv6 related technologies for use with large CSNs such as RPL</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12C632BD"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w:t>
      </w:r>
      <w:r w:rsidR="00B85882">
        <w:t xml:space="preserve"> </w: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 </w:instrTex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EN.CITE.DATA </w:instrText>
      </w:r>
      <w:r w:rsidR="00B85882">
        <w:fldChar w:fldCharType="end"/>
      </w:r>
      <w:r w:rsidR="00B85882">
        <w:fldChar w:fldCharType="separate"/>
      </w:r>
      <w:r w:rsidR="00B85882">
        <w:rPr>
          <w:noProof/>
        </w:rPr>
        <w:t>[99-102]</w:t>
      </w:r>
      <w:r w:rsidR="00B85882">
        <w:fldChar w:fldCharType="end"/>
      </w:r>
    </w:p>
    <w:p w14:paraId="51B4D95B" w14:textId="7A3D2F19" w:rsidR="002C042C" w:rsidRPr="0098065D" w:rsidRDefault="002C042C" w:rsidP="00E87862">
      <w:pPr>
        <w:pStyle w:val="ListParagraph"/>
        <w:numPr>
          <w:ilvl w:val="0"/>
          <w:numId w:val="29"/>
        </w:numPr>
        <w:sectPr w:rsidR="002C042C" w:rsidRPr="0098065D" w:rsidSect="0064321A">
          <w:type w:val="continuous"/>
          <w:pgSz w:w="12240" w:h="15840"/>
          <w:pgMar w:top="1699" w:right="1134" w:bottom="1699" w:left="1701" w:header="576" w:footer="576" w:gutter="0"/>
          <w:pgNumType w:start="1"/>
          <w:cols w:space="720"/>
          <w:docGrid w:linePitch="326"/>
        </w:sect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336E2C98" w14:textId="0A6F98EA" w:rsidR="00A1111F" w:rsidRPr="00E87862" w:rsidRDefault="00DF291E" w:rsidP="007C0888">
      <w:pPr>
        <w:pStyle w:val="Chaptertitlenotnumbered"/>
        <w:rPr>
          <w:sz w:val="20"/>
          <w:szCs w:val="20"/>
        </w:rPr>
      </w:pPr>
      <w:r>
        <w:lastRenderedPageBreak/>
        <w:fldChar w:fldCharType="begin"/>
      </w:r>
      <w:r w:rsidRPr="00E87862">
        <w:instrText xml:space="preserve"> ADDIN EN.REFLIST </w:instrText>
      </w:r>
      <w:r>
        <w:fldChar w:fldCharType="separate"/>
      </w:r>
      <w:bookmarkStart w:id="230" w:name="_Toc482734060"/>
      <w:r w:rsidR="00A1111F" w:rsidRPr="00E87862">
        <w:t>References</w:t>
      </w:r>
      <w:bookmarkEnd w:id="230"/>
    </w:p>
    <w:p w14:paraId="4954C7E8" w14:textId="77777777" w:rsidR="00A1111F" w:rsidRPr="002431AA" w:rsidRDefault="00A1111F" w:rsidP="002431AA">
      <w:pPr>
        <w:pStyle w:val="EndNoteBibliography"/>
        <w:ind w:left="720" w:hanging="720"/>
        <w:rPr>
          <w:sz w:val="20"/>
          <w:szCs w:val="20"/>
        </w:rPr>
      </w:pPr>
      <w:r w:rsidRPr="002431AA">
        <w:rPr>
          <w:sz w:val="20"/>
          <w:szCs w:val="20"/>
        </w:rPr>
        <w:t>[1]</w:t>
      </w:r>
      <w:r w:rsidRPr="002431AA">
        <w:rPr>
          <w:sz w:val="20"/>
          <w:szCs w:val="20"/>
        </w:rPr>
        <w:tab/>
        <w:t xml:space="preserve">L. Brennan and A. Vecchi, </w:t>
      </w:r>
      <w:r w:rsidRPr="002431AA">
        <w:rPr>
          <w:i/>
          <w:sz w:val="20"/>
          <w:szCs w:val="20"/>
        </w:rPr>
        <w:t>The business of space: The next frontier of international competition</w:t>
      </w:r>
      <w:r w:rsidRPr="002431AA">
        <w:rPr>
          <w:sz w:val="20"/>
          <w:szCs w:val="20"/>
        </w:rPr>
        <w:t>: Palgrave Macmillan, 2011.</w:t>
      </w:r>
    </w:p>
    <w:p w14:paraId="44826FE7" w14:textId="38BE656C" w:rsidR="00A1111F" w:rsidRPr="002431AA" w:rsidRDefault="00A1111F" w:rsidP="002431AA">
      <w:pPr>
        <w:pStyle w:val="EndNoteBibliography"/>
        <w:ind w:left="720" w:hanging="720"/>
        <w:rPr>
          <w:sz w:val="20"/>
          <w:szCs w:val="20"/>
        </w:rPr>
      </w:pPr>
      <w:r w:rsidRPr="002431AA">
        <w:rPr>
          <w:sz w:val="20"/>
          <w:szCs w:val="20"/>
        </w:rPr>
        <w:t>[2]</w:t>
      </w:r>
      <w:r w:rsidRPr="002431AA">
        <w:rPr>
          <w:sz w:val="20"/>
          <w:szCs w:val="20"/>
        </w:rPr>
        <w:tab/>
        <w:t xml:space="preserve">G. Johnson. (2012, January, 15). </w:t>
      </w:r>
      <w:r w:rsidRPr="002431AA">
        <w:rPr>
          <w:i/>
          <w:sz w:val="20"/>
          <w:szCs w:val="20"/>
        </w:rPr>
        <w:t>Revised, Expanded Launch Cost Data</w:t>
      </w:r>
      <w:r w:rsidRPr="002431AA">
        <w:rPr>
          <w:sz w:val="20"/>
          <w:szCs w:val="20"/>
        </w:rPr>
        <w:t>. Available: http://exrocketman.blogspot.ie/2012/05/revised-expanded-launch-cost-data.html</w:t>
      </w:r>
      <w:r w:rsidR="00E87862" w:rsidRPr="002431AA">
        <w:rPr>
          <w:sz w:val="20"/>
          <w:szCs w:val="20"/>
        </w:rPr>
        <w:t xml:space="preserve">. </w:t>
      </w:r>
      <w:r w:rsidR="00505F46" w:rsidRPr="002431AA">
        <w:rPr>
          <w:sz w:val="20"/>
          <w:szCs w:val="20"/>
        </w:rPr>
        <w:t>DOI: (2017, May, 16)</w:t>
      </w:r>
    </w:p>
    <w:p w14:paraId="6D5D326F" w14:textId="6C6634E6" w:rsidR="00A1111F" w:rsidRPr="002431AA" w:rsidRDefault="00A1111F" w:rsidP="002431AA">
      <w:pPr>
        <w:pStyle w:val="EndNoteBibliography"/>
        <w:ind w:left="720" w:hanging="720"/>
        <w:rPr>
          <w:sz w:val="20"/>
          <w:szCs w:val="20"/>
        </w:rPr>
      </w:pPr>
      <w:r w:rsidRPr="002431AA">
        <w:rPr>
          <w:sz w:val="20"/>
          <w:szCs w:val="20"/>
        </w:rPr>
        <w:t>[3]</w:t>
      </w:r>
      <w:r w:rsidRPr="002431AA">
        <w:rPr>
          <w:sz w:val="20"/>
          <w:szCs w:val="20"/>
        </w:rPr>
        <w:tab/>
        <w:t xml:space="preserve">S. Korus. (2016, </w:t>
      </w:r>
      <w:r w:rsidR="00505F46" w:rsidRPr="002431AA">
        <w:rPr>
          <w:sz w:val="20"/>
          <w:szCs w:val="20"/>
        </w:rPr>
        <w:t xml:space="preserve">September, </w:t>
      </w:r>
      <w:r w:rsidRPr="002431AA">
        <w:rPr>
          <w:sz w:val="20"/>
          <w:szCs w:val="20"/>
        </w:rPr>
        <w:t>1</w:t>
      </w:r>
      <w:r w:rsidR="00505F46" w:rsidRPr="002431AA">
        <w:rPr>
          <w:sz w:val="20"/>
          <w:szCs w:val="20"/>
        </w:rPr>
        <w:t>3</w:t>
      </w:r>
      <w:r w:rsidRPr="002431AA">
        <w:rPr>
          <w:sz w:val="20"/>
          <w:szCs w:val="20"/>
        </w:rPr>
        <w:t xml:space="preserve">). </w:t>
      </w:r>
      <w:r w:rsidRPr="002431AA">
        <w:rPr>
          <w:i/>
          <w:sz w:val="20"/>
          <w:szCs w:val="20"/>
        </w:rPr>
        <w:t>Reusable Rockets: At the First Stage</w:t>
      </w:r>
      <w:r w:rsidRPr="002431AA">
        <w:rPr>
          <w:sz w:val="20"/>
          <w:szCs w:val="20"/>
        </w:rPr>
        <w:t>. Available: https://ark-invest.com/research/reusable-rockets</w:t>
      </w:r>
      <w:r w:rsidR="00505F46" w:rsidRPr="002431AA">
        <w:rPr>
          <w:sz w:val="20"/>
          <w:szCs w:val="20"/>
        </w:rPr>
        <w:t xml:space="preserve"> DOI: (2017, May, 16)</w:t>
      </w:r>
    </w:p>
    <w:p w14:paraId="271EB8C5" w14:textId="77777777" w:rsidR="00A1111F" w:rsidRPr="002431AA" w:rsidRDefault="00A1111F" w:rsidP="002431AA">
      <w:pPr>
        <w:pStyle w:val="EndNoteBibliography"/>
        <w:ind w:left="720" w:hanging="720"/>
        <w:rPr>
          <w:sz w:val="20"/>
          <w:szCs w:val="20"/>
        </w:rPr>
      </w:pPr>
      <w:r w:rsidRPr="002431AA">
        <w:rPr>
          <w:sz w:val="20"/>
          <w:szCs w:val="20"/>
        </w:rPr>
        <w:t>[4]</w:t>
      </w:r>
      <w:r w:rsidRPr="002431AA">
        <w:rPr>
          <w:sz w:val="20"/>
          <w:szCs w:val="20"/>
        </w:rPr>
        <w:tab/>
        <w:t xml:space="preserve">A. Scholz and J.-N. Juang, "Toward open source CubeSat design," </w:t>
      </w:r>
      <w:r w:rsidRPr="002431AA">
        <w:rPr>
          <w:i/>
          <w:sz w:val="20"/>
          <w:szCs w:val="20"/>
        </w:rPr>
        <w:t xml:space="preserve">Acta Astronautica, </w:t>
      </w:r>
      <w:r w:rsidRPr="002431AA">
        <w:rPr>
          <w:sz w:val="20"/>
          <w:szCs w:val="20"/>
        </w:rPr>
        <w:t>vol. 115, pp. 384-392, 2015.</w:t>
      </w:r>
    </w:p>
    <w:p w14:paraId="6D66C6EC" w14:textId="77777777" w:rsidR="00A1111F" w:rsidRPr="002431AA" w:rsidRDefault="00A1111F" w:rsidP="002431AA">
      <w:pPr>
        <w:pStyle w:val="EndNoteBibliography"/>
        <w:ind w:left="720" w:hanging="720"/>
        <w:rPr>
          <w:sz w:val="20"/>
          <w:szCs w:val="20"/>
        </w:rPr>
      </w:pPr>
      <w:r w:rsidRPr="002431AA">
        <w:rPr>
          <w:sz w:val="20"/>
          <w:szCs w:val="20"/>
        </w:rPr>
        <w:t>[5]</w:t>
      </w:r>
      <w:r w:rsidRPr="002431AA">
        <w:rPr>
          <w:sz w:val="20"/>
          <w:szCs w:val="20"/>
        </w:rPr>
        <w:tab/>
        <w:t xml:space="preserve">S. Padmanabhan, S. Brown, B. Lim, P. Kangaslahti, D. Russell, and R. Stachnik, "Airborne Deployment and Calibration of Microwave Atmospheric Sounder on 6U CubeSat," in </w:t>
      </w:r>
      <w:r w:rsidRPr="002431AA">
        <w:rPr>
          <w:i/>
          <w:sz w:val="20"/>
          <w:szCs w:val="20"/>
        </w:rPr>
        <w:t>AGU Fall Meeting Abstracts</w:t>
      </w:r>
      <w:r w:rsidRPr="002431AA">
        <w:rPr>
          <w:sz w:val="20"/>
          <w:szCs w:val="20"/>
        </w:rPr>
        <w:t>, 2015.</w:t>
      </w:r>
    </w:p>
    <w:p w14:paraId="44B5046B" w14:textId="5BBC2E22" w:rsidR="00A1111F" w:rsidRPr="002431AA" w:rsidRDefault="00A1111F" w:rsidP="002431AA">
      <w:pPr>
        <w:pStyle w:val="EndNoteBibliography"/>
        <w:ind w:left="720" w:hanging="720"/>
        <w:rPr>
          <w:sz w:val="20"/>
          <w:szCs w:val="20"/>
        </w:rPr>
      </w:pPr>
      <w:r w:rsidRPr="002431AA">
        <w:rPr>
          <w:sz w:val="20"/>
          <w:szCs w:val="20"/>
        </w:rPr>
        <w:t>[6]</w:t>
      </w:r>
      <w:r w:rsidRPr="002431AA">
        <w:rPr>
          <w:sz w:val="20"/>
          <w:szCs w:val="20"/>
        </w:rPr>
        <w:tab/>
        <w:t>V. Hernandez, P. Gankidi, A. Chandra, A. Miller, P. Scowen, H. Barnaby</w:t>
      </w:r>
      <w:r w:rsidRPr="002431AA">
        <w:rPr>
          <w:i/>
          <w:sz w:val="20"/>
          <w:szCs w:val="20"/>
        </w:rPr>
        <w:t>, et al.</w:t>
      </w:r>
      <w:r w:rsidRPr="002431AA">
        <w:rPr>
          <w:sz w:val="20"/>
          <w:szCs w:val="20"/>
        </w:rPr>
        <w:t>, "SWIMSat: Space Weather and Meteor Impact Monitoring using a Low-Cost 6U CubeSat,"</w:t>
      </w:r>
      <w:r w:rsidR="00505F46" w:rsidRPr="002431AA">
        <w:rPr>
          <w:i/>
          <w:sz w:val="20"/>
          <w:szCs w:val="20"/>
        </w:rPr>
        <w:t xml:space="preserve"> 29</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w:t>
      </w:r>
      <w:r w:rsidR="007506CF" w:rsidRPr="002431AA">
        <w:rPr>
          <w:sz w:val="20"/>
          <w:szCs w:val="20"/>
        </w:rPr>
        <w:t xml:space="preserve"> 2016</w:t>
      </w:r>
      <w:r w:rsidRPr="002431AA">
        <w:rPr>
          <w:sz w:val="20"/>
          <w:szCs w:val="20"/>
        </w:rPr>
        <w:t>.</w:t>
      </w:r>
    </w:p>
    <w:p w14:paraId="58C92BFD" w14:textId="77777777" w:rsidR="00A1111F" w:rsidRPr="002431AA" w:rsidRDefault="00A1111F" w:rsidP="002431AA">
      <w:pPr>
        <w:pStyle w:val="EndNoteBibliography"/>
        <w:ind w:left="720" w:hanging="720"/>
        <w:rPr>
          <w:sz w:val="20"/>
          <w:szCs w:val="20"/>
        </w:rPr>
      </w:pPr>
      <w:r w:rsidRPr="002431AA">
        <w:rPr>
          <w:sz w:val="20"/>
          <w:szCs w:val="20"/>
        </w:rPr>
        <w:t>[7]</w:t>
      </w:r>
      <w:r w:rsidRPr="002431AA">
        <w:rPr>
          <w:sz w:val="20"/>
          <w:szCs w:val="20"/>
        </w:rPr>
        <w:tab/>
        <w:t>U. Kvell, M. Puusepp, F. Kaminski, J.-E. Past, K. Palmer, T.-A. Grönland</w:t>
      </w:r>
      <w:r w:rsidRPr="002431AA">
        <w:rPr>
          <w:i/>
          <w:sz w:val="20"/>
          <w:szCs w:val="20"/>
        </w:rPr>
        <w:t>, et al.</w:t>
      </w:r>
      <w:r w:rsidRPr="002431AA">
        <w:rPr>
          <w:sz w:val="20"/>
          <w:szCs w:val="20"/>
        </w:rPr>
        <w:t xml:space="preserve">, "Nanosatellite orbit control using MEMS cold gas thrusters," </w:t>
      </w:r>
      <w:r w:rsidRPr="002431AA">
        <w:rPr>
          <w:i/>
          <w:sz w:val="20"/>
          <w:szCs w:val="20"/>
        </w:rPr>
        <w:t xml:space="preserve">Proceedings of the Estonian Academy of Sciences, </w:t>
      </w:r>
      <w:r w:rsidRPr="002431AA">
        <w:rPr>
          <w:sz w:val="20"/>
          <w:szCs w:val="20"/>
        </w:rPr>
        <w:t>vol. 63, p. 279, 2014.</w:t>
      </w:r>
    </w:p>
    <w:p w14:paraId="476C5DAF" w14:textId="77777777" w:rsidR="00A1111F" w:rsidRPr="002431AA" w:rsidRDefault="00A1111F" w:rsidP="002431AA">
      <w:pPr>
        <w:pStyle w:val="EndNoteBibliography"/>
        <w:ind w:left="720" w:hanging="720"/>
        <w:rPr>
          <w:sz w:val="20"/>
          <w:szCs w:val="20"/>
        </w:rPr>
      </w:pPr>
      <w:r w:rsidRPr="002431AA">
        <w:rPr>
          <w:sz w:val="20"/>
          <w:szCs w:val="20"/>
        </w:rPr>
        <w:t>[8]</w:t>
      </w:r>
      <w:r w:rsidRPr="002431AA">
        <w:rPr>
          <w:sz w:val="20"/>
          <w:szCs w:val="20"/>
        </w:rPr>
        <w:tab/>
        <w:t xml:space="preserve">X. Sun and X. Wu, "A cubesat attitude control system with linear piezoelectric actuator," in </w:t>
      </w:r>
      <w:r w:rsidRPr="002431AA">
        <w:rPr>
          <w:i/>
          <w:sz w:val="20"/>
          <w:szCs w:val="20"/>
        </w:rPr>
        <w:t>Piezoelectricity, Acoustic Waves, and Device Applications (SPAWDA), 2014 Symposium on</w:t>
      </w:r>
      <w:r w:rsidRPr="002431AA">
        <w:rPr>
          <w:sz w:val="20"/>
          <w:szCs w:val="20"/>
        </w:rPr>
        <w:t>, 2014, pp. 72-75.</w:t>
      </w:r>
    </w:p>
    <w:p w14:paraId="3D5D1A7D" w14:textId="77777777" w:rsidR="00A1111F" w:rsidRPr="002431AA" w:rsidRDefault="00A1111F" w:rsidP="002431AA">
      <w:pPr>
        <w:pStyle w:val="EndNoteBibliography"/>
        <w:ind w:left="720" w:hanging="720"/>
        <w:rPr>
          <w:sz w:val="20"/>
          <w:szCs w:val="20"/>
        </w:rPr>
      </w:pPr>
      <w:r w:rsidRPr="002431AA">
        <w:rPr>
          <w:sz w:val="20"/>
          <w:szCs w:val="20"/>
        </w:rPr>
        <w:t>[9]</w:t>
      </w:r>
      <w:r w:rsidRPr="002431AA">
        <w:rPr>
          <w:sz w:val="20"/>
          <w:szCs w:val="20"/>
        </w:rPr>
        <w:tab/>
        <w:t xml:space="preserve">A. Budianu, T. J. W. Castro, A. Meijerink, and M. J. Bentum, "Inter-satellite links for cubesats," in </w:t>
      </w:r>
      <w:r w:rsidRPr="002431AA">
        <w:rPr>
          <w:i/>
          <w:sz w:val="20"/>
          <w:szCs w:val="20"/>
        </w:rPr>
        <w:t>Aerospace Conference, 2013 IEEE</w:t>
      </w:r>
      <w:r w:rsidRPr="002431AA">
        <w:rPr>
          <w:sz w:val="20"/>
          <w:szCs w:val="20"/>
        </w:rPr>
        <w:t>, 2013, pp. 1-10.</w:t>
      </w:r>
    </w:p>
    <w:p w14:paraId="238DEB7A" w14:textId="77777777" w:rsidR="00A1111F" w:rsidRPr="002431AA" w:rsidRDefault="00A1111F" w:rsidP="002431AA">
      <w:pPr>
        <w:pStyle w:val="EndNoteBibliography"/>
        <w:ind w:left="720" w:hanging="720"/>
        <w:rPr>
          <w:sz w:val="20"/>
          <w:szCs w:val="20"/>
        </w:rPr>
      </w:pPr>
      <w:r w:rsidRPr="002431AA">
        <w:rPr>
          <w:sz w:val="20"/>
          <w:szCs w:val="20"/>
        </w:rPr>
        <w:t>[10]</w:t>
      </w:r>
      <w:r w:rsidRPr="002431AA">
        <w:rPr>
          <w:sz w:val="20"/>
          <w:szCs w:val="20"/>
        </w:rPr>
        <w:tab/>
        <w:t xml:space="preserve">R. Radhakrishnan, W. W. Edmonson, F. Afghah, R. M. Rodriguez-Osorio, F. Pinto, and S. C. Burleigh, "Survey of Inter-satellite Communication for Small Satellite Systems: Physical Layer to Network Layer View," </w:t>
      </w:r>
      <w:r w:rsidRPr="002431AA">
        <w:rPr>
          <w:i/>
          <w:sz w:val="20"/>
          <w:szCs w:val="20"/>
        </w:rPr>
        <w:t xml:space="preserve">IEEE Communications Surveys &amp; Tutorials, </w:t>
      </w:r>
      <w:r w:rsidRPr="002431AA">
        <w:rPr>
          <w:sz w:val="20"/>
          <w:szCs w:val="20"/>
        </w:rPr>
        <w:t>vol. 18, pp. 2442-2473, 2016.</w:t>
      </w:r>
    </w:p>
    <w:p w14:paraId="55B91A9B" w14:textId="1AF0773D" w:rsidR="00A1111F" w:rsidRPr="002431AA" w:rsidRDefault="00A1111F" w:rsidP="002431AA">
      <w:pPr>
        <w:pStyle w:val="EndNoteBibliography"/>
        <w:ind w:left="720" w:hanging="720"/>
        <w:rPr>
          <w:sz w:val="20"/>
          <w:szCs w:val="20"/>
        </w:rPr>
      </w:pPr>
      <w:r w:rsidRPr="002431AA">
        <w:rPr>
          <w:sz w:val="20"/>
          <w:szCs w:val="20"/>
        </w:rPr>
        <w:t>[11]</w:t>
      </w:r>
      <w:r w:rsidRPr="002431AA">
        <w:rPr>
          <w:sz w:val="20"/>
          <w:szCs w:val="20"/>
        </w:rPr>
        <w:tab/>
        <w:t>Y. F. Wong, O. Kegege, S. H. Schaire, G. Bussey, S. Altunc, Y. Zhang</w:t>
      </w:r>
      <w:r w:rsidRPr="002431AA">
        <w:rPr>
          <w:i/>
          <w:sz w:val="20"/>
          <w:szCs w:val="20"/>
        </w:rPr>
        <w:t>, et al.</w:t>
      </w:r>
      <w:r w:rsidRPr="002431AA">
        <w:rPr>
          <w:sz w:val="20"/>
          <w:szCs w:val="20"/>
        </w:rPr>
        <w:t>, "An Optimum Space-to-Ground Communication Concept for CubeSat Platform Utilizing NASA Space Network and Near Earth Network,"</w:t>
      </w:r>
      <w:r w:rsidR="00505F46" w:rsidRPr="002431AA">
        <w:rPr>
          <w:sz w:val="20"/>
          <w:szCs w:val="20"/>
        </w:rPr>
        <w:t xml:space="preserve"> </w:t>
      </w:r>
      <w:r w:rsidR="00505F46" w:rsidRPr="002431AA">
        <w:rPr>
          <w:i/>
          <w:sz w:val="20"/>
          <w:szCs w:val="20"/>
        </w:rPr>
        <w:t>30</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 xml:space="preserve"> </w:t>
      </w:r>
      <w:r w:rsidRPr="002431AA">
        <w:rPr>
          <w:sz w:val="20"/>
          <w:szCs w:val="20"/>
        </w:rPr>
        <w:t xml:space="preserve"> 2016.</w:t>
      </w:r>
    </w:p>
    <w:p w14:paraId="2B01DF7E" w14:textId="77777777" w:rsidR="00A1111F" w:rsidRPr="002431AA" w:rsidRDefault="00A1111F" w:rsidP="002431AA">
      <w:pPr>
        <w:pStyle w:val="EndNoteBibliography"/>
        <w:ind w:left="720" w:hanging="720"/>
        <w:rPr>
          <w:sz w:val="20"/>
          <w:szCs w:val="20"/>
        </w:rPr>
      </w:pPr>
      <w:r w:rsidRPr="002431AA">
        <w:rPr>
          <w:sz w:val="20"/>
          <w:szCs w:val="20"/>
        </w:rPr>
        <w:t>[12]</w:t>
      </w:r>
      <w:r w:rsidRPr="002431AA">
        <w:rPr>
          <w:sz w:val="20"/>
          <w:szCs w:val="20"/>
        </w:rPr>
        <w:tab/>
        <w:t xml:space="preserve">W. Harrington and J. Heath, "Development of a Low-Cost, Open Software/Hardware Command, Control and Communications Module for CubeSats," in </w:t>
      </w:r>
      <w:r w:rsidRPr="002431AA">
        <w:rPr>
          <w:i/>
          <w:sz w:val="20"/>
          <w:szCs w:val="20"/>
        </w:rPr>
        <w:t>AIAA SPACE 2016</w:t>
      </w:r>
      <w:r w:rsidRPr="002431AA">
        <w:rPr>
          <w:sz w:val="20"/>
          <w:szCs w:val="20"/>
        </w:rPr>
        <w:t>, ed, 2016, p. 5616.</w:t>
      </w:r>
    </w:p>
    <w:p w14:paraId="392E95EA" w14:textId="364BD49A" w:rsidR="00A1111F" w:rsidRPr="002431AA" w:rsidRDefault="00A1111F" w:rsidP="002431AA">
      <w:pPr>
        <w:pStyle w:val="EndNoteBibliography"/>
        <w:ind w:left="720" w:hanging="720"/>
        <w:rPr>
          <w:sz w:val="20"/>
          <w:szCs w:val="20"/>
        </w:rPr>
      </w:pPr>
      <w:r w:rsidRPr="002431AA">
        <w:rPr>
          <w:sz w:val="20"/>
          <w:szCs w:val="20"/>
        </w:rPr>
        <w:lastRenderedPageBreak/>
        <w:t>[13]</w:t>
      </w:r>
      <w:r w:rsidRPr="002431AA">
        <w:rPr>
          <w:sz w:val="20"/>
          <w:szCs w:val="20"/>
        </w:rPr>
        <w:tab/>
        <w:t>J. Hanson, A. G. Luna, R. DeRosee, K. Oyadomari, J. Wolfe, W. Attai</w:t>
      </w:r>
      <w:r w:rsidRPr="002431AA">
        <w:rPr>
          <w:i/>
          <w:sz w:val="20"/>
          <w:szCs w:val="20"/>
        </w:rPr>
        <w:t>, et al.</w:t>
      </w:r>
      <w:r w:rsidRPr="002431AA">
        <w:rPr>
          <w:sz w:val="20"/>
          <w:szCs w:val="20"/>
        </w:rPr>
        <w:t>, "Nodes: A Flight Demonstration of Networked Spacecraft Command and Control,"</w:t>
      </w:r>
      <w:r w:rsidR="00505F46" w:rsidRPr="002431AA">
        <w:rPr>
          <w:sz w:val="20"/>
          <w:szCs w:val="20"/>
        </w:rPr>
        <w:t xml:space="preserve"> </w:t>
      </w:r>
      <w:r w:rsidR="007506CF" w:rsidRPr="002431AA">
        <w:rPr>
          <w:i/>
          <w:sz w:val="20"/>
          <w:szCs w:val="20"/>
        </w:rPr>
        <w:t>29</w:t>
      </w:r>
      <w:r w:rsidR="00505F46" w:rsidRPr="002431AA">
        <w:rPr>
          <w:i/>
          <w:sz w:val="20"/>
          <w:szCs w:val="20"/>
          <w:vertAlign w:val="superscript"/>
        </w:rPr>
        <w:t>th</w:t>
      </w:r>
      <w:r w:rsidR="00505F46" w:rsidRPr="002431AA">
        <w:rPr>
          <w:i/>
          <w:sz w:val="20"/>
          <w:szCs w:val="20"/>
        </w:rPr>
        <w:t xml:space="preserve"> Annual AIAA/USU Conferenceon Small Satellites,</w:t>
      </w:r>
      <w:r w:rsidRPr="002431AA">
        <w:rPr>
          <w:sz w:val="20"/>
          <w:szCs w:val="20"/>
        </w:rPr>
        <w:t xml:space="preserve"> 2016.</w:t>
      </w:r>
    </w:p>
    <w:p w14:paraId="0C02988B" w14:textId="77777777" w:rsidR="00A1111F" w:rsidRPr="002431AA" w:rsidRDefault="00A1111F" w:rsidP="002431AA">
      <w:pPr>
        <w:pStyle w:val="EndNoteBibliography"/>
        <w:ind w:left="720" w:hanging="720"/>
        <w:rPr>
          <w:sz w:val="20"/>
          <w:szCs w:val="20"/>
        </w:rPr>
      </w:pPr>
      <w:r w:rsidRPr="002431AA">
        <w:rPr>
          <w:sz w:val="20"/>
          <w:szCs w:val="20"/>
        </w:rPr>
        <w:t>[14]</w:t>
      </w:r>
      <w:r w:rsidRPr="002431AA">
        <w:rPr>
          <w:sz w:val="20"/>
          <w:szCs w:val="20"/>
        </w:rPr>
        <w:tab/>
        <w:t xml:space="preserve">A. Tatomirescu, G. F. Pedersen, J. Christiansen, and D. Gerhardt, "Antenna system for nano-satelite mission GOMX-3," in </w:t>
      </w:r>
      <w:r w:rsidRPr="002431AA">
        <w:rPr>
          <w:i/>
          <w:sz w:val="20"/>
          <w:szCs w:val="20"/>
        </w:rPr>
        <w:t>Antennas and Propagation in Wireless Communications (APWC), 2016 IEEE-APS Topical Conference on</w:t>
      </w:r>
      <w:r w:rsidRPr="002431AA">
        <w:rPr>
          <w:sz w:val="20"/>
          <w:szCs w:val="20"/>
        </w:rPr>
        <w:t>, 2016, pp. 282-285.</w:t>
      </w:r>
    </w:p>
    <w:p w14:paraId="2EAEBC05" w14:textId="77777777" w:rsidR="00A1111F" w:rsidRPr="002431AA" w:rsidRDefault="00A1111F" w:rsidP="002431AA">
      <w:pPr>
        <w:pStyle w:val="EndNoteBibliography"/>
        <w:ind w:left="720" w:hanging="720"/>
        <w:rPr>
          <w:sz w:val="20"/>
          <w:szCs w:val="20"/>
        </w:rPr>
      </w:pPr>
      <w:r w:rsidRPr="002431AA">
        <w:rPr>
          <w:sz w:val="20"/>
          <w:szCs w:val="20"/>
        </w:rPr>
        <w:t>[15]</w:t>
      </w:r>
      <w:r w:rsidRPr="002431AA">
        <w:rPr>
          <w:sz w:val="20"/>
          <w:szCs w:val="20"/>
        </w:rPr>
        <w:tab/>
        <w:t xml:space="preserve">M. Swartwout, "The first one hundred CubeSats: A statistical look," </w:t>
      </w:r>
      <w:r w:rsidRPr="002431AA">
        <w:rPr>
          <w:i/>
          <w:sz w:val="20"/>
          <w:szCs w:val="20"/>
        </w:rPr>
        <w:t xml:space="preserve">Journal of Small Satellites, </w:t>
      </w:r>
      <w:r w:rsidRPr="002431AA">
        <w:rPr>
          <w:sz w:val="20"/>
          <w:szCs w:val="20"/>
        </w:rPr>
        <w:t>vol. 2, pp. 213-233, 2013.</w:t>
      </w:r>
    </w:p>
    <w:p w14:paraId="58DB4FAC" w14:textId="77777777" w:rsidR="00A1111F" w:rsidRPr="002431AA" w:rsidRDefault="00A1111F" w:rsidP="002431AA">
      <w:pPr>
        <w:pStyle w:val="EndNoteBibliography"/>
        <w:ind w:left="720" w:hanging="720"/>
        <w:rPr>
          <w:sz w:val="20"/>
          <w:szCs w:val="20"/>
        </w:rPr>
      </w:pPr>
      <w:r w:rsidRPr="002431AA">
        <w:rPr>
          <w:sz w:val="20"/>
          <w:szCs w:val="20"/>
        </w:rPr>
        <w:t>[16]</w:t>
      </w:r>
      <w:r w:rsidRPr="002431AA">
        <w:rPr>
          <w:sz w:val="20"/>
          <w:szCs w:val="20"/>
        </w:rPr>
        <w:tab/>
        <w:t xml:space="preserve">K. Kelley, "Launch systems to support the booming nanosatellite industry," in </w:t>
      </w:r>
      <w:r w:rsidRPr="002431AA">
        <w:rPr>
          <w:i/>
          <w:sz w:val="20"/>
          <w:szCs w:val="20"/>
        </w:rPr>
        <w:t>Aerospace Conference, 2015 IEEE</w:t>
      </w:r>
      <w:r w:rsidRPr="002431AA">
        <w:rPr>
          <w:sz w:val="20"/>
          <w:szCs w:val="20"/>
        </w:rPr>
        <w:t>, 2015, pp. 1-6.</w:t>
      </w:r>
    </w:p>
    <w:p w14:paraId="526E086F" w14:textId="691215F5" w:rsidR="00A1111F" w:rsidRPr="002431AA" w:rsidRDefault="00A1111F" w:rsidP="002431AA">
      <w:pPr>
        <w:pStyle w:val="EndNoteBibliography"/>
        <w:ind w:left="720" w:hanging="720"/>
        <w:rPr>
          <w:sz w:val="20"/>
          <w:szCs w:val="20"/>
        </w:rPr>
      </w:pPr>
      <w:r w:rsidRPr="002431AA">
        <w:rPr>
          <w:sz w:val="20"/>
          <w:szCs w:val="20"/>
        </w:rPr>
        <w:t>[17]</w:t>
      </w:r>
      <w:r w:rsidRPr="002431AA">
        <w:rPr>
          <w:sz w:val="20"/>
          <w:szCs w:val="20"/>
        </w:rPr>
        <w:tab/>
        <w:t>D. Hitt, K. F. Robinson, and S. D. Creech, "NASA's Space Launch System: A New Opportunity for CubeSats,"</w:t>
      </w:r>
      <w:r w:rsidR="007506CF" w:rsidRPr="002431AA">
        <w:rPr>
          <w:sz w:val="20"/>
          <w:szCs w:val="20"/>
        </w:rPr>
        <w:t xml:space="preserve"> </w:t>
      </w:r>
      <w:r w:rsidR="007506CF" w:rsidRPr="002431AA">
        <w:rPr>
          <w:i/>
          <w:sz w:val="20"/>
          <w:szCs w:val="20"/>
        </w:rPr>
        <w:t>6</w:t>
      </w:r>
      <w:r w:rsidR="007506CF" w:rsidRPr="002431AA">
        <w:rPr>
          <w:i/>
          <w:sz w:val="20"/>
          <w:szCs w:val="20"/>
          <w:vertAlign w:val="superscript"/>
        </w:rPr>
        <w:t>th</w:t>
      </w:r>
      <w:r w:rsidR="007506CF" w:rsidRPr="002431AA">
        <w:rPr>
          <w:i/>
          <w:sz w:val="20"/>
          <w:szCs w:val="20"/>
        </w:rPr>
        <w:t xml:space="preserve"> Interplanetary CubeSat Workshop</w:t>
      </w:r>
      <w:r w:rsidRPr="002431AA">
        <w:rPr>
          <w:sz w:val="20"/>
          <w:szCs w:val="20"/>
        </w:rPr>
        <w:t xml:space="preserve"> 2016.</w:t>
      </w:r>
    </w:p>
    <w:p w14:paraId="5673AA75" w14:textId="77777777" w:rsidR="00A1111F" w:rsidRPr="002431AA" w:rsidRDefault="00A1111F" w:rsidP="002431AA">
      <w:pPr>
        <w:pStyle w:val="EndNoteBibliography"/>
        <w:ind w:left="720" w:hanging="720"/>
        <w:rPr>
          <w:sz w:val="20"/>
          <w:szCs w:val="20"/>
        </w:rPr>
      </w:pPr>
      <w:r w:rsidRPr="002431AA">
        <w:rPr>
          <w:sz w:val="20"/>
          <w:szCs w:val="20"/>
        </w:rPr>
        <w:t>[18]</w:t>
      </w:r>
      <w:r w:rsidRPr="002431AA">
        <w:rPr>
          <w:sz w:val="20"/>
          <w:szCs w:val="20"/>
        </w:rPr>
        <w:tab/>
        <w:t xml:space="preserve">D. Masutti, T. Banyai, J. Thoemel, T. Magin, B. Taylor, and D. Kataria, "Investigating the Middle and Lower Thermosphere using a Cubesat Constellation: the QB50 Mission and its Particular Challenges," in </w:t>
      </w:r>
      <w:r w:rsidRPr="002431AA">
        <w:rPr>
          <w:i/>
          <w:sz w:val="20"/>
          <w:szCs w:val="20"/>
        </w:rPr>
        <w:t>EGU General Assembly Conference Abstracts</w:t>
      </w:r>
      <w:r w:rsidRPr="002431AA">
        <w:rPr>
          <w:sz w:val="20"/>
          <w:szCs w:val="20"/>
        </w:rPr>
        <w:t>, 2015, p. 9016.</w:t>
      </w:r>
    </w:p>
    <w:p w14:paraId="013EE9E5" w14:textId="3E770BA4" w:rsidR="00A1111F" w:rsidRPr="002431AA" w:rsidRDefault="00A1111F" w:rsidP="002431AA">
      <w:pPr>
        <w:pStyle w:val="EndNoteBibliography"/>
        <w:ind w:left="720" w:hanging="720"/>
        <w:rPr>
          <w:sz w:val="20"/>
          <w:szCs w:val="20"/>
        </w:rPr>
      </w:pPr>
      <w:r w:rsidRPr="002431AA">
        <w:rPr>
          <w:sz w:val="20"/>
          <w:szCs w:val="20"/>
        </w:rPr>
        <w:t>[19]</w:t>
      </w:r>
      <w:r w:rsidRPr="002431AA">
        <w:rPr>
          <w:sz w:val="20"/>
          <w:szCs w:val="20"/>
        </w:rPr>
        <w:tab/>
        <w:t>M. Tsay, J. Frongillo, K. Hohman, and B. K. Malphrus, "LunarCube: A Deep Space 6U CubeSat with Mission Enabling Ion Propulsion Technology,"</w:t>
      </w:r>
      <w:r w:rsidR="007506CF" w:rsidRPr="002431AA">
        <w:rPr>
          <w:sz w:val="20"/>
          <w:szCs w:val="20"/>
        </w:rPr>
        <w:t xml:space="preserve"> </w:t>
      </w:r>
      <w:r w:rsidR="007506CF" w:rsidRPr="002431AA">
        <w:rPr>
          <w:i/>
          <w:sz w:val="20"/>
          <w:szCs w:val="20"/>
        </w:rPr>
        <w:t>29</w:t>
      </w:r>
      <w:r w:rsidR="007506CF" w:rsidRPr="002431AA">
        <w:rPr>
          <w:i/>
          <w:sz w:val="20"/>
          <w:szCs w:val="20"/>
          <w:vertAlign w:val="superscript"/>
        </w:rPr>
        <w:t>th</w:t>
      </w:r>
      <w:r w:rsidR="007506CF" w:rsidRPr="002431AA">
        <w:rPr>
          <w:i/>
          <w:sz w:val="20"/>
          <w:szCs w:val="20"/>
        </w:rPr>
        <w:t xml:space="preserve"> Annual AIAA/USU Conferenceon Small Satellites,</w:t>
      </w:r>
      <w:r w:rsidRPr="002431AA">
        <w:rPr>
          <w:sz w:val="20"/>
          <w:szCs w:val="20"/>
        </w:rPr>
        <w:t xml:space="preserve"> 2015.</w:t>
      </w:r>
    </w:p>
    <w:p w14:paraId="15883D2A" w14:textId="77777777" w:rsidR="00A1111F" w:rsidRPr="002431AA" w:rsidRDefault="00A1111F" w:rsidP="002431AA">
      <w:pPr>
        <w:pStyle w:val="EndNoteBibliography"/>
        <w:ind w:left="720" w:hanging="720"/>
        <w:rPr>
          <w:sz w:val="20"/>
          <w:szCs w:val="20"/>
        </w:rPr>
      </w:pPr>
      <w:r w:rsidRPr="002431AA">
        <w:rPr>
          <w:sz w:val="20"/>
          <w:szCs w:val="20"/>
        </w:rPr>
        <w:t>[20]</w:t>
      </w:r>
      <w:r w:rsidRPr="002431AA">
        <w:rPr>
          <w:sz w:val="20"/>
          <w:szCs w:val="20"/>
        </w:rPr>
        <w:tab/>
        <w:t>R. W. Ridenoure, D. A. Spencer, D. A. Stetson, B. Betts, R. Munakata, S. D. Wong</w:t>
      </w:r>
      <w:r w:rsidRPr="002431AA">
        <w:rPr>
          <w:i/>
          <w:sz w:val="20"/>
          <w:szCs w:val="20"/>
        </w:rPr>
        <w:t>, et al.</w:t>
      </w:r>
      <w:r w:rsidRPr="002431AA">
        <w:rPr>
          <w:sz w:val="20"/>
          <w:szCs w:val="20"/>
        </w:rPr>
        <w:t xml:space="preserve">, "Status of the Dual CubeSat LightSail Program," in </w:t>
      </w:r>
      <w:r w:rsidRPr="002431AA">
        <w:rPr>
          <w:i/>
          <w:sz w:val="20"/>
          <w:szCs w:val="20"/>
        </w:rPr>
        <w:t>AIAA SPACE 2015 Conference and Exposition</w:t>
      </w:r>
      <w:r w:rsidRPr="002431AA">
        <w:rPr>
          <w:sz w:val="20"/>
          <w:szCs w:val="20"/>
        </w:rPr>
        <w:t>, 2015, p. 4424.</w:t>
      </w:r>
    </w:p>
    <w:p w14:paraId="42346F6F" w14:textId="77777777" w:rsidR="00A1111F" w:rsidRPr="002431AA" w:rsidRDefault="00A1111F" w:rsidP="002431AA">
      <w:pPr>
        <w:pStyle w:val="EndNoteBibliography"/>
        <w:ind w:left="720" w:hanging="720"/>
        <w:rPr>
          <w:sz w:val="20"/>
          <w:szCs w:val="20"/>
        </w:rPr>
      </w:pPr>
      <w:r w:rsidRPr="002431AA">
        <w:rPr>
          <w:sz w:val="20"/>
          <w:szCs w:val="20"/>
        </w:rPr>
        <w:t>[21]</w:t>
      </w:r>
      <w:r w:rsidRPr="002431AA">
        <w:rPr>
          <w:sz w:val="20"/>
          <w:szCs w:val="20"/>
        </w:rPr>
        <w:tab/>
        <w:t xml:space="preserve">R. Glumb, C. Lietzke, S. Luce, and P. Wloszek, "Cubesat Fourier Transform Spectrometer (CubeSat-FTS) for Three-Dimensional Global Wind Measurements," in </w:t>
      </w:r>
      <w:r w:rsidRPr="002431AA">
        <w:rPr>
          <w:i/>
          <w:sz w:val="20"/>
          <w:szCs w:val="20"/>
        </w:rPr>
        <w:t>American Meteorological Society Annual Meeting,(January 2015)</w:t>
      </w:r>
      <w:r w:rsidRPr="002431AA">
        <w:rPr>
          <w:sz w:val="20"/>
          <w:szCs w:val="20"/>
        </w:rPr>
        <w:t>, 2015.</w:t>
      </w:r>
    </w:p>
    <w:p w14:paraId="5B5652E2" w14:textId="77777777" w:rsidR="00A1111F" w:rsidRPr="002431AA" w:rsidRDefault="00A1111F" w:rsidP="002431AA">
      <w:pPr>
        <w:pStyle w:val="EndNoteBibliography"/>
        <w:ind w:left="720" w:hanging="720"/>
        <w:rPr>
          <w:sz w:val="20"/>
          <w:szCs w:val="20"/>
        </w:rPr>
      </w:pPr>
      <w:r w:rsidRPr="002431AA">
        <w:rPr>
          <w:sz w:val="20"/>
          <w:szCs w:val="20"/>
        </w:rPr>
        <w:t>[22]</w:t>
      </w:r>
      <w:r w:rsidRPr="002431AA">
        <w:rPr>
          <w:sz w:val="20"/>
          <w:szCs w:val="20"/>
        </w:rPr>
        <w:tab/>
        <w:t xml:space="preserve">S. Nag, J. L. Rios, D. Gerhardt, and C. Pham, "CubeSat constellation design for air traffic monitoring," </w:t>
      </w:r>
      <w:r w:rsidRPr="002431AA">
        <w:rPr>
          <w:i/>
          <w:sz w:val="20"/>
          <w:szCs w:val="20"/>
        </w:rPr>
        <w:t xml:space="preserve">Acta Astronautica, </w:t>
      </w:r>
      <w:r w:rsidRPr="002431AA">
        <w:rPr>
          <w:sz w:val="20"/>
          <w:szCs w:val="20"/>
        </w:rPr>
        <w:t>vol. 128, pp. 180-193, 2016.</w:t>
      </w:r>
    </w:p>
    <w:p w14:paraId="08D1F5AB" w14:textId="295F8B70" w:rsidR="00A1111F" w:rsidRPr="002431AA" w:rsidRDefault="00A1111F" w:rsidP="002431AA">
      <w:pPr>
        <w:pStyle w:val="EndNoteBibliography"/>
        <w:ind w:left="720" w:hanging="720"/>
        <w:rPr>
          <w:sz w:val="20"/>
          <w:szCs w:val="20"/>
        </w:rPr>
      </w:pPr>
      <w:r w:rsidRPr="002431AA">
        <w:rPr>
          <w:sz w:val="20"/>
          <w:szCs w:val="20"/>
        </w:rPr>
        <w:t>[23]</w:t>
      </w:r>
      <w:r w:rsidRPr="002431AA">
        <w:rPr>
          <w:sz w:val="20"/>
          <w:szCs w:val="20"/>
        </w:rPr>
        <w:tab/>
        <w:t>D. Westley, A. Martinez, and A. Petro, "Edison Demonstration of Smallsat Networks,"</w:t>
      </w:r>
      <w:r w:rsidR="007506CF" w:rsidRPr="002431AA">
        <w:rPr>
          <w:sz w:val="20"/>
          <w:szCs w:val="20"/>
        </w:rPr>
        <w:t xml:space="preserve"> </w:t>
      </w:r>
      <w:r w:rsidR="007506CF" w:rsidRPr="002431AA">
        <w:rPr>
          <w:i/>
          <w:sz w:val="20"/>
          <w:szCs w:val="20"/>
        </w:rPr>
        <w:t>NASA NTRS</w:t>
      </w:r>
      <w:r w:rsidRPr="002431AA">
        <w:rPr>
          <w:sz w:val="20"/>
          <w:szCs w:val="20"/>
        </w:rPr>
        <w:t xml:space="preserve"> 2015.</w:t>
      </w:r>
    </w:p>
    <w:p w14:paraId="775EF196" w14:textId="5F44612D" w:rsidR="00A1111F" w:rsidRPr="002431AA" w:rsidRDefault="00A1111F" w:rsidP="002431AA">
      <w:pPr>
        <w:pStyle w:val="EndNoteBibliography"/>
        <w:ind w:left="720" w:hanging="720"/>
        <w:rPr>
          <w:sz w:val="20"/>
          <w:szCs w:val="20"/>
        </w:rPr>
      </w:pPr>
      <w:r w:rsidRPr="002431AA">
        <w:rPr>
          <w:sz w:val="20"/>
          <w:szCs w:val="20"/>
        </w:rPr>
        <w:t>[24]</w:t>
      </w:r>
      <w:r w:rsidRPr="002431AA">
        <w:rPr>
          <w:sz w:val="20"/>
          <w:szCs w:val="20"/>
        </w:rPr>
        <w:tab/>
        <w:t xml:space="preserve">R. Barbosa. (2015, September, 24). </w:t>
      </w:r>
      <w:r w:rsidRPr="002431AA">
        <w:rPr>
          <w:i/>
          <w:sz w:val="20"/>
          <w:szCs w:val="20"/>
        </w:rPr>
        <w:t>China debuts Long March 11 lofting Tianwang-1 trio</w:t>
      </w:r>
      <w:r w:rsidR="007506CF" w:rsidRPr="002431AA">
        <w:rPr>
          <w:sz w:val="20"/>
          <w:szCs w:val="20"/>
        </w:rPr>
        <w:t xml:space="preserve">. Available: https://www.nasaspaceflight.com/2015/09/china-debuts-long-march-11-lofting-tianwang-1-trio/ DOI: (2017, May, 16) </w:t>
      </w:r>
    </w:p>
    <w:p w14:paraId="5BCA278B" w14:textId="77777777" w:rsidR="00A1111F" w:rsidRPr="002431AA" w:rsidRDefault="00A1111F" w:rsidP="002431AA">
      <w:pPr>
        <w:pStyle w:val="EndNoteBibliography"/>
        <w:ind w:left="720" w:hanging="720"/>
        <w:rPr>
          <w:sz w:val="20"/>
          <w:szCs w:val="20"/>
        </w:rPr>
      </w:pPr>
      <w:r w:rsidRPr="002431AA">
        <w:rPr>
          <w:sz w:val="20"/>
          <w:szCs w:val="20"/>
        </w:rPr>
        <w:t>[25]</w:t>
      </w:r>
      <w:r w:rsidRPr="002431AA">
        <w:rPr>
          <w:sz w:val="20"/>
          <w:szCs w:val="20"/>
        </w:rPr>
        <w:tab/>
        <w:t xml:space="preserve">A. Varga, "OMNeT++," </w:t>
      </w:r>
      <w:r w:rsidRPr="002431AA">
        <w:rPr>
          <w:i/>
          <w:sz w:val="20"/>
          <w:szCs w:val="20"/>
        </w:rPr>
        <w:t xml:space="preserve">Modeling and tools for network simulation, </w:t>
      </w:r>
      <w:r w:rsidRPr="002431AA">
        <w:rPr>
          <w:sz w:val="20"/>
          <w:szCs w:val="20"/>
        </w:rPr>
        <w:t>pp. 35-59, 2010.</w:t>
      </w:r>
    </w:p>
    <w:p w14:paraId="61CF7408" w14:textId="77777777" w:rsidR="00A1111F" w:rsidRPr="002431AA" w:rsidRDefault="00A1111F" w:rsidP="002431AA">
      <w:pPr>
        <w:pStyle w:val="EndNoteBibliography"/>
        <w:ind w:left="720" w:hanging="720"/>
        <w:rPr>
          <w:sz w:val="20"/>
          <w:szCs w:val="20"/>
        </w:rPr>
      </w:pPr>
      <w:r w:rsidRPr="002431AA">
        <w:rPr>
          <w:sz w:val="20"/>
          <w:szCs w:val="20"/>
        </w:rPr>
        <w:t>[26]</w:t>
      </w:r>
      <w:r w:rsidRPr="002431AA">
        <w:rPr>
          <w:sz w:val="20"/>
          <w:szCs w:val="20"/>
        </w:rPr>
        <w:tab/>
        <w:t xml:space="preserve">G. Bora, S. Bora, S. Singh, and S. M. Arsalan, "OSI reference model: An overview," </w:t>
      </w:r>
      <w:r w:rsidRPr="002431AA">
        <w:rPr>
          <w:i/>
          <w:sz w:val="20"/>
          <w:szCs w:val="20"/>
        </w:rPr>
        <w:t xml:space="preserve">International Journal of Computer Trends and Technology (IJCTT, </w:t>
      </w:r>
      <w:r w:rsidRPr="002431AA">
        <w:rPr>
          <w:sz w:val="20"/>
          <w:szCs w:val="20"/>
        </w:rPr>
        <w:t>vol. 7, 2014.</w:t>
      </w:r>
    </w:p>
    <w:p w14:paraId="08E79AA7" w14:textId="77777777" w:rsidR="00A1111F" w:rsidRPr="002431AA" w:rsidRDefault="00A1111F" w:rsidP="002431AA">
      <w:pPr>
        <w:pStyle w:val="EndNoteBibliography"/>
        <w:ind w:left="720" w:hanging="720"/>
        <w:rPr>
          <w:sz w:val="20"/>
          <w:szCs w:val="20"/>
        </w:rPr>
      </w:pPr>
      <w:r w:rsidRPr="002431AA">
        <w:rPr>
          <w:sz w:val="20"/>
          <w:szCs w:val="20"/>
        </w:rPr>
        <w:t>[27]</w:t>
      </w:r>
      <w:r w:rsidRPr="002431AA">
        <w:rPr>
          <w:sz w:val="20"/>
          <w:szCs w:val="20"/>
        </w:rPr>
        <w:tab/>
        <w:t xml:space="preserve">H. Helvajian and S. W. Janson, </w:t>
      </w:r>
      <w:r w:rsidRPr="002431AA">
        <w:rPr>
          <w:i/>
          <w:sz w:val="20"/>
          <w:szCs w:val="20"/>
        </w:rPr>
        <w:t>Small satellites: past, present, and future</w:t>
      </w:r>
      <w:r w:rsidRPr="002431AA">
        <w:rPr>
          <w:sz w:val="20"/>
          <w:szCs w:val="20"/>
        </w:rPr>
        <w:t>: Aerospace Press, 2008.</w:t>
      </w:r>
    </w:p>
    <w:p w14:paraId="1A6C3A1E" w14:textId="2C7461C7" w:rsidR="00A1111F" w:rsidRPr="002431AA" w:rsidRDefault="00A1111F" w:rsidP="002431AA">
      <w:pPr>
        <w:pStyle w:val="EndNoteBibliography"/>
        <w:ind w:left="720" w:hanging="720"/>
        <w:rPr>
          <w:sz w:val="20"/>
          <w:szCs w:val="20"/>
        </w:rPr>
      </w:pPr>
      <w:r w:rsidRPr="002431AA">
        <w:rPr>
          <w:sz w:val="20"/>
          <w:szCs w:val="20"/>
        </w:rPr>
        <w:t>[28]</w:t>
      </w:r>
      <w:r w:rsidRPr="002431AA">
        <w:rPr>
          <w:sz w:val="20"/>
          <w:szCs w:val="20"/>
        </w:rPr>
        <w:tab/>
        <w:t>H. Heidt, J. Puig-Suari, A. Moore, S. Nakasuka, and R. Twiggs, "CubeSat: A new generation of picosatellite for education and industry low-cost space experimentation,"</w:t>
      </w:r>
      <w:r w:rsidR="00913D4E" w:rsidRPr="002431AA">
        <w:rPr>
          <w:sz w:val="20"/>
          <w:szCs w:val="20"/>
        </w:rPr>
        <w:t xml:space="preserve"> </w:t>
      </w:r>
      <w:r w:rsidR="00913D4E" w:rsidRPr="002431AA">
        <w:rPr>
          <w:i/>
          <w:sz w:val="20"/>
          <w:szCs w:val="20"/>
        </w:rPr>
        <w:t>14</w:t>
      </w:r>
      <w:r w:rsidR="00913D4E" w:rsidRPr="002431AA">
        <w:rPr>
          <w:i/>
          <w:sz w:val="20"/>
          <w:szCs w:val="20"/>
          <w:vertAlign w:val="superscript"/>
        </w:rPr>
        <w:t>th</w:t>
      </w:r>
      <w:r w:rsidR="00913D4E" w:rsidRPr="002431AA">
        <w:rPr>
          <w:i/>
          <w:sz w:val="20"/>
          <w:szCs w:val="20"/>
        </w:rPr>
        <w:t xml:space="preserve"> Annual/USU Conference on Small Satellites</w:t>
      </w:r>
      <w:r w:rsidR="00913D4E" w:rsidRPr="002431AA">
        <w:rPr>
          <w:sz w:val="20"/>
          <w:szCs w:val="20"/>
        </w:rPr>
        <w:t xml:space="preserve">, </w:t>
      </w:r>
      <w:r w:rsidRPr="002431AA">
        <w:rPr>
          <w:sz w:val="20"/>
          <w:szCs w:val="20"/>
        </w:rPr>
        <w:t xml:space="preserve"> 2000.</w:t>
      </w:r>
    </w:p>
    <w:p w14:paraId="6A4FA002" w14:textId="77777777" w:rsidR="00A1111F" w:rsidRPr="002431AA" w:rsidRDefault="00A1111F" w:rsidP="002431AA">
      <w:pPr>
        <w:pStyle w:val="EndNoteBibliography"/>
        <w:ind w:left="720" w:hanging="720"/>
        <w:rPr>
          <w:sz w:val="20"/>
          <w:szCs w:val="20"/>
        </w:rPr>
      </w:pPr>
      <w:r w:rsidRPr="002431AA">
        <w:rPr>
          <w:sz w:val="20"/>
          <w:szCs w:val="20"/>
        </w:rPr>
        <w:lastRenderedPageBreak/>
        <w:t>[29]</w:t>
      </w:r>
      <w:r w:rsidRPr="002431AA">
        <w:rPr>
          <w:sz w:val="20"/>
          <w:szCs w:val="20"/>
        </w:rPr>
        <w:tab/>
        <w:t xml:space="preserve">M. Swartwout, "Cubesat database," </w:t>
      </w:r>
      <w:r w:rsidRPr="002431AA">
        <w:rPr>
          <w:i/>
          <w:sz w:val="20"/>
          <w:szCs w:val="20"/>
        </w:rPr>
        <w:t xml:space="preserve">St. Louis University.[Online].[Accessed 7 February 2015], </w:t>
      </w:r>
      <w:r w:rsidRPr="002431AA">
        <w:rPr>
          <w:sz w:val="20"/>
          <w:szCs w:val="20"/>
        </w:rPr>
        <w:t>2015.</w:t>
      </w:r>
    </w:p>
    <w:p w14:paraId="32E4476D" w14:textId="35566B79" w:rsidR="00A1111F" w:rsidRPr="002431AA" w:rsidRDefault="00A1111F" w:rsidP="002431AA">
      <w:pPr>
        <w:pStyle w:val="EndNoteBibliography"/>
        <w:ind w:left="720" w:hanging="720"/>
        <w:rPr>
          <w:sz w:val="20"/>
          <w:szCs w:val="20"/>
        </w:rPr>
      </w:pPr>
      <w:r w:rsidRPr="002431AA">
        <w:rPr>
          <w:sz w:val="20"/>
          <w:szCs w:val="20"/>
        </w:rPr>
        <w:t>[30]</w:t>
      </w:r>
      <w:r w:rsidRPr="002431AA">
        <w:rPr>
          <w:sz w:val="20"/>
          <w:szCs w:val="20"/>
        </w:rPr>
        <w:tab/>
        <w:t>C. Boshuizen, J. Mason, P. Klupar, and S. Spanhake, "Results from the planet labs flock constellation,"</w:t>
      </w:r>
      <w:r w:rsidR="00DE279B" w:rsidRPr="002431AA">
        <w:rPr>
          <w:sz w:val="20"/>
          <w:szCs w:val="20"/>
        </w:rPr>
        <w:t xml:space="preserve"> </w:t>
      </w:r>
      <w:r w:rsidR="00DE279B" w:rsidRPr="002431AA">
        <w:rPr>
          <w:i/>
          <w:sz w:val="20"/>
          <w:szCs w:val="20"/>
        </w:rPr>
        <w:t>28</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2014.</w:t>
      </w:r>
    </w:p>
    <w:p w14:paraId="416F3FD1" w14:textId="77777777" w:rsidR="00A1111F" w:rsidRPr="002431AA" w:rsidRDefault="00A1111F" w:rsidP="002431AA">
      <w:pPr>
        <w:pStyle w:val="EndNoteBibliography"/>
        <w:ind w:left="720" w:hanging="720"/>
        <w:rPr>
          <w:sz w:val="20"/>
          <w:szCs w:val="20"/>
        </w:rPr>
      </w:pPr>
      <w:r w:rsidRPr="002431AA">
        <w:rPr>
          <w:sz w:val="20"/>
          <w:szCs w:val="20"/>
        </w:rPr>
        <w:t>[31]</w:t>
      </w:r>
      <w:r w:rsidRPr="002431AA">
        <w:rPr>
          <w:sz w:val="20"/>
          <w:szCs w:val="20"/>
        </w:rPr>
        <w:tab/>
        <w:t xml:space="preserve">R. A. Deepak and R. J. Twiggs, "Thinking out of the box: Space science beyond the CubeSat," </w:t>
      </w:r>
      <w:r w:rsidRPr="002431AA">
        <w:rPr>
          <w:i/>
          <w:sz w:val="20"/>
          <w:szCs w:val="20"/>
        </w:rPr>
        <w:t xml:space="preserve">Journal of Small Satellites, </w:t>
      </w:r>
      <w:r w:rsidRPr="002431AA">
        <w:rPr>
          <w:sz w:val="20"/>
          <w:szCs w:val="20"/>
        </w:rPr>
        <w:t>vol. 1, pp. 3-7, 2012.</w:t>
      </w:r>
    </w:p>
    <w:p w14:paraId="1BEFD8D2" w14:textId="77777777" w:rsidR="00A1111F" w:rsidRPr="002431AA" w:rsidRDefault="00A1111F" w:rsidP="002431AA">
      <w:pPr>
        <w:pStyle w:val="EndNoteBibliography"/>
        <w:ind w:left="720" w:hanging="720"/>
        <w:rPr>
          <w:sz w:val="20"/>
          <w:szCs w:val="20"/>
        </w:rPr>
      </w:pPr>
      <w:r w:rsidRPr="002431AA">
        <w:rPr>
          <w:sz w:val="20"/>
          <w:szCs w:val="20"/>
        </w:rPr>
        <w:t>[32]</w:t>
      </w:r>
      <w:r w:rsidRPr="002431AA">
        <w:rPr>
          <w:sz w:val="20"/>
          <w:szCs w:val="20"/>
        </w:rPr>
        <w:tab/>
        <w:t xml:space="preserve">J. Puig-Suari, J. Schoos, C. Turner, T. Wagner, R. Connolly, and R. Block, "CubeSat developments at Cal Poly: the standard deployer and PolySat," in </w:t>
      </w:r>
      <w:r w:rsidRPr="002431AA">
        <w:rPr>
          <w:i/>
          <w:sz w:val="20"/>
          <w:szCs w:val="20"/>
        </w:rPr>
        <w:t>Proceedings of SPIE-The International Society for Optical Engineering</w:t>
      </w:r>
      <w:r w:rsidRPr="002431AA">
        <w:rPr>
          <w:sz w:val="20"/>
          <w:szCs w:val="20"/>
        </w:rPr>
        <w:t>, 2000, pp. 72-78.</w:t>
      </w:r>
    </w:p>
    <w:p w14:paraId="42C8110A" w14:textId="77777777" w:rsidR="00A1111F" w:rsidRPr="002431AA" w:rsidRDefault="00A1111F" w:rsidP="002431AA">
      <w:pPr>
        <w:pStyle w:val="EndNoteBibliography"/>
        <w:ind w:left="720" w:hanging="720"/>
        <w:rPr>
          <w:sz w:val="20"/>
          <w:szCs w:val="20"/>
        </w:rPr>
      </w:pPr>
      <w:r w:rsidRPr="002431AA">
        <w:rPr>
          <w:sz w:val="20"/>
          <w:szCs w:val="20"/>
        </w:rPr>
        <w:t>[33]</w:t>
      </w:r>
      <w:r w:rsidRPr="002431AA">
        <w:rPr>
          <w:sz w:val="20"/>
          <w:szCs w:val="20"/>
        </w:rPr>
        <w:tab/>
        <w:t xml:space="preserve">J. Farkas, "CPX: Design of a standard cubesat software bus," </w:t>
      </w:r>
      <w:r w:rsidRPr="002431AA">
        <w:rPr>
          <w:i/>
          <w:sz w:val="20"/>
          <w:szCs w:val="20"/>
        </w:rPr>
        <w:t xml:space="preserve">California State University, California, USA, </w:t>
      </w:r>
      <w:r w:rsidRPr="002431AA">
        <w:rPr>
          <w:sz w:val="20"/>
          <w:szCs w:val="20"/>
        </w:rPr>
        <w:t>2005.</w:t>
      </w:r>
    </w:p>
    <w:p w14:paraId="42C7F22B" w14:textId="77777777" w:rsidR="00A1111F" w:rsidRPr="002431AA" w:rsidRDefault="00A1111F" w:rsidP="002431AA">
      <w:pPr>
        <w:pStyle w:val="EndNoteBibliography"/>
        <w:ind w:left="720" w:hanging="720"/>
        <w:rPr>
          <w:sz w:val="20"/>
          <w:szCs w:val="20"/>
        </w:rPr>
      </w:pPr>
      <w:r w:rsidRPr="002431AA">
        <w:rPr>
          <w:sz w:val="20"/>
          <w:szCs w:val="20"/>
        </w:rPr>
        <w:t>[34]</w:t>
      </w:r>
      <w:r w:rsidRPr="002431AA">
        <w:rPr>
          <w:sz w:val="20"/>
          <w:szCs w:val="20"/>
        </w:rPr>
        <w:tab/>
        <w:t>J. Straub, C. Korvald, A. Nervold, A. Mohammad, N. Root, N. Long</w:t>
      </w:r>
      <w:r w:rsidRPr="002431AA">
        <w:rPr>
          <w:i/>
          <w:sz w:val="20"/>
          <w:szCs w:val="20"/>
        </w:rPr>
        <w:t>, et al.</w:t>
      </w:r>
      <w:r w:rsidRPr="002431AA">
        <w:rPr>
          <w:sz w:val="20"/>
          <w:szCs w:val="20"/>
        </w:rPr>
        <w:t xml:space="preserve">, "OpenOrbiter: A low-cost, educational prototype CubeSat mission architecture," </w:t>
      </w:r>
      <w:r w:rsidRPr="002431AA">
        <w:rPr>
          <w:i/>
          <w:sz w:val="20"/>
          <w:szCs w:val="20"/>
        </w:rPr>
        <w:t xml:space="preserve">Machines, </w:t>
      </w:r>
      <w:r w:rsidRPr="002431AA">
        <w:rPr>
          <w:sz w:val="20"/>
          <w:szCs w:val="20"/>
        </w:rPr>
        <w:t>vol. 1, p. 1, 2013.</w:t>
      </w:r>
    </w:p>
    <w:p w14:paraId="685CE7E0" w14:textId="77777777" w:rsidR="00A1111F" w:rsidRPr="002431AA" w:rsidRDefault="00A1111F" w:rsidP="002431AA">
      <w:pPr>
        <w:pStyle w:val="EndNoteBibliography"/>
        <w:ind w:left="720" w:hanging="720"/>
        <w:rPr>
          <w:sz w:val="20"/>
          <w:szCs w:val="20"/>
        </w:rPr>
      </w:pPr>
      <w:r w:rsidRPr="002431AA">
        <w:rPr>
          <w:sz w:val="20"/>
          <w:szCs w:val="20"/>
        </w:rPr>
        <w:t>[35]</w:t>
      </w:r>
      <w:r w:rsidRPr="002431AA">
        <w:rPr>
          <w:sz w:val="20"/>
          <w:szCs w:val="20"/>
        </w:rPr>
        <w:tab/>
        <w:t xml:space="preserve">A. K. Nervold, J. Berk, J. Straub, and D. Whalen, "A Pathway to Small Satellite Market Growth," </w:t>
      </w:r>
      <w:r w:rsidRPr="002431AA">
        <w:rPr>
          <w:i/>
          <w:sz w:val="20"/>
          <w:szCs w:val="20"/>
        </w:rPr>
        <w:t xml:space="preserve">Advances in Aerospace Science and Technology, </w:t>
      </w:r>
      <w:r w:rsidRPr="002431AA">
        <w:rPr>
          <w:sz w:val="20"/>
          <w:szCs w:val="20"/>
        </w:rPr>
        <w:t>vol. 1, p. 14, 2016.</w:t>
      </w:r>
    </w:p>
    <w:p w14:paraId="183B34F5" w14:textId="77777777" w:rsidR="00A1111F" w:rsidRPr="002431AA" w:rsidRDefault="00A1111F" w:rsidP="002431AA">
      <w:pPr>
        <w:pStyle w:val="EndNoteBibliography"/>
        <w:ind w:left="720" w:hanging="720"/>
        <w:rPr>
          <w:sz w:val="20"/>
          <w:szCs w:val="20"/>
        </w:rPr>
      </w:pPr>
      <w:r w:rsidRPr="002431AA">
        <w:rPr>
          <w:sz w:val="20"/>
          <w:szCs w:val="20"/>
        </w:rPr>
        <w:t>[36]</w:t>
      </w:r>
      <w:r w:rsidRPr="002431AA">
        <w:rPr>
          <w:sz w:val="20"/>
          <w:szCs w:val="20"/>
        </w:rPr>
        <w:tab/>
        <w:t xml:space="preserve">W. A. Beech, D. E. Nielsen, J. T. Noo, and L. K. Ncuu, "AX. 25 Link Access Protocol for Amateur Packet Radio, Version: 2.2 Rev," in </w:t>
      </w:r>
      <w:r w:rsidRPr="002431AA">
        <w:rPr>
          <w:i/>
          <w:sz w:val="20"/>
          <w:szCs w:val="20"/>
        </w:rPr>
        <w:t>Tucson Amateur Packet Radio Corp</w:t>
      </w:r>
      <w:r w:rsidRPr="002431AA">
        <w:rPr>
          <w:sz w:val="20"/>
          <w:szCs w:val="20"/>
        </w:rPr>
        <w:t>, 1997.</w:t>
      </w:r>
    </w:p>
    <w:p w14:paraId="1FBDE0DB" w14:textId="77777777" w:rsidR="00A1111F" w:rsidRPr="002431AA" w:rsidRDefault="00A1111F" w:rsidP="002431AA">
      <w:pPr>
        <w:pStyle w:val="EndNoteBibliography"/>
        <w:ind w:left="720" w:hanging="720"/>
        <w:rPr>
          <w:sz w:val="20"/>
          <w:szCs w:val="20"/>
        </w:rPr>
      </w:pPr>
      <w:r w:rsidRPr="002431AA">
        <w:rPr>
          <w:sz w:val="20"/>
          <w:szCs w:val="20"/>
        </w:rPr>
        <w:t>[37]</w:t>
      </w:r>
      <w:r w:rsidRPr="002431AA">
        <w:rPr>
          <w:sz w:val="20"/>
          <w:szCs w:val="20"/>
        </w:rPr>
        <w:tab/>
        <w:t xml:space="preserve">P. Muri and J. McNair, "A survey of communication sub-systems for intersatellite linked systems and CubeSat missions," </w:t>
      </w:r>
      <w:r w:rsidRPr="002431AA">
        <w:rPr>
          <w:i/>
          <w:sz w:val="20"/>
          <w:szCs w:val="20"/>
        </w:rPr>
        <w:t xml:space="preserve">JCM, </w:t>
      </w:r>
      <w:r w:rsidRPr="002431AA">
        <w:rPr>
          <w:sz w:val="20"/>
          <w:szCs w:val="20"/>
        </w:rPr>
        <w:t>vol. 7, pp. 290-308, 2012.</w:t>
      </w:r>
    </w:p>
    <w:p w14:paraId="79905BFF" w14:textId="61C3CDDA" w:rsidR="00A1111F" w:rsidRPr="002431AA" w:rsidRDefault="00A1111F" w:rsidP="002431AA">
      <w:pPr>
        <w:pStyle w:val="EndNoteBibliography"/>
        <w:ind w:left="720" w:hanging="720"/>
        <w:rPr>
          <w:sz w:val="20"/>
          <w:szCs w:val="20"/>
        </w:rPr>
      </w:pPr>
      <w:r w:rsidRPr="002431AA">
        <w:rPr>
          <w:sz w:val="20"/>
          <w:szCs w:val="20"/>
        </w:rPr>
        <w:t>[38]</w:t>
      </w:r>
      <w:r w:rsidRPr="002431AA">
        <w:rPr>
          <w:sz w:val="20"/>
          <w:szCs w:val="20"/>
        </w:rPr>
        <w:tab/>
        <w:t>C. Fish, C. Swenson, T. Neilsen, B. Bingham, J. Gunther, E. Stromberg</w:t>
      </w:r>
      <w:r w:rsidRPr="002431AA">
        <w:rPr>
          <w:i/>
          <w:sz w:val="20"/>
          <w:szCs w:val="20"/>
        </w:rPr>
        <w:t>, et al.</w:t>
      </w:r>
      <w:r w:rsidRPr="002431AA">
        <w:rPr>
          <w:sz w:val="20"/>
          <w:szCs w:val="20"/>
        </w:rPr>
        <w:t>, "Dice mission design, development, and implementation: Success and challenges,"</w:t>
      </w:r>
      <w:r w:rsidR="00DE279B" w:rsidRPr="002431AA">
        <w:rPr>
          <w:sz w:val="20"/>
          <w:szCs w:val="20"/>
        </w:rPr>
        <w:t xml:space="preserve"> </w:t>
      </w:r>
      <w:r w:rsidR="00DE279B" w:rsidRPr="002431AA">
        <w:rPr>
          <w:i/>
          <w:sz w:val="20"/>
          <w:szCs w:val="20"/>
        </w:rPr>
        <w:t>26</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2012.</w:t>
      </w:r>
    </w:p>
    <w:p w14:paraId="171CB631" w14:textId="6AE22115" w:rsidR="00A1111F" w:rsidRPr="002431AA" w:rsidRDefault="00A1111F" w:rsidP="002431AA">
      <w:pPr>
        <w:pStyle w:val="EndNoteBibliography"/>
        <w:ind w:left="720" w:hanging="720"/>
        <w:rPr>
          <w:sz w:val="20"/>
          <w:szCs w:val="20"/>
        </w:rPr>
      </w:pPr>
      <w:r w:rsidRPr="002431AA">
        <w:rPr>
          <w:sz w:val="20"/>
          <w:szCs w:val="20"/>
        </w:rPr>
        <w:t>[39]</w:t>
      </w:r>
      <w:r w:rsidRPr="002431AA">
        <w:rPr>
          <w:sz w:val="20"/>
          <w:szCs w:val="20"/>
        </w:rPr>
        <w:tab/>
        <w:t>R. Hodges, B. Shah, D. Muthulingham, and T. Freeman, "ISARA–Integrated Solar Array and Reflectarray Mission Overview,"</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0CC7DC05" w14:textId="6435324F" w:rsidR="00A1111F" w:rsidRPr="002431AA" w:rsidRDefault="00A1111F" w:rsidP="002431AA">
      <w:pPr>
        <w:pStyle w:val="EndNoteBibliography"/>
        <w:ind w:left="720" w:hanging="720"/>
        <w:rPr>
          <w:sz w:val="20"/>
          <w:szCs w:val="20"/>
        </w:rPr>
      </w:pPr>
      <w:r w:rsidRPr="002431AA">
        <w:rPr>
          <w:sz w:val="20"/>
          <w:szCs w:val="20"/>
        </w:rPr>
        <w:t>[40]</w:t>
      </w:r>
      <w:r w:rsidRPr="002431AA">
        <w:rPr>
          <w:sz w:val="20"/>
          <w:szCs w:val="20"/>
        </w:rPr>
        <w:tab/>
        <w:t xml:space="preserve">S. Wu, W. Chen, and C. Chao, "The STU-2 CubeSat Mission and In-Orbit Test Results,"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00220DED" w:rsidRPr="002431AA">
        <w:rPr>
          <w:sz w:val="20"/>
          <w:szCs w:val="20"/>
        </w:rPr>
        <w:t xml:space="preserve"> </w:t>
      </w:r>
      <w:r w:rsidRPr="002431AA">
        <w:rPr>
          <w:sz w:val="20"/>
          <w:szCs w:val="20"/>
        </w:rPr>
        <w:t>2016.</w:t>
      </w:r>
    </w:p>
    <w:p w14:paraId="604D7A3C" w14:textId="77777777" w:rsidR="00A1111F" w:rsidRPr="002431AA" w:rsidRDefault="00A1111F" w:rsidP="002431AA">
      <w:pPr>
        <w:pStyle w:val="EndNoteBibliography"/>
        <w:ind w:left="720" w:hanging="720"/>
        <w:rPr>
          <w:sz w:val="20"/>
          <w:szCs w:val="20"/>
        </w:rPr>
      </w:pPr>
      <w:r w:rsidRPr="002431AA">
        <w:rPr>
          <w:sz w:val="20"/>
          <w:szCs w:val="20"/>
        </w:rPr>
        <w:t>[41]</w:t>
      </w:r>
      <w:r w:rsidRPr="002431AA">
        <w:rPr>
          <w:sz w:val="20"/>
          <w:szCs w:val="20"/>
        </w:rPr>
        <w:tab/>
        <w:t xml:space="preserve">S. S. Arnold, R. Nuzzaci, and A. Gordon-Ross, "Energy budgeting for CubeSats with an integrated FPGA," in </w:t>
      </w:r>
      <w:r w:rsidRPr="002431AA">
        <w:rPr>
          <w:i/>
          <w:sz w:val="20"/>
          <w:szCs w:val="20"/>
        </w:rPr>
        <w:t>Aerospace Conference, 2012 IEEE</w:t>
      </w:r>
      <w:r w:rsidRPr="002431AA">
        <w:rPr>
          <w:sz w:val="20"/>
          <w:szCs w:val="20"/>
        </w:rPr>
        <w:t>, 2012, pp. 1-14.</w:t>
      </w:r>
    </w:p>
    <w:p w14:paraId="0660BE54" w14:textId="12EC8135" w:rsidR="00A1111F" w:rsidRPr="002431AA" w:rsidRDefault="00A1111F" w:rsidP="002431AA">
      <w:pPr>
        <w:pStyle w:val="EndNoteBibliography"/>
        <w:ind w:left="720" w:hanging="720"/>
        <w:rPr>
          <w:sz w:val="20"/>
          <w:szCs w:val="20"/>
        </w:rPr>
      </w:pPr>
      <w:r w:rsidRPr="002431AA">
        <w:rPr>
          <w:sz w:val="20"/>
          <w:szCs w:val="20"/>
        </w:rPr>
        <w:t>[42]</w:t>
      </w:r>
      <w:r w:rsidRPr="002431AA">
        <w:rPr>
          <w:sz w:val="20"/>
          <w:szCs w:val="20"/>
        </w:rPr>
        <w:tab/>
        <w:t xml:space="preserve">A. Oliveira. (2015, 02-02). </w:t>
      </w:r>
      <w:r w:rsidRPr="002431AA">
        <w:rPr>
          <w:i/>
          <w:sz w:val="20"/>
          <w:szCs w:val="20"/>
        </w:rPr>
        <w:t>Final Report Summary - GAMALINK (Generic SDR-bAsed Multifunctional spAce LINK)</w:t>
      </w:r>
      <w:r w:rsidRPr="002431AA">
        <w:rPr>
          <w:sz w:val="20"/>
          <w:szCs w:val="20"/>
        </w:rPr>
        <w:t>. Available: http://cordis.europa.eu/result/rcn/172006_en.html</w:t>
      </w:r>
      <w:r w:rsidR="00220DED" w:rsidRPr="002431AA">
        <w:rPr>
          <w:sz w:val="20"/>
          <w:szCs w:val="20"/>
        </w:rPr>
        <w:t xml:space="preserve"> DOI: (2017, May, 16)</w:t>
      </w:r>
    </w:p>
    <w:p w14:paraId="2B220EA4" w14:textId="38652566" w:rsidR="00A1111F" w:rsidRPr="002431AA" w:rsidRDefault="00A1111F" w:rsidP="002431AA">
      <w:pPr>
        <w:pStyle w:val="EndNoteBibliography"/>
        <w:ind w:left="720" w:hanging="720"/>
        <w:rPr>
          <w:sz w:val="20"/>
          <w:szCs w:val="20"/>
        </w:rPr>
      </w:pPr>
      <w:r w:rsidRPr="002431AA">
        <w:rPr>
          <w:sz w:val="20"/>
          <w:szCs w:val="20"/>
        </w:rPr>
        <w:t>[43]</w:t>
      </w:r>
      <w:r w:rsidRPr="002431AA">
        <w:rPr>
          <w:sz w:val="20"/>
          <w:szCs w:val="20"/>
        </w:rPr>
        <w:tab/>
        <w:t xml:space="preserve">(2016, April 14th). </w:t>
      </w:r>
      <w:r w:rsidRPr="002431AA">
        <w:rPr>
          <w:i/>
          <w:sz w:val="20"/>
          <w:szCs w:val="20"/>
        </w:rPr>
        <w:t>CubeSat Design Overview Report</w:t>
      </w:r>
      <w:r w:rsidRPr="002431AA">
        <w:rPr>
          <w:sz w:val="20"/>
          <w:szCs w:val="20"/>
        </w:rPr>
        <w:t>. Available: http://sydney.edu.au/engineering/aeromech/AERO3760/private/CDR/1%20%20Critical%20Design%20Overview%20i-INSPIRE%EF%BC%92.pdf</w:t>
      </w:r>
      <w:r w:rsidR="00220DED" w:rsidRPr="002431AA">
        <w:rPr>
          <w:sz w:val="20"/>
          <w:szCs w:val="20"/>
        </w:rPr>
        <w:t xml:space="preserve"> DOI: (2017, May, 16)</w:t>
      </w:r>
    </w:p>
    <w:p w14:paraId="3211F079" w14:textId="75F63E4F" w:rsidR="00A1111F" w:rsidRPr="002431AA" w:rsidRDefault="00A1111F" w:rsidP="002431AA">
      <w:pPr>
        <w:pStyle w:val="EndNoteBibliography"/>
        <w:ind w:left="720" w:hanging="720"/>
        <w:rPr>
          <w:sz w:val="20"/>
          <w:szCs w:val="20"/>
        </w:rPr>
      </w:pPr>
      <w:r w:rsidRPr="002431AA">
        <w:rPr>
          <w:sz w:val="20"/>
          <w:szCs w:val="20"/>
        </w:rPr>
        <w:t>[44]</w:t>
      </w:r>
      <w:r w:rsidRPr="002431AA">
        <w:rPr>
          <w:sz w:val="20"/>
          <w:szCs w:val="20"/>
        </w:rPr>
        <w:tab/>
        <w:t>J. Guo, J. Bouwmeester, and E. Gill, "From Single to Formation Flying CubeSats: An Update from the Delft Programme,"</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6D9774FF" w14:textId="77777777" w:rsidR="00A1111F" w:rsidRPr="002431AA" w:rsidRDefault="00A1111F" w:rsidP="002431AA">
      <w:pPr>
        <w:pStyle w:val="EndNoteBibliography"/>
        <w:ind w:left="720" w:hanging="720"/>
        <w:rPr>
          <w:sz w:val="20"/>
          <w:szCs w:val="20"/>
        </w:rPr>
      </w:pPr>
      <w:r w:rsidRPr="002431AA">
        <w:rPr>
          <w:sz w:val="20"/>
          <w:szCs w:val="20"/>
        </w:rPr>
        <w:t>[45]</w:t>
      </w:r>
      <w:r w:rsidRPr="002431AA">
        <w:rPr>
          <w:sz w:val="20"/>
          <w:szCs w:val="20"/>
        </w:rPr>
        <w:tab/>
        <w:t>M. Focardi, V. Noce, S. Buckley, K. O'Neill, A. Bemporad, S. Fineschi</w:t>
      </w:r>
      <w:r w:rsidRPr="002431AA">
        <w:rPr>
          <w:i/>
          <w:sz w:val="20"/>
          <w:szCs w:val="20"/>
        </w:rPr>
        <w:t>, et al.</w:t>
      </w:r>
      <w:r w:rsidRPr="002431AA">
        <w:rPr>
          <w:sz w:val="20"/>
          <w:szCs w:val="20"/>
        </w:rPr>
        <w:t xml:space="preserve">, "The shadow position sensors (SPS) formation flying metrology subsystem for the ESA PROBA-3 mission: present status </w:t>
      </w:r>
      <w:r w:rsidRPr="002431AA">
        <w:rPr>
          <w:sz w:val="20"/>
          <w:szCs w:val="20"/>
        </w:rPr>
        <w:lastRenderedPageBreak/>
        <w:t xml:space="preserve">and future developments," in </w:t>
      </w:r>
      <w:r w:rsidRPr="002431AA">
        <w:rPr>
          <w:i/>
          <w:sz w:val="20"/>
          <w:szCs w:val="20"/>
        </w:rPr>
        <w:t>SPIE Astronomical Telescopes+ Instrumentation</w:t>
      </w:r>
      <w:r w:rsidRPr="002431AA">
        <w:rPr>
          <w:sz w:val="20"/>
          <w:szCs w:val="20"/>
        </w:rPr>
        <w:t>, 2016, pp. 99044Z-99044Z-17.</w:t>
      </w:r>
    </w:p>
    <w:p w14:paraId="00254915" w14:textId="0B3A566A" w:rsidR="00A1111F" w:rsidRPr="002431AA" w:rsidRDefault="00A1111F" w:rsidP="002431AA">
      <w:pPr>
        <w:pStyle w:val="EndNoteBibliography"/>
        <w:ind w:left="720" w:hanging="720"/>
        <w:rPr>
          <w:sz w:val="20"/>
          <w:szCs w:val="20"/>
        </w:rPr>
      </w:pPr>
      <w:r w:rsidRPr="002431AA">
        <w:rPr>
          <w:sz w:val="20"/>
          <w:szCs w:val="20"/>
        </w:rPr>
        <w:t>[46]</w:t>
      </w:r>
      <w:r w:rsidRPr="002431AA">
        <w:rPr>
          <w:sz w:val="20"/>
          <w:szCs w:val="20"/>
        </w:rPr>
        <w:tab/>
        <w:t>J. M. EncinasPlaza, J. A. VilanVilan, F. AquadoAgelet, J. BrandiaranMancheno, M. LopezEstevez, C. MartinezFernandez</w:t>
      </w:r>
      <w:r w:rsidRPr="002431AA">
        <w:rPr>
          <w:i/>
          <w:sz w:val="20"/>
          <w:szCs w:val="20"/>
        </w:rPr>
        <w:t>, et al.</w:t>
      </w:r>
      <w:r w:rsidRPr="002431AA">
        <w:rPr>
          <w:sz w:val="20"/>
          <w:szCs w:val="20"/>
        </w:rPr>
        <w:t>, "Xatcobeo: Small Mechanisms for CubeSat Satellites-Antenna and Solar Array Deployment,"</w:t>
      </w:r>
      <w:r w:rsidR="00220DED" w:rsidRPr="002431AA">
        <w:rPr>
          <w:sz w:val="20"/>
          <w:szCs w:val="20"/>
        </w:rPr>
        <w:t xml:space="preserve"> </w:t>
      </w:r>
      <w:r w:rsidR="00220DED" w:rsidRPr="002431AA">
        <w:rPr>
          <w:i/>
          <w:sz w:val="20"/>
          <w:szCs w:val="20"/>
        </w:rPr>
        <w:t>NASA NTRS</w:t>
      </w:r>
      <w:r w:rsidR="00220DED" w:rsidRPr="002431AA">
        <w:rPr>
          <w:sz w:val="20"/>
          <w:szCs w:val="20"/>
        </w:rPr>
        <w:t xml:space="preserve"> </w:t>
      </w:r>
      <w:r w:rsidRPr="002431AA">
        <w:rPr>
          <w:sz w:val="20"/>
          <w:szCs w:val="20"/>
        </w:rPr>
        <w:t xml:space="preserve"> 2010.</w:t>
      </w:r>
    </w:p>
    <w:p w14:paraId="6602FA2B" w14:textId="4F378AE5" w:rsidR="00A1111F" w:rsidRPr="002431AA" w:rsidRDefault="00A1111F" w:rsidP="002431AA">
      <w:pPr>
        <w:pStyle w:val="EndNoteBibliography"/>
        <w:ind w:left="720" w:hanging="720"/>
        <w:rPr>
          <w:sz w:val="20"/>
          <w:szCs w:val="20"/>
        </w:rPr>
      </w:pPr>
      <w:r w:rsidRPr="002431AA">
        <w:rPr>
          <w:sz w:val="20"/>
          <w:szCs w:val="20"/>
        </w:rPr>
        <w:t>[47]</w:t>
      </w:r>
      <w:r w:rsidRPr="002431AA">
        <w:rPr>
          <w:sz w:val="20"/>
          <w:szCs w:val="20"/>
        </w:rPr>
        <w:tab/>
        <w:t>G. Sun, X. Xia, S. Wu, Z. Wu, and W. Chen, "Attitude Determination and Control System Design for STU-2A CubeSat and In-Orbit Results,"</w:t>
      </w:r>
      <w:r w:rsidR="00220DED" w:rsidRPr="002431AA">
        <w:rPr>
          <w:sz w:val="20"/>
          <w:szCs w:val="20"/>
        </w:rPr>
        <w:t xml:space="preserve"> </w:t>
      </w:r>
      <w:r w:rsidR="00220DED" w:rsidRPr="002431AA">
        <w:rPr>
          <w:i/>
          <w:sz w:val="20"/>
          <w:szCs w:val="20"/>
        </w:rPr>
        <w:t>13th Annual Summer CubeSat Developer’s Workshop, Utah USA,</w:t>
      </w:r>
      <w:r w:rsidRPr="002431AA">
        <w:rPr>
          <w:sz w:val="20"/>
          <w:szCs w:val="20"/>
        </w:rPr>
        <w:t xml:space="preserve"> 2016.</w:t>
      </w:r>
    </w:p>
    <w:p w14:paraId="05AAFD52" w14:textId="77777777" w:rsidR="00A1111F" w:rsidRPr="002431AA" w:rsidRDefault="00A1111F" w:rsidP="002431AA">
      <w:pPr>
        <w:pStyle w:val="EndNoteBibliography"/>
        <w:ind w:left="720" w:hanging="720"/>
        <w:rPr>
          <w:sz w:val="20"/>
          <w:szCs w:val="20"/>
        </w:rPr>
      </w:pPr>
      <w:r w:rsidRPr="002431AA">
        <w:rPr>
          <w:sz w:val="20"/>
          <w:szCs w:val="20"/>
        </w:rPr>
        <w:t>[48]</w:t>
      </w:r>
      <w:r w:rsidRPr="002431AA">
        <w:rPr>
          <w:sz w:val="20"/>
          <w:szCs w:val="20"/>
        </w:rPr>
        <w:tab/>
        <w:t xml:space="preserve">J. Li, M. Post, T. Wright, and R. Lee, "Design of attitude control systems for cubesat-class nanosatellite," </w:t>
      </w:r>
      <w:r w:rsidRPr="002431AA">
        <w:rPr>
          <w:i/>
          <w:sz w:val="20"/>
          <w:szCs w:val="20"/>
        </w:rPr>
        <w:t xml:space="preserve">Journal of Control Science and Engineering, </w:t>
      </w:r>
      <w:r w:rsidRPr="002431AA">
        <w:rPr>
          <w:sz w:val="20"/>
          <w:szCs w:val="20"/>
        </w:rPr>
        <w:t>vol. 2013, p. 4, 2013.</w:t>
      </w:r>
    </w:p>
    <w:p w14:paraId="2DE20B1F" w14:textId="77777777" w:rsidR="00A1111F" w:rsidRPr="002431AA" w:rsidRDefault="00A1111F" w:rsidP="002431AA">
      <w:pPr>
        <w:pStyle w:val="EndNoteBibliography"/>
        <w:ind w:left="720" w:hanging="720"/>
        <w:rPr>
          <w:sz w:val="20"/>
          <w:szCs w:val="20"/>
        </w:rPr>
      </w:pPr>
      <w:r w:rsidRPr="002431AA">
        <w:rPr>
          <w:sz w:val="20"/>
          <w:szCs w:val="20"/>
        </w:rPr>
        <w:t>[49]</w:t>
      </w:r>
      <w:r w:rsidRPr="002431AA">
        <w:rPr>
          <w:sz w:val="20"/>
          <w:szCs w:val="20"/>
        </w:rPr>
        <w:tab/>
        <w:t xml:space="preserve">E. Glennon, J. Gauthier, M. Choudhury, A. Dempster, and K. Parkinson, "Synchronization and syntonization of formation flying cubesats using the namuru V3. 2 spaceborne GPS receiver," in </w:t>
      </w:r>
      <w:r w:rsidRPr="002431AA">
        <w:rPr>
          <w:i/>
          <w:sz w:val="20"/>
          <w:szCs w:val="20"/>
        </w:rPr>
        <w:t>Proceedings of the the ION 2013 Pacific PNT Meeting, Honolulu, HI, USA</w:t>
      </w:r>
      <w:r w:rsidRPr="002431AA">
        <w:rPr>
          <w:sz w:val="20"/>
          <w:szCs w:val="20"/>
        </w:rPr>
        <w:t>, 2013, pp. 23-25.</w:t>
      </w:r>
    </w:p>
    <w:p w14:paraId="399BE689" w14:textId="77777777" w:rsidR="00A1111F" w:rsidRPr="002431AA" w:rsidRDefault="00A1111F" w:rsidP="002431AA">
      <w:pPr>
        <w:pStyle w:val="EndNoteBibliography"/>
        <w:ind w:left="720" w:hanging="720"/>
        <w:rPr>
          <w:sz w:val="20"/>
          <w:szCs w:val="20"/>
        </w:rPr>
      </w:pPr>
      <w:r w:rsidRPr="002431AA">
        <w:rPr>
          <w:sz w:val="20"/>
          <w:szCs w:val="20"/>
        </w:rPr>
        <w:t>[50]</w:t>
      </w:r>
      <w:r w:rsidRPr="002431AA">
        <w:rPr>
          <w:sz w:val="20"/>
          <w:szCs w:val="20"/>
        </w:rPr>
        <w:tab/>
        <w:t>A. Cortiella, D. Vidal, J. Jané, E. Juan, R. Olivé, A. Amézaga</w:t>
      </w:r>
      <w:r w:rsidRPr="002431AA">
        <w:rPr>
          <w:i/>
          <w:sz w:val="20"/>
          <w:szCs w:val="20"/>
        </w:rPr>
        <w:t>, et al.</w:t>
      </w:r>
      <w:r w:rsidRPr="002431AA">
        <w:rPr>
          <w:sz w:val="20"/>
          <w:szCs w:val="20"/>
        </w:rPr>
        <w:t xml:space="preserve">, "3CAT-2: Attitude Determination and Control System for a GNSS-R Earth Observation 6U CubeSat Mission," </w:t>
      </w:r>
      <w:r w:rsidRPr="002431AA">
        <w:rPr>
          <w:i/>
          <w:sz w:val="20"/>
          <w:szCs w:val="20"/>
        </w:rPr>
        <w:t xml:space="preserve">European Journal of Remote Sensing, </w:t>
      </w:r>
      <w:r w:rsidRPr="002431AA">
        <w:rPr>
          <w:sz w:val="20"/>
          <w:szCs w:val="20"/>
        </w:rPr>
        <w:t>vol. 49, pp. 759-776, 2016.</w:t>
      </w:r>
    </w:p>
    <w:p w14:paraId="0B683F92" w14:textId="09791F0F" w:rsidR="00A1111F" w:rsidRPr="002431AA" w:rsidRDefault="00A1111F" w:rsidP="002431AA">
      <w:pPr>
        <w:pStyle w:val="EndNoteBibliography"/>
        <w:ind w:left="720" w:hanging="720"/>
        <w:rPr>
          <w:sz w:val="20"/>
          <w:szCs w:val="20"/>
        </w:rPr>
      </w:pPr>
      <w:r w:rsidRPr="002431AA">
        <w:rPr>
          <w:sz w:val="20"/>
          <w:szCs w:val="20"/>
        </w:rPr>
        <w:t>[51]</w:t>
      </w:r>
      <w:r w:rsidRPr="002431AA">
        <w:rPr>
          <w:sz w:val="20"/>
          <w:szCs w:val="20"/>
        </w:rPr>
        <w:tab/>
        <w:t>W. H. Swartz, S. R. Lorentz, P. M. Huang, A. W. Smith, D. M. Deglau, S. X. Liang</w:t>
      </w:r>
      <w:r w:rsidRPr="002431AA">
        <w:rPr>
          <w:i/>
          <w:sz w:val="20"/>
          <w:szCs w:val="20"/>
        </w:rPr>
        <w:t>, et al.</w:t>
      </w:r>
      <w:r w:rsidRPr="002431AA">
        <w:rPr>
          <w:sz w:val="20"/>
          <w:szCs w:val="20"/>
        </w:rPr>
        <w:t>, "The Radiometer Assessment using Vertically Aligned Nanotubes (RAVAN) CubeSat Mission: A Pathfinder for a New Measurement of Earth's Radiation Budget,"</w:t>
      </w:r>
      <w:r w:rsidR="00220DED" w:rsidRPr="002431AA">
        <w:rPr>
          <w:sz w:val="20"/>
          <w:szCs w:val="20"/>
        </w:rPr>
        <w:t xml:space="preserve">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2016.</w:t>
      </w:r>
    </w:p>
    <w:p w14:paraId="52CFEC7B" w14:textId="77777777" w:rsidR="00A1111F" w:rsidRPr="002431AA" w:rsidRDefault="00A1111F" w:rsidP="002431AA">
      <w:pPr>
        <w:pStyle w:val="EndNoteBibliography"/>
        <w:ind w:left="720" w:hanging="720"/>
        <w:rPr>
          <w:sz w:val="20"/>
          <w:szCs w:val="20"/>
        </w:rPr>
      </w:pPr>
      <w:r w:rsidRPr="002431AA">
        <w:rPr>
          <w:sz w:val="20"/>
          <w:szCs w:val="20"/>
        </w:rPr>
        <w:t>[52]</w:t>
      </w:r>
      <w:r w:rsidRPr="002431AA">
        <w:rPr>
          <w:sz w:val="20"/>
          <w:szCs w:val="20"/>
        </w:rPr>
        <w:tab/>
        <w:t>W. H. Swartz, L. P. Dyrud, S. R. Lorentz, D. L. Wu, W. J. Wiscombe, S. J. Papadakis</w:t>
      </w:r>
      <w:r w:rsidRPr="002431AA">
        <w:rPr>
          <w:i/>
          <w:sz w:val="20"/>
          <w:szCs w:val="20"/>
        </w:rPr>
        <w:t>, et al.</w:t>
      </w:r>
      <w:r w:rsidRPr="002431AA">
        <w:rPr>
          <w:sz w:val="20"/>
          <w:szCs w:val="20"/>
        </w:rPr>
        <w:t xml:space="preserve">, "The RAVAN CubeSat mission: advancing technologies for climate observation," in </w:t>
      </w:r>
      <w:r w:rsidRPr="002431AA">
        <w:rPr>
          <w:i/>
          <w:sz w:val="20"/>
          <w:szCs w:val="20"/>
        </w:rPr>
        <w:t>Geoscience and Remote Sensing Symposium (IGARSS), 2015 IEEE International</w:t>
      </w:r>
      <w:r w:rsidRPr="002431AA">
        <w:rPr>
          <w:sz w:val="20"/>
          <w:szCs w:val="20"/>
        </w:rPr>
        <w:t>, 2015, pp. 5300-5303.</w:t>
      </w:r>
    </w:p>
    <w:p w14:paraId="71CB6778" w14:textId="2027839E" w:rsidR="00A1111F" w:rsidRPr="002431AA" w:rsidRDefault="00A1111F" w:rsidP="002431AA">
      <w:pPr>
        <w:pStyle w:val="EndNoteBibliography"/>
        <w:ind w:left="720" w:hanging="720"/>
        <w:rPr>
          <w:sz w:val="20"/>
          <w:szCs w:val="20"/>
        </w:rPr>
      </w:pPr>
      <w:r w:rsidRPr="002431AA">
        <w:rPr>
          <w:sz w:val="20"/>
          <w:szCs w:val="20"/>
        </w:rPr>
        <w:t>[53]</w:t>
      </w:r>
      <w:r w:rsidRPr="002431AA">
        <w:rPr>
          <w:sz w:val="20"/>
          <w:szCs w:val="20"/>
        </w:rPr>
        <w:tab/>
        <w:t>S. Kanekal, P. O'Brien, D. N. Baker, K. Ogasawara, J. Fennell, E. Christian</w:t>
      </w:r>
      <w:r w:rsidRPr="002431AA">
        <w:rPr>
          <w:i/>
          <w:sz w:val="20"/>
          <w:szCs w:val="20"/>
        </w:rPr>
        <w:t>, et al.</w:t>
      </w:r>
      <w:r w:rsidRPr="002431AA">
        <w:rPr>
          <w:sz w:val="20"/>
          <w:szCs w:val="20"/>
        </w:rPr>
        <w:t xml:space="preserve">, "Radition belt dynamics: Recent results from van Allen Probes and future observations from CeREs," in </w:t>
      </w:r>
      <w:r w:rsidRPr="002431AA">
        <w:rPr>
          <w:i/>
          <w:sz w:val="20"/>
          <w:szCs w:val="20"/>
        </w:rPr>
        <w:t xml:space="preserve">41st COSPAR Scientific Assembly, abstracts from the meeting that was to be held 30 July-7 August at the Istanbul Congress Center (ICC), Turkey, but was cancelled. See </w:t>
      </w:r>
      <w:r w:rsidRPr="002431AA">
        <w:rPr>
          <w:sz w:val="20"/>
          <w:szCs w:val="20"/>
        </w:rPr>
        <w:t>http://cospar2016</w:t>
      </w:r>
      <w:r w:rsidRPr="002431AA">
        <w:rPr>
          <w:i/>
          <w:sz w:val="20"/>
          <w:szCs w:val="20"/>
        </w:rPr>
        <w:t>. tubitak. gov. tr/en/, Abstract PRBEM. 2-1-16.</w:t>
      </w:r>
      <w:r w:rsidRPr="002431AA">
        <w:rPr>
          <w:sz w:val="20"/>
          <w:szCs w:val="20"/>
        </w:rPr>
        <w:t>, 2016.</w:t>
      </w:r>
    </w:p>
    <w:p w14:paraId="2C0850E3" w14:textId="77777777" w:rsidR="00A1111F" w:rsidRPr="002431AA" w:rsidRDefault="00A1111F" w:rsidP="002431AA">
      <w:pPr>
        <w:pStyle w:val="EndNoteBibliography"/>
        <w:ind w:left="720" w:hanging="720"/>
        <w:rPr>
          <w:sz w:val="20"/>
          <w:szCs w:val="20"/>
        </w:rPr>
      </w:pPr>
      <w:r w:rsidRPr="002431AA">
        <w:rPr>
          <w:sz w:val="20"/>
          <w:szCs w:val="20"/>
        </w:rPr>
        <w:t>[54]</w:t>
      </w:r>
      <w:r w:rsidRPr="002431AA">
        <w:rPr>
          <w:sz w:val="20"/>
          <w:szCs w:val="20"/>
        </w:rPr>
        <w:tab/>
        <w:t>J. Westerhoff, G. Earle, R. Bishop, G. R. Swenson, S. Vadas, J. Clemmons</w:t>
      </w:r>
      <w:r w:rsidRPr="002431AA">
        <w:rPr>
          <w:i/>
          <w:sz w:val="20"/>
          <w:szCs w:val="20"/>
        </w:rPr>
        <w:t>, et al.</w:t>
      </w:r>
      <w:r w:rsidRPr="002431AA">
        <w:rPr>
          <w:sz w:val="20"/>
          <w:szCs w:val="20"/>
        </w:rPr>
        <w:t xml:space="preserve">, "LAICE CubeSat mission for gravity wave studies," </w:t>
      </w:r>
      <w:r w:rsidRPr="002431AA">
        <w:rPr>
          <w:i/>
          <w:sz w:val="20"/>
          <w:szCs w:val="20"/>
        </w:rPr>
        <w:t xml:space="preserve">Advances in Space Research, </w:t>
      </w:r>
      <w:r w:rsidRPr="002431AA">
        <w:rPr>
          <w:sz w:val="20"/>
          <w:szCs w:val="20"/>
        </w:rPr>
        <w:t>vol. 56, pp. 1413-1427, 2015.</w:t>
      </w:r>
    </w:p>
    <w:p w14:paraId="5581B9D1" w14:textId="77777777" w:rsidR="00A1111F" w:rsidRPr="002431AA" w:rsidRDefault="00A1111F" w:rsidP="002431AA">
      <w:pPr>
        <w:pStyle w:val="EndNoteBibliography"/>
        <w:ind w:left="720" w:hanging="720"/>
        <w:rPr>
          <w:sz w:val="20"/>
          <w:szCs w:val="20"/>
        </w:rPr>
      </w:pPr>
      <w:r w:rsidRPr="002431AA">
        <w:rPr>
          <w:sz w:val="20"/>
          <w:szCs w:val="20"/>
        </w:rPr>
        <w:t>[55]</w:t>
      </w:r>
      <w:r w:rsidRPr="002431AA">
        <w:rPr>
          <w:sz w:val="20"/>
          <w:szCs w:val="20"/>
        </w:rPr>
        <w:tab/>
        <w:t>J. M. Morrison, H. Jeffrey, H. Gorter, P. Anderson, C. Clark, A. Holmes</w:t>
      </w:r>
      <w:r w:rsidRPr="002431AA">
        <w:rPr>
          <w:i/>
          <w:sz w:val="20"/>
          <w:szCs w:val="20"/>
        </w:rPr>
        <w:t>, et al.</w:t>
      </w:r>
      <w:r w:rsidRPr="002431AA">
        <w:rPr>
          <w:sz w:val="20"/>
          <w:szCs w:val="20"/>
        </w:rPr>
        <w:t xml:space="preserve">, "SeaHawk: an advanced CubeSat mission for sustained ocean colour monitoring," in </w:t>
      </w:r>
      <w:r w:rsidRPr="002431AA">
        <w:rPr>
          <w:i/>
          <w:sz w:val="20"/>
          <w:szCs w:val="20"/>
        </w:rPr>
        <w:t>SPIE Remote Sensing</w:t>
      </w:r>
      <w:r w:rsidRPr="002431AA">
        <w:rPr>
          <w:sz w:val="20"/>
          <w:szCs w:val="20"/>
        </w:rPr>
        <w:t>, 2016, pp. 100001C-100001C-11.</w:t>
      </w:r>
    </w:p>
    <w:p w14:paraId="4F6F775C" w14:textId="77777777" w:rsidR="00A1111F" w:rsidRPr="002431AA" w:rsidRDefault="00A1111F" w:rsidP="002431AA">
      <w:pPr>
        <w:pStyle w:val="EndNoteBibliography"/>
        <w:ind w:left="720" w:hanging="720"/>
        <w:rPr>
          <w:sz w:val="20"/>
          <w:szCs w:val="20"/>
        </w:rPr>
      </w:pPr>
      <w:r w:rsidRPr="002431AA">
        <w:rPr>
          <w:sz w:val="20"/>
          <w:szCs w:val="20"/>
        </w:rPr>
        <w:t>[56]</w:t>
      </w:r>
      <w:r w:rsidRPr="002431AA">
        <w:rPr>
          <w:sz w:val="20"/>
          <w:szCs w:val="20"/>
        </w:rPr>
        <w:tab/>
        <w:t xml:space="preserve">M. Bentum, A. Meijerink, A.-J. Boonstra, C. Verhoeven, and A.-J. v. d. Veen, "OLFAR: the orbiting low frequency array, how a cube sat swarm becomes a novel radio astronomy instrument in space," </w:t>
      </w:r>
      <w:r w:rsidRPr="002431AA">
        <w:rPr>
          <w:i/>
          <w:sz w:val="20"/>
          <w:szCs w:val="20"/>
        </w:rPr>
        <w:t xml:space="preserve">De Vonk, </w:t>
      </w:r>
      <w:r w:rsidRPr="002431AA">
        <w:rPr>
          <w:sz w:val="20"/>
          <w:szCs w:val="20"/>
        </w:rPr>
        <w:t>vol. 25, pp. 1-5, 2010.</w:t>
      </w:r>
    </w:p>
    <w:p w14:paraId="0F20612F" w14:textId="4A6C852E" w:rsidR="00A1111F" w:rsidRPr="002431AA" w:rsidRDefault="00A1111F" w:rsidP="002431AA">
      <w:pPr>
        <w:pStyle w:val="EndNoteBibliography"/>
        <w:ind w:left="720" w:hanging="720"/>
        <w:rPr>
          <w:sz w:val="20"/>
          <w:szCs w:val="20"/>
        </w:rPr>
      </w:pPr>
      <w:r w:rsidRPr="002431AA">
        <w:rPr>
          <w:sz w:val="20"/>
          <w:szCs w:val="20"/>
        </w:rPr>
        <w:t>[57]</w:t>
      </w:r>
      <w:r w:rsidRPr="002431AA">
        <w:rPr>
          <w:sz w:val="20"/>
          <w:szCs w:val="20"/>
        </w:rPr>
        <w:tab/>
        <w:t>J. Hanson, J. Chartres, H. Sanchez, and K. Oyadomari, "The EDSN intersatellite communications architecture,"</w:t>
      </w:r>
      <w:r w:rsidR="00220DED" w:rsidRPr="002431AA">
        <w:rPr>
          <w:sz w:val="20"/>
          <w:szCs w:val="20"/>
        </w:rPr>
        <w:t xml:space="preserve"> </w:t>
      </w:r>
      <w:r w:rsidR="009D1DD4" w:rsidRPr="002431AA">
        <w:rPr>
          <w:i/>
          <w:sz w:val="20"/>
          <w:szCs w:val="20"/>
        </w:rPr>
        <w:t xml:space="preserve">NASA NTRS </w:t>
      </w:r>
      <w:r w:rsidRPr="002431AA">
        <w:rPr>
          <w:sz w:val="20"/>
          <w:szCs w:val="20"/>
        </w:rPr>
        <w:t>2014.</w:t>
      </w:r>
    </w:p>
    <w:p w14:paraId="060CA797" w14:textId="2BDB6C34" w:rsidR="00A1111F" w:rsidRPr="002431AA" w:rsidRDefault="00A1111F" w:rsidP="002431AA">
      <w:pPr>
        <w:pStyle w:val="EndNoteBibliography"/>
        <w:ind w:left="720" w:hanging="720"/>
        <w:rPr>
          <w:sz w:val="20"/>
          <w:szCs w:val="20"/>
        </w:rPr>
      </w:pPr>
      <w:r w:rsidRPr="002431AA">
        <w:rPr>
          <w:sz w:val="20"/>
          <w:szCs w:val="20"/>
        </w:rPr>
        <w:lastRenderedPageBreak/>
        <w:t>[58]</w:t>
      </w:r>
      <w:r w:rsidRPr="002431AA">
        <w:rPr>
          <w:sz w:val="20"/>
          <w:szCs w:val="20"/>
        </w:rPr>
        <w:tab/>
        <w:t>J. Chartres, H. Sanchez, and J. Hanson, "EDSN development lessons learned,"</w:t>
      </w:r>
      <w:r w:rsidR="009D1DD4" w:rsidRPr="002431AA">
        <w:rPr>
          <w:sz w:val="20"/>
          <w:szCs w:val="20"/>
        </w:rPr>
        <w:t xml:space="preserve"> </w:t>
      </w:r>
      <w:r w:rsidR="009D1DD4" w:rsidRPr="002431AA">
        <w:rPr>
          <w:i/>
          <w:sz w:val="20"/>
          <w:szCs w:val="20"/>
        </w:rPr>
        <w:t>28</w:t>
      </w:r>
      <w:r w:rsidR="009D1DD4" w:rsidRPr="002431AA">
        <w:rPr>
          <w:i/>
          <w:sz w:val="20"/>
          <w:szCs w:val="20"/>
          <w:vertAlign w:val="superscript"/>
        </w:rPr>
        <w:t>th</w:t>
      </w:r>
      <w:r w:rsidR="009D1DD4" w:rsidRPr="002431AA">
        <w:rPr>
          <w:i/>
          <w:sz w:val="20"/>
          <w:szCs w:val="20"/>
        </w:rPr>
        <w:t xml:space="preserve"> Annual/USU Conference on Small Satellites</w:t>
      </w:r>
      <w:r w:rsidRPr="002431AA">
        <w:rPr>
          <w:sz w:val="20"/>
          <w:szCs w:val="20"/>
        </w:rPr>
        <w:t xml:space="preserve"> 2014.</w:t>
      </w:r>
    </w:p>
    <w:p w14:paraId="63FD846E" w14:textId="532BBAF1" w:rsidR="00A1111F" w:rsidRPr="002431AA" w:rsidRDefault="00A1111F" w:rsidP="002431AA">
      <w:pPr>
        <w:pStyle w:val="EndNoteBibliography"/>
        <w:ind w:left="720" w:hanging="720"/>
        <w:rPr>
          <w:sz w:val="20"/>
          <w:szCs w:val="20"/>
        </w:rPr>
      </w:pPr>
      <w:r w:rsidRPr="002431AA">
        <w:rPr>
          <w:sz w:val="20"/>
          <w:szCs w:val="20"/>
        </w:rPr>
        <w:t>[59]</w:t>
      </w:r>
      <w:r w:rsidRPr="002431AA">
        <w:rPr>
          <w:sz w:val="20"/>
          <w:szCs w:val="20"/>
        </w:rPr>
        <w:tab/>
        <w:t xml:space="preserve">K. I. Parker, "State-of-the-Art for Small Satellite Propulsion Systems," </w:t>
      </w:r>
      <w:r w:rsidR="009D1DD4" w:rsidRPr="002431AA">
        <w:rPr>
          <w:i/>
          <w:sz w:val="20"/>
          <w:szCs w:val="20"/>
        </w:rPr>
        <w:t xml:space="preserve">NASA NTRS, </w:t>
      </w:r>
      <w:r w:rsidRPr="002431AA">
        <w:rPr>
          <w:sz w:val="20"/>
          <w:szCs w:val="20"/>
        </w:rPr>
        <w:t>2016.</w:t>
      </w:r>
    </w:p>
    <w:p w14:paraId="4ADA2238" w14:textId="77777777" w:rsidR="00A1111F" w:rsidRPr="002431AA" w:rsidRDefault="00A1111F" w:rsidP="002431AA">
      <w:pPr>
        <w:pStyle w:val="EndNoteBibliography"/>
        <w:ind w:left="720" w:hanging="720"/>
        <w:rPr>
          <w:sz w:val="20"/>
          <w:szCs w:val="20"/>
        </w:rPr>
      </w:pPr>
      <w:r w:rsidRPr="002431AA">
        <w:rPr>
          <w:sz w:val="20"/>
          <w:szCs w:val="20"/>
        </w:rPr>
        <w:t>[60]</w:t>
      </w:r>
      <w:r w:rsidRPr="002431AA">
        <w:rPr>
          <w:sz w:val="20"/>
          <w:szCs w:val="20"/>
        </w:rPr>
        <w:tab/>
        <w:t>O. Barnouin, J. Biele, I. Carnelli, V. Ciarletti, A. Cheng, A. Galvez</w:t>
      </w:r>
      <w:r w:rsidRPr="002431AA">
        <w:rPr>
          <w:i/>
          <w:sz w:val="20"/>
          <w:szCs w:val="20"/>
        </w:rPr>
        <w:t>, et al.</w:t>
      </w:r>
      <w:r w:rsidRPr="002431AA">
        <w:rPr>
          <w:sz w:val="20"/>
          <w:szCs w:val="20"/>
        </w:rPr>
        <w:t xml:space="preserve">, "The Asteroid Impact and Deflection Assessment (AIDA) mission: Science Proximity Operations," in </w:t>
      </w:r>
      <w:r w:rsidRPr="002431AA">
        <w:rPr>
          <w:i/>
          <w:sz w:val="20"/>
          <w:szCs w:val="20"/>
        </w:rPr>
        <w:t>LPSC 2016 47th Lunar and Planetary Science Conference</w:t>
      </w:r>
      <w:r w:rsidRPr="002431AA">
        <w:rPr>
          <w:sz w:val="20"/>
          <w:szCs w:val="20"/>
        </w:rPr>
        <w:t>, 2016, p. 1427.</w:t>
      </w:r>
    </w:p>
    <w:p w14:paraId="6D9E5299" w14:textId="77777777" w:rsidR="00A1111F" w:rsidRPr="002431AA" w:rsidRDefault="00A1111F" w:rsidP="002431AA">
      <w:pPr>
        <w:pStyle w:val="EndNoteBibliography"/>
        <w:ind w:left="720" w:hanging="720"/>
        <w:rPr>
          <w:sz w:val="20"/>
          <w:szCs w:val="20"/>
        </w:rPr>
      </w:pPr>
      <w:r w:rsidRPr="002431AA">
        <w:rPr>
          <w:sz w:val="20"/>
          <w:szCs w:val="20"/>
        </w:rPr>
        <w:t>[61]</w:t>
      </w:r>
      <w:r w:rsidRPr="002431AA">
        <w:rPr>
          <w:sz w:val="20"/>
          <w:szCs w:val="20"/>
        </w:rPr>
        <w:tab/>
        <w:t xml:space="preserve">M. Bisgaard, D. Gerhardt, H. Hermanns, J. Krčál, G. Nies, and M. Stenger, "Battery-Aware Scheduling in Low Orbit: The GomX–3 Case," in </w:t>
      </w:r>
      <w:r w:rsidRPr="002431AA">
        <w:rPr>
          <w:i/>
          <w:sz w:val="20"/>
          <w:szCs w:val="20"/>
        </w:rPr>
        <w:t>FM 2016: Formal Methods: 21st International Symposium, Limassol, Cyprus, November 9-11, 2016, Proceedings 21</w:t>
      </w:r>
      <w:r w:rsidRPr="002431AA">
        <w:rPr>
          <w:sz w:val="20"/>
          <w:szCs w:val="20"/>
        </w:rPr>
        <w:t>, 2016, pp. 559-576.</w:t>
      </w:r>
    </w:p>
    <w:p w14:paraId="6D91F386" w14:textId="59262071" w:rsidR="00A1111F" w:rsidRPr="002431AA" w:rsidRDefault="00A1111F" w:rsidP="002431AA">
      <w:pPr>
        <w:pStyle w:val="EndNoteBibliography"/>
        <w:ind w:left="720" w:hanging="720"/>
        <w:rPr>
          <w:sz w:val="20"/>
          <w:szCs w:val="20"/>
        </w:rPr>
      </w:pPr>
      <w:r w:rsidRPr="002431AA">
        <w:rPr>
          <w:sz w:val="20"/>
          <w:szCs w:val="20"/>
        </w:rPr>
        <w:t>[62]</w:t>
      </w:r>
      <w:r w:rsidRPr="002431AA">
        <w:rPr>
          <w:sz w:val="20"/>
          <w:szCs w:val="20"/>
        </w:rPr>
        <w:tab/>
      </w:r>
      <w:r w:rsidR="009D1DD4" w:rsidRPr="002431AA">
        <w:rPr>
          <w:sz w:val="20"/>
          <w:szCs w:val="20"/>
        </w:rPr>
        <w:t xml:space="preserve">B. Niels, (2016, October, 10) </w:t>
      </w:r>
      <w:r w:rsidRPr="002431AA">
        <w:rPr>
          <w:sz w:val="20"/>
          <w:szCs w:val="20"/>
        </w:rPr>
        <w:t>"ESA and GomSpace Sign Contract to Launch Advanced Nanosatellite,"</w:t>
      </w:r>
      <w:r w:rsidR="009D1DD4" w:rsidRPr="002431AA">
        <w:rPr>
          <w:sz w:val="20"/>
          <w:szCs w:val="20"/>
        </w:rPr>
        <w:t xml:space="preserve"> </w:t>
      </w:r>
      <w:r w:rsidRPr="002431AA">
        <w:rPr>
          <w:sz w:val="20"/>
          <w:szCs w:val="20"/>
        </w:rPr>
        <w:t xml:space="preserve"> </w:t>
      </w:r>
      <w:r w:rsidR="009D1DD4" w:rsidRPr="002431AA">
        <w:rPr>
          <w:sz w:val="20"/>
          <w:szCs w:val="20"/>
        </w:rPr>
        <w:t>Available: https://gomspace.com/news/esa-and-gomspace-sign-contract-to-launch-adva.aspx DOI: (2017, May, 16)</w:t>
      </w:r>
    </w:p>
    <w:p w14:paraId="71F65832" w14:textId="66F968CD" w:rsidR="00A1111F" w:rsidRPr="002431AA" w:rsidRDefault="00A1111F" w:rsidP="002431AA">
      <w:pPr>
        <w:pStyle w:val="EndNoteBibliography"/>
        <w:ind w:left="720" w:hanging="720"/>
        <w:rPr>
          <w:sz w:val="20"/>
          <w:szCs w:val="20"/>
        </w:rPr>
      </w:pPr>
      <w:r w:rsidRPr="002431AA">
        <w:rPr>
          <w:sz w:val="20"/>
          <w:szCs w:val="20"/>
        </w:rPr>
        <w:t>[63]</w:t>
      </w:r>
      <w:r w:rsidRPr="002431AA">
        <w:rPr>
          <w:sz w:val="20"/>
          <w:szCs w:val="20"/>
        </w:rPr>
        <w:tab/>
        <w:t>M. Villa, A. Martinez, and A. Petro, "Cubesat Proximity Operat</w:t>
      </w:r>
      <w:r w:rsidR="009D1DD4" w:rsidRPr="002431AA">
        <w:rPr>
          <w:sz w:val="20"/>
          <w:szCs w:val="20"/>
        </w:rPr>
        <w:t xml:space="preserve">ions Demonstration (CPOD)," </w:t>
      </w:r>
      <w:r w:rsidR="009D1DD4" w:rsidRPr="002431AA">
        <w:rPr>
          <w:i/>
          <w:sz w:val="20"/>
          <w:szCs w:val="20"/>
        </w:rPr>
        <w:t>Aerospace Conference, IEEE</w:t>
      </w:r>
      <w:r w:rsidR="009D1DD4" w:rsidRPr="002431AA">
        <w:rPr>
          <w:sz w:val="20"/>
          <w:szCs w:val="20"/>
        </w:rPr>
        <w:t>, 2015</w:t>
      </w:r>
      <w:r w:rsidRPr="002431AA">
        <w:rPr>
          <w:sz w:val="20"/>
          <w:szCs w:val="20"/>
        </w:rPr>
        <w:t>.</w:t>
      </w:r>
    </w:p>
    <w:p w14:paraId="0BBC6BD5" w14:textId="42D168FF" w:rsidR="00A1111F" w:rsidRPr="002431AA" w:rsidRDefault="00A1111F" w:rsidP="002431AA">
      <w:pPr>
        <w:pStyle w:val="EndNoteBibliography"/>
        <w:ind w:left="720" w:hanging="720"/>
        <w:rPr>
          <w:sz w:val="20"/>
          <w:szCs w:val="20"/>
        </w:rPr>
      </w:pPr>
      <w:r w:rsidRPr="002431AA">
        <w:rPr>
          <w:sz w:val="20"/>
          <w:szCs w:val="20"/>
        </w:rPr>
        <w:t>[64]</w:t>
      </w:r>
      <w:r w:rsidRPr="002431AA">
        <w:rPr>
          <w:sz w:val="20"/>
          <w:szCs w:val="20"/>
        </w:rPr>
        <w:tab/>
        <w:t>D. Cecil, "Potential Future NASA Satellite Data and Applications for Tropical Cyclones,"</w:t>
      </w:r>
      <w:r w:rsidR="009D1DD4" w:rsidRPr="002431AA">
        <w:rPr>
          <w:sz w:val="20"/>
          <w:szCs w:val="20"/>
        </w:rPr>
        <w:t xml:space="preserve"> </w:t>
      </w:r>
      <w:r w:rsidR="009D1DD4" w:rsidRPr="002431AA">
        <w:rPr>
          <w:i/>
          <w:sz w:val="20"/>
          <w:szCs w:val="20"/>
        </w:rPr>
        <w:t>NASA NTRS</w:t>
      </w:r>
      <w:r w:rsidRPr="002431AA">
        <w:rPr>
          <w:sz w:val="20"/>
          <w:szCs w:val="20"/>
        </w:rPr>
        <w:t xml:space="preserve"> 2016.</w:t>
      </w:r>
    </w:p>
    <w:p w14:paraId="61CD52B0" w14:textId="77777777" w:rsidR="00A1111F" w:rsidRPr="002431AA" w:rsidRDefault="00A1111F" w:rsidP="002431AA">
      <w:pPr>
        <w:pStyle w:val="EndNoteBibliography"/>
        <w:ind w:left="720" w:hanging="720"/>
        <w:rPr>
          <w:sz w:val="20"/>
          <w:szCs w:val="20"/>
        </w:rPr>
      </w:pPr>
      <w:r w:rsidRPr="002431AA">
        <w:rPr>
          <w:sz w:val="20"/>
          <w:szCs w:val="20"/>
        </w:rPr>
        <w:t>[65]</w:t>
      </w:r>
      <w:r w:rsidRPr="002431AA">
        <w:rPr>
          <w:sz w:val="20"/>
          <w:szCs w:val="20"/>
        </w:rPr>
        <w:tab/>
        <w:t xml:space="preserve">E. Gill, P. Sundaramoorthy, J. Bouwmeester, B. Zandbergen, and R. Reinhard, "Formation flying within a constellation of nano-satellites: The QB50 mission," </w:t>
      </w:r>
      <w:r w:rsidRPr="002431AA">
        <w:rPr>
          <w:i/>
          <w:sz w:val="20"/>
          <w:szCs w:val="20"/>
        </w:rPr>
        <w:t xml:space="preserve">Acta Astronautica, </w:t>
      </w:r>
      <w:r w:rsidRPr="002431AA">
        <w:rPr>
          <w:sz w:val="20"/>
          <w:szCs w:val="20"/>
        </w:rPr>
        <w:t>vol. 82, pp. 110-117, 2013.</w:t>
      </w:r>
    </w:p>
    <w:p w14:paraId="5CE6E9B1" w14:textId="77777777" w:rsidR="00A1111F" w:rsidRPr="002431AA" w:rsidRDefault="00A1111F" w:rsidP="002431AA">
      <w:pPr>
        <w:pStyle w:val="EndNoteBibliography"/>
        <w:ind w:left="720" w:hanging="720"/>
        <w:rPr>
          <w:sz w:val="20"/>
          <w:szCs w:val="20"/>
        </w:rPr>
      </w:pPr>
      <w:r w:rsidRPr="002431AA">
        <w:rPr>
          <w:sz w:val="20"/>
          <w:szCs w:val="20"/>
        </w:rPr>
        <w:t>[66]</w:t>
      </w:r>
      <w:r w:rsidRPr="002431AA">
        <w:rPr>
          <w:sz w:val="20"/>
          <w:szCs w:val="20"/>
        </w:rPr>
        <w:tab/>
        <w:t xml:space="preserve">T. Rault, A. Bouabdallah, and Y. Challal, "Energy efficiency in wireless sensor networks: A top-down survey," </w:t>
      </w:r>
      <w:r w:rsidRPr="002431AA">
        <w:rPr>
          <w:i/>
          <w:sz w:val="20"/>
          <w:szCs w:val="20"/>
        </w:rPr>
        <w:t xml:space="preserve">Computer Networks, </w:t>
      </w:r>
      <w:r w:rsidRPr="002431AA">
        <w:rPr>
          <w:sz w:val="20"/>
          <w:szCs w:val="20"/>
        </w:rPr>
        <w:t>vol. 67, pp. 104-122, 2014.</w:t>
      </w:r>
    </w:p>
    <w:p w14:paraId="44A6FCC0" w14:textId="77777777" w:rsidR="00A1111F" w:rsidRPr="002431AA" w:rsidRDefault="00A1111F" w:rsidP="002431AA">
      <w:pPr>
        <w:pStyle w:val="EndNoteBibliography"/>
        <w:ind w:left="720" w:hanging="720"/>
        <w:rPr>
          <w:sz w:val="20"/>
          <w:szCs w:val="20"/>
        </w:rPr>
      </w:pPr>
      <w:r w:rsidRPr="002431AA">
        <w:rPr>
          <w:sz w:val="20"/>
          <w:szCs w:val="20"/>
        </w:rPr>
        <w:t>[67]</w:t>
      </w:r>
      <w:r w:rsidRPr="002431AA">
        <w:rPr>
          <w:sz w:val="20"/>
          <w:szCs w:val="20"/>
        </w:rPr>
        <w:tab/>
        <w:t>J. Zheng and M. J. Lee, "A comprehensive performance study of IEEE 802.15. 4," ed: IEEE Press book Los Alamitos, 2004.</w:t>
      </w:r>
    </w:p>
    <w:p w14:paraId="5A041187" w14:textId="77777777" w:rsidR="00A1111F" w:rsidRPr="002431AA" w:rsidRDefault="00A1111F" w:rsidP="002431AA">
      <w:pPr>
        <w:pStyle w:val="EndNoteBibliography"/>
        <w:ind w:left="720" w:hanging="720"/>
        <w:rPr>
          <w:sz w:val="20"/>
          <w:szCs w:val="20"/>
        </w:rPr>
      </w:pPr>
      <w:r w:rsidRPr="002431AA">
        <w:rPr>
          <w:sz w:val="20"/>
          <w:szCs w:val="20"/>
        </w:rPr>
        <w:t>[68]</w:t>
      </w:r>
      <w:r w:rsidRPr="002431AA">
        <w:rPr>
          <w:sz w:val="20"/>
          <w:szCs w:val="20"/>
        </w:rPr>
        <w:tab/>
        <w:t xml:space="preserve">C. Gomez, J. Oller, and J. Paradells, "Overview and evaluation of bluetooth low energy: An emerging low-power wireless technology," </w:t>
      </w:r>
      <w:r w:rsidRPr="002431AA">
        <w:rPr>
          <w:i/>
          <w:sz w:val="20"/>
          <w:szCs w:val="20"/>
        </w:rPr>
        <w:t xml:space="preserve">Sensors, </w:t>
      </w:r>
      <w:r w:rsidRPr="002431AA">
        <w:rPr>
          <w:sz w:val="20"/>
          <w:szCs w:val="20"/>
        </w:rPr>
        <w:t>vol. 12, pp. 11734-11753, 2012.</w:t>
      </w:r>
    </w:p>
    <w:p w14:paraId="6A8CA5F9" w14:textId="77777777" w:rsidR="00A1111F" w:rsidRPr="002431AA" w:rsidRDefault="00A1111F" w:rsidP="002431AA">
      <w:pPr>
        <w:pStyle w:val="EndNoteBibliography"/>
        <w:ind w:left="720" w:hanging="720"/>
        <w:rPr>
          <w:sz w:val="20"/>
          <w:szCs w:val="20"/>
        </w:rPr>
      </w:pPr>
      <w:r w:rsidRPr="002431AA">
        <w:rPr>
          <w:sz w:val="20"/>
          <w:szCs w:val="20"/>
        </w:rPr>
        <w:t>[69]</w:t>
      </w:r>
      <w:r w:rsidRPr="002431AA">
        <w:rPr>
          <w:sz w:val="20"/>
          <w:szCs w:val="20"/>
        </w:rPr>
        <w:tab/>
        <w:t xml:space="preserve">N. Accettura, L. A. Grieco, G. Boggia, and P. Camarda, "Performance analysis of the RPL routing protocol," in </w:t>
      </w:r>
      <w:r w:rsidRPr="002431AA">
        <w:rPr>
          <w:i/>
          <w:sz w:val="20"/>
          <w:szCs w:val="20"/>
        </w:rPr>
        <w:t>Mechatronics (ICM), 2011 IEEE International Conference on</w:t>
      </w:r>
      <w:r w:rsidRPr="002431AA">
        <w:rPr>
          <w:sz w:val="20"/>
          <w:szCs w:val="20"/>
        </w:rPr>
        <w:t>, 2011, pp. 767-772.</w:t>
      </w:r>
    </w:p>
    <w:p w14:paraId="14BE59CC" w14:textId="77777777" w:rsidR="00A1111F" w:rsidRPr="002431AA" w:rsidRDefault="00A1111F" w:rsidP="002431AA">
      <w:pPr>
        <w:pStyle w:val="EndNoteBibliography"/>
        <w:ind w:left="720" w:hanging="720"/>
        <w:rPr>
          <w:sz w:val="20"/>
          <w:szCs w:val="20"/>
        </w:rPr>
      </w:pPr>
      <w:r w:rsidRPr="002431AA">
        <w:rPr>
          <w:sz w:val="20"/>
          <w:szCs w:val="20"/>
        </w:rPr>
        <w:t>[70]</w:t>
      </w:r>
      <w:r w:rsidRPr="002431AA">
        <w:rPr>
          <w:sz w:val="20"/>
          <w:szCs w:val="20"/>
        </w:rPr>
        <w:tab/>
        <w:t xml:space="preserve">P. T. A. Quang and D.-S. Kim, "Throughput-aware routing for industrial sensor networks: Application to ISA100. 11a," </w:t>
      </w:r>
      <w:r w:rsidRPr="002431AA">
        <w:rPr>
          <w:i/>
          <w:sz w:val="20"/>
          <w:szCs w:val="20"/>
        </w:rPr>
        <w:t xml:space="preserve">IEEE Transactions on Industrial Informatics, </w:t>
      </w:r>
      <w:r w:rsidRPr="002431AA">
        <w:rPr>
          <w:sz w:val="20"/>
          <w:szCs w:val="20"/>
        </w:rPr>
        <w:t>vol. 10, pp. 351-363, 2014.</w:t>
      </w:r>
    </w:p>
    <w:p w14:paraId="4EF080C5" w14:textId="77777777" w:rsidR="00A1111F" w:rsidRPr="002431AA" w:rsidRDefault="00A1111F" w:rsidP="002431AA">
      <w:pPr>
        <w:pStyle w:val="EndNoteBibliography"/>
        <w:ind w:left="720" w:hanging="720"/>
        <w:rPr>
          <w:sz w:val="20"/>
          <w:szCs w:val="20"/>
        </w:rPr>
      </w:pPr>
      <w:r w:rsidRPr="002431AA">
        <w:rPr>
          <w:sz w:val="20"/>
          <w:szCs w:val="20"/>
        </w:rPr>
        <w:t>[71]</w:t>
      </w:r>
      <w:r w:rsidRPr="002431AA">
        <w:rPr>
          <w:sz w:val="20"/>
          <w:szCs w:val="20"/>
        </w:rPr>
        <w:tab/>
        <w:t xml:space="preserve">L. D. Mendes and J. J. Rodrigues, "A survey on cross-layer solutions for wireless sensor networks," </w:t>
      </w:r>
      <w:r w:rsidRPr="002431AA">
        <w:rPr>
          <w:i/>
          <w:sz w:val="20"/>
          <w:szCs w:val="20"/>
        </w:rPr>
        <w:t xml:space="preserve">Journal of Network and Computer Applications, </w:t>
      </w:r>
      <w:r w:rsidRPr="002431AA">
        <w:rPr>
          <w:sz w:val="20"/>
          <w:szCs w:val="20"/>
        </w:rPr>
        <w:t>vol. 34, pp. 523-534, 2011.</w:t>
      </w:r>
    </w:p>
    <w:p w14:paraId="4DCCC07F" w14:textId="77777777" w:rsidR="00A1111F" w:rsidRPr="002431AA" w:rsidRDefault="00A1111F" w:rsidP="002431AA">
      <w:pPr>
        <w:pStyle w:val="EndNoteBibliography"/>
        <w:ind w:left="720" w:hanging="720"/>
        <w:rPr>
          <w:sz w:val="20"/>
          <w:szCs w:val="20"/>
        </w:rPr>
      </w:pPr>
      <w:r w:rsidRPr="002431AA">
        <w:rPr>
          <w:sz w:val="20"/>
          <w:szCs w:val="20"/>
        </w:rPr>
        <w:t>[72]</w:t>
      </w:r>
      <w:r w:rsidRPr="002431AA">
        <w:rPr>
          <w:sz w:val="20"/>
          <w:szCs w:val="20"/>
        </w:rPr>
        <w:tab/>
        <w:t xml:space="preserve">G. Miao, N. Himayat, Y. G. Li, and A. Swami, "Cross‐layer optimization for energy‐efficient wireless communications: a survey," </w:t>
      </w:r>
      <w:r w:rsidRPr="002431AA">
        <w:rPr>
          <w:i/>
          <w:sz w:val="20"/>
          <w:szCs w:val="20"/>
        </w:rPr>
        <w:t xml:space="preserve">Wireless Communications and Mobile Computing, </w:t>
      </w:r>
      <w:r w:rsidRPr="002431AA">
        <w:rPr>
          <w:sz w:val="20"/>
          <w:szCs w:val="20"/>
        </w:rPr>
        <w:t>vol. 9, pp. 529-542, 2009.</w:t>
      </w:r>
    </w:p>
    <w:p w14:paraId="5A9CBBE8" w14:textId="77777777" w:rsidR="00A1111F" w:rsidRPr="002431AA" w:rsidRDefault="00A1111F" w:rsidP="002431AA">
      <w:pPr>
        <w:pStyle w:val="EndNoteBibliography"/>
        <w:ind w:left="720" w:hanging="720"/>
        <w:rPr>
          <w:sz w:val="20"/>
          <w:szCs w:val="20"/>
        </w:rPr>
      </w:pPr>
      <w:r w:rsidRPr="002431AA">
        <w:rPr>
          <w:sz w:val="20"/>
          <w:szCs w:val="20"/>
        </w:rPr>
        <w:t>[73]</w:t>
      </w:r>
      <w:r w:rsidRPr="002431AA">
        <w:rPr>
          <w:sz w:val="20"/>
          <w:szCs w:val="20"/>
        </w:rPr>
        <w:tab/>
        <w:t xml:space="preserve">M. Di Francesco, S. K. Das, and G. Anastasi, "Data collection in wireless sensor networks with mobile elements: A survey," </w:t>
      </w:r>
      <w:r w:rsidRPr="002431AA">
        <w:rPr>
          <w:i/>
          <w:sz w:val="20"/>
          <w:szCs w:val="20"/>
        </w:rPr>
        <w:t xml:space="preserve">ACM Transactions on Sensor Networks (TOSN), </w:t>
      </w:r>
      <w:r w:rsidRPr="002431AA">
        <w:rPr>
          <w:sz w:val="20"/>
          <w:szCs w:val="20"/>
        </w:rPr>
        <w:t>vol. 8, p. 7, 2011.</w:t>
      </w:r>
    </w:p>
    <w:p w14:paraId="7138DEEB" w14:textId="77777777" w:rsidR="00A1111F" w:rsidRPr="002431AA" w:rsidRDefault="00A1111F" w:rsidP="002431AA">
      <w:pPr>
        <w:pStyle w:val="EndNoteBibliography"/>
        <w:ind w:left="720" w:hanging="720"/>
        <w:rPr>
          <w:sz w:val="20"/>
          <w:szCs w:val="20"/>
        </w:rPr>
      </w:pPr>
      <w:r w:rsidRPr="002431AA">
        <w:rPr>
          <w:sz w:val="20"/>
          <w:szCs w:val="20"/>
        </w:rPr>
        <w:lastRenderedPageBreak/>
        <w:t>[74]</w:t>
      </w:r>
      <w:r w:rsidRPr="002431AA">
        <w:rPr>
          <w:sz w:val="20"/>
          <w:szCs w:val="20"/>
        </w:rPr>
        <w:tab/>
        <w:t xml:space="preserve">C. Schurgers, V. Tsiatsis, S. Ganeriwal, and M. Srivastava, "Optimizing sensor networks in the energy-latency-density design space," </w:t>
      </w:r>
      <w:r w:rsidRPr="002431AA">
        <w:rPr>
          <w:i/>
          <w:sz w:val="20"/>
          <w:szCs w:val="20"/>
        </w:rPr>
        <w:t xml:space="preserve">IEEE Transactions on mobile computing, </w:t>
      </w:r>
      <w:r w:rsidRPr="002431AA">
        <w:rPr>
          <w:sz w:val="20"/>
          <w:szCs w:val="20"/>
        </w:rPr>
        <w:t>vol. 99, pp. 70-80, 2002.</w:t>
      </w:r>
    </w:p>
    <w:p w14:paraId="30F5036B" w14:textId="77777777" w:rsidR="00A1111F" w:rsidRPr="002431AA" w:rsidRDefault="00A1111F" w:rsidP="002431AA">
      <w:pPr>
        <w:pStyle w:val="EndNoteBibliography"/>
        <w:ind w:left="720" w:hanging="720"/>
        <w:rPr>
          <w:sz w:val="20"/>
          <w:szCs w:val="20"/>
        </w:rPr>
      </w:pPr>
      <w:r w:rsidRPr="002431AA">
        <w:rPr>
          <w:sz w:val="20"/>
          <w:szCs w:val="20"/>
        </w:rPr>
        <w:t>[75]</w:t>
      </w:r>
      <w:r w:rsidRPr="002431AA">
        <w:rPr>
          <w:sz w:val="20"/>
          <w:szCs w:val="20"/>
        </w:rPr>
        <w:tab/>
        <w:t xml:space="preserve">L. Bölöni and D. Turgut, "Should I send now or send later? A decision‐theoretic approach to transmission scheduling in sensor networks with mobile sinks," </w:t>
      </w:r>
      <w:r w:rsidRPr="002431AA">
        <w:rPr>
          <w:i/>
          <w:sz w:val="20"/>
          <w:szCs w:val="20"/>
        </w:rPr>
        <w:t xml:space="preserve">Wireless Communications and Mobile Computing, </w:t>
      </w:r>
      <w:r w:rsidRPr="002431AA">
        <w:rPr>
          <w:sz w:val="20"/>
          <w:szCs w:val="20"/>
        </w:rPr>
        <w:t>vol. 8, pp. 385-403, 2008.</w:t>
      </w:r>
    </w:p>
    <w:p w14:paraId="4A3CC9FA" w14:textId="77777777" w:rsidR="00A1111F" w:rsidRPr="002431AA" w:rsidRDefault="00A1111F" w:rsidP="002431AA">
      <w:pPr>
        <w:pStyle w:val="EndNoteBibliography"/>
        <w:ind w:left="720" w:hanging="720"/>
        <w:rPr>
          <w:sz w:val="20"/>
          <w:szCs w:val="20"/>
        </w:rPr>
      </w:pPr>
      <w:r w:rsidRPr="002431AA">
        <w:rPr>
          <w:sz w:val="20"/>
          <w:szCs w:val="20"/>
        </w:rPr>
        <w:t>[76]</w:t>
      </w:r>
      <w:r w:rsidRPr="002431AA">
        <w:rPr>
          <w:sz w:val="20"/>
          <w:szCs w:val="20"/>
        </w:rPr>
        <w:tab/>
        <w:t xml:space="preserve">A. Kansal, A. A. Somasundara, D. D. Jea, M. B. Srivastava, and D. Estrin, "Intelligent fluid infrastructure for embedded networks," in </w:t>
      </w:r>
      <w:r w:rsidRPr="002431AA">
        <w:rPr>
          <w:i/>
          <w:sz w:val="20"/>
          <w:szCs w:val="20"/>
        </w:rPr>
        <w:t>Proceedings of the 2nd international conference on Mobile systems, applications, and services</w:t>
      </w:r>
      <w:r w:rsidRPr="002431AA">
        <w:rPr>
          <w:sz w:val="20"/>
          <w:szCs w:val="20"/>
        </w:rPr>
        <w:t>, 2004, pp. 111-124.</w:t>
      </w:r>
    </w:p>
    <w:p w14:paraId="5408A29F" w14:textId="77777777" w:rsidR="00A1111F" w:rsidRPr="002431AA" w:rsidRDefault="00A1111F" w:rsidP="002431AA">
      <w:pPr>
        <w:pStyle w:val="EndNoteBibliography"/>
        <w:ind w:left="720" w:hanging="720"/>
        <w:rPr>
          <w:sz w:val="20"/>
          <w:szCs w:val="20"/>
        </w:rPr>
      </w:pPr>
      <w:r w:rsidRPr="002431AA">
        <w:rPr>
          <w:sz w:val="20"/>
          <w:szCs w:val="20"/>
        </w:rPr>
        <w:t>[77]</w:t>
      </w:r>
      <w:r w:rsidRPr="002431AA">
        <w:rPr>
          <w:sz w:val="20"/>
          <w:szCs w:val="20"/>
        </w:rPr>
        <w:tab/>
        <w:t xml:space="preserve">G. Anastasi, M. Conti, E. Gregori, C. Spagoni, and G. Valente, "Motes sensor networks in dynamic scenarios: an experimental study for pervasive applications in urban environments," </w:t>
      </w:r>
      <w:r w:rsidRPr="002431AA">
        <w:rPr>
          <w:i/>
          <w:sz w:val="20"/>
          <w:szCs w:val="20"/>
        </w:rPr>
        <w:t xml:space="preserve">Journal of Ubiquitous Computing and Intelligence, </w:t>
      </w:r>
      <w:r w:rsidRPr="002431AA">
        <w:rPr>
          <w:sz w:val="20"/>
          <w:szCs w:val="20"/>
        </w:rPr>
        <w:t>vol. 1, pp. 9-16, 2007.</w:t>
      </w:r>
    </w:p>
    <w:p w14:paraId="535654FC" w14:textId="77777777" w:rsidR="00A1111F" w:rsidRPr="002431AA" w:rsidRDefault="00A1111F" w:rsidP="002431AA">
      <w:pPr>
        <w:pStyle w:val="EndNoteBibliography"/>
        <w:ind w:left="720" w:hanging="720"/>
        <w:rPr>
          <w:sz w:val="20"/>
          <w:szCs w:val="20"/>
        </w:rPr>
      </w:pPr>
      <w:r w:rsidRPr="002431AA">
        <w:rPr>
          <w:sz w:val="20"/>
          <w:szCs w:val="20"/>
        </w:rPr>
        <w:t>[78]</w:t>
      </w:r>
      <w:r w:rsidRPr="002431AA">
        <w:rPr>
          <w:sz w:val="20"/>
          <w:szCs w:val="20"/>
        </w:rPr>
        <w:tab/>
        <w:t xml:space="preserve">L. Pelusi, A. Passarella, and M. Conti, "Encoding for Efficient Data Distribution in Multihop Ad Hoc Networks1," </w:t>
      </w:r>
      <w:r w:rsidRPr="002431AA">
        <w:rPr>
          <w:i/>
          <w:sz w:val="20"/>
          <w:szCs w:val="20"/>
        </w:rPr>
        <w:t xml:space="preserve">Algorithms and Protocols for Wireless and Mobile Ad hoc Networks, </w:t>
      </w:r>
      <w:r w:rsidRPr="002431AA">
        <w:rPr>
          <w:sz w:val="20"/>
          <w:szCs w:val="20"/>
        </w:rPr>
        <w:t>p. 87, 2009.</w:t>
      </w:r>
    </w:p>
    <w:p w14:paraId="2737447F" w14:textId="77777777" w:rsidR="00A1111F" w:rsidRPr="002431AA" w:rsidRDefault="00A1111F" w:rsidP="002431AA">
      <w:pPr>
        <w:pStyle w:val="EndNoteBibliography"/>
        <w:ind w:left="720" w:hanging="720"/>
        <w:rPr>
          <w:sz w:val="20"/>
          <w:szCs w:val="20"/>
        </w:rPr>
      </w:pPr>
      <w:r w:rsidRPr="002431AA">
        <w:rPr>
          <w:sz w:val="20"/>
          <w:szCs w:val="20"/>
        </w:rPr>
        <w:t>[79]</w:t>
      </w:r>
      <w:r w:rsidRPr="002431AA">
        <w:rPr>
          <w:sz w:val="20"/>
          <w:szCs w:val="20"/>
        </w:rPr>
        <w:tab/>
        <w:t xml:space="preserve">K. Dantu and G. S. Sukhatme, "Connectivity vs. control: Using directional and positional cues to stabilize routing in robot networks," in </w:t>
      </w:r>
      <w:r w:rsidRPr="002431AA">
        <w:rPr>
          <w:i/>
          <w:sz w:val="20"/>
          <w:szCs w:val="20"/>
        </w:rPr>
        <w:t>Robot Communication and Coordination, 2009. ROBOCOMM'09. Second International Conference on</w:t>
      </w:r>
      <w:r w:rsidRPr="002431AA">
        <w:rPr>
          <w:sz w:val="20"/>
          <w:szCs w:val="20"/>
        </w:rPr>
        <w:t>, 2009, pp. 1-6.</w:t>
      </w:r>
    </w:p>
    <w:p w14:paraId="03163CE5" w14:textId="77777777" w:rsidR="00A1111F" w:rsidRPr="002431AA" w:rsidRDefault="00A1111F" w:rsidP="002431AA">
      <w:pPr>
        <w:pStyle w:val="EndNoteBibliography"/>
        <w:ind w:left="720" w:hanging="720"/>
        <w:rPr>
          <w:sz w:val="20"/>
          <w:szCs w:val="20"/>
        </w:rPr>
      </w:pPr>
      <w:r w:rsidRPr="002431AA">
        <w:rPr>
          <w:sz w:val="20"/>
          <w:szCs w:val="20"/>
        </w:rPr>
        <w:t>[80]</w:t>
      </w:r>
      <w:r w:rsidRPr="002431AA">
        <w:rPr>
          <w:sz w:val="20"/>
          <w:szCs w:val="20"/>
        </w:rPr>
        <w:tab/>
        <w:t xml:space="preserve">K. Akkaya and M. Younis, "Energy-aware routing to a mobile gateway in wireless sensor networks," in </w:t>
      </w:r>
      <w:r w:rsidRPr="002431AA">
        <w:rPr>
          <w:i/>
          <w:sz w:val="20"/>
          <w:szCs w:val="20"/>
        </w:rPr>
        <w:t>Global Telecommunications Conference Workshops, 2004. GlobeCom Workshops 2004. IEEE</w:t>
      </w:r>
      <w:r w:rsidRPr="002431AA">
        <w:rPr>
          <w:sz w:val="20"/>
          <w:szCs w:val="20"/>
        </w:rPr>
        <w:t>, 2004, pp. 16-21.</w:t>
      </w:r>
    </w:p>
    <w:p w14:paraId="7F633B71" w14:textId="77777777" w:rsidR="00A1111F" w:rsidRPr="002431AA" w:rsidRDefault="00A1111F" w:rsidP="002431AA">
      <w:pPr>
        <w:pStyle w:val="EndNoteBibliography"/>
        <w:ind w:left="720" w:hanging="720"/>
        <w:rPr>
          <w:sz w:val="20"/>
          <w:szCs w:val="20"/>
        </w:rPr>
      </w:pPr>
      <w:r w:rsidRPr="002431AA">
        <w:rPr>
          <w:sz w:val="20"/>
          <w:szCs w:val="20"/>
        </w:rPr>
        <w:t>[81]</w:t>
      </w:r>
      <w:r w:rsidRPr="002431AA">
        <w:rPr>
          <w:sz w:val="20"/>
          <w:szCs w:val="20"/>
        </w:rPr>
        <w:tab/>
        <w:t xml:space="preserve">A. A. Somasundara, A. Kansal, D. D. Jea, D. Estrin, and M. B. Srivastava, "Controllably mobile infrastructure for low energy embedded networks," </w:t>
      </w:r>
      <w:r w:rsidRPr="002431AA">
        <w:rPr>
          <w:i/>
          <w:sz w:val="20"/>
          <w:szCs w:val="20"/>
        </w:rPr>
        <w:t xml:space="preserve">IEEE Transactions on Mobile Computing, </w:t>
      </w:r>
      <w:r w:rsidRPr="002431AA">
        <w:rPr>
          <w:sz w:val="20"/>
          <w:szCs w:val="20"/>
        </w:rPr>
        <w:t>vol. 5, pp. 958-973, 2006.</w:t>
      </w:r>
    </w:p>
    <w:p w14:paraId="17212FD9" w14:textId="77777777" w:rsidR="00A1111F" w:rsidRPr="002431AA" w:rsidRDefault="00A1111F" w:rsidP="002431AA">
      <w:pPr>
        <w:pStyle w:val="EndNoteBibliography"/>
        <w:ind w:left="720" w:hanging="720"/>
        <w:rPr>
          <w:sz w:val="20"/>
          <w:szCs w:val="20"/>
        </w:rPr>
      </w:pPr>
      <w:r w:rsidRPr="002431AA">
        <w:rPr>
          <w:sz w:val="20"/>
          <w:szCs w:val="20"/>
        </w:rPr>
        <w:t>[82]</w:t>
      </w:r>
      <w:r w:rsidRPr="002431AA">
        <w:rPr>
          <w:sz w:val="20"/>
          <w:szCs w:val="20"/>
        </w:rPr>
        <w:tab/>
        <w:t xml:space="preserve">S. A. Awwad, C. K. Ng, N. K. Noordin, and M. F. A. Rasid, "Cluster based routing protocol for mobile nodes in wireless sensor network," in </w:t>
      </w:r>
      <w:r w:rsidRPr="002431AA">
        <w:rPr>
          <w:i/>
          <w:sz w:val="20"/>
          <w:szCs w:val="20"/>
        </w:rPr>
        <w:t>Collaborative Technologies and Systems, 2009. CTS'09. International Symposium on</w:t>
      </w:r>
      <w:r w:rsidRPr="002431AA">
        <w:rPr>
          <w:sz w:val="20"/>
          <w:szCs w:val="20"/>
        </w:rPr>
        <w:t>, 2009, pp. 233-241.</w:t>
      </w:r>
    </w:p>
    <w:p w14:paraId="3A37010D" w14:textId="77777777" w:rsidR="00A1111F" w:rsidRPr="002431AA" w:rsidRDefault="00A1111F" w:rsidP="002431AA">
      <w:pPr>
        <w:pStyle w:val="EndNoteBibliography"/>
        <w:ind w:left="720" w:hanging="720"/>
        <w:rPr>
          <w:sz w:val="20"/>
          <w:szCs w:val="20"/>
        </w:rPr>
      </w:pPr>
      <w:r w:rsidRPr="002431AA">
        <w:rPr>
          <w:sz w:val="20"/>
          <w:szCs w:val="20"/>
        </w:rPr>
        <w:t>[83]</w:t>
      </w:r>
      <w:r w:rsidRPr="002431AA">
        <w:rPr>
          <w:sz w:val="20"/>
          <w:szCs w:val="20"/>
        </w:rPr>
        <w:tab/>
        <w:t xml:space="preserve">C. Perkins and I. Chakeres, "Dynamic MANET on-demand (DYMO) routing," </w:t>
      </w:r>
      <w:r w:rsidRPr="002431AA">
        <w:rPr>
          <w:i/>
          <w:sz w:val="20"/>
          <w:szCs w:val="20"/>
        </w:rPr>
        <w:t xml:space="preserve">draft-ietf-manet-dymo-26 (work in progress), </w:t>
      </w:r>
      <w:r w:rsidRPr="002431AA">
        <w:rPr>
          <w:sz w:val="20"/>
          <w:szCs w:val="20"/>
        </w:rPr>
        <w:t>p. 127, 2013.</w:t>
      </w:r>
    </w:p>
    <w:p w14:paraId="3A4B519F" w14:textId="77777777" w:rsidR="00A1111F" w:rsidRPr="002431AA" w:rsidRDefault="00A1111F" w:rsidP="002431AA">
      <w:pPr>
        <w:pStyle w:val="EndNoteBibliography"/>
        <w:ind w:left="720" w:hanging="720"/>
        <w:rPr>
          <w:sz w:val="20"/>
          <w:szCs w:val="20"/>
        </w:rPr>
      </w:pPr>
      <w:r w:rsidRPr="002431AA">
        <w:rPr>
          <w:sz w:val="20"/>
          <w:szCs w:val="20"/>
        </w:rPr>
        <w:t>[84]</w:t>
      </w:r>
      <w:r w:rsidRPr="002431AA">
        <w:rPr>
          <w:sz w:val="20"/>
          <w:szCs w:val="20"/>
        </w:rPr>
        <w:tab/>
        <w:t xml:space="preserve">S. Gao, H. Zhang, and S. K. Das, "Efficient data collection in wireless sensor networks with path-constrained mobile sinks," </w:t>
      </w:r>
      <w:r w:rsidRPr="002431AA">
        <w:rPr>
          <w:i/>
          <w:sz w:val="20"/>
          <w:szCs w:val="20"/>
        </w:rPr>
        <w:t xml:space="preserve">IEEE Transactions on Mobile Computing, </w:t>
      </w:r>
      <w:r w:rsidRPr="002431AA">
        <w:rPr>
          <w:sz w:val="20"/>
          <w:szCs w:val="20"/>
        </w:rPr>
        <w:t>vol. 10, pp. 592-608, 2011.</w:t>
      </w:r>
    </w:p>
    <w:p w14:paraId="391FAB97" w14:textId="77777777" w:rsidR="00A1111F" w:rsidRPr="002431AA" w:rsidRDefault="00A1111F" w:rsidP="002431AA">
      <w:pPr>
        <w:pStyle w:val="EndNoteBibliography"/>
        <w:ind w:left="720" w:hanging="720"/>
        <w:rPr>
          <w:sz w:val="20"/>
          <w:szCs w:val="20"/>
        </w:rPr>
      </w:pPr>
      <w:r w:rsidRPr="002431AA">
        <w:rPr>
          <w:sz w:val="20"/>
          <w:szCs w:val="20"/>
        </w:rPr>
        <w:t>[85]</w:t>
      </w:r>
      <w:r w:rsidRPr="002431AA">
        <w:rPr>
          <w:sz w:val="20"/>
          <w:szCs w:val="20"/>
        </w:rPr>
        <w:tab/>
        <w:t xml:space="preserve">S. Mohseni, R. Hassan, A. Patel, and R. Razali, "Comparative review study of reactive and proactive routing protocols in MANETs," in </w:t>
      </w:r>
      <w:r w:rsidRPr="002431AA">
        <w:rPr>
          <w:i/>
          <w:sz w:val="20"/>
          <w:szCs w:val="20"/>
        </w:rPr>
        <w:t>Digital ecosystems and technologies (DEST), 2010 4th IEEE international conference on</w:t>
      </w:r>
      <w:r w:rsidRPr="002431AA">
        <w:rPr>
          <w:sz w:val="20"/>
          <w:szCs w:val="20"/>
        </w:rPr>
        <w:t>, 2010, pp. 304-309.</w:t>
      </w:r>
    </w:p>
    <w:p w14:paraId="2749A3A2" w14:textId="77777777" w:rsidR="00A1111F" w:rsidRPr="002431AA" w:rsidRDefault="00A1111F" w:rsidP="002431AA">
      <w:pPr>
        <w:pStyle w:val="EndNoteBibliography"/>
        <w:ind w:left="720" w:hanging="720"/>
        <w:rPr>
          <w:sz w:val="20"/>
          <w:szCs w:val="20"/>
        </w:rPr>
      </w:pPr>
      <w:r w:rsidRPr="002431AA">
        <w:rPr>
          <w:sz w:val="20"/>
          <w:szCs w:val="20"/>
        </w:rPr>
        <w:t>[86]</w:t>
      </w:r>
      <w:r w:rsidRPr="002431AA">
        <w:rPr>
          <w:sz w:val="20"/>
          <w:szCs w:val="20"/>
        </w:rPr>
        <w:tab/>
        <w:t>D. Johnson, Y.-c. Hu, and D. Maltz, "The dynamic source routing protocol (DSR) for mobile ad hoc networks for IPv4,"  2070-1721, 2007.</w:t>
      </w:r>
    </w:p>
    <w:p w14:paraId="4BCE6705" w14:textId="77777777" w:rsidR="00A1111F" w:rsidRPr="002431AA" w:rsidRDefault="00A1111F" w:rsidP="002431AA">
      <w:pPr>
        <w:pStyle w:val="EndNoteBibliography"/>
        <w:ind w:left="720" w:hanging="720"/>
        <w:rPr>
          <w:sz w:val="20"/>
          <w:szCs w:val="20"/>
        </w:rPr>
      </w:pPr>
      <w:r w:rsidRPr="002431AA">
        <w:rPr>
          <w:sz w:val="20"/>
          <w:szCs w:val="20"/>
        </w:rPr>
        <w:t>[87]</w:t>
      </w:r>
      <w:r w:rsidRPr="002431AA">
        <w:rPr>
          <w:sz w:val="20"/>
          <w:szCs w:val="20"/>
        </w:rPr>
        <w:tab/>
        <w:t>C. Perkins, E. Belding-Royer, and S. Das, "Ad hoc on-demand distance vector (AODV) routing,"  2070-1721, 2003.</w:t>
      </w:r>
    </w:p>
    <w:p w14:paraId="6FC19D5E" w14:textId="77777777" w:rsidR="00A1111F" w:rsidRPr="002431AA" w:rsidRDefault="00A1111F" w:rsidP="002431AA">
      <w:pPr>
        <w:pStyle w:val="EndNoteBibliography"/>
        <w:ind w:left="720" w:hanging="720"/>
        <w:rPr>
          <w:sz w:val="20"/>
          <w:szCs w:val="20"/>
        </w:rPr>
      </w:pPr>
      <w:r w:rsidRPr="002431AA">
        <w:rPr>
          <w:sz w:val="20"/>
          <w:szCs w:val="20"/>
        </w:rPr>
        <w:lastRenderedPageBreak/>
        <w:t>[88]</w:t>
      </w:r>
      <w:r w:rsidRPr="002431AA">
        <w:rPr>
          <w:sz w:val="20"/>
          <w:szCs w:val="20"/>
        </w:rPr>
        <w:tab/>
        <w:t xml:space="preserve">V. D. Park and M. S. Corson, "A highly adaptive distributed routing algorithm for mobile wireless networks," in </w:t>
      </w:r>
      <w:r w:rsidRPr="002431AA">
        <w:rPr>
          <w:i/>
          <w:sz w:val="20"/>
          <w:szCs w:val="20"/>
        </w:rPr>
        <w:t>INFOCOM'97. Sixteenth Annual Joint Conference of the IEEE Computer and Communications Societies. Driving the Information Revolution., Proceedings IEEE</w:t>
      </w:r>
      <w:r w:rsidRPr="002431AA">
        <w:rPr>
          <w:sz w:val="20"/>
          <w:szCs w:val="20"/>
        </w:rPr>
        <w:t>, 1997, pp. 1405-1413.</w:t>
      </w:r>
    </w:p>
    <w:p w14:paraId="49EF2ACA" w14:textId="77777777" w:rsidR="00A1111F" w:rsidRPr="002431AA" w:rsidRDefault="00A1111F" w:rsidP="002431AA">
      <w:pPr>
        <w:pStyle w:val="EndNoteBibliography"/>
        <w:ind w:left="720" w:hanging="720"/>
        <w:rPr>
          <w:sz w:val="20"/>
          <w:szCs w:val="20"/>
        </w:rPr>
      </w:pPr>
      <w:r w:rsidRPr="002431AA">
        <w:rPr>
          <w:sz w:val="20"/>
          <w:szCs w:val="20"/>
        </w:rPr>
        <w:t>[89]</w:t>
      </w:r>
      <w:r w:rsidRPr="002431AA">
        <w:rPr>
          <w:sz w:val="20"/>
          <w:szCs w:val="20"/>
        </w:rPr>
        <w:tab/>
        <w:t xml:space="preserve">C. E. Perkins and P. Bhagwat, "Highly dynamic destination-sequenced distance-vector routing (DSDV) for mobile computers," in </w:t>
      </w:r>
      <w:r w:rsidRPr="002431AA">
        <w:rPr>
          <w:i/>
          <w:sz w:val="20"/>
          <w:szCs w:val="20"/>
        </w:rPr>
        <w:t>ACM SIGCOMM computer communication review</w:t>
      </w:r>
      <w:r w:rsidRPr="002431AA">
        <w:rPr>
          <w:sz w:val="20"/>
          <w:szCs w:val="20"/>
        </w:rPr>
        <w:t>, 1994, pp. 234-244.</w:t>
      </w:r>
    </w:p>
    <w:p w14:paraId="49A7F318" w14:textId="77777777" w:rsidR="00A1111F" w:rsidRPr="002431AA" w:rsidRDefault="00A1111F" w:rsidP="002431AA">
      <w:pPr>
        <w:pStyle w:val="EndNoteBibliography"/>
        <w:ind w:left="720" w:hanging="720"/>
        <w:rPr>
          <w:sz w:val="20"/>
          <w:szCs w:val="20"/>
        </w:rPr>
      </w:pPr>
      <w:r w:rsidRPr="002431AA">
        <w:rPr>
          <w:sz w:val="20"/>
          <w:szCs w:val="20"/>
        </w:rPr>
        <w:t>[90]</w:t>
      </w:r>
      <w:r w:rsidRPr="002431AA">
        <w:rPr>
          <w:sz w:val="20"/>
          <w:szCs w:val="20"/>
        </w:rPr>
        <w:tab/>
        <w:t xml:space="preserve">S. A. Mohammad, A. Rasheed, and A. Qayyum, "VANET architectures and protocol stacks: a survey," in </w:t>
      </w:r>
      <w:r w:rsidRPr="002431AA">
        <w:rPr>
          <w:i/>
          <w:sz w:val="20"/>
          <w:szCs w:val="20"/>
        </w:rPr>
        <w:t>International Workshop on Communication Technologies for Vehicles</w:t>
      </w:r>
      <w:r w:rsidRPr="002431AA">
        <w:rPr>
          <w:sz w:val="20"/>
          <w:szCs w:val="20"/>
        </w:rPr>
        <w:t>, 2011, pp. 95-105.</w:t>
      </w:r>
    </w:p>
    <w:p w14:paraId="125DC454" w14:textId="77777777" w:rsidR="00A1111F" w:rsidRPr="002431AA" w:rsidRDefault="00A1111F" w:rsidP="002431AA">
      <w:pPr>
        <w:pStyle w:val="EndNoteBibliography"/>
        <w:ind w:left="720" w:hanging="720"/>
        <w:rPr>
          <w:sz w:val="20"/>
          <w:szCs w:val="20"/>
        </w:rPr>
      </w:pPr>
      <w:r w:rsidRPr="002431AA">
        <w:rPr>
          <w:sz w:val="20"/>
          <w:szCs w:val="20"/>
        </w:rPr>
        <w:t>[91]</w:t>
      </w:r>
      <w:r w:rsidRPr="002431AA">
        <w:rPr>
          <w:sz w:val="20"/>
          <w:szCs w:val="20"/>
        </w:rPr>
        <w:tab/>
        <w:t xml:space="preserve">T. L. Willke, P. Tientrakool, and N. F. Maxemchuk, "A survey of inter-vehicle communication protocols and their applications," </w:t>
      </w:r>
      <w:r w:rsidRPr="002431AA">
        <w:rPr>
          <w:i/>
          <w:sz w:val="20"/>
          <w:szCs w:val="20"/>
        </w:rPr>
        <w:t xml:space="preserve">IEEE Communications Surveys &amp; Tutorials, </w:t>
      </w:r>
      <w:r w:rsidRPr="002431AA">
        <w:rPr>
          <w:sz w:val="20"/>
          <w:szCs w:val="20"/>
        </w:rPr>
        <w:t>vol. 11, 2009.</w:t>
      </w:r>
    </w:p>
    <w:p w14:paraId="195CB5FB" w14:textId="77777777" w:rsidR="00A1111F" w:rsidRPr="002431AA" w:rsidRDefault="00A1111F" w:rsidP="002431AA">
      <w:pPr>
        <w:pStyle w:val="EndNoteBibliography"/>
        <w:ind w:left="720" w:hanging="720"/>
        <w:rPr>
          <w:sz w:val="20"/>
          <w:szCs w:val="20"/>
        </w:rPr>
      </w:pPr>
      <w:r w:rsidRPr="002431AA">
        <w:rPr>
          <w:sz w:val="20"/>
          <w:szCs w:val="20"/>
        </w:rPr>
        <w:t>[92]</w:t>
      </w:r>
      <w:r w:rsidRPr="002431AA">
        <w:rPr>
          <w:sz w:val="20"/>
          <w:szCs w:val="20"/>
        </w:rPr>
        <w:tab/>
        <w:t xml:space="preserve">I. Bekmezci, O. K. Sahingoz, and Ş. Temel, "Flying ad-hoc networks (FANETs): A survey," </w:t>
      </w:r>
      <w:r w:rsidRPr="002431AA">
        <w:rPr>
          <w:i/>
          <w:sz w:val="20"/>
          <w:szCs w:val="20"/>
        </w:rPr>
        <w:t xml:space="preserve">Ad Hoc Networks, </w:t>
      </w:r>
      <w:r w:rsidRPr="002431AA">
        <w:rPr>
          <w:sz w:val="20"/>
          <w:szCs w:val="20"/>
        </w:rPr>
        <w:t>vol. 11, pp. 1254-1270, 2013.</w:t>
      </w:r>
    </w:p>
    <w:p w14:paraId="525F94C6" w14:textId="77777777" w:rsidR="00A1111F" w:rsidRPr="002431AA" w:rsidRDefault="00A1111F" w:rsidP="002431AA">
      <w:pPr>
        <w:pStyle w:val="EndNoteBibliography"/>
        <w:ind w:left="720" w:hanging="720"/>
        <w:rPr>
          <w:sz w:val="20"/>
          <w:szCs w:val="20"/>
        </w:rPr>
      </w:pPr>
      <w:r w:rsidRPr="002431AA">
        <w:rPr>
          <w:sz w:val="20"/>
          <w:szCs w:val="20"/>
        </w:rPr>
        <w:t>[93]</w:t>
      </w:r>
      <w:r w:rsidRPr="002431AA">
        <w:rPr>
          <w:sz w:val="20"/>
          <w:szCs w:val="20"/>
        </w:rPr>
        <w:tab/>
        <w:t xml:space="preserve">J. H. Forsmann, R. E. Hiromoto, and J. Svoboda, "A time-slotted on-demand routing protocol for mobile ad hoc unmanned vehicle systems," in </w:t>
      </w:r>
      <w:r w:rsidRPr="002431AA">
        <w:rPr>
          <w:i/>
          <w:sz w:val="20"/>
          <w:szCs w:val="20"/>
        </w:rPr>
        <w:t>Defense and Security Symposium</w:t>
      </w:r>
      <w:r w:rsidRPr="002431AA">
        <w:rPr>
          <w:sz w:val="20"/>
          <w:szCs w:val="20"/>
        </w:rPr>
        <w:t>, 2007, pp. 65611P-65611P-11.</w:t>
      </w:r>
    </w:p>
    <w:p w14:paraId="26E4FE84" w14:textId="77777777" w:rsidR="00A1111F" w:rsidRPr="002431AA" w:rsidRDefault="00A1111F" w:rsidP="002431AA">
      <w:pPr>
        <w:pStyle w:val="EndNoteBibliography"/>
        <w:ind w:left="720" w:hanging="720"/>
        <w:rPr>
          <w:sz w:val="20"/>
          <w:szCs w:val="20"/>
        </w:rPr>
      </w:pPr>
      <w:r w:rsidRPr="002431AA">
        <w:rPr>
          <w:sz w:val="20"/>
          <w:szCs w:val="20"/>
        </w:rPr>
        <w:t>[94]</w:t>
      </w:r>
      <w:r w:rsidRPr="002431AA">
        <w:rPr>
          <w:sz w:val="20"/>
          <w:szCs w:val="20"/>
        </w:rPr>
        <w:tab/>
        <w:t xml:space="preserve">B. Karp and H.-T. Kung, "GPSR: Greedy perimeter stateless routing for wireless networks," in </w:t>
      </w:r>
      <w:r w:rsidRPr="002431AA">
        <w:rPr>
          <w:i/>
          <w:sz w:val="20"/>
          <w:szCs w:val="20"/>
        </w:rPr>
        <w:t>Proceedings of the 6th annual international conference on Mobile computing and networking</w:t>
      </w:r>
      <w:r w:rsidRPr="002431AA">
        <w:rPr>
          <w:sz w:val="20"/>
          <w:szCs w:val="20"/>
        </w:rPr>
        <w:t>, 2000, pp. 243-254.</w:t>
      </w:r>
    </w:p>
    <w:p w14:paraId="03F6E7F3" w14:textId="77777777" w:rsidR="00A1111F" w:rsidRPr="002431AA" w:rsidRDefault="00A1111F" w:rsidP="002431AA">
      <w:pPr>
        <w:pStyle w:val="EndNoteBibliography"/>
        <w:ind w:left="720" w:hanging="720"/>
        <w:rPr>
          <w:sz w:val="20"/>
          <w:szCs w:val="20"/>
        </w:rPr>
      </w:pPr>
      <w:r w:rsidRPr="002431AA">
        <w:rPr>
          <w:sz w:val="20"/>
          <w:szCs w:val="20"/>
        </w:rPr>
        <w:t>[95]</w:t>
      </w:r>
      <w:r w:rsidRPr="002431AA">
        <w:rPr>
          <w:sz w:val="20"/>
          <w:szCs w:val="20"/>
        </w:rPr>
        <w:tab/>
        <w:t xml:space="preserve">A. I. Alshabtat, L. Dong, J. Li, and F. Yang, "Low latency routing algorithm for unmanned aerial vehicles ad-hoc networks," </w:t>
      </w:r>
      <w:r w:rsidRPr="002431AA">
        <w:rPr>
          <w:i/>
          <w:sz w:val="20"/>
          <w:szCs w:val="20"/>
        </w:rPr>
        <w:t xml:space="preserve">International Journal of Electrical and Computer Engineering, </w:t>
      </w:r>
      <w:r w:rsidRPr="002431AA">
        <w:rPr>
          <w:sz w:val="20"/>
          <w:szCs w:val="20"/>
        </w:rPr>
        <w:t>vol. 6, pp. 48-54, 2010.</w:t>
      </w:r>
    </w:p>
    <w:p w14:paraId="105408CE" w14:textId="165D7A54" w:rsidR="00A1111F" w:rsidRPr="002431AA" w:rsidRDefault="00A1111F" w:rsidP="002431AA">
      <w:pPr>
        <w:pStyle w:val="EndNoteBibliography"/>
        <w:ind w:left="720" w:hanging="720"/>
        <w:rPr>
          <w:sz w:val="20"/>
          <w:szCs w:val="20"/>
        </w:rPr>
      </w:pPr>
      <w:r w:rsidRPr="002431AA">
        <w:rPr>
          <w:sz w:val="20"/>
          <w:szCs w:val="20"/>
        </w:rPr>
        <w:t>[96]</w:t>
      </w:r>
      <w:r w:rsidRPr="002431AA">
        <w:rPr>
          <w:sz w:val="20"/>
          <w:szCs w:val="20"/>
        </w:rPr>
        <w:tab/>
        <w:t>S. Chaumette, R. Laplace, C. Mazel, R. Mirault, A. Dunand, Y. Lecoutre</w:t>
      </w:r>
      <w:r w:rsidRPr="002431AA">
        <w:rPr>
          <w:i/>
          <w:sz w:val="20"/>
          <w:szCs w:val="20"/>
        </w:rPr>
        <w:t>, et al.</w:t>
      </w:r>
      <w:r w:rsidRPr="002431AA">
        <w:rPr>
          <w:sz w:val="20"/>
          <w:szCs w:val="20"/>
        </w:rPr>
        <w:t xml:space="preserve">, "Carus, an operational retasking application for a swarm of autonomous uavs: First return on experience," in </w:t>
      </w:r>
      <w:r w:rsidR="00A5420A" w:rsidRPr="002431AA">
        <w:rPr>
          <w:i/>
          <w:sz w:val="20"/>
          <w:szCs w:val="20"/>
        </w:rPr>
        <w:t>Military Communications Conference, 2011-Milcom 2011</w:t>
      </w:r>
      <w:r w:rsidRPr="002431AA">
        <w:rPr>
          <w:sz w:val="20"/>
          <w:szCs w:val="20"/>
        </w:rPr>
        <w:t>, 2011, pp. 2003-2010.</w:t>
      </w:r>
    </w:p>
    <w:p w14:paraId="4668259C" w14:textId="77777777" w:rsidR="00A1111F" w:rsidRPr="002431AA" w:rsidRDefault="00A1111F" w:rsidP="002431AA">
      <w:pPr>
        <w:pStyle w:val="EndNoteBibliography"/>
        <w:ind w:left="720" w:hanging="720"/>
        <w:rPr>
          <w:sz w:val="20"/>
          <w:szCs w:val="20"/>
        </w:rPr>
      </w:pPr>
      <w:r w:rsidRPr="002431AA">
        <w:rPr>
          <w:sz w:val="20"/>
          <w:szCs w:val="20"/>
        </w:rPr>
        <w:t>[97]</w:t>
      </w:r>
      <w:r w:rsidRPr="002431AA">
        <w:rPr>
          <w:sz w:val="20"/>
          <w:szCs w:val="20"/>
        </w:rPr>
        <w:tab/>
        <w:t xml:space="preserve">W. Huba and N. Shenoy, "Airborne surveillance networks with directional antennas," in </w:t>
      </w:r>
      <w:r w:rsidRPr="002431AA">
        <w:rPr>
          <w:i/>
          <w:sz w:val="20"/>
          <w:szCs w:val="20"/>
        </w:rPr>
        <w:t>IARIA International conference on Computers and network Systems, ICNS</w:t>
      </w:r>
      <w:r w:rsidRPr="002431AA">
        <w:rPr>
          <w:sz w:val="20"/>
          <w:szCs w:val="20"/>
        </w:rPr>
        <w:t>, 2012.</w:t>
      </w:r>
    </w:p>
    <w:p w14:paraId="1B387214" w14:textId="77777777" w:rsidR="00A1111F" w:rsidRPr="002431AA" w:rsidRDefault="00A1111F" w:rsidP="002431AA">
      <w:pPr>
        <w:pStyle w:val="EndNoteBibliography"/>
        <w:ind w:left="720" w:hanging="720"/>
        <w:rPr>
          <w:sz w:val="20"/>
          <w:szCs w:val="20"/>
        </w:rPr>
      </w:pPr>
      <w:r w:rsidRPr="002431AA">
        <w:rPr>
          <w:sz w:val="20"/>
          <w:szCs w:val="20"/>
        </w:rPr>
        <w:t>[98]</w:t>
      </w:r>
      <w:r w:rsidRPr="002431AA">
        <w:rPr>
          <w:sz w:val="20"/>
          <w:szCs w:val="20"/>
        </w:rPr>
        <w:tab/>
        <w:t xml:space="preserve">A. I. Alshbatat and L. Dong, "Cross layer design for mobile ad-hoc unmanned aerial vehicle communication networks," in </w:t>
      </w:r>
      <w:r w:rsidRPr="002431AA">
        <w:rPr>
          <w:i/>
          <w:sz w:val="20"/>
          <w:szCs w:val="20"/>
        </w:rPr>
        <w:t>Networking, Sensing and Control (ICNSC), 2010 International Conference on</w:t>
      </w:r>
      <w:r w:rsidRPr="002431AA">
        <w:rPr>
          <w:sz w:val="20"/>
          <w:szCs w:val="20"/>
        </w:rPr>
        <w:t>, 2010, pp. 331-336.</w:t>
      </w:r>
    </w:p>
    <w:p w14:paraId="275A14E0" w14:textId="2D8B1FE3" w:rsidR="00A1111F" w:rsidRPr="002431AA" w:rsidRDefault="00A1111F" w:rsidP="002431AA">
      <w:pPr>
        <w:pStyle w:val="EndNoteBibliography"/>
        <w:ind w:left="720" w:hanging="720"/>
        <w:rPr>
          <w:sz w:val="20"/>
          <w:szCs w:val="20"/>
        </w:rPr>
      </w:pPr>
      <w:r w:rsidRPr="002431AA">
        <w:rPr>
          <w:sz w:val="20"/>
          <w:szCs w:val="20"/>
        </w:rPr>
        <w:t>[99]</w:t>
      </w:r>
      <w:r w:rsidRPr="002431AA">
        <w:rPr>
          <w:sz w:val="20"/>
          <w:szCs w:val="20"/>
        </w:rPr>
        <w:tab/>
        <w:t xml:space="preserve">O. N. Challa, "CubeSat Cloud: A framework for distributed storage, processing and communication of remote sensing data on cubesat clusters," </w:t>
      </w:r>
      <w:r w:rsidR="00A5420A" w:rsidRPr="002431AA">
        <w:rPr>
          <w:i/>
          <w:sz w:val="20"/>
          <w:szCs w:val="20"/>
        </w:rPr>
        <w:t>University of Florida, ProQuest Dissertations Publishing</w:t>
      </w:r>
      <w:r w:rsidR="00A5420A" w:rsidRPr="002431AA">
        <w:rPr>
          <w:sz w:val="20"/>
          <w:szCs w:val="20"/>
        </w:rPr>
        <w:t>, 2013</w:t>
      </w:r>
      <w:r w:rsidRPr="002431AA">
        <w:rPr>
          <w:sz w:val="20"/>
          <w:szCs w:val="20"/>
        </w:rPr>
        <w:t>.</w:t>
      </w:r>
    </w:p>
    <w:p w14:paraId="611E8111" w14:textId="5323306C" w:rsidR="00A1111F" w:rsidRPr="002431AA" w:rsidRDefault="00A1111F" w:rsidP="002431AA">
      <w:pPr>
        <w:pStyle w:val="EndNoteBibliography"/>
        <w:ind w:left="720" w:hanging="720"/>
        <w:rPr>
          <w:sz w:val="20"/>
          <w:szCs w:val="20"/>
        </w:rPr>
      </w:pPr>
      <w:r w:rsidRPr="002431AA">
        <w:rPr>
          <w:sz w:val="20"/>
          <w:szCs w:val="20"/>
        </w:rPr>
        <w:t>[100]</w:t>
      </w:r>
      <w:r w:rsidRPr="002431AA">
        <w:rPr>
          <w:sz w:val="20"/>
          <w:szCs w:val="20"/>
        </w:rPr>
        <w:tab/>
        <w:t xml:space="preserve">O. N. Challa and J. McNair, "Cubesat torrent: Torrent like distributed communications for cubesat satellite clusters," in </w:t>
      </w:r>
      <w:r w:rsidR="00A5420A" w:rsidRPr="002431AA">
        <w:rPr>
          <w:i/>
          <w:sz w:val="20"/>
          <w:szCs w:val="20"/>
        </w:rPr>
        <w:t>Milcom 2012-2012 Ieee</w:t>
      </w:r>
      <w:r w:rsidRPr="002431AA">
        <w:rPr>
          <w:i/>
          <w:sz w:val="20"/>
          <w:szCs w:val="20"/>
        </w:rPr>
        <w:t xml:space="preserve"> Military Communications Conference</w:t>
      </w:r>
      <w:r w:rsidRPr="002431AA">
        <w:rPr>
          <w:sz w:val="20"/>
          <w:szCs w:val="20"/>
        </w:rPr>
        <w:t>, 2012, pp. 1-6.</w:t>
      </w:r>
    </w:p>
    <w:p w14:paraId="38F6750F" w14:textId="77777777" w:rsidR="00A1111F" w:rsidRPr="002431AA" w:rsidRDefault="00A1111F" w:rsidP="002431AA">
      <w:pPr>
        <w:pStyle w:val="EndNoteBibliography"/>
        <w:ind w:left="720" w:hanging="720"/>
        <w:rPr>
          <w:sz w:val="20"/>
          <w:szCs w:val="20"/>
        </w:rPr>
      </w:pPr>
      <w:r w:rsidRPr="002431AA">
        <w:rPr>
          <w:sz w:val="20"/>
          <w:szCs w:val="20"/>
        </w:rPr>
        <w:t>[101]</w:t>
      </w:r>
      <w:r w:rsidRPr="002431AA">
        <w:rPr>
          <w:sz w:val="20"/>
          <w:szCs w:val="20"/>
        </w:rPr>
        <w:tab/>
        <w:t xml:space="preserve">O. Challa and J. McNair, "Distributed Computing on CubeSat Clusters using MapReduce," in </w:t>
      </w:r>
      <w:r w:rsidRPr="002431AA">
        <w:rPr>
          <w:i/>
          <w:sz w:val="20"/>
          <w:szCs w:val="20"/>
        </w:rPr>
        <w:t>Proceedings of the 1st Interplanetary CubeSat Workshop, Cambridge, MA</w:t>
      </w:r>
      <w:r w:rsidRPr="002431AA">
        <w:rPr>
          <w:sz w:val="20"/>
          <w:szCs w:val="20"/>
        </w:rPr>
        <w:t>, 2012.</w:t>
      </w:r>
    </w:p>
    <w:p w14:paraId="22922412" w14:textId="77777777" w:rsidR="00A1111F" w:rsidRPr="002431AA" w:rsidRDefault="00A1111F" w:rsidP="002431AA">
      <w:pPr>
        <w:pStyle w:val="EndNoteBibliography"/>
        <w:ind w:left="720" w:hanging="720"/>
        <w:rPr>
          <w:sz w:val="20"/>
          <w:szCs w:val="20"/>
        </w:rPr>
      </w:pPr>
      <w:r w:rsidRPr="002431AA">
        <w:rPr>
          <w:sz w:val="20"/>
          <w:szCs w:val="20"/>
        </w:rPr>
        <w:lastRenderedPageBreak/>
        <w:t>[102]</w:t>
      </w:r>
      <w:r w:rsidRPr="002431AA">
        <w:rPr>
          <w:sz w:val="20"/>
          <w:szCs w:val="20"/>
        </w:rPr>
        <w:tab/>
        <w:t xml:space="preserve">O. N. Challa and J. McNair, "Distributed Data Storage on CubeSat Clusters," </w:t>
      </w:r>
      <w:r w:rsidRPr="002431AA">
        <w:rPr>
          <w:i/>
          <w:sz w:val="20"/>
          <w:szCs w:val="20"/>
        </w:rPr>
        <w:t xml:space="preserve">Advances in Computing, </w:t>
      </w:r>
      <w:r w:rsidRPr="002431AA">
        <w:rPr>
          <w:sz w:val="20"/>
          <w:szCs w:val="20"/>
        </w:rPr>
        <w:t>vol. 3, pp. 36-49, 2013.</w:t>
      </w:r>
    </w:p>
    <w:p w14:paraId="797CFDA9" w14:textId="77777777" w:rsidR="00A1111F" w:rsidRPr="002431AA" w:rsidRDefault="00A1111F" w:rsidP="002431AA">
      <w:pPr>
        <w:pStyle w:val="EndNoteBibliography"/>
        <w:ind w:left="720" w:hanging="720"/>
        <w:rPr>
          <w:sz w:val="20"/>
          <w:szCs w:val="20"/>
        </w:rPr>
      </w:pPr>
      <w:r w:rsidRPr="002431AA">
        <w:rPr>
          <w:sz w:val="20"/>
          <w:szCs w:val="20"/>
        </w:rPr>
        <w:t>[103]</w:t>
      </w:r>
      <w:r w:rsidRPr="002431AA">
        <w:rPr>
          <w:sz w:val="20"/>
          <w:szCs w:val="20"/>
        </w:rPr>
        <w:tab/>
        <w:t xml:space="preserve">P. P. Sundaramoorthy, E. Gill, and C. Verhoeven, </w:t>
      </w:r>
      <w:r w:rsidRPr="002431AA">
        <w:rPr>
          <w:i/>
          <w:sz w:val="20"/>
          <w:szCs w:val="20"/>
        </w:rPr>
        <w:t>Systematic Identification of Applications for a Cluster of Femto-satellites</w:t>
      </w:r>
      <w:r w:rsidRPr="002431AA">
        <w:rPr>
          <w:sz w:val="20"/>
          <w:szCs w:val="20"/>
        </w:rPr>
        <w:t>: International Astronautical Federation, 2010.</w:t>
      </w:r>
    </w:p>
    <w:p w14:paraId="159847F8" w14:textId="77777777" w:rsidR="00A1111F" w:rsidRPr="002431AA" w:rsidRDefault="00A1111F" w:rsidP="002431AA">
      <w:pPr>
        <w:pStyle w:val="EndNoteBibliography"/>
        <w:ind w:left="720" w:hanging="720"/>
        <w:rPr>
          <w:sz w:val="20"/>
          <w:szCs w:val="20"/>
        </w:rPr>
      </w:pPr>
      <w:r w:rsidRPr="002431AA">
        <w:rPr>
          <w:sz w:val="20"/>
          <w:szCs w:val="20"/>
        </w:rPr>
        <w:t>[104]</w:t>
      </w:r>
      <w:r w:rsidRPr="002431AA">
        <w:rPr>
          <w:sz w:val="20"/>
          <w:szCs w:val="20"/>
        </w:rPr>
        <w:tab/>
        <w:t xml:space="preserve">M. de Milliano and C. Verhoeven, "Towards the next generation of nanosatellite communication systems," </w:t>
      </w:r>
      <w:r w:rsidRPr="002431AA">
        <w:rPr>
          <w:i/>
          <w:sz w:val="20"/>
          <w:szCs w:val="20"/>
        </w:rPr>
        <w:t xml:space="preserve">Acta Astronautica, </w:t>
      </w:r>
      <w:r w:rsidRPr="002431AA">
        <w:rPr>
          <w:sz w:val="20"/>
          <w:szCs w:val="20"/>
        </w:rPr>
        <w:t>vol. 66, pp. 1425-1433, 2010.</w:t>
      </w:r>
    </w:p>
    <w:p w14:paraId="36058668" w14:textId="77777777" w:rsidR="00A1111F" w:rsidRPr="002431AA" w:rsidRDefault="00A1111F" w:rsidP="002431AA">
      <w:pPr>
        <w:pStyle w:val="EndNoteBibliography"/>
        <w:ind w:left="720" w:hanging="720"/>
        <w:rPr>
          <w:sz w:val="20"/>
          <w:szCs w:val="20"/>
        </w:rPr>
      </w:pPr>
      <w:r w:rsidRPr="002431AA">
        <w:rPr>
          <w:sz w:val="20"/>
          <w:szCs w:val="20"/>
        </w:rPr>
        <w:t>[105]</w:t>
      </w:r>
      <w:r w:rsidRPr="002431AA">
        <w:rPr>
          <w:sz w:val="20"/>
          <w:szCs w:val="20"/>
        </w:rPr>
        <w:tab/>
        <w:t>P. Rodrigues, A. Oliveira, R. Mendes, S. Cunha, R. Garcia Von Pinho, C. Salotto</w:t>
      </w:r>
      <w:r w:rsidRPr="002431AA">
        <w:rPr>
          <w:i/>
          <w:sz w:val="20"/>
          <w:szCs w:val="20"/>
        </w:rPr>
        <w:t>, et al.</w:t>
      </w:r>
      <w:r w:rsidRPr="002431AA">
        <w:rPr>
          <w:sz w:val="20"/>
          <w:szCs w:val="20"/>
        </w:rPr>
        <w:t xml:space="preserve">, "GAMANET: Disrupting communications and networking in space," presented at the </w:t>
      </w:r>
      <w:r w:rsidRPr="002431AA">
        <w:rPr>
          <w:i/>
          <w:sz w:val="20"/>
          <w:szCs w:val="20"/>
        </w:rPr>
        <w:t>64th International Astronautical Congress, Beijing, China</w:t>
      </w:r>
      <w:r w:rsidRPr="002431AA">
        <w:rPr>
          <w:sz w:val="20"/>
          <w:szCs w:val="20"/>
        </w:rPr>
        <w:t>, 2013.</w:t>
      </w:r>
    </w:p>
    <w:p w14:paraId="2220AD1D" w14:textId="77777777" w:rsidR="00A1111F" w:rsidRPr="002431AA" w:rsidRDefault="00A1111F" w:rsidP="002431AA">
      <w:pPr>
        <w:pStyle w:val="EndNoteBibliography"/>
        <w:ind w:left="720" w:hanging="720"/>
        <w:rPr>
          <w:sz w:val="20"/>
          <w:szCs w:val="20"/>
        </w:rPr>
      </w:pPr>
      <w:r w:rsidRPr="002431AA">
        <w:rPr>
          <w:sz w:val="20"/>
          <w:szCs w:val="20"/>
        </w:rPr>
        <w:t>[106]</w:t>
      </w:r>
      <w:r w:rsidRPr="002431AA">
        <w:rPr>
          <w:sz w:val="20"/>
          <w:szCs w:val="20"/>
        </w:rPr>
        <w:tab/>
        <w:t xml:space="preserve">K. Sidibeh and T. Vladimirova, "Wireless communication in LEO satellite formations," in </w:t>
      </w:r>
      <w:r w:rsidRPr="002431AA">
        <w:rPr>
          <w:i/>
          <w:sz w:val="20"/>
          <w:szCs w:val="20"/>
        </w:rPr>
        <w:t>Adaptive Hardware and Systems, 2008. AHS'08. NASA/ESA Conference on</w:t>
      </w:r>
      <w:r w:rsidRPr="002431AA">
        <w:rPr>
          <w:sz w:val="20"/>
          <w:szCs w:val="20"/>
        </w:rPr>
        <w:t>, 2008, pp. 255-262.</w:t>
      </w:r>
    </w:p>
    <w:p w14:paraId="71A83739" w14:textId="77777777" w:rsidR="00A1111F" w:rsidRPr="002431AA" w:rsidRDefault="00A1111F" w:rsidP="002431AA">
      <w:pPr>
        <w:pStyle w:val="EndNoteBibliography"/>
        <w:ind w:left="720" w:hanging="720"/>
        <w:rPr>
          <w:sz w:val="20"/>
          <w:szCs w:val="20"/>
        </w:rPr>
      </w:pPr>
      <w:r w:rsidRPr="002431AA">
        <w:rPr>
          <w:sz w:val="20"/>
          <w:szCs w:val="20"/>
        </w:rPr>
        <w:t>[107]</w:t>
      </w:r>
      <w:r w:rsidRPr="002431AA">
        <w:rPr>
          <w:sz w:val="20"/>
          <w:szCs w:val="20"/>
        </w:rPr>
        <w:tab/>
        <w:t xml:space="preserve">R. Radhakishnan, W. Edmonson, and Q. Zeng, "The performance evaluation of distributed inter-satellite communication protocols for cube satellite systems," in </w:t>
      </w:r>
      <w:r w:rsidRPr="002431AA">
        <w:rPr>
          <w:i/>
          <w:sz w:val="20"/>
          <w:szCs w:val="20"/>
        </w:rPr>
        <w:t>The 4th Design, Development and Research Conference, Capetown, South Africa</w:t>
      </w:r>
      <w:r w:rsidRPr="002431AA">
        <w:rPr>
          <w:sz w:val="20"/>
          <w:szCs w:val="20"/>
        </w:rPr>
        <w:t>, 2014.</w:t>
      </w:r>
    </w:p>
    <w:p w14:paraId="14FF548F" w14:textId="77777777" w:rsidR="00A1111F" w:rsidRPr="002431AA" w:rsidRDefault="00A1111F" w:rsidP="002431AA">
      <w:pPr>
        <w:pStyle w:val="EndNoteBibliography"/>
        <w:ind w:left="720" w:hanging="720"/>
        <w:rPr>
          <w:sz w:val="20"/>
          <w:szCs w:val="20"/>
        </w:rPr>
      </w:pPr>
      <w:r w:rsidRPr="002431AA">
        <w:rPr>
          <w:sz w:val="20"/>
          <w:szCs w:val="20"/>
        </w:rPr>
        <w:t>[108]</w:t>
      </w:r>
      <w:r w:rsidRPr="002431AA">
        <w:rPr>
          <w:sz w:val="20"/>
          <w:szCs w:val="20"/>
        </w:rPr>
        <w:tab/>
        <w:t xml:space="preserve">R. Sun, J. Guo, E. Gill, and D. Maessen, "Potentials and limitations of CDMA networks for combined inter-satellite communication and relative navigation," </w:t>
      </w:r>
      <w:r w:rsidRPr="002431AA">
        <w:rPr>
          <w:i/>
          <w:sz w:val="20"/>
          <w:szCs w:val="20"/>
        </w:rPr>
        <w:t xml:space="preserve">Int J Adv Telecommun, </w:t>
      </w:r>
      <w:r w:rsidRPr="002431AA">
        <w:rPr>
          <w:sz w:val="20"/>
          <w:szCs w:val="20"/>
        </w:rPr>
        <w:t>vol. 5, 2012.</w:t>
      </w:r>
    </w:p>
    <w:p w14:paraId="3F1955CE" w14:textId="77777777" w:rsidR="00A1111F" w:rsidRPr="002431AA" w:rsidRDefault="00A1111F" w:rsidP="002431AA">
      <w:pPr>
        <w:pStyle w:val="EndNoteBibliography"/>
        <w:ind w:left="720" w:hanging="720"/>
        <w:rPr>
          <w:sz w:val="20"/>
          <w:szCs w:val="20"/>
        </w:rPr>
      </w:pPr>
      <w:r w:rsidRPr="002431AA">
        <w:rPr>
          <w:sz w:val="20"/>
          <w:szCs w:val="20"/>
        </w:rPr>
        <w:t>[109]</w:t>
      </w:r>
      <w:r w:rsidRPr="002431AA">
        <w:rPr>
          <w:sz w:val="20"/>
          <w:szCs w:val="20"/>
        </w:rPr>
        <w:tab/>
        <w:t xml:space="preserve">B. Chen and L. Yu, "Design and implementation of LDMA for low earth orbit satellite formation network," in </w:t>
      </w:r>
      <w:r w:rsidRPr="002431AA">
        <w:rPr>
          <w:i/>
          <w:sz w:val="20"/>
          <w:szCs w:val="20"/>
        </w:rPr>
        <w:t>Embedded and Ubiquitous Computing (EUC), 2011 IFIP 9th International Conference on</w:t>
      </w:r>
      <w:r w:rsidRPr="002431AA">
        <w:rPr>
          <w:sz w:val="20"/>
          <w:szCs w:val="20"/>
        </w:rPr>
        <w:t>, 2011, pp. 409-413.</w:t>
      </w:r>
    </w:p>
    <w:p w14:paraId="2105F322" w14:textId="77777777" w:rsidR="00A1111F" w:rsidRPr="002431AA" w:rsidRDefault="00A1111F" w:rsidP="002431AA">
      <w:pPr>
        <w:pStyle w:val="EndNoteBibliography"/>
        <w:ind w:left="720" w:hanging="720"/>
        <w:rPr>
          <w:sz w:val="20"/>
          <w:szCs w:val="20"/>
        </w:rPr>
      </w:pPr>
      <w:r w:rsidRPr="002431AA">
        <w:rPr>
          <w:sz w:val="20"/>
          <w:szCs w:val="20"/>
        </w:rPr>
        <w:t>[110]</w:t>
      </w:r>
      <w:r w:rsidRPr="002431AA">
        <w:rPr>
          <w:sz w:val="20"/>
          <w:szCs w:val="20"/>
        </w:rPr>
        <w:tab/>
        <w:t xml:space="preserve">W. Alliance, "WiMedia logical link control protocol," </w:t>
      </w:r>
      <w:r w:rsidRPr="002431AA">
        <w:rPr>
          <w:i/>
          <w:sz w:val="20"/>
          <w:szCs w:val="20"/>
        </w:rPr>
        <w:t xml:space="preserve">WLP Specification Approved Draft, </w:t>
      </w:r>
      <w:r w:rsidRPr="002431AA">
        <w:rPr>
          <w:sz w:val="20"/>
          <w:szCs w:val="20"/>
        </w:rPr>
        <w:t>vol. 1, 2007.</w:t>
      </w:r>
    </w:p>
    <w:p w14:paraId="6935E61E" w14:textId="77777777" w:rsidR="00A1111F" w:rsidRPr="002431AA" w:rsidRDefault="00A1111F" w:rsidP="002431AA">
      <w:pPr>
        <w:pStyle w:val="EndNoteBibliography"/>
        <w:ind w:left="720" w:hanging="720"/>
        <w:rPr>
          <w:sz w:val="20"/>
          <w:szCs w:val="20"/>
        </w:rPr>
      </w:pPr>
      <w:r w:rsidRPr="002431AA">
        <w:rPr>
          <w:sz w:val="20"/>
          <w:szCs w:val="20"/>
        </w:rPr>
        <w:t>[111]</w:t>
      </w:r>
      <w:r w:rsidRPr="002431AA">
        <w:rPr>
          <w:sz w:val="20"/>
          <w:szCs w:val="20"/>
        </w:rPr>
        <w:tab/>
        <w:t xml:space="preserve">R. Radhakrishnan, W. W. Edmonson, F. Afghah, J. Chenou, R. M. Rodriguez-Osorio, and Q.-A. Zeng, "Optimal multiple access protocol for inter-satellite communication in small satellite systems," in </w:t>
      </w:r>
      <w:r w:rsidRPr="002431AA">
        <w:rPr>
          <w:i/>
          <w:sz w:val="20"/>
          <w:szCs w:val="20"/>
        </w:rPr>
        <w:t>4S Small Satellite Systems and Services Symposium</w:t>
      </w:r>
      <w:r w:rsidRPr="002431AA">
        <w:rPr>
          <w:sz w:val="20"/>
          <w:szCs w:val="20"/>
        </w:rPr>
        <w:t>, 2014.</w:t>
      </w:r>
    </w:p>
    <w:p w14:paraId="1E258292" w14:textId="77777777" w:rsidR="00A1111F" w:rsidRPr="002431AA" w:rsidRDefault="00A1111F" w:rsidP="002431AA">
      <w:pPr>
        <w:pStyle w:val="EndNoteBibliography"/>
        <w:ind w:left="720" w:hanging="720"/>
        <w:rPr>
          <w:sz w:val="20"/>
          <w:szCs w:val="20"/>
        </w:rPr>
      </w:pPr>
      <w:r w:rsidRPr="002431AA">
        <w:rPr>
          <w:sz w:val="20"/>
          <w:szCs w:val="20"/>
        </w:rPr>
        <w:t>[112]</w:t>
      </w:r>
      <w:r w:rsidRPr="002431AA">
        <w:rPr>
          <w:sz w:val="20"/>
          <w:szCs w:val="20"/>
        </w:rPr>
        <w:tab/>
        <w:t xml:space="preserve">E. Ekici, I. F. Akyildiz, and M. D. Bender, "Network layer integration of terrestrial and satellite IP networks over BGP-S," in </w:t>
      </w:r>
      <w:r w:rsidRPr="002431AA">
        <w:rPr>
          <w:i/>
          <w:sz w:val="20"/>
          <w:szCs w:val="20"/>
        </w:rPr>
        <w:t>Global Telecommunications Conference, 2001. GLOBECOM'01. IEEE</w:t>
      </w:r>
      <w:r w:rsidRPr="002431AA">
        <w:rPr>
          <w:sz w:val="20"/>
          <w:szCs w:val="20"/>
        </w:rPr>
        <w:t>, 2001, pp. 2698-2702.</w:t>
      </w:r>
    </w:p>
    <w:p w14:paraId="48ED54F7" w14:textId="77777777" w:rsidR="00A1111F" w:rsidRPr="002431AA" w:rsidRDefault="00A1111F" w:rsidP="002431AA">
      <w:pPr>
        <w:pStyle w:val="EndNoteBibliography"/>
        <w:ind w:left="720" w:hanging="720"/>
        <w:rPr>
          <w:sz w:val="20"/>
          <w:szCs w:val="20"/>
        </w:rPr>
      </w:pPr>
      <w:r w:rsidRPr="002431AA">
        <w:rPr>
          <w:sz w:val="20"/>
          <w:szCs w:val="20"/>
        </w:rPr>
        <w:t>[113]</w:t>
      </w:r>
      <w:r w:rsidRPr="002431AA">
        <w:rPr>
          <w:sz w:val="20"/>
          <w:szCs w:val="20"/>
        </w:rPr>
        <w:tab/>
        <w:t xml:space="preserve">I. F. Akyildiz, E. Ekici, and G. Yue, "A distributed multicast routing scheme for multi-layered satellite IP networks," </w:t>
      </w:r>
      <w:r w:rsidRPr="002431AA">
        <w:rPr>
          <w:i/>
          <w:sz w:val="20"/>
          <w:szCs w:val="20"/>
        </w:rPr>
        <w:t xml:space="preserve">Wireless Networks, </w:t>
      </w:r>
      <w:r w:rsidRPr="002431AA">
        <w:rPr>
          <w:sz w:val="20"/>
          <w:szCs w:val="20"/>
        </w:rPr>
        <w:t>vol. 9, pp. 535-544, 2003.</w:t>
      </w:r>
    </w:p>
    <w:p w14:paraId="0AC4948E" w14:textId="77777777" w:rsidR="00A1111F" w:rsidRPr="002431AA" w:rsidRDefault="00A1111F" w:rsidP="002431AA">
      <w:pPr>
        <w:pStyle w:val="EndNoteBibliography"/>
        <w:ind w:left="720" w:hanging="720"/>
        <w:rPr>
          <w:sz w:val="20"/>
          <w:szCs w:val="20"/>
        </w:rPr>
      </w:pPr>
      <w:r w:rsidRPr="002431AA">
        <w:rPr>
          <w:sz w:val="20"/>
          <w:szCs w:val="20"/>
        </w:rPr>
        <w:t>[114]</w:t>
      </w:r>
      <w:r w:rsidRPr="002431AA">
        <w:rPr>
          <w:sz w:val="20"/>
          <w:szCs w:val="20"/>
        </w:rPr>
        <w:tab/>
        <w:t xml:space="preserve">M. A. Bergamo, "High-Throughput Distributed Spacecraft Network: architecture and multiple access technologies," </w:t>
      </w:r>
      <w:r w:rsidRPr="002431AA">
        <w:rPr>
          <w:i/>
          <w:sz w:val="20"/>
          <w:szCs w:val="20"/>
        </w:rPr>
        <w:t xml:space="preserve">Computer Networks, </w:t>
      </w:r>
      <w:r w:rsidRPr="002431AA">
        <w:rPr>
          <w:sz w:val="20"/>
          <w:szCs w:val="20"/>
        </w:rPr>
        <w:t>vol. 47, pp. 725-749, 2005.</w:t>
      </w:r>
    </w:p>
    <w:p w14:paraId="64C76061" w14:textId="77777777" w:rsidR="00A1111F" w:rsidRPr="002431AA" w:rsidRDefault="00A1111F" w:rsidP="002431AA">
      <w:pPr>
        <w:pStyle w:val="EndNoteBibliography"/>
        <w:ind w:left="720" w:hanging="720"/>
        <w:rPr>
          <w:sz w:val="20"/>
          <w:szCs w:val="20"/>
        </w:rPr>
      </w:pPr>
      <w:r w:rsidRPr="002431AA">
        <w:rPr>
          <w:sz w:val="20"/>
          <w:szCs w:val="20"/>
        </w:rPr>
        <w:t>[115]</w:t>
      </w:r>
      <w:r w:rsidRPr="002431AA">
        <w:rPr>
          <w:sz w:val="20"/>
          <w:szCs w:val="20"/>
        </w:rPr>
        <w:tab/>
        <w:t xml:space="preserve">C.-T. Cheng, K. T. Chi, and F. C. Lau, "An energy-aware scheduling scheme for wireless sensor networks," </w:t>
      </w:r>
      <w:r w:rsidRPr="002431AA">
        <w:rPr>
          <w:i/>
          <w:sz w:val="20"/>
          <w:szCs w:val="20"/>
        </w:rPr>
        <w:t xml:space="preserve">IEEE Transactions on vehicular technology, </w:t>
      </w:r>
      <w:r w:rsidRPr="002431AA">
        <w:rPr>
          <w:sz w:val="20"/>
          <w:szCs w:val="20"/>
        </w:rPr>
        <w:t>vol. 59, pp. 3427-3444, 2010.</w:t>
      </w:r>
    </w:p>
    <w:p w14:paraId="0665163D" w14:textId="47B6AA01" w:rsidR="00A1111F" w:rsidRPr="002431AA" w:rsidRDefault="00A1111F" w:rsidP="002431AA">
      <w:pPr>
        <w:pStyle w:val="EndNoteBibliography"/>
        <w:ind w:left="720" w:hanging="720"/>
        <w:rPr>
          <w:sz w:val="20"/>
          <w:szCs w:val="20"/>
        </w:rPr>
      </w:pPr>
      <w:r w:rsidRPr="002431AA">
        <w:rPr>
          <w:sz w:val="20"/>
          <w:szCs w:val="20"/>
        </w:rPr>
        <w:t>[116]</w:t>
      </w:r>
      <w:r w:rsidRPr="002431AA">
        <w:rPr>
          <w:sz w:val="20"/>
          <w:szCs w:val="20"/>
        </w:rPr>
        <w:tab/>
        <w:t>D. Gerhardt, M. Bisgaard, L. Alminde, R. Walker, M. A. Fernandez, A. Latiri</w:t>
      </w:r>
      <w:r w:rsidRPr="002431AA">
        <w:rPr>
          <w:i/>
          <w:sz w:val="20"/>
          <w:szCs w:val="20"/>
        </w:rPr>
        <w:t>, et al.</w:t>
      </w:r>
      <w:r w:rsidRPr="002431AA">
        <w:rPr>
          <w:sz w:val="20"/>
          <w:szCs w:val="20"/>
        </w:rPr>
        <w:t>, "GOMX-3: Mission Results from the Inaugural ESA In-Orbit Demonstration CubeSat,"</w:t>
      </w:r>
      <w:r w:rsidR="00A5420A" w:rsidRPr="002431AA">
        <w:rPr>
          <w:sz w:val="20"/>
          <w:szCs w:val="20"/>
        </w:rPr>
        <w:t xml:space="preserve"> </w:t>
      </w:r>
      <w:r w:rsidR="00A5420A" w:rsidRPr="002431AA">
        <w:rPr>
          <w:i/>
          <w:sz w:val="20"/>
          <w:szCs w:val="20"/>
        </w:rPr>
        <w:t>30</w:t>
      </w:r>
      <w:r w:rsidR="00A5420A" w:rsidRPr="002431AA">
        <w:rPr>
          <w:i/>
          <w:sz w:val="20"/>
          <w:szCs w:val="20"/>
          <w:vertAlign w:val="superscript"/>
        </w:rPr>
        <w:t>th</w:t>
      </w:r>
      <w:r w:rsidR="00A5420A" w:rsidRPr="002431AA">
        <w:rPr>
          <w:i/>
          <w:sz w:val="20"/>
          <w:szCs w:val="20"/>
        </w:rPr>
        <w:t xml:space="preserve"> Annual AIAA/USU Conference on Small Satellites</w:t>
      </w:r>
      <w:r w:rsidRPr="002431AA">
        <w:rPr>
          <w:sz w:val="20"/>
          <w:szCs w:val="20"/>
        </w:rPr>
        <w:t xml:space="preserve"> 2016.</w:t>
      </w:r>
    </w:p>
    <w:p w14:paraId="4033248B" w14:textId="77777777" w:rsidR="00A1111F" w:rsidRPr="002431AA" w:rsidRDefault="00A1111F" w:rsidP="002431AA">
      <w:pPr>
        <w:pStyle w:val="EndNoteBibliography"/>
        <w:ind w:left="720" w:hanging="720"/>
        <w:rPr>
          <w:sz w:val="20"/>
          <w:szCs w:val="20"/>
        </w:rPr>
      </w:pPr>
      <w:r w:rsidRPr="002431AA">
        <w:rPr>
          <w:sz w:val="20"/>
          <w:szCs w:val="20"/>
        </w:rPr>
        <w:t>[117]</w:t>
      </w:r>
      <w:r w:rsidRPr="002431AA">
        <w:rPr>
          <w:sz w:val="20"/>
          <w:szCs w:val="20"/>
        </w:rPr>
        <w:tab/>
        <w:t>S. Burleigh, A. Hooke, L. Torgerson, K. Fall, V. Cerf, B. Durst</w:t>
      </w:r>
      <w:r w:rsidRPr="002431AA">
        <w:rPr>
          <w:i/>
          <w:sz w:val="20"/>
          <w:szCs w:val="20"/>
        </w:rPr>
        <w:t>, et al.</w:t>
      </w:r>
      <w:r w:rsidRPr="002431AA">
        <w:rPr>
          <w:sz w:val="20"/>
          <w:szCs w:val="20"/>
        </w:rPr>
        <w:t xml:space="preserve">, "Delay-tolerant networking: an approach to interplanetary internet," </w:t>
      </w:r>
      <w:r w:rsidRPr="002431AA">
        <w:rPr>
          <w:i/>
          <w:sz w:val="20"/>
          <w:szCs w:val="20"/>
        </w:rPr>
        <w:t xml:space="preserve">IEEE Communications Magazine, </w:t>
      </w:r>
      <w:r w:rsidRPr="002431AA">
        <w:rPr>
          <w:sz w:val="20"/>
          <w:szCs w:val="20"/>
        </w:rPr>
        <w:t>vol. 41, pp. 128-136, 2003.</w:t>
      </w:r>
    </w:p>
    <w:p w14:paraId="1E77D846" w14:textId="77777777" w:rsidR="00A1111F" w:rsidRPr="002431AA" w:rsidRDefault="00A1111F" w:rsidP="002431AA">
      <w:pPr>
        <w:pStyle w:val="EndNoteBibliography"/>
        <w:ind w:left="720" w:hanging="720"/>
        <w:rPr>
          <w:sz w:val="20"/>
          <w:szCs w:val="20"/>
        </w:rPr>
      </w:pPr>
      <w:r w:rsidRPr="002431AA">
        <w:rPr>
          <w:sz w:val="20"/>
          <w:szCs w:val="20"/>
        </w:rPr>
        <w:lastRenderedPageBreak/>
        <w:t>[118]</w:t>
      </w:r>
      <w:r w:rsidRPr="002431AA">
        <w:rPr>
          <w:sz w:val="20"/>
          <w:szCs w:val="20"/>
        </w:rPr>
        <w:tab/>
        <w:t xml:space="preserve">D. J. Mudgway and R. Launius, </w:t>
      </w:r>
      <w:r w:rsidRPr="002431AA">
        <w:rPr>
          <w:i/>
          <w:sz w:val="20"/>
          <w:szCs w:val="20"/>
        </w:rPr>
        <w:t>Uplink-Downlink: A History of the Deep Space Network, 1957-1997</w:t>
      </w:r>
      <w:r w:rsidRPr="002431AA">
        <w:rPr>
          <w:sz w:val="20"/>
          <w:szCs w:val="20"/>
        </w:rPr>
        <w:t>, 2001.</w:t>
      </w:r>
    </w:p>
    <w:p w14:paraId="23C79F40" w14:textId="581597C5" w:rsidR="00A1111F" w:rsidRPr="002431AA" w:rsidRDefault="00A1111F" w:rsidP="002431AA">
      <w:pPr>
        <w:pStyle w:val="EndNoteBibliography"/>
        <w:ind w:left="720" w:hanging="720"/>
        <w:rPr>
          <w:sz w:val="20"/>
          <w:szCs w:val="20"/>
        </w:rPr>
      </w:pPr>
      <w:r w:rsidRPr="002431AA">
        <w:rPr>
          <w:sz w:val="20"/>
          <w:szCs w:val="20"/>
        </w:rPr>
        <w:t>[119]</w:t>
      </w:r>
      <w:r w:rsidRPr="002431AA">
        <w:rPr>
          <w:sz w:val="20"/>
          <w:szCs w:val="20"/>
        </w:rPr>
        <w:tab/>
        <w:t>L. F. Van Hoesel and P. J. Havinga, "A lightweight medium access protocol (LMAC) for wireless sensor networks: Reducing preamble transmissions and transceiver state switches,"</w:t>
      </w:r>
      <w:r w:rsidR="00A5420A" w:rsidRPr="002431AA">
        <w:rPr>
          <w:sz w:val="20"/>
          <w:szCs w:val="20"/>
        </w:rPr>
        <w:t xml:space="preserve"> </w:t>
      </w:r>
      <w:r w:rsidR="00A5420A" w:rsidRPr="002431AA">
        <w:rPr>
          <w:i/>
          <w:sz w:val="20"/>
          <w:szCs w:val="20"/>
        </w:rPr>
        <w:t>1st International Workshop on Networked Sensing Systems, INSS</w:t>
      </w:r>
      <w:r w:rsidRPr="002431AA">
        <w:rPr>
          <w:sz w:val="20"/>
          <w:szCs w:val="20"/>
        </w:rPr>
        <w:t xml:space="preserve"> 2004.</w:t>
      </w:r>
    </w:p>
    <w:p w14:paraId="5E44BD3C" w14:textId="77777777" w:rsidR="00A1111F" w:rsidRPr="002431AA" w:rsidRDefault="00A1111F" w:rsidP="002431AA">
      <w:pPr>
        <w:pStyle w:val="EndNoteBibliography"/>
        <w:ind w:left="720" w:hanging="720"/>
        <w:rPr>
          <w:sz w:val="20"/>
          <w:szCs w:val="20"/>
        </w:rPr>
      </w:pPr>
      <w:r w:rsidRPr="002431AA">
        <w:rPr>
          <w:sz w:val="20"/>
          <w:szCs w:val="20"/>
        </w:rPr>
        <w:t>[120]</w:t>
      </w:r>
      <w:r w:rsidRPr="002431AA">
        <w:rPr>
          <w:sz w:val="20"/>
          <w:szCs w:val="20"/>
        </w:rPr>
        <w:tab/>
        <w:t xml:space="preserve">F. N. Ali, P. K. Appani, J. L. Hammond, V. V. Mehta, D. Noneaker, and H. Russell, "Distributed and adaptive TDMA algorithms for multiple-hop mobile networks," in </w:t>
      </w:r>
      <w:r w:rsidRPr="002431AA">
        <w:rPr>
          <w:i/>
          <w:sz w:val="20"/>
          <w:szCs w:val="20"/>
        </w:rPr>
        <w:t>MILCOM 2002. Proceedings</w:t>
      </w:r>
      <w:r w:rsidRPr="002431AA">
        <w:rPr>
          <w:sz w:val="20"/>
          <w:szCs w:val="20"/>
        </w:rPr>
        <w:t>, 2002, pp. 546-551.</w:t>
      </w:r>
    </w:p>
    <w:p w14:paraId="270F1DF6" w14:textId="77777777" w:rsidR="00A1111F" w:rsidRPr="002431AA" w:rsidRDefault="00A1111F" w:rsidP="002431AA">
      <w:pPr>
        <w:pStyle w:val="EndNoteBibliography"/>
        <w:ind w:left="720" w:hanging="720"/>
        <w:rPr>
          <w:sz w:val="20"/>
          <w:szCs w:val="20"/>
        </w:rPr>
      </w:pPr>
      <w:r w:rsidRPr="002431AA">
        <w:rPr>
          <w:sz w:val="20"/>
          <w:szCs w:val="20"/>
        </w:rPr>
        <w:t>[121]</w:t>
      </w:r>
      <w:r w:rsidRPr="002431AA">
        <w:rPr>
          <w:sz w:val="20"/>
          <w:szCs w:val="20"/>
        </w:rPr>
        <w:tab/>
        <w:t xml:space="preserve">W. T. Webb and L. Hanzo, </w:t>
      </w:r>
      <w:r w:rsidRPr="002431AA">
        <w:rPr>
          <w:i/>
          <w:sz w:val="20"/>
          <w:szCs w:val="20"/>
        </w:rPr>
        <w:t>Modern Quadrature Amplitude Modulation: Principles and applications for fixed and wireless channels: one</w:t>
      </w:r>
      <w:r w:rsidRPr="002431AA">
        <w:rPr>
          <w:sz w:val="20"/>
          <w:szCs w:val="20"/>
        </w:rPr>
        <w:t>: IEEE Press-John Wiley, 1994.</w:t>
      </w:r>
    </w:p>
    <w:p w14:paraId="481C2ECB" w14:textId="77777777" w:rsidR="00A1111F" w:rsidRPr="002431AA" w:rsidRDefault="00A1111F" w:rsidP="002431AA">
      <w:pPr>
        <w:pStyle w:val="EndNoteBibliography"/>
        <w:ind w:left="720" w:hanging="720"/>
        <w:rPr>
          <w:sz w:val="20"/>
          <w:szCs w:val="20"/>
        </w:rPr>
      </w:pPr>
      <w:r w:rsidRPr="002431AA">
        <w:rPr>
          <w:sz w:val="20"/>
          <w:szCs w:val="20"/>
        </w:rPr>
        <w:t>[122]</w:t>
      </w:r>
      <w:r w:rsidRPr="002431AA">
        <w:rPr>
          <w:sz w:val="20"/>
          <w:szCs w:val="20"/>
        </w:rPr>
        <w:tab/>
        <w:t xml:space="preserve">S. M. Bilal, C. J. Bernardos, and C. Guerrero, "Position-based routing in vehicular networks: A survey," </w:t>
      </w:r>
      <w:r w:rsidRPr="002431AA">
        <w:rPr>
          <w:i/>
          <w:sz w:val="20"/>
          <w:szCs w:val="20"/>
        </w:rPr>
        <w:t xml:space="preserve">Journal of Network and Computer Applications, </w:t>
      </w:r>
      <w:r w:rsidRPr="002431AA">
        <w:rPr>
          <w:sz w:val="20"/>
          <w:szCs w:val="20"/>
        </w:rPr>
        <w:t>vol. 36, pp. 685-697, 2013.</w:t>
      </w:r>
    </w:p>
    <w:p w14:paraId="2615454F" w14:textId="6E5FB1A3" w:rsidR="00A1111F" w:rsidRPr="002431AA" w:rsidRDefault="00A1111F" w:rsidP="002431AA">
      <w:pPr>
        <w:pStyle w:val="EndNoteBibliography"/>
        <w:ind w:left="720" w:hanging="720"/>
        <w:rPr>
          <w:sz w:val="20"/>
          <w:szCs w:val="20"/>
        </w:rPr>
      </w:pPr>
      <w:r w:rsidRPr="002431AA">
        <w:rPr>
          <w:sz w:val="20"/>
          <w:szCs w:val="20"/>
        </w:rPr>
        <w:t>[123]</w:t>
      </w:r>
      <w:r w:rsidRPr="002431AA">
        <w:rPr>
          <w:sz w:val="20"/>
          <w:szCs w:val="20"/>
        </w:rPr>
        <w:tab/>
        <w:t xml:space="preserve">S. Ennis, "CubeSat Networks: Balancing Power with Satellite-to-Ground Data Throughput " </w:t>
      </w:r>
      <w:r w:rsidRPr="002431AA">
        <w:rPr>
          <w:i/>
          <w:sz w:val="20"/>
          <w:szCs w:val="20"/>
        </w:rPr>
        <w:t xml:space="preserve">YouTube Video, </w:t>
      </w:r>
      <w:r w:rsidRPr="002431AA">
        <w:rPr>
          <w:sz w:val="20"/>
          <w:szCs w:val="20"/>
        </w:rPr>
        <w:t>13/5/2017.</w:t>
      </w:r>
      <w:r w:rsidR="00A5420A" w:rsidRPr="002431AA">
        <w:rPr>
          <w:sz w:val="20"/>
          <w:szCs w:val="20"/>
        </w:rPr>
        <w:t xml:space="preserve"> Available: https://www.youtube.com/watch?v=74j9mB3edAA DOI: (2017, May, 16)</w:t>
      </w:r>
    </w:p>
    <w:p w14:paraId="4BBAA569" w14:textId="251C0A8C" w:rsidR="00A1111F" w:rsidRPr="002431AA" w:rsidRDefault="00A1111F" w:rsidP="002431AA">
      <w:pPr>
        <w:pStyle w:val="EndNoteBibliography"/>
        <w:ind w:left="720" w:hanging="720"/>
        <w:rPr>
          <w:sz w:val="20"/>
          <w:szCs w:val="20"/>
        </w:rPr>
      </w:pPr>
      <w:r w:rsidRPr="002431AA">
        <w:rPr>
          <w:sz w:val="20"/>
          <w:szCs w:val="20"/>
        </w:rPr>
        <w:t>[124]</w:t>
      </w:r>
      <w:r w:rsidRPr="002431AA">
        <w:rPr>
          <w:sz w:val="20"/>
          <w:szCs w:val="20"/>
        </w:rPr>
        <w:tab/>
        <w:t xml:space="preserve">S. Ennis, "CubeSat Networks: Balancing Power with Satellite-to-Ground Data Throughput," </w:t>
      </w:r>
      <w:r w:rsidR="00A5420A" w:rsidRPr="002431AA">
        <w:rPr>
          <w:i/>
          <w:sz w:val="20"/>
          <w:szCs w:val="20"/>
        </w:rPr>
        <w:t>GitHub repository</w:t>
      </w:r>
      <w:r w:rsidRPr="002431AA">
        <w:rPr>
          <w:sz w:val="20"/>
          <w:szCs w:val="20"/>
        </w:rPr>
        <w:t>.</w:t>
      </w:r>
      <w:r w:rsidR="00A5420A" w:rsidRPr="002431AA">
        <w:rPr>
          <w:sz w:val="20"/>
          <w:szCs w:val="20"/>
        </w:rPr>
        <w:t xml:space="preserve"> Available: https://github.com/StarStuffSteve/masters-research-project DOI: (2017, May, 16)</w:t>
      </w:r>
    </w:p>
    <w:p w14:paraId="343E859F" w14:textId="77777777" w:rsidR="00A1111F" w:rsidRPr="002431AA" w:rsidRDefault="00A1111F" w:rsidP="002431AA">
      <w:pPr>
        <w:pStyle w:val="EndNoteBibliography"/>
        <w:ind w:left="720" w:hanging="720"/>
        <w:rPr>
          <w:sz w:val="20"/>
          <w:szCs w:val="20"/>
        </w:rPr>
      </w:pPr>
      <w:r w:rsidRPr="002431AA">
        <w:rPr>
          <w:sz w:val="20"/>
          <w:szCs w:val="20"/>
        </w:rPr>
        <w:t>[125]</w:t>
      </w:r>
      <w:r w:rsidRPr="002431AA">
        <w:rPr>
          <w:sz w:val="20"/>
          <w:szCs w:val="20"/>
        </w:rPr>
        <w:tab/>
        <w:t xml:space="preserve">T. Steinbach, H. D. Kenfack, F. Korf, and T. C. Schmidt, "An extension of the OMNeT++ INET framework for simulating real-time ethernet with high accuracy," in </w:t>
      </w:r>
      <w:r w:rsidRPr="002431AA">
        <w:rPr>
          <w:i/>
          <w:sz w:val="20"/>
          <w:szCs w:val="20"/>
        </w:rPr>
        <w:t>Proceedings of the 4th International ICST Conference on Simulation Tools and Techniques</w:t>
      </w:r>
      <w:r w:rsidRPr="002431AA">
        <w:rPr>
          <w:sz w:val="20"/>
          <w:szCs w:val="20"/>
        </w:rPr>
        <w:t>, 2011, pp. 375-382.</w:t>
      </w:r>
    </w:p>
    <w:p w14:paraId="51E4E62F" w14:textId="77777777" w:rsidR="00A1111F" w:rsidRPr="002431AA" w:rsidRDefault="00A1111F" w:rsidP="002431AA">
      <w:pPr>
        <w:pStyle w:val="EndNoteBibliography"/>
        <w:ind w:left="720" w:hanging="720"/>
        <w:rPr>
          <w:sz w:val="20"/>
          <w:szCs w:val="20"/>
        </w:rPr>
      </w:pPr>
      <w:r w:rsidRPr="002431AA">
        <w:rPr>
          <w:sz w:val="20"/>
          <w:szCs w:val="20"/>
        </w:rPr>
        <w:t>[126]</w:t>
      </w:r>
      <w:r w:rsidRPr="002431AA">
        <w:rPr>
          <w:sz w:val="20"/>
          <w:szCs w:val="20"/>
        </w:rPr>
        <w:tab/>
        <w:t xml:space="preserve">G. F. Riley and T. R. Henderson, "The ns-3 network simulator," </w:t>
      </w:r>
      <w:r w:rsidRPr="002431AA">
        <w:rPr>
          <w:i/>
          <w:sz w:val="20"/>
          <w:szCs w:val="20"/>
        </w:rPr>
        <w:t xml:space="preserve">Modeling and tools for network simulation, </w:t>
      </w:r>
      <w:r w:rsidRPr="002431AA">
        <w:rPr>
          <w:sz w:val="20"/>
          <w:szCs w:val="20"/>
        </w:rPr>
        <w:t>pp. 15-34, 2010.</w:t>
      </w:r>
    </w:p>
    <w:p w14:paraId="3F4F75EC" w14:textId="77777777" w:rsidR="00A1111F" w:rsidRPr="002431AA" w:rsidRDefault="00A1111F" w:rsidP="002431AA">
      <w:pPr>
        <w:pStyle w:val="EndNoteBibliography"/>
        <w:ind w:left="720" w:hanging="720"/>
        <w:rPr>
          <w:sz w:val="20"/>
          <w:szCs w:val="20"/>
        </w:rPr>
      </w:pPr>
      <w:r w:rsidRPr="002431AA">
        <w:rPr>
          <w:sz w:val="20"/>
          <w:szCs w:val="20"/>
        </w:rPr>
        <w:t>[127]</w:t>
      </w:r>
      <w:r w:rsidRPr="002431AA">
        <w:rPr>
          <w:sz w:val="20"/>
          <w:szCs w:val="20"/>
        </w:rPr>
        <w:tab/>
        <w:t xml:space="preserve">H. Klinkrad, </w:t>
      </w:r>
      <w:r w:rsidRPr="002431AA">
        <w:rPr>
          <w:i/>
          <w:sz w:val="20"/>
          <w:szCs w:val="20"/>
        </w:rPr>
        <w:t>Space debris</w:t>
      </w:r>
      <w:r w:rsidRPr="002431AA">
        <w:rPr>
          <w:sz w:val="20"/>
          <w:szCs w:val="20"/>
        </w:rPr>
        <w:t>: Wiley Online Library, 2010.</w:t>
      </w:r>
    </w:p>
    <w:p w14:paraId="4E0A8BC5" w14:textId="57DAFBAD" w:rsidR="00A1111F" w:rsidRPr="002431AA" w:rsidRDefault="00A1111F" w:rsidP="002431AA">
      <w:pPr>
        <w:pStyle w:val="EndNoteBibliography"/>
        <w:ind w:left="720" w:hanging="720"/>
        <w:rPr>
          <w:sz w:val="20"/>
          <w:szCs w:val="20"/>
        </w:rPr>
      </w:pPr>
      <w:r w:rsidRPr="002431AA">
        <w:rPr>
          <w:sz w:val="20"/>
          <w:szCs w:val="20"/>
        </w:rPr>
        <w:t>[128]</w:t>
      </w:r>
      <w:r w:rsidRPr="002431AA">
        <w:rPr>
          <w:sz w:val="20"/>
          <w:szCs w:val="20"/>
        </w:rPr>
        <w:tab/>
        <w:t>D. Oltrogge and K. Leveque, "An evaluation of CubeSat orbital decay,"</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0ADC86CA" w14:textId="3D0918E3" w:rsidR="00A1111F" w:rsidRPr="002431AA" w:rsidRDefault="00A1111F" w:rsidP="002431AA">
      <w:pPr>
        <w:pStyle w:val="EndNoteBibliography"/>
        <w:ind w:left="720" w:hanging="720"/>
        <w:rPr>
          <w:sz w:val="20"/>
          <w:szCs w:val="20"/>
        </w:rPr>
      </w:pPr>
      <w:r w:rsidRPr="002431AA">
        <w:rPr>
          <w:sz w:val="20"/>
          <w:szCs w:val="20"/>
        </w:rPr>
        <w:t>[129]</w:t>
      </w:r>
      <w:r w:rsidRPr="002431AA">
        <w:rPr>
          <w:sz w:val="20"/>
          <w:szCs w:val="20"/>
        </w:rPr>
        <w:tab/>
        <w:t>J. Andrews, K. Watry, and K. Brown, "Nanosat deorbit and recovery system to enable new missions,"</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710144EE" w14:textId="53F05698" w:rsidR="00A1111F" w:rsidRPr="002431AA" w:rsidRDefault="00A1111F" w:rsidP="002431AA">
      <w:pPr>
        <w:pStyle w:val="EndNoteBibliography"/>
        <w:ind w:left="720" w:hanging="720"/>
        <w:rPr>
          <w:sz w:val="20"/>
          <w:szCs w:val="20"/>
        </w:rPr>
      </w:pPr>
      <w:r w:rsidRPr="002431AA">
        <w:rPr>
          <w:sz w:val="20"/>
          <w:szCs w:val="20"/>
        </w:rPr>
        <w:t>[130]</w:t>
      </w:r>
      <w:r w:rsidRPr="002431AA">
        <w:rPr>
          <w:sz w:val="20"/>
          <w:szCs w:val="20"/>
        </w:rPr>
        <w:tab/>
        <w:t>B. Cohen, "Lunar Flashlight: mapping lunar surface volatiles using a CubeSat,"</w:t>
      </w:r>
      <w:r w:rsidR="00454260" w:rsidRPr="002431AA">
        <w:rPr>
          <w:sz w:val="20"/>
          <w:szCs w:val="20"/>
        </w:rPr>
        <w:t xml:space="preserve"> </w:t>
      </w:r>
      <w:r w:rsidR="00454260" w:rsidRPr="002431AA">
        <w:rPr>
          <w:i/>
          <w:sz w:val="20"/>
          <w:szCs w:val="20"/>
        </w:rPr>
        <w:t>Annual Meeting of the Lunar Exploration Analysis Group, Proceedings of the conference held 14-16 October</w:t>
      </w:r>
      <w:r w:rsidRPr="002431AA">
        <w:rPr>
          <w:sz w:val="20"/>
          <w:szCs w:val="20"/>
        </w:rPr>
        <w:t xml:space="preserve"> 2014.</w:t>
      </w:r>
    </w:p>
    <w:p w14:paraId="1A81AEA9" w14:textId="687535F3" w:rsidR="00A1111F" w:rsidRPr="002431AA" w:rsidRDefault="00A1111F" w:rsidP="002431AA">
      <w:pPr>
        <w:pStyle w:val="EndNoteBibliography"/>
        <w:ind w:left="720" w:hanging="720"/>
        <w:rPr>
          <w:sz w:val="20"/>
          <w:szCs w:val="20"/>
        </w:rPr>
      </w:pPr>
      <w:r w:rsidRPr="002431AA">
        <w:rPr>
          <w:sz w:val="20"/>
          <w:szCs w:val="20"/>
        </w:rPr>
        <w:t>[131]</w:t>
      </w:r>
      <w:r w:rsidRPr="002431AA">
        <w:rPr>
          <w:sz w:val="20"/>
          <w:szCs w:val="20"/>
        </w:rPr>
        <w:tab/>
        <w:t xml:space="preserve">F. Ferrari, M. Lavagna, B. Burmann, I. Gerth, M. Scheper, and I. Carnelli, "ESA's Asteroid Impact Mission: Mission Analysis and Payload Operations State of the Art," </w:t>
      </w:r>
      <w:r w:rsidR="00F311C9" w:rsidRPr="002431AA">
        <w:rPr>
          <w:i/>
          <w:sz w:val="20"/>
          <w:szCs w:val="20"/>
        </w:rPr>
        <w:t>ESA INDICO</w:t>
      </w:r>
      <w:r w:rsidR="00F311C9" w:rsidRPr="002431AA">
        <w:rPr>
          <w:sz w:val="20"/>
          <w:szCs w:val="20"/>
        </w:rPr>
        <w:t xml:space="preserve"> </w:t>
      </w:r>
      <w:r w:rsidRPr="002431AA">
        <w:rPr>
          <w:sz w:val="20"/>
          <w:szCs w:val="20"/>
        </w:rPr>
        <w:t>2016.</w:t>
      </w:r>
    </w:p>
    <w:p w14:paraId="76FB6D61" w14:textId="58BE604F" w:rsidR="008721CF" w:rsidRDefault="00DF291E" w:rsidP="00362833">
      <w:pPr>
        <w:pStyle w:val="Bibliographystyle"/>
      </w:pPr>
      <w:r>
        <w:fldChar w:fldCharType="end"/>
      </w:r>
    </w:p>
    <w:sectPr w:rsidR="008721CF" w:rsidSect="0064321A">
      <w:pgSz w:w="12240" w:h="15840"/>
      <w:pgMar w:top="1699" w:right="1134" w:bottom="1699" w:left="1701"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F75192" w14:textId="77777777" w:rsidR="00787F28" w:rsidRDefault="00787F28" w:rsidP="00362833">
      <w:r>
        <w:separator/>
      </w:r>
    </w:p>
    <w:p w14:paraId="14015609" w14:textId="77777777" w:rsidR="00787F28" w:rsidRDefault="00787F28" w:rsidP="00362833"/>
  </w:endnote>
  <w:endnote w:type="continuationSeparator" w:id="0">
    <w:p w14:paraId="647EA60D" w14:textId="77777777" w:rsidR="00787F28" w:rsidRDefault="00787F28" w:rsidP="00362833">
      <w:r>
        <w:continuationSeparator/>
      </w:r>
    </w:p>
    <w:p w14:paraId="69B531CA" w14:textId="77777777" w:rsidR="00787F28" w:rsidRDefault="00787F28"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831197"/>
      <w:docPartObj>
        <w:docPartGallery w:val="Page Numbers (Bottom of Page)"/>
        <w:docPartUnique/>
      </w:docPartObj>
    </w:sdtPr>
    <w:sdtEndPr>
      <w:rPr>
        <w:noProof/>
      </w:rPr>
    </w:sdtEndPr>
    <w:sdtContent>
      <w:p w14:paraId="02E3020C" w14:textId="578DDEC5" w:rsidR="00A821E8" w:rsidRDefault="00A821E8">
        <w:pPr>
          <w:pStyle w:val="Footer"/>
        </w:pPr>
        <w:r>
          <w:fldChar w:fldCharType="begin"/>
        </w:r>
        <w:r>
          <w:instrText xml:space="preserve"> PAGE   \* MERGEFORMAT </w:instrText>
        </w:r>
        <w:r>
          <w:fldChar w:fldCharType="separate"/>
        </w:r>
        <w:r w:rsidR="006F7640">
          <w:rPr>
            <w:noProof/>
          </w:rPr>
          <w:t>vi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CD716F" w14:textId="77777777" w:rsidR="00787F28" w:rsidRDefault="00787F28" w:rsidP="00362833">
      <w:r>
        <w:separator/>
      </w:r>
    </w:p>
    <w:p w14:paraId="7E8595BF" w14:textId="77777777" w:rsidR="00787F28" w:rsidRDefault="00787F28" w:rsidP="00362833"/>
  </w:footnote>
  <w:footnote w:type="continuationSeparator" w:id="0">
    <w:p w14:paraId="497CBEA2" w14:textId="77777777" w:rsidR="00787F28" w:rsidRDefault="00787F28" w:rsidP="00362833">
      <w:r>
        <w:continuationSeparator/>
      </w:r>
    </w:p>
    <w:p w14:paraId="51AA1B3A" w14:textId="77777777" w:rsidR="00787F28" w:rsidRDefault="00787F28"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B3705BF6"/>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2A9"/>
    <w:rsid w:val="00000390"/>
    <w:rsid w:val="00001A17"/>
    <w:rsid w:val="000026EB"/>
    <w:rsid w:val="000033A5"/>
    <w:rsid w:val="000039FB"/>
    <w:rsid w:val="00004D1D"/>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072D"/>
    <w:rsid w:val="000B1595"/>
    <w:rsid w:val="000B273F"/>
    <w:rsid w:val="000B6646"/>
    <w:rsid w:val="000B7DB0"/>
    <w:rsid w:val="000C04DC"/>
    <w:rsid w:val="000C0D5C"/>
    <w:rsid w:val="000C1646"/>
    <w:rsid w:val="000C38B6"/>
    <w:rsid w:val="000C5709"/>
    <w:rsid w:val="000C5A0A"/>
    <w:rsid w:val="000D079B"/>
    <w:rsid w:val="000D3251"/>
    <w:rsid w:val="000D3FBF"/>
    <w:rsid w:val="000D40A7"/>
    <w:rsid w:val="000D47A5"/>
    <w:rsid w:val="000D5884"/>
    <w:rsid w:val="000D6BFD"/>
    <w:rsid w:val="000D700F"/>
    <w:rsid w:val="000D76A1"/>
    <w:rsid w:val="000D7DE3"/>
    <w:rsid w:val="000E1711"/>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444"/>
    <w:rsid w:val="00165693"/>
    <w:rsid w:val="00166F9A"/>
    <w:rsid w:val="00167E73"/>
    <w:rsid w:val="00172660"/>
    <w:rsid w:val="00176653"/>
    <w:rsid w:val="00177D3C"/>
    <w:rsid w:val="0018124A"/>
    <w:rsid w:val="00181E14"/>
    <w:rsid w:val="0018221D"/>
    <w:rsid w:val="0018308B"/>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41"/>
    <w:rsid w:val="001B2BCE"/>
    <w:rsid w:val="001B2CF2"/>
    <w:rsid w:val="001B389E"/>
    <w:rsid w:val="001B475A"/>
    <w:rsid w:val="001B59A8"/>
    <w:rsid w:val="001C17FB"/>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17CD1"/>
    <w:rsid w:val="00220DED"/>
    <w:rsid w:val="00220F85"/>
    <w:rsid w:val="00222D36"/>
    <w:rsid w:val="00223687"/>
    <w:rsid w:val="00224C7B"/>
    <w:rsid w:val="00224EB0"/>
    <w:rsid w:val="00226531"/>
    <w:rsid w:val="002302BC"/>
    <w:rsid w:val="002305E1"/>
    <w:rsid w:val="002310A6"/>
    <w:rsid w:val="002318C7"/>
    <w:rsid w:val="00231BF7"/>
    <w:rsid w:val="00233A6F"/>
    <w:rsid w:val="00234B1A"/>
    <w:rsid w:val="00236F02"/>
    <w:rsid w:val="002374DA"/>
    <w:rsid w:val="00237CE1"/>
    <w:rsid w:val="00240E33"/>
    <w:rsid w:val="002431AA"/>
    <w:rsid w:val="0024349F"/>
    <w:rsid w:val="00244EBC"/>
    <w:rsid w:val="00245816"/>
    <w:rsid w:val="002461C1"/>
    <w:rsid w:val="002473AA"/>
    <w:rsid w:val="00247569"/>
    <w:rsid w:val="002502A9"/>
    <w:rsid w:val="0025037C"/>
    <w:rsid w:val="002512B5"/>
    <w:rsid w:val="00251C35"/>
    <w:rsid w:val="00252276"/>
    <w:rsid w:val="00252D2A"/>
    <w:rsid w:val="00252E7A"/>
    <w:rsid w:val="00253D57"/>
    <w:rsid w:val="00254B9F"/>
    <w:rsid w:val="00254F47"/>
    <w:rsid w:val="00254FDC"/>
    <w:rsid w:val="00260DDA"/>
    <w:rsid w:val="00261AFD"/>
    <w:rsid w:val="0026256F"/>
    <w:rsid w:val="00263009"/>
    <w:rsid w:val="002655F3"/>
    <w:rsid w:val="00267FDA"/>
    <w:rsid w:val="00271E8A"/>
    <w:rsid w:val="00271F72"/>
    <w:rsid w:val="00272E98"/>
    <w:rsid w:val="00276D9D"/>
    <w:rsid w:val="00280E51"/>
    <w:rsid w:val="00281086"/>
    <w:rsid w:val="00282EA3"/>
    <w:rsid w:val="00283132"/>
    <w:rsid w:val="002839A6"/>
    <w:rsid w:val="00284970"/>
    <w:rsid w:val="00284DA3"/>
    <w:rsid w:val="00285006"/>
    <w:rsid w:val="00285510"/>
    <w:rsid w:val="00290CF7"/>
    <w:rsid w:val="00292640"/>
    <w:rsid w:val="00293769"/>
    <w:rsid w:val="00293AC4"/>
    <w:rsid w:val="00295694"/>
    <w:rsid w:val="002957C7"/>
    <w:rsid w:val="0029597F"/>
    <w:rsid w:val="00295E6F"/>
    <w:rsid w:val="00297E84"/>
    <w:rsid w:val="002A0B16"/>
    <w:rsid w:val="002A0D85"/>
    <w:rsid w:val="002A13B7"/>
    <w:rsid w:val="002A3400"/>
    <w:rsid w:val="002A35E7"/>
    <w:rsid w:val="002A3882"/>
    <w:rsid w:val="002A6599"/>
    <w:rsid w:val="002A6D3A"/>
    <w:rsid w:val="002B0796"/>
    <w:rsid w:val="002B1D0C"/>
    <w:rsid w:val="002B2376"/>
    <w:rsid w:val="002B3863"/>
    <w:rsid w:val="002B4DCA"/>
    <w:rsid w:val="002B50D5"/>
    <w:rsid w:val="002B539B"/>
    <w:rsid w:val="002B5E39"/>
    <w:rsid w:val="002C042C"/>
    <w:rsid w:val="002C6088"/>
    <w:rsid w:val="002C734F"/>
    <w:rsid w:val="002C7B7E"/>
    <w:rsid w:val="002D35AE"/>
    <w:rsid w:val="002D6AD6"/>
    <w:rsid w:val="002D7464"/>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05C8"/>
    <w:rsid w:val="00361318"/>
    <w:rsid w:val="00362435"/>
    <w:rsid w:val="0036253A"/>
    <w:rsid w:val="00362833"/>
    <w:rsid w:val="00363A96"/>
    <w:rsid w:val="003651D6"/>
    <w:rsid w:val="0036773B"/>
    <w:rsid w:val="003706AE"/>
    <w:rsid w:val="00371BEB"/>
    <w:rsid w:val="00372808"/>
    <w:rsid w:val="003730CA"/>
    <w:rsid w:val="003736FD"/>
    <w:rsid w:val="00373FD7"/>
    <w:rsid w:val="0037493C"/>
    <w:rsid w:val="0037588A"/>
    <w:rsid w:val="003778F0"/>
    <w:rsid w:val="00380951"/>
    <w:rsid w:val="00383063"/>
    <w:rsid w:val="00384402"/>
    <w:rsid w:val="0038445F"/>
    <w:rsid w:val="00384D57"/>
    <w:rsid w:val="0038664B"/>
    <w:rsid w:val="00386B9A"/>
    <w:rsid w:val="00386FFB"/>
    <w:rsid w:val="00392DA2"/>
    <w:rsid w:val="00392F16"/>
    <w:rsid w:val="00393463"/>
    <w:rsid w:val="00393984"/>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0D3"/>
    <w:rsid w:val="003D098A"/>
    <w:rsid w:val="003D1B8C"/>
    <w:rsid w:val="003D1ED2"/>
    <w:rsid w:val="003D30B5"/>
    <w:rsid w:val="003D3C92"/>
    <w:rsid w:val="003D4B71"/>
    <w:rsid w:val="003D5EE6"/>
    <w:rsid w:val="003D7EAE"/>
    <w:rsid w:val="003E19ED"/>
    <w:rsid w:val="003E41B0"/>
    <w:rsid w:val="003E4427"/>
    <w:rsid w:val="003E4683"/>
    <w:rsid w:val="003E4928"/>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3B95"/>
    <w:rsid w:val="0041407E"/>
    <w:rsid w:val="004149BA"/>
    <w:rsid w:val="00417831"/>
    <w:rsid w:val="00422EBC"/>
    <w:rsid w:val="004237C8"/>
    <w:rsid w:val="0042469D"/>
    <w:rsid w:val="0042712C"/>
    <w:rsid w:val="004272F8"/>
    <w:rsid w:val="00430582"/>
    <w:rsid w:val="00431120"/>
    <w:rsid w:val="00432FF2"/>
    <w:rsid w:val="00433B5E"/>
    <w:rsid w:val="0043408C"/>
    <w:rsid w:val="00437766"/>
    <w:rsid w:val="0044334D"/>
    <w:rsid w:val="00443ECE"/>
    <w:rsid w:val="004456DF"/>
    <w:rsid w:val="00446048"/>
    <w:rsid w:val="004512C3"/>
    <w:rsid w:val="00454260"/>
    <w:rsid w:val="004556F2"/>
    <w:rsid w:val="00455B88"/>
    <w:rsid w:val="0046015A"/>
    <w:rsid w:val="00461BFF"/>
    <w:rsid w:val="00466DC4"/>
    <w:rsid w:val="004671DD"/>
    <w:rsid w:val="00473321"/>
    <w:rsid w:val="004740B2"/>
    <w:rsid w:val="00474926"/>
    <w:rsid w:val="00476D57"/>
    <w:rsid w:val="004804BC"/>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421"/>
    <w:rsid w:val="004C2790"/>
    <w:rsid w:val="004C5118"/>
    <w:rsid w:val="004C6929"/>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CD6"/>
    <w:rsid w:val="00502FEC"/>
    <w:rsid w:val="00505F46"/>
    <w:rsid w:val="00510680"/>
    <w:rsid w:val="00511089"/>
    <w:rsid w:val="00512299"/>
    <w:rsid w:val="00512F15"/>
    <w:rsid w:val="00513A1D"/>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05EF"/>
    <w:rsid w:val="00582A81"/>
    <w:rsid w:val="00583694"/>
    <w:rsid w:val="00584573"/>
    <w:rsid w:val="0058485B"/>
    <w:rsid w:val="00584FF4"/>
    <w:rsid w:val="00585D56"/>
    <w:rsid w:val="00586DEB"/>
    <w:rsid w:val="00587194"/>
    <w:rsid w:val="00591C4B"/>
    <w:rsid w:val="00592A98"/>
    <w:rsid w:val="00592FB3"/>
    <w:rsid w:val="005946B8"/>
    <w:rsid w:val="005946EB"/>
    <w:rsid w:val="00595519"/>
    <w:rsid w:val="00595CB4"/>
    <w:rsid w:val="005A03E6"/>
    <w:rsid w:val="005A0B69"/>
    <w:rsid w:val="005A1AA0"/>
    <w:rsid w:val="005A1D1B"/>
    <w:rsid w:val="005A2A4A"/>
    <w:rsid w:val="005A41DF"/>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0B10"/>
    <w:rsid w:val="005F2004"/>
    <w:rsid w:val="005F3838"/>
    <w:rsid w:val="005F5DF5"/>
    <w:rsid w:val="005F7B65"/>
    <w:rsid w:val="006003F9"/>
    <w:rsid w:val="00600D48"/>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36FD2"/>
    <w:rsid w:val="0064093C"/>
    <w:rsid w:val="00640B6A"/>
    <w:rsid w:val="006410F0"/>
    <w:rsid w:val="00642B76"/>
    <w:rsid w:val="00642D5D"/>
    <w:rsid w:val="00642F38"/>
    <w:rsid w:val="0064321A"/>
    <w:rsid w:val="00645653"/>
    <w:rsid w:val="00645FAE"/>
    <w:rsid w:val="00651DFC"/>
    <w:rsid w:val="0065296A"/>
    <w:rsid w:val="006529E5"/>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555"/>
    <w:rsid w:val="0069070C"/>
    <w:rsid w:val="00690C69"/>
    <w:rsid w:val="00690D1E"/>
    <w:rsid w:val="00690D8C"/>
    <w:rsid w:val="00691755"/>
    <w:rsid w:val="006937E8"/>
    <w:rsid w:val="00693D57"/>
    <w:rsid w:val="006958BB"/>
    <w:rsid w:val="006959E9"/>
    <w:rsid w:val="00696E6A"/>
    <w:rsid w:val="0069746A"/>
    <w:rsid w:val="006A0434"/>
    <w:rsid w:val="006A3400"/>
    <w:rsid w:val="006A4ECC"/>
    <w:rsid w:val="006B04C1"/>
    <w:rsid w:val="006B127E"/>
    <w:rsid w:val="006B146F"/>
    <w:rsid w:val="006B2726"/>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6EA6"/>
    <w:rsid w:val="006E7409"/>
    <w:rsid w:val="006F231A"/>
    <w:rsid w:val="006F358E"/>
    <w:rsid w:val="006F57E3"/>
    <w:rsid w:val="006F7640"/>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27D5F"/>
    <w:rsid w:val="00733542"/>
    <w:rsid w:val="00735DF3"/>
    <w:rsid w:val="00736915"/>
    <w:rsid w:val="00740AB0"/>
    <w:rsid w:val="007432B6"/>
    <w:rsid w:val="0074401A"/>
    <w:rsid w:val="00747EC0"/>
    <w:rsid w:val="00750352"/>
    <w:rsid w:val="007503FE"/>
    <w:rsid w:val="007506CF"/>
    <w:rsid w:val="007507A3"/>
    <w:rsid w:val="00750BBE"/>
    <w:rsid w:val="00752816"/>
    <w:rsid w:val="0075612F"/>
    <w:rsid w:val="00760161"/>
    <w:rsid w:val="00761A4C"/>
    <w:rsid w:val="00761BE3"/>
    <w:rsid w:val="00764DB4"/>
    <w:rsid w:val="00765287"/>
    <w:rsid w:val="00766CD9"/>
    <w:rsid w:val="00771F06"/>
    <w:rsid w:val="007725D3"/>
    <w:rsid w:val="0077292E"/>
    <w:rsid w:val="00772A35"/>
    <w:rsid w:val="00773427"/>
    <w:rsid w:val="00773B06"/>
    <w:rsid w:val="00773BD8"/>
    <w:rsid w:val="0077643F"/>
    <w:rsid w:val="0077789A"/>
    <w:rsid w:val="00782745"/>
    <w:rsid w:val="007835F0"/>
    <w:rsid w:val="00784319"/>
    <w:rsid w:val="00784E10"/>
    <w:rsid w:val="00786A1F"/>
    <w:rsid w:val="00787CE2"/>
    <w:rsid w:val="00787ECC"/>
    <w:rsid w:val="00787F28"/>
    <w:rsid w:val="00790258"/>
    <w:rsid w:val="00793783"/>
    <w:rsid w:val="00793E00"/>
    <w:rsid w:val="007947BB"/>
    <w:rsid w:val="0079514A"/>
    <w:rsid w:val="00795C0E"/>
    <w:rsid w:val="007968F0"/>
    <w:rsid w:val="007975B3"/>
    <w:rsid w:val="00797A0D"/>
    <w:rsid w:val="007A1DC2"/>
    <w:rsid w:val="007A24EB"/>
    <w:rsid w:val="007A5021"/>
    <w:rsid w:val="007A5D8F"/>
    <w:rsid w:val="007B0544"/>
    <w:rsid w:val="007B23E5"/>
    <w:rsid w:val="007B315E"/>
    <w:rsid w:val="007B3478"/>
    <w:rsid w:val="007B3EB2"/>
    <w:rsid w:val="007B5540"/>
    <w:rsid w:val="007B6BF6"/>
    <w:rsid w:val="007B6F41"/>
    <w:rsid w:val="007B73C4"/>
    <w:rsid w:val="007B7504"/>
    <w:rsid w:val="007C0888"/>
    <w:rsid w:val="007C17C3"/>
    <w:rsid w:val="007C201C"/>
    <w:rsid w:val="007C3A01"/>
    <w:rsid w:val="007C5E3B"/>
    <w:rsid w:val="007C62BF"/>
    <w:rsid w:val="007C6316"/>
    <w:rsid w:val="007C6E25"/>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20A"/>
    <w:rsid w:val="008025EA"/>
    <w:rsid w:val="008037F7"/>
    <w:rsid w:val="00806E23"/>
    <w:rsid w:val="00807C32"/>
    <w:rsid w:val="00810B4D"/>
    <w:rsid w:val="00810E44"/>
    <w:rsid w:val="0081242A"/>
    <w:rsid w:val="00813F58"/>
    <w:rsid w:val="008163FD"/>
    <w:rsid w:val="008167B9"/>
    <w:rsid w:val="00820D97"/>
    <w:rsid w:val="00823F62"/>
    <w:rsid w:val="00824B89"/>
    <w:rsid w:val="00826A03"/>
    <w:rsid w:val="0083163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97D24"/>
    <w:rsid w:val="008A331D"/>
    <w:rsid w:val="008A628A"/>
    <w:rsid w:val="008B055C"/>
    <w:rsid w:val="008B1155"/>
    <w:rsid w:val="008B1169"/>
    <w:rsid w:val="008B2AF1"/>
    <w:rsid w:val="008B57AA"/>
    <w:rsid w:val="008B6871"/>
    <w:rsid w:val="008B6C28"/>
    <w:rsid w:val="008C1B70"/>
    <w:rsid w:val="008C3700"/>
    <w:rsid w:val="008C4D09"/>
    <w:rsid w:val="008C4EBC"/>
    <w:rsid w:val="008C5604"/>
    <w:rsid w:val="008D02CC"/>
    <w:rsid w:val="008D30A5"/>
    <w:rsid w:val="008D35D6"/>
    <w:rsid w:val="008D4D3D"/>
    <w:rsid w:val="008D6E16"/>
    <w:rsid w:val="008E1914"/>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43A"/>
    <w:rsid w:val="00912BD6"/>
    <w:rsid w:val="00912C57"/>
    <w:rsid w:val="00913D4E"/>
    <w:rsid w:val="0091409F"/>
    <w:rsid w:val="00914860"/>
    <w:rsid w:val="00917BE3"/>
    <w:rsid w:val="00920D77"/>
    <w:rsid w:val="00922466"/>
    <w:rsid w:val="00922B48"/>
    <w:rsid w:val="00923317"/>
    <w:rsid w:val="00923841"/>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ADC"/>
    <w:rsid w:val="00951E12"/>
    <w:rsid w:val="00951F9F"/>
    <w:rsid w:val="00953741"/>
    <w:rsid w:val="00953C7D"/>
    <w:rsid w:val="009543DC"/>
    <w:rsid w:val="00954FBE"/>
    <w:rsid w:val="00956554"/>
    <w:rsid w:val="009607E9"/>
    <w:rsid w:val="009624D5"/>
    <w:rsid w:val="00962672"/>
    <w:rsid w:val="00962949"/>
    <w:rsid w:val="009656B3"/>
    <w:rsid w:val="009656BE"/>
    <w:rsid w:val="009670A4"/>
    <w:rsid w:val="009676AB"/>
    <w:rsid w:val="00970517"/>
    <w:rsid w:val="00970AD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B7FF8"/>
    <w:rsid w:val="009C2F6D"/>
    <w:rsid w:val="009C4FE1"/>
    <w:rsid w:val="009C513F"/>
    <w:rsid w:val="009C5A19"/>
    <w:rsid w:val="009C5F93"/>
    <w:rsid w:val="009D1DD4"/>
    <w:rsid w:val="009D397B"/>
    <w:rsid w:val="009D52E0"/>
    <w:rsid w:val="009E363A"/>
    <w:rsid w:val="009E3783"/>
    <w:rsid w:val="009E43CA"/>
    <w:rsid w:val="009E5C2D"/>
    <w:rsid w:val="009E68C2"/>
    <w:rsid w:val="009E6AEE"/>
    <w:rsid w:val="009E7163"/>
    <w:rsid w:val="009E723C"/>
    <w:rsid w:val="009E7815"/>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11F"/>
    <w:rsid w:val="00A11739"/>
    <w:rsid w:val="00A11F9A"/>
    <w:rsid w:val="00A136CB"/>
    <w:rsid w:val="00A144A3"/>
    <w:rsid w:val="00A16114"/>
    <w:rsid w:val="00A22DB2"/>
    <w:rsid w:val="00A232CA"/>
    <w:rsid w:val="00A24B6D"/>
    <w:rsid w:val="00A2597C"/>
    <w:rsid w:val="00A279EE"/>
    <w:rsid w:val="00A27CA2"/>
    <w:rsid w:val="00A27E0A"/>
    <w:rsid w:val="00A30215"/>
    <w:rsid w:val="00A3053F"/>
    <w:rsid w:val="00A319E2"/>
    <w:rsid w:val="00A33194"/>
    <w:rsid w:val="00A3639E"/>
    <w:rsid w:val="00A367AB"/>
    <w:rsid w:val="00A41FE8"/>
    <w:rsid w:val="00A471F4"/>
    <w:rsid w:val="00A508FB"/>
    <w:rsid w:val="00A5420A"/>
    <w:rsid w:val="00A5580A"/>
    <w:rsid w:val="00A6121A"/>
    <w:rsid w:val="00A612EF"/>
    <w:rsid w:val="00A61373"/>
    <w:rsid w:val="00A61EFC"/>
    <w:rsid w:val="00A63F08"/>
    <w:rsid w:val="00A70007"/>
    <w:rsid w:val="00A71D7F"/>
    <w:rsid w:val="00A7272B"/>
    <w:rsid w:val="00A747A3"/>
    <w:rsid w:val="00A74CCA"/>
    <w:rsid w:val="00A7533E"/>
    <w:rsid w:val="00A80249"/>
    <w:rsid w:val="00A821E8"/>
    <w:rsid w:val="00A82286"/>
    <w:rsid w:val="00A82533"/>
    <w:rsid w:val="00A8336F"/>
    <w:rsid w:val="00A83800"/>
    <w:rsid w:val="00A858A8"/>
    <w:rsid w:val="00A8768A"/>
    <w:rsid w:val="00A91A78"/>
    <w:rsid w:val="00A95A70"/>
    <w:rsid w:val="00A96032"/>
    <w:rsid w:val="00A9627B"/>
    <w:rsid w:val="00A96DEE"/>
    <w:rsid w:val="00AA5422"/>
    <w:rsid w:val="00AB018B"/>
    <w:rsid w:val="00AB36D9"/>
    <w:rsid w:val="00AB4AFF"/>
    <w:rsid w:val="00AB5B3F"/>
    <w:rsid w:val="00AB77DE"/>
    <w:rsid w:val="00AC2A14"/>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966"/>
    <w:rsid w:val="00AE3E70"/>
    <w:rsid w:val="00AE3F84"/>
    <w:rsid w:val="00AE4240"/>
    <w:rsid w:val="00AE4913"/>
    <w:rsid w:val="00AE495D"/>
    <w:rsid w:val="00AE6388"/>
    <w:rsid w:val="00AE7090"/>
    <w:rsid w:val="00AE7275"/>
    <w:rsid w:val="00AF078A"/>
    <w:rsid w:val="00AF07E8"/>
    <w:rsid w:val="00AF0ECF"/>
    <w:rsid w:val="00AF26E5"/>
    <w:rsid w:val="00AF7112"/>
    <w:rsid w:val="00B01C0C"/>
    <w:rsid w:val="00B03DD3"/>
    <w:rsid w:val="00B049BE"/>
    <w:rsid w:val="00B049F0"/>
    <w:rsid w:val="00B04A45"/>
    <w:rsid w:val="00B054CC"/>
    <w:rsid w:val="00B06600"/>
    <w:rsid w:val="00B101D7"/>
    <w:rsid w:val="00B12FD4"/>
    <w:rsid w:val="00B133BD"/>
    <w:rsid w:val="00B22017"/>
    <w:rsid w:val="00B23F82"/>
    <w:rsid w:val="00B278C5"/>
    <w:rsid w:val="00B300C5"/>
    <w:rsid w:val="00B3286C"/>
    <w:rsid w:val="00B3313B"/>
    <w:rsid w:val="00B35C82"/>
    <w:rsid w:val="00B36493"/>
    <w:rsid w:val="00B36F87"/>
    <w:rsid w:val="00B374DB"/>
    <w:rsid w:val="00B37638"/>
    <w:rsid w:val="00B40193"/>
    <w:rsid w:val="00B40850"/>
    <w:rsid w:val="00B40C8F"/>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3C28"/>
    <w:rsid w:val="00B75A45"/>
    <w:rsid w:val="00B76B71"/>
    <w:rsid w:val="00B80588"/>
    <w:rsid w:val="00B8215D"/>
    <w:rsid w:val="00B82E08"/>
    <w:rsid w:val="00B83755"/>
    <w:rsid w:val="00B85882"/>
    <w:rsid w:val="00B863F4"/>
    <w:rsid w:val="00B8644C"/>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68A"/>
    <w:rsid w:val="00BD1F2E"/>
    <w:rsid w:val="00BD32BF"/>
    <w:rsid w:val="00BD3C1B"/>
    <w:rsid w:val="00BD4C62"/>
    <w:rsid w:val="00BD58E3"/>
    <w:rsid w:val="00BD699C"/>
    <w:rsid w:val="00BD7E42"/>
    <w:rsid w:val="00BE0DCE"/>
    <w:rsid w:val="00BE0F0A"/>
    <w:rsid w:val="00BE29CB"/>
    <w:rsid w:val="00BE3458"/>
    <w:rsid w:val="00BF15A7"/>
    <w:rsid w:val="00BF16B6"/>
    <w:rsid w:val="00BF179F"/>
    <w:rsid w:val="00BF1F43"/>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3F1C"/>
    <w:rsid w:val="00C144A8"/>
    <w:rsid w:val="00C1495C"/>
    <w:rsid w:val="00C15A7E"/>
    <w:rsid w:val="00C17785"/>
    <w:rsid w:val="00C22C9B"/>
    <w:rsid w:val="00C22D63"/>
    <w:rsid w:val="00C2350C"/>
    <w:rsid w:val="00C2366B"/>
    <w:rsid w:val="00C241F1"/>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2D8A"/>
    <w:rsid w:val="00C6541F"/>
    <w:rsid w:val="00C662A3"/>
    <w:rsid w:val="00C66DBF"/>
    <w:rsid w:val="00C67BB6"/>
    <w:rsid w:val="00C71EBA"/>
    <w:rsid w:val="00C72A93"/>
    <w:rsid w:val="00C81CE4"/>
    <w:rsid w:val="00C84E68"/>
    <w:rsid w:val="00C85DE1"/>
    <w:rsid w:val="00C87398"/>
    <w:rsid w:val="00C91DC7"/>
    <w:rsid w:val="00C91F26"/>
    <w:rsid w:val="00C942AD"/>
    <w:rsid w:val="00C952F6"/>
    <w:rsid w:val="00C97841"/>
    <w:rsid w:val="00CA134E"/>
    <w:rsid w:val="00CA144C"/>
    <w:rsid w:val="00CA1C42"/>
    <w:rsid w:val="00CA2DAB"/>
    <w:rsid w:val="00CA3D48"/>
    <w:rsid w:val="00CA3E14"/>
    <w:rsid w:val="00CA3F7E"/>
    <w:rsid w:val="00CA5973"/>
    <w:rsid w:val="00CA77B1"/>
    <w:rsid w:val="00CB05D1"/>
    <w:rsid w:val="00CB21CE"/>
    <w:rsid w:val="00CB2CC4"/>
    <w:rsid w:val="00CB55C2"/>
    <w:rsid w:val="00CB592D"/>
    <w:rsid w:val="00CB5969"/>
    <w:rsid w:val="00CB67D7"/>
    <w:rsid w:val="00CC0F27"/>
    <w:rsid w:val="00CC154B"/>
    <w:rsid w:val="00CC535F"/>
    <w:rsid w:val="00CC6B59"/>
    <w:rsid w:val="00CC6C4C"/>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4B8"/>
    <w:rsid w:val="00CF67DD"/>
    <w:rsid w:val="00CF71E4"/>
    <w:rsid w:val="00D0042D"/>
    <w:rsid w:val="00D03C40"/>
    <w:rsid w:val="00D046E6"/>
    <w:rsid w:val="00D064AB"/>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69F"/>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3EE5"/>
    <w:rsid w:val="00D8593F"/>
    <w:rsid w:val="00D85C0E"/>
    <w:rsid w:val="00D85D56"/>
    <w:rsid w:val="00D864AE"/>
    <w:rsid w:val="00D870F2"/>
    <w:rsid w:val="00D91309"/>
    <w:rsid w:val="00D9179D"/>
    <w:rsid w:val="00D93076"/>
    <w:rsid w:val="00D93C62"/>
    <w:rsid w:val="00D94CB4"/>
    <w:rsid w:val="00D95E48"/>
    <w:rsid w:val="00D96432"/>
    <w:rsid w:val="00D97462"/>
    <w:rsid w:val="00DA03A2"/>
    <w:rsid w:val="00DA0944"/>
    <w:rsid w:val="00DA09C0"/>
    <w:rsid w:val="00DA4A2D"/>
    <w:rsid w:val="00DA4FD2"/>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4F3B"/>
    <w:rsid w:val="00DD61D8"/>
    <w:rsid w:val="00DD7691"/>
    <w:rsid w:val="00DE0A0C"/>
    <w:rsid w:val="00DE1143"/>
    <w:rsid w:val="00DE1799"/>
    <w:rsid w:val="00DE279B"/>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45F3"/>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29B"/>
    <w:rsid w:val="00E71DDC"/>
    <w:rsid w:val="00E72341"/>
    <w:rsid w:val="00E73B78"/>
    <w:rsid w:val="00E75207"/>
    <w:rsid w:val="00E7563E"/>
    <w:rsid w:val="00E7694E"/>
    <w:rsid w:val="00E77EEC"/>
    <w:rsid w:val="00E8167C"/>
    <w:rsid w:val="00E84764"/>
    <w:rsid w:val="00E84F40"/>
    <w:rsid w:val="00E86276"/>
    <w:rsid w:val="00E87862"/>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181"/>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11C9"/>
    <w:rsid w:val="00F321AE"/>
    <w:rsid w:val="00F326FB"/>
    <w:rsid w:val="00F32AC5"/>
    <w:rsid w:val="00F335A0"/>
    <w:rsid w:val="00F33A8B"/>
    <w:rsid w:val="00F3537C"/>
    <w:rsid w:val="00F35536"/>
    <w:rsid w:val="00F37691"/>
    <w:rsid w:val="00F4112B"/>
    <w:rsid w:val="00F4357A"/>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42B"/>
    <w:rsid w:val="00F72F0F"/>
    <w:rsid w:val="00F740BF"/>
    <w:rsid w:val="00F77A1C"/>
    <w:rsid w:val="00F81FD9"/>
    <w:rsid w:val="00F8322F"/>
    <w:rsid w:val="00F8326A"/>
    <w:rsid w:val="00F832D0"/>
    <w:rsid w:val="00F84AA6"/>
    <w:rsid w:val="00F85897"/>
    <w:rsid w:val="00F863AD"/>
    <w:rsid w:val="00F8688A"/>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49FE"/>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2E30"/>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1DA6E"/>
  <w14:defaultImageDpi w14:val="32767"/>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923841"/>
    <w:pPr>
      <w:keepNext/>
      <w:pageBreakBefore/>
      <w:numPr>
        <w:numId w:val="22"/>
      </w:numPr>
      <w:tabs>
        <w:tab w:val="left" w:pos="720"/>
        <w:tab w:val="right" w:leader="dot" w:pos="8640"/>
      </w:tabs>
      <w:spacing w:before="1200" w:after="720"/>
      <w:jc w:val="center"/>
      <w:outlineLvl w:val="0"/>
    </w:pPr>
    <w:rPr>
      <w:rFonts w:cs="Arial"/>
      <w:bCs/>
      <w:kern w:val="32"/>
      <w:sz w:val="40"/>
      <w:szCs w:val="40"/>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7C0888"/>
    <w:pPr>
      <w:numPr>
        <w:numId w:val="0"/>
      </w:numPr>
      <w:spacing w:before="0"/>
    </w:pPr>
  </w:style>
  <w:style w:type="paragraph" w:customStyle="1" w:styleId="ChaptertitleNoToC">
    <w:name w:val="Chapter title (No ToC)"/>
    <w:basedOn w:val="Chaptertitlenotnumbered"/>
    <w:next w:val="Normal"/>
    <w:autoRedefine/>
    <w:qFormat/>
    <w:rsid w:val="00D97462"/>
    <w:pPr>
      <w:tabs>
        <w:tab w:val="left" w:pos="3467"/>
        <w:tab w:val="center" w:pos="4702"/>
      </w:tabs>
      <w:jc w:val="left"/>
    </w:pPr>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hart" Target="charts/chart1.xml"/><Relationship Id="rId55" Type="http://schemas.openxmlformats.org/officeDocument/2006/relationships/chart" Target="charts/chart6.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4.xml"/><Relationship Id="rId58"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1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9.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5.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3.xml"/><Relationship Id="rId60"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413DDF-E40C-4098-BB8F-40B15DE28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10</TotalTime>
  <Pages>1</Pages>
  <Words>56344</Words>
  <Characters>321162</Characters>
  <Application>Microsoft Office Word</Application>
  <DocSecurity>0</DocSecurity>
  <Lines>2676</Lines>
  <Paragraphs>753</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7</cp:revision>
  <cp:lastPrinted>2017-05-16T22:12:00Z</cp:lastPrinted>
  <dcterms:created xsi:type="dcterms:W3CDTF">2017-05-16T21:56:00Z</dcterms:created>
  <dcterms:modified xsi:type="dcterms:W3CDTF">2017-05-16T22:13:00Z</dcterms:modified>
</cp:coreProperties>
</file>